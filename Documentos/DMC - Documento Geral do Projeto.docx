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13F8" w14:textId="5599338F" w:rsidR="00F724F4" w:rsidRPr="00DE0E82" w:rsidRDefault="0F768D4E" w:rsidP="239B179F">
      <w:pPr>
        <w:pStyle w:val="Pargrafocentralizado"/>
        <w:spacing w:line="360" w:lineRule="auto"/>
      </w:pPr>
      <w:r>
        <w:t>-</w:t>
      </w:r>
      <w:r w:rsidR="007D1386">
        <w:rPr>
          <w:noProof/>
        </w:rPr>
        <w:drawing>
          <wp:inline distT="0" distB="0" distL="0" distR="0" wp14:anchorId="632D22B9" wp14:editId="388C9A12">
            <wp:extent cx="5760084" cy="875030"/>
            <wp:effectExtent l="0" t="0" r="0" b="1270"/>
            <wp:docPr id="1963214181" name="Imagem 1963214181" descr="\\10.67.95.250\biblioteca\BIBLIOTECA\Identidade visual CPS\Cabeçalho Fatec Jales_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632141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69ED" w14:textId="77777777" w:rsidR="00F724F4" w:rsidRPr="00DE0E82" w:rsidRDefault="00F724F4" w:rsidP="00231025">
      <w:pPr>
        <w:pStyle w:val="Pargrafocentralizado"/>
        <w:spacing w:line="360" w:lineRule="auto"/>
        <w:jc w:val="both"/>
        <w:rPr>
          <w:szCs w:val="24"/>
        </w:rPr>
      </w:pPr>
    </w:p>
    <w:p w14:paraId="0F198BDB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2171378" w14:textId="41314D1C" w:rsidR="00E04E7C" w:rsidRPr="00DE0E82" w:rsidRDefault="00231025" w:rsidP="00AB6909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Eduardo Lopes Fonseca Gonzales</w:t>
      </w:r>
    </w:p>
    <w:p w14:paraId="2A52C44D" w14:textId="4BB93097" w:rsidR="00C62898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Gabriel Machado Dos Santos</w:t>
      </w:r>
    </w:p>
    <w:p w14:paraId="1A89FB08" w14:textId="6E9BEA6E" w:rsidR="00231025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 xml:space="preserve">Guilherme </w:t>
      </w:r>
      <w:proofErr w:type="spellStart"/>
      <w:r>
        <w:rPr>
          <w:b/>
          <w:smallCaps/>
          <w:szCs w:val="24"/>
        </w:rPr>
        <w:t>Angelo</w:t>
      </w:r>
      <w:proofErr w:type="spellEnd"/>
      <w:r>
        <w:rPr>
          <w:b/>
          <w:smallCaps/>
          <w:szCs w:val="24"/>
        </w:rPr>
        <w:t xml:space="preserve"> Silva</w:t>
      </w:r>
    </w:p>
    <w:p w14:paraId="6E7D7625" w14:textId="692C283F" w:rsidR="00231025" w:rsidRPr="00DE0E82" w:rsidRDefault="00231025" w:rsidP="00C62898">
      <w:pPr>
        <w:pStyle w:val="Pargrafocentralizado"/>
        <w:spacing w:line="360" w:lineRule="auto"/>
        <w:rPr>
          <w:b/>
          <w:smallCaps/>
          <w:szCs w:val="24"/>
        </w:rPr>
      </w:pPr>
      <w:r>
        <w:rPr>
          <w:b/>
          <w:smallCaps/>
          <w:szCs w:val="24"/>
        </w:rPr>
        <w:t>João Pereira Neto</w:t>
      </w:r>
    </w:p>
    <w:p w14:paraId="4441926B" w14:textId="77777777" w:rsidR="00F724F4" w:rsidRDefault="00F724F4" w:rsidP="00AB6909">
      <w:pPr>
        <w:pStyle w:val="Pargrafocentralizado"/>
        <w:spacing w:line="360" w:lineRule="auto"/>
        <w:rPr>
          <w:b/>
          <w:smallCaps/>
          <w:szCs w:val="24"/>
        </w:rPr>
      </w:pPr>
    </w:p>
    <w:p w14:paraId="229AE18C" w14:textId="77777777" w:rsidR="00732FB4" w:rsidRPr="00DE0E82" w:rsidRDefault="00732FB4" w:rsidP="00AB6909">
      <w:pPr>
        <w:pStyle w:val="Pargrafocentralizado"/>
        <w:spacing w:line="360" w:lineRule="auto"/>
        <w:rPr>
          <w:szCs w:val="24"/>
        </w:rPr>
      </w:pPr>
    </w:p>
    <w:p w14:paraId="2ACB870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D092410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42B95CF1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5C2F6F4D" w14:textId="0757FA53" w:rsidR="00B67459" w:rsidRPr="00DE0E82" w:rsidRDefault="00231025" w:rsidP="00B6745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SISTEMA GERENCIADOR DE DOCUMENTOS</w:t>
      </w:r>
    </w:p>
    <w:p w14:paraId="22CDD070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4CC22F01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50921CCB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10677303" w14:textId="77777777" w:rsidR="00FB1824" w:rsidRPr="00DE0E82" w:rsidRDefault="00FB1824" w:rsidP="00AB6909">
      <w:pPr>
        <w:pStyle w:val="Pargrafocentralizado"/>
        <w:spacing w:line="360" w:lineRule="auto"/>
        <w:rPr>
          <w:szCs w:val="24"/>
        </w:rPr>
      </w:pPr>
    </w:p>
    <w:p w14:paraId="6BB3F6B4" w14:textId="5BDB9575" w:rsidR="00EB3CD4" w:rsidRPr="00EB4EFE" w:rsidRDefault="009E7588" w:rsidP="00AB6909">
      <w:pPr>
        <w:pStyle w:val="Pargrafocentralizado"/>
        <w:spacing w:line="360" w:lineRule="auto"/>
        <w:rPr>
          <w:b/>
          <w:szCs w:val="24"/>
        </w:rPr>
      </w:pPr>
      <w:r>
        <w:rPr>
          <w:b/>
          <w:szCs w:val="24"/>
        </w:rPr>
        <w:t>Projeto Integrador</w:t>
      </w:r>
      <w:r w:rsidR="00EB3CD4" w:rsidRPr="00EB4EFE">
        <w:rPr>
          <w:b/>
          <w:szCs w:val="24"/>
        </w:rPr>
        <w:t xml:space="preserve"> </w:t>
      </w:r>
    </w:p>
    <w:p w14:paraId="720C5591" w14:textId="50B2BCFB" w:rsidR="00770AFF" w:rsidRPr="00DE0E82" w:rsidRDefault="00FB1824" w:rsidP="00AB6909">
      <w:pPr>
        <w:pStyle w:val="Pargrafocentralizado"/>
        <w:spacing w:line="360" w:lineRule="auto"/>
        <w:rPr>
          <w:szCs w:val="24"/>
        </w:rPr>
      </w:pPr>
      <w:r w:rsidRPr="00DE0E82">
        <w:rPr>
          <w:szCs w:val="24"/>
        </w:rPr>
        <w:t>Disciplina</w:t>
      </w:r>
      <w:r w:rsidR="00EB3CD4">
        <w:rPr>
          <w:szCs w:val="24"/>
        </w:rPr>
        <w:t>s Envolvidas:</w:t>
      </w:r>
      <w:r w:rsidRPr="00DE0E82">
        <w:rPr>
          <w:szCs w:val="24"/>
        </w:rPr>
        <w:t xml:space="preserve"> Engenharia de Software</w:t>
      </w:r>
      <w:r w:rsidR="00EB3CD4">
        <w:rPr>
          <w:szCs w:val="24"/>
        </w:rPr>
        <w:t xml:space="preserve">, </w:t>
      </w:r>
      <w:r w:rsidR="003160D5" w:rsidRPr="007D132A">
        <w:rPr>
          <w:szCs w:val="24"/>
        </w:rPr>
        <w:t>T</w:t>
      </w:r>
      <w:r w:rsidR="007D132A" w:rsidRPr="007D132A">
        <w:rPr>
          <w:szCs w:val="24"/>
        </w:rPr>
        <w:t>écnica</w:t>
      </w:r>
      <w:r w:rsidR="003160D5" w:rsidRPr="007D132A">
        <w:rPr>
          <w:szCs w:val="24"/>
        </w:rPr>
        <w:t>s</w:t>
      </w:r>
      <w:r w:rsidR="003160D5">
        <w:rPr>
          <w:szCs w:val="24"/>
        </w:rPr>
        <w:t xml:space="preserve"> Avançad</w:t>
      </w:r>
      <w:r w:rsidR="0036733D">
        <w:rPr>
          <w:szCs w:val="24"/>
        </w:rPr>
        <w:t>as</w:t>
      </w:r>
      <w:r w:rsidR="003160D5">
        <w:rPr>
          <w:szCs w:val="24"/>
        </w:rPr>
        <w:t xml:space="preserve"> de </w:t>
      </w:r>
      <w:r w:rsidR="00EB3CD4">
        <w:rPr>
          <w:szCs w:val="24"/>
        </w:rPr>
        <w:t xml:space="preserve">Banco de Dados </w:t>
      </w:r>
      <w:r w:rsidR="003160D5">
        <w:rPr>
          <w:szCs w:val="24"/>
        </w:rPr>
        <w:t>Relacional e não Relacional</w:t>
      </w:r>
      <w:r w:rsidR="00EB3CD4">
        <w:rPr>
          <w:szCs w:val="24"/>
        </w:rPr>
        <w:t xml:space="preserve">, </w:t>
      </w:r>
      <w:r w:rsidR="0059589C">
        <w:rPr>
          <w:szCs w:val="24"/>
        </w:rPr>
        <w:t xml:space="preserve">Técnicas Avançadas de </w:t>
      </w:r>
      <w:r w:rsidR="00412A0B">
        <w:rPr>
          <w:szCs w:val="24"/>
        </w:rPr>
        <w:t>Programação</w:t>
      </w:r>
      <w:r w:rsidR="00DD475C">
        <w:rPr>
          <w:szCs w:val="24"/>
        </w:rPr>
        <w:t>,</w:t>
      </w:r>
      <w:r w:rsidR="0059589C">
        <w:rPr>
          <w:szCs w:val="24"/>
        </w:rPr>
        <w:t xml:space="preserve"> Técnicas Avançadas de Programação Web e Mobile</w:t>
      </w:r>
      <w:r w:rsidR="00722AD1">
        <w:rPr>
          <w:szCs w:val="24"/>
        </w:rPr>
        <w:t xml:space="preserve">, </w:t>
      </w:r>
      <w:r w:rsidR="00C16D47">
        <w:rPr>
          <w:szCs w:val="24"/>
        </w:rPr>
        <w:t>Gestão Ágil de Projetos</w:t>
      </w:r>
      <w:r w:rsidR="00E84D90">
        <w:rPr>
          <w:szCs w:val="24"/>
        </w:rPr>
        <w:t xml:space="preserve"> de Software</w:t>
      </w:r>
      <w:r w:rsidR="00DD475C">
        <w:rPr>
          <w:szCs w:val="24"/>
        </w:rPr>
        <w:t>.</w:t>
      </w:r>
    </w:p>
    <w:p w14:paraId="2F2B603F" w14:textId="77777777" w:rsidR="00770AFF" w:rsidRPr="00DE0E82" w:rsidRDefault="00770AFF" w:rsidP="00AB6909">
      <w:pPr>
        <w:pStyle w:val="Pargrafocentralizado"/>
        <w:spacing w:line="360" w:lineRule="auto"/>
        <w:rPr>
          <w:szCs w:val="24"/>
        </w:rPr>
      </w:pPr>
    </w:p>
    <w:p w14:paraId="2E181BF7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6DF5ACB8" w14:textId="77777777" w:rsidR="00F724F4" w:rsidRPr="00DE0E82" w:rsidRDefault="00F724F4" w:rsidP="00AB6909">
      <w:pPr>
        <w:pStyle w:val="Pargrafocentralizado"/>
        <w:spacing w:line="360" w:lineRule="auto"/>
        <w:rPr>
          <w:szCs w:val="24"/>
        </w:rPr>
      </w:pPr>
    </w:p>
    <w:p w14:paraId="04EFEE75" w14:textId="77777777" w:rsidR="00F724F4" w:rsidRDefault="00F724F4" w:rsidP="00AB6909">
      <w:pPr>
        <w:pStyle w:val="Pargrafocentralizado"/>
        <w:spacing w:line="360" w:lineRule="auto"/>
        <w:rPr>
          <w:szCs w:val="24"/>
        </w:rPr>
      </w:pPr>
    </w:p>
    <w:p w14:paraId="039BA94B" w14:textId="77777777" w:rsidR="00B93752" w:rsidRDefault="00B93752" w:rsidP="00AB6909">
      <w:pPr>
        <w:pStyle w:val="Pargrafocentralizado"/>
        <w:spacing w:line="360" w:lineRule="auto"/>
        <w:rPr>
          <w:szCs w:val="24"/>
        </w:rPr>
      </w:pPr>
    </w:p>
    <w:p w14:paraId="05BA4ADC" w14:textId="77777777" w:rsidR="00D67518" w:rsidRDefault="00D67518" w:rsidP="00AB6909">
      <w:pPr>
        <w:pStyle w:val="Pargrafocentralizado"/>
        <w:spacing w:line="360" w:lineRule="auto"/>
        <w:rPr>
          <w:szCs w:val="24"/>
        </w:rPr>
      </w:pPr>
    </w:p>
    <w:p w14:paraId="56D69EA1" w14:textId="77777777" w:rsidR="00F117A3" w:rsidRPr="00DE0E82" w:rsidRDefault="00F117A3" w:rsidP="00AB6909">
      <w:pPr>
        <w:pStyle w:val="Pargrafocentralizado"/>
        <w:spacing w:line="360" w:lineRule="auto"/>
        <w:rPr>
          <w:szCs w:val="24"/>
        </w:rPr>
      </w:pPr>
    </w:p>
    <w:p w14:paraId="029075FC" w14:textId="77777777" w:rsidR="000A6C43" w:rsidRPr="00DE0E82" w:rsidRDefault="00770AFF" w:rsidP="00AB6909">
      <w:pPr>
        <w:autoSpaceDE w:val="0"/>
        <w:autoSpaceDN w:val="0"/>
        <w:adjustRightInd w:val="0"/>
        <w:ind w:firstLine="0"/>
        <w:jc w:val="center"/>
        <w:rPr>
          <w:bCs/>
          <w:szCs w:val="24"/>
        </w:rPr>
      </w:pPr>
      <w:r w:rsidRPr="00DE0E82">
        <w:rPr>
          <w:bCs/>
          <w:szCs w:val="24"/>
        </w:rPr>
        <w:t>Jales</w:t>
      </w:r>
    </w:p>
    <w:p w14:paraId="3CA35EEB" w14:textId="7775A3A0" w:rsidR="00537857" w:rsidRPr="00DE0E82" w:rsidRDefault="000A6C43" w:rsidP="00231025">
      <w:pPr>
        <w:pStyle w:val="Universidade"/>
        <w:spacing w:line="360" w:lineRule="auto"/>
        <w:rPr>
          <w:b w:val="0"/>
          <w:bCs/>
          <w:sz w:val="24"/>
          <w:szCs w:val="24"/>
        </w:rPr>
      </w:pPr>
      <w:r w:rsidRPr="00DE0E82">
        <w:rPr>
          <w:b w:val="0"/>
          <w:bCs/>
          <w:sz w:val="24"/>
          <w:szCs w:val="24"/>
        </w:rPr>
        <w:t>20</w:t>
      </w:r>
      <w:r w:rsidR="00E20799">
        <w:rPr>
          <w:b w:val="0"/>
          <w:bCs/>
          <w:sz w:val="24"/>
          <w:szCs w:val="24"/>
        </w:rPr>
        <w:t>2</w:t>
      </w:r>
      <w:r w:rsidR="00E84D90">
        <w:rPr>
          <w:b w:val="0"/>
          <w:bCs/>
          <w:sz w:val="24"/>
          <w:szCs w:val="24"/>
        </w:rPr>
        <w:t>3</w:t>
      </w:r>
    </w:p>
    <w:p w14:paraId="627D3928" w14:textId="77777777" w:rsidR="00F724F4" w:rsidRPr="00DE0E82" w:rsidRDefault="00F724F4" w:rsidP="00A14D71">
      <w:pPr>
        <w:pStyle w:val="Ttulo"/>
        <w:rPr>
          <w:szCs w:val="24"/>
        </w:rPr>
      </w:pPr>
      <w:r w:rsidRPr="00DE0E82">
        <w:rPr>
          <w:szCs w:val="24"/>
        </w:rPr>
        <w:lastRenderedPageBreak/>
        <w:t>SUMÁRIO</w:t>
      </w:r>
      <w:r w:rsidR="00FB1824" w:rsidRPr="00DE0E82">
        <w:rPr>
          <w:szCs w:val="24"/>
        </w:rPr>
        <w:t xml:space="preserve"> </w:t>
      </w:r>
    </w:p>
    <w:p w14:paraId="7906A0EC" w14:textId="77777777" w:rsidR="00BD4058" w:rsidRPr="00DE0E82" w:rsidRDefault="00BD4058" w:rsidP="00A14D71">
      <w:pPr>
        <w:pStyle w:val="Sumrio7"/>
        <w:rPr>
          <w:szCs w:val="24"/>
        </w:rPr>
      </w:pPr>
      <w:bookmarkStart w:id="0" w:name="_Toc253375252"/>
    </w:p>
    <w:p w14:paraId="53408946" w14:textId="16D156F9" w:rsidR="00C93DD6" w:rsidRDefault="00460066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r w:rsidRPr="00DE0E82">
        <w:rPr>
          <w:szCs w:val="24"/>
        </w:rPr>
        <w:fldChar w:fldCharType="begin"/>
      </w:r>
      <w:r w:rsidR="00A14D71" w:rsidRPr="00DE0E82">
        <w:rPr>
          <w:szCs w:val="24"/>
        </w:rPr>
        <w:instrText xml:space="preserve"> TOC \o "1-5" \h \z \t "Apêndice Anexo texto;8;Referência;6;Anexo;9;Apêndice;7" </w:instrText>
      </w:r>
      <w:r w:rsidRPr="00DE0E82">
        <w:rPr>
          <w:szCs w:val="24"/>
        </w:rPr>
        <w:fldChar w:fldCharType="separate"/>
      </w:r>
      <w:hyperlink w:anchor="_Toc144809989" w:history="1">
        <w:r w:rsidR="00C93DD6" w:rsidRPr="00B10A92">
          <w:rPr>
            <w:rStyle w:val="Hyperlink"/>
            <w:noProof/>
          </w:rPr>
          <w:t>1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INTRODUÇÃO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_Toc144809989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3</w:t>
        </w:r>
        <w:r w:rsidR="00C93DD6">
          <w:rPr>
            <w:noProof/>
            <w:webHidden/>
          </w:rPr>
          <w:fldChar w:fldCharType="end"/>
        </w:r>
      </w:hyperlink>
    </w:p>
    <w:p w14:paraId="6DDF3631" w14:textId="0AD214E7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0" w:history="1">
        <w:r w:rsidR="00C93DD6" w:rsidRPr="00B10A92">
          <w:rPr>
            <w:rStyle w:val="Hyperlink"/>
            <w:noProof/>
          </w:rPr>
          <w:t>2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LEVANTAMENTO DE REQUISITOS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272EE7FE" w14:textId="3239566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1" w:history="1">
        <w:r w:rsidR="00C93DD6" w:rsidRPr="00B10A92">
          <w:rPr>
            <w:rStyle w:val="Hyperlink"/>
            <w:noProof/>
          </w:rPr>
          <w:t>2.1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objetivos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D86CE38" w14:textId="2B17426E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2" w:history="1">
        <w:r w:rsidR="00C93DD6" w:rsidRPr="00B10A92">
          <w:rPr>
            <w:rStyle w:val="Hyperlink"/>
            <w:noProof/>
          </w:rPr>
          <w:t>2.2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 sistema atual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47A2171B" w14:textId="69534EF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3" w:history="1">
        <w:r w:rsidR="00C93DD6" w:rsidRPr="00B10A92">
          <w:rPr>
            <w:rStyle w:val="Hyperlink"/>
            <w:noProof/>
          </w:rPr>
          <w:t>2.3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principais problemas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05D3BB4" w14:textId="20252D5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4" w:history="1">
        <w:r w:rsidR="00C93DD6" w:rsidRPr="00B10A92">
          <w:rPr>
            <w:rStyle w:val="Hyperlink"/>
            <w:noProof/>
          </w:rPr>
          <w:t>2.4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03C83A84" w14:textId="0C224319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5" w:history="1">
        <w:r w:rsidR="00C93DD6" w:rsidRPr="00B10A92">
          <w:rPr>
            <w:rStyle w:val="Hyperlink"/>
            <w:noProof/>
          </w:rPr>
          <w:t>2.5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dos requisitos não funcionais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4</w:t>
        </w:r>
        <w:r w:rsidR="00C93DD6">
          <w:rPr>
            <w:noProof/>
            <w:webHidden/>
          </w:rPr>
          <w:fldChar w:fldCharType="end"/>
        </w:r>
      </w:hyperlink>
    </w:p>
    <w:p w14:paraId="3379906D" w14:textId="08CC853B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09996" w:history="1">
        <w:r w:rsidR="00C93DD6" w:rsidRPr="00B10A92">
          <w:rPr>
            <w:rStyle w:val="Hyperlink"/>
            <w:noProof/>
          </w:rPr>
          <w:t>3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VISÃO DE CASO DE USO – UML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9A68175" w14:textId="211A9B2C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7" w:history="1">
        <w:r w:rsidR="00C93DD6" w:rsidRPr="00B10A92">
          <w:rPr>
            <w:rStyle w:val="Hyperlink"/>
            <w:noProof/>
          </w:rPr>
          <w:t>3.1 Diagrama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63C159DE" w14:textId="0F60213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8" w:history="1">
        <w:r w:rsidR="00C93DD6" w:rsidRPr="00B10A92">
          <w:rPr>
            <w:rStyle w:val="Hyperlink"/>
            <w:noProof/>
          </w:rPr>
          <w:t>3.2 Dicionário de classes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0BA176DD" w14:textId="46B4D924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09999" w:history="1">
        <w:r w:rsidR="00C93DD6" w:rsidRPr="00B10A92">
          <w:rPr>
            <w:rStyle w:val="Hyperlink"/>
            <w:noProof/>
          </w:rPr>
          <w:t>3.3 Definição dos Atores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_Toc144809999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4C59AE43" w14:textId="2006B08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0" w:history="1">
        <w:r w:rsidR="00C93DD6" w:rsidRPr="00B10A92">
          <w:rPr>
            <w:rStyle w:val="Hyperlink"/>
            <w:noProof/>
          </w:rPr>
          <w:t>3.4 Lista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277F201A" w14:textId="2392654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1" w:history="1">
        <w:r w:rsidR="00C93DD6" w:rsidRPr="00B10A92">
          <w:rPr>
            <w:rStyle w:val="Hyperlink"/>
            <w:noProof/>
          </w:rPr>
          <w:t>3.4. Diagrama de Casos de Uso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5</w:t>
        </w:r>
        <w:r w:rsidR="00C93DD6">
          <w:rPr>
            <w:noProof/>
            <w:webHidden/>
          </w:rPr>
          <w:fldChar w:fldCharType="end"/>
        </w:r>
      </w:hyperlink>
    </w:p>
    <w:p w14:paraId="52FF3E2A" w14:textId="5433F4F8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2" w:history="1">
        <w:r w:rsidR="00C93DD6" w:rsidRPr="00B10A92">
          <w:rPr>
            <w:rStyle w:val="Hyperlink"/>
            <w:noProof/>
          </w:rPr>
          <w:t>3.5. Diagrama de Casos de uso individuais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6</w:t>
        </w:r>
        <w:r w:rsidR="00C93DD6">
          <w:rPr>
            <w:noProof/>
            <w:webHidden/>
          </w:rPr>
          <w:fldChar w:fldCharType="end"/>
        </w:r>
      </w:hyperlink>
    </w:p>
    <w:p w14:paraId="2500BE5B" w14:textId="3DB3420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3" w:history="1">
        <w:r w:rsidR="00C93DD6" w:rsidRPr="00B10A92">
          <w:rPr>
            <w:rStyle w:val="Hyperlink"/>
            <w:noProof/>
          </w:rPr>
          <w:t>3.6. Diagrama de Sequência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28936E85" w14:textId="3BC4DC2A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4" w:history="1">
        <w:r w:rsidR="00C93DD6" w:rsidRPr="00B10A92">
          <w:rPr>
            <w:rStyle w:val="Hyperlink"/>
            <w:noProof/>
          </w:rPr>
          <w:t>3.7. Diagrama de Comunicação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3B03A667" w14:textId="78AAE537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5" w:history="1">
        <w:r w:rsidR="00C93DD6" w:rsidRPr="00B10A92">
          <w:rPr>
            <w:rStyle w:val="Hyperlink"/>
            <w:noProof/>
          </w:rPr>
          <w:t>3.8. Diagrama de Atividade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7</w:t>
        </w:r>
        <w:r w:rsidR="00C93DD6">
          <w:rPr>
            <w:noProof/>
            <w:webHidden/>
          </w:rPr>
          <w:fldChar w:fldCharType="end"/>
        </w:r>
      </w:hyperlink>
    </w:p>
    <w:p w14:paraId="16139F34" w14:textId="3023B293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06" w:history="1">
        <w:r w:rsidR="00C93DD6" w:rsidRPr="00B10A92">
          <w:rPr>
            <w:rStyle w:val="Hyperlink"/>
            <w:noProof/>
          </w:rPr>
          <w:t>4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DEFINIÇÃO DA INTERFACE COM O USUÁRIO (UX) (3º sem</w:t>
        </w:r>
        <w:r w:rsidR="0036733D">
          <w:rPr>
            <w:rStyle w:val="Hyperlink"/>
            <w:noProof/>
          </w:rPr>
          <w:t>e</w:t>
        </w:r>
        <w:r w:rsidR="00C93DD6" w:rsidRPr="00B10A92">
          <w:rPr>
            <w:rStyle w:val="Hyperlink"/>
            <w:noProof/>
          </w:rPr>
          <w:t>stre)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9CF42F2" w14:textId="488733A5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7" w:history="1">
        <w:r w:rsidR="00C93DD6" w:rsidRPr="00B10A92">
          <w:rPr>
            <w:rStyle w:val="Hyperlink"/>
            <w:noProof/>
          </w:rPr>
          <w:t>4.1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cenário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6F47E21A" w14:textId="12AEE12F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8" w:history="1">
        <w:r w:rsidR="00C93DD6" w:rsidRPr="00B10A92">
          <w:rPr>
            <w:rStyle w:val="Hyperlink"/>
            <w:noProof/>
          </w:rPr>
          <w:t>4.2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Descrição de personas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3B9F562" w14:textId="102354F2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09" w:history="1">
        <w:r w:rsidR="00C93DD6" w:rsidRPr="00B10A92">
          <w:rPr>
            <w:rStyle w:val="Hyperlink"/>
            <w:noProof/>
          </w:rPr>
          <w:t>4.3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Esboços de tela (wireframes)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_Toc144810009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000786D9" w14:textId="65DB882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0" w:history="1">
        <w:r w:rsidR="00C93DD6" w:rsidRPr="00B10A92">
          <w:rPr>
            <w:rStyle w:val="Hyperlink"/>
            <w:noProof/>
          </w:rPr>
          <w:t>4.4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Protótipos de tela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_Toc144810010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8</w:t>
        </w:r>
        <w:r w:rsidR="00C93DD6">
          <w:rPr>
            <w:noProof/>
            <w:webHidden/>
          </w:rPr>
          <w:fldChar w:fldCharType="end"/>
        </w:r>
      </w:hyperlink>
    </w:p>
    <w:p w14:paraId="3BCCE8EE" w14:textId="54E85A21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1" w:history="1">
        <w:r w:rsidR="00C93DD6" w:rsidRPr="00B10A92">
          <w:rPr>
            <w:rStyle w:val="Hyperlink"/>
            <w:noProof/>
          </w:rPr>
          <w:t>5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BANCO DE DADOS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_Toc144810011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3F10D1D9" w14:textId="448E2DC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2" w:history="1">
        <w:r w:rsidR="00C93DD6" w:rsidRPr="00B10A92">
          <w:rPr>
            <w:rStyle w:val="Hyperlink"/>
            <w:noProof/>
          </w:rPr>
          <w:t>5.1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Modelo Entidade Relacionamento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_Toc144810012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034F3BB7" w14:textId="7CBB7AD6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3" w:history="1">
        <w:r w:rsidR="00C93DD6" w:rsidRPr="00B10A92">
          <w:rPr>
            <w:rStyle w:val="Hyperlink"/>
            <w:noProof/>
          </w:rPr>
          <w:t>5.2</w:t>
        </w:r>
        <w:r w:rsidR="00C93DD6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Script das tabelas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_Toc144810013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9</w:t>
        </w:r>
        <w:r w:rsidR="00C93DD6">
          <w:rPr>
            <w:noProof/>
            <w:webHidden/>
          </w:rPr>
          <w:fldChar w:fldCharType="end"/>
        </w:r>
      </w:hyperlink>
    </w:p>
    <w:p w14:paraId="11B292B5" w14:textId="501027C4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4" w:history="1">
        <w:r w:rsidR="00C93DD6" w:rsidRPr="00B10A92">
          <w:rPr>
            <w:rStyle w:val="Hyperlink"/>
            <w:noProof/>
          </w:rPr>
          <w:t>6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ARQUITETURA DE SOFTWARE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_Toc144810014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B2D837" w14:textId="3C7302ED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5" w:history="1">
        <w:r w:rsidR="00C93DD6" w:rsidRPr="00B10A92">
          <w:rPr>
            <w:rStyle w:val="Hyperlink"/>
            <w:noProof/>
          </w:rPr>
          <w:t>6.1 Arquitetura de desenvolvimento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_Toc144810015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0A1D71C7" w14:textId="778DCF4B" w:rsidR="00C93DD6" w:rsidRDefault="00000000">
      <w:pPr>
        <w:pStyle w:val="Sumrio2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44810016" w:history="1">
        <w:r w:rsidR="00C93DD6" w:rsidRPr="00B10A92">
          <w:rPr>
            <w:rStyle w:val="Hyperlink"/>
            <w:noProof/>
          </w:rPr>
          <w:t>6.2 Telas do sistema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_Toc144810016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10</w:t>
        </w:r>
        <w:r w:rsidR="00C93DD6">
          <w:rPr>
            <w:noProof/>
            <w:webHidden/>
          </w:rPr>
          <w:fldChar w:fldCharType="end"/>
        </w:r>
      </w:hyperlink>
    </w:p>
    <w:p w14:paraId="26A290D3" w14:textId="2E84E3E8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7" w:history="1">
        <w:r w:rsidR="00C93DD6" w:rsidRPr="00B10A92">
          <w:rPr>
            <w:rStyle w:val="Hyperlink"/>
            <w:noProof/>
          </w:rPr>
          <w:t>7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CONCLUSÃO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_Toc144810017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11</w:t>
        </w:r>
        <w:r w:rsidR="00C93DD6">
          <w:rPr>
            <w:noProof/>
            <w:webHidden/>
          </w:rPr>
          <w:fldChar w:fldCharType="end"/>
        </w:r>
      </w:hyperlink>
    </w:p>
    <w:p w14:paraId="459AA49A" w14:textId="1DDD158E" w:rsidR="00C93DD6" w:rsidRDefault="00000000">
      <w:pPr>
        <w:pStyle w:val="Sumrio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14:ligatures w14:val="standardContextual"/>
        </w:rPr>
      </w:pPr>
      <w:hyperlink w:anchor="_Toc144810018" w:history="1">
        <w:r w:rsidR="00C93DD6" w:rsidRPr="00B10A92">
          <w:rPr>
            <w:rStyle w:val="Hyperlink"/>
            <w:noProof/>
          </w:rPr>
          <w:t>8</w:t>
        </w:r>
        <w:r w:rsidR="00C93DD6">
          <w:rPr>
            <w:rFonts w:asciiTheme="minorHAnsi" w:eastAsiaTheme="minorEastAsia" w:hAnsiTheme="minorHAnsi" w:cstheme="minorBidi"/>
            <w:b w:val="0"/>
            <w:noProof/>
            <w:kern w:val="2"/>
            <w:sz w:val="22"/>
            <w:szCs w:val="22"/>
            <w14:ligatures w14:val="standardContextual"/>
          </w:rPr>
          <w:tab/>
        </w:r>
        <w:r w:rsidR="00C93DD6" w:rsidRPr="00B10A92">
          <w:rPr>
            <w:rStyle w:val="Hyperlink"/>
            <w:noProof/>
          </w:rPr>
          <w:t>REFERÊNCIAS</w:t>
        </w:r>
        <w:r w:rsidR="00C93DD6">
          <w:rPr>
            <w:noProof/>
            <w:webHidden/>
          </w:rPr>
          <w:tab/>
        </w:r>
        <w:r w:rsidR="00C93DD6">
          <w:rPr>
            <w:noProof/>
            <w:webHidden/>
          </w:rPr>
          <w:fldChar w:fldCharType="begin"/>
        </w:r>
        <w:r w:rsidR="00C93DD6">
          <w:rPr>
            <w:noProof/>
            <w:webHidden/>
          </w:rPr>
          <w:instrText xml:space="preserve"> PAGEREF _Toc144810018 \h </w:instrText>
        </w:r>
        <w:r w:rsidR="00C93DD6">
          <w:rPr>
            <w:noProof/>
            <w:webHidden/>
          </w:rPr>
        </w:r>
        <w:r w:rsidR="00C93DD6">
          <w:rPr>
            <w:noProof/>
            <w:webHidden/>
          </w:rPr>
          <w:fldChar w:fldCharType="separate"/>
        </w:r>
        <w:r w:rsidR="00C93DD6">
          <w:rPr>
            <w:noProof/>
            <w:webHidden/>
          </w:rPr>
          <w:t>12</w:t>
        </w:r>
        <w:r w:rsidR="00C93DD6">
          <w:rPr>
            <w:noProof/>
            <w:webHidden/>
          </w:rPr>
          <w:fldChar w:fldCharType="end"/>
        </w:r>
      </w:hyperlink>
    </w:p>
    <w:p w14:paraId="48239BC6" w14:textId="58A97964" w:rsidR="00A14D71" w:rsidRPr="00DE0E82" w:rsidRDefault="00460066" w:rsidP="00A14D71">
      <w:pPr>
        <w:rPr>
          <w:szCs w:val="24"/>
        </w:rPr>
        <w:sectPr w:rsidR="00A14D71" w:rsidRPr="00DE0E82" w:rsidSect="0035270A">
          <w:pgSz w:w="11907" w:h="16840" w:code="9"/>
          <w:pgMar w:top="1701" w:right="1134" w:bottom="1134" w:left="1701" w:header="720" w:footer="720" w:gutter="0"/>
          <w:pgNumType w:start="12"/>
          <w:cols w:space="720"/>
          <w:docGrid w:linePitch="326"/>
        </w:sectPr>
      </w:pPr>
      <w:r w:rsidRPr="00DE0E82">
        <w:rPr>
          <w:szCs w:val="24"/>
        </w:rPr>
        <w:fldChar w:fldCharType="end"/>
      </w:r>
    </w:p>
    <w:p w14:paraId="191BE1F5" w14:textId="1B744EDA" w:rsidR="00236F70" w:rsidRDefault="00236F70" w:rsidP="00BD4058">
      <w:pPr>
        <w:pStyle w:val="Ttulo1"/>
        <w:rPr>
          <w:szCs w:val="24"/>
        </w:rPr>
      </w:pPr>
      <w:bookmarkStart w:id="1" w:name="_Toc311655753"/>
      <w:bookmarkStart w:id="2" w:name="_Toc311656220"/>
      <w:bookmarkStart w:id="3" w:name="_Toc311656307"/>
      <w:bookmarkStart w:id="4" w:name="_Toc311656574"/>
      <w:bookmarkStart w:id="5" w:name="_Toc311676921"/>
      <w:bookmarkStart w:id="6" w:name="_Toc311677289"/>
      <w:bookmarkStart w:id="7" w:name="_Toc144809989"/>
      <w:r w:rsidRPr="00DE0E82">
        <w:rPr>
          <w:szCs w:val="24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811BD19" w14:textId="77777777" w:rsidR="001321EE" w:rsidRDefault="001321EE" w:rsidP="00F26ECC">
      <w:pPr>
        <w:pStyle w:val="Pargrafo"/>
        <w:spacing w:before="0" w:line="360" w:lineRule="auto"/>
        <w:ind w:firstLine="851"/>
      </w:pPr>
      <w:r w:rsidRPr="001321EE">
        <w:t xml:space="preserve">Atualmente, na Prefeitura de Jales, o controle das aprovações de construções é realizado por um sistema defasado, o que dificulta e prolonga o processo de busca por esses documentos. </w:t>
      </w:r>
    </w:p>
    <w:p w14:paraId="60332292" w14:textId="24C22BA9" w:rsidR="001321EE" w:rsidRDefault="001321EE" w:rsidP="00F26ECC">
      <w:pPr>
        <w:pStyle w:val="Pargrafo"/>
        <w:spacing w:before="0" w:line="360" w:lineRule="auto"/>
        <w:ind w:firstLine="851"/>
      </w:pPr>
      <w:r w:rsidRPr="001321EE">
        <w:t>Nesse cenário, este projeto propõe o desenvolvimento de um software destinado ao gerenciamento de obras que tenham documentos aprovados, incluindo aqueles que estejam relacionados a esses registros. Este sistema oferecerá uma pesquisa mais robusta, com o objetivo de otimizar o tempo de resposta e minimizar o esforço necessário para localizar os documentos, ao mesmo tempo em que assegura o controle de acesso e a segurança desses arquivos.</w:t>
      </w:r>
    </w:p>
    <w:p w14:paraId="0127D94F" w14:textId="0271BB82" w:rsidR="00F26ECC" w:rsidRDefault="00F26ECC" w:rsidP="00F26ECC">
      <w:pPr>
        <w:pStyle w:val="Pargrafo"/>
        <w:spacing w:before="0" w:line="360" w:lineRule="auto"/>
        <w:ind w:firstLine="851"/>
        <w:rPr>
          <w:szCs w:val="24"/>
        </w:rPr>
      </w:pPr>
      <w:r w:rsidRPr="00DE0E82">
        <w:rPr>
          <w:szCs w:val="24"/>
        </w:rPr>
        <w:t>É a parte inicial do trabalho em que são apresentados o tema e sua relevâ</w:t>
      </w:r>
      <w:r w:rsidR="00EB10C4">
        <w:rPr>
          <w:szCs w:val="24"/>
        </w:rPr>
        <w:t xml:space="preserve">ncia (justificativa), </w:t>
      </w:r>
      <w:r w:rsidR="00C47097" w:rsidRPr="00DE0E82">
        <w:rPr>
          <w:szCs w:val="24"/>
        </w:rPr>
        <w:t>e a que se destina o trabalho</w:t>
      </w:r>
      <w:r w:rsidR="009A2471">
        <w:rPr>
          <w:szCs w:val="24"/>
        </w:rPr>
        <w:t xml:space="preserve"> (objetivo)</w:t>
      </w:r>
      <w:r w:rsidR="009A2471" w:rsidRPr="00DE0E82">
        <w:rPr>
          <w:szCs w:val="24"/>
        </w:rPr>
        <w:t>.</w:t>
      </w:r>
    </w:p>
    <w:p w14:paraId="76693159" w14:textId="77777777" w:rsidR="00CC7261" w:rsidRPr="00DE0E82" w:rsidRDefault="00CC7261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0C86F2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45C5779" w14:textId="77777777" w:rsidR="00C571B5" w:rsidRPr="00DE0E82" w:rsidRDefault="00C571B5" w:rsidP="00DD3CA6">
      <w:pPr>
        <w:rPr>
          <w:szCs w:val="24"/>
        </w:rPr>
      </w:pPr>
    </w:p>
    <w:p w14:paraId="7594A68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5869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ECA6C16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6A1582A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6C02AB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534423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40DD229B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E8559F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CDA3C4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B46D232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6FAABA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98A159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F72D88D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23EA97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9D33EEE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8221684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EC688B8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177A83F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67E7BF0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D657431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082732A7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2CEE2A5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35D9B3B3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7BCFB91C" w14:textId="77777777" w:rsidR="00C571B5" w:rsidRPr="00DE0E82" w:rsidRDefault="00C571B5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6AFD5444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396A087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14991D35" w14:textId="77777777" w:rsidR="00CE2940" w:rsidRPr="00DE0E82" w:rsidRDefault="00CE2940" w:rsidP="00F26ECC">
      <w:pPr>
        <w:pStyle w:val="Pargrafo"/>
        <w:spacing w:before="0" w:line="360" w:lineRule="auto"/>
        <w:ind w:firstLine="851"/>
        <w:rPr>
          <w:szCs w:val="24"/>
        </w:rPr>
      </w:pPr>
    </w:p>
    <w:p w14:paraId="51023CA4" w14:textId="35B7D772" w:rsidR="00F724F4" w:rsidRPr="00DE0E82" w:rsidRDefault="00F43D74" w:rsidP="00F43D74">
      <w:pPr>
        <w:pStyle w:val="Ttulo1"/>
        <w:ind w:left="426"/>
        <w:rPr>
          <w:szCs w:val="24"/>
        </w:rPr>
      </w:pPr>
      <w:bookmarkStart w:id="8" w:name="_Toc253375253"/>
      <w:bookmarkStart w:id="9" w:name="_Toc311655756"/>
      <w:bookmarkStart w:id="10" w:name="_Toc311656223"/>
      <w:bookmarkStart w:id="11" w:name="_Toc311656310"/>
      <w:bookmarkStart w:id="12" w:name="_Toc311656577"/>
      <w:bookmarkStart w:id="13" w:name="_Toc311676927"/>
      <w:bookmarkStart w:id="14" w:name="_Toc311677295"/>
      <w:r w:rsidRPr="00DE0E82">
        <w:rPr>
          <w:szCs w:val="24"/>
        </w:rPr>
        <w:lastRenderedPageBreak/>
        <w:t xml:space="preserve">  </w:t>
      </w:r>
      <w:bookmarkStart w:id="15" w:name="_Toc144809990"/>
      <w:r w:rsidR="00F724F4" w:rsidRPr="00DE0E82">
        <w:rPr>
          <w:szCs w:val="24"/>
        </w:rPr>
        <w:t>LEVANTAMENTO DE REQUISITOS</w:t>
      </w:r>
      <w:bookmarkEnd w:id="8"/>
      <w:bookmarkEnd w:id="9"/>
      <w:bookmarkEnd w:id="10"/>
      <w:bookmarkEnd w:id="11"/>
      <w:bookmarkEnd w:id="12"/>
      <w:bookmarkEnd w:id="13"/>
      <w:bookmarkEnd w:id="14"/>
      <w:r w:rsidR="00A4594E">
        <w:rPr>
          <w:szCs w:val="24"/>
        </w:rPr>
        <w:t xml:space="preserve"> DE SOFTWARE</w:t>
      </w:r>
      <w:bookmarkEnd w:id="15"/>
    </w:p>
    <w:p w14:paraId="5DDD36DE" w14:textId="77777777" w:rsidR="00FB1824" w:rsidRPr="00DE0E82" w:rsidRDefault="00FB1824" w:rsidP="00FB1824">
      <w:pPr>
        <w:pStyle w:val="Default"/>
        <w:rPr>
          <w:rFonts w:ascii="Times New Roman" w:hAnsi="Times New Roman" w:cs="Times New Roman"/>
        </w:rPr>
      </w:pPr>
    </w:p>
    <w:p w14:paraId="0A8ED3F2" w14:textId="77777777" w:rsidR="00AC5FC8" w:rsidRPr="00DE0E82" w:rsidRDefault="00AC5FC8" w:rsidP="00FB1824">
      <w:pPr>
        <w:pStyle w:val="Pargrafo"/>
        <w:ind w:firstLine="0"/>
        <w:rPr>
          <w:szCs w:val="24"/>
        </w:rPr>
      </w:pPr>
    </w:p>
    <w:p w14:paraId="2465909B" w14:textId="5AC4B021" w:rsidR="007A6E26" w:rsidRPr="00C93DD6" w:rsidRDefault="00FB1824" w:rsidP="007A6E26">
      <w:pPr>
        <w:pStyle w:val="Ttulo2"/>
        <w:rPr>
          <w:szCs w:val="24"/>
        </w:rPr>
      </w:pPr>
      <w:bookmarkStart w:id="16" w:name="_Toc311655848"/>
      <w:bookmarkStart w:id="17" w:name="_Toc311655928"/>
      <w:bookmarkStart w:id="18" w:name="_Toc311656059"/>
      <w:bookmarkStart w:id="19" w:name="_Toc311656108"/>
      <w:bookmarkStart w:id="20" w:name="_Toc311656224"/>
      <w:bookmarkStart w:id="21" w:name="_Toc144809991"/>
      <w:bookmarkStart w:id="22" w:name="_Toc253375254"/>
      <w:bookmarkStart w:id="23" w:name="_Toc311655757"/>
      <w:bookmarkStart w:id="24" w:name="_Toc311656228"/>
      <w:bookmarkStart w:id="25" w:name="_Toc311656311"/>
      <w:bookmarkStart w:id="26" w:name="_Toc311656578"/>
      <w:bookmarkStart w:id="27" w:name="_Toc311676928"/>
      <w:bookmarkStart w:id="28" w:name="_Toc311677296"/>
      <w:bookmarkEnd w:id="16"/>
      <w:bookmarkEnd w:id="17"/>
      <w:bookmarkEnd w:id="18"/>
      <w:bookmarkEnd w:id="19"/>
      <w:bookmarkEnd w:id="20"/>
      <w:r w:rsidRPr="00C93DD6">
        <w:rPr>
          <w:szCs w:val="24"/>
        </w:rPr>
        <w:t>Descrição dos objetivos do sistema</w:t>
      </w:r>
      <w:bookmarkEnd w:id="21"/>
    </w:p>
    <w:p w14:paraId="67694BCB" w14:textId="77777777" w:rsidR="007A6E26" w:rsidRPr="00DE0E82" w:rsidRDefault="007A6E26" w:rsidP="007A6E26">
      <w:pPr>
        <w:pStyle w:val="Ttulo2"/>
        <w:numPr>
          <w:ilvl w:val="0"/>
          <w:numId w:val="0"/>
        </w:numPr>
        <w:rPr>
          <w:szCs w:val="24"/>
        </w:rPr>
      </w:pPr>
    </w:p>
    <w:p w14:paraId="4D8DA182" w14:textId="38A1B6B0" w:rsidR="00FB1824" w:rsidRDefault="00FB1824" w:rsidP="00BA7689">
      <w:pPr>
        <w:pStyle w:val="Ttulo2"/>
        <w:rPr>
          <w:szCs w:val="24"/>
        </w:rPr>
      </w:pPr>
      <w:bookmarkStart w:id="29" w:name="_Toc144809992"/>
      <w:r w:rsidRPr="00DE0E82">
        <w:rPr>
          <w:szCs w:val="24"/>
        </w:rPr>
        <w:t>Descrição do sistema atual</w:t>
      </w:r>
      <w:bookmarkEnd w:id="29"/>
    </w:p>
    <w:p w14:paraId="4407A1C8" w14:textId="77777777" w:rsidR="001A544C" w:rsidRDefault="001A544C" w:rsidP="001A544C">
      <w:r w:rsidRPr="001A544C">
        <w:t xml:space="preserve">O sistema atual </w:t>
      </w:r>
      <w:r>
        <w:t>utilizado</w:t>
      </w:r>
      <w:r w:rsidRPr="001A544C">
        <w:t xml:space="preserve"> pela Secretaria de Obras revela-se inadequado para suprir as crescentes necessidades e demandas cotidianas do órgão, principalmente devido à sua limitação quanto à capacidade de armazenamento de informações. Esta escassez de espaço para registros se traduz em obstáculos consideráveis na tarefa de localizar e gerenciar os dados essenciais. </w:t>
      </w:r>
    </w:p>
    <w:p w14:paraId="5DFA905E" w14:textId="5823D80A" w:rsidR="001A544C" w:rsidRPr="001A544C" w:rsidRDefault="001A544C" w:rsidP="001A544C">
      <w:r w:rsidRPr="001A544C">
        <w:t xml:space="preserve">Essa deficiência prejudica significativamente a eficiência </w:t>
      </w:r>
      <w:r>
        <w:t>administrativa</w:t>
      </w:r>
      <w:r w:rsidRPr="001A544C">
        <w:t xml:space="preserve"> e a capacidade de </w:t>
      </w:r>
      <w:r>
        <w:t xml:space="preserve">busca e </w:t>
      </w:r>
      <w:r w:rsidRPr="001A544C">
        <w:t xml:space="preserve">resposta da Secretaria de Obras </w:t>
      </w:r>
      <w:r>
        <w:t>aos arquivos e documentos</w:t>
      </w:r>
      <w:r w:rsidRPr="001A544C">
        <w:t xml:space="preserve">, </w:t>
      </w:r>
      <w:r>
        <w:t xml:space="preserve">sendo assim </w:t>
      </w:r>
      <w:r w:rsidRPr="001A544C">
        <w:t>urgente a busca por uma solução mais robusta e eficaz para gerenciamento de informações.</w:t>
      </w:r>
    </w:p>
    <w:p w14:paraId="4D79CE3E" w14:textId="77777777" w:rsidR="00FB1824" w:rsidRPr="00DE0E82" w:rsidRDefault="00FB1824" w:rsidP="00FB1824">
      <w:pPr>
        <w:rPr>
          <w:szCs w:val="24"/>
        </w:rPr>
      </w:pPr>
    </w:p>
    <w:p w14:paraId="54EA0E71" w14:textId="0E63FD54" w:rsidR="00FB1824" w:rsidRDefault="00FB1824" w:rsidP="00BA7689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0" w:name="_Toc144809993"/>
      <w:bookmarkEnd w:id="22"/>
      <w:bookmarkEnd w:id="23"/>
      <w:bookmarkEnd w:id="24"/>
      <w:bookmarkEnd w:id="25"/>
      <w:bookmarkEnd w:id="26"/>
      <w:bookmarkEnd w:id="27"/>
      <w:bookmarkEnd w:id="28"/>
      <w:r w:rsidRPr="00DE0E82">
        <w:rPr>
          <w:szCs w:val="24"/>
        </w:rPr>
        <w:t>Descrição dos principais problemas</w:t>
      </w:r>
      <w:bookmarkEnd w:id="30"/>
    </w:p>
    <w:p w14:paraId="7689BCDA" w14:textId="77777777" w:rsidR="001A544C" w:rsidRPr="001A544C" w:rsidRDefault="001A544C" w:rsidP="001A544C"/>
    <w:p w14:paraId="3238F0CD" w14:textId="77777777" w:rsidR="00FB1824" w:rsidRPr="00DE0E82" w:rsidRDefault="00FB1824" w:rsidP="00FB1824">
      <w:pPr>
        <w:rPr>
          <w:szCs w:val="24"/>
        </w:rPr>
      </w:pPr>
    </w:p>
    <w:p w14:paraId="34D989D4" w14:textId="3D52E0AC" w:rsidR="000B3CA3" w:rsidRPr="003074D5" w:rsidRDefault="00FB1824" w:rsidP="003074D5">
      <w:pPr>
        <w:pStyle w:val="Ttulo2"/>
        <w:rPr>
          <w:szCs w:val="24"/>
        </w:rPr>
      </w:pPr>
      <w:r w:rsidRPr="00DE0E82">
        <w:rPr>
          <w:szCs w:val="24"/>
        </w:rPr>
        <w:t xml:space="preserve"> </w:t>
      </w:r>
      <w:bookmarkStart w:id="31" w:name="_Toc144809994"/>
      <w:r w:rsidRPr="00DE0E82">
        <w:rPr>
          <w:szCs w:val="24"/>
        </w:rPr>
        <w:t>Descrição dos requisitos funcionais</w:t>
      </w:r>
      <w:bookmarkEnd w:id="31"/>
    </w:p>
    <w:p w14:paraId="0EB8DD22" w14:textId="77777777" w:rsidR="00C164DC" w:rsidRPr="000B3CA3" w:rsidRDefault="00C164DC" w:rsidP="00C164DC"/>
    <w:p w14:paraId="4D9D7239" w14:textId="77777777" w:rsidR="001F71A5" w:rsidRDefault="001F71A5" w:rsidP="001F71A5">
      <w:pPr>
        <w:pStyle w:val="Ttulo3"/>
        <w:ind w:left="709" w:hanging="709"/>
      </w:pPr>
      <w:r>
        <w:t>Login Administrador</w:t>
      </w:r>
    </w:p>
    <w:p w14:paraId="2C33CE2C" w14:textId="77777777" w:rsidR="001F71A5" w:rsidRDefault="001F71A5" w:rsidP="001F71A5">
      <w:r>
        <w:t>O sistema deve permitir que o usuário consiga efetuar login como administrador, validando se os dados informados estão corretos.</w:t>
      </w:r>
    </w:p>
    <w:p w14:paraId="5A79432D" w14:textId="77777777" w:rsidR="001F71A5" w:rsidRPr="000B3CA3" w:rsidRDefault="001F71A5" w:rsidP="001F71A5"/>
    <w:p w14:paraId="79130357" w14:textId="77777777" w:rsidR="001F71A5" w:rsidRDefault="001F71A5" w:rsidP="001F71A5">
      <w:pPr>
        <w:pStyle w:val="Ttulo3"/>
        <w:ind w:left="709" w:hanging="709"/>
      </w:pPr>
      <w:r>
        <w:t>Alterar Administrador</w:t>
      </w:r>
    </w:p>
    <w:p w14:paraId="69741352" w14:textId="77777777" w:rsidR="001F71A5" w:rsidRDefault="001F71A5" w:rsidP="001F71A5">
      <w:r>
        <w:t>O sistema deve permitir o administrador alterar seus dados, caso precise.</w:t>
      </w:r>
    </w:p>
    <w:p w14:paraId="25160E3A" w14:textId="77777777" w:rsidR="001F71A5" w:rsidRDefault="001F71A5" w:rsidP="001F71A5">
      <w:pPr>
        <w:ind w:firstLine="0"/>
      </w:pPr>
    </w:p>
    <w:p w14:paraId="5A2C8DF4" w14:textId="77777777" w:rsidR="001F71A5" w:rsidRDefault="001F71A5" w:rsidP="001F71A5">
      <w:pPr>
        <w:pStyle w:val="Ttulo3"/>
        <w:ind w:left="709" w:hanging="709"/>
      </w:pPr>
      <w:r>
        <w:t>Logout Administrador</w:t>
      </w:r>
    </w:p>
    <w:p w14:paraId="7A4E9D08" w14:textId="77777777" w:rsidR="001F71A5" w:rsidRDefault="001F71A5" w:rsidP="001F71A5">
      <w:r>
        <w:t>O sistema deve permitir que o administrador efetue logout de sua sessão, retornando a página inicial do sistema.</w:t>
      </w:r>
    </w:p>
    <w:p w14:paraId="34EB427A" w14:textId="77777777" w:rsidR="001F71A5" w:rsidRDefault="001F71A5" w:rsidP="001F71A5">
      <w:pPr>
        <w:ind w:firstLine="0"/>
      </w:pPr>
    </w:p>
    <w:p w14:paraId="406224DA" w14:textId="77777777" w:rsidR="001F71A5" w:rsidRDefault="001F71A5" w:rsidP="001F71A5">
      <w:pPr>
        <w:pStyle w:val="Ttulo3"/>
        <w:ind w:left="709" w:hanging="709"/>
      </w:pPr>
      <w:r>
        <w:t>Cadastrar Atendente</w:t>
      </w:r>
    </w:p>
    <w:p w14:paraId="102C9391" w14:textId="77777777" w:rsidR="001F71A5" w:rsidRDefault="001F71A5" w:rsidP="001F71A5">
      <w:r>
        <w:t>O sistema deve permitir que o administrador cadastre um atendente no sistema.</w:t>
      </w:r>
    </w:p>
    <w:p w14:paraId="1925E963" w14:textId="77777777" w:rsidR="001F71A5" w:rsidRDefault="001F71A5" w:rsidP="001F71A5"/>
    <w:p w14:paraId="5E7727EC" w14:textId="77777777" w:rsidR="001F71A5" w:rsidRDefault="001F71A5" w:rsidP="001F71A5">
      <w:pPr>
        <w:pStyle w:val="Ttulo3"/>
        <w:ind w:left="709" w:hanging="709"/>
      </w:pPr>
      <w:r>
        <w:lastRenderedPageBreak/>
        <w:t>Listar Atendente</w:t>
      </w:r>
    </w:p>
    <w:p w14:paraId="1C4361FA" w14:textId="77777777" w:rsidR="001F71A5" w:rsidRDefault="001F71A5" w:rsidP="001F71A5">
      <w:r>
        <w:t>O sistema deve permitir que o administrador liste todos os atendentes cadastrados no sistema.</w:t>
      </w:r>
    </w:p>
    <w:p w14:paraId="6012741B" w14:textId="77777777" w:rsidR="001F71A5" w:rsidRDefault="001F71A5" w:rsidP="001F71A5"/>
    <w:p w14:paraId="3EFD2A2B" w14:textId="77777777" w:rsidR="001F71A5" w:rsidRDefault="001F71A5" w:rsidP="001F71A5">
      <w:pPr>
        <w:pStyle w:val="Ttulo3"/>
        <w:ind w:left="709" w:hanging="709"/>
      </w:pPr>
      <w:r>
        <w:t>Desativar Atendente</w:t>
      </w:r>
    </w:p>
    <w:p w14:paraId="11477EDA" w14:textId="77777777" w:rsidR="001F71A5" w:rsidRPr="000B3CA3" w:rsidRDefault="001F71A5" w:rsidP="001F71A5">
      <w:r>
        <w:t>O sistema deve permitir que o administrador desative um atendente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7EDA32C1" w14:textId="77777777" w:rsidR="001F71A5" w:rsidRDefault="001F71A5" w:rsidP="001F71A5">
      <w:pPr>
        <w:ind w:firstLine="0"/>
      </w:pPr>
    </w:p>
    <w:p w14:paraId="13DA13D9" w14:textId="77777777" w:rsidR="001F71A5" w:rsidRDefault="001F71A5" w:rsidP="001F71A5">
      <w:pPr>
        <w:pStyle w:val="Ttulo3"/>
        <w:ind w:left="709" w:hanging="709"/>
      </w:pPr>
      <w:r>
        <w:t>Excluir Atendente</w:t>
      </w:r>
    </w:p>
    <w:p w14:paraId="30381784" w14:textId="77777777" w:rsidR="001F71A5" w:rsidRDefault="001F71A5" w:rsidP="001F71A5">
      <w:r>
        <w:t>O sistema deve permitir que o administrador exclua um atendente cadastrado no sistema.</w:t>
      </w:r>
    </w:p>
    <w:p w14:paraId="72EAF8D1" w14:textId="77777777" w:rsidR="001F71A5" w:rsidRDefault="001F71A5" w:rsidP="001F71A5">
      <w:r>
        <w:t>Caso o atendente tenha participado de algum registro no banco de dados, efetua Desativar Atendente.</w:t>
      </w:r>
    </w:p>
    <w:p w14:paraId="3B587046" w14:textId="77777777" w:rsidR="001F71A5" w:rsidRPr="000B3CA3" w:rsidRDefault="001F71A5" w:rsidP="001F71A5">
      <w:r>
        <w:t>Caso não, ele o removerá do banco de dados, efetuando o logout da sessão aberta para a conta afetada, caso exista.</w:t>
      </w:r>
    </w:p>
    <w:p w14:paraId="4AD7FB21" w14:textId="77777777" w:rsidR="001F71A5" w:rsidRDefault="001F71A5" w:rsidP="001F71A5">
      <w:pPr>
        <w:ind w:firstLine="0"/>
      </w:pPr>
    </w:p>
    <w:p w14:paraId="5ACA08B0" w14:textId="77777777" w:rsidR="001F71A5" w:rsidRDefault="001F71A5" w:rsidP="001F71A5">
      <w:pPr>
        <w:pStyle w:val="Ttulo3"/>
        <w:ind w:left="709" w:hanging="709"/>
      </w:pPr>
      <w:r>
        <w:t>Login Atendente</w:t>
      </w:r>
    </w:p>
    <w:p w14:paraId="13BC30C4" w14:textId="77777777" w:rsidR="001F71A5" w:rsidRPr="000B3CA3" w:rsidRDefault="001F71A5" w:rsidP="001F71A5">
      <w:r>
        <w:t>O sistema deve permitir que o usuário consiga efetuar login como atendente, validando se os dados informados estão corretos.</w:t>
      </w:r>
    </w:p>
    <w:p w14:paraId="35A7871A" w14:textId="77777777" w:rsidR="001F71A5" w:rsidRDefault="001F71A5" w:rsidP="001F71A5">
      <w:pPr>
        <w:ind w:firstLine="0"/>
      </w:pPr>
    </w:p>
    <w:p w14:paraId="76F6B740" w14:textId="77777777" w:rsidR="001F71A5" w:rsidRDefault="001F71A5" w:rsidP="001F71A5">
      <w:pPr>
        <w:pStyle w:val="Ttulo3"/>
        <w:ind w:left="709" w:hanging="709"/>
      </w:pPr>
      <w:r>
        <w:t>Alterar Atendente</w:t>
      </w:r>
    </w:p>
    <w:p w14:paraId="71E1050A" w14:textId="77777777" w:rsidR="001F71A5" w:rsidRDefault="001F71A5" w:rsidP="001F71A5">
      <w:r>
        <w:t>O sistema deve permitir que o administrador e o atendente alterem seus dados, caso precise.</w:t>
      </w:r>
    </w:p>
    <w:p w14:paraId="608B34F6" w14:textId="77777777" w:rsidR="001F71A5" w:rsidRDefault="001F71A5" w:rsidP="001F71A5"/>
    <w:p w14:paraId="577BA399" w14:textId="77777777" w:rsidR="001F71A5" w:rsidRDefault="001F71A5" w:rsidP="001F71A5">
      <w:pPr>
        <w:pStyle w:val="Ttulo3"/>
        <w:ind w:left="709" w:hanging="709"/>
      </w:pPr>
      <w:r>
        <w:t>Logout Atendente</w:t>
      </w:r>
    </w:p>
    <w:p w14:paraId="3D400371" w14:textId="77777777" w:rsidR="001F71A5" w:rsidRDefault="001F71A5" w:rsidP="001F71A5">
      <w:r>
        <w:t>O sistema deve permitir que o atendente efetue logout de sua sessão, retornando a página inicial do sistema.</w:t>
      </w:r>
    </w:p>
    <w:p w14:paraId="5BD0DE3D" w14:textId="77777777" w:rsidR="001F71A5" w:rsidRDefault="001F71A5" w:rsidP="001F71A5"/>
    <w:p w14:paraId="76EAC258" w14:textId="77777777" w:rsidR="001F71A5" w:rsidRDefault="001F71A5" w:rsidP="001F71A5">
      <w:pPr>
        <w:pStyle w:val="Ttulo3"/>
        <w:ind w:left="709" w:hanging="709"/>
      </w:pPr>
      <w:r>
        <w:t>Cadastrar Usuário Público</w:t>
      </w:r>
    </w:p>
    <w:p w14:paraId="272E914C" w14:textId="77777777" w:rsidR="001F71A5" w:rsidRDefault="001F71A5" w:rsidP="001F71A5">
      <w:r>
        <w:t>O sistema deve permitir que o administrador e o atendente cadastrem um usuário público no sistema.</w:t>
      </w:r>
    </w:p>
    <w:p w14:paraId="4088D6AB" w14:textId="77777777" w:rsidR="001F71A5" w:rsidRDefault="001F71A5" w:rsidP="001F71A5"/>
    <w:p w14:paraId="5CA03197" w14:textId="77777777" w:rsidR="001F71A5" w:rsidRDefault="001F71A5" w:rsidP="001F71A5">
      <w:pPr>
        <w:pStyle w:val="Ttulo3"/>
        <w:ind w:left="709" w:hanging="709"/>
      </w:pPr>
      <w:r>
        <w:lastRenderedPageBreak/>
        <w:t>Listar Usuário Público</w:t>
      </w:r>
    </w:p>
    <w:p w14:paraId="089B5509" w14:textId="77777777" w:rsidR="001F71A5" w:rsidRDefault="001F71A5" w:rsidP="001F71A5">
      <w:r>
        <w:t>O sistema deve permitir que o administrador e o atendente listem todos os usuários públicos cadastrados no sistema.</w:t>
      </w:r>
    </w:p>
    <w:p w14:paraId="4A19F251" w14:textId="77777777" w:rsidR="001F71A5" w:rsidRDefault="001F71A5" w:rsidP="001F71A5"/>
    <w:p w14:paraId="6071E22B" w14:textId="77777777" w:rsidR="001F71A5" w:rsidRDefault="001F71A5" w:rsidP="001F71A5">
      <w:pPr>
        <w:pStyle w:val="Ttulo3"/>
        <w:ind w:left="709" w:hanging="709"/>
      </w:pPr>
      <w:r>
        <w:t>Desativar Usuário Público</w:t>
      </w:r>
    </w:p>
    <w:p w14:paraId="0BFE762C" w14:textId="77777777" w:rsidR="001F71A5" w:rsidRPr="000B3CA3" w:rsidRDefault="001F71A5" w:rsidP="001F71A5">
      <w:r>
        <w:t>O sistema deve permitir que o administrador e o atendente desativem um usuário público cadastrado no sistema, colocando seu status como “Desativado”, impossibilitando o usuário efetuar login com a conta afetada, existindo somente para que outros registros dependentes dele não sejam removidos ou corrompidos.</w:t>
      </w:r>
    </w:p>
    <w:p w14:paraId="3C0834B3" w14:textId="77777777" w:rsidR="001F71A5" w:rsidRDefault="001F71A5" w:rsidP="001F71A5">
      <w:pPr>
        <w:ind w:firstLine="0"/>
      </w:pPr>
    </w:p>
    <w:p w14:paraId="21DA9224" w14:textId="77777777" w:rsidR="001F71A5" w:rsidRDefault="001F71A5" w:rsidP="001F71A5">
      <w:pPr>
        <w:pStyle w:val="Ttulo3"/>
        <w:ind w:left="709" w:hanging="709"/>
      </w:pPr>
      <w:r>
        <w:t>Excluir Usuário Público</w:t>
      </w:r>
    </w:p>
    <w:p w14:paraId="5925441F" w14:textId="77777777" w:rsidR="001F71A5" w:rsidRDefault="001F71A5" w:rsidP="001F71A5">
      <w:r>
        <w:t>O sistema deve permitir que o administrador e o atendente excluam um usuário público cadastrado no sistema.</w:t>
      </w:r>
    </w:p>
    <w:p w14:paraId="05B33953" w14:textId="77777777" w:rsidR="001F71A5" w:rsidRDefault="001F71A5" w:rsidP="001F71A5">
      <w:r>
        <w:t>Caso o Usuário público tenha participado de algum registro no banco de dados, efetua Desativar Usuário Público.</w:t>
      </w:r>
    </w:p>
    <w:p w14:paraId="47AAD362" w14:textId="77777777" w:rsidR="001F71A5" w:rsidRPr="000B3CA3" w:rsidRDefault="001F71A5" w:rsidP="001F71A5">
      <w:r>
        <w:t>Caso não, ele o removerá do banco de dados, efetuando o logout da sessão aberta para a conta afetada, caso exista.</w:t>
      </w:r>
    </w:p>
    <w:p w14:paraId="7F7C3336" w14:textId="77777777" w:rsidR="001F71A5" w:rsidRDefault="001F71A5" w:rsidP="001F71A5">
      <w:pPr>
        <w:ind w:firstLine="0"/>
      </w:pPr>
    </w:p>
    <w:p w14:paraId="5AC58BF0" w14:textId="77777777" w:rsidR="001F71A5" w:rsidRDefault="001F71A5" w:rsidP="001F71A5">
      <w:pPr>
        <w:pStyle w:val="Ttulo3"/>
        <w:ind w:left="709" w:hanging="709"/>
      </w:pPr>
      <w:r>
        <w:t>Login Usuário Público</w:t>
      </w:r>
    </w:p>
    <w:p w14:paraId="679650A0" w14:textId="77777777" w:rsidR="001F71A5" w:rsidRPr="000B3CA3" w:rsidRDefault="001F71A5" w:rsidP="001F71A5">
      <w:r>
        <w:t>O sistema deve permitir que o usuário consiga efetuar login como usuário público, validando se os dados informados estão corretos.</w:t>
      </w:r>
    </w:p>
    <w:p w14:paraId="0C9FED2F" w14:textId="77777777" w:rsidR="001F71A5" w:rsidRDefault="001F71A5" w:rsidP="001F71A5">
      <w:pPr>
        <w:ind w:firstLine="0"/>
      </w:pPr>
    </w:p>
    <w:p w14:paraId="6E5ADC7E" w14:textId="77777777" w:rsidR="001F71A5" w:rsidRDefault="001F71A5" w:rsidP="001F71A5">
      <w:pPr>
        <w:pStyle w:val="Ttulo3"/>
        <w:ind w:left="709" w:hanging="709"/>
      </w:pPr>
      <w:r>
        <w:t>Alterar Usuário Público</w:t>
      </w:r>
    </w:p>
    <w:p w14:paraId="2EC9C55C" w14:textId="77777777" w:rsidR="001F71A5" w:rsidRDefault="001F71A5" w:rsidP="001F71A5">
      <w:r>
        <w:t>O sistema deve permitir que o administrador, atendente e o usuário público alterem seus dados, caso precise.</w:t>
      </w:r>
    </w:p>
    <w:p w14:paraId="0DA5305E" w14:textId="77777777" w:rsidR="001F71A5" w:rsidRDefault="001F71A5" w:rsidP="001F71A5"/>
    <w:p w14:paraId="153D46BD" w14:textId="77777777" w:rsidR="001F71A5" w:rsidRDefault="001F71A5" w:rsidP="001F71A5">
      <w:pPr>
        <w:pStyle w:val="Ttulo3"/>
        <w:ind w:left="709" w:hanging="709"/>
      </w:pPr>
      <w:r>
        <w:t>Logout Usuário Público</w:t>
      </w:r>
    </w:p>
    <w:p w14:paraId="6ACF8A2A" w14:textId="77777777" w:rsidR="001F71A5" w:rsidRDefault="001F71A5" w:rsidP="001F71A5">
      <w:r>
        <w:t>O sistema deve permitir que o usuário público efetue logout de sua sessão, retornando a página inicial do sistema.</w:t>
      </w:r>
    </w:p>
    <w:p w14:paraId="36F44E5E" w14:textId="77777777" w:rsidR="001F71A5" w:rsidRDefault="001F71A5" w:rsidP="001F71A5"/>
    <w:p w14:paraId="556F2F35" w14:textId="77777777" w:rsidR="001F71A5" w:rsidRDefault="001F71A5" w:rsidP="001F71A5">
      <w:pPr>
        <w:pStyle w:val="Ttulo3"/>
        <w:ind w:left="709" w:hanging="709"/>
      </w:pPr>
      <w:r>
        <w:t>Cadastrar Munícipe</w:t>
      </w:r>
    </w:p>
    <w:p w14:paraId="2572F3E6" w14:textId="77777777" w:rsidR="001F71A5" w:rsidRDefault="001F71A5" w:rsidP="001F71A5">
      <w:r>
        <w:t>O sistema deve permitir que o administrador cadastre um munícipe no sistema.</w:t>
      </w:r>
    </w:p>
    <w:p w14:paraId="46038AC2" w14:textId="77777777" w:rsidR="001F71A5" w:rsidRDefault="001F71A5" w:rsidP="001F71A5"/>
    <w:p w14:paraId="10EF03E7" w14:textId="77777777" w:rsidR="001F71A5" w:rsidRDefault="001F71A5" w:rsidP="001F71A5">
      <w:pPr>
        <w:pStyle w:val="Ttulo3"/>
        <w:ind w:left="709" w:hanging="709"/>
      </w:pPr>
      <w:r>
        <w:lastRenderedPageBreak/>
        <w:t>Listar Munícipe</w:t>
      </w:r>
    </w:p>
    <w:p w14:paraId="3C757D13" w14:textId="77777777" w:rsidR="001F71A5" w:rsidRDefault="001F71A5" w:rsidP="001F71A5">
      <w:r>
        <w:t>O sistema deve permitir que o administrador, atendente e usuários públicos listem todos os munícipes cadastrados no sistema.</w:t>
      </w:r>
    </w:p>
    <w:p w14:paraId="024C18AC" w14:textId="77777777" w:rsidR="001F71A5" w:rsidRDefault="001F71A5" w:rsidP="001F71A5"/>
    <w:p w14:paraId="3C5B3F00" w14:textId="77777777" w:rsidR="001F71A5" w:rsidRDefault="001F71A5" w:rsidP="001F71A5">
      <w:pPr>
        <w:pStyle w:val="Ttulo3"/>
        <w:ind w:left="709" w:hanging="709"/>
      </w:pPr>
      <w:r>
        <w:t>Alterar Munícipe</w:t>
      </w:r>
    </w:p>
    <w:p w14:paraId="138CA58B" w14:textId="77777777" w:rsidR="001F71A5" w:rsidRDefault="001F71A5" w:rsidP="001F71A5">
      <w:r>
        <w:t>O sistema deve permitir que o administrador e o atendente alterem os dados do munícipe, caso precise.</w:t>
      </w:r>
    </w:p>
    <w:p w14:paraId="15B77501" w14:textId="77777777" w:rsidR="001F71A5" w:rsidRDefault="001F71A5" w:rsidP="001F71A5"/>
    <w:p w14:paraId="3A1060FC" w14:textId="77777777" w:rsidR="001F71A5" w:rsidRDefault="001F71A5" w:rsidP="001F71A5">
      <w:pPr>
        <w:pStyle w:val="Ttulo3"/>
        <w:ind w:left="709" w:hanging="709"/>
      </w:pPr>
      <w:r>
        <w:t>Desativar Munícipe</w:t>
      </w:r>
    </w:p>
    <w:p w14:paraId="2165712D" w14:textId="77777777" w:rsidR="001F71A5" w:rsidRPr="000B3CA3" w:rsidRDefault="001F71A5" w:rsidP="001F71A5">
      <w:r>
        <w:t>O sistema deve permitir que o administrador e o atendente desativem um munícipe cadastrado no sistema, colocando seu status como “Desativado”, assim, o registro não interage mais no banco de dados, existindo somente para que outros registros dependentes dele não sejam removidos ou corrompidos.</w:t>
      </w:r>
    </w:p>
    <w:p w14:paraId="4BB385B7" w14:textId="77777777" w:rsidR="001F71A5" w:rsidRDefault="001F71A5" w:rsidP="001F71A5">
      <w:pPr>
        <w:ind w:firstLine="0"/>
      </w:pPr>
    </w:p>
    <w:p w14:paraId="411DAA6D" w14:textId="77777777" w:rsidR="001F71A5" w:rsidRDefault="001F71A5" w:rsidP="001F71A5">
      <w:pPr>
        <w:pStyle w:val="Ttulo3"/>
        <w:ind w:left="709" w:hanging="709"/>
      </w:pPr>
      <w:r>
        <w:t>Excluir Munícipe</w:t>
      </w:r>
    </w:p>
    <w:p w14:paraId="2A1FF57C" w14:textId="77777777" w:rsidR="001F71A5" w:rsidRDefault="001F71A5" w:rsidP="001F71A5">
      <w:r>
        <w:t>O sistema deve permitir que o administrador e o atendente excluam um munícipe cadastrado no sistema.</w:t>
      </w:r>
    </w:p>
    <w:p w14:paraId="27196061" w14:textId="77777777" w:rsidR="001F71A5" w:rsidRDefault="001F71A5" w:rsidP="001F71A5">
      <w:r>
        <w:t>Caso o engenheiro tenha participado de algum registro no banco de dados, efetua Desativar Munícipe.</w:t>
      </w:r>
    </w:p>
    <w:p w14:paraId="139323E9" w14:textId="77777777" w:rsidR="001F71A5" w:rsidRPr="000B3CA3" w:rsidRDefault="001F71A5" w:rsidP="001F71A5">
      <w:r>
        <w:t>Caso não, ele o removerá do banco de dados.</w:t>
      </w:r>
    </w:p>
    <w:p w14:paraId="0ED55DBE" w14:textId="77777777" w:rsidR="001F71A5" w:rsidRDefault="001F71A5" w:rsidP="001F71A5"/>
    <w:p w14:paraId="2A79E910" w14:textId="77777777" w:rsidR="001F71A5" w:rsidRDefault="001F71A5" w:rsidP="001F71A5">
      <w:pPr>
        <w:pStyle w:val="Ttulo3"/>
        <w:ind w:left="709" w:hanging="709"/>
      </w:pPr>
      <w:r>
        <w:t>Cadastrar Engenheiro</w:t>
      </w:r>
    </w:p>
    <w:p w14:paraId="21EED6A4" w14:textId="77777777" w:rsidR="001F71A5" w:rsidRDefault="001F71A5" w:rsidP="001F71A5">
      <w:r>
        <w:t>O sistema deve permitir que o administrador cadastre um engenheiro no sistema.</w:t>
      </w:r>
    </w:p>
    <w:p w14:paraId="62AD2486" w14:textId="77777777" w:rsidR="001F71A5" w:rsidRDefault="001F71A5" w:rsidP="001F71A5"/>
    <w:p w14:paraId="275F0571" w14:textId="77777777" w:rsidR="001F71A5" w:rsidRDefault="001F71A5" w:rsidP="001F71A5">
      <w:pPr>
        <w:pStyle w:val="Ttulo3"/>
        <w:ind w:left="709" w:hanging="709"/>
      </w:pPr>
      <w:r>
        <w:t>Listar Engenheiro</w:t>
      </w:r>
    </w:p>
    <w:p w14:paraId="036094F3" w14:textId="77777777" w:rsidR="001F71A5" w:rsidRDefault="001F71A5" w:rsidP="001F71A5">
      <w:r>
        <w:t>O sistema deve permitir que o administrador, atendente e usuários públicos listem todos os engenheiros cadastrados no sistema.</w:t>
      </w:r>
    </w:p>
    <w:p w14:paraId="2B3EDA09" w14:textId="77777777" w:rsidR="001F71A5" w:rsidRDefault="001F71A5" w:rsidP="001F71A5"/>
    <w:p w14:paraId="253F681C" w14:textId="77777777" w:rsidR="001F71A5" w:rsidRDefault="001F71A5" w:rsidP="001F71A5">
      <w:pPr>
        <w:pStyle w:val="Ttulo3"/>
        <w:ind w:left="709" w:hanging="709"/>
      </w:pPr>
      <w:r>
        <w:t>Alterar Engenheiro</w:t>
      </w:r>
    </w:p>
    <w:p w14:paraId="0C89AFAD" w14:textId="77777777" w:rsidR="001F71A5" w:rsidRDefault="001F71A5" w:rsidP="001F71A5">
      <w:r>
        <w:t>O sistema deve permitir que o administrador e o atendente alterem os dados do engenheiro, caso precise.</w:t>
      </w:r>
    </w:p>
    <w:p w14:paraId="1925277D" w14:textId="77777777" w:rsidR="001F71A5" w:rsidRDefault="001F71A5" w:rsidP="001F71A5"/>
    <w:p w14:paraId="41689D42" w14:textId="77777777" w:rsidR="001F71A5" w:rsidRDefault="001F71A5" w:rsidP="001F71A5">
      <w:pPr>
        <w:pStyle w:val="Ttulo3"/>
        <w:ind w:left="709" w:hanging="709"/>
      </w:pPr>
      <w:r>
        <w:lastRenderedPageBreak/>
        <w:t>Desativar Engenheiro</w:t>
      </w:r>
    </w:p>
    <w:p w14:paraId="6565C551" w14:textId="77777777" w:rsidR="001F71A5" w:rsidRPr="000B3CA3" w:rsidRDefault="001F71A5" w:rsidP="001F71A5">
      <w:r>
        <w:t>O sistema deve permitir que o administrador e o atendente desativem um engenheiro cadastrado no sistema, colocando seu status como “Desativado”, assim, o registro não interage mais no banco de dados, existindo somente para que outros registros dependentes dele não sejam removidos ou corrompidos.</w:t>
      </w:r>
    </w:p>
    <w:p w14:paraId="0C4F9430" w14:textId="77777777" w:rsidR="001F71A5" w:rsidRDefault="001F71A5" w:rsidP="001F71A5">
      <w:pPr>
        <w:ind w:firstLine="0"/>
      </w:pPr>
    </w:p>
    <w:p w14:paraId="63F4AE28" w14:textId="77777777" w:rsidR="001F71A5" w:rsidRDefault="001F71A5" w:rsidP="001F71A5">
      <w:pPr>
        <w:pStyle w:val="Ttulo3"/>
        <w:ind w:left="709" w:hanging="709"/>
      </w:pPr>
      <w:r>
        <w:t>Excluir Engenheiro</w:t>
      </w:r>
    </w:p>
    <w:p w14:paraId="3CCA21A1" w14:textId="77777777" w:rsidR="001F71A5" w:rsidRDefault="001F71A5" w:rsidP="001F71A5">
      <w:r>
        <w:t>O sistema deve permitir que o administrador e o atendente excluam um engenheiro cadastrado no sistema.</w:t>
      </w:r>
    </w:p>
    <w:p w14:paraId="3178E2F3" w14:textId="77777777" w:rsidR="001F71A5" w:rsidRDefault="001F71A5" w:rsidP="001F71A5">
      <w:r>
        <w:t>Caso o engenheiro tenha participado de algum registro no banco de dados, efetua Desativar Engenheiro.</w:t>
      </w:r>
    </w:p>
    <w:p w14:paraId="05A7465E" w14:textId="77777777" w:rsidR="001F71A5" w:rsidRPr="000B3CA3" w:rsidRDefault="001F71A5" w:rsidP="001F71A5">
      <w:r>
        <w:t>Caso não, ele o removerá do banco de dados.</w:t>
      </w:r>
    </w:p>
    <w:p w14:paraId="7D433F90" w14:textId="77777777" w:rsidR="001F71A5" w:rsidRPr="000B3CA3" w:rsidRDefault="001F71A5" w:rsidP="001F71A5"/>
    <w:p w14:paraId="17EA7917" w14:textId="77777777" w:rsidR="001F71A5" w:rsidRDefault="001F71A5" w:rsidP="001F71A5">
      <w:pPr>
        <w:pStyle w:val="Ttulo3"/>
        <w:ind w:left="709" w:hanging="709"/>
      </w:pPr>
      <w:r>
        <w:t>Cadastrar Fiscal</w:t>
      </w:r>
    </w:p>
    <w:p w14:paraId="193431E9" w14:textId="77777777" w:rsidR="001F71A5" w:rsidRDefault="001F71A5" w:rsidP="001F71A5">
      <w:r>
        <w:t>O sistema deve permitir que o administrador cadastre um fiscal no sistema.</w:t>
      </w:r>
    </w:p>
    <w:p w14:paraId="026B8739" w14:textId="77777777" w:rsidR="001F71A5" w:rsidRDefault="001F71A5" w:rsidP="001F71A5"/>
    <w:p w14:paraId="722F456F" w14:textId="77777777" w:rsidR="001F71A5" w:rsidRDefault="001F71A5" w:rsidP="001F71A5">
      <w:pPr>
        <w:pStyle w:val="Ttulo3"/>
        <w:ind w:left="709" w:hanging="709"/>
      </w:pPr>
      <w:r>
        <w:t>Listar Fiscal</w:t>
      </w:r>
    </w:p>
    <w:p w14:paraId="1A87A838" w14:textId="77777777" w:rsidR="001F71A5" w:rsidRDefault="001F71A5" w:rsidP="001F71A5">
      <w:r>
        <w:t>O sistema deve permitir que o administrador, atendente e usuários públicos listem todos os fiscais cadastrados no sistema.</w:t>
      </w:r>
    </w:p>
    <w:p w14:paraId="614D1E52" w14:textId="77777777" w:rsidR="001F71A5" w:rsidRDefault="001F71A5" w:rsidP="001F71A5"/>
    <w:p w14:paraId="66910F8C" w14:textId="77777777" w:rsidR="001F71A5" w:rsidRDefault="001F71A5" w:rsidP="001F71A5">
      <w:pPr>
        <w:pStyle w:val="Ttulo3"/>
        <w:ind w:left="709" w:hanging="709"/>
      </w:pPr>
      <w:r>
        <w:t>Alterar Fiscal</w:t>
      </w:r>
    </w:p>
    <w:p w14:paraId="660E4CF1" w14:textId="77777777" w:rsidR="001F71A5" w:rsidRDefault="001F71A5" w:rsidP="001F71A5">
      <w:r>
        <w:t>O sistema deve permitir que o administrador e o atendente alterem os dados do fiscal, caso precise.</w:t>
      </w:r>
    </w:p>
    <w:p w14:paraId="4DAAA6A5" w14:textId="77777777" w:rsidR="001F71A5" w:rsidRDefault="001F71A5" w:rsidP="001F71A5"/>
    <w:p w14:paraId="26C7F3C4" w14:textId="77777777" w:rsidR="001F71A5" w:rsidRDefault="001F71A5" w:rsidP="001F71A5">
      <w:pPr>
        <w:pStyle w:val="Ttulo3"/>
        <w:ind w:left="709" w:hanging="709"/>
      </w:pPr>
      <w:r>
        <w:t>Desativar Fiscal</w:t>
      </w:r>
    </w:p>
    <w:p w14:paraId="5FDF684A" w14:textId="77777777" w:rsidR="001F71A5" w:rsidRPr="000B3CA3" w:rsidRDefault="001F71A5" w:rsidP="001F71A5">
      <w:r>
        <w:t>O sistema deve permitir que o administrador e o atendente desativem um fiscal cadastrado no sistema, colocando seu status como “Desativado”, assim, o registro não interage mais no banco de dados, existindo somente para que outros registros dependentes dele não sejam removidos ou corrompidos.</w:t>
      </w:r>
    </w:p>
    <w:p w14:paraId="18B0C0AB" w14:textId="77777777" w:rsidR="001F71A5" w:rsidRDefault="001F71A5" w:rsidP="001F71A5">
      <w:pPr>
        <w:ind w:firstLine="0"/>
      </w:pPr>
    </w:p>
    <w:p w14:paraId="4FDC152B" w14:textId="77777777" w:rsidR="001F71A5" w:rsidRDefault="001F71A5" w:rsidP="001F71A5">
      <w:pPr>
        <w:pStyle w:val="Ttulo3"/>
        <w:ind w:left="709" w:hanging="709"/>
      </w:pPr>
      <w:r>
        <w:t>Excluir Fiscal</w:t>
      </w:r>
    </w:p>
    <w:p w14:paraId="4925038A" w14:textId="77777777" w:rsidR="001F71A5" w:rsidRDefault="001F71A5" w:rsidP="001F71A5">
      <w:r>
        <w:t>O sistema deve permitir que o administrador e o atendente excluam um fiscal cadastrado no sistema.</w:t>
      </w:r>
    </w:p>
    <w:p w14:paraId="2C0594B5" w14:textId="77777777" w:rsidR="001F71A5" w:rsidRDefault="001F71A5" w:rsidP="001F71A5">
      <w:r>
        <w:lastRenderedPageBreak/>
        <w:t>Caso o fiscal tenha participado de algum registro no banco de dados, efetua Desativar Fiscal.</w:t>
      </w:r>
    </w:p>
    <w:p w14:paraId="6D26B9D8" w14:textId="77777777" w:rsidR="001F71A5" w:rsidRPr="000B3CA3" w:rsidRDefault="001F71A5" w:rsidP="001F71A5">
      <w:r>
        <w:t>Caso não, ele o removerá do banco de dados.</w:t>
      </w:r>
    </w:p>
    <w:p w14:paraId="07FD86E6" w14:textId="77777777" w:rsidR="003074D5" w:rsidRPr="000B3CA3" w:rsidRDefault="003074D5" w:rsidP="00C164DC">
      <w:pPr>
        <w:ind w:firstLine="0"/>
      </w:pPr>
    </w:p>
    <w:p w14:paraId="74E2BDC1" w14:textId="77777777" w:rsidR="00FB1824" w:rsidRPr="00DE0E82" w:rsidRDefault="00FB1824" w:rsidP="00FB1824">
      <w:pPr>
        <w:rPr>
          <w:szCs w:val="24"/>
        </w:rPr>
      </w:pPr>
    </w:p>
    <w:p w14:paraId="39969684" w14:textId="4B9CE8C4" w:rsidR="00F724F4" w:rsidRDefault="00FB1824" w:rsidP="00BA7689">
      <w:pPr>
        <w:pStyle w:val="Ttulo2"/>
        <w:rPr>
          <w:szCs w:val="24"/>
        </w:rPr>
      </w:pPr>
      <w:bookmarkStart w:id="32" w:name="_Toc144809995"/>
      <w:r w:rsidRPr="00DE0E82">
        <w:rPr>
          <w:szCs w:val="24"/>
        </w:rPr>
        <w:t>Descrição dos requisitos não funcionais</w:t>
      </w:r>
      <w:bookmarkEnd w:id="32"/>
    </w:p>
    <w:p w14:paraId="29A5A092" w14:textId="77777777" w:rsidR="000D05AD" w:rsidRDefault="000D05AD" w:rsidP="000D05AD">
      <w:pPr>
        <w:ind w:firstLine="0"/>
      </w:pPr>
      <w:r>
        <w:t>2.5.1</w:t>
      </w:r>
      <w:r>
        <w:tab/>
        <w:t>Atualização do banco de dados.</w:t>
      </w:r>
    </w:p>
    <w:p w14:paraId="520DC393" w14:textId="77777777" w:rsidR="000D05AD" w:rsidRDefault="000D05AD" w:rsidP="000D05AD">
      <w:pPr>
        <w:ind w:left="851" w:firstLine="0"/>
      </w:pPr>
      <w:r>
        <w:t>Atualizar o banco de dados do cliente de maneira rápida, para que não haja dados desatualizados no sistema.</w:t>
      </w:r>
      <w:r>
        <w:tab/>
      </w:r>
    </w:p>
    <w:p w14:paraId="7514C3A1" w14:textId="77777777" w:rsidR="000D05AD" w:rsidRDefault="000D05AD" w:rsidP="000D05AD">
      <w:pPr>
        <w:ind w:firstLine="0"/>
      </w:pPr>
      <w:r>
        <w:t>2.5.2</w:t>
      </w:r>
      <w:r>
        <w:tab/>
        <w:t>A máquina precisa suportar um navegador de internet.</w:t>
      </w:r>
    </w:p>
    <w:p w14:paraId="38A1E08A" w14:textId="4B7D3CA4" w:rsidR="000D05AD" w:rsidRDefault="000D05AD" w:rsidP="000D05AD">
      <w:pPr>
        <w:ind w:firstLine="709"/>
      </w:pPr>
      <w:r>
        <w:t xml:space="preserve">  </w:t>
      </w:r>
      <w:r>
        <w:t>Necessário que a máquina possua um navegador para utilização do sistema.</w:t>
      </w:r>
    </w:p>
    <w:p w14:paraId="352FDB16" w14:textId="77777777" w:rsidR="000D05AD" w:rsidRDefault="000D05AD" w:rsidP="000D05AD">
      <w:pPr>
        <w:ind w:firstLine="0"/>
      </w:pPr>
      <w:r>
        <w:t>2.5.3</w:t>
      </w:r>
      <w:r>
        <w:tab/>
        <w:t xml:space="preserve"> Auxiliar usuários na utilização do software.</w:t>
      </w:r>
    </w:p>
    <w:p w14:paraId="716E4611" w14:textId="07F4A360" w:rsidR="000D05AD" w:rsidRPr="000D05AD" w:rsidRDefault="000D05AD" w:rsidP="000D05AD">
      <w:pPr>
        <w:ind w:left="851" w:firstLine="0"/>
      </w:pPr>
      <w:r>
        <w:t>Iremos auxiliar os usuários para que possam utilizar o software da maneira mais produtiva possível.</w:t>
      </w:r>
    </w:p>
    <w:p w14:paraId="6119141A" w14:textId="77777777" w:rsidR="00857AEC" w:rsidRPr="00DE0E82" w:rsidRDefault="00857AEC" w:rsidP="00857AEC">
      <w:pPr>
        <w:rPr>
          <w:szCs w:val="24"/>
        </w:rPr>
      </w:pPr>
    </w:p>
    <w:p w14:paraId="1A251498" w14:textId="77777777" w:rsidR="00857AEC" w:rsidRPr="00DE0E82" w:rsidRDefault="00857AEC" w:rsidP="00857AEC">
      <w:pPr>
        <w:rPr>
          <w:szCs w:val="24"/>
        </w:rPr>
      </w:pPr>
    </w:p>
    <w:p w14:paraId="1B93DB52" w14:textId="77777777" w:rsidR="00426284" w:rsidRPr="00DE0E82" w:rsidRDefault="00426284" w:rsidP="009F4885">
      <w:pPr>
        <w:rPr>
          <w:szCs w:val="24"/>
        </w:rPr>
      </w:pPr>
    </w:p>
    <w:p w14:paraId="125192F0" w14:textId="77777777" w:rsidR="009F4885" w:rsidRPr="00DE0E82" w:rsidRDefault="009F4885" w:rsidP="009F4885">
      <w:pPr>
        <w:rPr>
          <w:szCs w:val="24"/>
        </w:rPr>
      </w:pPr>
    </w:p>
    <w:p w14:paraId="5E7EB2DD" w14:textId="77777777" w:rsidR="009F4885" w:rsidRPr="00DE0E82" w:rsidRDefault="009F4885" w:rsidP="009F4885">
      <w:pPr>
        <w:rPr>
          <w:szCs w:val="24"/>
        </w:rPr>
      </w:pPr>
    </w:p>
    <w:p w14:paraId="3DA0B289" w14:textId="77777777" w:rsidR="009F4885" w:rsidRPr="00DE0E82" w:rsidRDefault="009F4885" w:rsidP="009F4885">
      <w:pPr>
        <w:rPr>
          <w:szCs w:val="24"/>
        </w:rPr>
      </w:pPr>
    </w:p>
    <w:p w14:paraId="58EDFAF9" w14:textId="77777777" w:rsidR="009F4885" w:rsidRPr="00DE0E82" w:rsidRDefault="009F4885" w:rsidP="009F4885">
      <w:pPr>
        <w:rPr>
          <w:szCs w:val="24"/>
        </w:rPr>
      </w:pPr>
    </w:p>
    <w:p w14:paraId="3CC20E0E" w14:textId="77777777" w:rsidR="009F4885" w:rsidRPr="00DE0E82" w:rsidRDefault="009F4885" w:rsidP="009F4885">
      <w:pPr>
        <w:rPr>
          <w:szCs w:val="24"/>
        </w:rPr>
      </w:pPr>
    </w:p>
    <w:p w14:paraId="7BA202A1" w14:textId="77777777" w:rsidR="009F4885" w:rsidRPr="00DE0E82" w:rsidRDefault="009F4885" w:rsidP="009F4885">
      <w:pPr>
        <w:rPr>
          <w:szCs w:val="24"/>
        </w:rPr>
      </w:pPr>
    </w:p>
    <w:p w14:paraId="114BC8A3" w14:textId="77777777" w:rsidR="009F4885" w:rsidRPr="00DE0E82" w:rsidRDefault="009F4885" w:rsidP="009F4885">
      <w:pPr>
        <w:rPr>
          <w:szCs w:val="24"/>
        </w:rPr>
      </w:pPr>
    </w:p>
    <w:p w14:paraId="235CC94B" w14:textId="77777777" w:rsidR="009F4885" w:rsidRPr="00DE0E82" w:rsidRDefault="009F4885" w:rsidP="009F4885">
      <w:pPr>
        <w:rPr>
          <w:szCs w:val="24"/>
        </w:rPr>
      </w:pPr>
    </w:p>
    <w:p w14:paraId="39A2FEF0" w14:textId="77777777" w:rsidR="009F4885" w:rsidRDefault="009F4885" w:rsidP="009F4885">
      <w:pPr>
        <w:rPr>
          <w:szCs w:val="24"/>
        </w:rPr>
      </w:pPr>
    </w:p>
    <w:p w14:paraId="3D1B1BF9" w14:textId="77777777" w:rsidR="000959C0" w:rsidRDefault="000959C0" w:rsidP="009F4885">
      <w:pPr>
        <w:rPr>
          <w:szCs w:val="24"/>
        </w:rPr>
      </w:pPr>
    </w:p>
    <w:p w14:paraId="540CF0AE" w14:textId="77777777" w:rsidR="000959C0" w:rsidRDefault="000959C0" w:rsidP="009F4885">
      <w:pPr>
        <w:rPr>
          <w:szCs w:val="24"/>
        </w:rPr>
      </w:pPr>
    </w:p>
    <w:p w14:paraId="0F7A1928" w14:textId="77777777" w:rsidR="000959C0" w:rsidRDefault="000959C0" w:rsidP="009F4885">
      <w:pPr>
        <w:rPr>
          <w:szCs w:val="24"/>
        </w:rPr>
      </w:pPr>
    </w:p>
    <w:p w14:paraId="5A23D41E" w14:textId="77777777" w:rsidR="000959C0" w:rsidRDefault="000959C0" w:rsidP="009F4885">
      <w:pPr>
        <w:rPr>
          <w:szCs w:val="24"/>
        </w:rPr>
      </w:pPr>
    </w:p>
    <w:p w14:paraId="2B8D72C5" w14:textId="77777777" w:rsidR="000959C0" w:rsidRDefault="000959C0" w:rsidP="009F4885">
      <w:pPr>
        <w:rPr>
          <w:szCs w:val="24"/>
        </w:rPr>
      </w:pPr>
    </w:p>
    <w:p w14:paraId="6C78AA4F" w14:textId="77777777" w:rsidR="000959C0" w:rsidRDefault="000959C0" w:rsidP="009F4885">
      <w:pPr>
        <w:rPr>
          <w:szCs w:val="24"/>
        </w:rPr>
      </w:pPr>
    </w:p>
    <w:p w14:paraId="6C2A821F" w14:textId="77777777" w:rsidR="000959C0" w:rsidRDefault="000959C0" w:rsidP="009F4885">
      <w:pPr>
        <w:rPr>
          <w:szCs w:val="24"/>
        </w:rPr>
      </w:pPr>
    </w:p>
    <w:p w14:paraId="35CECEFB" w14:textId="77777777" w:rsidR="000959C0" w:rsidRDefault="000959C0" w:rsidP="009F4885">
      <w:pPr>
        <w:rPr>
          <w:szCs w:val="24"/>
        </w:rPr>
      </w:pPr>
    </w:p>
    <w:p w14:paraId="59E7466D" w14:textId="77777777" w:rsidR="000959C0" w:rsidRDefault="000959C0" w:rsidP="009F4885">
      <w:pPr>
        <w:rPr>
          <w:szCs w:val="24"/>
        </w:rPr>
      </w:pPr>
    </w:p>
    <w:p w14:paraId="1885BC3C" w14:textId="77777777" w:rsidR="000959C0" w:rsidRDefault="000959C0" w:rsidP="009F4885">
      <w:pPr>
        <w:rPr>
          <w:szCs w:val="24"/>
        </w:rPr>
      </w:pPr>
    </w:p>
    <w:p w14:paraId="5D930E34" w14:textId="77777777" w:rsidR="000959C0" w:rsidRDefault="000959C0" w:rsidP="009F4885">
      <w:pPr>
        <w:rPr>
          <w:szCs w:val="24"/>
        </w:rPr>
      </w:pPr>
    </w:p>
    <w:p w14:paraId="6D94DADF" w14:textId="2E2AFA06" w:rsidR="000959C0" w:rsidRPr="00DE0E82" w:rsidRDefault="000959C0" w:rsidP="000959C0">
      <w:pPr>
        <w:pStyle w:val="Ttulo1"/>
        <w:ind w:left="426"/>
        <w:rPr>
          <w:szCs w:val="24"/>
        </w:rPr>
      </w:pPr>
      <w:r w:rsidRPr="00DE0E82">
        <w:rPr>
          <w:szCs w:val="24"/>
        </w:rPr>
        <w:lastRenderedPageBreak/>
        <w:t xml:space="preserve"> </w:t>
      </w:r>
      <w:bookmarkStart w:id="33" w:name="_Toc144809996"/>
      <w:r w:rsidRPr="000959C0">
        <w:rPr>
          <w:szCs w:val="24"/>
        </w:rPr>
        <w:t xml:space="preserve">VISÃO DE CASO DE USO </w:t>
      </w:r>
      <w:r w:rsidR="00EE3741">
        <w:rPr>
          <w:szCs w:val="24"/>
        </w:rPr>
        <w:t>–</w:t>
      </w:r>
      <w:r w:rsidRPr="000959C0">
        <w:rPr>
          <w:szCs w:val="24"/>
        </w:rPr>
        <w:t xml:space="preserve"> UML</w:t>
      </w:r>
      <w:bookmarkEnd w:id="33"/>
    </w:p>
    <w:p w14:paraId="029D9221" w14:textId="77777777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</w:p>
    <w:p w14:paraId="71FBABDD" w14:textId="109679DC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34" w:name="_Toc144809997"/>
      <w:r w:rsidRPr="000959C0">
        <w:rPr>
          <w:szCs w:val="24"/>
        </w:rPr>
        <w:t>3.1 Diagrama de Classes</w:t>
      </w:r>
      <w:bookmarkEnd w:id="34"/>
    </w:p>
    <w:p w14:paraId="5EFD401C" w14:textId="1C359A2E" w:rsidR="0098235B" w:rsidRDefault="00732FB4" w:rsidP="000959C0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Fazer um texto explicativo sobre o diagrama e 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 xml:space="preserve"> abaixo. As imagens deve</w:t>
      </w:r>
      <w:r w:rsidR="009077D1">
        <w:rPr>
          <w:i/>
          <w:color w:val="1F497D" w:themeColor="text2"/>
          <w:szCs w:val="24"/>
        </w:rPr>
        <w:t>m</w:t>
      </w:r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</w:t>
      </w:r>
    </w:p>
    <w:p w14:paraId="1D7C0475" w14:textId="5E0C6324" w:rsidR="00BC263E" w:rsidRPr="00AD24F8" w:rsidRDefault="00BC263E" w:rsidP="00BC263E">
      <w:pPr>
        <w:pStyle w:val="Pargrafo"/>
        <w:ind w:firstLine="0"/>
        <w:rPr>
          <w:i/>
          <w:iCs/>
          <w:color w:val="FF0000"/>
          <w:szCs w:val="24"/>
        </w:rPr>
      </w:pPr>
      <w:r w:rsidRPr="00AD24F8">
        <w:rPr>
          <w:i/>
          <w:iCs/>
          <w:color w:val="FF0000"/>
          <w:szCs w:val="24"/>
        </w:rPr>
        <w:t>Colocar em outra cor as classes que foram implementadas nas aulas de programação</w:t>
      </w:r>
      <w:r w:rsidR="00B6588B" w:rsidRPr="00AD24F8">
        <w:rPr>
          <w:i/>
          <w:iCs/>
          <w:color w:val="FF0000"/>
          <w:szCs w:val="24"/>
        </w:rPr>
        <w:t xml:space="preserve"> </w:t>
      </w:r>
    </w:p>
    <w:p w14:paraId="247B48AA" w14:textId="77777777" w:rsidR="004024FD" w:rsidRDefault="004024FD" w:rsidP="004024FD">
      <w:pPr>
        <w:pStyle w:val="Ttulo2"/>
        <w:numPr>
          <w:ilvl w:val="0"/>
          <w:numId w:val="0"/>
        </w:numPr>
        <w:rPr>
          <w:szCs w:val="24"/>
        </w:rPr>
      </w:pPr>
    </w:p>
    <w:p w14:paraId="47AA9F2A" w14:textId="7AB32888" w:rsidR="004024FD" w:rsidRPr="008C298C" w:rsidRDefault="004024FD" w:rsidP="004024FD">
      <w:pPr>
        <w:pStyle w:val="Ttulo2"/>
        <w:numPr>
          <w:ilvl w:val="0"/>
          <w:numId w:val="0"/>
        </w:numPr>
        <w:rPr>
          <w:color w:val="FF0000"/>
          <w:szCs w:val="24"/>
        </w:rPr>
      </w:pPr>
      <w:bookmarkStart w:id="35" w:name="_Toc144809998"/>
      <w:r w:rsidRPr="00DF0DED">
        <w:rPr>
          <w:szCs w:val="24"/>
        </w:rPr>
        <w:t>3.</w:t>
      </w:r>
      <w:r w:rsidR="00BC263E" w:rsidRPr="00DF0DED">
        <w:rPr>
          <w:szCs w:val="24"/>
        </w:rPr>
        <w:t>2</w:t>
      </w:r>
      <w:r w:rsidRPr="00DF0DED">
        <w:rPr>
          <w:szCs w:val="24"/>
        </w:rPr>
        <w:t xml:space="preserve"> Dicionário de classes</w:t>
      </w:r>
      <w:bookmarkEnd w:id="35"/>
    </w:p>
    <w:p w14:paraId="349168A2" w14:textId="50624294" w:rsidR="00732FB4" w:rsidRDefault="00A9517C" w:rsidP="000959C0">
      <w:pPr>
        <w:pStyle w:val="Pargrafo"/>
        <w:ind w:firstLine="0"/>
        <w:rPr>
          <w:color w:val="FF0000"/>
          <w:szCs w:val="24"/>
        </w:rPr>
      </w:pPr>
      <w:r>
        <w:rPr>
          <w:color w:val="FF0000"/>
          <w:szCs w:val="24"/>
        </w:rPr>
        <w:t>Descrever cada uma das classes do diagrama e seus atributos</w:t>
      </w:r>
      <w:r w:rsidR="008C298C">
        <w:rPr>
          <w:color w:val="FF0000"/>
          <w:szCs w:val="24"/>
        </w:rPr>
        <w:t>. Exemplo:</w:t>
      </w:r>
    </w:p>
    <w:p w14:paraId="64A117C8" w14:textId="77777777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7BB158E5" w14:textId="77777777" w:rsidR="008C298C" w:rsidRPr="004C384A" w:rsidRDefault="008C298C" w:rsidP="008C298C">
      <w:pPr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color w:val="FF0000"/>
        </w:rPr>
        <w:t>Administrador: tem como objetivo controlar o fluxo de acesso de cliente e produtor e medir o nível de satisfação do cliente/produtor.</w:t>
      </w:r>
    </w:p>
    <w:p w14:paraId="5DAC3CE1" w14:textId="77777777" w:rsidR="008C298C" w:rsidRPr="004C384A" w:rsidRDefault="008C298C" w:rsidP="008C298C">
      <w:pPr>
        <w:rPr>
          <w:rFonts w:ascii="Arial" w:hAnsi="Arial" w:cs="Arial"/>
          <w:color w:val="FF0000"/>
        </w:rPr>
      </w:pPr>
    </w:p>
    <w:p w14:paraId="33A86EF6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</w:rPr>
      </w:pPr>
      <w:r w:rsidRPr="004C384A">
        <w:rPr>
          <w:rFonts w:ascii="Arial" w:hAnsi="Arial" w:cs="Arial"/>
          <w:b/>
          <w:color w:val="FF0000"/>
        </w:rPr>
        <w:t>Quadro 1</w:t>
      </w:r>
      <w:r w:rsidRPr="004C384A">
        <w:rPr>
          <w:rFonts w:ascii="Arial" w:hAnsi="Arial" w:cs="Arial"/>
          <w:color w:val="FF0000"/>
        </w:rPr>
        <w:t xml:space="preserve"> – Descrição Classe Administrador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1653"/>
        <w:gridCol w:w="4388"/>
      </w:tblGrid>
      <w:tr w:rsidR="004C384A" w:rsidRPr="004C384A" w14:paraId="68B26E21" w14:textId="77777777" w:rsidTr="00317A6C">
        <w:tc>
          <w:tcPr>
            <w:tcW w:w="3020" w:type="dxa"/>
          </w:tcPr>
          <w:p w14:paraId="5FB5AA6F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Atributo</w:t>
            </w:r>
          </w:p>
        </w:tc>
        <w:tc>
          <w:tcPr>
            <w:tcW w:w="1653" w:type="dxa"/>
          </w:tcPr>
          <w:p w14:paraId="575840B6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Tipo</w:t>
            </w:r>
          </w:p>
        </w:tc>
        <w:tc>
          <w:tcPr>
            <w:tcW w:w="4388" w:type="dxa"/>
          </w:tcPr>
          <w:p w14:paraId="6FB75E8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Descrição</w:t>
            </w:r>
          </w:p>
        </w:tc>
      </w:tr>
      <w:tr w:rsidR="004C384A" w:rsidRPr="004C384A" w14:paraId="05D30FCE" w14:textId="77777777" w:rsidTr="00317A6C">
        <w:tc>
          <w:tcPr>
            <w:tcW w:w="3020" w:type="dxa"/>
          </w:tcPr>
          <w:p w14:paraId="2037E964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idAdministrador</w:t>
            </w:r>
            <w:proofErr w:type="spellEnd"/>
          </w:p>
        </w:tc>
        <w:tc>
          <w:tcPr>
            <w:tcW w:w="1653" w:type="dxa"/>
          </w:tcPr>
          <w:p w14:paraId="1C016F6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proofErr w:type="spellStart"/>
            <w:r w:rsidRPr="004C384A">
              <w:rPr>
                <w:rFonts w:ascii="Arial" w:hAnsi="Arial" w:cs="Arial"/>
                <w:color w:val="FF0000"/>
              </w:rPr>
              <w:t>Integer</w:t>
            </w:r>
            <w:proofErr w:type="spellEnd"/>
          </w:p>
        </w:tc>
        <w:tc>
          <w:tcPr>
            <w:tcW w:w="4388" w:type="dxa"/>
          </w:tcPr>
          <w:p w14:paraId="7E1BA698" w14:textId="77777777" w:rsidR="008C298C" w:rsidRPr="004C384A" w:rsidRDefault="008C298C" w:rsidP="00317A6C">
            <w:pPr>
              <w:ind w:firstLine="0"/>
              <w:rPr>
                <w:rFonts w:ascii="Arial" w:hAnsi="Arial" w:cs="Arial"/>
                <w:color w:val="FF0000"/>
              </w:rPr>
            </w:pPr>
            <w:r w:rsidRPr="004C384A">
              <w:rPr>
                <w:rFonts w:ascii="Arial" w:hAnsi="Arial" w:cs="Arial"/>
                <w:color w:val="FF0000"/>
              </w:rPr>
              <w:t>Código que irá identificar o administrador.</w:t>
            </w:r>
          </w:p>
        </w:tc>
      </w:tr>
    </w:tbl>
    <w:p w14:paraId="0D120B9C" w14:textId="77777777" w:rsidR="008C298C" w:rsidRPr="004C384A" w:rsidRDefault="008C298C" w:rsidP="008C298C">
      <w:pPr>
        <w:ind w:firstLine="0"/>
        <w:jc w:val="center"/>
        <w:rPr>
          <w:rFonts w:ascii="Arial" w:hAnsi="Arial" w:cs="Arial"/>
          <w:color w:val="FF0000"/>
          <w:sz w:val="22"/>
          <w:szCs w:val="22"/>
        </w:rPr>
      </w:pPr>
      <w:r w:rsidRPr="004C384A">
        <w:rPr>
          <w:rFonts w:ascii="Arial" w:hAnsi="Arial" w:cs="Arial"/>
          <w:color w:val="FF0000"/>
          <w:sz w:val="22"/>
          <w:szCs w:val="22"/>
        </w:rPr>
        <w:t>Fonte: Elaborado pelos autores</w:t>
      </w:r>
    </w:p>
    <w:p w14:paraId="460E586E" w14:textId="2F63554B" w:rsidR="008C298C" w:rsidRDefault="008C298C" w:rsidP="000959C0">
      <w:pPr>
        <w:pStyle w:val="Pargrafo"/>
        <w:ind w:firstLine="0"/>
        <w:rPr>
          <w:color w:val="FF0000"/>
          <w:szCs w:val="24"/>
        </w:rPr>
      </w:pPr>
    </w:p>
    <w:p w14:paraId="4967EF5C" w14:textId="52674426" w:rsidR="000959C0" w:rsidRDefault="0098235B" w:rsidP="000959C0">
      <w:pPr>
        <w:pStyle w:val="Ttulo2"/>
        <w:numPr>
          <w:ilvl w:val="0"/>
          <w:numId w:val="0"/>
        </w:numPr>
        <w:rPr>
          <w:szCs w:val="24"/>
        </w:rPr>
      </w:pPr>
      <w:bookmarkStart w:id="36" w:name="_Toc144809999"/>
      <w:r>
        <w:rPr>
          <w:szCs w:val="24"/>
        </w:rPr>
        <w:t>3</w:t>
      </w:r>
      <w:r w:rsidR="000959C0" w:rsidRPr="000959C0">
        <w:rPr>
          <w:szCs w:val="24"/>
        </w:rPr>
        <w:t>.</w:t>
      </w:r>
      <w:r w:rsidR="00BC263E">
        <w:rPr>
          <w:szCs w:val="24"/>
        </w:rPr>
        <w:t>3</w:t>
      </w:r>
      <w:r w:rsidR="000959C0" w:rsidRPr="000959C0">
        <w:rPr>
          <w:szCs w:val="24"/>
        </w:rPr>
        <w:t xml:space="preserve"> Definição dos Atores</w:t>
      </w:r>
      <w:bookmarkEnd w:id="36"/>
    </w:p>
    <w:p w14:paraId="33567477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 w:rsidRPr="0098235B">
        <w:rPr>
          <w:i/>
          <w:color w:val="1F497D" w:themeColor="text2"/>
          <w:szCs w:val="24"/>
        </w:rPr>
        <w:t xml:space="preserve">Inserir </w:t>
      </w:r>
      <w:r>
        <w:rPr>
          <w:i/>
          <w:color w:val="1F497D" w:themeColor="text2"/>
          <w:szCs w:val="24"/>
        </w:rPr>
        <w:t xml:space="preserve">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dos atores e abaixo fazer uma descrição sobre o ator (es).</w:t>
      </w:r>
    </w:p>
    <w:p w14:paraId="16BEBD1E" w14:textId="77777777" w:rsidR="000959C0" w:rsidRDefault="000959C0" w:rsidP="000959C0"/>
    <w:p w14:paraId="2E69F11B" w14:textId="27A6E49D" w:rsidR="006C04EC" w:rsidRPr="006C04EC" w:rsidRDefault="006C04EC" w:rsidP="006C04EC">
      <w:pPr>
        <w:pStyle w:val="Ttulo2"/>
        <w:numPr>
          <w:ilvl w:val="0"/>
          <w:numId w:val="0"/>
        </w:numPr>
        <w:rPr>
          <w:szCs w:val="24"/>
        </w:rPr>
      </w:pPr>
      <w:bookmarkStart w:id="37" w:name="_Toc253375267"/>
      <w:bookmarkStart w:id="38" w:name="_Toc311655770"/>
      <w:bookmarkStart w:id="39" w:name="_Toc311656242"/>
      <w:bookmarkStart w:id="40" w:name="_Toc311656324"/>
      <w:bookmarkStart w:id="41" w:name="_Toc311656591"/>
      <w:bookmarkStart w:id="42" w:name="_Toc311676941"/>
      <w:bookmarkStart w:id="43" w:name="_Toc311677309"/>
      <w:bookmarkStart w:id="44" w:name="_Toc356377170"/>
      <w:bookmarkStart w:id="45" w:name="_Toc144810000"/>
      <w:r>
        <w:rPr>
          <w:szCs w:val="24"/>
        </w:rPr>
        <w:t>3.</w:t>
      </w:r>
      <w:r w:rsidR="00BC263E">
        <w:rPr>
          <w:szCs w:val="24"/>
        </w:rPr>
        <w:t>4</w:t>
      </w:r>
      <w:r>
        <w:rPr>
          <w:szCs w:val="24"/>
        </w:rPr>
        <w:t xml:space="preserve"> </w:t>
      </w:r>
      <w:r w:rsidRPr="006C04EC">
        <w:rPr>
          <w:szCs w:val="24"/>
        </w:rPr>
        <w:t>Lista de Casos de Uso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31535E0B" w14:textId="77777777" w:rsidR="006C04EC" w:rsidRDefault="006C04EC" w:rsidP="006C04EC">
      <w:pPr>
        <w:rPr>
          <w:szCs w:val="24"/>
        </w:rPr>
      </w:pPr>
    </w:p>
    <w:p w14:paraId="664B9F8A" w14:textId="77777777" w:rsidR="006C04EC" w:rsidRPr="00B439A6" w:rsidRDefault="006C04EC" w:rsidP="006C04EC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>
        <w:rPr>
          <w:i/>
          <w:color w:val="365F91"/>
          <w:szCs w:val="24"/>
        </w:rPr>
        <w:t>(Descrever sobre a Lista de Casos de Uso</w:t>
      </w:r>
      <w:r w:rsidRPr="00B439A6">
        <w:rPr>
          <w:i/>
          <w:color w:val="365F91"/>
          <w:szCs w:val="24"/>
        </w:rPr>
        <w:t>)</w:t>
      </w:r>
    </w:p>
    <w:p w14:paraId="7E345F46" w14:textId="77777777" w:rsidR="006C04EC" w:rsidRDefault="006C04EC" w:rsidP="006C04EC">
      <w:pPr>
        <w:pStyle w:val="Pargrafo"/>
        <w:spacing w:before="0" w:line="360" w:lineRule="auto"/>
        <w:ind w:left="360" w:firstLine="0"/>
        <w:rPr>
          <w:szCs w:val="24"/>
        </w:rPr>
      </w:pPr>
    </w:p>
    <w:p w14:paraId="3A380115" w14:textId="77777777" w:rsidR="006C04EC" w:rsidRPr="00681D0E" w:rsidRDefault="006C04EC" w:rsidP="006C04EC">
      <w:pPr>
        <w:pStyle w:val="Legenda"/>
        <w:jc w:val="both"/>
      </w:pPr>
      <w:bookmarkStart w:id="46" w:name="_Toc356377024"/>
      <w:r>
        <w:t xml:space="preserve">Quadro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Quadro \* ARABIC </w:instrText>
      </w:r>
      <w:r w:rsidR="00F70CEC">
        <w:rPr>
          <w:noProof/>
        </w:rPr>
        <w:fldChar w:fldCharType="separate"/>
      </w:r>
      <w:r>
        <w:rPr>
          <w:noProof/>
        </w:rPr>
        <w:t>1</w:t>
      </w:r>
      <w:r w:rsidR="00F70CEC">
        <w:rPr>
          <w:noProof/>
        </w:rPr>
        <w:fldChar w:fldCharType="end"/>
      </w:r>
      <w:r>
        <w:t xml:space="preserve"> –</w:t>
      </w:r>
      <w:r w:rsidRPr="00681D0E">
        <w:rPr>
          <w:b w:val="0"/>
        </w:rPr>
        <w:t xml:space="preserve"> Lista de Casos de Uso</w:t>
      </w:r>
      <w:bookmarkEnd w:id="46"/>
    </w:p>
    <w:tbl>
      <w:tblPr>
        <w:tblW w:w="9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"/>
        <w:gridCol w:w="3010"/>
        <w:gridCol w:w="1642"/>
        <w:gridCol w:w="2413"/>
        <w:gridCol w:w="1759"/>
      </w:tblGrid>
      <w:tr w:rsidR="006C04EC" w:rsidRPr="00770AFF" w14:paraId="72DB7BF9" w14:textId="77777777" w:rsidTr="002C55D0">
        <w:trPr>
          <w:trHeight w:val="250"/>
          <w:tblHeader/>
          <w:jc w:val="center"/>
        </w:trPr>
        <w:tc>
          <w:tcPr>
            <w:tcW w:w="524" w:type="dxa"/>
            <w:shd w:val="clear" w:color="auto" w:fill="auto"/>
            <w:noWrap/>
            <w:vAlign w:val="bottom"/>
          </w:tcPr>
          <w:p w14:paraId="118E57D3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Nº</w:t>
            </w:r>
          </w:p>
        </w:tc>
        <w:tc>
          <w:tcPr>
            <w:tcW w:w="3002" w:type="dxa"/>
            <w:shd w:val="clear" w:color="auto" w:fill="auto"/>
            <w:noWrap/>
            <w:vAlign w:val="bottom"/>
          </w:tcPr>
          <w:p w14:paraId="1CCC0149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Descrição do Caso de Uso</w:t>
            </w:r>
          </w:p>
        </w:tc>
        <w:tc>
          <w:tcPr>
            <w:tcW w:w="1638" w:type="dxa"/>
            <w:shd w:val="clear" w:color="auto" w:fill="auto"/>
            <w:noWrap/>
            <w:vAlign w:val="bottom"/>
          </w:tcPr>
          <w:p w14:paraId="595A19D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Entrada</w:t>
            </w:r>
          </w:p>
        </w:tc>
        <w:tc>
          <w:tcPr>
            <w:tcW w:w="2407" w:type="dxa"/>
            <w:shd w:val="clear" w:color="auto" w:fill="auto"/>
            <w:noWrap/>
            <w:vAlign w:val="bottom"/>
          </w:tcPr>
          <w:p w14:paraId="709F5D5F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Caso de Uso</w:t>
            </w:r>
          </w:p>
        </w:tc>
        <w:tc>
          <w:tcPr>
            <w:tcW w:w="1754" w:type="dxa"/>
            <w:shd w:val="clear" w:color="auto" w:fill="auto"/>
            <w:noWrap/>
            <w:vAlign w:val="bottom"/>
          </w:tcPr>
          <w:p w14:paraId="2CCDEBCA" w14:textId="77777777" w:rsidR="006C04EC" w:rsidRPr="00770AFF" w:rsidRDefault="006C04EC" w:rsidP="002C55D0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Cs w:val="24"/>
              </w:rPr>
            </w:pPr>
            <w:r w:rsidRPr="00770AFF">
              <w:rPr>
                <w:b/>
                <w:bCs/>
                <w:color w:val="000000"/>
                <w:szCs w:val="24"/>
              </w:rPr>
              <w:t>Resposta</w:t>
            </w:r>
          </w:p>
        </w:tc>
      </w:tr>
      <w:tr w:rsidR="006C04EC" w:rsidRPr="00770AFF" w14:paraId="298BFAF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692FE64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01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6DA153E8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Funcionário Cadastra Livro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611CD4A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dados livro</w:t>
            </w:r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2A160D51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Cadastrar Livro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2B09945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  <w:rPr>
                <w:color w:val="000000"/>
                <w:kern w:val="24"/>
              </w:rPr>
            </w:pPr>
            <w:r w:rsidRPr="00770AFF">
              <w:rPr>
                <w:color w:val="000000"/>
                <w:kern w:val="24"/>
              </w:rPr>
              <w:t>Msg01</w:t>
            </w:r>
          </w:p>
        </w:tc>
      </w:tr>
      <w:tr w:rsidR="006C04EC" w:rsidRPr="00770AFF" w14:paraId="178A6F06" w14:textId="77777777" w:rsidTr="002C55D0">
        <w:trPr>
          <w:trHeight w:val="250"/>
          <w:jc w:val="center"/>
        </w:trPr>
        <w:tc>
          <w:tcPr>
            <w:tcW w:w="524" w:type="dxa"/>
            <w:shd w:val="clear" w:color="auto" w:fill="auto"/>
            <w:noWrap/>
            <w:vAlign w:val="center"/>
          </w:tcPr>
          <w:p w14:paraId="7A277BCA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</w:pPr>
            <w:r w:rsidRPr="00770AFF">
              <w:rPr>
                <w:color w:val="000000"/>
                <w:kern w:val="24"/>
              </w:rPr>
              <w:t>02</w:t>
            </w:r>
          </w:p>
        </w:tc>
        <w:tc>
          <w:tcPr>
            <w:tcW w:w="3002" w:type="dxa"/>
            <w:shd w:val="clear" w:color="auto" w:fill="auto"/>
            <w:noWrap/>
            <w:vAlign w:val="center"/>
          </w:tcPr>
          <w:p w14:paraId="57C4FF13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Funcionário Cadastra Autor</w:t>
            </w:r>
          </w:p>
        </w:tc>
        <w:tc>
          <w:tcPr>
            <w:tcW w:w="1638" w:type="dxa"/>
            <w:shd w:val="clear" w:color="auto" w:fill="auto"/>
            <w:noWrap/>
            <w:vAlign w:val="center"/>
          </w:tcPr>
          <w:p w14:paraId="3B7A5E22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proofErr w:type="gramStart"/>
            <w:r w:rsidRPr="00770AFF">
              <w:rPr>
                <w:color w:val="000000"/>
                <w:kern w:val="24"/>
              </w:rPr>
              <w:t>dados  autor</w:t>
            </w:r>
            <w:proofErr w:type="gramEnd"/>
          </w:p>
        </w:tc>
        <w:tc>
          <w:tcPr>
            <w:tcW w:w="2407" w:type="dxa"/>
            <w:shd w:val="clear" w:color="auto" w:fill="auto"/>
            <w:noWrap/>
            <w:vAlign w:val="center"/>
          </w:tcPr>
          <w:p w14:paraId="607A1D36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Cadastrar Autor</w:t>
            </w:r>
          </w:p>
        </w:tc>
        <w:tc>
          <w:tcPr>
            <w:tcW w:w="1754" w:type="dxa"/>
            <w:shd w:val="clear" w:color="auto" w:fill="auto"/>
            <w:noWrap/>
            <w:vAlign w:val="center"/>
          </w:tcPr>
          <w:p w14:paraId="47BF78CF" w14:textId="77777777" w:rsidR="006C04EC" w:rsidRPr="00770AFF" w:rsidRDefault="006C04EC" w:rsidP="002C55D0">
            <w:pPr>
              <w:pStyle w:val="NormalWeb"/>
              <w:spacing w:before="0" w:beforeAutospacing="0" w:after="0" w:afterAutospacing="0"/>
              <w:jc w:val="left"/>
            </w:pPr>
            <w:r w:rsidRPr="00770AFF">
              <w:rPr>
                <w:color w:val="000000"/>
                <w:kern w:val="24"/>
              </w:rPr>
              <w:t>Msg02</w:t>
            </w:r>
          </w:p>
        </w:tc>
      </w:tr>
    </w:tbl>
    <w:p w14:paraId="34D1FA25" w14:textId="77777777" w:rsidR="006C04EC" w:rsidRDefault="006C04EC" w:rsidP="000959C0"/>
    <w:p w14:paraId="7676236C" w14:textId="30146962" w:rsidR="000959C0" w:rsidRDefault="000959C0" w:rsidP="000959C0">
      <w:pPr>
        <w:pStyle w:val="Ttulo2"/>
        <w:numPr>
          <w:ilvl w:val="0"/>
          <w:numId w:val="0"/>
        </w:numPr>
        <w:rPr>
          <w:szCs w:val="24"/>
        </w:rPr>
      </w:pPr>
      <w:bookmarkStart w:id="47" w:name="_Toc144810001"/>
      <w:r w:rsidRPr="000959C0">
        <w:rPr>
          <w:szCs w:val="24"/>
        </w:rPr>
        <w:t>3.</w:t>
      </w:r>
      <w:r w:rsidR="006C04EC">
        <w:rPr>
          <w:szCs w:val="24"/>
        </w:rPr>
        <w:t>4</w:t>
      </w:r>
      <w:r w:rsidRPr="000959C0">
        <w:rPr>
          <w:szCs w:val="24"/>
        </w:rPr>
        <w:t xml:space="preserve">. Diagrama de </w:t>
      </w:r>
      <w:r w:rsidR="00B93752">
        <w:rPr>
          <w:szCs w:val="24"/>
        </w:rPr>
        <w:t>Casos de Uso</w:t>
      </w:r>
      <w:bookmarkEnd w:id="47"/>
    </w:p>
    <w:p w14:paraId="2D39D91A" w14:textId="77777777" w:rsidR="00732FB4" w:rsidRPr="0098235B" w:rsidRDefault="00732FB4" w:rsidP="00732FB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Fazer um texto explicativo sobre o diagrama e </w:t>
      </w:r>
      <w:proofErr w:type="spellStart"/>
      <w:r>
        <w:rPr>
          <w:i/>
          <w:color w:val="1F497D" w:themeColor="text2"/>
          <w:szCs w:val="24"/>
        </w:rPr>
        <w:t>i</w:t>
      </w:r>
      <w:r w:rsidRPr="0098235B">
        <w:rPr>
          <w:i/>
          <w:color w:val="1F497D" w:themeColor="text2"/>
          <w:szCs w:val="24"/>
        </w:rPr>
        <w:t>nserir</w:t>
      </w:r>
      <w:r>
        <w:rPr>
          <w:i/>
          <w:color w:val="1F497D" w:themeColor="text2"/>
          <w:szCs w:val="24"/>
        </w:rPr>
        <w:t>-lo</w:t>
      </w:r>
      <w:proofErr w:type="spellEnd"/>
      <w:r>
        <w:rPr>
          <w:i/>
          <w:color w:val="1F497D" w:themeColor="text2"/>
          <w:szCs w:val="24"/>
        </w:rPr>
        <w:t xml:space="preserve"> abaixo. </w:t>
      </w:r>
      <w:proofErr w:type="gramStart"/>
      <w:r>
        <w:rPr>
          <w:i/>
          <w:color w:val="1F497D" w:themeColor="text2"/>
          <w:szCs w:val="24"/>
        </w:rPr>
        <w:t>As imagens deve</w:t>
      </w:r>
      <w:proofErr w:type="gramEnd"/>
      <w:r>
        <w:rPr>
          <w:i/>
          <w:color w:val="1F497D" w:themeColor="text2"/>
          <w:szCs w:val="24"/>
        </w:rPr>
        <w:t xml:space="preserve"> conter</w:t>
      </w:r>
      <w:r w:rsidRPr="0098235B">
        <w:rPr>
          <w:i/>
          <w:color w:val="1F497D" w:themeColor="text2"/>
          <w:szCs w:val="24"/>
        </w:rPr>
        <w:t xml:space="preserve"> </w:t>
      </w:r>
      <w:r>
        <w:rPr>
          <w:i/>
          <w:color w:val="1F497D" w:themeColor="text2"/>
          <w:szCs w:val="24"/>
        </w:rPr>
        <w:t xml:space="preserve">o nome da </w:t>
      </w:r>
      <w:r w:rsidRPr="0098235B">
        <w:rPr>
          <w:i/>
          <w:color w:val="1F497D" w:themeColor="text2"/>
          <w:szCs w:val="24"/>
        </w:rPr>
        <w:t>figura</w:t>
      </w:r>
      <w:r>
        <w:rPr>
          <w:i/>
          <w:color w:val="1F497D" w:themeColor="text2"/>
          <w:szCs w:val="24"/>
        </w:rPr>
        <w:t xml:space="preserve"> e abaixo a fonte.</w:t>
      </w:r>
    </w:p>
    <w:p w14:paraId="1F4A7F75" w14:textId="77777777" w:rsidR="0098235B" w:rsidRDefault="0098235B" w:rsidP="000959C0"/>
    <w:p w14:paraId="08086A26" w14:textId="77777777" w:rsidR="004719A1" w:rsidRDefault="004719A1" w:rsidP="000959C0">
      <w:r w:rsidRPr="004719A1">
        <w:rPr>
          <w:b/>
        </w:rPr>
        <w:t>Figura 01</w:t>
      </w:r>
      <w:r>
        <w:t xml:space="preserve"> — Diagrama de Contexto – Visão do Paciente</w:t>
      </w:r>
      <w:r w:rsidR="00235ECF">
        <w:t>.</w:t>
      </w:r>
    </w:p>
    <w:p w14:paraId="45DCE196" w14:textId="77777777" w:rsidR="00B623C1" w:rsidRDefault="004719A1" w:rsidP="004719A1">
      <w:pPr>
        <w:ind w:firstLine="0"/>
        <w:jc w:val="center"/>
      </w:pPr>
      <w:r w:rsidRPr="004719A1">
        <w:rPr>
          <w:noProof/>
        </w:rPr>
        <w:lastRenderedPageBreak/>
        <w:drawing>
          <wp:inline distT="0" distB="0" distL="0" distR="0" wp14:anchorId="271B5A4D" wp14:editId="5F640075">
            <wp:extent cx="4665159" cy="255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983" cy="255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710A8" w14:textId="77777777" w:rsidR="004719A1" w:rsidRDefault="004719A1" w:rsidP="004719A1">
      <w:pPr>
        <w:ind w:firstLine="0"/>
        <w:jc w:val="center"/>
      </w:pPr>
      <w:r>
        <w:t>Fonte: Silva, 2016.</w:t>
      </w:r>
    </w:p>
    <w:p w14:paraId="00D6DCB8" w14:textId="77777777" w:rsidR="004719A1" w:rsidRDefault="004719A1" w:rsidP="004719A1">
      <w:pPr>
        <w:ind w:firstLine="0"/>
        <w:jc w:val="center"/>
      </w:pPr>
    </w:p>
    <w:p w14:paraId="4DDE3098" w14:textId="4D9DFBFB" w:rsidR="000959C0" w:rsidRDefault="006C04EC" w:rsidP="000959C0">
      <w:pPr>
        <w:pStyle w:val="Ttulo2"/>
        <w:numPr>
          <w:ilvl w:val="0"/>
          <w:numId w:val="0"/>
        </w:numPr>
        <w:rPr>
          <w:szCs w:val="24"/>
        </w:rPr>
      </w:pPr>
      <w:bookmarkStart w:id="48" w:name="_Toc144810002"/>
      <w:r>
        <w:rPr>
          <w:szCs w:val="24"/>
        </w:rPr>
        <w:t>3.5</w:t>
      </w:r>
      <w:r w:rsidR="000959C0" w:rsidRPr="000959C0">
        <w:rPr>
          <w:szCs w:val="24"/>
        </w:rPr>
        <w:t>. Diagrama de Casos de uso individuais</w:t>
      </w:r>
      <w:bookmarkEnd w:id="48"/>
    </w:p>
    <w:p w14:paraId="5FFB286F" w14:textId="77777777" w:rsidR="00E0757D" w:rsidRDefault="004719A1" w:rsidP="00E0757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</w:t>
      </w:r>
      <w:r w:rsidR="00235ECF">
        <w:rPr>
          <w:i/>
          <w:color w:val="1F497D" w:themeColor="text2"/>
          <w:szCs w:val="24"/>
        </w:rPr>
        <w:t>2</w:t>
      </w:r>
      <w:r w:rsidR="00E0757D"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="00E0757D" w:rsidRPr="00E0757D">
        <w:rPr>
          <w:i/>
          <w:color w:val="1F497D" w:themeColor="text2"/>
          <w:szCs w:val="24"/>
        </w:rPr>
        <w:t>etc..</w:t>
      </w:r>
      <w:proofErr w:type="gramEnd"/>
      <w:r w:rsidR="00E0757D" w:rsidRPr="00E0757D">
        <w:rPr>
          <w:i/>
          <w:color w:val="1F497D" w:themeColor="text2"/>
          <w:szCs w:val="24"/>
        </w:rPr>
        <w:t>)</w:t>
      </w:r>
    </w:p>
    <w:p w14:paraId="414B213C" w14:textId="77777777" w:rsidR="00A77264" w:rsidRDefault="00A77264" w:rsidP="00A77264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</w:t>
      </w:r>
      <w:proofErr w:type="gramStart"/>
      <w:r>
        <w:rPr>
          <w:i/>
          <w:color w:val="1F497D" w:themeColor="text2"/>
          <w:szCs w:val="24"/>
        </w:rPr>
        <w:t>do mesmo</w:t>
      </w:r>
      <w:proofErr w:type="gramEnd"/>
      <w:r>
        <w:rPr>
          <w:i/>
          <w:color w:val="1F497D" w:themeColor="text2"/>
          <w:szCs w:val="24"/>
        </w:rPr>
        <w:t xml:space="preserve">. </w:t>
      </w:r>
    </w:p>
    <w:p w14:paraId="7A46DEBF" w14:textId="77777777" w:rsidR="00A77264" w:rsidRDefault="00A77264" w:rsidP="00A77264">
      <w:pPr>
        <w:rPr>
          <w:b/>
        </w:rPr>
      </w:pPr>
    </w:p>
    <w:p w14:paraId="0BDC516E" w14:textId="77777777" w:rsidR="00A77264" w:rsidRDefault="00A77264" w:rsidP="00A77264">
      <w:pPr>
        <w:ind w:firstLine="0"/>
      </w:pPr>
      <w:r w:rsidRPr="00A77264">
        <w:t>3.5.1 – Caso de uso: Cadastrar Atendimento</w:t>
      </w:r>
    </w:p>
    <w:p w14:paraId="1E2CAF2C" w14:textId="77777777" w:rsidR="00A77264" w:rsidRPr="00A77264" w:rsidRDefault="00A77264" w:rsidP="00A77264">
      <w:pPr>
        <w:ind w:firstLine="0"/>
      </w:pPr>
    </w:p>
    <w:p w14:paraId="3348E607" w14:textId="77777777" w:rsidR="00A77264" w:rsidRDefault="00A77264" w:rsidP="00A77264">
      <w:pPr>
        <w:rPr>
          <w:i/>
          <w:color w:val="1F497D" w:themeColor="text2"/>
          <w:szCs w:val="24"/>
        </w:rPr>
      </w:pPr>
      <w:r w:rsidRPr="004719A1">
        <w:rPr>
          <w:b/>
        </w:rPr>
        <w:t>Figura 0</w:t>
      </w:r>
      <w:r>
        <w:rPr>
          <w:b/>
        </w:rPr>
        <w:t>2</w:t>
      </w:r>
      <w:r>
        <w:t xml:space="preserve"> — Diagrama de Contexto – Visão do Paciente</w:t>
      </w:r>
    </w:p>
    <w:p w14:paraId="0EAD797B" w14:textId="77777777" w:rsidR="00A77264" w:rsidRDefault="00A77264" w:rsidP="00A77264">
      <w:pPr>
        <w:pStyle w:val="Pargrafo"/>
        <w:ind w:firstLine="0"/>
        <w:jc w:val="center"/>
        <w:rPr>
          <w:i/>
          <w:color w:val="1F497D" w:themeColor="text2"/>
          <w:szCs w:val="24"/>
        </w:rPr>
      </w:pPr>
      <w:r w:rsidRPr="00A77264">
        <w:rPr>
          <w:i/>
          <w:noProof/>
          <w:color w:val="1F497D" w:themeColor="text2"/>
          <w:szCs w:val="24"/>
        </w:rPr>
        <w:drawing>
          <wp:inline distT="0" distB="0" distL="0" distR="0" wp14:anchorId="1A726318" wp14:editId="31505A59">
            <wp:extent cx="4400550" cy="218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80" cy="21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1C7B" w14:textId="77777777" w:rsidR="00A77264" w:rsidRDefault="00A77264" w:rsidP="00A77264">
      <w:pPr>
        <w:ind w:firstLine="0"/>
        <w:jc w:val="center"/>
      </w:pPr>
      <w:r>
        <w:t>Fonte: Silva, 2016.</w:t>
      </w:r>
    </w:p>
    <w:p w14:paraId="74C36862" w14:textId="77777777" w:rsidR="00A77264" w:rsidRDefault="00A77264" w:rsidP="00A77264">
      <w:pPr>
        <w:ind w:firstLine="0"/>
        <w:jc w:val="center"/>
      </w:pPr>
    </w:p>
    <w:p w14:paraId="07885F4E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Normal</w:t>
      </w:r>
    </w:p>
    <w:p w14:paraId="15BCF5CD" w14:textId="77777777" w:rsidR="001E4D55" w:rsidRDefault="001E4D55" w:rsidP="001E4D55">
      <w:pPr>
        <w:ind w:firstLine="0"/>
      </w:pPr>
      <w:r>
        <w:t>1-AtorAdm solicita exclusão do registro da pessoa</w:t>
      </w:r>
    </w:p>
    <w:p w14:paraId="0D2E715F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49C01052" w14:textId="77777777" w:rsidR="001E4D55" w:rsidRDefault="001E4D55" w:rsidP="001E4D55">
      <w:pPr>
        <w:ind w:firstLine="0"/>
      </w:pPr>
      <w:r>
        <w:t>3-AtorAdm confirma exclusão do registro</w:t>
      </w:r>
    </w:p>
    <w:p w14:paraId="683EE637" w14:textId="77777777" w:rsidR="001E4D55" w:rsidRDefault="001E4D55" w:rsidP="001E4D55">
      <w:pPr>
        <w:ind w:firstLine="0"/>
      </w:pPr>
      <w:r>
        <w:t>4-Sistema exclui registro</w:t>
      </w:r>
    </w:p>
    <w:p w14:paraId="5012B04F" w14:textId="77777777" w:rsidR="001E4D55" w:rsidRDefault="001E4D55" w:rsidP="001E4D55">
      <w:pPr>
        <w:ind w:firstLine="0"/>
      </w:pPr>
      <w:r>
        <w:lastRenderedPageBreak/>
        <w:t>5-Sistema envia msg07: "Registro excluído com sucesso!"</w:t>
      </w:r>
    </w:p>
    <w:p w14:paraId="7802A8DA" w14:textId="77777777" w:rsidR="001E4D55" w:rsidRDefault="001E4D55" w:rsidP="001E4D55">
      <w:pPr>
        <w:ind w:firstLine="0"/>
      </w:pPr>
      <w:r>
        <w:t>6-Sistema atualiza banco de dados e retorna ao Caso de Uso "Alterar Pessoa"</w:t>
      </w:r>
    </w:p>
    <w:p w14:paraId="1914B174" w14:textId="77777777" w:rsidR="001E4D55" w:rsidRDefault="001E4D55" w:rsidP="001E4D55">
      <w:pPr>
        <w:ind w:firstLine="0"/>
      </w:pPr>
    </w:p>
    <w:p w14:paraId="49E8652A" w14:textId="77777777" w:rsidR="001E4D55" w:rsidRPr="001E4D55" w:rsidRDefault="001E4D55" w:rsidP="001E4D55">
      <w:pPr>
        <w:ind w:firstLine="0"/>
        <w:rPr>
          <w:b/>
        </w:rPr>
      </w:pPr>
      <w:r w:rsidRPr="001E4D55">
        <w:rPr>
          <w:b/>
        </w:rPr>
        <w:t>Fluxo Exceção</w:t>
      </w:r>
    </w:p>
    <w:p w14:paraId="737DD4AC" w14:textId="77777777" w:rsidR="001E4D55" w:rsidRDefault="001E4D55" w:rsidP="001E4D55">
      <w:pPr>
        <w:ind w:firstLine="0"/>
      </w:pPr>
      <w:r>
        <w:t xml:space="preserve">2-Sistema envia </w:t>
      </w:r>
      <w:proofErr w:type="spellStart"/>
      <w:r>
        <w:t>mensagem</w:t>
      </w:r>
      <w:proofErr w:type="spellEnd"/>
      <w:r>
        <w:t xml:space="preserve"> 06: "Deseja excluir o registro?"</w:t>
      </w:r>
    </w:p>
    <w:p w14:paraId="3D54B136" w14:textId="77777777" w:rsidR="001E4D55" w:rsidRDefault="001E4D55" w:rsidP="001E4D55">
      <w:pPr>
        <w:ind w:firstLine="0"/>
      </w:pPr>
      <w:r>
        <w:t>2.1-AtorAdm não confirma exclusão do registro</w:t>
      </w:r>
    </w:p>
    <w:p w14:paraId="751F3FA7" w14:textId="77777777" w:rsidR="001E4D55" w:rsidRDefault="001E4D55" w:rsidP="001E4D55">
      <w:pPr>
        <w:ind w:firstLine="0"/>
      </w:pPr>
      <w:r>
        <w:t>2.2-Sistema cancela ação</w:t>
      </w:r>
    </w:p>
    <w:p w14:paraId="4AD9DE1B" w14:textId="77777777" w:rsidR="001E4D55" w:rsidRDefault="001E4D55" w:rsidP="001E4D55">
      <w:pPr>
        <w:ind w:firstLine="0"/>
      </w:pPr>
      <w:r>
        <w:t xml:space="preserve">2.3-Sistema </w:t>
      </w:r>
      <w:proofErr w:type="gramStart"/>
      <w:r>
        <w:t>retorna  ao</w:t>
      </w:r>
      <w:proofErr w:type="gramEnd"/>
      <w:r>
        <w:t xml:space="preserve"> caso de Uso "Alterar Pessoa"</w:t>
      </w:r>
    </w:p>
    <w:p w14:paraId="232A9624" w14:textId="77777777" w:rsidR="001E4D55" w:rsidRDefault="001E4D55" w:rsidP="001E4D55">
      <w:pPr>
        <w:ind w:firstLine="0"/>
      </w:pPr>
    </w:p>
    <w:p w14:paraId="33CE9EDF" w14:textId="77777777" w:rsidR="001E4D55" w:rsidRDefault="001E4D55" w:rsidP="001E4D55">
      <w:pPr>
        <w:ind w:firstLine="0"/>
      </w:pPr>
      <w:r>
        <w:t>Fluxo Alternativo</w:t>
      </w:r>
    </w:p>
    <w:p w14:paraId="18B1A8E8" w14:textId="77777777" w:rsidR="001E4D55" w:rsidRDefault="001E4D55" w:rsidP="001E4D55">
      <w:pPr>
        <w:ind w:firstLine="0"/>
      </w:pPr>
      <w:r>
        <w:t>4-Sistema exclui registro</w:t>
      </w:r>
    </w:p>
    <w:p w14:paraId="72A9823A" w14:textId="77777777" w:rsidR="001E4D55" w:rsidRDefault="001E4D55" w:rsidP="001E4D55">
      <w:pPr>
        <w:ind w:firstLine="0"/>
      </w:pPr>
      <w:r>
        <w:t>4.1-Sistema identifica erros de conexão com banco de dados ao excluir registro</w:t>
      </w:r>
    </w:p>
    <w:p w14:paraId="6BF5E2E1" w14:textId="77777777" w:rsidR="001E4D55" w:rsidRDefault="001E4D55" w:rsidP="001E4D55">
      <w:pPr>
        <w:ind w:firstLine="0"/>
      </w:pPr>
      <w:r>
        <w:t>4.2-Sistema envia msg07:"</w:t>
      </w:r>
      <w:proofErr w:type="gramStart"/>
      <w:r>
        <w:t>Erro s</w:t>
      </w:r>
      <w:proofErr w:type="gramEnd"/>
      <w:r>
        <w:t xml:space="preserve"> de conexão de BD"</w:t>
      </w:r>
    </w:p>
    <w:p w14:paraId="530DBCA9" w14:textId="77777777" w:rsidR="00732FB4" w:rsidRDefault="001E4D55" w:rsidP="001E4D55">
      <w:pPr>
        <w:ind w:firstLine="0"/>
      </w:pPr>
      <w:r>
        <w:t>4.3-Sistema retorna ao item 1</w:t>
      </w:r>
    </w:p>
    <w:p w14:paraId="510B8106" w14:textId="77777777" w:rsidR="00A77264" w:rsidRDefault="00A77264" w:rsidP="00A77264">
      <w:pPr>
        <w:ind w:firstLine="0"/>
      </w:pPr>
    </w:p>
    <w:p w14:paraId="7F50EB0E" w14:textId="0162539E" w:rsidR="00BB3F9A" w:rsidRDefault="00BB3F9A" w:rsidP="00BB3F9A">
      <w:pPr>
        <w:pStyle w:val="Ttulo2"/>
        <w:numPr>
          <w:ilvl w:val="0"/>
          <w:numId w:val="0"/>
        </w:numPr>
        <w:rPr>
          <w:szCs w:val="24"/>
        </w:rPr>
      </w:pPr>
      <w:bookmarkStart w:id="49" w:name="_Toc144810003"/>
      <w:r>
        <w:rPr>
          <w:szCs w:val="24"/>
        </w:rPr>
        <w:t>3.6</w:t>
      </w:r>
      <w:r w:rsidRPr="000959C0">
        <w:rPr>
          <w:szCs w:val="24"/>
        </w:rPr>
        <w:t xml:space="preserve">. Diagrama de </w:t>
      </w:r>
      <w:r w:rsidR="00AD24F8">
        <w:rPr>
          <w:szCs w:val="24"/>
        </w:rPr>
        <w:t>Sequência</w:t>
      </w:r>
      <w:bookmarkEnd w:id="49"/>
    </w:p>
    <w:p w14:paraId="5E566FE5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(2</w:t>
      </w:r>
      <w:r w:rsidRPr="00E0757D">
        <w:rPr>
          <w:i/>
          <w:color w:val="1F497D" w:themeColor="text2"/>
          <w:szCs w:val="24"/>
        </w:rPr>
        <w:t xml:space="preserve"> principais: cadastro, consulta, relatório, agendamento, controle, </w:t>
      </w:r>
      <w:proofErr w:type="gramStart"/>
      <w:r w:rsidRPr="00E0757D">
        <w:rPr>
          <w:i/>
          <w:color w:val="1F497D" w:themeColor="text2"/>
          <w:szCs w:val="24"/>
        </w:rPr>
        <w:t>etc..</w:t>
      </w:r>
      <w:proofErr w:type="gramEnd"/>
      <w:r w:rsidRPr="00E0757D">
        <w:rPr>
          <w:i/>
          <w:color w:val="1F497D" w:themeColor="text2"/>
          <w:szCs w:val="24"/>
        </w:rPr>
        <w:t>)</w:t>
      </w:r>
    </w:p>
    <w:p w14:paraId="350F8F1D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Inserir o diagrama e abaixo colocar a documentação </w:t>
      </w:r>
      <w:proofErr w:type="gramStart"/>
      <w:r>
        <w:rPr>
          <w:i/>
          <w:color w:val="1F497D" w:themeColor="text2"/>
          <w:szCs w:val="24"/>
        </w:rPr>
        <w:t>do mesmo</w:t>
      </w:r>
      <w:proofErr w:type="gramEnd"/>
      <w:r>
        <w:rPr>
          <w:i/>
          <w:color w:val="1F497D" w:themeColor="text2"/>
          <w:szCs w:val="24"/>
        </w:rPr>
        <w:t xml:space="preserve">. </w:t>
      </w:r>
    </w:p>
    <w:p w14:paraId="30F22D18" w14:textId="77777777" w:rsidR="00BB3F9A" w:rsidRDefault="00BB3F9A" w:rsidP="00BB3F9A"/>
    <w:p w14:paraId="355F6CE7" w14:textId="2102F3FC" w:rsidR="00B6588B" w:rsidRDefault="0039401D" w:rsidP="00B6588B">
      <w:pPr>
        <w:pStyle w:val="Ttulo2"/>
        <w:numPr>
          <w:ilvl w:val="0"/>
          <w:numId w:val="0"/>
        </w:numPr>
        <w:rPr>
          <w:szCs w:val="24"/>
        </w:rPr>
      </w:pPr>
      <w:bookmarkStart w:id="50" w:name="_Toc144810004"/>
      <w:r>
        <w:rPr>
          <w:szCs w:val="24"/>
        </w:rPr>
        <w:t>3.</w:t>
      </w:r>
      <w:r w:rsidR="00C21629">
        <w:rPr>
          <w:szCs w:val="24"/>
        </w:rPr>
        <w:t xml:space="preserve">7. </w:t>
      </w:r>
      <w:r w:rsidRPr="000959C0">
        <w:rPr>
          <w:szCs w:val="24"/>
        </w:rPr>
        <w:t xml:space="preserve">Diagrama de </w:t>
      </w:r>
      <w:r>
        <w:rPr>
          <w:szCs w:val="24"/>
        </w:rPr>
        <w:t>Comunicação</w:t>
      </w:r>
      <w:bookmarkEnd w:id="50"/>
    </w:p>
    <w:p w14:paraId="2A805FFD" w14:textId="77777777" w:rsidR="0039401D" w:rsidRDefault="0039401D" w:rsidP="0039401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(1 diagrama relevante do projeto)</w:t>
      </w:r>
    </w:p>
    <w:p w14:paraId="19EF3B5D" w14:textId="77777777" w:rsidR="0039401D" w:rsidRDefault="0039401D" w:rsidP="00BB3F9A"/>
    <w:p w14:paraId="72FC8AB3" w14:textId="1913440D" w:rsidR="00B6588B" w:rsidRDefault="00235ECF" w:rsidP="00B6588B">
      <w:pPr>
        <w:pStyle w:val="Ttulo2"/>
        <w:numPr>
          <w:ilvl w:val="0"/>
          <w:numId w:val="0"/>
        </w:numPr>
        <w:rPr>
          <w:szCs w:val="24"/>
        </w:rPr>
      </w:pPr>
      <w:bookmarkStart w:id="51" w:name="_Toc144810005"/>
      <w:r>
        <w:rPr>
          <w:szCs w:val="24"/>
        </w:rPr>
        <w:t>3.</w:t>
      </w:r>
      <w:r w:rsidR="00C21629">
        <w:rPr>
          <w:szCs w:val="24"/>
        </w:rPr>
        <w:t xml:space="preserve">8. </w:t>
      </w:r>
      <w:r w:rsidRPr="000959C0">
        <w:rPr>
          <w:szCs w:val="24"/>
        </w:rPr>
        <w:t xml:space="preserve">Diagrama de </w:t>
      </w:r>
      <w:r>
        <w:rPr>
          <w:szCs w:val="24"/>
        </w:rPr>
        <w:t>Atividade</w:t>
      </w:r>
      <w:bookmarkEnd w:id="51"/>
    </w:p>
    <w:p w14:paraId="695FFA3E" w14:textId="77777777" w:rsidR="00235ECF" w:rsidRDefault="00235ECF" w:rsidP="00235ECF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 xml:space="preserve">(1 diagrama de </w:t>
      </w:r>
      <w:r w:rsidR="0039401D">
        <w:rPr>
          <w:i/>
          <w:color w:val="1F497D" w:themeColor="text2"/>
          <w:szCs w:val="24"/>
        </w:rPr>
        <w:t>uma ação específica do sistema)</w:t>
      </w:r>
    </w:p>
    <w:p w14:paraId="220FFE88" w14:textId="77777777" w:rsidR="00235ECF" w:rsidRDefault="00235ECF" w:rsidP="00BB3F9A"/>
    <w:p w14:paraId="5AA4715C" w14:textId="77777777" w:rsidR="0039401D" w:rsidRDefault="0039401D" w:rsidP="00BB3F9A"/>
    <w:p w14:paraId="719DBAF9" w14:textId="77777777" w:rsidR="0039401D" w:rsidRPr="00BB3F9A" w:rsidRDefault="0039401D" w:rsidP="00BB3F9A"/>
    <w:p w14:paraId="66CF192F" w14:textId="646920FF" w:rsidR="007944D7" w:rsidRPr="002B3561" w:rsidRDefault="0082521E" w:rsidP="005F772A">
      <w:pPr>
        <w:pStyle w:val="Ttulo1"/>
        <w:ind w:left="426"/>
      </w:pPr>
      <w:bookmarkStart w:id="52" w:name="_Toc144810006"/>
      <w:r w:rsidRPr="002B3561">
        <w:lastRenderedPageBreak/>
        <w:t>DEFINIÇÃO DA INTERFACE COM O USUÁRIO</w:t>
      </w:r>
      <w:r w:rsidR="007944D7" w:rsidRPr="002B3561">
        <w:t xml:space="preserve"> </w:t>
      </w:r>
      <w:r w:rsidR="00B6588B" w:rsidRPr="002B3561">
        <w:t>(</w:t>
      </w:r>
      <w:r w:rsidRPr="002B3561">
        <w:t>UX</w:t>
      </w:r>
      <w:r w:rsidR="00B6588B" w:rsidRPr="002B3561">
        <w:t>)</w:t>
      </w:r>
      <w:r w:rsidR="007A458A" w:rsidRPr="002B3561">
        <w:t xml:space="preserve"> (3º sem</w:t>
      </w:r>
      <w:r w:rsidR="0036733D">
        <w:t>ee</w:t>
      </w:r>
      <w:r w:rsidR="007A458A" w:rsidRPr="002B3561">
        <w:t>stre)</w:t>
      </w:r>
      <w:bookmarkEnd w:id="52"/>
    </w:p>
    <w:p w14:paraId="69B92985" w14:textId="4CFC4E09" w:rsidR="007944D7" w:rsidRPr="002B3561" w:rsidRDefault="00B6588B" w:rsidP="007944D7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3" w:name="_Toc144810007"/>
      <w:r w:rsidRPr="002B3561">
        <w:t>Descrição de cenário</w:t>
      </w:r>
      <w:bookmarkEnd w:id="53"/>
    </w:p>
    <w:p w14:paraId="5FD1B598" w14:textId="3E852E57" w:rsidR="00B6588B" w:rsidRDefault="009762E4" w:rsidP="00B6588B">
      <w:pPr>
        <w:rPr>
          <w:color w:val="FF0000"/>
        </w:rPr>
      </w:pPr>
      <w:r w:rsidRPr="00844F90">
        <w:rPr>
          <w:color w:val="FF0000"/>
        </w:rPr>
        <w:t>(citar referências sobre o assunto e</w:t>
      </w:r>
      <w:r>
        <w:t xml:space="preserve"> </w:t>
      </w:r>
      <w:r w:rsidR="00B6588B" w:rsidRPr="00B6588B">
        <w:rPr>
          <w:color w:val="FF0000"/>
        </w:rPr>
        <w:t>descrever pelo menos 2 cenários de uso relevantes para o sistema)</w:t>
      </w:r>
    </w:p>
    <w:p w14:paraId="6604768E" w14:textId="77777777" w:rsidR="00B6588B" w:rsidRPr="00B6588B" w:rsidRDefault="00B6588B" w:rsidP="00B6588B">
      <w:pPr>
        <w:rPr>
          <w:color w:val="FF0000"/>
        </w:rPr>
      </w:pPr>
    </w:p>
    <w:p w14:paraId="6BCBF466" w14:textId="5ED7759B" w:rsidR="00B6588B" w:rsidRPr="002B3561" w:rsidRDefault="00B6588B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4" w:name="_Toc144810008"/>
      <w:r w:rsidRPr="002B3561">
        <w:t>Descrição de personas</w:t>
      </w:r>
      <w:bookmarkEnd w:id="54"/>
    </w:p>
    <w:p w14:paraId="28A2C298" w14:textId="0A16792F" w:rsidR="00B6588B" w:rsidRDefault="009762E4" w:rsidP="009762E4">
      <w:pPr>
        <w:pStyle w:val="PargrafodaLista"/>
        <w:ind w:left="360" w:firstLine="0"/>
        <w:rPr>
          <w:color w:val="FF0000"/>
        </w:rPr>
      </w:pPr>
      <w:r>
        <w:rPr>
          <w:color w:val="FF0000"/>
        </w:rPr>
        <w:t xml:space="preserve">     (citar referências sobre o assunto e </w:t>
      </w:r>
      <w:r w:rsidR="00B6588B" w:rsidRPr="00B6588B">
        <w:rPr>
          <w:color w:val="FF0000"/>
        </w:rPr>
        <w:t xml:space="preserve">descrever pelo menos 2 </w:t>
      </w:r>
      <w:r w:rsidR="00B6588B">
        <w:rPr>
          <w:color w:val="FF0000"/>
        </w:rPr>
        <w:t>personas</w:t>
      </w:r>
      <w:r w:rsidR="00B6588B" w:rsidRPr="00B6588B">
        <w:rPr>
          <w:color w:val="FF0000"/>
        </w:rPr>
        <w:t xml:space="preserve"> relevantes para o sistema)</w:t>
      </w:r>
    </w:p>
    <w:p w14:paraId="04F54099" w14:textId="4FBBD6B8" w:rsidR="00B6588B" w:rsidRDefault="00B6588B" w:rsidP="00B6588B">
      <w:pPr>
        <w:rPr>
          <w:color w:val="FF0000"/>
        </w:rPr>
      </w:pPr>
    </w:p>
    <w:p w14:paraId="4EF2DBE5" w14:textId="2FC994DF" w:rsidR="00B6588B" w:rsidRPr="002B3561" w:rsidRDefault="000E2981" w:rsidP="00B6588B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5" w:name="_Toc144810009"/>
      <w:r w:rsidRPr="002B3561">
        <w:t>Esboços de tela (</w:t>
      </w:r>
      <w:proofErr w:type="spellStart"/>
      <w:r w:rsidRPr="002B3561">
        <w:t>wireframes</w:t>
      </w:r>
      <w:proofErr w:type="spellEnd"/>
      <w:r w:rsidRPr="002B3561">
        <w:t>)</w:t>
      </w:r>
      <w:bookmarkEnd w:id="55"/>
    </w:p>
    <w:p w14:paraId="6360F092" w14:textId="18FA0EC5" w:rsidR="000E2981" w:rsidRDefault="000E2981" w:rsidP="000E2981"/>
    <w:p w14:paraId="61CBAB1E" w14:textId="672FC688" w:rsidR="000E2981" w:rsidRDefault="000E2981" w:rsidP="000E2981">
      <w:pPr>
        <w:rPr>
          <w:color w:val="FF0000"/>
        </w:rPr>
      </w:pPr>
      <w:r w:rsidRPr="00B6588B">
        <w:rPr>
          <w:color w:val="FF0000"/>
        </w:rPr>
        <w:t>(</w:t>
      </w:r>
      <w:r>
        <w:rPr>
          <w:color w:val="FF0000"/>
        </w:rPr>
        <w:t xml:space="preserve">fazer o </w:t>
      </w:r>
      <w:proofErr w:type="spellStart"/>
      <w:r>
        <w:rPr>
          <w:color w:val="FF0000"/>
        </w:rPr>
        <w:t>wireframe</w:t>
      </w:r>
      <w:proofErr w:type="spellEnd"/>
      <w:r>
        <w:rPr>
          <w:color w:val="FF0000"/>
        </w:rPr>
        <w:t xml:space="preserve"> da tela de login, tela principal e dois exemplos de cadastros</w:t>
      </w:r>
      <w:r w:rsidR="00A54925">
        <w:rPr>
          <w:color w:val="FF0000"/>
        </w:rPr>
        <w:t xml:space="preserve"> relevantes para o sistema e descrever sobre a imagem que foi colocada</w:t>
      </w:r>
      <w:r w:rsidRPr="00B6588B">
        <w:rPr>
          <w:color w:val="FF0000"/>
        </w:rPr>
        <w:t>)</w:t>
      </w:r>
    </w:p>
    <w:p w14:paraId="4C156D76" w14:textId="77777777" w:rsidR="000E2981" w:rsidRPr="000E2981" w:rsidRDefault="000E2981" w:rsidP="000E2981"/>
    <w:p w14:paraId="74291FF7" w14:textId="56FB0D42" w:rsidR="00B6588B" w:rsidRPr="002B3561" w:rsidRDefault="0053241A" w:rsidP="00FD0AE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56" w:name="_Toc144810010"/>
      <w:r w:rsidRPr="002B3561">
        <w:t>Protótipos</w:t>
      </w:r>
      <w:r w:rsidR="00866F91" w:rsidRPr="002B3561">
        <w:t xml:space="preserve"> de tela</w:t>
      </w:r>
      <w:bookmarkEnd w:id="56"/>
      <w:r w:rsidR="00866F91" w:rsidRPr="002B3561">
        <w:t xml:space="preserve"> </w:t>
      </w:r>
    </w:p>
    <w:p w14:paraId="58A99892" w14:textId="77777777" w:rsidR="00E23F38" w:rsidRDefault="00E23F38" w:rsidP="00E23F38">
      <w:pPr>
        <w:pStyle w:val="PargrafodaLista"/>
        <w:ind w:left="360" w:firstLine="0"/>
        <w:rPr>
          <w:color w:val="FF0000"/>
        </w:rPr>
      </w:pPr>
    </w:p>
    <w:p w14:paraId="093A495C" w14:textId="6372E8FA" w:rsidR="0053241A" w:rsidRDefault="0053241A" w:rsidP="00E23F38">
      <w:pPr>
        <w:rPr>
          <w:color w:val="FF0000"/>
        </w:rPr>
      </w:pPr>
      <w:r w:rsidRPr="0053241A">
        <w:rPr>
          <w:color w:val="FF0000"/>
        </w:rPr>
        <w:t xml:space="preserve">(fazer o </w:t>
      </w:r>
      <w:r w:rsidR="00E23F38">
        <w:rPr>
          <w:color w:val="FF0000"/>
        </w:rPr>
        <w:t>protótipo</w:t>
      </w:r>
      <w:r w:rsidRPr="0053241A">
        <w:rPr>
          <w:color w:val="FF0000"/>
        </w:rPr>
        <w:t xml:space="preserve"> da tela de login, tela principal e </w:t>
      </w:r>
      <w:r w:rsidR="00E23F38">
        <w:rPr>
          <w:color w:val="FF0000"/>
        </w:rPr>
        <w:t xml:space="preserve">dos </w:t>
      </w:r>
      <w:r w:rsidRPr="0053241A">
        <w:rPr>
          <w:color w:val="FF0000"/>
        </w:rPr>
        <w:t>dois exemplos de cadastros relevantes para o sistema</w:t>
      </w:r>
      <w:r w:rsidR="00B54D25">
        <w:rPr>
          <w:color w:val="FF0000"/>
        </w:rPr>
        <w:t xml:space="preserve">, preferencialmente em </w:t>
      </w:r>
      <w:proofErr w:type="spellStart"/>
      <w:r w:rsidR="00B54D25">
        <w:rPr>
          <w:color w:val="FF0000"/>
        </w:rPr>
        <w:t>Html</w:t>
      </w:r>
      <w:proofErr w:type="spellEnd"/>
      <w:r w:rsidR="00B54D25">
        <w:rPr>
          <w:color w:val="FF0000"/>
        </w:rPr>
        <w:t xml:space="preserve"> e </w:t>
      </w:r>
      <w:proofErr w:type="spellStart"/>
      <w:proofErr w:type="gramStart"/>
      <w:r w:rsidR="00B54D25">
        <w:rPr>
          <w:color w:val="FF0000"/>
        </w:rPr>
        <w:t>css</w:t>
      </w:r>
      <w:proofErr w:type="spellEnd"/>
      <w:r w:rsidR="00B54D25">
        <w:rPr>
          <w:color w:val="FF0000"/>
        </w:rPr>
        <w:t xml:space="preserve">  ou</w:t>
      </w:r>
      <w:proofErr w:type="gramEnd"/>
      <w:r w:rsidR="00B54D25">
        <w:rPr>
          <w:color w:val="FF0000"/>
        </w:rPr>
        <w:t xml:space="preserve"> em </w:t>
      </w:r>
      <w:proofErr w:type="spellStart"/>
      <w:r w:rsidR="00B54D25">
        <w:rPr>
          <w:color w:val="FF0000"/>
        </w:rPr>
        <w:t>bootstrap</w:t>
      </w:r>
      <w:proofErr w:type="spellEnd"/>
      <w:r w:rsidR="00B54D25">
        <w:rPr>
          <w:color w:val="FF0000"/>
        </w:rPr>
        <w:t>, se não for possível fazer o protótipo em algum aplicativo de edição pertinente)</w:t>
      </w:r>
    </w:p>
    <w:p w14:paraId="4A60A266" w14:textId="1B33AAC9" w:rsidR="00B54D25" w:rsidRPr="0053241A" w:rsidRDefault="00B54D25" w:rsidP="00E23F38">
      <w:pPr>
        <w:rPr>
          <w:color w:val="FF0000"/>
        </w:rPr>
      </w:pPr>
      <w:r>
        <w:rPr>
          <w:color w:val="FF0000"/>
        </w:rPr>
        <w:t>(descrever sobre as telas demonstradas</w:t>
      </w:r>
      <w:r w:rsidR="009762E4">
        <w:rPr>
          <w:color w:val="FF0000"/>
        </w:rPr>
        <w:t>)</w:t>
      </w:r>
    </w:p>
    <w:p w14:paraId="5AC85C55" w14:textId="58D48A9F" w:rsidR="007944D7" w:rsidRPr="00E23F38" w:rsidRDefault="007944D7" w:rsidP="00E23F38">
      <w:pPr>
        <w:rPr>
          <w:color w:val="FF0000"/>
        </w:rPr>
      </w:pPr>
    </w:p>
    <w:p w14:paraId="4B1AD985" w14:textId="6F927A86" w:rsidR="00092B12" w:rsidRPr="00092B12" w:rsidRDefault="009A2471" w:rsidP="005F772A">
      <w:pPr>
        <w:pStyle w:val="Ttulo1"/>
        <w:ind w:left="426"/>
      </w:pPr>
      <w:bookmarkStart w:id="57" w:name="_Toc144810011"/>
      <w:r>
        <w:rPr>
          <w:caps w:val="0"/>
        </w:rPr>
        <w:lastRenderedPageBreak/>
        <w:t>BANCO DE DADOS</w:t>
      </w:r>
      <w:bookmarkEnd w:id="57"/>
    </w:p>
    <w:p w14:paraId="68F1E161" w14:textId="77777777" w:rsidR="007944D7" w:rsidRPr="007944D7" w:rsidRDefault="007944D7" w:rsidP="007944D7">
      <w:pPr>
        <w:pStyle w:val="PargrafodaLista"/>
        <w:keepNext/>
        <w:numPr>
          <w:ilvl w:val="0"/>
          <w:numId w:val="13"/>
        </w:numPr>
        <w:outlineLvl w:val="1"/>
        <w:rPr>
          <w:smallCaps/>
          <w:vanish/>
        </w:rPr>
      </w:pPr>
    </w:p>
    <w:p w14:paraId="60178EEB" w14:textId="2D31C225" w:rsidR="00981C54" w:rsidRPr="00981C54" w:rsidRDefault="00981C54" w:rsidP="007944D7">
      <w:pPr>
        <w:pStyle w:val="Ttulo2"/>
        <w:numPr>
          <w:ilvl w:val="1"/>
          <w:numId w:val="13"/>
        </w:numPr>
        <w:tabs>
          <w:tab w:val="num" w:pos="-1011"/>
        </w:tabs>
        <w:ind w:left="426"/>
      </w:pPr>
      <w:bookmarkStart w:id="58" w:name="_Toc144810012"/>
      <w:r w:rsidRPr="00981C54">
        <w:t>Modelo Entidade Relacionamento</w:t>
      </w:r>
      <w:bookmarkEnd w:id="58"/>
    </w:p>
    <w:p w14:paraId="02D2B1C7" w14:textId="77777777" w:rsidR="00092B12" w:rsidRPr="003A45D5" w:rsidRDefault="00092B12" w:rsidP="00092B12">
      <w:pPr>
        <w:pStyle w:val="Pargrafo"/>
        <w:spacing w:before="0" w:line="360" w:lineRule="auto"/>
        <w:ind w:firstLine="851"/>
        <w:rPr>
          <w:i/>
          <w:color w:val="365F91"/>
          <w:szCs w:val="24"/>
        </w:rPr>
      </w:pPr>
      <w:r w:rsidRPr="003A45D5">
        <w:rPr>
          <w:i/>
          <w:color w:val="365F91"/>
          <w:szCs w:val="24"/>
        </w:rPr>
        <w:t>(descrever sobre o que se refere o Mapeamento do Objeto Relacional)</w:t>
      </w:r>
    </w:p>
    <w:p w14:paraId="67FAE20D" w14:textId="77777777" w:rsidR="006C04EC" w:rsidRPr="00770AFF" w:rsidRDefault="006C04EC" w:rsidP="006C04EC">
      <w:pPr>
        <w:pStyle w:val="Legenda"/>
        <w:rPr>
          <w:szCs w:val="24"/>
        </w:rPr>
      </w:pPr>
      <w:bookmarkStart w:id="59" w:name="_Toc320011802"/>
      <w:r>
        <w:t xml:space="preserve">Figura </w:t>
      </w:r>
      <w:r w:rsidR="00F70CEC">
        <w:rPr>
          <w:noProof/>
        </w:rPr>
        <w:fldChar w:fldCharType="begin"/>
      </w:r>
      <w:r w:rsidR="00F70CEC">
        <w:rPr>
          <w:noProof/>
        </w:rPr>
        <w:instrText xml:space="preserve"> SEQ Figura \* ARABIC </w:instrText>
      </w:r>
      <w:r w:rsidR="00F70CEC">
        <w:rPr>
          <w:noProof/>
        </w:rPr>
        <w:fldChar w:fldCharType="separate"/>
      </w:r>
      <w:r>
        <w:rPr>
          <w:noProof/>
        </w:rPr>
        <w:t>9</w:t>
      </w:r>
      <w:r w:rsidR="00F70CEC">
        <w:rPr>
          <w:noProof/>
        </w:rPr>
        <w:fldChar w:fldCharType="end"/>
      </w:r>
      <w:r>
        <w:t xml:space="preserve"> – </w:t>
      </w:r>
      <w:r w:rsidRPr="009F4885">
        <w:rPr>
          <w:b w:val="0"/>
        </w:rPr>
        <w:t>Mapeamento do Objeto Relacional</w:t>
      </w:r>
      <w:bookmarkEnd w:id="59"/>
    </w:p>
    <w:p w14:paraId="1EBF06DC" w14:textId="77777777" w:rsidR="006C04EC" w:rsidRDefault="006C04EC" w:rsidP="006C04EC">
      <w:pPr>
        <w:pStyle w:val="Pargrafo"/>
        <w:spacing w:before="0" w:line="360" w:lineRule="auto"/>
        <w:ind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2A6DEDF" wp14:editId="06C1095A">
            <wp:extent cx="4965670" cy="3543300"/>
            <wp:effectExtent l="0" t="0" r="0" b="0"/>
            <wp:docPr id="2" name="Picture 2" descr="Descrição: D:\Documentos\UniJales\Gerência e Projeto de Sofware\Sistema Livraria Digita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ção: D:\Documentos\UniJales\Gerência e Projeto de Sofware\Sistema Livraria Digita.png"/>
                    <pic:cNvPicPr>
                      <a:picLocks noGrp="1"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169" cy="35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0971FD" w14:textId="77777777" w:rsidR="00981C54" w:rsidRDefault="00981C54">
      <w:pPr>
        <w:spacing w:line="240" w:lineRule="auto"/>
        <w:ind w:firstLine="0"/>
        <w:jc w:val="left"/>
        <w:rPr>
          <w:szCs w:val="24"/>
        </w:rPr>
      </w:pPr>
    </w:p>
    <w:p w14:paraId="6E66F1A4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7E510ECB" w14:textId="77777777" w:rsidR="00B44765" w:rsidRDefault="00B44765">
      <w:pPr>
        <w:spacing w:line="240" w:lineRule="auto"/>
        <w:ind w:firstLine="0"/>
        <w:jc w:val="left"/>
        <w:rPr>
          <w:szCs w:val="24"/>
        </w:rPr>
      </w:pPr>
    </w:p>
    <w:p w14:paraId="06B18972" w14:textId="77777777" w:rsidR="00981C54" w:rsidRPr="00981C54" w:rsidRDefault="00981C54" w:rsidP="00981C54">
      <w:pPr>
        <w:pStyle w:val="Ttulo2"/>
        <w:numPr>
          <w:ilvl w:val="1"/>
          <w:numId w:val="13"/>
        </w:numPr>
        <w:tabs>
          <w:tab w:val="clear" w:pos="3273"/>
          <w:tab w:val="num" w:pos="851"/>
        </w:tabs>
        <w:ind w:left="426"/>
      </w:pPr>
      <w:bookmarkStart w:id="60" w:name="_Toc144810013"/>
      <w:r>
        <w:t>Script das tabelas</w:t>
      </w:r>
      <w:bookmarkEnd w:id="60"/>
    </w:p>
    <w:p w14:paraId="63F28C17" w14:textId="47E82759" w:rsidR="00092B12" w:rsidRDefault="006734B2" w:rsidP="00537857">
      <w:pPr>
        <w:pStyle w:val="Ttulo1"/>
        <w:rPr>
          <w:szCs w:val="24"/>
        </w:rPr>
      </w:pPr>
      <w:bookmarkStart w:id="61" w:name="_Toc144810014"/>
      <w:r>
        <w:rPr>
          <w:szCs w:val="24"/>
        </w:rPr>
        <w:lastRenderedPageBreak/>
        <w:t>ARQUITETURA DE SOFTWARE</w:t>
      </w:r>
      <w:bookmarkEnd w:id="61"/>
    </w:p>
    <w:p w14:paraId="2FFD51DC" w14:textId="77777777" w:rsidR="0045363C" w:rsidRDefault="0045363C" w:rsidP="009A3683">
      <w:pPr>
        <w:pStyle w:val="Ttulo2"/>
        <w:numPr>
          <w:ilvl w:val="0"/>
          <w:numId w:val="0"/>
        </w:numPr>
      </w:pPr>
    </w:p>
    <w:p w14:paraId="71B5117C" w14:textId="689DCDDB" w:rsidR="009A3683" w:rsidRPr="002B3561" w:rsidRDefault="009A3683" w:rsidP="009A3683">
      <w:pPr>
        <w:pStyle w:val="Ttulo2"/>
        <w:numPr>
          <w:ilvl w:val="0"/>
          <w:numId w:val="0"/>
        </w:numPr>
      </w:pPr>
      <w:bookmarkStart w:id="62" w:name="_Toc144810015"/>
      <w:r w:rsidRPr="002B3561">
        <w:t xml:space="preserve">6.1 </w:t>
      </w:r>
      <w:r w:rsidR="0045363C" w:rsidRPr="002B3561">
        <w:t>Arquitetura de desenvolvimento</w:t>
      </w:r>
      <w:bookmarkEnd w:id="62"/>
    </w:p>
    <w:p w14:paraId="3E895843" w14:textId="788C6F2C" w:rsidR="00CD69D6" w:rsidRDefault="00CD69D6" w:rsidP="006337C8">
      <w:pPr>
        <w:pStyle w:val="Pargrafo"/>
        <w:rPr>
          <w:i/>
          <w:color w:val="FF0000"/>
        </w:rPr>
      </w:pPr>
      <w:r w:rsidRPr="009A3683">
        <w:rPr>
          <w:i/>
          <w:color w:val="FF0000"/>
        </w:rPr>
        <w:t>Explanar sobre como foi realizado o processo de desenvolvimento</w:t>
      </w:r>
      <w:r w:rsidR="00304FA0" w:rsidRPr="009A3683">
        <w:rPr>
          <w:i/>
          <w:color w:val="FF0000"/>
        </w:rPr>
        <w:t>, arquitetura de desenvolvimento</w:t>
      </w:r>
      <w:r w:rsidR="009A3683" w:rsidRPr="009A3683">
        <w:rPr>
          <w:i/>
          <w:color w:val="FF0000"/>
        </w:rPr>
        <w:t xml:space="preserve"> (Sugestão: fazer um diagrama de Componentes para demonstrar a estrutura do sistema e suas camadas)</w:t>
      </w:r>
    </w:p>
    <w:p w14:paraId="3E91DCCD" w14:textId="7CD07B03" w:rsidR="0045363C" w:rsidRDefault="0045363C" w:rsidP="006337C8">
      <w:pPr>
        <w:pStyle w:val="Pargrafo"/>
        <w:rPr>
          <w:i/>
          <w:color w:val="FF0000"/>
        </w:rPr>
      </w:pPr>
    </w:p>
    <w:p w14:paraId="73C629FB" w14:textId="3950844E" w:rsidR="0045363C" w:rsidRPr="002B3561" w:rsidRDefault="0045363C" w:rsidP="0045363C">
      <w:pPr>
        <w:pStyle w:val="Ttulo2"/>
        <w:numPr>
          <w:ilvl w:val="0"/>
          <w:numId w:val="0"/>
        </w:numPr>
      </w:pPr>
      <w:bookmarkStart w:id="63" w:name="_Toc144810016"/>
      <w:r w:rsidRPr="002B3561">
        <w:t xml:space="preserve">6.2 </w:t>
      </w:r>
      <w:r w:rsidR="004C384A" w:rsidRPr="002B3561">
        <w:t>Telas do sistema</w:t>
      </w:r>
      <w:bookmarkEnd w:id="63"/>
      <w:r w:rsidR="004C384A" w:rsidRPr="002B3561">
        <w:t xml:space="preserve"> </w:t>
      </w:r>
    </w:p>
    <w:p w14:paraId="6AF5389A" w14:textId="03D9CBD1" w:rsidR="006337C8" w:rsidRDefault="000E7173" w:rsidP="004C384A">
      <w:pPr>
        <w:pStyle w:val="Pargrafo"/>
        <w:tabs>
          <w:tab w:val="left" w:pos="2169"/>
        </w:tabs>
        <w:rPr>
          <w:i/>
          <w:color w:val="1F497D" w:themeColor="text2"/>
        </w:rPr>
      </w:pPr>
      <w:r>
        <w:rPr>
          <w:i/>
          <w:color w:val="1F497D" w:themeColor="text2"/>
        </w:rPr>
        <w:t>Colocar as telas desenvolvidas (figuras) e explicar sua função e funcionamento</w:t>
      </w:r>
    </w:p>
    <w:p w14:paraId="59B7D006" w14:textId="3370F2EF" w:rsidR="000E7173" w:rsidRDefault="000E7173" w:rsidP="006337C8">
      <w:pPr>
        <w:pStyle w:val="Pargrafo"/>
        <w:rPr>
          <w:i/>
          <w:color w:val="1F497D" w:themeColor="text2"/>
        </w:rPr>
      </w:pPr>
    </w:p>
    <w:p w14:paraId="5C895B83" w14:textId="77777777" w:rsidR="00B275D2" w:rsidRDefault="00B275D2" w:rsidP="002D0959">
      <w:pPr>
        <w:pStyle w:val="Pargrafo"/>
        <w:rPr>
          <w:i/>
          <w:color w:val="1F497D" w:themeColor="text2"/>
        </w:rPr>
      </w:pPr>
    </w:p>
    <w:p w14:paraId="629A7001" w14:textId="77777777" w:rsidR="00567EC4" w:rsidRPr="00DE0E82" w:rsidRDefault="0052593C" w:rsidP="00E34BCC">
      <w:pPr>
        <w:pStyle w:val="Ttulo1"/>
        <w:rPr>
          <w:szCs w:val="24"/>
        </w:rPr>
      </w:pPr>
      <w:bookmarkStart w:id="64" w:name="_Toc311676965"/>
      <w:bookmarkStart w:id="65" w:name="_Toc311677333"/>
      <w:bookmarkStart w:id="66" w:name="_Toc144810017"/>
      <w:r w:rsidRPr="00DE0E82">
        <w:rPr>
          <w:szCs w:val="24"/>
        </w:rPr>
        <w:lastRenderedPageBreak/>
        <w:t>CONCLUSÃO</w:t>
      </w:r>
      <w:bookmarkEnd w:id="64"/>
      <w:bookmarkEnd w:id="65"/>
      <w:bookmarkEnd w:id="66"/>
    </w:p>
    <w:p w14:paraId="59C7CE79" w14:textId="77777777" w:rsidR="00036E22" w:rsidRPr="00DE0E82" w:rsidRDefault="00036E22" w:rsidP="00036E22">
      <w:pPr>
        <w:pStyle w:val="Referncia"/>
        <w:rPr>
          <w:szCs w:val="24"/>
        </w:rPr>
      </w:pPr>
    </w:p>
    <w:p w14:paraId="6148D850" w14:textId="77777777" w:rsidR="00EB10C4" w:rsidRPr="00DE0E82" w:rsidRDefault="00EB10C4" w:rsidP="00EB10C4">
      <w:pPr>
        <w:pStyle w:val="Pargrafo"/>
        <w:spacing w:before="0" w:line="360" w:lineRule="auto"/>
        <w:ind w:firstLine="851"/>
        <w:rPr>
          <w:szCs w:val="24"/>
        </w:rPr>
      </w:pPr>
      <w:r>
        <w:rPr>
          <w:szCs w:val="24"/>
        </w:rPr>
        <w:t>Fazer uma conclusão se é viável o desenvolvimento do software</w:t>
      </w:r>
      <w:r w:rsidRPr="00DE0E82">
        <w:rPr>
          <w:szCs w:val="24"/>
        </w:rPr>
        <w:t>.</w:t>
      </w:r>
    </w:p>
    <w:p w14:paraId="429F6588" w14:textId="77777777" w:rsidR="00036E22" w:rsidRPr="00DE0E82" w:rsidRDefault="00036E22" w:rsidP="00036E22">
      <w:pPr>
        <w:pStyle w:val="Referncia"/>
        <w:rPr>
          <w:szCs w:val="24"/>
        </w:rPr>
      </w:pPr>
    </w:p>
    <w:p w14:paraId="7806DE88" w14:textId="77777777" w:rsidR="00036E22" w:rsidRPr="00DE0E82" w:rsidRDefault="00036E22" w:rsidP="00036E22">
      <w:pPr>
        <w:pStyle w:val="Referncia"/>
        <w:rPr>
          <w:szCs w:val="24"/>
        </w:rPr>
      </w:pPr>
    </w:p>
    <w:p w14:paraId="3A93F63A" w14:textId="77777777" w:rsidR="00036E22" w:rsidRPr="00DE0E82" w:rsidRDefault="00036E22" w:rsidP="00036E22">
      <w:pPr>
        <w:pStyle w:val="Referncia"/>
        <w:rPr>
          <w:szCs w:val="24"/>
        </w:rPr>
      </w:pPr>
    </w:p>
    <w:p w14:paraId="5959DB6C" w14:textId="77777777" w:rsidR="00036E22" w:rsidRPr="00DE0E82" w:rsidRDefault="00036E22" w:rsidP="00036E22">
      <w:pPr>
        <w:pStyle w:val="Referncia"/>
        <w:rPr>
          <w:szCs w:val="24"/>
        </w:rPr>
      </w:pPr>
    </w:p>
    <w:p w14:paraId="67439B98" w14:textId="77777777" w:rsidR="00036E22" w:rsidRPr="00DE0E82" w:rsidRDefault="00036E22" w:rsidP="00036E22">
      <w:pPr>
        <w:pStyle w:val="Referncia"/>
        <w:rPr>
          <w:szCs w:val="24"/>
        </w:rPr>
      </w:pPr>
    </w:p>
    <w:p w14:paraId="27B4FC7F" w14:textId="77777777" w:rsidR="00036E22" w:rsidRPr="00DE0E82" w:rsidRDefault="00036E22" w:rsidP="00036E22">
      <w:pPr>
        <w:pStyle w:val="Referncia"/>
        <w:rPr>
          <w:szCs w:val="24"/>
        </w:rPr>
      </w:pPr>
    </w:p>
    <w:p w14:paraId="65476BA7" w14:textId="77777777" w:rsidR="00036E22" w:rsidRPr="00DE0E82" w:rsidRDefault="00036E22" w:rsidP="00036E22">
      <w:pPr>
        <w:pStyle w:val="Referncia"/>
        <w:rPr>
          <w:szCs w:val="24"/>
        </w:rPr>
      </w:pPr>
    </w:p>
    <w:p w14:paraId="7FF9C57F" w14:textId="77777777" w:rsidR="00036E22" w:rsidRPr="00DE0E82" w:rsidRDefault="00036E22" w:rsidP="00036E22">
      <w:pPr>
        <w:pStyle w:val="Referncia"/>
        <w:rPr>
          <w:szCs w:val="24"/>
        </w:rPr>
      </w:pPr>
    </w:p>
    <w:p w14:paraId="2C1AA58E" w14:textId="77777777" w:rsidR="00036E22" w:rsidRPr="00DE0E82" w:rsidRDefault="00036E22" w:rsidP="00036E22">
      <w:pPr>
        <w:pStyle w:val="Referncia"/>
        <w:rPr>
          <w:szCs w:val="24"/>
        </w:rPr>
      </w:pPr>
    </w:p>
    <w:p w14:paraId="154DFB5A" w14:textId="77777777" w:rsidR="00036E22" w:rsidRPr="00DE0E82" w:rsidRDefault="00036E22" w:rsidP="00036E22">
      <w:pPr>
        <w:pStyle w:val="Referncia"/>
        <w:rPr>
          <w:szCs w:val="24"/>
        </w:rPr>
      </w:pPr>
    </w:p>
    <w:p w14:paraId="6BB05919" w14:textId="77777777" w:rsidR="00036E22" w:rsidRPr="00DE0E82" w:rsidRDefault="00036E22" w:rsidP="00036E22">
      <w:pPr>
        <w:pStyle w:val="Referncia"/>
        <w:rPr>
          <w:szCs w:val="24"/>
        </w:rPr>
      </w:pPr>
    </w:p>
    <w:p w14:paraId="67571721" w14:textId="77777777" w:rsidR="00036E22" w:rsidRPr="00DE0E82" w:rsidRDefault="00036E22" w:rsidP="00036E22">
      <w:pPr>
        <w:pStyle w:val="Referncia"/>
        <w:rPr>
          <w:szCs w:val="24"/>
        </w:rPr>
      </w:pPr>
    </w:p>
    <w:p w14:paraId="131F415B" w14:textId="77777777" w:rsidR="00036E22" w:rsidRPr="00DE0E82" w:rsidRDefault="00036E22" w:rsidP="00036E22">
      <w:pPr>
        <w:pStyle w:val="Referncia"/>
        <w:rPr>
          <w:szCs w:val="24"/>
        </w:rPr>
      </w:pPr>
    </w:p>
    <w:p w14:paraId="311AF6E8" w14:textId="77777777" w:rsidR="00036E22" w:rsidRPr="00DE0E82" w:rsidRDefault="00036E22" w:rsidP="00036E22">
      <w:pPr>
        <w:pStyle w:val="Referncia"/>
        <w:rPr>
          <w:szCs w:val="24"/>
        </w:rPr>
      </w:pPr>
    </w:p>
    <w:p w14:paraId="727EFA9E" w14:textId="77777777" w:rsidR="00036E22" w:rsidRPr="00DE0E82" w:rsidRDefault="00036E22" w:rsidP="00036E22">
      <w:pPr>
        <w:pStyle w:val="Referncia"/>
        <w:rPr>
          <w:szCs w:val="24"/>
        </w:rPr>
      </w:pPr>
    </w:p>
    <w:p w14:paraId="0C618586" w14:textId="77777777" w:rsidR="00036E22" w:rsidRPr="00DE0E82" w:rsidRDefault="00036E22" w:rsidP="00036E22">
      <w:pPr>
        <w:pStyle w:val="Referncia"/>
        <w:rPr>
          <w:szCs w:val="24"/>
        </w:rPr>
      </w:pPr>
    </w:p>
    <w:p w14:paraId="144C1E8E" w14:textId="77777777" w:rsidR="00036E22" w:rsidRPr="00DE0E82" w:rsidRDefault="00036E22" w:rsidP="00036E22">
      <w:pPr>
        <w:pStyle w:val="Referncia"/>
        <w:rPr>
          <w:szCs w:val="24"/>
        </w:rPr>
      </w:pPr>
    </w:p>
    <w:p w14:paraId="473CDBE4" w14:textId="77777777" w:rsidR="00036E22" w:rsidRPr="00DE0E82" w:rsidRDefault="00036E22" w:rsidP="00036E22">
      <w:pPr>
        <w:pStyle w:val="Referncia"/>
        <w:rPr>
          <w:szCs w:val="24"/>
        </w:rPr>
      </w:pPr>
    </w:p>
    <w:p w14:paraId="04CC9D69" w14:textId="77777777" w:rsidR="00036E22" w:rsidRPr="00DE0E82" w:rsidRDefault="00036E22" w:rsidP="00036E22">
      <w:pPr>
        <w:pStyle w:val="Referncia"/>
        <w:rPr>
          <w:szCs w:val="24"/>
        </w:rPr>
      </w:pPr>
    </w:p>
    <w:p w14:paraId="38BF87FB" w14:textId="77777777" w:rsidR="00036E22" w:rsidRPr="00DE0E82" w:rsidRDefault="00036E22" w:rsidP="00036E22">
      <w:pPr>
        <w:pStyle w:val="Referncia"/>
        <w:rPr>
          <w:szCs w:val="24"/>
        </w:rPr>
      </w:pPr>
    </w:p>
    <w:p w14:paraId="26D082EC" w14:textId="77777777" w:rsidR="00036E22" w:rsidRPr="00DE0E82" w:rsidRDefault="00036E22" w:rsidP="00036E22">
      <w:pPr>
        <w:pStyle w:val="Referncia"/>
        <w:rPr>
          <w:szCs w:val="24"/>
        </w:rPr>
      </w:pPr>
    </w:p>
    <w:p w14:paraId="283B704D" w14:textId="77777777" w:rsidR="00036E22" w:rsidRPr="00DE0E82" w:rsidRDefault="00036E22" w:rsidP="00036E22">
      <w:pPr>
        <w:pStyle w:val="Referncia"/>
        <w:rPr>
          <w:szCs w:val="24"/>
        </w:rPr>
      </w:pPr>
    </w:p>
    <w:p w14:paraId="0B500847" w14:textId="77777777" w:rsidR="00036E22" w:rsidRPr="00DE0E82" w:rsidRDefault="00036E22" w:rsidP="00036E22">
      <w:pPr>
        <w:pStyle w:val="Referncia"/>
        <w:rPr>
          <w:szCs w:val="24"/>
        </w:rPr>
      </w:pPr>
    </w:p>
    <w:p w14:paraId="185A3827" w14:textId="77777777" w:rsidR="00AB3C23" w:rsidRPr="00DE0E82" w:rsidRDefault="00AB3C23" w:rsidP="00036E22">
      <w:pPr>
        <w:pStyle w:val="Referncia"/>
        <w:rPr>
          <w:szCs w:val="24"/>
        </w:rPr>
      </w:pPr>
    </w:p>
    <w:p w14:paraId="5828F806" w14:textId="77777777" w:rsidR="00AB3C23" w:rsidRPr="00DE0E82" w:rsidRDefault="00AB3C23" w:rsidP="00036E22">
      <w:pPr>
        <w:pStyle w:val="Referncia"/>
        <w:rPr>
          <w:szCs w:val="24"/>
        </w:rPr>
      </w:pPr>
    </w:p>
    <w:p w14:paraId="36BFDF70" w14:textId="77777777" w:rsidR="00AB3C23" w:rsidRPr="00DE0E82" w:rsidRDefault="00AB3C23" w:rsidP="00036E22">
      <w:pPr>
        <w:pStyle w:val="Referncia"/>
        <w:rPr>
          <w:szCs w:val="24"/>
        </w:rPr>
      </w:pPr>
    </w:p>
    <w:p w14:paraId="79EB9CAF" w14:textId="77777777" w:rsidR="00AB3C23" w:rsidRPr="00DE0E82" w:rsidRDefault="00AB3C23" w:rsidP="00036E22">
      <w:pPr>
        <w:pStyle w:val="Referncia"/>
        <w:rPr>
          <w:szCs w:val="24"/>
        </w:rPr>
      </w:pPr>
    </w:p>
    <w:p w14:paraId="5EE6CCF9" w14:textId="77777777" w:rsidR="00567EC4" w:rsidRPr="00DE0E82" w:rsidRDefault="00567EC4" w:rsidP="000959C0">
      <w:pPr>
        <w:pStyle w:val="Ttulo1"/>
        <w:ind w:left="426"/>
        <w:rPr>
          <w:szCs w:val="24"/>
        </w:rPr>
      </w:pPr>
      <w:bookmarkStart w:id="67" w:name="_Toc311656349"/>
      <w:bookmarkStart w:id="68" w:name="_Toc311656616"/>
      <w:bookmarkStart w:id="69" w:name="_Toc311676966"/>
      <w:bookmarkStart w:id="70" w:name="_Toc311677334"/>
      <w:bookmarkStart w:id="71" w:name="_Toc144810018"/>
      <w:r w:rsidRPr="00DE0E82">
        <w:rPr>
          <w:szCs w:val="24"/>
        </w:rPr>
        <w:lastRenderedPageBreak/>
        <w:t>REFERÊNCIAS</w:t>
      </w:r>
      <w:bookmarkEnd w:id="67"/>
      <w:bookmarkEnd w:id="68"/>
      <w:bookmarkEnd w:id="69"/>
      <w:bookmarkEnd w:id="70"/>
      <w:bookmarkEnd w:id="71"/>
    </w:p>
    <w:p w14:paraId="57525FC5" w14:textId="18C2AA24" w:rsidR="007961AD" w:rsidRDefault="007961AD" w:rsidP="007961AD">
      <w:pPr>
        <w:pStyle w:val="Pargrafo"/>
        <w:ind w:firstLine="0"/>
        <w:rPr>
          <w:i/>
          <w:color w:val="1F497D" w:themeColor="text2"/>
          <w:szCs w:val="24"/>
        </w:rPr>
      </w:pPr>
      <w:r>
        <w:rPr>
          <w:i/>
          <w:color w:val="1F497D" w:themeColor="text2"/>
          <w:szCs w:val="24"/>
        </w:rPr>
        <w:t>Colocar a</w:t>
      </w:r>
      <w:r w:rsidR="00B44765">
        <w:rPr>
          <w:i/>
          <w:color w:val="1F497D" w:themeColor="text2"/>
          <w:szCs w:val="24"/>
        </w:rPr>
        <w:t xml:space="preserve">s </w:t>
      </w:r>
      <w:r>
        <w:rPr>
          <w:i/>
          <w:color w:val="1F497D" w:themeColor="text2"/>
          <w:szCs w:val="24"/>
        </w:rPr>
        <w:t>ref</w:t>
      </w:r>
      <w:r w:rsidR="00B44765">
        <w:rPr>
          <w:i/>
          <w:color w:val="1F497D" w:themeColor="text2"/>
          <w:szCs w:val="24"/>
        </w:rPr>
        <w:t>erências utilizadas no projeto conforme os modelos abaixo:</w:t>
      </w:r>
    </w:p>
    <w:p w14:paraId="0E30F750" w14:textId="77777777" w:rsidR="00567EC4" w:rsidRPr="00DE0E82" w:rsidRDefault="00567EC4" w:rsidP="0086430A">
      <w:pPr>
        <w:ind w:firstLine="0"/>
        <w:rPr>
          <w:szCs w:val="24"/>
        </w:rPr>
      </w:pPr>
    </w:p>
    <w:p w14:paraId="078C7D6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ASFHAL, C. R. </w:t>
      </w:r>
      <w:r w:rsidRPr="00DE0E82">
        <w:rPr>
          <w:b/>
          <w:szCs w:val="24"/>
        </w:rPr>
        <w:t>Gestão de segurança do trabalho e de saúde ocupacional</w:t>
      </w:r>
      <w:r w:rsidRPr="00DE0E82">
        <w:rPr>
          <w:szCs w:val="24"/>
        </w:rPr>
        <w:t xml:space="preserve">. São Paulo: </w:t>
      </w:r>
      <w:proofErr w:type="spellStart"/>
      <w:r w:rsidRPr="00DE0E82">
        <w:rPr>
          <w:szCs w:val="24"/>
        </w:rPr>
        <w:t>Reichmann</w:t>
      </w:r>
      <w:proofErr w:type="spellEnd"/>
      <w:r w:rsidRPr="00DE0E82">
        <w:rPr>
          <w:szCs w:val="24"/>
        </w:rPr>
        <w:t xml:space="preserve"> &amp; Autores, 2005.</w:t>
      </w:r>
    </w:p>
    <w:p w14:paraId="33B28007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1E65034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BEAIRD, J. Princípios do Web Design Maravilhoso. Rio de Janeiro: </w:t>
      </w:r>
      <w:proofErr w:type="spellStart"/>
      <w:r w:rsidRPr="00DE0E82">
        <w:rPr>
          <w:szCs w:val="24"/>
        </w:rPr>
        <w:t>Altabooks</w:t>
      </w:r>
      <w:proofErr w:type="spellEnd"/>
      <w:r w:rsidRPr="00DE0E82">
        <w:rPr>
          <w:szCs w:val="24"/>
        </w:rPr>
        <w:t>, 2008.</w:t>
      </w:r>
    </w:p>
    <w:p w14:paraId="5B9FB58D" w14:textId="77777777" w:rsidR="00A01824" w:rsidRPr="00DE0E82" w:rsidRDefault="00A01824" w:rsidP="00820EBA">
      <w:pPr>
        <w:spacing w:line="240" w:lineRule="auto"/>
        <w:ind w:firstLine="0"/>
        <w:jc w:val="left"/>
        <w:rPr>
          <w:szCs w:val="24"/>
        </w:rPr>
      </w:pPr>
    </w:p>
    <w:p w14:paraId="1904DA30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CHIAVENATO, I. </w:t>
      </w:r>
      <w:r w:rsidRPr="00DE0E82">
        <w:rPr>
          <w:b/>
          <w:szCs w:val="24"/>
        </w:rPr>
        <w:t>Gestão de pessoas</w:t>
      </w:r>
      <w:r w:rsidRPr="00DE0E82">
        <w:rPr>
          <w:szCs w:val="24"/>
        </w:rPr>
        <w:t>: o novo papel dos recursos humanos nas organizações. 3. ed. Rio de Janeiro: Elsevier, 2008.</w:t>
      </w:r>
    </w:p>
    <w:p w14:paraId="6A330F7E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43E64D7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COSTA, H. J. Acidentes do trabalho: teremos nova lei </w:t>
      </w:r>
      <w:proofErr w:type="gramStart"/>
      <w:r w:rsidRPr="00DE0E82">
        <w:rPr>
          <w:szCs w:val="24"/>
        </w:rPr>
        <w:t>acidentária?.</w:t>
      </w:r>
      <w:proofErr w:type="gramEnd"/>
      <w:r w:rsidRPr="00DE0E82">
        <w:rPr>
          <w:szCs w:val="24"/>
        </w:rPr>
        <w:t xml:space="preserve"> </w:t>
      </w:r>
      <w:r w:rsidRPr="00DE0E82">
        <w:rPr>
          <w:b/>
          <w:bCs/>
          <w:szCs w:val="24"/>
        </w:rPr>
        <w:t xml:space="preserve">Jus </w:t>
      </w:r>
      <w:proofErr w:type="spellStart"/>
      <w:r w:rsidRPr="00DE0E82">
        <w:rPr>
          <w:b/>
          <w:bCs/>
          <w:szCs w:val="24"/>
        </w:rPr>
        <w:t>Navigandi</w:t>
      </w:r>
      <w:proofErr w:type="spellEnd"/>
      <w:r w:rsidRPr="00DE0E82">
        <w:rPr>
          <w:szCs w:val="24"/>
        </w:rPr>
        <w:t>, Teresina, v. 9, n. 664, 1 maio 2005. Disponível em: &lt;http://jus2.uol.com.br/doutrina/</w:t>
      </w:r>
      <w:proofErr w:type="spellStart"/>
      <w:r w:rsidRPr="00DE0E82">
        <w:rPr>
          <w:szCs w:val="24"/>
        </w:rPr>
        <w:t>texto.asp?id</w:t>
      </w:r>
      <w:proofErr w:type="spellEnd"/>
      <w:r w:rsidRPr="00DE0E82">
        <w:rPr>
          <w:szCs w:val="24"/>
        </w:rPr>
        <w:t>=6662&gt;. Acesso em: 1 jul. 2010.</w:t>
      </w:r>
    </w:p>
    <w:p w14:paraId="7537596C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676E7A18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DELIBERATO, P. C. P. </w:t>
      </w:r>
      <w:r w:rsidRPr="00DE0E82">
        <w:rPr>
          <w:b/>
          <w:szCs w:val="24"/>
        </w:rPr>
        <w:t>Fisioterapia preventiva</w:t>
      </w:r>
      <w:r w:rsidRPr="00DE0E82">
        <w:rPr>
          <w:szCs w:val="24"/>
        </w:rPr>
        <w:t>: fundamentos e aplicações. São Paulo: Manole, 2002.</w:t>
      </w:r>
    </w:p>
    <w:p w14:paraId="144EE049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</w:p>
    <w:p w14:paraId="30FF03C6" w14:textId="77777777" w:rsidR="0086430A" w:rsidRPr="00DE0E82" w:rsidRDefault="0086430A" w:rsidP="00820EBA">
      <w:pPr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DIAS, E. C.; MELO, E. M. de. Políticas públicas em saúde e segurança no trabalho. In: MENDES, R. (Org.). </w:t>
      </w:r>
      <w:r w:rsidRPr="00DE0E82">
        <w:rPr>
          <w:b/>
          <w:szCs w:val="24"/>
        </w:rPr>
        <w:t>Patologia do trabalho</w:t>
      </w:r>
      <w:r w:rsidRPr="00DE0E82">
        <w:rPr>
          <w:szCs w:val="24"/>
        </w:rPr>
        <w:t xml:space="preserve">. 2. ed. atual. e </w:t>
      </w:r>
      <w:proofErr w:type="spellStart"/>
      <w:r w:rsidRPr="00DE0E82">
        <w:rPr>
          <w:szCs w:val="24"/>
        </w:rPr>
        <w:t>ampl</w:t>
      </w:r>
      <w:proofErr w:type="spellEnd"/>
      <w:r w:rsidRPr="00DE0E82">
        <w:rPr>
          <w:szCs w:val="24"/>
        </w:rPr>
        <w:t>. São Paulo: Atheneu, 2007. v. 2. p. 1683-1720.</w:t>
      </w:r>
    </w:p>
    <w:p w14:paraId="42407FB2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3F6FB56B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Uma Abordagem prática</w:t>
      </w:r>
      <w:r w:rsidRPr="00DE0E82">
        <w:rPr>
          <w:szCs w:val="24"/>
        </w:rPr>
        <w:t xml:space="preserve">, 3 ed.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2008.</w:t>
      </w:r>
    </w:p>
    <w:p w14:paraId="3B8F96F9" w14:textId="77777777" w:rsidR="00A833A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</w:p>
    <w:p w14:paraId="0E9FA4C7" w14:textId="77777777" w:rsidR="00EF4235" w:rsidRPr="00DE0E82" w:rsidRDefault="00A833A5" w:rsidP="00820EBA">
      <w:pPr>
        <w:tabs>
          <w:tab w:val="num" w:pos="720"/>
        </w:tabs>
        <w:spacing w:line="240" w:lineRule="auto"/>
        <w:ind w:firstLine="0"/>
        <w:jc w:val="left"/>
        <w:rPr>
          <w:szCs w:val="24"/>
        </w:rPr>
      </w:pPr>
      <w:r w:rsidRPr="00DE0E82">
        <w:rPr>
          <w:szCs w:val="24"/>
        </w:rPr>
        <w:t xml:space="preserve">GUEDES, </w:t>
      </w:r>
      <w:proofErr w:type="spellStart"/>
      <w:r w:rsidRPr="00DE0E82">
        <w:rPr>
          <w:szCs w:val="24"/>
        </w:rPr>
        <w:t>Gilleanes</w:t>
      </w:r>
      <w:proofErr w:type="spellEnd"/>
      <w:r w:rsidRPr="00DE0E82">
        <w:rPr>
          <w:szCs w:val="24"/>
        </w:rPr>
        <w:t xml:space="preserve"> T. A. </w:t>
      </w:r>
      <w:r w:rsidRPr="009351AB">
        <w:rPr>
          <w:b/>
          <w:szCs w:val="24"/>
        </w:rPr>
        <w:t>UML 2 Uma Abordagem prática</w:t>
      </w:r>
      <w:r w:rsidRPr="00DE0E82">
        <w:rPr>
          <w:szCs w:val="24"/>
        </w:rPr>
        <w:t xml:space="preserve">, São Paulo: </w:t>
      </w:r>
      <w:proofErr w:type="spellStart"/>
      <w:r w:rsidRPr="00DE0E82">
        <w:rPr>
          <w:szCs w:val="24"/>
        </w:rPr>
        <w:t>Novatec</w:t>
      </w:r>
      <w:proofErr w:type="spellEnd"/>
      <w:r w:rsidRPr="00DE0E82">
        <w:rPr>
          <w:szCs w:val="24"/>
        </w:rPr>
        <w:t>, 2009.</w:t>
      </w:r>
    </w:p>
    <w:p w14:paraId="1D81235D" w14:textId="77777777" w:rsidR="0086430A" w:rsidRPr="00DE0E82" w:rsidRDefault="0086430A" w:rsidP="00820EBA">
      <w:pPr>
        <w:ind w:firstLine="0"/>
        <w:jc w:val="left"/>
        <w:rPr>
          <w:szCs w:val="24"/>
        </w:rPr>
      </w:pPr>
    </w:p>
    <w:p w14:paraId="7E365BAE" w14:textId="77777777" w:rsidR="00A01824" w:rsidRPr="00DE0E82" w:rsidRDefault="00A01824" w:rsidP="00820EBA">
      <w:pPr>
        <w:ind w:firstLine="0"/>
        <w:jc w:val="left"/>
        <w:rPr>
          <w:szCs w:val="24"/>
        </w:rPr>
      </w:pPr>
      <w:r w:rsidRPr="00DE0E82">
        <w:rPr>
          <w:szCs w:val="24"/>
        </w:rPr>
        <w:t xml:space="preserve">WATRALL, E; SIARTO, J. Use A Cabeça! </w:t>
      </w:r>
      <w:r w:rsidRPr="00EB10C4">
        <w:rPr>
          <w:b/>
          <w:szCs w:val="24"/>
          <w:lang w:val="en-US"/>
        </w:rPr>
        <w:t>Web Design.</w:t>
      </w:r>
      <w:r w:rsidRPr="00DE0E82">
        <w:rPr>
          <w:szCs w:val="24"/>
          <w:lang w:val="en-US"/>
        </w:rPr>
        <w:t xml:space="preserve"> Alta Books, 2009. </w:t>
      </w:r>
    </w:p>
    <w:p w14:paraId="06682B8F" w14:textId="77777777" w:rsidR="00A01824" w:rsidRPr="00DE0E82" w:rsidRDefault="00A01824" w:rsidP="00820EBA">
      <w:pPr>
        <w:ind w:firstLine="0"/>
        <w:jc w:val="left"/>
        <w:rPr>
          <w:szCs w:val="24"/>
        </w:rPr>
      </w:pPr>
    </w:p>
    <w:sectPr w:rsidR="00A01824" w:rsidRPr="00DE0E82" w:rsidSect="001C0DDF">
      <w:headerReference w:type="default" r:id="rId15"/>
      <w:headerReference w:type="first" r:id="rId16"/>
      <w:pgSz w:w="11907" w:h="16840" w:code="9"/>
      <w:pgMar w:top="1418" w:right="1134" w:bottom="1134" w:left="1701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0328E" w14:textId="77777777" w:rsidR="00B81213" w:rsidRDefault="00B81213">
      <w:r>
        <w:separator/>
      </w:r>
    </w:p>
  </w:endnote>
  <w:endnote w:type="continuationSeparator" w:id="0">
    <w:p w14:paraId="6129B83A" w14:textId="77777777" w:rsidR="00B81213" w:rsidRDefault="00B81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1E936" w14:textId="77777777" w:rsidR="00B81213" w:rsidRDefault="00B81213">
      <w:r>
        <w:separator/>
      </w:r>
    </w:p>
  </w:footnote>
  <w:footnote w:type="continuationSeparator" w:id="0">
    <w:p w14:paraId="03711642" w14:textId="77777777" w:rsidR="00B81213" w:rsidRDefault="00B81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848"/>
      <w:docPartObj>
        <w:docPartGallery w:val="Page Numbers (Top of Page)"/>
        <w:docPartUnique/>
      </w:docPartObj>
    </w:sdtPr>
    <w:sdtEndPr>
      <w:rPr>
        <w:sz w:val="22"/>
      </w:rPr>
    </w:sdtEndPr>
    <w:sdtContent>
      <w:p w14:paraId="5A5925FD" w14:textId="77777777" w:rsidR="001D59B6" w:rsidRPr="00CB3577" w:rsidRDefault="00460066">
        <w:pPr>
          <w:pStyle w:val="Cabealho"/>
          <w:jc w:val="right"/>
          <w:rPr>
            <w:sz w:val="22"/>
          </w:rPr>
        </w:pPr>
        <w:r w:rsidRPr="00CB3577">
          <w:rPr>
            <w:sz w:val="22"/>
          </w:rPr>
          <w:fldChar w:fldCharType="begin"/>
        </w:r>
        <w:r w:rsidR="001D59B6" w:rsidRPr="00CB3577">
          <w:rPr>
            <w:sz w:val="22"/>
          </w:rPr>
          <w:instrText xml:space="preserve"> PAGE   \* MERGEFORMAT </w:instrText>
        </w:r>
        <w:r w:rsidRPr="00CB3577">
          <w:rPr>
            <w:sz w:val="22"/>
          </w:rPr>
          <w:fldChar w:fldCharType="separate"/>
        </w:r>
        <w:r w:rsidR="00391327">
          <w:rPr>
            <w:noProof/>
            <w:sz w:val="22"/>
          </w:rPr>
          <w:t>5</w:t>
        </w:r>
        <w:r w:rsidRPr="00CB3577">
          <w:rPr>
            <w:sz w:val="22"/>
          </w:rPr>
          <w:fldChar w:fldCharType="end"/>
        </w:r>
      </w:p>
    </w:sdtContent>
  </w:sdt>
  <w:p w14:paraId="2913471C" w14:textId="77777777" w:rsidR="00A01824" w:rsidRDefault="00A01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0ED6" w14:textId="77777777" w:rsidR="001C0DDF" w:rsidRDefault="001C0DDF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D3115">
      <w:rPr>
        <w:noProof/>
      </w:rPr>
      <w:t>3</w:t>
    </w:r>
    <w:r>
      <w:fldChar w:fldCharType="end"/>
    </w:r>
  </w:p>
  <w:p w14:paraId="470C0507" w14:textId="77777777" w:rsidR="001C0DDF" w:rsidRDefault="001C0D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908E1F9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719786E"/>
    <w:multiLevelType w:val="hybridMultilevel"/>
    <w:tmpl w:val="428A10E6"/>
    <w:lvl w:ilvl="0" w:tplc="0E506360">
      <w:start w:val="1"/>
      <w:numFmt w:val="decimal"/>
      <w:pStyle w:val="Ttulo1"/>
      <w:lvlText w:val="%1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E7EE7"/>
    <w:multiLevelType w:val="multilevel"/>
    <w:tmpl w:val="0AEA03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5C01B04"/>
    <w:multiLevelType w:val="singleLevel"/>
    <w:tmpl w:val="468E3820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1765FF1"/>
    <w:multiLevelType w:val="multilevel"/>
    <w:tmpl w:val="0D56ED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2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3702EAD"/>
    <w:multiLevelType w:val="multilevel"/>
    <w:tmpl w:val="8FB20E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E2621CF"/>
    <w:multiLevelType w:val="multilevel"/>
    <w:tmpl w:val="4A621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3C558CC"/>
    <w:multiLevelType w:val="hybridMultilevel"/>
    <w:tmpl w:val="A8DCA5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A47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B549D4"/>
    <w:multiLevelType w:val="singleLevel"/>
    <w:tmpl w:val="AE72E796"/>
    <w:lvl w:ilvl="0">
      <w:start w:val="1"/>
      <w:numFmt w:val="decimal"/>
      <w:pStyle w:val="Itemnumerado1"/>
      <w:lvlText w:val="%1."/>
      <w:lvlJc w:val="left"/>
      <w:pPr>
        <w:tabs>
          <w:tab w:val="num" w:pos="1559"/>
        </w:tabs>
        <w:ind w:left="1559" w:hanging="850"/>
      </w:pPr>
    </w:lvl>
  </w:abstractNum>
  <w:abstractNum w:abstractNumId="10" w15:restartNumberingAfterBreak="0">
    <w:nsid w:val="6378329B"/>
    <w:multiLevelType w:val="multilevel"/>
    <w:tmpl w:val="4984A18C"/>
    <w:numStyleLink w:val="Estilo1"/>
  </w:abstractNum>
  <w:abstractNum w:abstractNumId="11" w15:restartNumberingAfterBreak="0">
    <w:nsid w:val="6BA56AA1"/>
    <w:multiLevelType w:val="multilevel"/>
    <w:tmpl w:val="4984A18C"/>
    <w:styleLink w:val="Estilo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298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355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DF6499A"/>
    <w:multiLevelType w:val="multilevel"/>
    <w:tmpl w:val="BA2CC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3" w15:restartNumberingAfterBreak="0">
    <w:nsid w:val="6F990F8D"/>
    <w:multiLevelType w:val="hybridMultilevel"/>
    <w:tmpl w:val="94B2DBCA"/>
    <w:lvl w:ilvl="0" w:tplc="811EF1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6435F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6E7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02E8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707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32AF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FAA3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C47F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AF2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731C505A"/>
    <w:multiLevelType w:val="singleLevel"/>
    <w:tmpl w:val="7CD8DA54"/>
    <w:lvl w:ilvl="0">
      <w:start w:val="1"/>
      <w:numFmt w:val="bullet"/>
      <w:pStyle w:val="Item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446026E"/>
    <w:multiLevelType w:val="multilevel"/>
    <w:tmpl w:val="9A728C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Restart w:val="0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7A4503D0"/>
    <w:multiLevelType w:val="singleLevel"/>
    <w:tmpl w:val="38825444"/>
    <w:lvl w:ilvl="0">
      <w:start w:val="1"/>
      <w:numFmt w:val="decimal"/>
      <w:pStyle w:val="Itemnumerado2"/>
      <w:lvlText w:val="%1."/>
      <w:lvlJc w:val="left"/>
      <w:pPr>
        <w:tabs>
          <w:tab w:val="num" w:pos="1559"/>
        </w:tabs>
        <w:ind w:left="1559" w:hanging="425"/>
      </w:pPr>
    </w:lvl>
  </w:abstractNum>
  <w:abstractNum w:abstractNumId="17" w15:restartNumberingAfterBreak="0">
    <w:nsid w:val="7C3C622C"/>
    <w:multiLevelType w:val="multilevel"/>
    <w:tmpl w:val="4462F07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357777930">
    <w:abstractNumId w:val="17"/>
  </w:num>
  <w:num w:numId="2" w16cid:durableId="172182379">
    <w:abstractNumId w:val="4"/>
  </w:num>
  <w:num w:numId="3" w16cid:durableId="391464224">
    <w:abstractNumId w:val="3"/>
  </w:num>
  <w:num w:numId="4" w16cid:durableId="1850441165">
    <w:abstractNumId w:val="14"/>
  </w:num>
  <w:num w:numId="5" w16cid:durableId="369961626">
    <w:abstractNumId w:val="9"/>
  </w:num>
  <w:num w:numId="6" w16cid:durableId="1060207934">
    <w:abstractNumId w:val="16"/>
  </w:num>
  <w:num w:numId="7" w16cid:durableId="150096464">
    <w:abstractNumId w:val="1"/>
  </w:num>
  <w:num w:numId="8" w16cid:durableId="885920388">
    <w:abstractNumId w:val="11"/>
  </w:num>
  <w:num w:numId="9" w16cid:durableId="605381344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931"/>
          </w:tabs>
          <w:ind w:left="135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52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96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0" w16cid:durableId="1088119031">
    <w:abstractNumId w:val="0"/>
  </w:num>
  <w:num w:numId="11" w16cid:durableId="1700547061">
    <w:abstractNumId w:val="4"/>
  </w:num>
  <w:num w:numId="12" w16cid:durableId="1168059166">
    <w:abstractNumId w:val="6"/>
  </w:num>
  <w:num w:numId="13" w16cid:durableId="1843155012">
    <w:abstractNumId w:val="10"/>
  </w:num>
  <w:num w:numId="14" w16cid:durableId="1449084037">
    <w:abstractNumId w:val="5"/>
  </w:num>
  <w:num w:numId="15" w16cid:durableId="2054428931">
    <w:abstractNumId w:val="2"/>
  </w:num>
  <w:num w:numId="16" w16cid:durableId="1147429272">
    <w:abstractNumId w:val="15"/>
  </w:num>
  <w:num w:numId="17" w16cid:durableId="868447511">
    <w:abstractNumId w:val="13"/>
  </w:num>
  <w:num w:numId="18" w16cid:durableId="952395003">
    <w:abstractNumId w:val="7"/>
  </w:num>
  <w:num w:numId="19" w16cid:durableId="1053508584">
    <w:abstractNumId w:val="12"/>
  </w:num>
  <w:num w:numId="20" w16cid:durableId="1711145017">
    <w:abstractNumId w:val="1"/>
  </w:num>
  <w:num w:numId="21" w16cid:durableId="921068109">
    <w:abstractNumId w:val="1"/>
  </w:num>
  <w:num w:numId="22" w16cid:durableId="1667518259">
    <w:abstractNumId w:val="1"/>
  </w:num>
  <w:num w:numId="23" w16cid:durableId="1430201878">
    <w:abstractNumId w:val="2"/>
    <w:lvlOverride w:ilvl="0">
      <w:startOverride w:val="3"/>
    </w:lvlOverride>
    <w:lvlOverride w:ilvl="1">
      <w:startOverride w:val="1"/>
    </w:lvlOverride>
  </w:num>
  <w:num w:numId="24" w16cid:durableId="534274049">
    <w:abstractNumId w:val="2"/>
  </w:num>
  <w:num w:numId="25" w16cid:durableId="1970086378">
    <w:abstractNumId w:val="2"/>
  </w:num>
  <w:num w:numId="26" w16cid:durableId="371072812">
    <w:abstractNumId w:val="2"/>
  </w:num>
  <w:num w:numId="27" w16cid:durableId="110710291">
    <w:abstractNumId w:val="2"/>
  </w:num>
  <w:num w:numId="28" w16cid:durableId="1888685491">
    <w:abstractNumId w:val="1"/>
  </w:num>
  <w:num w:numId="29" w16cid:durableId="1229804996">
    <w:abstractNumId w:val="1"/>
    <w:lvlOverride w:ilvl="0">
      <w:startOverride w:val="1"/>
    </w:lvlOverride>
  </w:num>
  <w:num w:numId="30" w16cid:durableId="620920708">
    <w:abstractNumId w:val="2"/>
  </w:num>
  <w:num w:numId="31" w16cid:durableId="1264146212">
    <w:abstractNumId w:val="2"/>
  </w:num>
  <w:num w:numId="32" w16cid:durableId="1214930632">
    <w:abstractNumId w:val="2"/>
  </w:num>
  <w:num w:numId="33" w16cid:durableId="2103916783">
    <w:abstractNumId w:val="1"/>
  </w:num>
  <w:num w:numId="34" w16cid:durableId="1002583846">
    <w:abstractNumId w:val="1"/>
  </w:num>
  <w:num w:numId="35" w16cid:durableId="1924336078">
    <w:abstractNumId w:val="2"/>
  </w:num>
  <w:num w:numId="36" w16cid:durableId="1440638440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16"/>
    <w:rsid w:val="000124B3"/>
    <w:rsid w:val="0001688E"/>
    <w:rsid w:val="00032CBA"/>
    <w:rsid w:val="00036632"/>
    <w:rsid w:val="00036E22"/>
    <w:rsid w:val="00037281"/>
    <w:rsid w:val="00037393"/>
    <w:rsid w:val="000415C9"/>
    <w:rsid w:val="00042B75"/>
    <w:rsid w:val="00050777"/>
    <w:rsid w:val="0005345E"/>
    <w:rsid w:val="000568BF"/>
    <w:rsid w:val="000574C0"/>
    <w:rsid w:val="00062707"/>
    <w:rsid w:val="0006721E"/>
    <w:rsid w:val="00067DF4"/>
    <w:rsid w:val="00092B12"/>
    <w:rsid w:val="000959C0"/>
    <w:rsid w:val="00096186"/>
    <w:rsid w:val="000A6C43"/>
    <w:rsid w:val="000B0F31"/>
    <w:rsid w:val="000B3CA3"/>
    <w:rsid w:val="000C091A"/>
    <w:rsid w:val="000C1569"/>
    <w:rsid w:val="000C59F4"/>
    <w:rsid w:val="000C789E"/>
    <w:rsid w:val="000D05AD"/>
    <w:rsid w:val="000E0159"/>
    <w:rsid w:val="000E2981"/>
    <w:rsid w:val="000E5412"/>
    <w:rsid w:val="000E7173"/>
    <w:rsid w:val="000F1FED"/>
    <w:rsid w:val="00103AA3"/>
    <w:rsid w:val="0012018C"/>
    <w:rsid w:val="001205A4"/>
    <w:rsid w:val="00123AFA"/>
    <w:rsid w:val="00130337"/>
    <w:rsid w:val="001321EE"/>
    <w:rsid w:val="001374EE"/>
    <w:rsid w:val="00141244"/>
    <w:rsid w:val="001424B9"/>
    <w:rsid w:val="00144AB0"/>
    <w:rsid w:val="00145D0B"/>
    <w:rsid w:val="001606A3"/>
    <w:rsid w:val="00164154"/>
    <w:rsid w:val="00172787"/>
    <w:rsid w:val="0018242C"/>
    <w:rsid w:val="00182671"/>
    <w:rsid w:val="0019490B"/>
    <w:rsid w:val="001A00F6"/>
    <w:rsid w:val="001A27E3"/>
    <w:rsid w:val="001A544C"/>
    <w:rsid w:val="001A6ED4"/>
    <w:rsid w:val="001B467A"/>
    <w:rsid w:val="001B6738"/>
    <w:rsid w:val="001C0DDF"/>
    <w:rsid w:val="001C47C0"/>
    <w:rsid w:val="001C6C13"/>
    <w:rsid w:val="001D59B6"/>
    <w:rsid w:val="001E4583"/>
    <w:rsid w:val="001E4D55"/>
    <w:rsid w:val="001F71A5"/>
    <w:rsid w:val="00207819"/>
    <w:rsid w:val="00216DF0"/>
    <w:rsid w:val="002222CE"/>
    <w:rsid w:val="00231025"/>
    <w:rsid w:val="00232066"/>
    <w:rsid w:val="00235ECF"/>
    <w:rsid w:val="00236F70"/>
    <w:rsid w:val="0025001D"/>
    <w:rsid w:val="00250872"/>
    <w:rsid w:val="002520EC"/>
    <w:rsid w:val="002560D4"/>
    <w:rsid w:val="0025759A"/>
    <w:rsid w:val="00266133"/>
    <w:rsid w:val="0027162A"/>
    <w:rsid w:val="0027686E"/>
    <w:rsid w:val="002839A5"/>
    <w:rsid w:val="00287023"/>
    <w:rsid w:val="00296D26"/>
    <w:rsid w:val="002A2CD1"/>
    <w:rsid w:val="002A4E08"/>
    <w:rsid w:val="002A5103"/>
    <w:rsid w:val="002A62A8"/>
    <w:rsid w:val="002B3561"/>
    <w:rsid w:val="002B4516"/>
    <w:rsid w:val="002B4AF9"/>
    <w:rsid w:val="002B6200"/>
    <w:rsid w:val="002C473E"/>
    <w:rsid w:val="002D06EA"/>
    <w:rsid w:val="002D0959"/>
    <w:rsid w:val="002D15B9"/>
    <w:rsid w:val="002E5C02"/>
    <w:rsid w:val="002E5C78"/>
    <w:rsid w:val="00302A43"/>
    <w:rsid w:val="003031D3"/>
    <w:rsid w:val="00304FA0"/>
    <w:rsid w:val="0030726E"/>
    <w:rsid w:val="003074D5"/>
    <w:rsid w:val="003109F0"/>
    <w:rsid w:val="00312A39"/>
    <w:rsid w:val="003160D5"/>
    <w:rsid w:val="00331369"/>
    <w:rsid w:val="00334E86"/>
    <w:rsid w:val="003364C3"/>
    <w:rsid w:val="00341505"/>
    <w:rsid w:val="00351172"/>
    <w:rsid w:val="003514ED"/>
    <w:rsid w:val="0035270A"/>
    <w:rsid w:val="0035585C"/>
    <w:rsid w:val="00357D18"/>
    <w:rsid w:val="003630A2"/>
    <w:rsid w:val="0036423A"/>
    <w:rsid w:val="0036733D"/>
    <w:rsid w:val="00376416"/>
    <w:rsid w:val="003837A3"/>
    <w:rsid w:val="0038554E"/>
    <w:rsid w:val="00391327"/>
    <w:rsid w:val="0039401D"/>
    <w:rsid w:val="003A45D5"/>
    <w:rsid w:val="003A6A3C"/>
    <w:rsid w:val="003C1327"/>
    <w:rsid w:val="003C2238"/>
    <w:rsid w:val="003D17E0"/>
    <w:rsid w:val="003D6E96"/>
    <w:rsid w:val="003E40C2"/>
    <w:rsid w:val="003F0919"/>
    <w:rsid w:val="003F320A"/>
    <w:rsid w:val="003F646F"/>
    <w:rsid w:val="003F671E"/>
    <w:rsid w:val="004024FD"/>
    <w:rsid w:val="00412A0B"/>
    <w:rsid w:val="004135E6"/>
    <w:rsid w:val="00426284"/>
    <w:rsid w:val="00435CAC"/>
    <w:rsid w:val="00440BE2"/>
    <w:rsid w:val="00442214"/>
    <w:rsid w:val="00445244"/>
    <w:rsid w:val="00446916"/>
    <w:rsid w:val="004516C0"/>
    <w:rsid w:val="0045363C"/>
    <w:rsid w:val="00460066"/>
    <w:rsid w:val="004621DD"/>
    <w:rsid w:val="00464B1A"/>
    <w:rsid w:val="004719A1"/>
    <w:rsid w:val="00486E7E"/>
    <w:rsid w:val="004A0971"/>
    <w:rsid w:val="004A7264"/>
    <w:rsid w:val="004C384A"/>
    <w:rsid w:val="004E4DF7"/>
    <w:rsid w:val="004E6EC8"/>
    <w:rsid w:val="004E7A7F"/>
    <w:rsid w:val="00502844"/>
    <w:rsid w:val="00503143"/>
    <w:rsid w:val="0050508B"/>
    <w:rsid w:val="00521E3B"/>
    <w:rsid w:val="0052593C"/>
    <w:rsid w:val="005274C2"/>
    <w:rsid w:val="0053241A"/>
    <w:rsid w:val="00533BA1"/>
    <w:rsid w:val="00537857"/>
    <w:rsid w:val="00541E59"/>
    <w:rsid w:val="00543F2F"/>
    <w:rsid w:val="005464AE"/>
    <w:rsid w:val="0055376A"/>
    <w:rsid w:val="0055576A"/>
    <w:rsid w:val="00565D2C"/>
    <w:rsid w:val="00567EC4"/>
    <w:rsid w:val="005700E4"/>
    <w:rsid w:val="00585E17"/>
    <w:rsid w:val="0059589C"/>
    <w:rsid w:val="005B03E8"/>
    <w:rsid w:val="005C5509"/>
    <w:rsid w:val="005D69BB"/>
    <w:rsid w:val="005F0977"/>
    <w:rsid w:val="005F3687"/>
    <w:rsid w:val="005F48C5"/>
    <w:rsid w:val="005F772A"/>
    <w:rsid w:val="00620CAE"/>
    <w:rsid w:val="006337C8"/>
    <w:rsid w:val="00635C5F"/>
    <w:rsid w:val="0064122B"/>
    <w:rsid w:val="0064229C"/>
    <w:rsid w:val="00644473"/>
    <w:rsid w:val="006734B2"/>
    <w:rsid w:val="00681D0E"/>
    <w:rsid w:val="0069249C"/>
    <w:rsid w:val="00692C8E"/>
    <w:rsid w:val="006948D1"/>
    <w:rsid w:val="00696343"/>
    <w:rsid w:val="006A1C0F"/>
    <w:rsid w:val="006C04EC"/>
    <w:rsid w:val="006C57FC"/>
    <w:rsid w:val="006D34CB"/>
    <w:rsid w:val="006F09FB"/>
    <w:rsid w:val="00702117"/>
    <w:rsid w:val="007046D9"/>
    <w:rsid w:val="007111F9"/>
    <w:rsid w:val="0071505F"/>
    <w:rsid w:val="007178DD"/>
    <w:rsid w:val="00722AD1"/>
    <w:rsid w:val="00727673"/>
    <w:rsid w:val="00732FB4"/>
    <w:rsid w:val="00742BC6"/>
    <w:rsid w:val="00747750"/>
    <w:rsid w:val="00751AA7"/>
    <w:rsid w:val="007656F2"/>
    <w:rsid w:val="00770AFF"/>
    <w:rsid w:val="0077129E"/>
    <w:rsid w:val="007944D7"/>
    <w:rsid w:val="00794617"/>
    <w:rsid w:val="00795F25"/>
    <w:rsid w:val="007961AD"/>
    <w:rsid w:val="00796FD6"/>
    <w:rsid w:val="007974A1"/>
    <w:rsid w:val="007A3F10"/>
    <w:rsid w:val="007A458A"/>
    <w:rsid w:val="007A5197"/>
    <w:rsid w:val="007A6E26"/>
    <w:rsid w:val="007A7859"/>
    <w:rsid w:val="007B24AA"/>
    <w:rsid w:val="007D132A"/>
    <w:rsid w:val="007D1386"/>
    <w:rsid w:val="007D2381"/>
    <w:rsid w:val="007D6C66"/>
    <w:rsid w:val="007D7F95"/>
    <w:rsid w:val="007E569B"/>
    <w:rsid w:val="007E5E7C"/>
    <w:rsid w:val="007E7A2F"/>
    <w:rsid w:val="008046AB"/>
    <w:rsid w:val="00806110"/>
    <w:rsid w:val="00820EBA"/>
    <w:rsid w:val="00822E4F"/>
    <w:rsid w:val="0082521E"/>
    <w:rsid w:val="00825680"/>
    <w:rsid w:val="008260DC"/>
    <w:rsid w:val="00826E75"/>
    <w:rsid w:val="00834205"/>
    <w:rsid w:val="008400CA"/>
    <w:rsid w:val="00842CCD"/>
    <w:rsid w:val="0084487E"/>
    <w:rsid w:val="00844F90"/>
    <w:rsid w:val="00850627"/>
    <w:rsid w:val="00857AEC"/>
    <w:rsid w:val="0086430A"/>
    <w:rsid w:val="00866F91"/>
    <w:rsid w:val="00880D0C"/>
    <w:rsid w:val="0089269C"/>
    <w:rsid w:val="008A1316"/>
    <w:rsid w:val="008A438D"/>
    <w:rsid w:val="008A4763"/>
    <w:rsid w:val="008A507C"/>
    <w:rsid w:val="008A6850"/>
    <w:rsid w:val="008B3A8E"/>
    <w:rsid w:val="008B58BE"/>
    <w:rsid w:val="008C0278"/>
    <w:rsid w:val="008C298C"/>
    <w:rsid w:val="008D2291"/>
    <w:rsid w:val="008D3115"/>
    <w:rsid w:val="008D3D00"/>
    <w:rsid w:val="008E456A"/>
    <w:rsid w:val="008F711E"/>
    <w:rsid w:val="009077D1"/>
    <w:rsid w:val="00911C88"/>
    <w:rsid w:val="00911ECB"/>
    <w:rsid w:val="00922B10"/>
    <w:rsid w:val="009316DC"/>
    <w:rsid w:val="00932EBE"/>
    <w:rsid w:val="009351AB"/>
    <w:rsid w:val="00940B0B"/>
    <w:rsid w:val="00947270"/>
    <w:rsid w:val="009516DF"/>
    <w:rsid w:val="00961477"/>
    <w:rsid w:val="0097412A"/>
    <w:rsid w:val="009762E4"/>
    <w:rsid w:val="00977C8C"/>
    <w:rsid w:val="00981C54"/>
    <w:rsid w:val="0098235B"/>
    <w:rsid w:val="00991C2D"/>
    <w:rsid w:val="009A0210"/>
    <w:rsid w:val="009A2471"/>
    <w:rsid w:val="009A3683"/>
    <w:rsid w:val="009B3AAA"/>
    <w:rsid w:val="009C46BA"/>
    <w:rsid w:val="009D655E"/>
    <w:rsid w:val="009D700F"/>
    <w:rsid w:val="009E196C"/>
    <w:rsid w:val="009E3029"/>
    <w:rsid w:val="009E7588"/>
    <w:rsid w:val="009F4885"/>
    <w:rsid w:val="009F76DA"/>
    <w:rsid w:val="00A01824"/>
    <w:rsid w:val="00A0400C"/>
    <w:rsid w:val="00A14D71"/>
    <w:rsid w:val="00A201EC"/>
    <w:rsid w:val="00A4594E"/>
    <w:rsid w:val="00A53006"/>
    <w:rsid w:val="00A54925"/>
    <w:rsid w:val="00A57793"/>
    <w:rsid w:val="00A61CDE"/>
    <w:rsid w:val="00A61D25"/>
    <w:rsid w:val="00A6210C"/>
    <w:rsid w:val="00A708F2"/>
    <w:rsid w:val="00A71923"/>
    <w:rsid w:val="00A72881"/>
    <w:rsid w:val="00A7540B"/>
    <w:rsid w:val="00A77264"/>
    <w:rsid w:val="00A833A5"/>
    <w:rsid w:val="00A8549E"/>
    <w:rsid w:val="00A92E19"/>
    <w:rsid w:val="00A9517C"/>
    <w:rsid w:val="00A9588C"/>
    <w:rsid w:val="00AA113A"/>
    <w:rsid w:val="00AA2A0C"/>
    <w:rsid w:val="00AB3C23"/>
    <w:rsid w:val="00AB6909"/>
    <w:rsid w:val="00AB6AC3"/>
    <w:rsid w:val="00AC183E"/>
    <w:rsid w:val="00AC3889"/>
    <w:rsid w:val="00AC5FC8"/>
    <w:rsid w:val="00AD18E2"/>
    <w:rsid w:val="00AD24F8"/>
    <w:rsid w:val="00AD4103"/>
    <w:rsid w:val="00AF6F97"/>
    <w:rsid w:val="00B058DB"/>
    <w:rsid w:val="00B10AF3"/>
    <w:rsid w:val="00B10BD4"/>
    <w:rsid w:val="00B23D81"/>
    <w:rsid w:val="00B2649D"/>
    <w:rsid w:val="00B275D2"/>
    <w:rsid w:val="00B30348"/>
    <w:rsid w:val="00B321E5"/>
    <w:rsid w:val="00B439A6"/>
    <w:rsid w:val="00B44560"/>
    <w:rsid w:val="00B44765"/>
    <w:rsid w:val="00B46F3E"/>
    <w:rsid w:val="00B47012"/>
    <w:rsid w:val="00B54D25"/>
    <w:rsid w:val="00B56E1C"/>
    <w:rsid w:val="00B623C1"/>
    <w:rsid w:val="00B65375"/>
    <w:rsid w:val="00B6588B"/>
    <w:rsid w:val="00B65F1B"/>
    <w:rsid w:val="00B67459"/>
    <w:rsid w:val="00B76300"/>
    <w:rsid w:val="00B81213"/>
    <w:rsid w:val="00B82F46"/>
    <w:rsid w:val="00B853B5"/>
    <w:rsid w:val="00B86F2D"/>
    <w:rsid w:val="00B93752"/>
    <w:rsid w:val="00B973C5"/>
    <w:rsid w:val="00BA05F1"/>
    <w:rsid w:val="00BA7689"/>
    <w:rsid w:val="00BB3733"/>
    <w:rsid w:val="00BB380B"/>
    <w:rsid w:val="00BB3F9A"/>
    <w:rsid w:val="00BB4AF3"/>
    <w:rsid w:val="00BC263E"/>
    <w:rsid w:val="00BC6599"/>
    <w:rsid w:val="00BD4058"/>
    <w:rsid w:val="00BE0BDB"/>
    <w:rsid w:val="00BE18FC"/>
    <w:rsid w:val="00BE4B7E"/>
    <w:rsid w:val="00BF79E7"/>
    <w:rsid w:val="00C164DC"/>
    <w:rsid w:val="00C16D47"/>
    <w:rsid w:val="00C21629"/>
    <w:rsid w:val="00C22155"/>
    <w:rsid w:val="00C41FBB"/>
    <w:rsid w:val="00C47097"/>
    <w:rsid w:val="00C50A66"/>
    <w:rsid w:val="00C56D23"/>
    <w:rsid w:val="00C571B5"/>
    <w:rsid w:val="00C576CF"/>
    <w:rsid w:val="00C62898"/>
    <w:rsid w:val="00C77D22"/>
    <w:rsid w:val="00C93DD6"/>
    <w:rsid w:val="00C93DD8"/>
    <w:rsid w:val="00CA4370"/>
    <w:rsid w:val="00CB3577"/>
    <w:rsid w:val="00CB6DF5"/>
    <w:rsid w:val="00CC38A6"/>
    <w:rsid w:val="00CC4DB1"/>
    <w:rsid w:val="00CC7261"/>
    <w:rsid w:val="00CD47AF"/>
    <w:rsid w:val="00CD69D6"/>
    <w:rsid w:val="00CE2940"/>
    <w:rsid w:val="00CF645F"/>
    <w:rsid w:val="00D06088"/>
    <w:rsid w:val="00D13467"/>
    <w:rsid w:val="00D2387D"/>
    <w:rsid w:val="00D24BEF"/>
    <w:rsid w:val="00D25880"/>
    <w:rsid w:val="00D33E4C"/>
    <w:rsid w:val="00D4038C"/>
    <w:rsid w:val="00D40B60"/>
    <w:rsid w:val="00D440AF"/>
    <w:rsid w:val="00D44974"/>
    <w:rsid w:val="00D45BEF"/>
    <w:rsid w:val="00D51EAB"/>
    <w:rsid w:val="00D531F7"/>
    <w:rsid w:val="00D65E49"/>
    <w:rsid w:val="00D671E1"/>
    <w:rsid w:val="00D67518"/>
    <w:rsid w:val="00D75803"/>
    <w:rsid w:val="00D8006F"/>
    <w:rsid w:val="00D836C9"/>
    <w:rsid w:val="00D964D9"/>
    <w:rsid w:val="00DA1DFB"/>
    <w:rsid w:val="00DB33D5"/>
    <w:rsid w:val="00DB6D33"/>
    <w:rsid w:val="00DC33F2"/>
    <w:rsid w:val="00DC4948"/>
    <w:rsid w:val="00DD0B92"/>
    <w:rsid w:val="00DD3CA6"/>
    <w:rsid w:val="00DD475C"/>
    <w:rsid w:val="00DD5040"/>
    <w:rsid w:val="00DE0E82"/>
    <w:rsid w:val="00DE7AF7"/>
    <w:rsid w:val="00DF0DED"/>
    <w:rsid w:val="00E0153E"/>
    <w:rsid w:val="00E04E7C"/>
    <w:rsid w:val="00E0757D"/>
    <w:rsid w:val="00E13DBA"/>
    <w:rsid w:val="00E1550C"/>
    <w:rsid w:val="00E20799"/>
    <w:rsid w:val="00E208D6"/>
    <w:rsid w:val="00E23EB6"/>
    <w:rsid w:val="00E23F38"/>
    <w:rsid w:val="00E24618"/>
    <w:rsid w:val="00E24D17"/>
    <w:rsid w:val="00E27275"/>
    <w:rsid w:val="00E34BCC"/>
    <w:rsid w:val="00E37636"/>
    <w:rsid w:val="00E40080"/>
    <w:rsid w:val="00E536B4"/>
    <w:rsid w:val="00E56F72"/>
    <w:rsid w:val="00E807C0"/>
    <w:rsid w:val="00E84D90"/>
    <w:rsid w:val="00E861FC"/>
    <w:rsid w:val="00E8748E"/>
    <w:rsid w:val="00E97B01"/>
    <w:rsid w:val="00E97EC7"/>
    <w:rsid w:val="00EA7D90"/>
    <w:rsid w:val="00EB10C4"/>
    <w:rsid w:val="00EB3CD4"/>
    <w:rsid w:val="00EB4EFE"/>
    <w:rsid w:val="00EC6A73"/>
    <w:rsid w:val="00EC7A27"/>
    <w:rsid w:val="00ED1845"/>
    <w:rsid w:val="00EE1E50"/>
    <w:rsid w:val="00EE3741"/>
    <w:rsid w:val="00EE764F"/>
    <w:rsid w:val="00EF0313"/>
    <w:rsid w:val="00EF4235"/>
    <w:rsid w:val="00F019D7"/>
    <w:rsid w:val="00F066D7"/>
    <w:rsid w:val="00F117A3"/>
    <w:rsid w:val="00F247B4"/>
    <w:rsid w:val="00F2599A"/>
    <w:rsid w:val="00F26ECC"/>
    <w:rsid w:val="00F30BBB"/>
    <w:rsid w:val="00F33D48"/>
    <w:rsid w:val="00F3541E"/>
    <w:rsid w:val="00F413D5"/>
    <w:rsid w:val="00F43D74"/>
    <w:rsid w:val="00F550AD"/>
    <w:rsid w:val="00F56F1A"/>
    <w:rsid w:val="00F57E28"/>
    <w:rsid w:val="00F606E9"/>
    <w:rsid w:val="00F70CEC"/>
    <w:rsid w:val="00F724F4"/>
    <w:rsid w:val="00F75D4C"/>
    <w:rsid w:val="00F8108B"/>
    <w:rsid w:val="00F81E8C"/>
    <w:rsid w:val="00FA28E4"/>
    <w:rsid w:val="00FB0586"/>
    <w:rsid w:val="00FB1824"/>
    <w:rsid w:val="00FC79D0"/>
    <w:rsid w:val="00FD141E"/>
    <w:rsid w:val="00FD7ABF"/>
    <w:rsid w:val="00FE20B8"/>
    <w:rsid w:val="00FE6B01"/>
    <w:rsid w:val="00FF4921"/>
    <w:rsid w:val="0F768D4E"/>
    <w:rsid w:val="239B179F"/>
    <w:rsid w:val="597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BCB3F52"/>
  <w15:docId w15:val="{DAA1E99B-4BB4-4BCA-B0BB-A780DD39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AEC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Pargrafo"/>
    <w:rsid w:val="00DD3CA6"/>
    <w:pPr>
      <w:keepNext/>
      <w:pageBreakBefore/>
      <w:numPr>
        <w:numId w:val="7"/>
      </w:numPr>
      <w:spacing w:line="360" w:lineRule="auto"/>
      <w:jc w:val="both"/>
      <w:outlineLvl w:val="0"/>
    </w:pPr>
    <w:rPr>
      <w:b/>
      <w:caps/>
      <w:sz w:val="24"/>
    </w:rPr>
  </w:style>
  <w:style w:type="paragraph" w:styleId="Ttulo2">
    <w:name w:val="heading 2"/>
    <w:next w:val="Normal"/>
    <w:link w:val="Ttulo2Char"/>
    <w:rsid w:val="0052593C"/>
    <w:pPr>
      <w:keepNext/>
      <w:numPr>
        <w:ilvl w:val="1"/>
        <w:numId w:val="15"/>
      </w:numPr>
      <w:spacing w:line="360" w:lineRule="auto"/>
      <w:jc w:val="both"/>
      <w:outlineLvl w:val="1"/>
    </w:pPr>
    <w:rPr>
      <w:smallCaps/>
      <w:sz w:val="24"/>
    </w:rPr>
  </w:style>
  <w:style w:type="paragraph" w:styleId="Ttulo3">
    <w:name w:val="heading 3"/>
    <w:next w:val="Normal"/>
    <w:link w:val="Ttulo3Char"/>
    <w:qFormat/>
    <w:rsid w:val="00DD3CA6"/>
    <w:pPr>
      <w:keepNext/>
      <w:numPr>
        <w:ilvl w:val="2"/>
        <w:numId w:val="15"/>
      </w:numPr>
      <w:spacing w:line="360" w:lineRule="auto"/>
      <w:jc w:val="both"/>
      <w:outlineLvl w:val="2"/>
    </w:pPr>
    <w:rPr>
      <w:sz w:val="24"/>
    </w:rPr>
  </w:style>
  <w:style w:type="paragraph" w:styleId="Ttulo4">
    <w:name w:val="heading 4"/>
    <w:next w:val="Pargrafo"/>
    <w:qFormat/>
    <w:rsid w:val="003E40C2"/>
    <w:pPr>
      <w:keepNext/>
      <w:numPr>
        <w:ilvl w:val="3"/>
        <w:numId w:val="15"/>
      </w:numPr>
      <w:tabs>
        <w:tab w:val="left" w:pos="964"/>
      </w:tabs>
      <w:spacing w:line="360" w:lineRule="auto"/>
      <w:jc w:val="both"/>
      <w:outlineLvl w:val="3"/>
    </w:pPr>
    <w:rPr>
      <w:sz w:val="24"/>
    </w:rPr>
  </w:style>
  <w:style w:type="paragraph" w:styleId="Ttulo5">
    <w:name w:val="heading 5"/>
    <w:next w:val="Pargrafo"/>
    <w:qFormat/>
    <w:rsid w:val="003E40C2"/>
    <w:pPr>
      <w:keepNext/>
      <w:numPr>
        <w:ilvl w:val="4"/>
        <w:numId w:val="15"/>
      </w:numPr>
      <w:tabs>
        <w:tab w:val="left" w:pos="1191"/>
      </w:tabs>
      <w:spacing w:line="360" w:lineRule="auto"/>
      <w:jc w:val="both"/>
      <w:outlineLvl w:val="4"/>
    </w:pPr>
    <w:rPr>
      <w:i/>
      <w:sz w:val="24"/>
    </w:rPr>
  </w:style>
  <w:style w:type="paragraph" w:styleId="Ttulo6">
    <w:name w:val="heading 6"/>
    <w:basedOn w:val="Normal"/>
    <w:next w:val="Normal"/>
    <w:qFormat/>
    <w:rsid w:val="00B10BD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0BD4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B10BD4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B10BD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rsid w:val="00B10BD4"/>
    <w:pPr>
      <w:spacing w:before="120"/>
      <w:ind w:firstLine="709"/>
      <w:jc w:val="both"/>
    </w:pPr>
    <w:rPr>
      <w:sz w:val="24"/>
    </w:rPr>
  </w:style>
  <w:style w:type="paragraph" w:customStyle="1" w:styleId="Autor">
    <w:name w:val="Autor"/>
    <w:next w:val="Pargrafocentralizado"/>
    <w:rsid w:val="00B10BD4"/>
    <w:pPr>
      <w:jc w:val="center"/>
    </w:pPr>
    <w:rPr>
      <w:noProof/>
      <w:sz w:val="32"/>
    </w:rPr>
  </w:style>
  <w:style w:type="paragraph" w:customStyle="1" w:styleId="Dedicatria">
    <w:name w:val="Dedicatória"/>
    <w:rsid w:val="00B10BD4"/>
    <w:pPr>
      <w:spacing w:before="120"/>
      <w:ind w:left="3402"/>
      <w:jc w:val="both"/>
    </w:pPr>
    <w:rPr>
      <w:sz w:val="24"/>
    </w:rPr>
  </w:style>
  <w:style w:type="paragraph" w:customStyle="1" w:styleId="Epgrafe">
    <w:name w:val="Epígrafe"/>
    <w:basedOn w:val="Dedicatria"/>
    <w:rsid w:val="00B10BD4"/>
  </w:style>
  <w:style w:type="paragraph" w:customStyle="1" w:styleId="Epgrafe-autor">
    <w:name w:val="Epígrafe - autor"/>
    <w:basedOn w:val="Epgrafe"/>
    <w:next w:val="Dedicatria"/>
    <w:rsid w:val="00B10BD4"/>
    <w:pPr>
      <w:jc w:val="right"/>
    </w:pPr>
    <w:rPr>
      <w:b/>
    </w:rPr>
  </w:style>
  <w:style w:type="paragraph" w:styleId="Sumrio2">
    <w:name w:val="toc 2"/>
    <w:next w:val="Normal"/>
    <w:autoRedefine/>
    <w:uiPriority w:val="39"/>
    <w:rsid w:val="0035270A"/>
    <w:pPr>
      <w:tabs>
        <w:tab w:val="left" w:pos="851"/>
        <w:tab w:val="right" w:leader="dot" w:pos="9072"/>
      </w:tabs>
      <w:ind w:left="567" w:hanging="567"/>
    </w:pPr>
    <w:rPr>
      <w:smallCaps/>
      <w:sz w:val="24"/>
    </w:rPr>
  </w:style>
  <w:style w:type="paragraph" w:styleId="Sumrio1">
    <w:name w:val="toc 1"/>
    <w:next w:val="Normal"/>
    <w:autoRedefine/>
    <w:uiPriority w:val="39"/>
    <w:rsid w:val="003E40C2"/>
    <w:pPr>
      <w:tabs>
        <w:tab w:val="left" w:pos="284"/>
        <w:tab w:val="right" w:leader="dot" w:pos="9072"/>
      </w:tabs>
      <w:spacing w:before="120" w:line="360" w:lineRule="auto"/>
      <w:ind w:left="284" w:hanging="284"/>
      <w:jc w:val="both"/>
    </w:pPr>
    <w:rPr>
      <w:b/>
      <w:sz w:val="24"/>
    </w:rPr>
  </w:style>
  <w:style w:type="paragraph" w:styleId="Sumrio3">
    <w:name w:val="toc 3"/>
    <w:next w:val="Normal"/>
    <w:autoRedefine/>
    <w:uiPriority w:val="39"/>
    <w:rsid w:val="00E97B01"/>
    <w:pPr>
      <w:tabs>
        <w:tab w:val="left" w:pos="1276"/>
        <w:tab w:val="right" w:leader="dot" w:pos="9072"/>
      </w:tabs>
      <w:ind w:left="709" w:hanging="709"/>
    </w:pPr>
    <w:rPr>
      <w:sz w:val="24"/>
    </w:rPr>
  </w:style>
  <w:style w:type="paragraph" w:styleId="Sumrio4">
    <w:name w:val="toc 4"/>
    <w:next w:val="Normal"/>
    <w:autoRedefine/>
    <w:uiPriority w:val="39"/>
    <w:rsid w:val="00B10BD4"/>
    <w:pPr>
      <w:tabs>
        <w:tab w:val="left" w:pos="1843"/>
        <w:tab w:val="right" w:leader="dot" w:pos="9072"/>
      </w:tabs>
      <w:ind w:left="1843" w:hanging="992"/>
    </w:pPr>
    <w:rPr>
      <w:sz w:val="24"/>
    </w:rPr>
  </w:style>
  <w:style w:type="paragraph" w:styleId="Sumrio5">
    <w:name w:val="toc 5"/>
    <w:next w:val="Normal"/>
    <w:autoRedefine/>
    <w:semiHidden/>
    <w:rsid w:val="00FC79D0"/>
    <w:pPr>
      <w:tabs>
        <w:tab w:val="right" w:leader="dot" w:pos="9072"/>
      </w:tabs>
      <w:spacing w:line="360" w:lineRule="auto"/>
      <w:jc w:val="both"/>
    </w:pPr>
    <w:rPr>
      <w:sz w:val="24"/>
    </w:rPr>
  </w:style>
  <w:style w:type="paragraph" w:customStyle="1" w:styleId="Default">
    <w:name w:val="Default"/>
    <w:rsid w:val="00FB18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pndiceAnexotexto">
    <w:name w:val="Apêndice Anexo texto"/>
    <w:qFormat/>
    <w:rsid w:val="00A14D71"/>
    <w:pPr>
      <w:spacing w:line="360" w:lineRule="auto"/>
      <w:jc w:val="center"/>
    </w:pPr>
    <w:rPr>
      <w:b/>
      <w:sz w:val="24"/>
      <w:szCs w:val="24"/>
    </w:rPr>
  </w:style>
  <w:style w:type="paragraph" w:customStyle="1" w:styleId="Referncia">
    <w:name w:val="Referência"/>
    <w:rsid w:val="00AB3C23"/>
    <w:pPr>
      <w:spacing w:line="360" w:lineRule="auto"/>
      <w:jc w:val="center"/>
    </w:pPr>
    <w:rPr>
      <w:b/>
      <w:sz w:val="24"/>
    </w:rPr>
  </w:style>
  <w:style w:type="paragraph" w:customStyle="1" w:styleId="Figura">
    <w:name w:val="Figura"/>
    <w:next w:val="Figura-nome"/>
    <w:rsid w:val="00E97B01"/>
    <w:pPr>
      <w:keepNext/>
      <w:spacing w:line="360" w:lineRule="auto"/>
      <w:jc w:val="center"/>
    </w:pPr>
    <w:rPr>
      <w:noProof/>
      <w:snapToGrid w:val="0"/>
      <w:sz w:val="24"/>
    </w:rPr>
  </w:style>
  <w:style w:type="paragraph" w:customStyle="1" w:styleId="Figura-nome">
    <w:name w:val="Figura - nome"/>
    <w:next w:val="Pargrafo"/>
    <w:rsid w:val="00B10BD4"/>
    <w:pPr>
      <w:spacing w:after="360"/>
      <w:jc w:val="center"/>
    </w:pPr>
    <w:rPr>
      <w:b/>
      <w:sz w:val="24"/>
    </w:rPr>
  </w:style>
  <w:style w:type="paragraph" w:customStyle="1" w:styleId="Sigla">
    <w:name w:val="Sigla"/>
    <w:basedOn w:val="Abreviatura"/>
    <w:rsid w:val="00B10BD4"/>
  </w:style>
  <w:style w:type="paragraph" w:customStyle="1" w:styleId="Abreviatura">
    <w:name w:val="Abreviatura"/>
    <w:rsid w:val="00B10BD4"/>
    <w:pPr>
      <w:tabs>
        <w:tab w:val="left" w:pos="1701"/>
      </w:tabs>
      <w:ind w:left="1701" w:hanging="1701"/>
      <w:jc w:val="both"/>
    </w:pPr>
    <w:rPr>
      <w:sz w:val="24"/>
    </w:rPr>
  </w:style>
  <w:style w:type="paragraph" w:styleId="Textodenotaderodap">
    <w:name w:val="footnote text"/>
    <w:semiHidden/>
    <w:rsid w:val="00B10BD4"/>
    <w:pPr>
      <w:spacing w:after="60"/>
      <w:jc w:val="both"/>
    </w:pPr>
    <w:rPr>
      <w:sz w:val="18"/>
    </w:rPr>
  </w:style>
  <w:style w:type="character" w:styleId="Refdenotaderodap">
    <w:name w:val="footnote reference"/>
    <w:semiHidden/>
    <w:rsid w:val="00B10BD4"/>
    <w:rPr>
      <w:rFonts w:ascii="Times New Roman" w:hAnsi="Times New Roman"/>
      <w:color w:val="auto"/>
      <w:vertAlign w:val="superscript"/>
    </w:rPr>
  </w:style>
  <w:style w:type="paragraph" w:styleId="Ttulo">
    <w:name w:val="Title"/>
    <w:link w:val="TtuloChar"/>
    <w:qFormat/>
    <w:rsid w:val="00440BE2"/>
    <w:pPr>
      <w:spacing w:line="360" w:lineRule="auto"/>
      <w:jc w:val="center"/>
    </w:pPr>
    <w:rPr>
      <w:b/>
      <w:sz w:val="24"/>
    </w:rPr>
  </w:style>
  <w:style w:type="paragraph" w:customStyle="1" w:styleId="Pargrafocentralizado">
    <w:name w:val="Parágrafo centralizado"/>
    <w:rsid w:val="00B10BD4"/>
    <w:pPr>
      <w:jc w:val="center"/>
    </w:pPr>
    <w:rPr>
      <w:sz w:val="24"/>
    </w:rPr>
  </w:style>
  <w:style w:type="paragraph" w:customStyle="1" w:styleId="Localedata">
    <w:name w:val="Local e data"/>
    <w:next w:val="Pargrafosimples"/>
    <w:rsid w:val="00B10BD4"/>
    <w:pPr>
      <w:jc w:val="center"/>
    </w:pPr>
    <w:rPr>
      <w:noProof/>
      <w:sz w:val="24"/>
    </w:rPr>
  </w:style>
  <w:style w:type="paragraph" w:customStyle="1" w:styleId="Pargrafosimples">
    <w:name w:val="Parágrafo simples"/>
    <w:rsid w:val="00B10BD4"/>
    <w:pPr>
      <w:jc w:val="both"/>
    </w:pPr>
    <w:rPr>
      <w:sz w:val="24"/>
    </w:rPr>
  </w:style>
  <w:style w:type="paragraph" w:customStyle="1" w:styleId="Dadosdotrabalho">
    <w:name w:val="Dados do trabalho"/>
    <w:rsid w:val="00B10BD4"/>
    <w:pPr>
      <w:spacing w:before="120"/>
      <w:ind w:left="3402"/>
      <w:jc w:val="both"/>
    </w:pPr>
    <w:rPr>
      <w:sz w:val="24"/>
    </w:rPr>
  </w:style>
  <w:style w:type="paragraph" w:styleId="Cabealho">
    <w:name w:val="header"/>
    <w:link w:val="CabealhoChar"/>
    <w:uiPriority w:val="99"/>
    <w:rsid w:val="00B10BD4"/>
    <w:rPr>
      <w:sz w:val="24"/>
    </w:rPr>
  </w:style>
  <w:style w:type="paragraph" w:styleId="ndicedeilustraes">
    <w:name w:val="table of figures"/>
    <w:next w:val="Pargrafo"/>
    <w:autoRedefine/>
    <w:uiPriority w:val="99"/>
    <w:rsid w:val="009F76DA"/>
    <w:pPr>
      <w:tabs>
        <w:tab w:val="right" w:leader="dot" w:pos="9072"/>
      </w:tabs>
      <w:spacing w:line="360" w:lineRule="auto"/>
      <w:ind w:left="1134" w:hanging="1134"/>
    </w:pPr>
    <w:rPr>
      <w:sz w:val="24"/>
    </w:rPr>
  </w:style>
  <w:style w:type="paragraph" w:customStyle="1" w:styleId="Itemnumerado1">
    <w:name w:val="Item numerado 1"/>
    <w:rsid w:val="00B10BD4"/>
    <w:pPr>
      <w:numPr>
        <w:numId w:val="5"/>
      </w:numPr>
      <w:tabs>
        <w:tab w:val="clear" w:pos="1559"/>
        <w:tab w:val="num" w:pos="1134"/>
      </w:tabs>
      <w:ind w:left="1134" w:hanging="425"/>
      <w:jc w:val="both"/>
    </w:pPr>
    <w:rPr>
      <w:sz w:val="24"/>
    </w:rPr>
  </w:style>
  <w:style w:type="character" w:styleId="Nmerodepgina">
    <w:name w:val="page number"/>
    <w:rsid w:val="00B10BD4"/>
    <w:rPr>
      <w:rFonts w:ascii="Times New Roman" w:hAnsi="Times New Roman"/>
      <w:sz w:val="24"/>
    </w:rPr>
  </w:style>
  <w:style w:type="paragraph" w:customStyle="1" w:styleId="Tabela-nome">
    <w:name w:val="Tabela - nome"/>
    <w:rsid w:val="00B10BD4"/>
    <w:pPr>
      <w:keepNext/>
      <w:spacing w:before="360"/>
      <w:jc w:val="center"/>
    </w:pPr>
    <w:rPr>
      <w:b/>
      <w:sz w:val="24"/>
    </w:rPr>
  </w:style>
  <w:style w:type="paragraph" w:customStyle="1" w:styleId="Tabela">
    <w:name w:val="Tabela"/>
    <w:rsid w:val="00B10BD4"/>
    <w:pPr>
      <w:keepNext/>
    </w:pPr>
    <w:rPr>
      <w:sz w:val="24"/>
    </w:rPr>
  </w:style>
  <w:style w:type="paragraph" w:customStyle="1" w:styleId="Quadro-nome">
    <w:name w:val="Quadro - nome"/>
    <w:basedOn w:val="Tabela-nome"/>
    <w:rsid w:val="00B10BD4"/>
  </w:style>
  <w:style w:type="paragraph" w:customStyle="1" w:styleId="Quadro">
    <w:name w:val="Quadro"/>
    <w:basedOn w:val="Tabela"/>
    <w:rsid w:val="00B10BD4"/>
  </w:style>
  <w:style w:type="paragraph" w:customStyle="1" w:styleId="Catalogao">
    <w:name w:val="Catalogação"/>
    <w:rsid w:val="00B10BD4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tabs>
        <w:tab w:val="left" w:pos="993"/>
      </w:tabs>
      <w:ind w:left="567" w:right="567"/>
      <w:jc w:val="both"/>
    </w:pPr>
    <w:rPr>
      <w:sz w:val="24"/>
    </w:rPr>
  </w:style>
  <w:style w:type="paragraph" w:customStyle="1" w:styleId="Universidade">
    <w:name w:val="Universidade"/>
    <w:rsid w:val="00B10BD4"/>
    <w:pPr>
      <w:jc w:val="center"/>
    </w:pPr>
    <w:rPr>
      <w:b/>
      <w:sz w:val="40"/>
    </w:rPr>
  </w:style>
  <w:style w:type="paragraph" w:customStyle="1" w:styleId="Item1">
    <w:name w:val="Item 1"/>
    <w:rsid w:val="00B10BD4"/>
    <w:pPr>
      <w:numPr>
        <w:numId w:val="3"/>
      </w:numPr>
      <w:tabs>
        <w:tab w:val="clear" w:pos="360"/>
        <w:tab w:val="num" w:pos="1134"/>
      </w:tabs>
      <w:ind w:left="1134" w:hanging="425"/>
      <w:jc w:val="both"/>
    </w:pPr>
    <w:rPr>
      <w:sz w:val="24"/>
    </w:rPr>
  </w:style>
  <w:style w:type="paragraph" w:customStyle="1" w:styleId="CIP">
    <w:name w:val="CIP"/>
    <w:next w:val="Catalogao"/>
    <w:rsid w:val="00B10BD4"/>
    <w:pPr>
      <w:spacing w:after="240"/>
      <w:jc w:val="center"/>
    </w:pPr>
    <w:rPr>
      <w:b/>
      <w:noProof/>
      <w:sz w:val="40"/>
    </w:rPr>
  </w:style>
  <w:style w:type="paragraph" w:customStyle="1" w:styleId="Figura-cdigo">
    <w:name w:val="Figura - código"/>
    <w:rsid w:val="00B10B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noProof/>
    </w:rPr>
  </w:style>
  <w:style w:type="paragraph" w:customStyle="1" w:styleId="Faculdade">
    <w:name w:val="Faculdade"/>
    <w:rsid w:val="00B10BD4"/>
    <w:pPr>
      <w:jc w:val="center"/>
    </w:pPr>
    <w:rPr>
      <w:b/>
      <w:sz w:val="32"/>
    </w:rPr>
  </w:style>
  <w:style w:type="paragraph" w:customStyle="1" w:styleId="Figura-cdigo-linha1">
    <w:name w:val="Figura - código - linha 1"/>
    <w:basedOn w:val="Figura-cdigo"/>
    <w:next w:val="Figura-cdigo"/>
    <w:rsid w:val="00B10BD4"/>
    <w:pPr>
      <w:spacing w:before="360"/>
    </w:pPr>
    <w:rPr>
      <w:snapToGrid w:val="0"/>
    </w:rPr>
  </w:style>
  <w:style w:type="paragraph" w:customStyle="1" w:styleId="Item2">
    <w:name w:val="Item 2"/>
    <w:basedOn w:val="Item1"/>
    <w:rsid w:val="00B10BD4"/>
    <w:pPr>
      <w:numPr>
        <w:numId w:val="4"/>
      </w:numPr>
      <w:tabs>
        <w:tab w:val="clear" w:pos="360"/>
        <w:tab w:val="num" w:pos="1560"/>
      </w:tabs>
      <w:ind w:left="1560" w:hanging="426"/>
    </w:pPr>
  </w:style>
  <w:style w:type="paragraph" w:customStyle="1" w:styleId="Itemnumerado2">
    <w:name w:val="Item numerado 2"/>
    <w:basedOn w:val="Itemnumerado1"/>
    <w:rsid w:val="00B10BD4"/>
    <w:pPr>
      <w:numPr>
        <w:numId w:val="6"/>
      </w:numPr>
    </w:pPr>
  </w:style>
  <w:style w:type="paragraph" w:styleId="Rodap">
    <w:name w:val="footer"/>
    <w:basedOn w:val="Normal"/>
    <w:link w:val="RodapChar"/>
    <w:uiPriority w:val="99"/>
    <w:rsid w:val="00B10BD4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uiPriority w:val="39"/>
    <w:rsid w:val="00A14D71"/>
    <w:pPr>
      <w:spacing w:before="120"/>
      <w:ind w:firstLine="0"/>
    </w:pPr>
    <w:rPr>
      <w:b/>
    </w:rPr>
  </w:style>
  <w:style w:type="paragraph" w:styleId="Sumrio7">
    <w:name w:val="toc 7"/>
    <w:basedOn w:val="Normal"/>
    <w:next w:val="Normal"/>
    <w:autoRedefine/>
    <w:uiPriority w:val="39"/>
    <w:rsid w:val="00A14D71"/>
    <w:pPr>
      <w:tabs>
        <w:tab w:val="right" w:leader="dot" w:pos="9062"/>
      </w:tabs>
      <w:spacing w:before="120"/>
      <w:ind w:firstLine="0"/>
    </w:pPr>
    <w:rPr>
      <w:b/>
    </w:rPr>
  </w:style>
  <w:style w:type="paragraph" w:styleId="Sumrio8">
    <w:name w:val="toc 8"/>
    <w:basedOn w:val="Normal"/>
    <w:next w:val="Normal"/>
    <w:autoRedefine/>
    <w:uiPriority w:val="39"/>
    <w:rsid w:val="00620CAE"/>
    <w:pPr>
      <w:tabs>
        <w:tab w:val="right" w:leader="dot" w:pos="9062"/>
      </w:tabs>
      <w:ind w:firstLine="0"/>
    </w:pPr>
  </w:style>
  <w:style w:type="paragraph" w:styleId="Sumrio9">
    <w:name w:val="toc 9"/>
    <w:basedOn w:val="Normal"/>
    <w:next w:val="Normal"/>
    <w:autoRedefine/>
    <w:uiPriority w:val="39"/>
    <w:rsid w:val="00067DF4"/>
    <w:pPr>
      <w:tabs>
        <w:tab w:val="right" w:leader="dot" w:pos="9062"/>
      </w:tabs>
      <w:spacing w:before="120"/>
      <w:ind w:firstLine="0"/>
    </w:pPr>
    <w:rPr>
      <w:b/>
    </w:rPr>
  </w:style>
  <w:style w:type="paragraph" w:customStyle="1" w:styleId="Abstract">
    <w:name w:val="Abstract"/>
    <w:basedOn w:val="Pargrafo"/>
    <w:rsid w:val="00B10BD4"/>
    <w:pPr>
      <w:spacing w:before="0"/>
    </w:pPr>
    <w:rPr>
      <w:i/>
    </w:rPr>
  </w:style>
  <w:style w:type="paragraph" w:customStyle="1" w:styleId="Resumo">
    <w:name w:val="Resumo"/>
    <w:basedOn w:val="Pargrafo"/>
    <w:rsid w:val="00B10BD4"/>
    <w:pPr>
      <w:spacing w:before="0"/>
    </w:pPr>
  </w:style>
  <w:style w:type="paragraph" w:customStyle="1" w:styleId="Pargrafosemespaoantes">
    <w:name w:val="Parágrafo sem espaço antes"/>
    <w:basedOn w:val="Pargrafo"/>
    <w:rsid w:val="00B10BD4"/>
    <w:pPr>
      <w:spacing w:before="0"/>
    </w:pPr>
  </w:style>
  <w:style w:type="paragraph" w:customStyle="1" w:styleId="Palavras-chaves">
    <w:name w:val="Palavras-chaves"/>
    <w:basedOn w:val="Resumo"/>
    <w:rsid w:val="00B10BD4"/>
    <w:pPr>
      <w:spacing w:before="120"/>
      <w:ind w:firstLine="0"/>
    </w:pPr>
  </w:style>
  <w:style w:type="paragraph" w:customStyle="1" w:styleId="Key-words">
    <w:name w:val="Key-words"/>
    <w:basedOn w:val="Palavras-chaves"/>
    <w:rsid w:val="00B10BD4"/>
    <w:pPr>
      <w:spacing w:before="240"/>
      <w:ind w:left="1985" w:hanging="1276"/>
    </w:pPr>
    <w:rPr>
      <w:i/>
      <w:lang w:val="en-US"/>
    </w:rPr>
  </w:style>
  <w:style w:type="paragraph" w:customStyle="1" w:styleId="Ttulo10">
    <w:name w:val="Título1"/>
    <w:basedOn w:val="Abstract"/>
    <w:rsid w:val="00B10BD4"/>
    <w:pPr>
      <w:spacing w:after="240"/>
      <w:ind w:left="709" w:hanging="709"/>
    </w:pPr>
    <w:rPr>
      <w:lang w:val="en-US"/>
    </w:rPr>
  </w:style>
  <w:style w:type="character" w:customStyle="1" w:styleId="style5">
    <w:name w:val="style5"/>
    <w:basedOn w:val="Fontepargpadro"/>
    <w:rsid w:val="00B10BD4"/>
  </w:style>
  <w:style w:type="character" w:styleId="Forte">
    <w:name w:val="Strong"/>
    <w:qFormat/>
    <w:rsid w:val="00B10BD4"/>
    <w:rPr>
      <w:b/>
      <w:bCs/>
    </w:rPr>
  </w:style>
  <w:style w:type="paragraph" w:styleId="NormalWeb">
    <w:name w:val="Normal (Web)"/>
    <w:basedOn w:val="Normal"/>
    <w:uiPriority w:val="99"/>
    <w:rsid w:val="005F0977"/>
    <w:pPr>
      <w:spacing w:before="100" w:beforeAutospacing="1" w:after="100" w:afterAutospacing="1" w:line="240" w:lineRule="auto"/>
      <w:ind w:firstLine="0"/>
    </w:pPr>
    <w:rPr>
      <w:szCs w:val="24"/>
    </w:rPr>
  </w:style>
  <w:style w:type="character" w:customStyle="1" w:styleId="Ttulo2Char">
    <w:name w:val="Título 2 Char"/>
    <w:link w:val="Ttulo2"/>
    <w:rsid w:val="0052593C"/>
    <w:rPr>
      <w:smallCaps/>
      <w:sz w:val="24"/>
    </w:rPr>
  </w:style>
  <w:style w:type="paragraph" w:customStyle="1" w:styleId="contedodatabela">
    <w:name w:val="contedodatabela"/>
    <w:basedOn w:val="Normal"/>
    <w:rsid w:val="00232066"/>
    <w:pPr>
      <w:spacing w:before="100" w:beforeAutospacing="1" w:after="100" w:afterAutospacing="1" w:line="240" w:lineRule="auto"/>
      <w:ind w:firstLine="0"/>
    </w:pPr>
    <w:rPr>
      <w:szCs w:val="24"/>
    </w:rPr>
  </w:style>
  <w:style w:type="table" w:styleId="Tabelacomgrade">
    <w:name w:val="Table Grid"/>
    <w:basedOn w:val="Tabelanormal"/>
    <w:rsid w:val="00C221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3Char">
    <w:name w:val="Título 3 Char"/>
    <w:link w:val="Ttulo3"/>
    <w:rsid w:val="00DD3CA6"/>
    <w:rPr>
      <w:sz w:val="24"/>
      <w:lang w:bidi="ar-SA"/>
    </w:rPr>
  </w:style>
  <w:style w:type="character" w:customStyle="1" w:styleId="TtuloChar">
    <w:name w:val="Título Char"/>
    <w:link w:val="Ttulo"/>
    <w:rsid w:val="00440BE2"/>
    <w:rPr>
      <w:b/>
      <w:sz w:val="24"/>
      <w:lang w:bidi="ar-SA"/>
    </w:rPr>
  </w:style>
  <w:style w:type="paragraph" w:customStyle="1" w:styleId="SemEspao">
    <w:name w:val="Sem Espaço"/>
    <w:basedOn w:val="SemEspaamento"/>
    <w:link w:val="SemEspaoChar"/>
    <w:autoRedefine/>
    <w:qFormat/>
    <w:rsid w:val="00D75803"/>
    <w:pPr>
      <w:spacing w:line="360" w:lineRule="auto"/>
      <w:ind w:firstLine="360"/>
      <w:jc w:val="both"/>
    </w:pPr>
    <w:rPr>
      <w:rFonts w:ascii="Arial" w:eastAsia="Calibri" w:hAnsi="Arial"/>
      <w:b/>
      <w:szCs w:val="24"/>
      <w:lang w:eastAsia="en-US"/>
    </w:rPr>
  </w:style>
  <w:style w:type="character" w:customStyle="1" w:styleId="SemEspaoChar">
    <w:name w:val="Sem Espaço Char"/>
    <w:link w:val="SemEspao"/>
    <w:rsid w:val="00D75803"/>
    <w:rPr>
      <w:rFonts w:ascii="Arial" w:eastAsia="Calibri" w:hAnsi="Arial" w:cs="Arial"/>
      <w:b/>
      <w:sz w:val="24"/>
      <w:szCs w:val="24"/>
      <w:lang w:eastAsia="en-US"/>
    </w:rPr>
  </w:style>
  <w:style w:type="paragraph" w:styleId="SemEspaamento">
    <w:name w:val="No Spacing"/>
    <w:uiPriority w:val="1"/>
    <w:qFormat/>
    <w:rsid w:val="00D75803"/>
    <w:pPr>
      <w:ind w:firstLine="709"/>
    </w:pPr>
    <w:rPr>
      <w:sz w:val="24"/>
    </w:rPr>
  </w:style>
  <w:style w:type="character" w:customStyle="1" w:styleId="CabealhoChar">
    <w:name w:val="Cabeçalho Char"/>
    <w:link w:val="Cabealho"/>
    <w:uiPriority w:val="99"/>
    <w:rsid w:val="008B58BE"/>
    <w:rPr>
      <w:sz w:val="24"/>
      <w:lang w:bidi="ar-SA"/>
    </w:rPr>
  </w:style>
  <w:style w:type="character" w:customStyle="1" w:styleId="RodapChar">
    <w:name w:val="Rodapé Char"/>
    <w:link w:val="Rodap"/>
    <w:uiPriority w:val="99"/>
    <w:rsid w:val="0097412A"/>
    <w:rPr>
      <w:sz w:val="24"/>
    </w:rPr>
  </w:style>
  <w:style w:type="character" w:customStyle="1" w:styleId="hps">
    <w:name w:val="hps"/>
    <w:basedOn w:val="Fontepargpadro"/>
    <w:rsid w:val="00E536B4"/>
  </w:style>
  <w:style w:type="numbering" w:customStyle="1" w:styleId="Estilo1">
    <w:name w:val="Estilo1"/>
    <w:rsid w:val="001424B9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5F3687"/>
    <w:pPr>
      <w:ind w:left="708"/>
    </w:pPr>
  </w:style>
  <w:style w:type="paragraph" w:styleId="Legenda">
    <w:name w:val="caption"/>
    <w:basedOn w:val="Normal"/>
    <w:next w:val="Normal"/>
    <w:unhideWhenUsed/>
    <w:qFormat/>
    <w:rsid w:val="00103AA3"/>
    <w:pPr>
      <w:ind w:firstLine="0"/>
      <w:jc w:val="center"/>
    </w:pPr>
    <w:rPr>
      <w:b/>
      <w:bCs/>
    </w:rPr>
  </w:style>
  <w:style w:type="character" w:styleId="Hyperlink">
    <w:name w:val="Hyperlink"/>
    <w:uiPriority w:val="99"/>
    <w:unhideWhenUsed/>
    <w:rsid w:val="00103AA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16DF0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nexo">
    <w:name w:val="Anexo"/>
    <w:next w:val="Commarcadores4"/>
    <w:qFormat/>
    <w:rsid w:val="00FC79D0"/>
    <w:pPr>
      <w:spacing w:line="360" w:lineRule="auto"/>
      <w:jc w:val="center"/>
    </w:pPr>
    <w:rPr>
      <w:b/>
      <w:sz w:val="24"/>
      <w:szCs w:val="24"/>
    </w:rPr>
  </w:style>
  <w:style w:type="paragraph" w:styleId="Textodebalo">
    <w:name w:val="Balloon Text"/>
    <w:basedOn w:val="Normal"/>
    <w:link w:val="TextodebaloChar"/>
    <w:rsid w:val="0035270A"/>
    <w:pPr>
      <w:spacing w:line="240" w:lineRule="auto"/>
    </w:pPr>
    <w:rPr>
      <w:rFonts w:ascii="Tahoma" w:hAnsi="Tahoma"/>
      <w:sz w:val="16"/>
      <w:szCs w:val="16"/>
    </w:rPr>
  </w:style>
  <w:style w:type="paragraph" w:styleId="Commarcadores4">
    <w:name w:val="List Bullet 4"/>
    <w:basedOn w:val="Normal"/>
    <w:rsid w:val="00FC79D0"/>
    <w:pPr>
      <w:numPr>
        <w:numId w:val="10"/>
      </w:numPr>
      <w:contextualSpacing/>
    </w:pPr>
  </w:style>
  <w:style w:type="character" w:customStyle="1" w:styleId="TextodebaloChar">
    <w:name w:val="Texto de balão Char"/>
    <w:link w:val="Textodebalo"/>
    <w:rsid w:val="0035270A"/>
    <w:rPr>
      <w:rFonts w:ascii="Tahoma" w:hAnsi="Tahoma" w:cs="Tahoma"/>
      <w:sz w:val="16"/>
      <w:szCs w:val="16"/>
    </w:rPr>
  </w:style>
  <w:style w:type="paragraph" w:customStyle="1" w:styleId="Apndice">
    <w:name w:val="Apêndice"/>
    <w:qFormat/>
    <w:rsid w:val="00D65E49"/>
    <w:pPr>
      <w:spacing w:line="360" w:lineRule="auto"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0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02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55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I-Jales\Coordena&#231;&#227;o\2004\TCC\Formul&#225;rios\modelo-tc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33F66F804B4D49AAA3ACD3A2BB6BED" ma:contentTypeVersion="4" ma:contentTypeDescription="Crie um novo documento." ma:contentTypeScope="" ma:versionID="35563e1b0f5054b18b17940f79e394d4">
  <xsd:schema xmlns:xsd="http://www.w3.org/2001/XMLSchema" xmlns:xs="http://www.w3.org/2001/XMLSchema" xmlns:p="http://schemas.microsoft.com/office/2006/metadata/properties" xmlns:ns2="2b27184c-fad0-44bf-8a16-f94ff7fe2173" targetNamespace="http://schemas.microsoft.com/office/2006/metadata/properties" ma:root="true" ma:fieldsID="ee169c34ba1c4748b3cdab97d0865835" ns2:_="">
    <xsd:import namespace="2b27184c-fad0-44bf-8a16-f94ff7fe2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7184c-fad0-44bf-8a16-f94ff7fe21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F41EE9-D0ED-46D2-98A3-6ADED8281B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62AFF8-5A06-497A-AEA1-819F616E5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D4E74A-7440-4A00-9798-873B3DE0C8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215659-7484-47C8-86AD-4D487F654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7184c-fad0-44bf-8a16-f94ff7fe2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modelo-tcc</Template>
  <TotalTime>129</TotalTime>
  <Pages>19</Pages>
  <Words>2573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Company>Universidade Luterana do Brasil</Company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creator>c</dc:creator>
  <cp:lastModifiedBy>Eduardo Gonzales</cp:lastModifiedBy>
  <cp:revision>15</cp:revision>
  <cp:lastPrinted>2010-02-07T21:29:00Z</cp:lastPrinted>
  <dcterms:created xsi:type="dcterms:W3CDTF">2023-09-05T15:42:00Z</dcterms:created>
  <dcterms:modified xsi:type="dcterms:W3CDTF">2023-09-18T00:12:00Z</dcterms:modified>
  <cp:category>Trabalho de Conclusão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749145713</vt:i4>
  </property>
  <property fmtid="{D5CDD505-2E9C-101B-9397-08002B2CF9AE}" pid="3" name="_EmailSubject">
    <vt:lpwstr>Arquivos para download TCC</vt:lpwstr>
  </property>
  <property fmtid="{D5CDD505-2E9C-101B-9397-08002B2CF9AE}" pid="4" name="_AuthorEmail">
    <vt:lpwstr>cpmart@melfinet.com.br</vt:lpwstr>
  </property>
  <property fmtid="{D5CDD505-2E9C-101B-9397-08002B2CF9AE}" pid="5" name="_AuthorEmailDisplayName">
    <vt:lpwstr>Cristiano Pires Martins</vt:lpwstr>
  </property>
  <property fmtid="{D5CDD505-2E9C-101B-9397-08002B2CF9AE}" pid="6" name="_ReviewingToolsShownOnce">
    <vt:lpwstr/>
  </property>
  <property fmtid="{D5CDD505-2E9C-101B-9397-08002B2CF9AE}" pid="7" name="ContentTypeId">
    <vt:lpwstr>0x010100FF33F66F804B4D49AAA3ACD3A2BB6BED</vt:lpwstr>
  </property>
</Properties>
</file>