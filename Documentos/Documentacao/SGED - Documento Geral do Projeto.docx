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92AD5">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92AD5">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92AD5">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92AD5">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92AD5">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92AD5">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92AD5">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92AD5">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92AD5">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92AD5">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92AD5">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92AD5">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92AD5">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92AD5">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92AD5">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92AD5">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92AD5">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92AD5">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92AD5">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92AD5">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92AD5">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92AD5">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92AD5">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92AD5">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92AD5">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92AD5">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92AD5">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92AD5">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92AD5">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92AD5">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92AD5">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92AD5">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92AD5">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92AD5">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92AD5">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92AD5">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92AD5">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92AD5">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92AD5">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92AD5">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92AD5">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92AD5">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92AD5">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92AD5">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92AD5">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92AD5">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92AD5">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92AD5">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92AD5">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92AD5">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92AD5">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92AD5">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92AD5">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92AD5">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92AD5">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92AD5">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92AD5">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92AD5">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92AD5">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92AD5">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fldSimple w:instr=" SEQ Quadro \* ARABIC ">
        <w:r w:rsidR="00BE1CD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fldSimple w:instr=" SEQ Quadro \* ARABIC ">
        <w:r w:rsidR="00BE1CD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fldSimple w:instr=" SEQ Figura \* ARABIC ">
        <w:r w:rsidR="00377CE6">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fldSimple w:instr=" SEQ Quadro \* ARABIC ">
        <w:r w:rsidR="00BE1CD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fldSimple w:instr=" SEQ Quadro \* ARABIC ">
        <w:r w:rsidR="00BE1CD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fldSimple w:instr=" SEQ Quadro \* ARABIC ">
        <w:r w:rsidR="00BE1CD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fldSimple w:instr=" SEQ Quadro \* ARABIC ">
        <w:r w:rsidR="00BE1CD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fldSimple w:instr=" SEQ Quadro \* ARABIC ">
        <w:r w:rsidR="00BE1CD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fldSimple w:instr=" SEQ Quadro \* ARABIC ">
        <w:r w:rsidR="00BE1CD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fldSimple w:instr=" SEQ Quadro \* ARABIC ">
        <w:r w:rsidR="00BE1CD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fldSimple w:instr=" SEQ Quadro \* ARABIC ">
        <w:r w:rsidR="00BE1CD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fldSimple w:instr=" SEQ Quadro \* ARABIC ">
        <w:r w:rsidR="00BE1CD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fldSimple w:instr=" SEQ Quadro \* ARABIC ">
        <w:r w:rsidR="00BE1CD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fldSimple w:instr=" SEQ Quadro \* ARABIC ">
        <w:r w:rsidR="00BE1CD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fldSimple w:instr=" SEQ Quadro \* ARABIC ">
        <w:r w:rsidR="00BE1CD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fldSimple w:instr=" SEQ Quadro \* ARABIC ">
        <w:r w:rsidR="00BE1CD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fldSimple w:instr=" SEQ Quadro \* ARABIC ">
        <w:r w:rsidR="00BE1CDF">
          <w:rPr>
            <w:noProof/>
          </w:rPr>
          <w:t>16</w:t>
        </w:r>
      </w:fldSimple>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fldSimple w:instr=" SEQ Quadro \* ARABIC ">
        <w:r w:rsidR="00BE1CDF">
          <w:rPr>
            <w:noProof/>
          </w:rPr>
          <w:t>17</w:t>
        </w:r>
      </w:fldSimple>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fldSimple w:instr=" SEQ Quadro \* ARABIC ">
        <w:r w:rsidR="00BE1CDF">
          <w:rPr>
            <w:noProof/>
          </w:rPr>
          <w:t>18</w:t>
        </w:r>
      </w:fldSimple>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fldSimple w:instr=" SEQ Quadro \* ARABIC ">
        <w:r w:rsidR="00BE1CDF">
          <w:rPr>
            <w:noProof/>
          </w:rPr>
          <w:t>19</w:t>
        </w:r>
      </w:fldSimple>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fldSimple w:instr=" SEQ Quadro \* ARABIC ">
        <w:r w:rsidR="00BE1CDF">
          <w:rPr>
            <w:noProof/>
          </w:rPr>
          <w:t>20</w:t>
        </w:r>
      </w:fldSimple>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fldSimple w:instr=" SEQ Figura \* ARABIC ">
        <w:r w:rsidR="00377CE6">
          <w:rPr>
            <w:noProof/>
          </w:rPr>
          <w:t>2</w:t>
        </w:r>
      </w:fldSimple>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fldSimple w:instr=" SEQ Quadro \* ARABIC ">
        <w:r w:rsidR="00BE1CDF">
          <w:rPr>
            <w:noProof/>
          </w:rPr>
          <w:t>21</w:t>
        </w:r>
      </w:fldSimple>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fldSimple w:instr=" SEQ Quadro \* ARABIC ">
        <w:r w:rsidR="00BE1CDF">
          <w:rPr>
            <w:noProof/>
          </w:rPr>
          <w:t>22</w:t>
        </w:r>
      </w:fldSimple>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fldSimple w:instr=" SEQ Quadro \* ARABIC ">
        <w:r w:rsidR="00BE1CDF">
          <w:rPr>
            <w:noProof/>
          </w:rPr>
          <w:t>23</w:t>
        </w:r>
      </w:fldSimple>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fldSimple w:instr=" SEQ Quadro \* ARABIC ">
        <w:r w:rsidR="00BE1CDF">
          <w:rPr>
            <w:noProof/>
          </w:rPr>
          <w:t>24</w:t>
        </w:r>
      </w:fldSimple>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fldSimple w:instr=" SEQ Quadro \* ARABIC ">
        <w:r w:rsidR="00BE1CDF">
          <w:rPr>
            <w:noProof/>
          </w:rPr>
          <w:t>25</w:t>
        </w:r>
      </w:fldSimple>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fldSimple w:instr=" SEQ Quadro \* ARABIC ">
        <w:r w:rsidR="00BE1CDF">
          <w:rPr>
            <w:noProof/>
          </w:rPr>
          <w:t>26</w:t>
        </w:r>
      </w:fldSimple>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fldSimple w:instr=" SEQ Quadro \* ARABIC ">
        <w:r w:rsidR="00BE1CDF">
          <w:rPr>
            <w:noProof/>
          </w:rPr>
          <w:t>27</w:t>
        </w:r>
      </w:fldSimple>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fldSimple w:instr=" SEQ Figura \* ARABIC ">
        <w:r w:rsidR="00377CE6">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7355116D">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fldSimple w:instr=" SEQ Figura \* ARABIC ">
        <w:r w:rsidR="00377CE6">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fldSimple w:instr=" SEQ Figura \* ARABIC ">
        <w:r w:rsidR="00377CE6">
          <w:rPr>
            <w:noProof/>
          </w:rPr>
          <w:t>5</w:t>
        </w:r>
      </w:fldSimple>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fldSimple w:instr=" SEQ Figura \* ARABIC ">
        <w:r w:rsidR="00377CE6">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fldSimple w:instr=" SEQ Figura \* ARABIC ">
        <w:r w:rsidR="00377CE6">
          <w:rPr>
            <w:noProof/>
          </w:rPr>
          <w:t>7</w:t>
        </w:r>
      </w:fldSimple>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fldSimple w:instr=" SEQ Figura \* ARABIC ">
        <w:r w:rsidR="00377CE6">
          <w:rPr>
            <w:noProof/>
          </w:rPr>
          <w:t>8</w:t>
        </w:r>
      </w:fldSimple>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fldSimple w:instr=" SEQ Quadro \* ARABIC ">
        <w:r>
          <w:rPr>
            <w:noProof/>
          </w:rPr>
          <w:t>28</w:t>
        </w:r>
      </w:fldSimple>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fldSimple w:instr=" SEQ Quadro \* ARABIC ">
        <w:r>
          <w:rPr>
            <w:noProof/>
          </w:rPr>
          <w:t>29</w:t>
        </w:r>
      </w:fldSimple>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fldSimple w:instr=" SEQ Quadro \* ARABIC ">
        <w:r>
          <w:rPr>
            <w:noProof/>
          </w:rPr>
          <w:t>30</w:t>
        </w:r>
      </w:fldSimple>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fldSimple w:instr=" SEQ Quadro \* ARABIC ">
        <w:r>
          <w:rPr>
            <w:noProof/>
          </w:rPr>
          <w:t>31</w:t>
        </w:r>
      </w:fldSimple>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fldSimple w:instr=" SEQ Figura \* ARABIC ">
        <w:r w:rsidR="00377CE6">
          <w:rPr>
            <w:noProof/>
          </w:rPr>
          <w:t>9</w:t>
        </w:r>
      </w:fldSimple>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fldSimple w:instr=" SEQ Quadro \* ARABIC ">
        <w:r w:rsidR="00BE1CDF">
          <w:rPr>
            <w:noProof/>
          </w:rPr>
          <w:t>32</w:t>
        </w:r>
      </w:fldSimple>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fldSimple w:instr=" SEQ Quadro \* ARABIC ">
        <w:r w:rsidR="00BE1CDF">
          <w:rPr>
            <w:noProof/>
          </w:rPr>
          <w:t>33</w:t>
        </w:r>
      </w:fldSimple>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fldSimple w:instr=" SEQ Quadro \* ARABIC ">
        <w:r w:rsidR="00BE1CDF">
          <w:rPr>
            <w:noProof/>
          </w:rPr>
          <w:t>34</w:t>
        </w:r>
      </w:fldSimple>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fldSimple w:instr=" SEQ Quadro \* ARABIC ">
        <w:r w:rsidR="00BE1CDF">
          <w:rPr>
            <w:noProof/>
          </w:rPr>
          <w:t>35</w:t>
        </w:r>
      </w:fldSimple>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fldSimple w:instr=" SEQ Figura \* ARABIC ">
        <w:r w:rsidR="00377CE6">
          <w:rPr>
            <w:noProof/>
          </w:rPr>
          <w:t>10</w:t>
        </w:r>
      </w:fldSimple>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fldSimple w:instr=" SEQ Figura \* ARABIC ">
        <w:r w:rsidR="00377CE6">
          <w:rPr>
            <w:noProof/>
          </w:rPr>
          <w:t>11</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fldSimple w:instr=" SEQ Figura \* ARABIC ">
        <w:r w:rsidR="00377CE6">
          <w:rPr>
            <w:noProof/>
          </w:rPr>
          <w:t>13</w:t>
        </w:r>
      </w:fldSimple>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fldSimple w:instr=" SEQ Figura \* ARABIC ">
        <w:r w:rsidR="00377CE6">
          <w:rPr>
            <w:noProof/>
          </w:rPr>
          <w:t>14</w:t>
        </w:r>
      </w:fldSimple>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fldSimple w:instr=" SEQ Figura \* ARABIC ">
        <w:r w:rsidR="00377CE6">
          <w:rPr>
            <w:noProof/>
          </w:rPr>
          <w:t>15</w:t>
        </w:r>
      </w:fldSimple>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fldSimple w:instr=" SEQ Figura \* ARABIC ">
        <w:r w:rsidR="00377CE6">
          <w:rPr>
            <w:noProof/>
          </w:rPr>
          <w:t>16</w:t>
        </w:r>
      </w:fldSimple>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fldSimple w:instr=" SEQ Figura \* ARABIC ">
        <w:r w:rsidR="00377CE6">
          <w:rPr>
            <w:noProof/>
          </w:rPr>
          <w:t>17</w:t>
        </w:r>
      </w:fldSimple>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7B6BD847">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fldSimple w:instr=" SEQ Figura \* ARABIC ">
        <w:r w:rsidR="00377CE6">
          <w:rPr>
            <w:noProof/>
          </w:rPr>
          <w:t>18</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1BA3F146">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fldSimple w:instr=" SEQ Figura \* ARABIC ">
        <w:r w:rsidR="00377CE6">
          <w:rPr>
            <w:noProof/>
          </w:rPr>
          <w:t>19</w:t>
        </w:r>
      </w:fldSimple>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fldSimple w:instr=" SEQ Figura \* ARABIC ">
        <w:r w:rsidR="00377CE6">
          <w:rPr>
            <w:noProof/>
          </w:rPr>
          <w:t>20</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fldSimple w:instr=" SEQ Figura \* ARABIC ">
        <w:r w:rsidR="00377CE6">
          <w:rPr>
            <w:noProof/>
          </w:rPr>
          <w:t>21</w:t>
        </w:r>
      </w:fldSimple>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fldSimple w:instr=" SEQ Figura \* ARABIC ">
        <w:r w:rsidR="00377CE6">
          <w:rPr>
            <w:noProof/>
          </w:rPr>
          <w:t>22</w:t>
        </w:r>
      </w:fldSimple>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fldSimple w:instr=" SEQ Figura \* ARABIC ">
        <w:r w:rsidR="00377CE6">
          <w:rPr>
            <w:noProof/>
          </w:rPr>
          <w:t>23</w:t>
        </w:r>
      </w:fldSimple>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fldSimple w:instr=" SEQ Figura \* ARABIC ">
        <w:r w:rsidR="00377CE6">
          <w:rPr>
            <w:noProof/>
          </w:rPr>
          <w:t>24</w:t>
        </w:r>
      </w:fldSimple>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fldSimple w:instr=" SEQ Figura \* ARABIC ">
        <w:r w:rsidR="00377CE6">
          <w:rPr>
            <w:noProof/>
          </w:rPr>
          <w:t>25</w:t>
        </w:r>
      </w:fldSimple>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fldSimple w:instr=" SEQ Quadro \* ARABIC ">
        <w:r w:rsidR="00BE1CDF">
          <w:rPr>
            <w:noProof/>
          </w:rPr>
          <w:t>36</w:t>
        </w:r>
      </w:fldSimple>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fldSimple w:instr=" SEQ Quadro \* ARABIC ">
        <w:r w:rsidR="00BE1CDF">
          <w:rPr>
            <w:noProof/>
          </w:rPr>
          <w:t>37</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fldSimple w:instr=" SEQ Quadro \* ARABIC ">
        <w:r w:rsidR="00BE1CDF">
          <w:rPr>
            <w:noProof/>
          </w:rPr>
          <w:t>38</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fldSimple w:instr=" SEQ Quadro \* ARABIC ">
        <w:r w:rsidR="00BE1CDF">
          <w:rPr>
            <w:noProof/>
          </w:rPr>
          <w:t>39</w:t>
        </w:r>
      </w:fldSimple>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fldSimple w:instr=" SEQ Quadro \* ARABIC ">
        <w:r w:rsidR="00BE1CDF">
          <w:rPr>
            <w:noProof/>
          </w:rPr>
          <w:t>40</w:t>
        </w:r>
      </w:fldSimple>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fldSimple w:instr=" SEQ Quadro \* ARABIC ">
        <w:r w:rsidR="00BE1CDF">
          <w:rPr>
            <w:noProof/>
          </w:rPr>
          <w:t>41</w:t>
        </w:r>
      </w:fldSimple>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3" w:name="_Toc168688469"/>
      <w:r>
        <w:lastRenderedPageBreak/>
        <w:t xml:space="preserve">Quadro </w:t>
      </w:r>
      <w:fldSimple w:instr=" SEQ Quadro \* ARABIC ">
        <w:r w:rsidR="00BE1CDF">
          <w:rPr>
            <w:noProof/>
          </w:rPr>
          <w:t>42</w:t>
        </w:r>
      </w:fldSimple>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fldSimple w:instr=" SEQ Quadro \* ARABIC ">
        <w:r w:rsidR="00BE1CDF">
          <w:rPr>
            <w:noProof/>
          </w:rPr>
          <w:t>43</w:t>
        </w:r>
      </w:fldSimple>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fldSimple w:instr=" SEQ Quadro \* ARABIC ">
        <w:r w:rsidR="00BE1CDF">
          <w:rPr>
            <w:noProof/>
          </w:rPr>
          <w:t>44</w:t>
        </w:r>
      </w:fldSimple>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fldSimple w:instr=" SEQ Quadro \* ARABIC ">
        <w:r w:rsidR="00BE1CDF">
          <w:rPr>
            <w:noProof/>
          </w:rPr>
          <w:t>45</w:t>
        </w:r>
      </w:fldSimple>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fldSimple w:instr=" SEQ Quadro \* ARABIC ">
        <w:r w:rsidR="00BE1CDF">
          <w:rPr>
            <w:noProof/>
          </w:rPr>
          <w:t>46</w:t>
        </w:r>
      </w:fldSimple>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fldSimple w:instr=" SEQ Quadro \* ARABIC ">
        <w:r w:rsidR="00BE1CDF">
          <w:rPr>
            <w:noProof/>
          </w:rPr>
          <w:t>47</w:t>
        </w:r>
      </w:fldSimple>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fldSimple w:instr=" SEQ Quadro \* ARABIC ">
        <w:r w:rsidR="00BE1CDF">
          <w:rPr>
            <w:noProof/>
          </w:rPr>
          <w:t>48</w:t>
        </w:r>
      </w:fldSimple>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fldSimple w:instr=" SEQ Quadro \* ARABIC ">
        <w:r w:rsidR="00BE1CDF">
          <w:rPr>
            <w:noProof/>
          </w:rPr>
          <w:t>49</w:t>
        </w:r>
      </w:fldSimple>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fldSimple w:instr=" SEQ Quadro \* ARABIC ">
        <w:r w:rsidR="00BE1CDF">
          <w:rPr>
            <w:noProof/>
          </w:rPr>
          <w:t>50</w:t>
        </w:r>
      </w:fldSimple>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fldSimple w:instr=" SEQ Quadro \* ARABIC ">
        <w:r w:rsidR="00BE1CDF">
          <w:rPr>
            <w:noProof/>
          </w:rPr>
          <w:t>51</w:t>
        </w:r>
      </w:fldSimple>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fldSimple w:instr=" SEQ Quadro \* ARABIC ">
        <w:r w:rsidR="00BE1CDF">
          <w:rPr>
            <w:noProof/>
          </w:rPr>
          <w:t>52</w:t>
        </w:r>
      </w:fldSimple>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fldSimple w:instr=" SEQ Quadro \* ARABIC ">
        <w:r w:rsidR="00BE1CDF">
          <w:rPr>
            <w:noProof/>
          </w:rPr>
          <w:t>53</w:t>
        </w:r>
      </w:fldSimple>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fldSimple w:instr=" SEQ Figura \* ARABIC ">
        <w:r w:rsidR="00377CE6">
          <w:rPr>
            <w:noProof/>
          </w:rPr>
          <w:t>26</w:t>
        </w:r>
      </w:fldSimple>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proofErr w:type="spellStart"/>
      <w:r w:rsidRPr="00903D64">
        <w:rPr>
          <w:iCs/>
        </w:rPr>
        <w:t>Back-</w:t>
      </w:r>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fldSimple w:instr=" SEQ Figura \* ARABIC ">
        <w:r w:rsidR="00377CE6">
          <w:rPr>
            <w:noProof/>
          </w:rPr>
          <w:t>27</w:t>
        </w:r>
      </w:fldSimple>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w:t>
      </w:r>
      <w:proofErr w:type="spellStart"/>
      <w:r>
        <w:rPr>
          <w:iCs/>
        </w:rPr>
        <w:t>Back-End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fldSimple w:instr=" SEQ Figura \* ARABIC ">
        <w:r w:rsidR="00377CE6">
          <w:rPr>
            <w:noProof/>
          </w:rPr>
          <w:t>28</w:t>
        </w:r>
      </w:fldSimple>
      <w:r>
        <w:t xml:space="preserve"> </w:t>
      </w:r>
      <w:r w:rsidRPr="00DF192C">
        <w:t xml:space="preserve">– </w:t>
      </w:r>
      <w:r w:rsidRPr="00E31D16">
        <w:rPr>
          <w:b w:val="0"/>
        </w:rPr>
        <w:t>Logo Visual Studio Code.</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fldSimple w:instr=" SEQ Figura \* ARABIC ">
        <w:r w:rsidR="00377CE6">
          <w:rPr>
            <w:noProof/>
          </w:rPr>
          <w:t>29</w:t>
        </w:r>
      </w:fldSimple>
      <w:r>
        <w:t xml:space="preserve"> </w:t>
      </w:r>
      <w:r w:rsidR="0027273F" w:rsidRPr="00FD3E57">
        <w:t>–</w:t>
      </w:r>
      <w:r w:rsidR="0027273F">
        <w:t xml:space="preserve"> </w:t>
      </w:r>
      <w:r w:rsidRPr="00E31D16">
        <w:rPr>
          <w:b w:val="0"/>
        </w:rPr>
        <w:t>Logo React</w:t>
      </w:r>
      <w:bookmarkEnd w:id="131"/>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fldSimple w:instr=" SEQ Figura \* ARABIC ">
        <w:r>
          <w:rPr>
            <w:noProof/>
          </w:rPr>
          <w:t>30</w:t>
        </w:r>
      </w:fldSimple>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fldSimple w:instr=" SEQ Figura \* ARABIC ">
        <w:r>
          <w:rPr>
            <w:noProof/>
          </w:rPr>
          <w:t>31</w:t>
        </w:r>
      </w:fldSimple>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fldSimple w:instr=" SEQ Figura \* ARABIC ">
        <w:r w:rsidR="00377CE6">
          <w:rPr>
            <w:noProof/>
          </w:rPr>
          <w:t>32</w:t>
        </w:r>
      </w:fldSimple>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fldSimple w:instr=" SEQ Figura \* ARABIC ">
        <w:r w:rsidR="00377CE6">
          <w:rPr>
            <w:noProof/>
          </w:rPr>
          <w:t>33</w:t>
        </w:r>
      </w:fldSimple>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fldSimple w:instr=" SEQ Figura \* ARABIC ">
        <w:r w:rsidR="00377CE6">
          <w:rPr>
            <w:noProof/>
          </w:rPr>
          <w:t>34</w:t>
        </w:r>
      </w:fldSimple>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fldSimple w:instr=" SEQ Figura \* ARABIC ">
        <w:r w:rsidR="00377CE6">
          <w:rPr>
            <w:noProof/>
          </w:rPr>
          <w:t>36</w:t>
        </w:r>
      </w:fldSimple>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Pr>
          <w:szCs w:val="24"/>
        </w:rPr>
        <w:t xml:space="preserve">DAVIS, A. M. (1993). </w:t>
      </w:r>
      <w:r>
        <w:rPr>
          <w:i/>
          <w:szCs w:val="24"/>
        </w:rPr>
        <w:t xml:space="preserve">Software </w:t>
      </w:r>
      <w:proofErr w:type="spellStart"/>
      <w:r>
        <w:rPr>
          <w:i/>
          <w:szCs w:val="24"/>
        </w:rPr>
        <w:t>requirements</w:t>
      </w:r>
      <w:proofErr w:type="spellEnd"/>
      <w:r>
        <w:rPr>
          <w:i/>
          <w:szCs w:val="24"/>
        </w:rPr>
        <w:t xml:space="preserve">: </w:t>
      </w:r>
      <w:proofErr w:type="spellStart"/>
      <w:r>
        <w:rPr>
          <w:i/>
          <w:szCs w:val="24"/>
        </w:rPr>
        <w:t>objects</w:t>
      </w:r>
      <w:proofErr w:type="spellEnd"/>
      <w:r>
        <w:rPr>
          <w:i/>
          <w:szCs w:val="24"/>
        </w:rPr>
        <w:t xml:space="preserve">, </w:t>
      </w:r>
      <w:proofErr w:type="spellStart"/>
      <w:r>
        <w:rPr>
          <w:i/>
          <w:szCs w:val="24"/>
        </w:rPr>
        <w:t>functions</w:t>
      </w:r>
      <w:proofErr w:type="spellEnd"/>
      <w:r>
        <w:rPr>
          <w:i/>
          <w:szCs w:val="24"/>
        </w:rPr>
        <w:t xml:space="preserve">, &amp; </w:t>
      </w:r>
      <w:proofErr w:type="spellStart"/>
      <w:r>
        <w:rPr>
          <w:i/>
          <w:szCs w:val="24"/>
        </w:rPr>
        <w:t>states</w:t>
      </w:r>
      <w:proofErr w:type="spellEnd"/>
      <w:r>
        <w:rPr>
          <w:szCs w:val="24"/>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bookmarkStart w:id="146" w:name="_GoBack"/>
      <w:bookmarkEnd w:id="146"/>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1A2E5" w14:textId="77777777" w:rsidR="00492AD5" w:rsidRDefault="00492AD5">
      <w:r>
        <w:separator/>
      </w:r>
    </w:p>
  </w:endnote>
  <w:endnote w:type="continuationSeparator" w:id="0">
    <w:p w14:paraId="52A084D2" w14:textId="77777777" w:rsidR="00492AD5" w:rsidRDefault="00492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393B0" w14:textId="77777777" w:rsidR="00492AD5" w:rsidRDefault="00492AD5">
      <w:r>
        <w:separator/>
      </w:r>
    </w:p>
  </w:footnote>
  <w:footnote w:type="continuationSeparator" w:id="0">
    <w:p w14:paraId="49EFFE12" w14:textId="77777777" w:rsidR="00492AD5" w:rsidRDefault="00492A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9C511F" w:rsidRPr="00CB3577" w:rsidRDefault="009C511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C511F" w:rsidRDefault="009C511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9C511F" w:rsidRDefault="009C511F">
    <w:pPr>
      <w:pStyle w:val="Cabealho"/>
      <w:jc w:val="right"/>
    </w:pPr>
    <w:r>
      <w:fldChar w:fldCharType="begin"/>
    </w:r>
    <w:r>
      <w:instrText>PAGE   \* MERGEFORMAT</w:instrText>
    </w:r>
    <w:r>
      <w:fldChar w:fldCharType="separate"/>
    </w:r>
    <w:r>
      <w:rPr>
        <w:noProof/>
      </w:rPr>
      <w:t>3</w:t>
    </w:r>
    <w:r>
      <w:fldChar w:fldCharType="end"/>
    </w:r>
  </w:p>
  <w:p w14:paraId="470C0507" w14:textId="77777777" w:rsidR="009C511F" w:rsidRDefault="009C511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2AD5"/>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20CAE"/>
    <w:rsid w:val="00623A01"/>
    <w:rsid w:val="00624C52"/>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A64DC"/>
    <w:rsid w:val="006C04EC"/>
    <w:rsid w:val="006C0ECC"/>
    <w:rsid w:val="006C57FC"/>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269C"/>
    <w:rsid w:val="00895FD4"/>
    <w:rsid w:val="008A1316"/>
    <w:rsid w:val="008A190D"/>
    <w:rsid w:val="008A3696"/>
    <w:rsid w:val="008A438D"/>
    <w:rsid w:val="008A4763"/>
    <w:rsid w:val="008A507C"/>
    <w:rsid w:val="008A5B50"/>
    <w:rsid w:val="008A6850"/>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2F4E"/>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21FF5FB3-3812-4732-AAA0-714DEB9BC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342</TotalTime>
  <Pages>82</Pages>
  <Words>17340</Words>
  <Characters>93638</Characters>
  <Application>Microsoft Office Word</Application>
  <DocSecurity>0</DocSecurity>
  <Lines>780</Lines>
  <Paragraphs>221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33</cp:revision>
  <cp:lastPrinted>2023-12-04T02:04:00Z</cp:lastPrinted>
  <dcterms:created xsi:type="dcterms:W3CDTF">2023-12-04T01:51:00Z</dcterms:created>
  <dcterms:modified xsi:type="dcterms:W3CDTF">2024-08-19T20:06:00Z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