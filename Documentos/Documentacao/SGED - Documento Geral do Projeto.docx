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50B2BCFB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 w:rsidRPr="007D132A">
        <w:rPr>
          <w:szCs w:val="24"/>
        </w:rPr>
        <w:t>T</w:t>
      </w:r>
      <w:r w:rsidR="007D132A" w:rsidRPr="007D132A">
        <w:rPr>
          <w:szCs w:val="24"/>
        </w:rPr>
        <w:t>écnica</w:t>
      </w:r>
      <w:r w:rsidR="003160D5" w:rsidRPr="007D132A">
        <w:rPr>
          <w:szCs w:val="24"/>
        </w:rPr>
        <w:t>s</w:t>
      </w:r>
      <w:r w:rsidR="003160D5">
        <w:rPr>
          <w:szCs w:val="24"/>
        </w:rPr>
        <w:t xml:space="preserve"> Avançad</w:t>
      </w:r>
      <w:r w:rsidR="0036733D">
        <w:rPr>
          <w:szCs w:val="24"/>
        </w:rPr>
        <w:t>as</w:t>
      </w:r>
      <w:r w:rsidR="003160D5">
        <w:rPr>
          <w:szCs w:val="24"/>
        </w:rPr>
        <w:t xml:space="preserve">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3693EB6D" w14:textId="30834FED" w:rsidR="004E0086" w:rsidRDefault="000A6C43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865F90">
        <w:rPr>
          <w:b w:val="0"/>
          <w:bCs/>
          <w:sz w:val="24"/>
          <w:szCs w:val="24"/>
        </w:rPr>
        <w:t>4</w:t>
      </w:r>
    </w:p>
    <w:p w14:paraId="2AC4CDD9" w14:textId="77777777" w:rsidR="004E0086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ECCFEE3" w14:textId="77777777" w:rsidR="00A02DDF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t>LISTA DE FIGURAS</w:t>
      </w:r>
      <w:r>
        <w:rPr>
          <w:b w:val="0"/>
          <w:bCs/>
          <w:sz w:val="24"/>
          <w:szCs w:val="24"/>
        </w:rPr>
        <w:fldChar w:fldCharType="begin"/>
      </w:r>
      <w:r>
        <w:rPr>
          <w:b w:val="0"/>
          <w:bCs/>
          <w:sz w:val="24"/>
          <w:szCs w:val="24"/>
        </w:rPr>
        <w:instrText xml:space="preserve"> TOC \h \z \c "Figura" </w:instrText>
      </w:r>
      <w:r>
        <w:rPr>
          <w:b w:val="0"/>
          <w:bCs/>
          <w:sz w:val="24"/>
          <w:szCs w:val="24"/>
        </w:rPr>
        <w:fldChar w:fldCharType="separate"/>
      </w:r>
    </w:p>
    <w:p w14:paraId="695AFFA9" w14:textId="6AA2CAD4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3" w:history="1">
        <w:r w:rsidR="00A02DDF" w:rsidRPr="00B464D9">
          <w:rPr>
            <w:rStyle w:val="Hyperlink"/>
            <w:noProof/>
          </w:rPr>
          <w:t>Figura 1 –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630EF53F" w14:textId="58770631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4" w:history="1">
        <w:r w:rsidR="00A02DDF" w:rsidRPr="00B464D9">
          <w:rPr>
            <w:rStyle w:val="Hyperlink"/>
            <w:noProof/>
          </w:rPr>
          <w:t>Figura 2 - Diagrama de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FE35F95" w14:textId="7B314467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5" w:history="1">
        <w:r w:rsidR="00A02DDF" w:rsidRPr="00B464D9">
          <w:rPr>
            <w:rStyle w:val="Hyperlink"/>
            <w:noProof/>
          </w:rPr>
          <w:t>Figura 3 – Diagrama de Caso de Uso Geral: Visão do Administrador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60D6ADF8" w14:textId="337AA68D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6" w:history="1">
        <w:r w:rsidR="00A02DDF" w:rsidRPr="00B464D9">
          <w:rPr>
            <w:rStyle w:val="Hyperlink"/>
            <w:noProof/>
          </w:rPr>
          <w:t>Figura 4 – Diagrama de Caso de Uso Específico: Administrador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26DCF0F1" w14:textId="61256DE5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7" w:history="1">
        <w:r w:rsidR="00A02DDF" w:rsidRPr="00B464D9">
          <w:rPr>
            <w:rStyle w:val="Hyperlink"/>
            <w:noProof/>
          </w:rPr>
          <w:t>Figura 5 – Fluxo do Caso de Uso: Adminsitrador - Cadastrar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26</w:t>
        </w:r>
        <w:r w:rsidR="00A02DDF">
          <w:rPr>
            <w:noProof/>
            <w:webHidden/>
          </w:rPr>
          <w:fldChar w:fldCharType="end"/>
        </w:r>
      </w:hyperlink>
    </w:p>
    <w:p w14:paraId="05140BF8" w14:textId="4A090CD9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8" w:history="1">
        <w:r w:rsidR="00A02DDF" w:rsidRPr="00B464D9">
          <w:rPr>
            <w:rStyle w:val="Hyperlink"/>
            <w:noProof/>
          </w:rPr>
          <w:t>Figura 6 – Diagrama de Caso de Uso Específico: Administrador - Cadastrar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D1BE855" w14:textId="4DF164A1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09" w:history="1">
        <w:r w:rsidR="00A02DDF" w:rsidRPr="00B464D9">
          <w:rPr>
            <w:rStyle w:val="Hyperlink"/>
            <w:noProof/>
          </w:rPr>
          <w:t>Figura 7 – Fluxo do Caso de Uso: Adminsitrador - Cadastrar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_Toc168645609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28</w:t>
        </w:r>
        <w:r w:rsidR="00A02DDF">
          <w:rPr>
            <w:noProof/>
            <w:webHidden/>
          </w:rPr>
          <w:fldChar w:fldCharType="end"/>
        </w:r>
      </w:hyperlink>
    </w:p>
    <w:p w14:paraId="62ACEA68" w14:textId="2CADB788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0" w:history="1">
        <w:r w:rsidR="00A02DDF" w:rsidRPr="00B464D9">
          <w:rPr>
            <w:rStyle w:val="Hyperlink"/>
            <w:noProof/>
          </w:rPr>
          <w:t>Figura 8 – Diagrama de Sequência - Ator Administrador: Fluxo do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31</w:t>
        </w:r>
        <w:r w:rsidR="00A02DDF">
          <w:rPr>
            <w:noProof/>
            <w:webHidden/>
          </w:rPr>
          <w:fldChar w:fldCharType="end"/>
        </w:r>
      </w:hyperlink>
    </w:p>
    <w:p w14:paraId="1EA9766B" w14:textId="6A734482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1" w:history="1">
        <w:r w:rsidR="00A02DDF" w:rsidRPr="00B464D9">
          <w:rPr>
            <w:rStyle w:val="Hyperlink"/>
            <w:noProof/>
          </w:rPr>
          <w:t>Figura 9 – Diagrama de Sequência - Ator Administrador: Fluxo do cadastro de 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32</w:t>
        </w:r>
        <w:r w:rsidR="00A02DDF">
          <w:rPr>
            <w:noProof/>
            <w:webHidden/>
          </w:rPr>
          <w:fldChar w:fldCharType="end"/>
        </w:r>
      </w:hyperlink>
    </w:p>
    <w:p w14:paraId="6630AA28" w14:textId="579BB2F2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2" w:history="1">
        <w:r w:rsidR="00A02DDF" w:rsidRPr="00B464D9">
          <w:rPr>
            <w:rStyle w:val="Hyperlink"/>
            <w:noProof/>
          </w:rPr>
          <w:t>Figura 10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73FC9EB7" w14:textId="1ACF7831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3" w:history="1">
        <w:r w:rsidR="00A02DDF" w:rsidRPr="00B464D9">
          <w:rPr>
            <w:rStyle w:val="Hyperlink"/>
            <w:noProof/>
          </w:rPr>
          <w:t>Figura 11 – Cenário Engenheira de Obras da Prefeitura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3D61B8AF" w14:textId="2F9F6EF5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4" w:history="1">
        <w:r w:rsidR="00A02DDF" w:rsidRPr="00B464D9">
          <w:rPr>
            <w:rStyle w:val="Hyperlink"/>
            <w:noProof/>
          </w:rPr>
          <w:t>Figura 12 – Persona Engenheira Civil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8F6E21F" w14:textId="65D35924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5" w:history="1">
        <w:r w:rsidR="00A02DDF" w:rsidRPr="00B464D9">
          <w:rPr>
            <w:rStyle w:val="Hyperlink"/>
            <w:noProof/>
          </w:rPr>
          <w:t>Figura 13 – Persona Engenheiro de Campo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24DA337" w14:textId="4679E587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6" w:history="1">
        <w:r w:rsidR="00A02DDF" w:rsidRPr="00B464D9">
          <w:rPr>
            <w:rStyle w:val="Hyperlink"/>
            <w:noProof/>
          </w:rPr>
          <w:t>Figura 14 – Wireframe da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36</w:t>
        </w:r>
        <w:r w:rsidR="00A02DDF">
          <w:rPr>
            <w:noProof/>
            <w:webHidden/>
          </w:rPr>
          <w:fldChar w:fldCharType="end"/>
        </w:r>
      </w:hyperlink>
    </w:p>
    <w:p w14:paraId="577B5AA8" w14:textId="3724A072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7" w:history="1">
        <w:r w:rsidR="00A02DDF" w:rsidRPr="00B464D9">
          <w:rPr>
            <w:rStyle w:val="Hyperlink"/>
            <w:noProof/>
          </w:rPr>
          <w:t>Figura 15 – Wireframe da Tela Inicial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37</w:t>
        </w:r>
        <w:r w:rsidR="00A02DDF">
          <w:rPr>
            <w:noProof/>
            <w:webHidden/>
          </w:rPr>
          <w:fldChar w:fldCharType="end"/>
        </w:r>
      </w:hyperlink>
    </w:p>
    <w:p w14:paraId="3251CB87" w14:textId="629525FF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8" w:history="1">
        <w:r w:rsidR="00A02DDF" w:rsidRPr="00B464D9">
          <w:rPr>
            <w:rStyle w:val="Hyperlink"/>
            <w:noProof/>
          </w:rPr>
          <w:t>Figura 16 – Wireframe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38</w:t>
        </w:r>
        <w:r w:rsidR="00A02DDF">
          <w:rPr>
            <w:noProof/>
            <w:webHidden/>
          </w:rPr>
          <w:fldChar w:fldCharType="end"/>
        </w:r>
      </w:hyperlink>
    </w:p>
    <w:p w14:paraId="06F9D47C" w14:textId="3D6C93C3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19" w:history="1">
        <w:r w:rsidR="00A02DDF" w:rsidRPr="00B464D9">
          <w:rPr>
            <w:rStyle w:val="Hyperlink"/>
            <w:noProof/>
          </w:rPr>
          <w:t>Figura 17 – Wireframe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_Toc168645619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95955BD" w14:textId="7EE07EA0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0" w:history="1">
        <w:r w:rsidR="00A02DDF" w:rsidRPr="00B464D9">
          <w:rPr>
            <w:rStyle w:val="Hyperlink"/>
            <w:noProof/>
          </w:rPr>
          <w:t>Figura 18 – Protótipo de Tela de Login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40</w:t>
        </w:r>
        <w:r w:rsidR="00A02DDF">
          <w:rPr>
            <w:noProof/>
            <w:webHidden/>
          </w:rPr>
          <w:fldChar w:fldCharType="end"/>
        </w:r>
      </w:hyperlink>
    </w:p>
    <w:p w14:paraId="333B1272" w14:textId="04C5877E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1" w:history="1">
        <w:r w:rsidR="00A02DDF" w:rsidRPr="00B464D9">
          <w:rPr>
            <w:rStyle w:val="Hyperlink"/>
            <w:noProof/>
          </w:rPr>
          <w:t>Figura 19 – Protótipo de Tela Inicial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41</w:t>
        </w:r>
        <w:r w:rsidR="00A02DDF">
          <w:rPr>
            <w:noProof/>
            <w:webHidden/>
          </w:rPr>
          <w:fldChar w:fldCharType="end"/>
        </w:r>
      </w:hyperlink>
    </w:p>
    <w:p w14:paraId="7C3F70A2" w14:textId="72FA3832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2" w:history="1">
        <w:r w:rsidR="00A02DDF" w:rsidRPr="00B464D9">
          <w:rPr>
            <w:rStyle w:val="Hyperlink"/>
            <w:noProof/>
          </w:rPr>
          <w:t>Figura 20 – Protótipo da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42</w:t>
        </w:r>
        <w:r w:rsidR="00A02DDF">
          <w:rPr>
            <w:noProof/>
            <w:webHidden/>
          </w:rPr>
          <w:fldChar w:fldCharType="end"/>
        </w:r>
      </w:hyperlink>
    </w:p>
    <w:p w14:paraId="28D0F329" w14:textId="75561E24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3" w:history="1">
        <w:r w:rsidR="00A02DDF" w:rsidRPr="00B464D9">
          <w:rPr>
            <w:rStyle w:val="Hyperlink"/>
            <w:noProof/>
          </w:rPr>
          <w:t>Figura 21 – Protótipo da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43</w:t>
        </w:r>
        <w:r w:rsidR="00A02DDF">
          <w:rPr>
            <w:noProof/>
            <w:webHidden/>
          </w:rPr>
          <w:fldChar w:fldCharType="end"/>
        </w:r>
      </w:hyperlink>
    </w:p>
    <w:p w14:paraId="730D2C8E" w14:textId="5A147A9B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4" w:history="1">
        <w:r w:rsidR="00A02DDF" w:rsidRPr="00B464D9">
          <w:rPr>
            <w:rStyle w:val="Hyperlink"/>
            <w:noProof/>
          </w:rPr>
          <w:t>Figura 22 – Mapeamento do Objeto Relacional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5B733A6C" w14:textId="01DADE4E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5" w:history="1">
        <w:r w:rsidR="00A02DDF" w:rsidRPr="00B464D9">
          <w:rPr>
            <w:rStyle w:val="Hyperlink"/>
            <w:noProof/>
          </w:rPr>
          <w:t>Figura 24 - Logo Visual Studio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6E951E5E" w14:textId="4C29CDD4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6" w:history="1">
        <w:r w:rsidR="00A02DDF" w:rsidRPr="00B464D9">
          <w:rPr>
            <w:rStyle w:val="Hyperlink"/>
            <w:noProof/>
          </w:rPr>
          <w:t>Figura 25 - Linguagem de Programação C#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69BAF3E2" w14:textId="3C7732F7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7" w:history="1">
        <w:r w:rsidR="00A02DDF" w:rsidRPr="00B464D9">
          <w:rPr>
            <w:rStyle w:val="Hyperlink"/>
            <w:noProof/>
          </w:rPr>
          <w:t>Figura 26 – Logo Visual Studio Code.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53</w:t>
        </w:r>
        <w:r w:rsidR="00A02DDF">
          <w:rPr>
            <w:noProof/>
            <w:webHidden/>
          </w:rPr>
          <w:fldChar w:fldCharType="end"/>
        </w:r>
      </w:hyperlink>
    </w:p>
    <w:p w14:paraId="442B0922" w14:textId="14B146DD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8" w:history="1">
        <w:r w:rsidR="00A02DDF" w:rsidRPr="00B464D9">
          <w:rPr>
            <w:rStyle w:val="Hyperlink"/>
            <w:noProof/>
          </w:rPr>
          <w:t>Figura 27 - Logo React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420A23A2" w14:textId="6B352FDD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29" w:history="1">
        <w:r w:rsidR="00A02DDF" w:rsidRPr="00B464D9">
          <w:rPr>
            <w:rStyle w:val="Hyperlink"/>
            <w:noProof/>
          </w:rPr>
          <w:t>Figura 28 – Tela Principal de Controle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_Toc168645629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57</w:t>
        </w:r>
        <w:r w:rsidR="00A02DDF">
          <w:rPr>
            <w:noProof/>
            <w:webHidden/>
          </w:rPr>
          <w:fldChar w:fldCharType="end"/>
        </w:r>
      </w:hyperlink>
    </w:p>
    <w:p w14:paraId="1A05E63B" w14:textId="5EB67E95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0" w:history="1">
        <w:r w:rsidR="00A02DDF" w:rsidRPr="00B464D9">
          <w:rPr>
            <w:rStyle w:val="Hyperlink"/>
            <w:noProof/>
          </w:rPr>
          <w:t>Figura 29 – Tela de Cadastro de Estado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58</w:t>
        </w:r>
        <w:r w:rsidR="00A02DDF">
          <w:rPr>
            <w:noProof/>
            <w:webHidden/>
          </w:rPr>
          <w:fldChar w:fldCharType="end"/>
        </w:r>
      </w:hyperlink>
    </w:p>
    <w:p w14:paraId="6F5E19E1" w14:textId="376959D7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1" w:history="1">
        <w:r w:rsidR="00A02DDF" w:rsidRPr="00B464D9">
          <w:rPr>
            <w:rStyle w:val="Hyperlink"/>
            <w:noProof/>
          </w:rPr>
          <w:t>Figura 30 – Tela de Cadastro de Cidade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59</w:t>
        </w:r>
        <w:r w:rsidR="00A02DDF">
          <w:rPr>
            <w:noProof/>
            <w:webHidden/>
          </w:rPr>
          <w:fldChar w:fldCharType="end"/>
        </w:r>
      </w:hyperlink>
    </w:p>
    <w:p w14:paraId="0813D2A4" w14:textId="56C51156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2" w:history="1">
        <w:r w:rsidR="00A02DDF" w:rsidRPr="00BE1CDF">
          <w:rPr>
            <w:rStyle w:val="Hyperlink"/>
            <w:noProof/>
          </w:rPr>
          <w:t>Figura 31</w:t>
        </w:r>
        <w:r w:rsidR="00A02DDF" w:rsidRPr="00B464D9">
          <w:rPr>
            <w:rStyle w:val="Hyperlink"/>
            <w:noProof/>
          </w:rPr>
          <w:t xml:space="preserve"> – Tela de Cadastro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60</w:t>
        </w:r>
        <w:r w:rsidR="00A02DDF">
          <w:rPr>
            <w:noProof/>
            <w:webHidden/>
          </w:rPr>
          <w:fldChar w:fldCharType="end"/>
        </w:r>
      </w:hyperlink>
    </w:p>
    <w:p w14:paraId="7B848177" w14:textId="3F5546C8" w:rsidR="00A02DDF" w:rsidRDefault="00A10BD9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645633" w:history="1">
        <w:r w:rsidR="00A02DDF" w:rsidRPr="00B464D9">
          <w:rPr>
            <w:rStyle w:val="Hyperlink"/>
            <w:noProof/>
          </w:rPr>
          <w:t>Figura 32 – Tela de Cadastro de Tipo de Usuário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_Toc168645633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61</w:t>
        </w:r>
        <w:r w:rsidR="00A02DDF">
          <w:rPr>
            <w:noProof/>
            <w:webHidden/>
          </w:rPr>
          <w:fldChar w:fldCharType="end"/>
        </w:r>
      </w:hyperlink>
    </w:p>
    <w:p w14:paraId="3CA35EEB" w14:textId="2816665B" w:rsidR="00537857" w:rsidRDefault="004E0086" w:rsidP="00231025">
      <w:pPr>
        <w:pStyle w:val="Universidade"/>
        <w:spacing w:line="36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lastRenderedPageBreak/>
        <w:fldChar w:fldCharType="end"/>
      </w:r>
    </w:p>
    <w:p w14:paraId="7BBA124B" w14:textId="77777777" w:rsidR="004C6F62" w:rsidRDefault="004C6F62" w:rsidP="00AA41BB">
      <w:pPr>
        <w:pStyle w:val="Ttulo"/>
        <w:spacing w:after="240"/>
        <w:jc w:val="both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67443AA0" w14:textId="75D10FE9" w:rsidR="00395B09" w:rsidRDefault="00395B09" w:rsidP="00395B09">
      <w:pPr>
        <w:pStyle w:val="Ttulo"/>
        <w:spacing w:after="240"/>
        <w:rPr>
          <w:szCs w:val="24"/>
        </w:rPr>
      </w:pPr>
      <w:r>
        <w:rPr>
          <w:szCs w:val="24"/>
        </w:rPr>
        <w:lastRenderedPageBreak/>
        <w:t xml:space="preserve">LISTA DE </w:t>
      </w:r>
      <w:r w:rsidR="005C599D">
        <w:rPr>
          <w:szCs w:val="24"/>
        </w:rPr>
        <w:t>QUADROS</w:t>
      </w:r>
    </w:p>
    <w:p w14:paraId="52A602BF" w14:textId="6D949D8F" w:rsidR="0027273F" w:rsidRDefault="00D2678A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68688428" w:history="1">
        <w:r w:rsidR="0027273F" w:rsidRPr="00032D35">
          <w:rPr>
            <w:rStyle w:val="Hyperlink"/>
            <w:noProof/>
          </w:rPr>
          <w:t>Quadro 1 – Requisitos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</w:t>
        </w:r>
        <w:r w:rsidR="0027273F">
          <w:rPr>
            <w:noProof/>
            <w:webHidden/>
          </w:rPr>
          <w:fldChar w:fldCharType="end"/>
        </w:r>
      </w:hyperlink>
    </w:p>
    <w:p w14:paraId="45C43EEA" w14:textId="4ED6686E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29" w:history="1">
        <w:r w:rsidR="0027273F" w:rsidRPr="00032D35">
          <w:rPr>
            <w:rStyle w:val="Hyperlink"/>
            <w:noProof/>
          </w:rPr>
          <w:t>Quadro 2 – Requisitos Não Funcionais do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_Toc168688429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8</w:t>
        </w:r>
        <w:r w:rsidR="0027273F">
          <w:rPr>
            <w:noProof/>
            <w:webHidden/>
          </w:rPr>
          <w:fldChar w:fldCharType="end"/>
        </w:r>
      </w:hyperlink>
    </w:p>
    <w:p w14:paraId="14AE83F5" w14:textId="0715D78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0" w:history="1">
        <w:r w:rsidR="0027273F" w:rsidRPr="00032D35">
          <w:rPr>
            <w:rStyle w:val="Hyperlink"/>
            <w:noProof/>
          </w:rPr>
          <w:t>Quadro 3 – Descrição da Classe TipoUsuário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10</w:t>
        </w:r>
        <w:r w:rsidR="0027273F">
          <w:rPr>
            <w:noProof/>
            <w:webHidden/>
          </w:rPr>
          <w:fldChar w:fldCharType="end"/>
        </w:r>
      </w:hyperlink>
    </w:p>
    <w:p w14:paraId="06090588" w14:textId="68660CB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1" w:history="1">
        <w:r w:rsidR="0027273F" w:rsidRPr="00032D35">
          <w:rPr>
            <w:rStyle w:val="Hyperlink"/>
            <w:noProof/>
          </w:rPr>
          <w:t>Quadro 4 - Descrição da Classe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325D660" w14:textId="099336F3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2" w:history="1">
        <w:r w:rsidR="0027273F" w:rsidRPr="00032D35">
          <w:rPr>
            <w:rStyle w:val="Hyperlink"/>
            <w:noProof/>
          </w:rPr>
          <w:t>Quadro 5 – Descrição da Classe Usuário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7D9DDB8A" w14:textId="13021C2E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3" w:history="1">
        <w:r w:rsidR="0027273F" w:rsidRPr="00032D35">
          <w:rPr>
            <w:rStyle w:val="Hyperlink"/>
            <w:noProof/>
          </w:rPr>
          <w:t>Quadro 6 – Descrição da Classe Pessoa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11</w:t>
        </w:r>
        <w:r w:rsidR="0027273F">
          <w:rPr>
            <w:noProof/>
            <w:webHidden/>
          </w:rPr>
          <w:fldChar w:fldCharType="end"/>
        </w:r>
      </w:hyperlink>
    </w:p>
    <w:p w14:paraId="2BFC45F4" w14:textId="5F6CAF4B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4" w:history="1">
        <w:r w:rsidR="0027273F" w:rsidRPr="00032D35">
          <w:rPr>
            <w:rStyle w:val="Hyperlink"/>
            <w:noProof/>
          </w:rPr>
          <w:t>Quadro 7 – Descrição da Classe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08146F32" w14:textId="7EDB4CC7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5" w:history="1">
        <w:r w:rsidR="0027273F" w:rsidRPr="00032D35">
          <w:rPr>
            <w:rStyle w:val="Hyperlink"/>
            <w:noProof/>
          </w:rPr>
          <w:t>Quadro 8 – Descrição da Classe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12FA8491" w14:textId="120B35AB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6" w:history="1">
        <w:r w:rsidR="0027273F" w:rsidRPr="00032D35">
          <w:rPr>
            <w:rStyle w:val="Hyperlink"/>
            <w:noProof/>
          </w:rPr>
          <w:t>Quadro 9 – Descrição da Classe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12</w:t>
        </w:r>
        <w:r w:rsidR="0027273F">
          <w:rPr>
            <w:noProof/>
            <w:webHidden/>
          </w:rPr>
          <w:fldChar w:fldCharType="end"/>
        </w:r>
      </w:hyperlink>
    </w:p>
    <w:p w14:paraId="2FBC7961" w14:textId="757B8D5B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7" w:history="1">
        <w:r w:rsidR="0027273F" w:rsidRPr="00032D35">
          <w:rPr>
            <w:rStyle w:val="Hyperlink"/>
            <w:noProof/>
          </w:rPr>
          <w:t>Quadro 10 – Descrição da Classe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895BBF" w14:textId="50101BE1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8" w:history="1">
        <w:r w:rsidR="0027273F" w:rsidRPr="00032D35">
          <w:rPr>
            <w:rStyle w:val="Hyperlink"/>
            <w:noProof/>
          </w:rPr>
          <w:t>Quadro 11 – Descrição da Classe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C91A299" w14:textId="69252E6A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39" w:history="1">
        <w:r w:rsidR="0027273F" w:rsidRPr="00032D35">
          <w:rPr>
            <w:rStyle w:val="Hyperlink"/>
            <w:noProof/>
          </w:rPr>
          <w:t>Quadro 12 – Descrição da Classe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_Toc168688439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2A17BD4C" w14:textId="2EC02B70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0" w:history="1">
        <w:r w:rsidR="0027273F" w:rsidRPr="00032D35">
          <w:rPr>
            <w:rStyle w:val="Hyperlink"/>
            <w:noProof/>
          </w:rPr>
          <w:t>Quadro 13 – Descrição da Classe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13</w:t>
        </w:r>
        <w:r w:rsidR="0027273F">
          <w:rPr>
            <w:noProof/>
            <w:webHidden/>
          </w:rPr>
          <w:fldChar w:fldCharType="end"/>
        </w:r>
      </w:hyperlink>
    </w:p>
    <w:p w14:paraId="6BC5CDDF" w14:textId="4E3CDE2B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1" w:history="1">
        <w:r w:rsidR="0027273F" w:rsidRPr="00032D35">
          <w:rPr>
            <w:rStyle w:val="Hyperlink"/>
            <w:noProof/>
          </w:rPr>
          <w:t>Quadro 14 – Descrição da Classe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1E77C5DF" w14:textId="08952B35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2" w:history="1">
        <w:r w:rsidR="0027273F" w:rsidRPr="00032D35">
          <w:rPr>
            <w:rStyle w:val="Hyperlink"/>
            <w:noProof/>
          </w:rPr>
          <w:t>Quadro 15 – Descrição da Classe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73EEB82D" w14:textId="2609F13C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3" w:history="1">
        <w:r w:rsidR="0027273F" w:rsidRPr="00032D35">
          <w:rPr>
            <w:rStyle w:val="Hyperlink"/>
            <w:noProof/>
          </w:rPr>
          <w:t>Quadro 16 – Descrição da Classe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281C9115" w14:textId="16DD325A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4" w:history="1">
        <w:r w:rsidR="0027273F" w:rsidRPr="00032D35">
          <w:rPr>
            <w:rStyle w:val="Hyperlink"/>
            <w:noProof/>
          </w:rPr>
          <w:t>Quadro 17 – Descrição da Classe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14</w:t>
        </w:r>
        <w:r w:rsidR="0027273F">
          <w:rPr>
            <w:noProof/>
            <w:webHidden/>
          </w:rPr>
          <w:fldChar w:fldCharType="end"/>
        </w:r>
      </w:hyperlink>
    </w:p>
    <w:p w14:paraId="6AF69A7C" w14:textId="4829BCE3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5" w:history="1">
        <w:r w:rsidR="0027273F" w:rsidRPr="00032D35">
          <w:rPr>
            <w:rStyle w:val="Hyperlink"/>
            <w:noProof/>
          </w:rPr>
          <w:t>Quadro 18 – Descrição da Classe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191684F" w14:textId="0B806A59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6" w:history="1">
        <w:r w:rsidR="0027273F" w:rsidRPr="00032D35">
          <w:rPr>
            <w:rStyle w:val="Hyperlink"/>
            <w:noProof/>
          </w:rPr>
          <w:t>Quadro 19 – Descrição da Classe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125B497D" w14:textId="504EC973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7" w:history="1">
        <w:r w:rsidR="0027273F" w:rsidRPr="00032D35">
          <w:rPr>
            <w:rStyle w:val="Hyperlink"/>
            <w:noProof/>
          </w:rPr>
          <w:t>Quadro 20 – Descrição da Classe Documento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15</w:t>
        </w:r>
        <w:r w:rsidR="0027273F">
          <w:rPr>
            <w:noProof/>
            <w:webHidden/>
          </w:rPr>
          <w:fldChar w:fldCharType="end"/>
        </w:r>
      </w:hyperlink>
    </w:p>
    <w:p w14:paraId="531EE905" w14:textId="11613048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8" w:history="1">
        <w:r w:rsidR="0027273F" w:rsidRPr="00032D35">
          <w:rPr>
            <w:rStyle w:val="Hyperlink"/>
            <w:noProof/>
          </w:rPr>
          <w:t>Quadro 21 – Descrição dos Atores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16</w:t>
        </w:r>
        <w:r w:rsidR="0027273F">
          <w:rPr>
            <w:noProof/>
            <w:webHidden/>
          </w:rPr>
          <w:fldChar w:fldCharType="end"/>
        </w:r>
      </w:hyperlink>
    </w:p>
    <w:p w14:paraId="63DE4FE3" w14:textId="05EAA99F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49" w:history="1">
        <w:r w:rsidR="0027273F" w:rsidRPr="00032D35">
          <w:rPr>
            <w:rStyle w:val="Hyperlink"/>
            <w:noProof/>
          </w:rPr>
          <w:t>Quadro 22 – Mensagens de saída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_Toc168688449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17</w:t>
        </w:r>
        <w:r w:rsidR="0027273F">
          <w:rPr>
            <w:noProof/>
            <w:webHidden/>
          </w:rPr>
          <w:fldChar w:fldCharType="end"/>
        </w:r>
      </w:hyperlink>
    </w:p>
    <w:p w14:paraId="62ABA6F5" w14:textId="67F89D72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0" w:history="1">
        <w:r w:rsidR="0027273F" w:rsidRPr="00032D35">
          <w:rPr>
            <w:rStyle w:val="Hyperlink"/>
            <w:noProof/>
          </w:rPr>
          <w:t>Quadro 23 – Lista de Casos de Uso: Ações do Administrador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18</w:t>
        </w:r>
        <w:r w:rsidR="0027273F">
          <w:rPr>
            <w:noProof/>
            <w:webHidden/>
          </w:rPr>
          <w:fldChar w:fldCharType="end"/>
        </w:r>
      </w:hyperlink>
    </w:p>
    <w:p w14:paraId="6E30E9A1" w14:textId="5C476A51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1" w:history="1">
        <w:r w:rsidR="0027273F" w:rsidRPr="00032D35">
          <w:rPr>
            <w:rStyle w:val="Hyperlink"/>
            <w:noProof/>
          </w:rPr>
          <w:t>Quadro 24 – Lista de Casos de Uso: Ações do Funcionário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20</w:t>
        </w:r>
        <w:r w:rsidR="0027273F">
          <w:rPr>
            <w:noProof/>
            <w:webHidden/>
          </w:rPr>
          <w:fldChar w:fldCharType="end"/>
        </w:r>
      </w:hyperlink>
    </w:p>
    <w:p w14:paraId="657FC384" w14:textId="52EF3B2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2" w:history="1">
        <w:r w:rsidR="0027273F" w:rsidRPr="00032D35">
          <w:rPr>
            <w:rStyle w:val="Hyperlink"/>
            <w:noProof/>
          </w:rPr>
          <w:t>Quadro 25 – Lista de Casos de Uso: Ações do Jurídico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717C8CDF" w14:textId="5FC4EBF3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3" w:history="1">
        <w:r w:rsidR="0027273F" w:rsidRPr="00032D35">
          <w:rPr>
            <w:rStyle w:val="Hyperlink"/>
            <w:noProof/>
          </w:rPr>
          <w:t>Quadro 26 – Lista de Casos de Uso: Ações do Físco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23</w:t>
        </w:r>
        <w:r w:rsidR="0027273F">
          <w:rPr>
            <w:noProof/>
            <w:webHidden/>
          </w:rPr>
          <w:fldChar w:fldCharType="end"/>
        </w:r>
      </w:hyperlink>
    </w:p>
    <w:p w14:paraId="523532C2" w14:textId="5C99C442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4" w:history="1">
        <w:r w:rsidR="0027273F" w:rsidRPr="00032D35">
          <w:rPr>
            <w:rStyle w:val="Hyperlink"/>
            <w:noProof/>
          </w:rPr>
          <w:t>Quadro 27 – Lista de Casos de Uso: Ações do  Sistema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24</w:t>
        </w:r>
        <w:r w:rsidR="0027273F">
          <w:rPr>
            <w:noProof/>
            <w:webHidden/>
          </w:rPr>
          <w:fldChar w:fldCharType="end"/>
        </w:r>
      </w:hyperlink>
    </w:p>
    <w:p w14:paraId="5DE91E1B" w14:textId="46229411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5" w:history="1">
        <w:r w:rsidR="0027273F" w:rsidRPr="00032D35">
          <w:rPr>
            <w:rStyle w:val="Hyperlink"/>
            <w:noProof/>
          </w:rPr>
          <w:t>Quadro 28 – Fluxo do Caso de Uso: Administrador – Cadastrar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30</w:t>
        </w:r>
        <w:r w:rsidR="0027273F">
          <w:rPr>
            <w:noProof/>
            <w:webHidden/>
          </w:rPr>
          <w:fldChar w:fldCharType="end"/>
        </w:r>
      </w:hyperlink>
    </w:p>
    <w:p w14:paraId="5334E5A6" w14:textId="3422B26E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6" w:history="1">
        <w:r w:rsidR="0027273F" w:rsidRPr="00032D35">
          <w:rPr>
            <w:rStyle w:val="Hyperlink"/>
            <w:noProof/>
          </w:rPr>
          <w:t>Quadro 29 – Fluxo do Caso de Uso: Administrador – Alterar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32</w:t>
        </w:r>
        <w:r w:rsidR="0027273F">
          <w:rPr>
            <w:noProof/>
            <w:webHidden/>
          </w:rPr>
          <w:fldChar w:fldCharType="end"/>
        </w:r>
      </w:hyperlink>
    </w:p>
    <w:p w14:paraId="2F5AE41A" w14:textId="6FFD36E3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7" w:history="1">
        <w:r w:rsidR="0027273F" w:rsidRPr="00032D35">
          <w:rPr>
            <w:rStyle w:val="Hyperlink"/>
            <w:noProof/>
          </w:rPr>
          <w:t>Quadro 30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34</w:t>
        </w:r>
        <w:r w:rsidR="0027273F">
          <w:rPr>
            <w:noProof/>
            <w:webHidden/>
          </w:rPr>
          <w:fldChar w:fldCharType="end"/>
        </w:r>
      </w:hyperlink>
    </w:p>
    <w:p w14:paraId="4CED8845" w14:textId="048F8C6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8" w:history="1">
        <w:r w:rsidR="0027273F" w:rsidRPr="00032D35">
          <w:rPr>
            <w:rStyle w:val="Hyperlink"/>
            <w:noProof/>
          </w:rPr>
          <w:t>Quadro 31 – Fluxo do Caso de Uso: Administrador – Listar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35</w:t>
        </w:r>
        <w:r w:rsidR="0027273F">
          <w:rPr>
            <w:noProof/>
            <w:webHidden/>
          </w:rPr>
          <w:fldChar w:fldCharType="end"/>
        </w:r>
      </w:hyperlink>
    </w:p>
    <w:p w14:paraId="4F919C34" w14:textId="3F2C93E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59" w:history="1">
        <w:r w:rsidR="0027273F" w:rsidRPr="00032D35">
          <w:rPr>
            <w:rStyle w:val="Hyperlink"/>
            <w:noProof/>
          </w:rPr>
          <w:t>Quadro 32 – Fluxo do Caso de Uso Geral de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_Toc168688459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37</w:t>
        </w:r>
        <w:r w:rsidR="0027273F">
          <w:rPr>
            <w:noProof/>
            <w:webHidden/>
          </w:rPr>
          <w:fldChar w:fldCharType="end"/>
        </w:r>
      </w:hyperlink>
    </w:p>
    <w:p w14:paraId="20224844" w14:textId="1E33A57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0" w:history="1">
        <w:r w:rsidR="0027273F" w:rsidRPr="00032D35">
          <w:rPr>
            <w:rStyle w:val="Hyperlink"/>
            <w:noProof/>
          </w:rPr>
          <w:t>Quadro 33 – Fluxo do Caso de Uso: Administrador – Alterar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39</w:t>
        </w:r>
        <w:r w:rsidR="0027273F">
          <w:rPr>
            <w:noProof/>
            <w:webHidden/>
          </w:rPr>
          <w:fldChar w:fldCharType="end"/>
        </w:r>
      </w:hyperlink>
    </w:p>
    <w:p w14:paraId="5E3B1638" w14:textId="401039D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1" w:history="1">
        <w:r w:rsidR="0027273F" w:rsidRPr="00032D35">
          <w:rPr>
            <w:rStyle w:val="Hyperlink"/>
            <w:noProof/>
          </w:rPr>
          <w:t>Quadro 34 – Fluxo do Caso de Uso: Administrador – Excluir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41</w:t>
        </w:r>
        <w:r w:rsidR="0027273F">
          <w:rPr>
            <w:noProof/>
            <w:webHidden/>
          </w:rPr>
          <w:fldChar w:fldCharType="end"/>
        </w:r>
      </w:hyperlink>
    </w:p>
    <w:p w14:paraId="1BD0410E" w14:textId="78976DB0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2" w:history="1">
        <w:r w:rsidR="0027273F" w:rsidRPr="00032D35">
          <w:rPr>
            <w:rStyle w:val="Hyperlink"/>
            <w:noProof/>
          </w:rPr>
          <w:t>Quadro 35 – Fluxo do Caso de Uso: Administrador – Listar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42</w:t>
        </w:r>
        <w:r w:rsidR="0027273F">
          <w:rPr>
            <w:noProof/>
            <w:webHidden/>
          </w:rPr>
          <w:fldChar w:fldCharType="end"/>
        </w:r>
      </w:hyperlink>
    </w:p>
    <w:p w14:paraId="1F5C8058" w14:textId="0C5A767A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3" w:history="1">
        <w:r w:rsidR="0027273F" w:rsidRPr="00032D35">
          <w:rPr>
            <w:rStyle w:val="Hyperlink"/>
            <w:noProof/>
          </w:rPr>
          <w:t>Quadro 36 – Script SQL – Tabela Estado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AB463AC" w14:textId="2153175F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4" w:history="1">
        <w:r w:rsidR="0027273F" w:rsidRPr="00032D35">
          <w:rPr>
            <w:rStyle w:val="Hyperlink"/>
            <w:noProof/>
          </w:rPr>
          <w:t>Quadro 37 – Script SQL – Tabela Munícipe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61</w:t>
        </w:r>
        <w:r w:rsidR="0027273F">
          <w:rPr>
            <w:noProof/>
            <w:webHidden/>
          </w:rPr>
          <w:fldChar w:fldCharType="end"/>
        </w:r>
      </w:hyperlink>
    </w:p>
    <w:p w14:paraId="35607DB3" w14:textId="2ECA2C09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5" w:history="1">
        <w:r w:rsidR="0027273F" w:rsidRPr="00032D35">
          <w:rPr>
            <w:rStyle w:val="Hyperlink"/>
            <w:noProof/>
          </w:rPr>
          <w:t>Quadro 38 – Script SQL – Tabela TipoUsuario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51C3090E" w14:textId="67ADE46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6" w:history="1">
        <w:r w:rsidR="0027273F" w:rsidRPr="00032D35">
          <w:rPr>
            <w:rStyle w:val="Hyperlink"/>
            <w:noProof/>
          </w:rPr>
          <w:t>Quadro 39 – Script SQL – Tabela Cidade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423F2D6F" w14:textId="05893341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7" w:history="1">
        <w:r w:rsidR="0027273F" w:rsidRPr="00032D35">
          <w:rPr>
            <w:rStyle w:val="Hyperlink"/>
            <w:noProof/>
          </w:rPr>
          <w:t>Quadro 40 – Script SQL – Tabela Usuario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0CBEE2E1" w14:textId="1ED0E714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8" w:history="1">
        <w:r w:rsidR="0027273F" w:rsidRPr="00032D35">
          <w:rPr>
            <w:rStyle w:val="Hyperlink"/>
            <w:noProof/>
          </w:rPr>
          <w:t>Quadro 41 – Script SQL – Tabela Auditoria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62</w:t>
        </w:r>
        <w:r w:rsidR="0027273F">
          <w:rPr>
            <w:noProof/>
            <w:webHidden/>
          </w:rPr>
          <w:fldChar w:fldCharType="end"/>
        </w:r>
      </w:hyperlink>
    </w:p>
    <w:p w14:paraId="12128644" w14:textId="4BD4628F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69" w:history="1">
        <w:r w:rsidR="0027273F" w:rsidRPr="00032D35">
          <w:rPr>
            <w:rStyle w:val="Hyperlink"/>
            <w:noProof/>
          </w:rPr>
          <w:t>Quadro 42 – Script SQL – Tabela Engenheiro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_Toc168688469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6BB59ED7" w14:textId="14BB9CE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0" w:history="1">
        <w:r w:rsidR="0027273F" w:rsidRPr="00032D35">
          <w:rPr>
            <w:rStyle w:val="Hyperlink"/>
            <w:noProof/>
          </w:rPr>
          <w:t>Quadro 43 – Script SQL – Tabela Fiscal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19B8A87" w14:textId="19544971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1" w:history="1">
        <w:r w:rsidR="0027273F" w:rsidRPr="00032D35">
          <w:rPr>
            <w:rStyle w:val="Hyperlink"/>
            <w:noProof/>
          </w:rPr>
          <w:t>Quadro 44 – Script SQL – Tabela 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_Toc168688471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371E3097" w14:textId="78D37E7C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2" w:history="1">
        <w:r w:rsidR="0027273F" w:rsidRPr="00032D35">
          <w:rPr>
            <w:rStyle w:val="Hyperlink"/>
            <w:noProof/>
          </w:rPr>
          <w:t>Quadro 45– Script SQL – Tabela Imóvel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_Toc168688472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63</w:t>
        </w:r>
        <w:r w:rsidR="0027273F">
          <w:rPr>
            <w:noProof/>
            <w:webHidden/>
          </w:rPr>
          <w:fldChar w:fldCharType="end"/>
        </w:r>
      </w:hyperlink>
    </w:p>
    <w:p w14:paraId="1C3AD8A4" w14:textId="6C8AD8F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3" w:history="1">
        <w:r w:rsidR="0027273F" w:rsidRPr="00032D35">
          <w:rPr>
            <w:rStyle w:val="Hyperlink"/>
            <w:noProof/>
          </w:rPr>
          <w:t>Quadro 46 – Script SQL – Tabela 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_Toc168688473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95BF82" w14:textId="62CE6C7B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4" w:history="1">
        <w:r w:rsidR="0027273F" w:rsidRPr="00032D35">
          <w:rPr>
            <w:rStyle w:val="Hyperlink"/>
            <w:noProof/>
          </w:rPr>
          <w:t>Quadro 47 – Script SQL – Tabela TipoLogradouro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_Toc168688474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43E08CFB" w14:textId="7CA138E7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5" w:history="1">
        <w:r w:rsidR="0027273F" w:rsidRPr="00032D35">
          <w:rPr>
            <w:rStyle w:val="Hyperlink"/>
            <w:noProof/>
          </w:rPr>
          <w:t>Quadro 48 – Script SQL – Tabela Bairro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_Toc168688475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188D6036" w14:textId="3240753A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6" w:history="1">
        <w:r w:rsidR="0027273F" w:rsidRPr="00032D35">
          <w:rPr>
            <w:rStyle w:val="Hyperlink"/>
            <w:noProof/>
          </w:rPr>
          <w:t>Quadro 49 – Script SQL – Tabela TipoProcesso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_Toc168688476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64</w:t>
        </w:r>
        <w:r w:rsidR="0027273F">
          <w:rPr>
            <w:noProof/>
            <w:webHidden/>
          </w:rPr>
          <w:fldChar w:fldCharType="end"/>
        </w:r>
      </w:hyperlink>
    </w:p>
    <w:p w14:paraId="02B0C818" w14:textId="725779D6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7" w:history="1">
        <w:r w:rsidR="0027273F" w:rsidRPr="00032D35">
          <w:rPr>
            <w:rStyle w:val="Hyperlink"/>
            <w:noProof/>
          </w:rPr>
          <w:t>Quadro 50 – Script SQL – Tabela 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_Toc168688477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52F8F757" w14:textId="05412DBE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8" w:history="1">
        <w:r w:rsidR="0027273F" w:rsidRPr="00032D35">
          <w:rPr>
            <w:rStyle w:val="Hyperlink"/>
            <w:noProof/>
          </w:rPr>
          <w:t>Quadro 51 – Script SQL – Tabela TipoDocumento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_Toc168688478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435AE68" w14:textId="6467505A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79" w:history="1">
        <w:r w:rsidR="0027273F" w:rsidRPr="00032D35">
          <w:rPr>
            <w:rStyle w:val="Hyperlink"/>
            <w:noProof/>
          </w:rPr>
          <w:t>Quadro 52 – Script SQL – Tabela DocumentoProcesso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_Toc168688479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0A70A88C" w14:textId="2627C03D" w:rsidR="0027273F" w:rsidRDefault="00A10BD9">
      <w:pPr>
        <w:pStyle w:val="ndicedeilustraes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8688480" w:history="1">
        <w:r w:rsidR="0027273F" w:rsidRPr="00032D35">
          <w:rPr>
            <w:rStyle w:val="Hyperlink"/>
            <w:noProof/>
          </w:rPr>
          <w:t>Quadro 53 – Script SQL – Tabela TipoDocumentoEtapa</w:t>
        </w:r>
        <w:r w:rsidR="0027273F">
          <w:rPr>
            <w:noProof/>
            <w:webHidden/>
          </w:rPr>
          <w:tab/>
        </w:r>
        <w:r w:rsidR="0027273F">
          <w:rPr>
            <w:noProof/>
            <w:webHidden/>
          </w:rPr>
          <w:fldChar w:fldCharType="begin"/>
        </w:r>
        <w:r w:rsidR="0027273F">
          <w:rPr>
            <w:noProof/>
            <w:webHidden/>
          </w:rPr>
          <w:instrText xml:space="preserve"> PAGEREF _Toc168688480 \h </w:instrText>
        </w:r>
        <w:r w:rsidR="0027273F">
          <w:rPr>
            <w:noProof/>
            <w:webHidden/>
          </w:rPr>
        </w:r>
        <w:r w:rsidR="0027273F">
          <w:rPr>
            <w:noProof/>
            <w:webHidden/>
          </w:rPr>
          <w:fldChar w:fldCharType="separate"/>
        </w:r>
        <w:r w:rsidR="0027273F">
          <w:rPr>
            <w:noProof/>
            <w:webHidden/>
          </w:rPr>
          <w:t>65</w:t>
        </w:r>
        <w:r w:rsidR="0027273F">
          <w:rPr>
            <w:noProof/>
            <w:webHidden/>
          </w:rPr>
          <w:fldChar w:fldCharType="end"/>
        </w:r>
      </w:hyperlink>
    </w:p>
    <w:p w14:paraId="356BFFA6" w14:textId="1EFEB164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56068917" w14:textId="51CD1F05" w:rsidR="00A02DDF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68645679" w:history="1">
        <w:r w:rsidR="00A02DDF" w:rsidRPr="00572FEB">
          <w:rPr>
            <w:rStyle w:val="Hyperlink"/>
            <w:noProof/>
          </w:rPr>
          <w:t>1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INTRODUÇÃO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_Toc168645679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</w:t>
        </w:r>
        <w:r w:rsidR="00A02DDF">
          <w:rPr>
            <w:noProof/>
            <w:webHidden/>
          </w:rPr>
          <w:fldChar w:fldCharType="end"/>
        </w:r>
      </w:hyperlink>
    </w:p>
    <w:p w14:paraId="53C624AD" w14:textId="1884E873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0" w:history="1">
        <w:r w:rsidR="00A02DDF" w:rsidRPr="00572FEB">
          <w:rPr>
            <w:rStyle w:val="Hyperlink"/>
            <w:noProof/>
          </w:rPr>
          <w:t>2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LEVANTAMENTO DE REQUISITOS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7379DB35" w14:textId="7AC50BE7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1" w:history="1">
        <w:r w:rsidR="00A02DDF" w:rsidRPr="00572FEB">
          <w:rPr>
            <w:rStyle w:val="Hyperlink"/>
            <w:noProof/>
          </w:rPr>
          <w:t>2.1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objetivos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24DB82B5" w14:textId="3673DE3C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2" w:history="1">
        <w:r w:rsidR="00A02DDF" w:rsidRPr="00572FEB">
          <w:rPr>
            <w:rStyle w:val="Hyperlink"/>
            <w:noProof/>
          </w:rPr>
          <w:t>2.2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 sistema atual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14321660" w14:textId="4272823C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3" w:history="1">
        <w:r w:rsidR="00A02DDF" w:rsidRPr="00572FEB">
          <w:rPr>
            <w:rStyle w:val="Hyperlink"/>
            <w:noProof/>
          </w:rPr>
          <w:t>2.3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principais problemas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</w:t>
        </w:r>
        <w:r w:rsidR="00A02DDF">
          <w:rPr>
            <w:noProof/>
            <w:webHidden/>
          </w:rPr>
          <w:fldChar w:fldCharType="end"/>
        </w:r>
      </w:hyperlink>
    </w:p>
    <w:p w14:paraId="60911253" w14:textId="74909211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4" w:history="1">
        <w:r w:rsidR="00A02DDF" w:rsidRPr="00572FEB">
          <w:rPr>
            <w:rStyle w:val="Hyperlink"/>
            <w:noProof/>
          </w:rPr>
          <w:t>2.4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</w:t>
        </w:r>
        <w:r w:rsidR="00A02DDF">
          <w:rPr>
            <w:noProof/>
            <w:webHidden/>
          </w:rPr>
          <w:fldChar w:fldCharType="end"/>
        </w:r>
      </w:hyperlink>
    </w:p>
    <w:p w14:paraId="3878F5DC" w14:textId="109992BA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5" w:history="1">
        <w:r w:rsidR="00A02DDF" w:rsidRPr="00572FEB">
          <w:rPr>
            <w:rStyle w:val="Hyperlink"/>
            <w:noProof/>
          </w:rPr>
          <w:t>2.5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dos requisitos não funcionais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8</w:t>
        </w:r>
        <w:r w:rsidR="00A02DDF">
          <w:rPr>
            <w:noProof/>
            <w:webHidden/>
          </w:rPr>
          <w:fldChar w:fldCharType="end"/>
        </w:r>
      </w:hyperlink>
    </w:p>
    <w:p w14:paraId="137CCE7E" w14:textId="7915A866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86" w:history="1">
        <w:r w:rsidR="00A02DDF" w:rsidRPr="00572FEB">
          <w:rPr>
            <w:rStyle w:val="Hyperlink"/>
            <w:noProof/>
          </w:rPr>
          <w:t>3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VISÃO DE CASO DE USO – UML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360A7BE2" w14:textId="6741D947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7" w:history="1">
        <w:r w:rsidR="00A02DDF" w:rsidRPr="00572FEB">
          <w:rPr>
            <w:rStyle w:val="Hyperlink"/>
            <w:noProof/>
          </w:rPr>
          <w:t>3.1 Diagrama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9</w:t>
        </w:r>
        <w:r w:rsidR="00A02DDF">
          <w:rPr>
            <w:noProof/>
            <w:webHidden/>
          </w:rPr>
          <w:fldChar w:fldCharType="end"/>
        </w:r>
      </w:hyperlink>
    </w:p>
    <w:p w14:paraId="4B3F6B36" w14:textId="7FCB5267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8" w:history="1">
        <w:r w:rsidR="00A02DDF" w:rsidRPr="00572FEB">
          <w:rPr>
            <w:rStyle w:val="Hyperlink"/>
            <w:noProof/>
          </w:rPr>
          <w:t>3.2 Dicionário de classes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10</w:t>
        </w:r>
        <w:r w:rsidR="00A02DDF">
          <w:rPr>
            <w:noProof/>
            <w:webHidden/>
          </w:rPr>
          <w:fldChar w:fldCharType="end"/>
        </w:r>
      </w:hyperlink>
    </w:p>
    <w:p w14:paraId="5B00D5DA" w14:textId="6E643FC4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89" w:history="1">
        <w:r w:rsidR="00A02DDF" w:rsidRPr="00572FEB">
          <w:rPr>
            <w:rStyle w:val="Hyperlink"/>
            <w:noProof/>
          </w:rPr>
          <w:t>3.3 Definição dos Atores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_Toc168645689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16</w:t>
        </w:r>
        <w:r w:rsidR="00A02DDF">
          <w:rPr>
            <w:noProof/>
            <w:webHidden/>
          </w:rPr>
          <w:fldChar w:fldCharType="end"/>
        </w:r>
      </w:hyperlink>
    </w:p>
    <w:p w14:paraId="4A18E0DD" w14:textId="05269DBD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0" w:history="1">
        <w:r w:rsidR="00A02DDF" w:rsidRPr="00572FEB">
          <w:rPr>
            <w:rStyle w:val="Hyperlink"/>
            <w:noProof/>
          </w:rPr>
          <w:t>3.4 Lista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17</w:t>
        </w:r>
        <w:r w:rsidR="00A02DDF">
          <w:rPr>
            <w:noProof/>
            <w:webHidden/>
          </w:rPr>
          <w:fldChar w:fldCharType="end"/>
        </w:r>
      </w:hyperlink>
    </w:p>
    <w:p w14:paraId="377761DE" w14:textId="06415693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1" w:history="1">
        <w:r w:rsidR="00A02DDF" w:rsidRPr="00572FEB">
          <w:rPr>
            <w:rStyle w:val="Hyperlink"/>
            <w:noProof/>
          </w:rPr>
          <w:t>3.4. Diagrama de Casos de Uso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24</w:t>
        </w:r>
        <w:r w:rsidR="00A02DDF">
          <w:rPr>
            <w:noProof/>
            <w:webHidden/>
          </w:rPr>
          <w:fldChar w:fldCharType="end"/>
        </w:r>
      </w:hyperlink>
    </w:p>
    <w:p w14:paraId="79F2447B" w14:textId="57368B8E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2" w:history="1">
        <w:r w:rsidR="00A02DDF" w:rsidRPr="00572FEB">
          <w:rPr>
            <w:rStyle w:val="Hyperlink"/>
            <w:noProof/>
          </w:rPr>
          <w:t>3.5. Diagrama de Casos de uso individuais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25</w:t>
        </w:r>
        <w:r w:rsidR="00A02DDF">
          <w:rPr>
            <w:noProof/>
            <w:webHidden/>
          </w:rPr>
          <w:fldChar w:fldCharType="end"/>
        </w:r>
      </w:hyperlink>
    </w:p>
    <w:p w14:paraId="5E3A23C9" w14:textId="7C0FBA42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3" w:history="1">
        <w:r w:rsidR="00A02DDF" w:rsidRPr="00572FEB">
          <w:rPr>
            <w:rStyle w:val="Hyperlink"/>
            <w:noProof/>
          </w:rPr>
          <w:t>3.6. Diagrama de Sequência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30</w:t>
        </w:r>
        <w:r w:rsidR="00A02DDF">
          <w:rPr>
            <w:noProof/>
            <w:webHidden/>
          </w:rPr>
          <w:fldChar w:fldCharType="end"/>
        </w:r>
      </w:hyperlink>
    </w:p>
    <w:p w14:paraId="777BAEA8" w14:textId="4EA8713E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4" w:history="1">
        <w:r w:rsidR="00A02DDF" w:rsidRPr="00572FEB">
          <w:rPr>
            <w:rStyle w:val="Hyperlink"/>
            <w:noProof/>
          </w:rPr>
          <w:t>4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DEFINIÇÃO DA INTERFACE COM O USUÁRIO (UX) (3º semestre)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5EE85EA9" w14:textId="63939873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5" w:history="1">
        <w:r w:rsidR="00A02DDF" w:rsidRPr="00572FEB">
          <w:rPr>
            <w:rStyle w:val="Hyperlink"/>
            <w:noProof/>
          </w:rPr>
          <w:t>4.1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cenário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33</w:t>
        </w:r>
        <w:r w:rsidR="00A02DDF">
          <w:rPr>
            <w:noProof/>
            <w:webHidden/>
          </w:rPr>
          <w:fldChar w:fldCharType="end"/>
        </w:r>
      </w:hyperlink>
    </w:p>
    <w:p w14:paraId="13846E83" w14:textId="732C1355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6" w:history="1">
        <w:r w:rsidR="00A02DDF" w:rsidRPr="00572FEB">
          <w:rPr>
            <w:rStyle w:val="Hyperlink"/>
            <w:noProof/>
          </w:rPr>
          <w:t>4.2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Descrição de personas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34</w:t>
        </w:r>
        <w:r w:rsidR="00A02DDF">
          <w:rPr>
            <w:noProof/>
            <w:webHidden/>
          </w:rPr>
          <w:fldChar w:fldCharType="end"/>
        </w:r>
      </w:hyperlink>
    </w:p>
    <w:p w14:paraId="5A904765" w14:textId="3ADFB0E9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7" w:history="1">
        <w:r w:rsidR="00A02DDF" w:rsidRPr="00572FEB">
          <w:rPr>
            <w:rStyle w:val="Hyperlink"/>
            <w:noProof/>
          </w:rPr>
          <w:t>4.3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Esboços de tela (wireframes)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35</w:t>
        </w:r>
        <w:r w:rsidR="00A02DDF">
          <w:rPr>
            <w:noProof/>
            <w:webHidden/>
          </w:rPr>
          <w:fldChar w:fldCharType="end"/>
        </w:r>
      </w:hyperlink>
    </w:p>
    <w:p w14:paraId="6C0FC32F" w14:textId="0F8F0A50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698" w:history="1">
        <w:r w:rsidR="00A02DDF" w:rsidRPr="00572FEB">
          <w:rPr>
            <w:rStyle w:val="Hyperlink"/>
            <w:noProof/>
          </w:rPr>
          <w:t>4.4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Protótipos de tela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_Toc168645698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39</w:t>
        </w:r>
        <w:r w:rsidR="00A02DDF">
          <w:rPr>
            <w:noProof/>
            <w:webHidden/>
          </w:rPr>
          <w:fldChar w:fldCharType="end"/>
        </w:r>
      </w:hyperlink>
    </w:p>
    <w:p w14:paraId="33BFC594" w14:textId="34CF908F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699" w:history="1">
        <w:r w:rsidR="00A02DDF" w:rsidRPr="00572FEB">
          <w:rPr>
            <w:rStyle w:val="Hyperlink"/>
            <w:noProof/>
          </w:rPr>
          <w:t>5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BANCO DE DADOS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_Toc168645699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F0BA0FF" w14:textId="589FFD42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0" w:history="1">
        <w:r w:rsidR="00A02DDF" w:rsidRPr="00572FEB">
          <w:rPr>
            <w:rStyle w:val="Hyperlink"/>
            <w:noProof/>
          </w:rPr>
          <w:t>5.1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Modelo Entidade Relacionamento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_Toc168645700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44</w:t>
        </w:r>
        <w:r w:rsidR="00A02DDF">
          <w:rPr>
            <w:noProof/>
            <w:webHidden/>
          </w:rPr>
          <w:fldChar w:fldCharType="end"/>
        </w:r>
      </w:hyperlink>
    </w:p>
    <w:p w14:paraId="5C2C357F" w14:textId="2A23363F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1" w:history="1">
        <w:r w:rsidR="00A02DDF" w:rsidRPr="00572FEB">
          <w:rPr>
            <w:rStyle w:val="Hyperlink"/>
            <w:noProof/>
          </w:rPr>
          <w:t>5.2</w:t>
        </w:r>
        <w:r w:rsidR="00A02DD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Script das tabelas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_Toc168645701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45</w:t>
        </w:r>
        <w:r w:rsidR="00A02DDF">
          <w:rPr>
            <w:noProof/>
            <w:webHidden/>
          </w:rPr>
          <w:fldChar w:fldCharType="end"/>
        </w:r>
      </w:hyperlink>
    </w:p>
    <w:p w14:paraId="270D2154" w14:textId="3630D2CB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2" w:history="1">
        <w:r w:rsidR="00A02DDF" w:rsidRPr="00572FEB">
          <w:rPr>
            <w:rStyle w:val="Hyperlink"/>
            <w:noProof/>
          </w:rPr>
          <w:t>6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ARQUITETURA DE SOFTWARE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_Toc168645702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DC46556" w14:textId="36195C8C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3" w:history="1">
        <w:r w:rsidR="00A02DDF" w:rsidRPr="00572FEB">
          <w:rPr>
            <w:rStyle w:val="Hyperlink"/>
            <w:noProof/>
          </w:rPr>
          <w:t>6.1 Arquitetura de desenvolvimento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_Toc168645703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51</w:t>
        </w:r>
        <w:r w:rsidR="00A02DDF">
          <w:rPr>
            <w:noProof/>
            <w:webHidden/>
          </w:rPr>
          <w:fldChar w:fldCharType="end"/>
        </w:r>
      </w:hyperlink>
    </w:p>
    <w:p w14:paraId="32707B92" w14:textId="3379BF65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4" w:history="1">
        <w:r w:rsidR="00A02DDF" w:rsidRPr="00572FEB">
          <w:rPr>
            <w:rStyle w:val="Hyperlink"/>
            <w:noProof/>
          </w:rPr>
          <w:t>6.1.1 Tecnologia utilizada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_Toc168645704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52</w:t>
        </w:r>
        <w:r w:rsidR="00A02DDF">
          <w:rPr>
            <w:noProof/>
            <w:webHidden/>
          </w:rPr>
          <w:fldChar w:fldCharType="end"/>
        </w:r>
      </w:hyperlink>
    </w:p>
    <w:p w14:paraId="20415606" w14:textId="626D1470" w:rsidR="00A02DDF" w:rsidRDefault="00A10BD9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68645705" w:history="1">
        <w:r w:rsidR="00A02DDF" w:rsidRPr="00572FEB">
          <w:rPr>
            <w:rStyle w:val="Hyperlink"/>
            <w:noProof/>
          </w:rPr>
          <w:t>6.2 Telas do sistema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_Toc168645705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54</w:t>
        </w:r>
        <w:r w:rsidR="00A02DDF">
          <w:rPr>
            <w:noProof/>
            <w:webHidden/>
          </w:rPr>
          <w:fldChar w:fldCharType="end"/>
        </w:r>
      </w:hyperlink>
    </w:p>
    <w:p w14:paraId="058DF0AF" w14:textId="2D75B401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6" w:history="1">
        <w:r w:rsidR="00A02DDF" w:rsidRPr="00572FEB">
          <w:rPr>
            <w:rStyle w:val="Hyperlink"/>
            <w:noProof/>
          </w:rPr>
          <w:t>7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CONCLUSÃO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_Toc168645706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62</w:t>
        </w:r>
        <w:r w:rsidR="00A02DDF">
          <w:rPr>
            <w:noProof/>
            <w:webHidden/>
          </w:rPr>
          <w:fldChar w:fldCharType="end"/>
        </w:r>
      </w:hyperlink>
    </w:p>
    <w:p w14:paraId="31572E82" w14:textId="40CF256F" w:rsidR="00A02DDF" w:rsidRDefault="00A10BD9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68645707" w:history="1">
        <w:r w:rsidR="00A02DDF" w:rsidRPr="00572FEB">
          <w:rPr>
            <w:rStyle w:val="Hyperlink"/>
            <w:noProof/>
          </w:rPr>
          <w:t>8</w:t>
        </w:r>
        <w:r w:rsidR="00A02DDF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A02DDF" w:rsidRPr="00572FEB">
          <w:rPr>
            <w:rStyle w:val="Hyperlink"/>
            <w:noProof/>
          </w:rPr>
          <w:t>REFERÊNCIAS</w:t>
        </w:r>
        <w:r w:rsidR="00A02DDF">
          <w:rPr>
            <w:noProof/>
            <w:webHidden/>
          </w:rPr>
          <w:tab/>
        </w:r>
        <w:r w:rsidR="00A02DDF">
          <w:rPr>
            <w:noProof/>
            <w:webHidden/>
          </w:rPr>
          <w:fldChar w:fldCharType="begin"/>
        </w:r>
        <w:r w:rsidR="00A02DDF">
          <w:rPr>
            <w:noProof/>
            <w:webHidden/>
          </w:rPr>
          <w:instrText xml:space="preserve"> PAGEREF _Toc168645707 \h </w:instrText>
        </w:r>
        <w:r w:rsidR="00A02DDF">
          <w:rPr>
            <w:noProof/>
            <w:webHidden/>
          </w:rPr>
        </w:r>
        <w:r w:rsidR="00A02DDF">
          <w:rPr>
            <w:noProof/>
            <w:webHidden/>
          </w:rPr>
          <w:fldChar w:fldCharType="separate"/>
        </w:r>
        <w:r w:rsidR="00A02DDF">
          <w:rPr>
            <w:noProof/>
            <w:webHidden/>
          </w:rPr>
          <w:t>63</w:t>
        </w:r>
        <w:r w:rsidR="00A02DDF">
          <w:rPr>
            <w:noProof/>
            <w:webHidden/>
          </w:rPr>
          <w:fldChar w:fldCharType="end"/>
        </w:r>
      </w:hyperlink>
    </w:p>
    <w:p w14:paraId="48239BC6" w14:textId="73F340B6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68645679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3E4F441" w14:textId="77777777" w:rsidR="002F5C76" w:rsidRDefault="002F5C76" w:rsidP="002F5C76">
      <w:pPr>
        <w:pStyle w:val="Pargrafo"/>
        <w:spacing w:line="360" w:lineRule="auto"/>
        <w:ind w:firstLine="851"/>
      </w:pPr>
      <w:r>
        <w:t xml:space="preserve">A geração de documentos de obra se torna fundamental para qualquer construção, sendo registros oficiais das etapas, decisões, normas e regulamentos que estão relacionados a uma obra. </w:t>
      </w:r>
    </w:p>
    <w:p w14:paraId="217B16D1" w14:textId="77777777" w:rsidR="002F5C76" w:rsidRPr="00A478D9" w:rsidRDefault="002F5C76" w:rsidP="005556A5">
      <w:pPr>
        <w:pStyle w:val="Pargrafo"/>
        <w:spacing w:before="0"/>
        <w:ind w:left="2268" w:firstLine="0"/>
        <w:rPr>
          <w:sz w:val="20"/>
        </w:rPr>
      </w:pPr>
      <w:r w:rsidRPr="00A478D9">
        <w:rPr>
          <w:sz w:val="20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A27020E" w14:textId="77777777" w:rsidR="002F5C76" w:rsidRDefault="002F5C76" w:rsidP="002F5C76">
      <w:pPr>
        <w:pStyle w:val="Pargrafo"/>
        <w:spacing w:line="360" w:lineRule="auto"/>
        <w:ind w:firstLine="851"/>
      </w:pPr>
      <w:r>
        <w:t>A documentação é essencial para garantir que os padrões de qualidade sejam preservados em todos os aspectos da obra. Sendo crítico para a segurança pública e durabilidade das infraestruturas que foram construídas, de forma que, tornando-se necessário para evitar multas, atraso no projeto e litígios legais.</w:t>
      </w:r>
    </w:p>
    <w:p w14:paraId="15869A6C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Com isto, a gestão destes documentos e o atendimento de novas atualizações destes dados se tornam essenciais. Segundo MOBUSS (2018), “A gestão de documentos que conta com ferramentas inovadoras assegura a disseminação de dados rápida, eficiente e uniforme.”. Desta forma, uma gestão adequada permite que as informações podem ser localizadas rapidamente quando necessário, assegurando que o controle de documentos sensíveis e informações confidenciais não sejam divulgadas a pessoas não autorizadas. Muitas organizações estão sujeitas à uma rigorosidade em relação a documentos, portanto, gerir permite conformidade com regulamentações, diminuindo riscos legais e multas.</w:t>
      </w:r>
    </w:p>
    <w:p w14:paraId="67DED1B6" w14:textId="49CB0B0B" w:rsidR="002F5C76" w:rsidRDefault="002F5C76" w:rsidP="002F5C76">
      <w:pPr>
        <w:pStyle w:val="Pargrafo"/>
        <w:spacing w:before="0" w:line="360" w:lineRule="auto"/>
        <w:ind w:firstLine="851"/>
      </w:pPr>
      <w:r>
        <w:t>A incorporação de tecnologias modernas torna o trabalho de gestão mais eficiente e seguro. Com a digitalização dos documentos físicos e convertendo em formatos eletrônicos, reduz dependência a papéis físicos, facilita o armazenamento e a recuperação de informações. Por meio dela, possibilita medidas de segurança assertivas, com criptografia de dados e controle de acesso baseada em funções de pessoas dentro do sistema, restringindo que somente pessoas autorizadas possam ter acesso a tais informações.</w:t>
      </w:r>
    </w:p>
    <w:p w14:paraId="6A2020F6" w14:textId="77777777" w:rsidR="002F5C76" w:rsidRDefault="002F5C76" w:rsidP="002F5C76">
      <w:pPr>
        <w:pStyle w:val="Pargrafo"/>
        <w:spacing w:before="0" w:line="360" w:lineRule="auto"/>
        <w:ind w:firstLine="851"/>
      </w:pPr>
      <w:r>
        <w:t>Atualmente, na Prefeitura de Jales, a gestão dos documentos de aprovação de construções é realizada por um sistema que necessita de atualizações, resultando em dificuldades e prolongamento no processo de busca por esses documentos.</w:t>
      </w:r>
    </w:p>
    <w:p w14:paraId="14991D35" w14:textId="4201C93D" w:rsidR="00CE2940" w:rsidRPr="00DE0E82" w:rsidRDefault="002F5C76" w:rsidP="00865F90">
      <w:pPr>
        <w:pStyle w:val="Pargrafo"/>
        <w:spacing w:before="0" w:line="360" w:lineRule="auto"/>
        <w:ind w:firstLine="851"/>
        <w:rPr>
          <w:szCs w:val="24"/>
        </w:rPr>
      </w:pPr>
      <w:r>
        <w:t>Nesse cenário, este projeto propõe o desenvolvimento de um software destinado ao gerenciamento de obras que tenham documentos aprovados, incluindo aqueles que estejam relacionados a esses registros. Este sistema oferecerá uma pesquisa mais robusta, com o objetivo de otimizar o tempo de resposta e minimizar o esforço necessário para localizar os documentos, ao mesmo tempo em que assegura o controle de acesso e a segurança desses arquivos</w:t>
      </w:r>
      <w:r w:rsidR="00865F90">
        <w:t>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 w:rsidRPr="00DE0E82">
        <w:rPr>
          <w:szCs w:val="24"/>
        </w:rPr>
        <w:lastRenderedPageBreak/>
        <w:t xml:space="preserve">  </w:t>
      </w:r>
      <w:bookmarkStart w:id="16" w:name="_Toc168645680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68645681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68645682"/>
      <w:r w:rsidRPr="00DE0E82">
        <w:rPr>
          <w:szCs w:val="24"/>
        </w:rPr>
        <w:t>Descrição do sistema atual</w:t>
      </w:r>
      <w:bookmarkEnd w:id="18"/>
    </w:p>
    <w:p w14:paraId="5D4DD625" w14:textId="77777777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136B7E74" w14:textId="77777777" w:rsidR="00DE7727" w:rsidRPr="001A544C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5DDD36DE" w14:textId="77777777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783A504F" w14:textId="77777777" w:rsidR="0045370B" w:rsidRDefault="0045370B" w:rsidP="0045370B">
      <w:pPr>
        <w:pStyle w:val="Ttulo2"/>
        <w:rPr>
          <w:szCs w:val="24"/>
        </w:rPr>
      </w:pPr>
      <w:bookmarkStart w:id="19" w:name="_Toc168645683"/>
      <w:r w:rsidRPr="00DE0E82">
        <w:rPr>
          <w:szCs w:val="24"/>
        </w:rPr>
        <w:t>Descrição dos principais problemas</w:t>
      </w:r>
      <w:bookmarkEnd w:id="19"/>
    </w:p>
    <w:p w14:paraId="183A4F19" w14:textId="11959DED" w:rsidR="0045370B" w:rsidRPr="0045370B" w:rsidRDefault="0045370B" w:rsidP="0045370B">
      <w:pPr>
        <w:rPr>
          <w:u w:val="single"/>
        </w:rPr>
      </w:pPr>
      <w:r>
        <w:rPr>
          <w:rStyle w:val="ui-provider"/>
        </w:rPr>
        <w:t xml:space="preserve">A equipe do projeto identificou um problema relacionado ao desenvolvimento do banco de dados. Ele envolve a necessidade de armazenar uma vasta quantidade de dados, bem </w:t>
      </w:r>
      <w:r>
        <w:rPr>
          <w:rStyle w:val="ui-provider"/>
        </w:rPr>
        <w:lastRenderedPageBreak/>
        <w:t>como informações sensíveis. Portanto, não será permitido a negligência da segurança do banco de dados.</w:t>
      </w:r>
    </w:p>
    <w:p w14:paraId="3238F0CD" w14:textId="77777777" w:rsidR="00FB1824" w:rsidRPr="00DE0E82" w:rsidRDefault="00FB1824" w:rsidP="0045370B">
      <w:pPr>
        <w:ind w:firstLine="0"/>
        <w:rPr>
          <w:szCs w:val="24"/>
        </w:rPr>
      </w:pPr>
      <w:bookmarkStart w:id="20" w:name="_Toc311655848"/>
      <w:bookmarkStart w:id="21" w:name="_Toc311655928"/>
      <w:bookmarkStart w:id="22" w:name="_Toc311656059"/>
      <w:bookmarkStart w:id="23" w:name="_Toc311656108"/>
      <w:bookmarkStart w:id="24" w:name="_Toc311656224"/>
      <w:bookmarkEnd w:id="20"/>
      <w:bookmarkEnd w:id="21"/>
      <w:bookmarkEnd w:id="22"/>
      <w:bookmarkEnd w:id="23"/>
      <w:bookmarkEnd w:id="24"/>
    </w:p>
    <w:p w14:paraId="34D989D4" w14:textId="3D52E0AC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5" w:name="_Toc168645684"/>
      <w:r w:rsidRPr="00DE0E82">
        <w:rPr>
          <w:szCs w:val="24"/>
        </w:rPr>
        <w:t>Descrição dos requisitos funcionais</w:t>
      </w:r>
      <w:bookmarkEnd w:id="25"/>
    </w:p>
    <w:p w14:paraId="1B9E29A3" w14:textId="2DE751FA" w:rsidR="008D16A9" w:rsidRPr="006C5269" w:rsidRDefault="008B30D9" w:rsidP="006C5269">
      <w:pPr>
        <w:ind w:left="2268" w:firstLine="0"/>
        <w:rPr>
          <w:sz w:val="20"/>
        </w:rPr>
      </w:pPr>
      <w:r w:rsidRPr="00A478D9">
        <w:rPr>
          <w:iCs/>
          <w:sz w:val="20"/>
        </w:rPr>
        <w:t>Requisitos funcionais</w:t>
      </w:r>
      <w:r>
        <w:rPr>
          <w:sz w:val="20"/>
        </w:rPr>
        <w:t>. s</w:t>
      </w:r>
      <w:r w:rsidR="006C5269" w:rsidRPr="006C5269">
        <w:rPr>
          <w:sz w:val="20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6C5269">
        <w:t xml:space="preserve"> </w:t>
      </w:r>
      <w:r w:rsidR="006C5269" w:rsidRPr="006C5269">
        <w:rPr>
          <w:sz w:val="20"/>
        </w:rPr>
        <w:t>(SOMMERVILLE, 2007, p.80)</w:t>
      </w:r>
      <w:r w:rsidR="006C5269">
        <w:rPr>
          <w:sz w:val="20"/>
        </w:rPr>
        <w:t>.</w:t>
      </w:r>
    </w:p>
    <w:p w14:paraId="6C94B785" w14:textId="2F6ED827" w:rsidR="005A48B8" w:rsidRDefault="008B30D9" w:rsidP="008D16A9">
      <w:r>
        <w:t>Dessa forma a</w:t>
      </w:r>
      <w:r w:rsidR="005A48B8" w:rsidRPr="005A48B8">
        <w:t>o identificar e documentar de forma clara as funções principais do sistema, os requisitos funcionais fornecem uma base mensurável e testável para garantir que o sistema atenda às expectativas dos usuários. Sua revisão contínua ao longo do ciclo de vida do 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4035D593" w14:textId="618D62B3" w:rsidR="005C599D" w:rsidRDefault="005C599D" w:rsidP="005C599D">
      <w:pPr>
        <w:pStyle w:val="Legenda"/>
        <w:keepNext/>
        <w:jc w:val="left"/>
      </w:pPr>
      <w:bookmarkStart w:id="26" w:name="_Toc16868842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6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7" w:name="_Toc168645685"/>
      <w:r w:rsidRPr="00DE0E82">
        <w:rPr>
          <w:szCs w:val="24"/>
        </w:rPr>
        <w:t>Descrição dos requisitos não funcionais</w:t>
      </w:r>
      <w:bookmarkEnd w:id="27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0B4C2BC3" w14:textId="77777777" w:rsidR="00B67BA8" w:rsidRDefault="00B67BA8" w:rsidP="00B67BA8"/>
    <w:p w14:paraId="2E4D4545" w14:textId="53517A95" w:rsidR="005C599D" w:rsidRDefault="005C599D" w:rsidP="005C599D">
      <w:pPr>
        <w:pStyle w:val="Legenda"/>
        <w:keepNext/>
        <w:jc w:val="both"/>
      </w:pPr>
      <w:bookmarkStart w:id="28" w:name="_Toc16868842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2</w:t>
      </w:r>
      <w:r w:rsidR="00456D6D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lastRenderedPageBreak/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29" w:name="_Toc16864568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29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0" w:name="_Toc168645687"/>
      <w:r w:rsidRPr="000959C0">
        <w:rPr>
          <w:szCs w:val="24"/>
        </w:rPr>
        <w:t>3.1 Diagrama de Classes</w:t>
      </w:r>
      <w:bookmarkEnd w:id="30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processo de refatoração é facilitado pelo uso do modelo de diagrama de classe, que identifica erros de design durante as etapas iniciais. Esse diagrama ilustra como a complexidade do sistema tende a aumentar com o tempo. No entanto, a clareza visual do sistema facilita a refatoração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9A3CD49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4B76135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2A7F53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AC553FA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5BBB1F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051D7225" w14:textId="3AA6D67D" w:rsidR="008755E4" w:rsidRPr="008755E4" w:rsidRDefault="008755E4" w:rsidP="008755E4">
      <w:pPr>
        <w:pStyle w:val="Legenda"/>
        <w:keepNext/>
        <w:jc w:val="both"/>
        <w:rPr>
          <w:b w:val="0"/>
        </w:rPr>
      </w:pPr>
      <w:bookmarkStart w:id="31" w:name="_Toc168645603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1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2" w:name="_Toc16864568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2"/>
    </w:p>
    <w:p w14:paraId="5DAC3CE1" w14:textId="78A2C9A4" w:rsidR="008C298C" w:rsidRPr="00C37939" w:rsidRDefault="00903E2E" w:rsidP="008C298C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3A86EF6" w14:textId="258DE774" w:rsidR="008C298C" w:rsidRDefault="008C298C" w:rsidP="00E043C7">
      <w:pPr>
        <w:ind w:firstLine="0"/>
        <w:rPr>
          <w:rFonts w:ascii="Arial" w:hAnsi="Arial" w:cs="Arial"/>
          <w:color w:val="FF0000"/>
        </w:rPr>
      </w:pP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E72E5B1" w:rsidR="00E043C7" w:rsidRDefault="00E043C7" w:rsidP="00E043C7">
      <w:pPr>
        <w:pStyle w:val="Legenda"/>
        <w:keepNext/>
        <w:jc w:val="left"/>
      </w:pPr>
      <w:bookmarkStart w:id="33" w:name="_Toc168688430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</w:t>
      </w:r>
      <w:r w:rsidR="00456D6D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737205CF" w:rsidR="00C418D6" w:rsidRDefault="00C418D6" w:rsidP="00C418D6">
      <w:pPr>
        <w:pStyle w:val="Legenda"/>
        <w:keepNext/>
        <w:jc w:val="left"/>
      </w:pPr>
      <w:bookmarkStart w:id="34" w:name="_Toc16868843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4531F14" w14:textId="6ED9E2CE" w:rsidR="00C418D6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7DEE854" w14:textId="7D83C32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2E23A1C" w14:textId="7BDC0BBA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3BACA51" w14:textId="6FF0670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4AE77EC" w14:textId="643B920B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C5E8CD5" w14:textId="324DA33E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77C4F86" w14:textId="2703A4E4" w:rsidR="00315DA5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51D9972B" w14:textId="77777777" w:rsidR="00315DA5" w:rsidRPr="00FE3618" w:rsidRDefault="00315DA5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261136C" w:rsidR="00FB7DEB" w:rsidRDefault="00FB7DEB" w:rsidP="00FB7DEB">
      <w:pPr>
        <w:pStyle w:val="Legenda"/>
        <w:keepNext/>
        <w:jc w:val="left"/>
      </w:pPr>
      <w:bookmarkStart w:id="35" w:name="_Toc16868843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244919C3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6" w:name="_Toc16868843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6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Email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2C7352A" w14:textId="23892C62" w:rsidR="00FB7DEB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786452" w14:textId="05AD8AE3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B5EBEC" w14:textId="7728A52E" w:rsidR="00315DA5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D55DE01" w14:textId="77777777" w:rsidR="00315DA5" w:rsidRPr="00FE3618" w:rsidRDefault="00315DA5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5F4A821B" w:rsidR="00E47F65" w:rsidRDefault="00E47F65" w:rsidP="00E47F65">
      <w:pPr>
        <w:pStyle w:val="Legenda"/>
        <w:keepNext/>
        <w:jc w:val="left"/>
      </w:pPr>
      <w:bookmarkStart w:id="37" w:name="_Toc16868843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7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17FCF9" w:rsidR="0015698F" w:rsidRDefault="0015698F" w:rsidP="0015698F">
      <w:pPr>
        <w:pStyle w:val="Legenda"/>
        <w:keepNext/>
        <w:jc w:val="left"/>
      </w:pPr>
      <w:bookmarkStart w:id="38" w:name="_Toc16868843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8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5BB6FCCA" w:rsidR="008A3696" w:rsidRDefault="008A3696" w:rsidP="008A3696">
      <w:pPr>
        <w:pStyle w:val="Legenda"/>
        <w:keepNext/>
        <w:jc w:val="left"/>
      </w:pPr>
      <w:bookmarkStart w:id="39" w:name="_Toc16868843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368B7EA1" w:rsidR="00CE5646" w:rsidRDefault="00CE5646" w:rsidP="00CE5646">
      <w:pPr>
        <w:pStyle w:val="Legenda"/>
        <w:keepNext/>
        <w:jc w:val="left"/>
      </w:pPr>
      <w:bookmarkStart w:id="40" w:name="_Toc16868843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10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0C45F539" w:rsidR="004458C7" w:rsidRDefault="004458C7" w:rsidP="004458C7">
      <w:pPr>
        <w:pStyle w:val="Legenda"/>
        <w:keepNext/>
        <w:jc w:val="left"/>
      </w:pPr>
      <w:bookmarkStart w:id="41" w:name="_Toc16868843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11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6AD611E0" w:rsidR="004458C7" w:rsidRDefault="004458C7" w:rsidP="004458C7">
      <w:pPr>
        <w:pStyle w:val="Legenda"/>
        <w:keepNext/>
        <w:jc w:val="left"/>
      </w:pPr>
      <w:bookmarkStart w:id="42" w:name="_Toc16868843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12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6401BBE9" w:rsidR="004458C7" w:rsidRDefault="004458C7" w:rsidP="004458C7">
      <w:pPr>
        <w:pStyle w:val="Legenda"/>
        <w:keepNext/>
        <w:jc w:val="left"/>
      </w:pPr>
      <w:bookmarkStart w:id="43" w:name="_Toc16868844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3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64FB8B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="00EA3E86">
              <w:rPr>
                <w:color w:val="000000" w:themeColor="text1"/>
              </w:rPr>
              <w:t>identificação</w:t>
            </w:r>
            <w:proofErr w:type="gramEnd"/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4DBD1FB6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E12BD0E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4E5EF289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8F79BD2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1966353A" w14:textId="77777777" w:rsidR="00315DA5" w:rsidRDefault="00315DA5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4C5366C6" w:rsidR="00522EAA" w:rsidRDefault="00522EAA" w:rsidP="00522EAA">
      <w:pPr>
        <w:pStyle w:val="Legenda"/>
        <w:keepNext/>
        <w:jc w:val="left"/>
      </w:pPr>
      <w:bookmarkStart w:id="44" w:name="_Toc16868844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0722F3D1" w:rsidR="005D7B9F" w:rsidRDefault="005D7B9F" w:rsidP="005D7B9F">
      <w:pPr>
        <w:pStyle w:val="Legenda"/>
        <w:keepNext/>
        <w:jc w:val="left"/>
      </w:pPr>
      <w:bookmarkStart w:id="45" w:name="_Toc16868844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3DBFA7F" w14:textId="0114A83F" w:rsidR="0078596F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08738E1" w14:textId="2E9DC7D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76092A22" w14:textId="58A24F6D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5CDEE93" w14:textId="28465F69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EC7091A" w14:textId="77777777" w:rsidR="00315DA5" w:rsidRDefault="00315DA5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47091814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proofErr w:type="gramStart"/>
      <w:r>
        <w:rPr>
          <w:color w:val="000000" w:themeColor="text1"/>
          <w:szCs w:val="24"/>
        </w:rPr>
        <w:t xml:space="preserve">classe </w:t>
      </w:r>
      <w:r w:rsidR="00EA3E86">
        <w:rPr>
          <w:color w:val="000000" w:themeColor="text1"/>
          <w:szCs w:val="24"/>
        </w:rPr>
        <w:t>Uso</w:t>
      </w:r>
      <w:proofErr w:type="gram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571BBE9" w14:textId="40463445" w:rsidR="006A4C56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0501DF8" w14:textId="7C9AAA4D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4844BCD" w14:textId="725CCCD0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D2A437E" w14:textId="096C2366" w:rsidR="00315DA5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496C5D1" w14:textId="77777777" w:rsidR="00315DA5" w:rsidRPr="00B82022" w:rsidRDefault="00315DA5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lastRenderedPageBreak/>
        <w:t>No Quadro 19 a classe Tipo Infraestrutura tem como objetivo armazenar as informações referentes aos usos do imóvel.</w:t>
      </w:r>
    </w:p>
    <w:p w14:paraId="58942D1A" w14:textId="770AF160" w:rsidR="00EA3E86" w:rsidRDefault="00EA3E86" w:rsidP="00EA3E86">
      <w:pPr>
        <w:pStyle w:val="Legenda"/>
        <w:keepNext/>
        <w:jc w:val="left"/>
      </w:pPr>
      <w:r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76794039" w14:textId="7847D7F9" w:rsidR="00B82022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7356ECE" w14:textId="57E8BEB5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6E918EC" w14:textId="77777777" w:rsidR="00315DA5" w:rsidRDefault="00315DA5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bookmarkStart w:id="46" w:name="_Toc168688443"/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bookmarkStart w:id="47" w:name="_Toc168688444"/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bookmarkEnd w:id="47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572DE1A" w14:textId="52BF7C8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7188B2E" w14:textId="23A0122B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4EE5C6C6" w14:textId="60077AE3" w:rsidR="00315DA5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bookmarkStart w:id="48" w:name="_Toc168688445"/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bookmarkStart w:id="49" w:name="_Toc168688446"/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bookmarkEnd w:id="49"/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64C0CC57" w14:textId="767B39C3" w:rsidR="005F682D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7063EF50" w14:textId="44E0CB78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EA9AB9" w14:textId="093EAD23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4484C9FE" w14:textId="3545EA8B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5643A518" w14:textId="7C21784F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1172CD" w14:textId="576DDEF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D0E8D6E" w14:textId="2254928C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186D9AE" w14:textId="4D59B35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0542D7BF" w14:textId="705B6F82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ED1C61C" w14:textId="50AA11F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780ED74" w14:textId="18224D1D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F5206E" w14:textId="34EA266E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15D11737" w14:textId="117456E0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358433" w14:textId="77777777" w:rsidR="00315DA5" w:rsidRDefault="00315DA5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bookmarkStart w:id="50" w:name="_Toc168688447"/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bookmarkEnd w:id="50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16245A09" w14:textId="77777777" w:rsidR="004A653D" w:rsidRDefault="004A653D" w:rsidP="004A653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71A8924" w14:textId="19E66744" w:rsidR="00D37DCE" w:rsidRDefault="00D37DCE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146A61" w14:textId="0A99081C" w:rsidR="004A653D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2BD8C7CE" w14:textId="3675F511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66474EBC" w14:textId="09C3DCFC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A017169" w14:textId="6CBF01A5" w:rsidR="009727D0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76AF1771" w14:textId="77777777" w:rsidR="009727D0" w:rsidRPr="00D37DCE" w:rsidRDefault="009727D0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CD3B52">
      <w:pPr>
        <w:pStyle w:val="Ttulo2"/>
        <w:numPr>
          <w:ilvl w:val="0"/>
          <w:numId w:val="0"/>
        </w:numPr>
        <w:spacing w:after="240"/>
        <w:rPr>
          <w:szCs w:val="24"/>
        </w:rPr>
      </w:pPr>
      <w:bookmarkStart w:id="51" w:name="_Toc168645689"/>
      <w:r>
        <w:rPr>
          <w:szCs w:val="24"/>
        </w:rPr>
        <w:lastRenderedPageBreak/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1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3D211940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proofErr w:type="spellStart"/>
      <w:r>
        <w:t>Usuario</w:t>
      </w:r>
      <w:proofErr w:type="spellEnd"/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74D2CFF2" w:rsidR="00D37DCE" w:rsidRDefault="00D37DCE" w:rsidP="00377CE6">
      <w:pPr>
        <w:pStyle w:val="Legenda"/>
        <w:keepNext/>
        <w:spacing w:line="240" w:lineRule="auto"/>
        <w:jc w:val="left"/>
      </w:pPr>
      <w:bookmarkStart w:id="52" w:name="_Toc16864560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2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E3618" w:rsidRDefault="00D37DCE" w:rsidP="00377CE6">
      <w:pPr>
        <w:pStyle w:val="Pargrafo"/>
        <w:spacing w:before="0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bookmarkStart w:id="53" w:name="_Toc168688448"/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  <w:bookmarkEnd w:id="53"/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6864569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bookmarkStart w:id="63" w:name="_Toc168688449"/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  <w:bookmarkEnd w:id="63"/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66DA4DD0" w14:textId="77777777" w:rsidR="00CB1EFA" w:rsidRPr="00FE3618" w:rsidRDefault="00CB1EFA" w:rsidP="00CB1EFA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EA936C1" w14:textId="77777777" w:rsidR="00CD3B52" w:rsidRDefault="00CD3B52" w:rsidP="00D37DCE">
      <w:pPr>
        <w:pStyle w:val="Pargrafo"/>
        <w:spacing w:before="0" w:line="360" w:lineRule="auto"/>
      </w:pP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4" w:name="_Toc356377024"/>
    </w:p>
    <w:bookmarkEnd w:id="64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bookmarkStart w:id="65" w:name="_Toc168688450"/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  <w:bookmarkEnd w:id="65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E3618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bookmarkStart w:id="66" w:name="_Toc168688451"/>
      <w:r>
        <w:lastRenderedPageBreak/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  <w:bookmarkEnd w:id="66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bookmarkStart w:id="67" w:name="_Toc168688452"/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  <w:bookmarkEnd w:id="67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proofErr w:type="gramStart"/>
            <w:r>
              <w:rPr>
                <w:color w:val="000000"/>
                <w:kern w:val="24"/>
              </w:rPr>
              <w:t>Jurídico consulta</w:t>
            </w:r>
            <w:proofErr w:type="gramEnd"/>
            <w:r>
              <w:rPr>
                <w:color w:val="000000"/>
                <w:kern w:val="24"/>
              </w:rPr>
              <w:t xml:space="preserve">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58CDCABE" w14:textId="77777777" w:rsidR="00BE0DFB" w:rsidRPr="00FE3618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1B1395" w14:textId="77777777" w:rsidR="00BE0DFB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bookmarkStart w:id="68" w:name="_Toc168688453"/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  <w:bookmarkEnd w:id="68"/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E3618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bookmarkStart w:id="69" w:name="_Toc168688454"/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  <w:bookmarkEnd w:id="69"/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E3618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70" w:name="_Toc16864569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7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648F91B9" w:rsidR="004C4A71" w:rsidRDefault="004C4A71" w:rsidP="004C4A71">
      <w:pPr>
        <w:pStyle w:val="Legenda"/>
        <w:keepNext/>
        <w:jc w:val="both"/>
      </w:pPr>
      <w:bookmarkStart w:id="71" w:name="_Toc168645605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</w:t>
      </w:r>
      <w:r w:rsidR="00456D6D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7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8755E4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72" w:name="_Toc16864569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7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0B76D74B" w14:textId="77777777" w:rsidR="0022538F" w:rsidRDefault="0022538F" w:rsidP="0022538F">
      <w:pPr>
        <w:rPr>
          <w:b/>
        </w:rPr>
      </w:pPr>
    </w:p>
    <w:p w14:paraId="4FB08FC1" w14:textId="77777777" w:rsidR="00BD1A71" w:rsidRDefault="00BD1A71" w:rsidP="00A77264">
      <w:pPr>
        <w:ind w:firstLine="0"/>
      </w:pPr>
    </w:p>
    <w:p w14:paraId="4B925A7F" w14:textId="77777777" w:rsidR="00BD1A71" w:rsidRDefault="00BD1A71" w:rsidP="00A77264">
      <w:pPr>
        <w:ind w:firstLine="0"/>
      </w:pPr>
    </w:p>
    <w:p w14:paraId="3CC38A3F" w14:textId="77777777" w:rsidR="00BD1A71" w:rsidRDefault="00BD1A71" w:rsidP="00A77264">
      <w:pPr>
        <w:ind w:firstLine="0"/>
      </w:pPr>
    </w:p>
    <w:p w14:paraId="49F1A9E1" w14:textId="77777777" w:rsidR="00BD1A71" w:rsidRDefault="00BD1A71" w:rsidP="00A77264">
      <w:pPr>
        <w:ind w:firstLine="0"/>
      </w:pPr>
    </w:p>
    <w:p w14:paraId="7535D081" w14:textId="77777777" w:rsidR="00BD1A71" w:rsidRDefault="00BD1A71" w:rsidP="00A77264">
      <w:pPr>
        <w:ind w:firstLine="0"/>
      </w:pPr>
    </w:p>
    <w:p w14:paraId="2FE700D8" w14:textId="77777777" w:rsidR="00BD1A71" w:rsidRDefault="00BD1A71" w:rsidP="00A77264">
      <w:pPr>
        <w:ind w:firstLine="0"/>
      </w:pPr>
    </w:p>
    <w:p w14:paraId="561B788E" w14:textId="77777777" w:rsidR="00BD1A71" w:rsidRDefault="00BD1A71" w:rsidP="00A77264">
      <w:pPr>
        <w:ind w:firstLine="0"/>
      </w:pPr>
    </w:p>
    <w:p w14:paraId="73027739" w14:textId="77777777" w:rsidR="00BD1A71" w:rsidRDefault="00BD1A71" w:rsidP="00A77264">
      <w:pPr>
        <w:ind w:firstLine="0"/>
      </w:pPr>
    </w:p>
    <w:p w14:paraId="0B241A96" w14:textId="77777777" w:rsidR="00BD1A71" w:rsidRDefault="00BD1A71" w:rsidP="00A77264">
      <w:pPr>
        <w:ind w:firstLine="0"/>
      </w:pP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lastRenderedPageBreak/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5F99305F" w:rsidR="00300F1A" w:rsidRDefault="00300F1A" w:rsidP="00300F1A">
      <w:pPr>
        <w:pStyle w:val="Legenda"/>
        <w:keepNext/>
        <w:jc w:val="left"/>
      </w:pPr>
      <w:bookmarkStart w:id="73" w:name="_Toc16864560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4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7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8755E4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 w:rsidRPr="008755E4">
        <w:rPr>
          <w:color w:val="000000" w:themeColor="text1"/>
          <w:sz w:val="20"/>
          <w:szCs w:val="22"/>
        </w:rPr>
        <w:t>.</w:t>
      </w:r>
    </w:p>
    <w:p w14:paraId="1801565B" w14:textId="2E8F04CC" w:rsidR="0022538F" w:rsidRDefault="00A62763" w:rsidP="00A62763">
      <w:pPr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bookmarkStart w:id="74" w:name="_Toc168645607"/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8755E4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B09A8C7" w:rsidR="00905369" w:rsidRDefault="00905369" w:rsidP="00905369">
      <w:pPr>
        <w:pStyle w:val="Legenda"/>
        <w:keepNext/>
        <w:jc w:val="left"/>
      </w:pPr>
      <w:bookmarkStart w:id="75" w:name="_Toc16864560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75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8755E4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16E8F301" w14:textId="33600FBF" w:rsidR="00905369" w:rsidRPr="00A62763" w:rsidRDefault="00A62763" w:rsidP="00A62763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lastRenderedPageBreak/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B7F23D6" w14:textId="1B1A2A22" w:rsidR="00A837A3" w:rsidRDefault="00943BD3" w:rsidP="00A837A3">
      <w:pPr>
        <w:pStyle w:val="Legenda"/>
        <w:keepNext/>
        <w:jc w:val="left"/>
      </w:pPr>
      <w:bookmarkStart w:id="76" w:name="_Toc168645609"/>
      <w:r>
        <w:t>Quadro</w:t>
      </w:r>
      <w:r w:rsidR="00A837A3">
        <w:t xml:space="preserve"> </w:t>
      </w:r>
      <w:r>
        <w:t>2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7</w:t>
      </w:r>
      <w:r w:rsidR="00456D6D">
        <w:rPr>
          <w:noProof/>
        </w:rPr>
        <w:fldChar w:fldCharType="end"/>
      </w:r>
      <w:r w:rsidR="00A837A3">
        <w:rPr>
          <w:noProof/>
        </w:rPr>
        <w:t xml:space="preserve"> </w:t>
      </w:r>
      <w:r w:rsidR="00BE1CDF" w:rsidRPr="00FD3E57">
        <w:t>–</w:t>
      </w:r>
      <w:r w:rsidR="00BE1CDF">
        <w:t xml:space="preserve"> </w:t>
      </w:r>
      <w:r w:rsidR="00A837A3" w:rsidRPr="00A837A3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A837A3" w:rsidRPr="00A837A3">
        <w:rPr>
          <w:b w:val="0"/>
          <w:bCs w:val="0"/>
          <w:noProof/>
        </w:rPr>
        <w:t>Cadastrar Usuário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>Administrado logado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A62763">
            <w:pPr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0DF0ADD1" w:rsidR="00BE1CDF" w:rsidRDefault="00BE1CDF" w:rsidP="00377CE6">
      <w:pPr>
        <w:pStyle w:val="Legenda"/>
        <w:keepNext/>
        <w:spacing w:line="240" w:lineRule="auto"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8</w:t>
      </w:r>
      <w:r w:rsidR="00456D6D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4E1507">
      <w:bookmarkStart w:id="77" w:name="_Toc168688455"/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6354D90D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E42005B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78D1E5" w14:textId="3C37FC38" w:rsidR="00A40043" w:rsidRDefault="00A40043" w:rsidP="00905369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4AD3D2CD" w14:textId="730B18BD" w:rsidR="00A40043" w:rsidRDefault="00A40043" w:rsidP="00905369">
      <w:pPr>
        <w:pStyle w:val="Pargrafo"/>
        <w:spacing w:line="360" w:lineRule="auto"/>
        <w:ind w:firstLine="0"/>
        <w:rPr>
          <w:rFonts w:eastAsia="Calibri"/>
          <w:szCs w:val="24"/>
          <w:lang w:eastAsia="en-US"/>
        </w:rPr>
      </w:pPr>
    </w:p>
    <w:p w14:paraId="38D1EA69" w14:textId="49DA299A" w:rsidR="00C87BB6" w:rsidRDefault="0020102D" w:rsidP="0020102D">
      <w:bookmarkStart w:id="78" w:name="_Toc168688456"/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7280232A" w:rsidR="00BE1CDF" w:rsidRDefault="00BE1CDF" w:rsidP="00BE1CDF">
      <w:pPr>
        <w:pStyle w:val="Legenda"/>
        <w:keepNext/>
        <w:jc w:val="left"/>
      </w:pPr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>
        <w:rPr>
          <w:noProof/>
        </w:rPr>
        <w:t>29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149816" w14:textId="311AE59C" w:rsidR="00A40043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6FE75EC5" w14:textId="4A6BE9E4" w:rsidR="00BE1CDF" w:rsidRDefault="00BE1CDF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8F8A3E6" w14:textId="65B480C0" w:rsidR="0020102D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A8FBE0E" w14:textId="77777777" w:rsidR="0020102D" w:rsidRPr="00BE1CDF" w:rsidRDefault="0020102D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0A02BE4A" w14:textId="77777777" w:rsidR="0020102D" w:rsidRDefault="0020102D" w:rsidP="0020102D">
      <w:bookmarkStart w:id="79" w:name="_Toc168688457"/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64AE21E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lastRenderedPageBreak/>
        <w:t xml:space="preserve"> </w:t>
      </w:r>
      <w:r w:rsidR="00BE1CDF"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30</w:t>
      </w:r>
      <w:r w:rsidR="00456D6D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5145ABC" w14:textId="77777777" w:rsidR="00224D0D" w:rsidRDefault="00224D0D" w:rsidP="00224D0D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6EA1CFA" w14:textId="21D16C72" w:rsidR="00A40043" w:rsidRDefault="00A40043" w:rsidP="00A77264">
      <w:pPr>
        <w:ind w:firstLine="0"/>
        <w:rPr>
          <w:rFonts w:eastAsia="Calibri"/>
          <w:szCs w:val="24"/>
          <w:lang w:eastAsia="en-US"/>
        </w:rPr>
      </w:pPr>
    </w:p>
    <w:p w14:paraId="15F853EB" w14:textId="77777777" w:rsidR="0020102D" w:rsidRDefault="0020102D" w:rsidP="0020102D"/>
    <w:p w14:paraId="19B70D56" w14:textId="77777777" w:rsidR="0020102D" w:rsidRDefault="0020102D" w:rsidP="0020102D"/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69C39639" w:rsidR="00BE1CDF" w:rsidRDefault="00BE1CDF" w:rsidP="00BE1CDF">
      <w:pPr>
        <w:pStyle w:val="Legenda"/>
        <w:keepNext/>
        <w:jc w:val="left"/>
      </w:pPr>
      <w:bookmarkStart w:id="80" w:name="_Toc168688458"/>
      <w:r>
        <w:lastRenderedPageBreak/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8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67CBEE88" w14:textId="52C93460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EB1B53" w14:textId="5583E776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0538F6E" w14:textId="60B24893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2971289" w14:textId="68AED128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9ADF00" w14:textId="7169B2F4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7F031E11" w14:textId="35A573E1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75B4266" w14:textId="730F1DB7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25F3ED71" w14:textId="19E8DA8D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15062D" w14:textId="629AB39A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63E9112E" w14:textId="7F4503AC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5AAE841" w14:textId="589CC860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11BFDEA6" w14:textId="08CD3CA2" w:rsidR="00C95957" w:rsidRDefault="00C95957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449BBA6A" w14:textId="0C2EF7AD" w:rsidR="00C95957" w:rsidRPr="00C95957" w:rsidRDefault="00C95957" w:rsidP="00C95957">
      <w:r w:rsidRPr="00C95957">
        <w:lastRenderedPageBreak/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360B7318" w:rsidR="00DD2C3C" w:rsidRPr="00DD2C3C" w:rsidRDefault="00DD2C3C" w:rsidP="00746C86">
      <w:pPr>
        <w:pStyle w:val="Legenda"/>
        <w:keepNext/>
        <w:jc w:val="both"/>
        <w:rPr>
          <w:b w:val="0"/>
        </w:rPr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9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</w:p>
    <w:p w14:paraId="65A28476" w14:textId="4234F8A7" w:rsidR="00DD2C3C" w:rsidRPr="00DD2C3C" w:rsidRDefault="00DD2C3C" w:rsidP="00746C86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C4850BB" w14:textId="3B97BFC1" w:rsidR="00DD2C3C" w:rsidRDefault="00DD2C3C" w:rsidP="00746C86">
      <w:pPr>
        <w:pStyle w:val="Legenda"/>
        <w:keepNext/>
        <w:rPr>
          <w:b w:val="0"/>
          <w:bCs w:val="0"/>
          <w:color w:val="000000" w:themeColor="text1"/>
          <w:szCs w:val="24"/>
        </w:rPr>
      </w:pP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63DBC941" w:rsidR="00DD2C3C" w:rsidRDefault="00DD2C3C" w:rsidP="00746C86">
      <w:pPr>
        <w:pStyle w:val="Legenda"/>
        <w:keepNext/>
        <w:jc w:val="left"/>
      </w:pPr>
      <w:bookmarkStart w:id="81" w:name="_Toc16868845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8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DA8ABB" w14:textId="5862CAF8" w:rsidR="00F01BCF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B722119" w14:textId="024CE2EF" w:rsidR="00F01BCF" w:rsidRDefault="00F01BCF" w:rsidP="00F01BCF">
      <w:pPr>
        <w:pStyle w:val="Legenda"/>
        <w:keepNext/>
        <w:jc w:val="left"/>
      </w:pP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1922A30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2" w:name="_Toc16868846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8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52F139E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0B4874DF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Cs w:val="24"/>
        </w:rPr>
      </w:pP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55DE03FC" w:rsidR="00F01BCF" w:rsidRDefault="00F01BCF" w:rsidP="00F01BCF">
      <w:pPr>
        <w:pStyle w:val="Legenda"/>
        <w:keepNext/>
        <w:jc w:val="left"/>
      </w:pPr>
      <w:bookmarkStart w:id="83" w:name="_Toc16868846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34</w:t>
      </w:r>
      <w:r w:rsidR="00456D6D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8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5CFD6DCF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84" w:name="_Toc16868846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35</w:t>
      </w:r>
      <w:r w:rsidR="00456D6D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8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 logado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85" w:name="_Toc16864569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8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Default="00A71844" w:rsidP="006E441C">
      <w:pPr>
        <w:pStyle w:val="Ttulo3"/>
        <w:ind w:left="567" w:hanging="567"/>
      </w:pPr>
      <w:r>
        <w:t xml:space="preserve"> </w:t>
      </w:r>
      <w:r w:rsidR="006E441C">
        <w:t>Diagrama de Sequência para Cadastro de Estado</w:t>
      </w:r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DD7CEEB" w:rsidR="006E441C" w:rsidRDefault="0027273F" w:rsidP="0027273F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10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13D0" w14:textId="095D8C67" w:rsidR="005D79D4" w:rsidRPr="005D79D4" w:rsidRDefault="005D79D4" w:rsidP="005D79D4">
      <w:pPr>
        <w:ind w:firstLine="0"/>
        <w:rPr>
          <w:sz w:val="20"/>
          <w:szCs w:val="16"/>
        </w:rPr>
      </w:pPr>
      <w:r w:rsidRPr="005D79D4">
        <w:rPr>
          <w:sz w:val="20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Default="006E441C" w:rsidP="006E441C">
      <w:pPr>
        <w:pStyle w:val="Ttulo3"/>
        <w:ind w:left="567" w:hanging="567"/>
      </w:pPr>
      <w:r>
        <w:t xml:space="preserve"> </w:t>
      </w:r>
      <w:r w:rsidR="00A71844">
        <w:t xml:space="preserve">Diagrama de Sequência </w:t>
      </w:r>
      <w:r>
        <w:t>para Exclusão de Estado</w:t>
      </w:r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0701DA92" w:rsidR="00AD3C53" w:rsidRPr="00AA022C" w:rsidRDefault="00AD3C53" w:rsidP="00AA022C">
      <w:pPr>
        <w:ind w:firstLine="0"/>
      </w:pPr>
      <w:r w:rsidRPr="00BD1A71">
        <w:rPr>
          <w:b/>
        </w:rPr>
        <w:t xml:space="preserve">Figura </w:t>
      </w:r>
      <w:r w:rsidR="00456D6D" w:rsidRPr="00BD1A71">
        <w:rPr>
          <w:b/>
        </w:rPr>
        <w:fldChar w:fldCharType="begin"/>
      </w:r>
      <w:r w:rsidR="00456D6D" w:rsidRPr="00BD1A71">
        <w:rPr>
          <w:b/>
        </w:rPr>
        <w:instrText xml:space="preserve"> SEQ Figura \* ARABIC </w:instrText>
      </w:r>
      <w:r w:rsidR="00456D6D" w:rsidRPr="00BD1A71">
        <w:rPr>
          <w:b/>
        </w:rPr>
        <w:fldChar w:fldCharType="separate"/>
      </w:r>
      <w:r w:rsidR="00377CE6" w:rsidRPr="00BD1A71">
        <w:rPr>
          <w:b/>
          <w:noProof/>
        </w:rPr>
        <w:t>11</w:t>
      </w:r>
      <w:r w:rsidR="00456D6D" w:rsidRPr="00BD1A71">
        <w:rPr>
          <w:b/>
          <w:noProof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377CE6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autores.</w:t>
      </w:r>
    </w:p>
    <w:p w14:paraId="66CF192F" w14:textId="723CE823" w:rsidR="007944D7" w:rsidRPr="002B3561" w:rsidRDefault="0082521E" w:rsidP="006E441C">
      <w:pPr>
        <w:pStyle w:val="Ttulo1"/>
        <w:ind w:left="426" w:hanging="426"/>
      </w:pPr>
      <w:bookmarkStart w:id="86" w:name="_Toc168645694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6"/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7" w:name="_Toc168645695"/>
      <w:r w:rsidRPr="002B3561">
        <w:t>Descrição de cenário</w:t>
      </w:r>
      <w:bookmarkEnd w:id="87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281A2334" w:rsidR="00FD3E57" w:rsidRDefault="00FD3E57" w:rsidP="00FD3E57">
      <w:pPr>
        <w:pStyle w:val="Legenda"/>
        <w:keepNext/>
        <w:jc w:val="both"/>
      </w:pPr>
      <w:bookmarkStart w:id="88" w:name="_Toc168645612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8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880" w14:textId="5122A73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091D80D" w14:textId="0BB2F518" w:rsidR="00FD3E57" w:rsidRDefault="00FD3E57" w:rsidP="00FD3E57"/>
    <w:p w14:paraId="467D41E1" w14:textId="5A369A24" w:rsidR="00FD3E57" w:rsidRDefault="00FD3E57" w:rsidP="00FD3E57">
      <w:pPr>
        <w:pStyle w:val="Legenda"/>
        <w:keepNext/>
        <w:jc w:val="both"/>
      </w:pPr>
      <w:bookmarkStart w:id="89" w:name="_Toc16864561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14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9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0" w:name="_Toc168645696"/>
      <w:r w:rsidRPr="002B3561">
        <w:t>Descrição de personas</w:t>
      </w:r>
      <w:bookmarkEnd w:id="90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5835AF61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1" w:name="_Toc168645614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15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91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8755E4" w:rsidRDefault="00FD3E57" w:rsidP="00FD3E57">
      <w:pPr>
        <w:spacing w:line="240" w:lineRule="auto"/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2511A6D3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2" w:name="_Toc16864561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16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2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8755E4" w:rsidRDefault="00FD3E57" w:rsidP="00395B09">
      <w:pPr>
        <w:spacing w:line="240" w:lineRule="auto"/>
        <w:ind w:firstLine="0"/>
        <w:rPr>
          <w:sz w:val="20"/>
          <w:szCs w:val="18"/>
        </w:rPr>
      </w:pPr>
      <w:r w:rsidRPr="008755E4">
        <w:rPr>
          <w:sz w:val="20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68645697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3"/>
    </w:p>
    <w:p w14:paraId="0716F19A" w14:textId="77777777" w:rsidR="00FD3E57" w:rsidRDefault="00FD3E57" w:rsidP="00FD3E57">
      <w:r>
        <w:t xml:space="preserve">Um </w:t>
      </w:r>
      <w:proofErr w:type="spellStart"/>
      <w: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36D391A6" w:rsidR="00FD3E57" w:rsidRDefault="00FD3E57" w:rsidP="00FD3E57">
      <w:pPr>
        <w:pStyle w:val="Legenda"/>
        <w:keepNext/>
        <w:jc w:val="both"/>
      </w:pPr>
      <w:bookmarkStart w:id="94" w:name="_Toc168645616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17</w:t>
      </w:r>
      <w:r w:rsidR="00456D6D">
        <w:rPr>
          <w:noProof/>
        </w:rPr>
        <w:fldChar w:fldCharType="end"/>
      </w:r>
      <w:r>
        <w:t xml:space="preserve"> –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4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login é a porta de entrada para muitas interações online, e seu design desempenha um papel crucial na experiência do usuário. Neste contexto, o </w:t>
      </w:r>
      <w:proofErr w:type="spellStart"/>
      <w:r w:rsidRPr="00B46E67"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“Email”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97850E9" w:rsidR="00FD3E57" w:rsidRDefault="00FD3E57" w:rsidP="00FD3E57">
      <w:pPr>
        <w:pStyle w:val="Legenda"/>
        <w:keepNext/>
        <w:jc w:val="both"/>
      </w:pPr>
      <w:bookmarkStart w:id="95" w:name="_Toc16864561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18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5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7F6279"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7F6279">
        <w:t>Navbar</w:t>
      </w:r>
      <w:proofErr w:type="spellEnd"/>
      <w:r w:rsidRPr="007F6279">
        <w:t xml:space="preserve"> até o Dashboard,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05611A"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05611A"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>No centro da tela, o Dashboard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4E61B28E" w:rsidR="00FD3E57" w:rsidRDefault="00FD3E57" w:rsidP="00FD3E57">
      <w:pPr>
        <w:pStyle w:val="Legenda"/>
        <w:keepNext/>
        <w:jc w:val="both"/>
      </w:pPr>
      <w:bookmarkStart w:id="96" w:name="_Toc16864561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19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6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1896B5E" w:rsidR="00FD3E57" w:rsidRDefault="00FD3E57" w:rsidP="00FD3E57">
      <w:pPr>
        <w:pStyle w:val="Legenda"/>
        <w:keepNext/>
        <w:jc w:val="both"/>
      </w:pPr>
      <w:bookmarkStart w:id="97" w:name="_Toc16864561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20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7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415323" w:rsidRDefault="00FD3E57" w:rsidP="00FD3E5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2DFF488D" w:rsidR="00FD3E57" w:rsidRDefault="00FD3E57" w:rsidP="00FD3E57">
      <w:r>
        <w:t xml:space="preserve">Assim como no </w:t>
      </w:r>
      <w:proofErr w:type="spellStart"/>
      <w:r>
        <w:t>wireframe</w:t>
      </w:r>
      <w:proofErr w:type="spellEnd"/>
      <w:r>
        <w:t xml:space="preserve"> da tela de cadastro de estado, a opção de voltar se </w:t>
      </w:r>
      <w:proofErr w:type="spellStart"/>
      <w:r>
        <w:t>encotra</w:t>
      </w:r>
      <w:proofErr w:type="spellEnd"/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8" w:name="_Toc168645698"/>
      <w:r w:rsidRPr="002B3561">
        <w:t>Protótipos</w:t>
      </w:r>
      <w:r w:rsidR="00866F91" w:rsidRPr="002B3561">
        <w:t xml:space="preserve"> de tela</w:t>
      </w:r>
      <w:bookmarkEnd w:id="98"/>
      <w:r w:rsidR="00866F91" w:rsidRPr="002B3561">
        <w:t xml:space="preserve"> </w:t>
      </w:r>
    </w:p>
    <w:p w14:paraId="09BD6E3D" w14:textId="77777777" w:rsidR="00FD3E57" w:rsidRDefault="00FD3E57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Os protótipos servem como ferramentas cruciais para designers e desenvolvedores testarem a usabilidade, a navegação e a interação, além de obterem feedback valioso.</w:t>
      </w:r>
    </w:p>
    <w:p w14:paraId="433AC911" w14:textId="77777777" w:rsidR="00FD3E57" w:rsidRDefault="00FD3E57" w:rsidP="00FD3E57">
      <w:r w:rsidRPr="00A85D2A">
        <w:t>A utilização de protótipos de tela no desenvolvimento do sistema de gerenciamento de documentos de obra para a prefeitura de Jales traz diversos benefícios. Esses modelos visuais interativos possibilitam validar requisitos de apresentação, layout e usabilidade. Ao simular a interação do usuário com o sistema, os protótipos facilitam a identificação de potenciais problemas na navegação e permitem obter feedback antecipado de partes interessadas, incluindo membros da prefeitura e futuros usuários.</w:t>
      </w:r>
    </w:p>
    <w:p w14:paraId="41405FC7" w14:textId="77777777" w:rsidR="00FD3E57" w:rsidRDefault="00FD3E57" w:rsidP="00FD3E57">
      <w:r>
        <w:t>Além disso, a criação de protótipos de tela promove a capacidade</w:t>
      </w:r>
      <w:r w:rsidRPr="008D6667">
        <w:t xml:space="preserve"> de identificar requisitos omitidos nas fases iniciais do projeto ajuda a evitar retrabalho e garante que o sistema atenda plenamente às necessidades da prefeitura.</w:t>
      </w:r>
      <w:r>
        <w:t xml:space="preserve"> Contudo, </w:t>
      </w:r>
      <w:r w:rsidRPr="008D6667">
        <w:t>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5D79088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9" w:name="_Toc168645620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21</w:t>
      </w:r>
      <w:r w:rsidR="00456D6D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9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415323">
        <w:rPr>
          <w:sz w:val="20"/>
        </w:rPr>
        <w:t>Fonte: Elaborado pelos autores.</w:t>
      </w:r>
    </w:p>
    <w:p w14:paraId="76F6CCD5" w14:textId="77777777" w:rsidR="00FD3E57" w:rsidRPr="00FF514B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</w:t>
      </w:r>
      <w:r w:rsidRPr="00FF514B">
        <w:rPr>
          <w:szCs w:val="24"/>
        </w:rPr>
        <w:lastRenderedPageBreak/>
        <w:t xml:space="preserve">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3E59428A" w:rsidR="00FD3E57" w:rsidRDefault="00FD3E57" w:rsidP="00FD3E57">
      <w:pPr>
        <w:pStyle w:val="Legenda"/>
        <w:keepNext/>
        <w:jc w:val="both"/>
      </w:pPr>
      <w:bookmarkStart w:id="100" w:name="_Toc168645621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22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100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402BBB48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C361CF">
        <w:rPr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1D52E9E2" w:rsidR="00FD3E57" w:rsidRDefault="00FD3E57" w:rsidP="00FD3E57">
      <w:pPr>
        <w:rPr>
          <w:szCs w:val="24"/>
        </w:rPr>
      </w:pPr>
      <w:r w:rsidRPr="00C361CF">
        <w:rPr>
          <w:szCs w:val="24"/>
        </w:rPr>
        <w:t>O centro da tela é ocupado pelo dashboard, um espaço dinâmico e informativo que apresenta cartões indicativos de diferentes categorias de documentos. Esses cards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7980B7C" w14:textId="305FBD77" w:rsidR="00FD3E57" w:rsidRDefault="00FD3E57" w:rsidP="00FD3E57">
      <w:pPr>
        <w:pStyle w:val="Legenda"/>
        <w:keepNext/>
        <w:jc w:val="both"/>
      </w:pPr>
      <w:bookmarkStart w:id="101" w:name="_Toc168645622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23</w:t>
      </w:r>
      <w:r w:rsidR="00456D6D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1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AD53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13D371C2" w14:textId="77777777" w:rsidR="00FD3E57" w:rsidRPr="000640A1" w:rsidRDefault="00FD3E57" w:rsidP="00FD3E57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69B31084" w:rsidR="00FD3E57" w:rsidRDefault="00FD3E57" w:rsidP="00FD3E57">
      <w:pPr>
        <w:ind w:firstLine="0"/>
        <w:rPr>
          <w:szCs w:val="24"/>
        </w:rPr>
      </w:pPr>
    </w:p>
    <w:p w14:paraId="5DF91C1F" w14:textId="026DF733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2" w:name="_Toc16864562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24</w:t>
      </w:r>
      <w:r w:rsidR="00456D6D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2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415323" w:rsidRDefault="00FD3E57" w:rsidP="00FD3E57">
      <w:pPr>
        <w:ind w:firstLine="0"/>
        <w:rPr>
          <w:sz w:val="20"/>
          <w:szCs w:val="24"/>
        </w:rPr>
      </w:pPr>
      <w:r w:rsidRPr="00415323">
        <w:rPr>
          <w:sz w:val="20"/>
          <w:szCs w:val="24"/>
        </w:rPr>
        <w:t>Fonte: Elaborado pelos autores.</w:t>
      </w:r>
    </w:p>
    <w:p w14:paraId="78F2953C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3" w:name="_Toc168645699"/>
      <w:r>
        <w:rPr>
          <w:caps w:val="0"/>
        </w:rPr>
        <w:lastRenderedPageBreak/>
        <w:t>BANCO DE DADOS</w:t>
      </w:r>
      <w:bookmarkEnd w:id="103"/>
    </w:p>
    <w:p w14:paraId="479AEA6A" w14:textId="77777777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para escrever e consultar dados.</w:t>
      </w:r>
    </w:p>
    <w:p w14:paraId="1D1FC4F1" w14:textId="672A9EB8" w:rsidR="00A10BD9" w:rsidRDefault="00A10BD9" w:rsidP="00A10BD9">
      <w:pPr>
        <w:spacing w:line="240" w:lineRule="auto"/>
        <w:ind w:left="2268" w:firstLine="0"/>
        <w:rPr>
          <w:sz w:val="20"/>
        </w:rPr>
      </w:pPr>
      <w:r w:rsidRPr="00150599">
        <w:rPr>
          <w:sz w:val="20"/>
        </w:rPr>
        <w:t xml:space="preserve">Segundo o site Oracle </w:t>
      </w:r>
      <w:r>
        <w:rPr>
          <w:sz w:val="20"/>
        </w:rPr>
        <w:t>“</w:t>
      </w:r>
      <w:r w:rsidRPr="00150599">
        <w:rPr>
          <w:sz w:val="20"/>
        </w:rPr>
        <w:t xml:space="preserve">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proofErr w:type="spellStart"/>
      <w:r w:rsidRPr="00150599">
        <w:rPr>
          <w:sz w:val="20"/>
        </w:rPr>
        <w:t>usado</w:t>
      </w:r>
      <w:proofErr w:type="spellEnd"/>
      <w:r w:rsidRPr="00150599">
        <w:rPr>
          <w:sz w:val="20"/>
        </w:rPr>
        <w:t xml:space="preserve"> hoje em dia, novas linguagens de programação estão começando a aparecer</w:t>
      </w:r>
      <w:r>
        <w:rPr>
          <w:sz w:val="20"/>
        </w:rPr>
        <w:t>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1A68D527" w:rsidR="0090029C" w:rsidRDefault="005470F2" w:rsidP="0090029C">
      <w:r w:rsidRPr="005470F2">
        <w:t xml:space="preserve">Silberschatz (2012), </w:t>
      </w:r>
      <w:r w:rsidR="002A3BB9">
        <w:t>no</w:t>
      </w:r>
      <w:r w:rsidRPr="005470F2">
        <w:t xml:space="preserve"> livro Sistemas de Banco de Dados, os Sistemas de Gerenciamento de Banco de </w:t>
      </w:r>
      <w:r w:rsidR="0090029C">
        <w:t xml:space="preserve">Dados (SGBDs)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4" w:name="_Toc168645700"/>
      <w:r w:rsidRPr="00981C54">
        <w:t>Modelo Entidade Relacionamento</w:t>
      </w:r>
      <w:bookmarkEnd w:id="104"/>
    </w:p>
    <w:p w14:paraId="55B22E00" w14:textId="40AF299C" w:rsidR="002A3BB9" w:rsidRDefault="000D46E2" w:rsidP="004948CB">
      <w:r w:rsidRPr="000D46E2">
        <w:t>Silberschatz (2012)</w:t>
      </w:r>
      <w:r>
        <w:t xml:space="preserve"> diz que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r>
        <w:t>Teorey (2011) reforça essa perspectiva ao enfatizar que o MER é essencial na etapa de projeto conceitual.</w:t>
      </w:r>
      <w:r>
        <w:t xml:space="preserve">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00856908" w14:textId="77777777" w:rsidR="00FD3E57" w:rsidRDefault="00FD3E57" w:rsidP="004948CB"/>
    <w:p w14:paraId="211BF480" w14:textId="77777777" w:rsidR="00FD3E57" w:rsidRDefault="00FD3E57" w:rsidP="004948CB"/>
    <w:p w14:paraId="25F3A309" w14:textId="77777777" w:rsidR="00FD3E57" w:rsidRDefault="00FD3E57" w:rsidP="004948CB"/>
    <w:p w14:paraId="1F756D3A" w14:textId="77777777" w:rsidR="00FD3E57" w:rsidRDefault="00FD3E57" w:rsidP="004948CB"/>
    <w:p w14:paraId="715CA475" w14:textId="77777777" w:rsidR="00FD3E57" w:rsidRDefault="00FD3E57" w:rsidP="004948CB"/>
    <w:p w14:paraId="60DB91A2" w14:textId="77777777" w:rsidR="00FD3E57" w:rsidRDefault="00FD3E57" w:rsidP="004948CB"/>
    <w:p w14:paraId="0CBE95DE" w14:textId="77777777" w:rsidR="00FD3E57" w:rsidRDefault="00FD3E57" w:rsidP="004948CB"/>
    <w:p w14:paraId="6A00F79F" w14:textId="77777777" w:rsidR="00FD3E57" w:rsidRDefault="00FD3E57" w:rsidP="004948CB"/>
    <w:p w14:paraId="64341292" w14:textId="77777777" w:rsidR="00FD3E57" w:rsidRDefault="00FD3E57" w:rsidP="004948CB"/>
    <w:p w14:paraId="03252281" w14:textId="77777777" w:rsidR="00FD3E57" w:rsidRPr="004948CB" w:rsidRDefault="00FD3E57" w:rsidP="004948CB"/>
    <w:p w14:paraId="67FAE20D" w14:textId="774B1D36" w:rsidR="006C04EC" w:rsidRPr="00770AFF" w:rsidRDefault="006C04EC" w:rsidP="00FD3E57">
      <w:pPr>
        <w:pStyle w:val="Legenda"/>
        <w:jc w:val="left"/>
        <w:rPr>
          <w:szCs w:val="24"/>
        </w:rPr>
      </w:pPr>
    </w:p>
    <w:p w14:paraId="3917B4D2" w14:textId="1CF4D543" w:rsidR="004E0086" w:rsidRDefault="004E0086" w:rsidP="004E0086">
      <w:pPr>
        <w:pStyle w:val="Legenda"/>
        <w:keepNext/>
        <w:jc w:val="left"/>
      </w:pPr>
      <w:bookmarkStart w:id="105" w:name="_Toc168645624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25</w:t>
      </w:r>
      <w:r w:rsidR="00456D6D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5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956A20" w:rsidRDefault="00FD3E57" w:rsidP="00FD3E57">
      <w:pPr>
        <w:pStyle w:val="Pargrafo"/>
        <w:spacing w:before="0" w:line="360" w:lineRule="auto"/>
        <w:ind w:firstLine="0"/>
        <w:jc w:val="left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75E79C8" w14:textId="42CF2729" w:rsidR="00B930C7" w:rsidRDefault="00981C54" w:rsidP="00B930C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6" w:name="_Toc168645701"/>
      <w:r>
        <w:t>Script das tabelas</w:t>
      </w:r>
      <w:bookmarkEnd w:id="106"/>
    </w:p>
    <w:p w14:paraId="0FD6B100" w14:textId="590DC4F9" w:rsidR="00B930C7" w:rsidRDefault="00B930C7" w:rsidP="00B930C7">
      <w:r>
        <w:t>Segundo o livro</w:t>
      </w:r>
      <w:r w:rsidRPr="00B930C7">
        <w:t xml:space="preserve"> “Banco de dados: Projeto e Implementação”,</w:t>
      </w:r>
      <w:r>
        <w:t xml:space="preserve"> os scripts </w:t>
      </w:r>
      <w:r w:rsidRPr="00B930C7">
        <w:t>são as instruções ou comandos escritos em uma linguagem de consulta estruturada (SQL)</w:t>
      </w:r>
      <w:r>
        <w:t>. Elas</w:t>
      </w:r>
      <w:r w:rsidRPr="00B930C7">
        <w:t xml:space="preserve"> são </w:t>
      </w:r>
      <w:r w:rsidR="00FD3E57" w:rsidRPr="00B930C7">
        <w:t>utilizadas</w:t>
      </w:r>
      <w:r w:rsidRPr="00B930C7">
        <w:t xml:space="preserve"> para definir a estrutura de um banco de dados relacional</w:t>
      </w:r>
      <w:r>
        <w:t>.</w:t>
      </w:r>
    </w:p>
    <w:p w14:paraId="004A6D96" w14:textId="77777777" w:rsidR="00415323" w:rsidRDefault="00415323" w:rsidP="00B930C7"/>
    <w:p w14:paraId="7B2B3835" w14:textId="70701E73" w:rsidR="00415323" w:rsidRPr="00415323" w:rsidRDefault="00415323" w:rsidP="00415323">
      <w:pPr>
        <w:pStyle w:val="Legenda"/>
        <w:keepNext/>
        <w:jc w:val="both"/>
        <w:rPr>
          <w:b w:val="0"/>
        </w:rPr>
      </w:pPr>
      <w:bookmarkStart w:id="107" w:name="_Toc16868846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415323">
        <w:rPr>
          <w:b w:val="0"/>
        </w:rPr>
        <w:t>– Script SQL – Tabela Estado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30C7" w:rsidRPr="00B930C7" w14:paraId="4BD84F2B" w14:textId="77777777" w:rsidTr="00B930C7">
        <w:tc>
          <w:tcPr>
            <w:tcW w:w="9062" w:type="dxa"/>
          </w:tcPr>
          <w:p w14:paraId="24B1023C" w14:textId="77777777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estado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5AF7DDB" w14:textId="28FD2E61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idestado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7C0E08" w14:textId="58603CA6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nomeestado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70C8B08" w14:textId="7109552F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ufestado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308B641" w14:textId="7747C2E4" w:rsidR="00B930C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PK_estado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idestado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142E35F2" w14:textId="362E7D9C" w:rsidR="00B930C7" w:rsidRPr="00B930C7" w:rsidRDefault="00B930C7" w:rsidP="00B930C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lastRenderedPageBreak/>
              <w:t>);</w:t>
            </w:r>
          </w:p>
        </w:tc>
      </w:tr>
    </w:tbl>
    <w:p w14:paraId="439152A3" w14:textId="3A50F78F" w:rsidR="00B930C7" w:rsidRPr="00415323" w:rsidRDefault="00B930C7" w:rsidP="00B930C7">
      <w:pPr>
        <w:ind w:firstLine="0"/>
        <w:rPr>
          <w:sz w:val="20"/>
          <w:szCs w:val="22"/>
        </w:rPr>
      </w:pPr>
      <w:r w:rsidRPr="00415323">
        <w:rPr>
          <w:sz w:val="20"/>
          <w:szCs w:val="22"/>
        </w:rPr>
        <w:lastRenderedPageBreak/>
        <w:t>Fonte: Elaborado pelos autores.</w:t>
      </w:r>
    </w:p>
    <w:p w14:paraId="34516B81" w14:textId="77777777" w:rsidR="00956A20" w:rsidRDefault="00956A20" w:rsidP="00415323">
      <w:pPr>
        <w:pStyle w:val="Legenda"/>
        <w:keepNext/>
        <w:jc w:val="both"/>
      </w:pPr>
    </w:p>
    <w:p w14:paraId="132F8BC2" w14:textId="57DB0C5C" w:rsidR="00415323" w:rsidRPr="00956A20" w:rsidRDefault="00415323" w:rsidP="00415323">
      <w:pPr>
        <w:pStyle w:val="Legenda"/>
        <w:keepNext/>
        <w:jc w:val="both"/>
        <w:rPr>
          <w:b w:val="0"/>
        </w:rPr>
      </w:pPr>
      <w:bookmarkStart w:id="108" w:name="_Toc16868846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37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 xml:space="preserve">Script SQL </w:t>
      </w:r>
      <w:r w:rsidRPr="00FD3E57">
        <w:t>–</w:t>
      </w:r>
      <w:r>
        <w:t xml:space="preserve"> </w:t>
      </w:r>
      <w:r w:rsidR="00956A20">
        <w:rPr>
          <w:b w:val="0"/>
        </w:rPr>
        <w:t>Tabela Munícipe</w:t>
      </w:r>
      <w:bookmarkEnd w:id="10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30C7" w14:paraId="5550FA68" w14:textId="77777777" w:rsidTr="00B930C7">
        <w:tc>
          <w:tcPr>
            <w:tcW w:w="9062" w:type="dxa"/>
          </w:tcPr>
          <w:p w14:paraId="23930EC8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municipe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BAAE2E0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idmunicipe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5CE8B82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imagempessoa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FCAD5CB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70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3787EE0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0A81EB6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telefonepessoa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AEDC98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18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B51A110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rgiepessoa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9CD30E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PK_municipe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idmunicipe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1AB9647E" w14:textId="5C599DD2" w:rsidR="00B930C7" w:rsidRPr="00B930C7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4E00A5E9" w14:textId="6712C5AC" w:rsidR="00B930C7" w:rsidRPr="00956A20" w:rsidRDefault="00B930C7" w:rsidP="00B930C7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3043B75" w14:textId="77777777" w:rsidR="00C203F2" w:rsidRDefault="00C203F2" w:rsidP="00956A20">
      <w:pPr>
        <w:pStyle w:val="Legenda"/>
        <w:keepNext/>
        <w:jc w:val="both"/>
      </w:pPr>
    </w:p>
    <w:p w14:paraId="2C8376AD" w14:textId="456E9F60" w:rsidR="00956A20" w:rsidRPr="00C203F2" w:rsidRDefault="00956A20" w:rsidP="00956A20">
      <w:pPr>
        <w:pStyle w:val="Legenda"/>
        <w:keepNext/>
        <w:jc w:val="both"/>
        <w:rPr>
          <w:b w:val="0"/>
        </w:rPr>
      </w:pPr>
      <w:bookmarkStart w:id="109" w:name="_Toc16868846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38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 xml:space="preserve">Script SQL </w:t>
      </w:r>
      <w:r w:rsidRPr="00FD3E57">
        <w:t>–</w:t>
      </w:r>
      <w:r>
        <w:t xml:space="preserve"> </w:t>
      </w:r>
      <w:r w:rsidR="00C203F2">
        <w:rPr>
          <w:b w:val="0"/>
        </w:rPr>
        <w:t xml:space="preserve">Tabela </w:t>
      </w:r>
      <w:proofErr w:type="spellStart"/>
      <w:r w:rsidR="00C203F2">
        <w:rPr>
          <w:b w:val="0"/>
        </w:rPr>
        <w:t>TipoUsuario</w:t>
      </w:r>
      <w:bookmarkEnd w:id="10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30C7" w14:paraId="19710D07" w14:textId="77777777" w:rsidTr="00B930C7">
        <w:tc>
          <w:tcPr>
            <w:tcW w:w="9062" w:type="dxa"/>
          </w:tcPr>
          <w:p w14:paraId="210D7D5E" w14:textId="77777777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tipousuario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D8F3EFD" w14:textId="5B9A8690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B704076" w14:textId="26E2887A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nivelacesso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C65AC75" w14:textId="028441F2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nometipousuario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395EA2F" w14:textId="28CE0436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descricaotipousuario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5D335" w14:textId="0970D35C" w:rsidR="00B930C7" w:rsidRPr="00DE7727" w:rsidRDefault="00B930C7" w:rsidP="00B930C7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PK_tipousuario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idtipousuario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1FBFBAE1" w14:textId="522935C7" w:rsidR="00B930C7" w:rsidRPr="00B930C7" w:rsidRDefault="00B930C7" w:rsidP="00B930C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480EE91A" w14:textId="7B22AB63" w:rsidR="00B930C7" w:rsidRPr="00956A20" w:rsidRDefault="00B930C7" w:rsidP="00B930C7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0E21B45C" w14:textId="77777777" w:rsidR="00C203F2" w:rsidRDefault="00C203F2" w:rsidP="00C203F2">
      <w:pPr>
        <w:pStyle w:val="Legenda"/>
        <w:keepNext/>
        <w:jc w:val="both"/>
      </w:pPr>
    </w:p>
    <w:p w14:paraId="74D3F684" w14:textId="305A880A" w:rsidR="00C203F2" w:rsidRPr="00C203F2" w:rsidRDefault="00C203F2" w:rsidP="00C203F2">
      <w:pPr>
        <w:pStyle w:val="Legenda"/>
        <w:keepNext/>
        <w:jc w:val="both"/>
        <w:rPr>
          <w:b w:val="0"/>
        </w:rPr>
      </w:pPr>
      <w:bookmarkStart w:id="110" w:name="_Toc16868846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39</w:t>
      </w:r>
      <w:r w:rsidR="00456D6D">
        <w:rPr>
          <w:noProof/>
        </w:rPr>
        <w:fldChar w:fldCharType="end"/>
      </w:r>
      <w:r>
        <w:t xml:space="preserve"> </w:t>
      </w:r>
      <w:r w:rsidRPr="00C203F2">
        <w:rPr>
          <w:b w:val="0"/>
        </w:rPr>
        <w:t>– Script SQL – Tabela Cidade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30C7" w14:paraId="19D304B4" w14:textId="77777777" w:rsidTr="00B930C7">
        <w:tc>
          <w:tcPr>
            <w:tcW w:w="9062" w:type="dxa"/>
          </w:tcPr>
          <w:p w14:paraId="10EC7E47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cidade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BB52549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idcidade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F6443E6" w14:textId="77777777" w:rsidR="00623A01" w:rsidRPr="00DD2C3C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cidade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48DBB5A" w14:textId="77777777" w:rsidR="00623A01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IdEstado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5C593BA4" w14:textId="77777777" w:rsidR="00623A01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PK_cidade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idcidade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),</w:t>
            </w:r>
          </w:p>
          <w:p w14:paraId="6651FB83" w14:textId="77777777" w:rsidR="00623A01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FK_cidade_estado_IdEstado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IdEstado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estado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idestado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592C76B6" w14:textId="722AB0DF" w:rsidR="00B930C7" w:rsidRPr="00B930C7" w:rsidRDefault="00623A01" w:rsidP="00623A01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07262922" w14:textId="04745B84" w:rsidR="00B930C7" w:rsidRPr="00956A20" w:rsidRDefault="00B930C7" w:rsidP="00B930C7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2E579EB4" w14:textId="44A7E88E" w:rsidR="00B930C7" w:rsidRDefault="00B930C7" w:rsidP="00B930C7">
      <w:pPr>
        <w:ind w:firstLine="0"/>
        <w:rPr>
          <w:b/>
        </w:rPr>
      </w:pPr>
    </w:p>
    <w:p w14:paraId="5D7458DF" w14:textId="4412DA43" w:rsidR="00A02DDF" w:rsidRDefault="00A02DDF" w:rsidP="00A02DDF">
      <w:pPr>
        <w:pStyle w:val="Legenda"/>
        <w:keepNext/>
        <w:jc w:val="both"/>
      </w:pPr>
      <w:bookmarkStart w:id="111" w:name="_Toc16868846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40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Usuario</w:t>
      </w:r>
      <w:bookmarkEnd w:id="11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30C7" w14:paraId="485BE9E1" w14:textId="77777777" w:rsidTr="00AF494F">
        <w:trPr>
          <w:trHeight w:val="1307"/>
        </w:trPr>
        <w:tc>
          <w:tcPr>
            <w:tcW w:w="9062" w:type="dxa"/>
          </w:tcPr>
          <w:p w14:paraId="387CA59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0E988C5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A30AB2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imagempessoa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230335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70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3EF4B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440443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telefonepessoa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084C891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18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10F488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rgiepessoa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25D50E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F6B305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33EAA9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boolean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6246D8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89BC3D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PK_usuario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idusuario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50749DA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FK_usuario_tipousuario_IdTipoUsuario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IdTipoUsuario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tipousuario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idtipousuario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2266446E" w14:textId="53A8F3EE" w:rsidR="00B930C7" w:rsidRPr="00B930C7" w:rsidRDefault="00AF494F" w:rsidP="00AF494F">
            <w:pPr>
              <w:ind w:firstLine="0"/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0E2253CA" w14:textId="77777777" w:rsidR="00B930C7" w:rsidRPr="00956A20" w:rsidRDefault="00B930C7" w:rsidP="00B930C7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lastRenderedPageBreak/>
        <w:t>Fonte: Elaborado pelos autores.</w:t>
      </w:r>
    </w:p>
    <w:p w14:paraId="16B8CFB7" w14:textId="77777777" w:rsidR="00B930C7" w:rsidRDefault="00B930C7" w:rsidP="00B930C7">
      <w:pPr>
        <w:ind w:firstLine="0"/>
        <w:rPr>
          <w:b/>
        </w:rPr>
      </w:pPr>
    </w:p>
    <w:p w14:paraId="3DC7FECD" w14:textId="7E8A8BEF" w:rsidR="00A02DDF" w:rsidRDefault="00A02DDF" w:rsidP="00A02DDF">
      <w:pPr>
        <w:pStyle w:val="Legenda"/>
        <w:keepNext/>
        <w:jc w:val="both"/>
      </w:pPr>
      <w:bookmarkStart w:id="112" w:name="_Toc16868846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41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Auditoria</w:t>
      </w:r>
      <w:bookmarkEnd w:id="1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7694E" w14:paraId="7802C8C5" w14:textId="77777777" w:rsidTr="0017694E">
        <w:tc>
          <w:tcPr>
            <w:tcW w:w="9062" w:type="dxa"/>
          </w:tcPr>
          <w:p w14:paraId="088B1BA2" w14:textId="1C604A61" w:rsidR="0017694E" w:rsidRPr="00DE7727" w:rsidRDefault="0017694E" w:rsidP="0017694E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auditoria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BAFB88B" w14:textId="5D3EB7A0" w:rsidR="0017694E" w:rsidRPr="00DE7727" w:rsidRDefault="0017694E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idauditoria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F478A27" w14:textId="1B731FDF" w:rsidR="0017694E" w:rsidRPr="00DE7727" w:rsidRDefault="0017694E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acaoefe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tuada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68BFC51" w14:textId="6DF48971" w:rsidR="0017694E" w:rsidRPr="00DE7727" w:rsidRDefault="00066F48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dataacao</w:t>
            </w:r>
            <w:proofErr w:type="spellEnd"/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7694E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7694E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5B9CE5" w14:textId="46B8F904" w:rsidR="0017694E" w:rsidRPr="00DE7727" w:rsidRDefault="00066F48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classeafetada</w:t>
            </w:r>
            <w:proofErr w:type="spellEnd"/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7694E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7694E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C9EE592" w14:textId="40BF5AA4" w:rsidR="0017694E" w:rsidRPr="00DE7727" w:rsidRDefault="0017694E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5468E6" w14:textId="4CEC63F5" w:rsidR="0017694E" w:rsidRPr="00DE7727" w:rsidRDefault="00066F48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idregistro</w:t>
            </w:r>
            <w:proofErr w:type="spellEnd"/>
            <w:r w:rsidR="0017694E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integer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17694E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049144C" w14:textId="53E5C985" w:rsidR="0017694E" w:rsidRPr="00DE7727" w:rsidRDefault="0017694E" w:rsidP="0017694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auditoria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_IdUsuario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IdUsuario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idusuario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7AA71CA4" w14:textId="6E9C9228" w:rsidR="0017694E" w:rsidRDefault="0017694E" w:rsidP="0017694E">
            <w:pPr>
              <w:ind w:firstLine="0"/>
              <w:rPr>
                <w:sz w:val="22"/>
                <w:szCs w:val="22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3C7049BB" w14:textId="77777777" w:rsidR="00066F48" w:rsidRPr="00956A20" w:rsidRDefault="00066F48" w:rsidP="00066F48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09E935B4" w14:textId="462952DD" w:rsidR="00A02DDF" w:rsidRDefault="00A02DDF" w:rsidP="00A02DDF">
      <w:pPr>
        <w:pStyle w:val="Legenda"/>
        <w:keepNext/>
        <w:jc w:val="both"/>
      </w:pPr>
      <w:bookmarkStart w:id="113" w:name="_Toc16868846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42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Engenheiro</w:t>
      </w:r>
      <w:bookmarkEnd w:id="1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66F48" w14:paraId="13182BD4" w14:textId="77777777" w:rsidTr="00066F48">
        <w:tc>
          <w:tcPr>
            <w:tcW w:w="9062" w:type="dxa"/>
          </w:tcPr>
          <w:p w14:paraId="1B3788AC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engenheiro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C82EFAD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idengenheiro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318B61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imagempessoa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BCBF5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70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50426F2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56E55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telefonepessoa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FA7E7E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18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77891D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rgiepessoa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77EACEE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creaengenheiro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1BD1488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PK_engenheiro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idengenheiro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63DC3CDF" w14:textId="3DC978BA" w:rsidR="00066F48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21B4A1DC" w14:textId="130B3D6D" w:rsidR="00066F48" w:rsidRPr="00956A20" w:rsidRDefault="00066F48" w:rsidP="00066F48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77F84601" w14:textId="77777777" w:rsidR="00A02DDF" w:rsidRDefault="00A02DDF" w:rsidP="00A02DDF">
      <w:pPr>
        <w:pStyle w:val="Legenda"/>
        <w:keepNext/>
        <w:jc w:val="both"/>
      </w:pPr>
    </w:p>
    <w:p w14:paraId="6C711E3B" w14:textId="5C5B7D49" w:rsidR="00A02DDF" w:rsidRPr="00A02DDF" w:rsidRDefault="00A02DDF" w:rsidP="00A02DDF">
      <w:pPr>
        <w:pStyle w:val="Legenda"/>
        <w:keepNext/>
        <w:jc w:val="both"/>
        <w:rPr>
          <w:b w:val="0"/>
        </w:rPr>
      </w:pPr>
      <w:bookmarkStart w:id="114" w:name="_Toc16868847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43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Fiscal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66F48" w14:paraId="3CED8445" w14:textId="77777777" w:rsidTr="00066F48">
        <w:tc>
          <w:tcPr>
            <w:tcW w:w="9062" w:type="dxa"/>
          </w:tcPr>
          <w:p w14:paraId="1F628C17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fiscal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2A52461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idfiscal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471556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imagempessoa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AE76600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70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A4116AC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0F83F3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telefonepessoa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45D559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18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168987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rgiepessoa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9A6E3D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PK_fiscal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idfiscal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DF1B65A" w14:textId="427FD393" w:rsidR="00066F48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6807C206" w14:textId="77777777" w:rsidR="00066F48" w:rsidRPr="00956A20" w:rsidRDefault="00066F48" w:rsidP="00066F48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6E01CD1" w14:textId="77777777" w:rsidR="00FD3E57" w:rsidRDefault="00FD3E57" w:rsidP="00066F48">
      <w:pPr>
        <w:ind w:firstLine="0"/>
        <w:rPr>
          <w:sz w:val="22"/>
          <w:szCs w:val="22"/>
        </w:rPr>
      </w:pPr>
    </w:p>
    <w:p w14:paraId="6D06D0FB" w14:textId="62EBE47D" w:rsidR="00A02DDF" w:rsidRDefault="00A02DDF" w:rsidP="00A02DDF">
      <w:pPr>
        <w:pStyle w:val="Legenda"/>
        <w:keepNext/>
        <w:jc w:val="both"/>
      </w:pPr>
      <w:bookmarkStart w:id="115" w:name="_Toc168688471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44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Processo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66F48" w14:paraId="1B25A26B" w14:textId="77777777" w:rsidTr="00066F48">
        <w:tc>
          <w:tcPr>
            <w:tcW w:w="9062" w:type="dxa"/>
          </w:tcPr>
          <w:p w14:paraId="6941D14D" w14:textId="049B4D75" w:rsidR="00066F48" w:rsidRPr="00DE7727" w:rsidRDefault="00066F48" w:rsidP="00066F48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processo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D076FC2" w14:textId="6DBB108D" w:rsidR="00066F48" w:rsidRPr="00DE7727" w:rsidRDefault="00066F48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idprocesso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15737D3" w14:textId="0B328BED" w:rsidR="00066F48" w:rsidRPr="00DE7727" w:rsidRDefault="0028755C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statusevento</w:t>
            </w:r>
            <w:proofErr w:type="spellEnd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056508" w14:textId="02661058" w:rsidR="00066F48" w:rsidRPr="00DE7727" w:rsidRDefault="0028755C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dataaprovacao</w:t>
            </w:r>
            <w:proofErr w:type="spellEnd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01B368" w14:textId="50534483" w:rsidR="00066F48" w:rsidRPr="00DE7727" w:rsidRDefault="0028755C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situacao</w:t>
            </w:r>
            <w:proofErr w:type="spellEnd"/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066F48"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66F48"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D475EE" w14:textId="04D342E7" w:rsidR="00066F48" w:rsidRPr="00DE7727" w:rsidRDefault="00066F48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PK_processo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idprocesso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FBCEC6D" w14:textId="21F75FB6" w:rsidR="00066F48" w:rsidRDefault="00066F48" w:rsidP="00066F4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</w:t>
            </w:r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processo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engenheiro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IdEngenheiro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</w:t>
            </w:r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Engenheiro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engenheiro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 w:rsidR="0028755C"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idengenheiro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  <w:r w:rsidR="0028755C">
              <w:rPr>
                <w:rFonts w:ascii="Cascadia Mono" w:hAnsi="Cascadia Mono" w:cs="Cascadia Mono"/>
                <w:color w:val="0000FF"/>
                <w:sz w:val="19"/>
                <w:szCs w:val="19"/>
              </w:rPr>
              <w:t>,</w:t>
            </w:r>
          </w:p>
          <w:p w14:paraId="697E0F0A" w14:textId="61500DE6" w:rsidR="0028755C" w:rsidRPr="00DE7727" w:rsidRDefault="0028755C" w:rsidP="0028755C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FK_processo_fiscal_IdFiscal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IdFiscal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fiscal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idfiscal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CASCADE,</w:t>
            </w:r>
          </w:p>
          <w:p w14:paraId="22FA47B7" w14:textId="7B270B8C" w:rsidR="0028755C" w:rsidRPr="00DE7727" w:rsidRDefault="0028755C" w:rsidP="0028755C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FK_processo_imovel_IdImovel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IdImovel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imovel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idimovel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="00B3219B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,</w:t>
            </w:r>
          </w:p>
          <w:p w14:paraId="37CCB376" w14:textId="5E7CCA2D" w:rsidR="00B3219B" w:rsidRPr="00DE7727" w:rsidRDefault="00B3219B" w:rsidP="00B3219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lastRenderedPageBreak/>
              <w:t>CONSTRAINT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FK_processo_tipoprocesso_IdTipoProcesso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tipoprocesso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="000D74CE"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,</w:t>
            </w:r>
          </w:p>
          <w:p w14:paraId="63B61463" w14:textId="54D6EB4F" w:rsidR="000D74CE" w:rsidRDefault="000D74CE" w:rsidP="000D74C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FK_processo_documentoprocesso_IdDocumentoProcesso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IdDocumentoProcesso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documentoprocesso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iddocumentoprocesso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098DACAA" w14:textId="4DC6D795" w:rsidR="00066F48" w:rsidRDefault="00066F48" w:rsidP="00066F48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4EA5FC54" w14:textId="77777777" w:rsidR="00066F48" w:rsidRPr="00956A20" w:rsidRDefault="00066F48" w:rsidP="00066F48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lastRenderedPageBreak/>
        <w:t>Fonte: Elaborado pelos autores.</w:t>
      </w:r>
    </w:p>
    <w:p w14:paraId="2C2501A7" w14:textId="77777777" w:rsidR="00066F48" w:rsidRDefault="00066F48" w:rsidP="00066F48">
      <w:pPr>
        <w:ind w:firstLine="0"/>
        <w:rPr>
          <w:b/>
        </w:rPr>
      </w:pPr>
    </w:p>
    <w:p w14:paraId="15201749" w14:textId="3768FD2E" w:rsidR="00A02DDF" w:rsidRPr="00A02DDF" w:rsidRDefault="00A02DDF" w:rsidP="00A02DDF">
      <w:pPr>
        <w:pStyle w:val="Legenda"/>
        <w:keepNext/>
        <w:jc w:val="both"/>
        <w:rPr>
          <w:b w:val="0"/>
        </w:rPr>
      </w:pPr>
      <w:bookmarkStart w:id="116" w:name="_Toc168688472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45</w:t>
      </w:r>
      <w:r w:rsidR="00456D6D">
        <w:rPr>
          <w:noProof/>
        </w:rPr>
        <w:fldChar w:fldCharType="end"/>
      </w:r>
      <w:r w:rsidR="0027273F">
        <w:rPr>
          <w:noProof/>
        </w:rPr>
        <w:t xml:space="preserve"> </w:t>
      </w:r>
      <w:r w:rsidRPr="00A02DDF">
        <w:rPr>
          <w:b w:val="0"/>
        </w:rPr>
        <w:t>– Script SQL – Tabela Imóvel</w:t>
      </w:r>
      <w:bookmarkEnd w:id="11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8755C" w14:paraId="68442C7D" w14:textId="77777777" w:rsidTr="0028755C">
        <w:tc>
          <w:tcPr>
            <w:tcW w:w="9062" w:type="dxa"/>
          </w:tcPr>
          <w:p w14:paraId="7B183E37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imovel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C17B4F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idimovel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4868AF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numeroimovel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6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8F510D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IdLogradouro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250F3A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IdMunicipe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1C6040E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PK_imovel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idimovel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4965AB6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FK_imovel_logradouro_IdLogradouro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logradouro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idlogradouro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5722D8D9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FK_imovel_municipe_IdMunicipe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IdMunicipe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municipe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idmunicipe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0A4DDDD7" w14:textId="6EE5E9C6" w:rsidR="0028755C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5CA460A9" w14:textId="0C4C6B79" w:rsidR="00066F48" w:rsidRDefault="0028755C" w:rsidP="00B930C7">
      <w:pPr>
        <w:ind w:firstLine="0"/>
        <w:rPr>
          <w:sz w:val="22"/>
          <w:szCs w:val="22"/>
        </w:rPr>
      </w:pPr>
      <w:r w:rsidRPr="00B930C7">
        <w:rPr>
          <w:sz w:val="22"/>
          <w:szCs w:val="22"/>
        </w:rPr>
        <w:t>Fonte: Elaborado pelos autores.</w:t>
      </w:r>
    </w:p>
    <w:p w14:paraId="0413A5EE" w14:textId="77777777" w:rsidR="0028755C" w:rsidRDefault="0028755C" w:rsidP="00B930C7">
      <w:pPr>
        <w:ind w:firstLine="0"/>
        <w:rPr>
          <w:sz w:val="22"/>
          <w:szCs w:val="22"/>
        </w:rPr>
      </w:pPr>
    </w:p>
    <w:p w14:paraId="3F5C4C4B" w14:textId="760CDD32" w:rsidR="00A02DDF" w:rsidRDefault="00A02DDF" w:rsidP="00A02DDF">
      <w:pPr>
        <w:pStyle w:val="Legenda"/>
        <w:keepNext/>
        <w:jc w:val="both"/>
      </w:pPr>
      <w:bookmarkStart w:id="117" w:name="_Toc168688473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46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Logradouro</w:t>
      </w:r>
      <w:bookmarkEnd w:id="11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8755C" w14:paraId="7897F69D" w14:textId="77777777" w:rsidTr="0028755C">
        <w:tc>
          <w:tcPr>
            <w:tcW w:w="9062" w:type="dxa"/>
          </w:tcPr>
          <w:p w14:paraId="5D117A0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logradouro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2836019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idlogradouro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50A54BC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ceplogradouro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6165D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numeroInicial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8E07F9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numeroFinal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2D4C2A3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IdBairro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573B9F43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2559A216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idlogradouro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),</w:t>
            </w:r>
          </w:p>
          <w:p w14:paraId="7AABEA2C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FK_logradouro_bairro_IdBairro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IdBairro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bairro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idbairro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3043A56D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FK_logradouro_tipologradouro_IdTipoLogradouro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tipologradouro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idtipologradouro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09E6DC24" w14:textId="2E2E21C9" w:rsidR="0028755C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272F9D03" w14:textId="0193FDF4" w:rsidR="005E5AB6" w:rsidRPr="00956A20" w:rsidRDefault="0028755C" w:rsidP="0028755C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0E238869" w14:textId="77777777" w:rsidR="00FD3E57" w:rsidRPr="00FD3E57" w:rsidRDefault="00FD3E57" w:rsidP="0028755C">
      <w:pPr>
        <w:ind w:firstLine="0"/>
        <w:rPr>
          <w:sz w:val="22"/>
          <w:szCs w:val="22"/>
        </w:rPr>
      </w:pPr>
    </w:p>
    <w:p w14:paraId="704307B7" w14:textId="1E2DA465" w:rsidR="00A02DDF" w:rsidRPr="00A02DDF" w:rsidRDefault="00A02DDF" w:rsidP="00A02DDF">
      <w:pPr>
        <w:pStyle w:val="Legenda"/>
        <w:keepNext/>
        <w:jc w:val="both"/>
        <w:rPr>
          <w:b w:val="0"/>
        </w:rPr>
      </w:pPr>
      <w:bookmarkStart w:id="118" w:name="_Toc168688474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47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TipoLogradouro</w:t>
      </w:r>
      <w:bookmarkEnd w:id="11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E5AB6" w14:paraId="6388CE16" w14:textId="77777777" w:rsidTr="005E5AB6">
        <w:tc>
          <w:tcPr>
            <w:tcW w:w="9062" w:type="dxa"/>
          </w:tcPr>
          <w:p w14:paraId="7530236C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CREATE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TABLE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tipologradouro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</w:p>
          <w:p w14:paraId="52CBE34A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GENERATED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IDENTITY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72DB6DDD" w14:textId="77777777" w:rsidR="00AF494F" w:rsidRPr="00A10BD9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codigoinformativo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character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varying</w:t>
            </w:r>
            <w:proofErr w:type="spellEnd"/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gram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3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6712AB46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descricaotipologradouro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character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varying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35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52417D29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PK_tipologradouro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idtipologradouro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5C8E8B74" w14:textId="356B7AD7" w:rsidR="005E5AB6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1F2E4B9A" w14:textId="4E170898" w:rsidR="005E5AB6" w:rsidRPr="00956A20" w:rsidRDefault="005E5AB6" w:rsidP="0028755C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11633224" w14:textId="77777777" w:rsidR="005E5AB6" w:rsidRDefault="005E5AB6" w:rsidP="0028755C">
      <w:pPr>
        <w:ind w:firstLine="0"/>
        <w:rPr>
          <w:b/>
        </w:rPr>
      </w:pPr>
    </w:p>
    <w:p w14:paraId="1F51C4E3" w14:textId="0CF79CBB" w:rsidR="00A02DDF" w:rsidRDefault="00A02DDF" w:rsidP="00A02DDF">
      <w:pPr>
        <w:pStyle w:val="Legenda"/>
        <w:keepNext/>
        <w:jc w:val="both"/>
      </w:pPr>
      <w:bookmarkStart w:id="119" w:name="_Toc168688475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48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Bairro</w:t>
      </w:r>
      <w:bookmarkEnd w:id="1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E5AB6" w14:paraId="45A80B98" w14:textId="77777777" w:rsidTr="005E5AB6">
        <w:tc>
          <w:tcPr>
            <w:tcW w:w="9062" w:type="dxa"/>
          </w:tcPr>
          <w:p w14:paraId="27928B9C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bairro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C02B3AB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idbairro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EB37259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536A842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IdCidade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2CE1C358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PK_bairro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idbairro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),</w:t>
            </w:r>
          </w:p>
          <w:p w14:paraId="6C0FD8DD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FK_bairro_cidade_IdCidade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IdCidade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cidade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idcidade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6DBEA40A" w14:textId="36FF8495" w:rsidR="005E5AB6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0A345281" w14:textId="144DD198" w:rsidR="005E5AB6" w:rsidRPr="00956A20" w:rsidRDefault="005E5AB6" w:rsidP="0028755C">
      <w:pPr>
        <w:ind w:firstLine="0"/>
        <w:rPr>
          <w:b/>
          <w:sz w:val="22"/>
        </w:rPr>
      </w:pPr>
      <w:r w:rsidRPr="00956A20">
        <w:rPr>
          <w:sz w:val="20"/>
          <w:szCs w:val="22"/>
        </w:rPr>
        <w:lastRenderedPageBreak/>
        <w:t>Fonte: Elaborado pelos autores.</w:t>
      </w:r>
    </w:p>
    <w:p w14:paraId="0FF6762C" w14:textId="77777777" w:rsidR="0028755C" w:rsidRDefault="0028755C" w:rsidP="00B930C7">
      <w:pPr>
        <w:ind w:firstLine="0"/>
        <w:rPr>
          <w:sz w:val="22"/>
          <w:szCs w:val="22"/>
        </w:rPr>
      </w:pPr>
    </w:p>
    <w:p w14:paraId="0655DA8C" w14:textId="3ACA188D" w:rsidR="00A02DDF" w:rsidRPr="00A02DDF" w:rsidRDefault="00A02DDF" w:rsidP="00A02DDF">
      <w:pPr>
        <w:pStyle w:val="Legenda"/>
        <w:keepNext/>
        <w:jc w:val="both"/>
        <w:rPr>
          <w:b w:val="0"/>
        </w:rPr>
      </w:pPr>
      <w:bookmarkStart w:id="120" w:name="_Toc168688476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49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TipoProcesso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E5AB6" w14:paraId="4E674C7C" w14:textId="77777777" w:rsidTr="005E5AB6">
        <w:tc>
          <w:tcPr>
            <w:tcW w:w="9062" w:type="dxa"/>
          </w:tcPr>
          <w:p w14:paraId="42966512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tipoprocesso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EB032AA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8947667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28F34AC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AE4697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boolean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7B0241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6679261" w14:textId="1B66A430" w:rsidR="005E5AB6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36C9F880" w14:textId="77777777" w:rsidR="005E5AB6" w:rsidRPr="00956A20" w:rsidRDefault="005E5AB6" w:rsidP="005E5AB6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6A152A95" w14:textId="77777777" w:rsidR="00B3219B" w:rsidRDefault="00B3219B" w:rsidP="005E5AB6">
      <w:pPr>
        <w:ind w:firstLine="0"/>
        <w:rPr>
          <w:sz w:val="22"/>
          <w:szCs w:val="22"/>
        </w:rPr>
      </w:pPr>
    </w:p>
    <w:p w14:paraId="6276B6A5" w14:textId="07FD5559" w:rsidR="00A02DDF" w:rsidRDefault="00A02DDF" w:rsidP="00A02DDF">
      <w:pPr>
        <w:pStyle w:val="Legenda"/>
        <w:keepNext/>
        <w:jc w:val="both"/>
      </w:pPr>
      <w:bookmarkStart w:id="121" w:name="_Toc168688477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50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>– Script SQL – Tabela Etapa</w:t>
      </w:r>
      <w:bookmarkEnd w:id="12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3219B" w14:paraId="4A4A1940" w14:textId="77777777" w:rsidTr="001744DB">
        <w:tc>
          <w:tcPr>
            <w:tcW w:w="9062" w:type="dxa"/>
          </w:tcPr>
          <w:p w14:paraId="3CF982DA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etapa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1DAC14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C5F65AA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2CC01E7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250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771B7E8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posicaoetapa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0A939F2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boolean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720AA4B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31CD9F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PK_etapa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idetapa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50AA2673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FK_etapa_tipoprocesso_IdTipoProcesso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tipoprocesso</w:t>
            </w:r>
            <w:proofErr w:type="spellEnd"/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idtipoprocesso</w:t>
            </w:r>
            <w:proofErr w:type="spellEnd"/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3DE661FE" w14:textId="2A91F3E1" w:rsidR="00B3219B" w:rsidRDefault="00AF494F" w:rsidP="00AF494F">
            <w:pPr>
              <w:ind w:firstLine="0"/>
              <w:rPr>
                <w:b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17B78D23" w14:textId="77777777" w:rsidR="00B3219B" w:rsidRPr="00956A20" w:rsidRDefault="00B3219B" w:rsidP="00B3219B">
      <w:pPr>
        <w:ind w:firstLine="0"/>
        <w:rPr>
          <w:b/>
          <w:sz w:val="22"/>
        </w:rPr>
      </w:pPr>
      <w:r w:rsidRPr="00956A20">
        <w:rPr>
          <w:sz w:val="20"/>
          <w:szCs w:val="22"/>
        </w:rPr>
        <w:t>Fonte: Elaborado pelos autores.</w:t>
      </w:r>
    </w:p>
    <w:p w14:paraId="75F2ED74" w14:textId="77777777" w:rsidR="00B3219B" w:rsidRDefault="00B3219B" w:rsidP="005E5AB6">
      <w:pPr>
        <w:ind w:firstLine="0"/>
        <w:rPr>
          <w:b/>
        </w:rPr>
      </w:pPr>
    </w:p>
    <w:p w14:paraId="27E335BE" w14:textId="1B1509AF" w:rsidR="00A02DDF" w:rsidRDefault="00A02DDF" w:rsidP="00A02DDF">
      <w:pPr>
        <w:pStyle w:val="Legenda"/>
        <w:keepNext/>
        <w:jc w:val="both"/>
      </w:pPr>
      <w:bookmarkStart w:id="122" w:name="_Toc168688478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51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TipoDocumento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3219B" w14:paraId="28D74DEC" w14:textId="77777777" w:rsidTr="001744DB">
        <w:tc>
          <w:tcPr>
            <w:tcW w:w="9062" w:type="dxa"/>
          </w:tcPr>
          <w:p w14:paraId="0807AA26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CREATE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TABLE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</w:p>
          <w:p w14:paraId="291728A2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GENERATED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IDENTITY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787E847F" w14:textId="77777777" w:rsidR="00AF494F" w:rsidRPr="00A10BD9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nomeTipoDocumento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character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varying</w:t>
            </w:r>
            <w:proofErr w:type="spellEnd"/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gram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30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28ADFE70" w14:textId="77777777" w:rsidR="00AF494F" w:rsidRPr="00A10BD9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"</w:t>
            </w:r>
            <w:proofErr w:type="spellStart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descricaoTipoDocumento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character</w:t>
            </w:r>
            <w:proofErr w:type="spell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10BD9"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varying</w:t>
            </w:r>
            <w:proofErr w:type="spellEnd"/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gramEnd"/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>450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A10BD9"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3606E3BB" w14:textId="77777777" w:rsidR="00AF494F" w:rsidRPr="00DD2C3C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10BD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statustipoprocesso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boolean</w:t>
            </w:r>
            <w:proofErr w:type="spellEnd"/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D2C3C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15B5CFE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2C3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546459D6" w14:textId="690B50DE" w:rsidR="00B3219B" w:rsidRPr="00B3219B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66D525C8" w14:textId="77777777" w:rsidR="00B3219B" w:rsidRPr="00956A20" w:rsidRDefault="00B3219B" w:rsidP="00B3219B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t>Fonte: Elaborado pelos autores.</w:t>
      </w:r>
    </w:p>
    <w:p w14:paraId="3D07E777" w14:textId="77777777" w:rsidR="00B3219B" w:rsidRDefault="00B3219B" w:rsidP="00B3219B">
      <w:pPr>
        <w:ind w:firstLine="0"/>
        <w:rPr>
          <w:sz w:val="22"/>
          <w:szCs w:val="22"/>
        </w:rPr>
      </w:pPr>
    </w:p>
    <w:p w14:paraId="65A8E921" w14:textId="51510B3C" w:rsidR="00A02DDF" w:rsidRDefault="00A02DDF" w:rsidP="00A02DDF">
      <w:pPr>
        <w:pStyle w:val="Legenda"/>
        <w:keepNext/>
        <w:jc w:val="both"/>
      </w:pPr>
      <w:bookmarkStart w:id="123" w:name="_Toc168688479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52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DocumentoProcesso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3219B" w14:paraId="23515BFD" w14:textId="77777777" w:rsidTr="001744DB">
        <w:tc>
          <w:tcPr>
            <w:tcW w:w="9062" w:type="dxa"/>
          </w:tcPr>
          <w:p w14:paraId="5E73663F" w14:textId="233DE4B5" w:rsidR="00B3219B" w:rsidRPr="00DE7727" w:rsidRDefault="00B3219B" w:rsidP="001744DB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tipodocumento</w:t>
            </w:r>
            <w:r w:rsidR="00A02DDF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processo</w:t>
            </w:r>
            <w:proofErr w:type="spellEnd"/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C265D60" w14:textId="4F804F83" w:rsidR="00B3219B" w:rsidRPr="00DE7727" w:rsidRDefault="00B3219B" w:rsidP="001744D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iddocumentoprocesso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6D8E13A" w14:textId="07E50CA3" w:rsidR="00B3219B" w:rsidRPr="00DE7727" w:rsidRDefault="00B3219B" w:rsidP="001744D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452E22" w14:textId="50300005" w:rsidR="00B3219B" w:rsidRPr="00DE7727" w:rsidRDefault="00B3219B" w:rsidP="001744D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observacao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D2FF718" w14:textId="180DDFAD" w:rsidR="00B3219B" w:rsidRPr="00DE7727" w:rsidRDefault="00B3219B" w:rsidP="00B3219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38C01DA" w14:textId="288A59AB" w:rsidR="00B3219B" w:rsidRPr="00DE7727" w:rsidRDefault="00B3219B" w:rsidP="00B3219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proofErr w:type="spellStart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situacao</w:t>
            </w:r>
            <w:proofErr w:type="spellEnd"/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DE772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E7727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07B3CE" w14:textId="3B324AD2" w:rsidR="00B3219B" w:rsidRDefault="00B3219B" w:rsidP="001744D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</w:t>
            </w:r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documentoprocesso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iddocumentoprocesso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),</w:t>
            </w:r>
          </w:p>
          <w:p w14:paraId="7889BD6D" w14:textId="31949BA9" w:rsidR="00B3219B" w:rsidRDefault="00B3219B" w:rsidP="001744DB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</w:t>
            </w:r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documentoprocesso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_Id</w:t>
            </w:r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 w:rsidR="000D74CE"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  <w:r w:rsidR="000D74CE">
              <w:rPr>
                <w:rFonts w:ascii="Cascadia Mono" w:hAnsi="Cascadia Mono" w:cs="Cascadia Mono"/>
                <w:color w:val="0000FF"/>
                <w:sz w:val="19"/>
                <w:szCs w:val="19"/>
              </w:rPr>
              <w:t>,</w:t>
            </w:r>
          </w:p>
          <w:p w14:paraId="3370F51A" w14:textId="20A34FAC" w:rsidR="000D74CE" w:rsidRDefault="000D74CE" w:rsidP="000D74C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FK_documentoprocesso_processo_IdProcesso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IdProcesso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processo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idprocesso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CASCADE,</w:t>
            </w:r>
          </w:p>
          <w:p w14:paraId="55BB30D7" w14:textId="7FDB955B" w:rsidR="000D74CE" w:rsidRDefault="000D74CE" w:rsidP="000D74CE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lastRenderedPageBreak/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FK_documentoprocesso_fiscal_IdFiscal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IdFiscal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fiscal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idfiscal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5734E566" w14:textId="77777777" w:rsidR="00B3219B" w:rsidRPr="00B3219B" w:rsidRDefault="00B3219B" w:rsidP="001744DB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0342BBE6" w14:textId="77777777" w:rsidR="00B3219B" w:rsidRPr="00956A20" w:rsidRDefault="00B3219B" w:rsidP="00B3219B">
      <w:pPr>
        <w:ind w:firstLine="0"/>
        <w:rPr>
          <w:sz w:val="20"/>
          <w:szCs w:val="22"/>
        </w:rPr>
      </w:pPr>
      <w:r w:rsidRPr="00956A20">
        <w:rPr>
          <w:sz w:val="20"/>
          <w:szCs w:val="22"/>
        </w:rPr>
        <w:lastRenderedPageBreak/>
        <w:t>Fonte: Elaborado pelos autores.</w:t>
      </w:r>
    </w:p>
    <w:p w14:paraId="773E8674" w14:textId="77777777" w:rsidR="000D74CE" w:rsidRDefault="000D74CE" w:rsidP="00B3219B">
      <w:pPr>
        <w:ind w:firstLine="0"/>
        <w:rPr>
          <w:sz w:val="22"/>
          <w:szCs w:val="22"/>
        </w:rPr>
      </w:pPr>
    </w:p>
    <w:p w14:paraId="3BE3362B" w14:textId="75A5E065" w:rsidR="00A02DDF" w:rsidRDefault="00A02DDF" w:rsidP="00A02DDF">
      <w:pPr>
        <w:pStyle w:val="Legenda"/>
        <w:keepNext/>
        <w:jc w:val="both"/>
      </w:pPr>
      <w:bookmarkStart w:id="124" w:name="_Toc168688480"/>
      <w:r>
        <w:t xml:space="preserve">Quadro </w:t>
      </w:r>
      <w:r w:rsidR="00456D6D">
        <w:fldChar w:fldCharType="begin"/>
      </w:r>
      <w:r w:rsidR="00456D6D">
        <w:instrText xml:space="preserve"> SEQ Quadro \* ARABIC </w:instrText>
      </w:r>
      <w:r w:rsidR="00456D6D">
        <w:fldChar w:fldCharType="separate"/>
      </w:r>
      <w:r w:rsidR="00BE1CDF">
        <w:rPr>
          <w:noProof/>
        </w:rPr>
        <w:t>53</w:t>
      </w:r>
      <w:r w:rsidR="00456D6D">
        <w:rPr>
          <w:noProof/>
        </w:rPr>
        <w:fldChar w:fldCharType="end"/>
      </w:r>
      <w:r>
        <w:t xml:space="preserve"> </w:t>
      </w:r>
      <w:r w:rsidRPr="00A02DDF">
        <w:rPr>
          <w:b w:val="0"/>
        </w:rPr>
        <w:t xml:space="preserve">– Script SQL – Tabela </w:t>
      </w:r>
      <w:proofErr w:type="spellStart"/>
      <w:r w:rsidRPr="00A02DDF">
        <w:rPr>
          <w:b w:val="0"/>
        </w:rPr>
        <w:t>TipoDocumentoEtapa</w:t>
      </w:r>
      <w:bookmarkEnd w:id="12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D74CE" w14:paraId="159D5429" w14:textId="77777777" w:rsidTr="001744DB">
        <w:tc>
          <w:tcPr>
            <w:tcW w:w="9062" w:type="dxa"/>
          </w:tcPr>
          <w:p w14:paraId="2F6FE4FC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CREATE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TABLE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tipodocumentoetapa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</w:p>
          <w:p w14:paraId="72B06818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GENERATED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DEFAULT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IDENTITY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749644AC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posicaotipodocumentoetapa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43D56050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statustipodocumentoetapa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boolean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6BDCB134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0C87176C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integer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NOT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NULL,</w:t>
            </w:r>
          </w:p>
          <w:p w14:paraId="359A43B5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PK_tipodocumentoetapa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idtipodocumentoetapa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),</w:t>
            </w:r>
          </w:p>
          <w:p w14:paraId="7A243671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FK_tipodocumentoetapa_etapa_IdEtapa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IdEtapa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etapa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idetapa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,</w:t>
            </w:r>
          </w:p>
          <w:p w14:paraId="5A497606" w14:textId="77777777" w:rsidR="00AF494F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FK_tipodocumentoetapa_tipodocumento_IdTipoDocumento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FOREIGN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REFERENCES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idTipoDocumento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DELETE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CASCADE</w:t>
            </w:r>
          </w:p>
          <w:p w14:paraId="3A52CD5E" w14:textId="4F41B073" w:rsidR="000D74CE" w:rsidRPr="00B3219B" w:rsidRDefault="00AF494F" w:rsidP="00AF494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);</w:t>
            </w:r>
          </w:p>
        </w:tc>
      </w:tr>
    </w:tbl>
    <w:p w14:paraId="4FB26789" w14:textId="77777777" w:rsidR="000D74CE" w:rsidRPr="00956A20" w:rsidRDefault="000D74CE" w:rsidP="000D74CE">
      <w:pPr>
        <w:ind w:firstLine="0"/>
        <w:rPr>
          <w:b/>
          <w:sz w:val="22"/>
        </w:rPr>
      </w:pPr>
      <w:r w:rsidRPr="00956A20">
        <w:rPr>
          <w:sz w:val="20"/>
          <w:szCs w:val="22"/>
        </w:rPr>
        <w:t>Fonte: Elaborado pelos autores.</w:t>
      </w:r>
    </w:p>
    <w:p w14:paraId="396D2076" w14:textId="77777777" w:rsidR="000D74CE" w:rsidRDefault="000D74CE" w:rsidP="00B3219B">
      <w:pPr>
        <w:ind w:firstLine="0"/>
        <w:rPr>
          <w:b/>
        </w:rPr>
      </w:pPr>
    </w:p>
    <w:p w14:paraId="1C813B21" w14:textId="77777777" w:rsidR="00B3219B" w:rsidRDefault="00B3219B" w:rsidP="00B3219B">
      <w:pPr>
        <w:ind w:firstLine="0"/>
        <w:rPr>
          <w:b/>
        </w:rPr>
      </w:pPr>
    </w:p>
    <w:p w14:paraId="6B2880A1" w14:textId="77777777" w:rsidR="00B3219B" w:rsidRDefault="00B3219B" w:rsidP="005E5AB6">
      <w:pPr>
        <w:ind w:firstLine="0"/>
        <w:rPr>
          <w:b/>
        </w:rPr>
      </w:pPr>
    </w:p>
    <w:p w14:paraId="32C7D1D7" w14:textId="77777777" w:rsidR="005E5AB6" w:rsidRDefault="005E5AB6" w:rsidP="005E5AB6">
      <w:pPr>
        <w:ind w:firstLine="0"/>
        <w:rPr>
          <w:b/>
        </w:rPr>
      </w:pPr>
    </w:p>
    <w:p w14:paraId="4A6282A1" w14:textId="77777777" w:rsidR="005E5AB6" w:rsidRPr="00B930C7" w:rsidRDefault="005E5AB6" w:rsidP="00B930C7">
      <w:pPr>
        <w:ind w:firstLine="0"/>
        <w:rPr>
          <w:sz w:val="22"/>
          <w:szCs w:val="22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125" w:name="_Toc168645702"/>
      <w:r>
        <w:rPr>
          <w:szCs w:val="24"/>
        </w:rPr>
        <w:lastRenderedPageBreak/>
        <w:t>ARQUITETURA DE SOFTWARE</w:t>
      </w:r>
      <w:bookmarkEnd w:id="125"/>
    </w:p>
    <w:p w14:paraId="130BE70D" w14:textId="33C96FC1" w:rsidR="0009786F" w:rsidRDefault="0009786F" w:rsidP="00FD3E57">
      <w:r>
        <w:t xml:space="preserve">A arquitetura de software refere-se à estrutura fundamental de um sistema de software e à organização de seus componentes ou módulos, bem como às relações entre elas. Essa estrutura fornece uma visão de alto nível do sistema, ajudando a guiar o design e a implementação para atender aos requisitos funcionais e não funcionais do software. </w:t>
      </w:r>
    </w:p>
    <w:p w14:paraId="33ABDAAA" w14:textId="4EB93F97" w:rsidR="0009786F" w:rsidRDefault="0009786F" w:rsidP="00FD3E57">
      <w:r>
        <w:t xml:space="preserve">Segundo GONÇALVES (2021), existem diversos tipos de padrões arquiteturais, que são formulados como soluções abrangentes e reutilizáveis de componentes de aplicação, com o objetivo de resolver problemas comuns que surgem dentro de um contexto específico. Portanto, os padrões representam uma abordagem consistente e reutilizável para desafios que ocorrem repetidamente. </w:t>
      </w:r>
    </w:p>
    <w:p w14:paraId="573B1A7F" w14:textId="62F081B3" w:rsidR="0009786F" w:rsidRDefault="0009786F" w:rsidP="0009786F">
      <w:r>
        <w:t>A introdução de uma arquitetura de software eficiente no sistema de gerenciamento de documentos de obra da Prefeitura de Jales traz consigo uma série de benefícios significativos e adaptados às demandas específicas desse cenário. Esses benefícios abrangem desde a organização eficaz dos documentos até a melhoria na comunicação interna, garantindo uma gestão integrada e eficiente das operações municipais.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26" w:name="_Toc168645703"/>
      <w:r w:rsidRPr="002B3561">
        <w:t xml:space="preserve">6.1 </w:t>
      </w:r>
      <w:r w:rsidR="0045363C" w:rsidRPr="002B3561">
        <w:t>Arquitetura de desenvolvimento</w:t>
      </w:r>
      <w:bookmarkEnd w:id="126"/>
    </w:p>
    <w:p w14:paraId="7A98624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 estrutura do código no backend é composta por vários elementos cruciais que colaboram para uma arquitetura robusta e eficiente. Os </w:t>
      </w:r>
      <w:proofErr w:type="spellStart"/>
      <w:r>
        <w:t>DTOs</w:t>
      </w:r>
      <w:proofErr w:type="spellEnd"/>
      <w:r>
        <w:t xml:space="preserve">, ou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, são peças essenciais nesse contexto, desempenhando um papel vital na transferência eficiente de dados entre diferentes partes da aplicação. Essas estruturas encapsulam informações específicas, frequentemente representando entidades de negócios, otimizando a comunicação entre as camadas da aplicação.</w:t>
      </w:r>
    </w:p>
    <w:p w14:paraId="42FFE65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Além dos </w:t>
      </w:r>
      <w:proofErr w:type="spellStart"/>
      <w:r>
        <w:t>DTOs</w:t>
      </w:r>
      <w:proofErr w:type="spellEnd"/>
      <w:r>
        <w:t xml:space="preserve">, outros componentes fundamentais incluem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 e </w:t>
      </w:r>
      <w:proofErr w:type="spellStart"/>
      <w:r>
        <w:t>repositories</w:t>
      </w:r>
      <w:proofErr w:type="spellEnd"/>
      <w:r>
        <w:t xml:space="preserve">. Os </w:t>
      </w:r>
      <w:proofErr w:type="spellStart"/>
      <w:r>
        <w:t>services</w:t>
      </w:r>
      <w:proofErr w:type="spellEnd"/>
      <w:r>
        <w:t xml:space="preserve"> representam a camada de lógica de negócios, encapsulando operações e regras específicas do domínio, facilitando a modularização e organização do código. Já os </w:t>
      </w:r>
      <w:proofErr w:type="spellStart"/>
      <w:r>
        <w:t>controllers</w:t>
      </w:r>
      <w:proofErr w:type="spellEnd"/>
      <w:r>
        <w:t xml:space="preserve"> atuam como intermediários entre as requisições do usuário e os </w:t>
      </w:r>
      <w:proofErr w:type="spellStart"/>
      <w:r>
        <w:t>services</w:t>
      </w:r>
      <w:proofErr w:type="spellEnd"/>
      <w:r>
        <w:t xml:space="preserve">, gerenciando o fluxo de dados e interações. Esses componentes recebem as requisições, acionam operações nos </w:t>
      </w:r>
      <w:proofErr w:type="spellStart"/>
      <w:r>
        <w:t>services</w:t>
      </w:r>
      <w:proofErr w:type="spellEnd"/>
      <w:r>
        <w:t xml:space="preserve"> correspondentes e respondem ao cliente com os resultados apropriados.</w:t>
      </w:r>
    </w:p>
    <w:p w14:paraId="6E352EDC" w14:textId="77777777" w:rsidR="00EF4328" w:rsidRDefault="00EF4328" w:rsidP="00EF4328">
      <w:pPr>
        <w:pStyle w:val="Pargrafo"/>
        <w:spacing w:before="0" w:line="360" w:lineRule="auto"/>
        <w:ind w:firstLine="851"/>
      </w:pPr>
      <w:r>
        <w:t xml:space="preserve">Quanto aos </w:t>
      </w:r>
      <w:proofErr w:type="spellStart"/>
      <w:r>
        <w:t>repositories</w:t>
      </w:r>
      <w:proofErr w:type="spellEnd"/>
      <w:r>
        <w:t xml:space="preserve">, são responsáveis pela interação com o armazenamento de dados, isolando as operações de persistência e permitindo que o restante do sistema interaja com os dados sem se preocupar com os detalhes específicos do armazenamento. Também foram utilizadas APIs, como o Swagger, desempenhando um papel crucial na comunicação eficiente entre diferentes partes do sistema ou sistemas distintos. Essas APIs funcionam como pontes </w:t>
      </w:r>
      <w:r>
        <w:lastRenderedPageBreak/>
        <w:t>padronizadas para a exposição de funcionalidades e dados, permitindo integrações eficientes de serviços e facilitando a construção de aplicações modulares.</w:t>
      </w:r>
    </w:p>
    <w:p w14:paraId="70B124F4" w14:textId="76296B3F" w:rsidR="00EF4328" w:rsidRPr="00EF4328" w:rsidRDefault="00EF4328" w:rsidP="00EF4328">
      <w:pPr>
        <w:pStyle w:val="Pargrafo"/>
        <w:spacing w:before="0" w:line="360" w:lineRule="auto"/>
        <w:ind w:firstLine="851"/>
      </w:pPr>
      <w:r>
        <w:t xml:space="preserve">Essa combinação de </w:t>
      </w:r>
      <w:proofErr w:type="spellStart"/>
      <w:r>
        <w:t>DTOs</w:t>
      </w:r>
      <w:proofErr w:type="spellEnd"/>
      <w:r>
        <w:t xml:space="preserve">,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e APIs forma uma arquitetura coesa que promove modularidade, clareza e escalabilidade no desenvolvimento de software.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5079E3CA" w:rsidR="00EF4328" w:rsidRDefault="00EF4328" w:rsidP="00EF4328">
      <w:pPr>
        <w:pStyle w:val="Ttulo2"/>
        <w:numPr>
          <w:ilvl w:val="0"/>
          <w:numId w:val="0"/>
        </w:numPr>
      </w:pPr>
      <w:bookmarkStart w:id="127" w:name="_Toc168645704"/>
      <w:r w:rsidRPr="002B3561">
        <w:t>6.1</w:t>
      </w:r>
      <w:r>
        <w:t>.1</w:t>
      </w:r>
      <w:r w:rsidRPr="002B3561">
        <w:t xml:space="preserve"> </w:t>
      </w:r>
      <w:r w:rsidR="00E31D16">
        <w:t xml:space="preserve">Tecnologia </w:t>
      </w:r>
      <w:r>
        <w:t>utilizada</w:t>
      </w:r>
      <w:bookmarkEnd w:id="127"/>
    </w:p>
    <w:p w14:paraId="0126CEB3" w14:textId="2176586E" w:rsidR="00E31D16" w:rsidRDefault="00E31D16" w:rsidP="00E31D16">
      <w:r>
        <w:t>Nesta subseção, será abordada quais foram as tecnologias utilizadas para o desenvolvimento do sistema.</w:t>
      </w:r>
    </w:p>
    <w:p w14:paraId="1A211C7F" w14:textId="77777777" w:rsidR="00E31D16" w:rsidRPr="00E31D16" w:rsidRDefault="00E31D16" w:rsidP="00E31D16"/>
    <w:p w14:paraId="64E38055" w14:textId="7895BAD7" w:rsidR="00E31D16" w:rsidRDefault="00E31D16" w:rsidP="00E31D16">
      <w:pPr>
        <w:pStyle w:val="Legenda"/>
        <w:keepNext/>
        <w:jc w:val="left"/>
      </w:pPr>
      <w:bookmarkStart w:id="128" w:name="_Toc168645625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26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Visual Studio</w:t>
      </w:r>
      <w:bookmarkEnd w:id="128"/>
    </w:p>
    <w:p w14:paraId="61CB57A0" w14:textId="77777777" w:rsidR="00E31D16" w:rsidRDefault="00E31D16" w:rsidP="00E31D16">
      <w:pPr>
        <w:pStyle w:val="Pargraf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45166E3B" wp14:editId="088FAE18">
            <wp:extent cx="4358640" cy="2179320"/>
            <wp:effectExtent l="0" t="0" r="0" b="0"/>
            <wp:docPr id="266567155" name="Imagem 1" descr="Novidades do Visual Studio “15”: abertura de pastas | by NetCoders |  netcoder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vidades do Visual Studio “15”: abertura de pastas | by NetCoders |  netcoders | Medi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A5AA" w14:textId="2A8D03AF" w:rsidR="00E31D16" w:rsidRPr="006E4EB5" w:rsidRDefault="00E31D16" w:rsidP="00E31D16">
      <w:pPr>
        <w:pStyle w:val="Pargraf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6AB4EE17" w14:textId="77777777" w:rsidR="00E31D16" w:rsidRPr="00EF4328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IDE utilizada (</w:t>
      </w:r>
      <w:r w:rsidRPr="00903D64">
        <w:rPr>
          <w:iCs/>
        </w:rPr>
        <w:t>Back-</w:t>
      </w:r>
      <w:r>
        <w:rPr>
          <w:iCs/>
        </w:rPr>
        <w:t>E</w:t>
      </w:r>
      <w:r w:rsidRPr="00903D64">
        <w:rPr>
          <w:iCs/>
        </w:rPr>
        <w:t>nd</w:t>
      </w:r>
      <w:r>
        <w:rPr>
          <w:iCs/>
        </w:rPr>
        <w:t xml:space="preserve">): </w:t>
      </w:r>
      <w:r w:rsidRPr="00903D64">
        <w:rPr>
          <w:iCs/>
        </w:rPr>
        <w:t>O Visual Studio, desenvolvido pela Microsoft, é um ambiente de desenvolvimento integrado (IDE)</w:t>
      </w:r>
      <w:r>
        <w:rPr>
          <w:iCs/>
        </w:rPr>
        <w:t>, que</w:t>
      </w:r>
      <w:r w:rsidRPr="00903D64">
        <w:rPr>
          <w:iCs/>
        </w:rPr>
        <w:t xml:space="preserve"> oferece suporte a diversas linguagens de programação, como C#, C++, Visual Basic e Python. Com um editor de código avançado, ferramentas de depuração integradas e designers visuais para interfaces gráficas, o Visual Studio simplifica o processo de desenvolvimento de software. Ele possui integração com sistemas de controle de versão, facilita a compilação e implantação de aplicativos e é altamente extensível, permitindo que desenvolvedores personalizem o ambiente conforme suas necessidades.</w:t>
      </w:r>
    </w:p>
    <w:p w14:paraId="52A15F7A" w14:textId="2996C8ED" w:rsidR="00E31D16" w:rsidRDefault="00E31D16" w:rsidP="00E31D16">
      <w:pPr>
        <w:pStyle w:val="Legenda"/>
        <w:keepNext/>
        <w:jc w:val="left"/>
      </w:pPr>
      <w:bookmarkStart w:id="129" w:name="_Toc168645626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27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Linguagem de Programação C#</w:t>
      </w:r>
      <w:bookmarkEnd w:id="129"/>
    </w:p>
    <w:p w14:paraId="1AADE8A2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678233A1" wp14:editId="09038D78">
            <wp:extent cx="2971800" cy="3336602"/>
            <wp:effectExtent l="0" t="0" r="0" b="0"/>
            <wp:docPr id="1750183907" name="Imagem 3" descr="C# Logo PNG Vector (SVG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# Logo PNG Vector (SVG) Free Downloa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3" cy="33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D4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>Fonte: Microsoft, 2023.</w:t>
      </w:r>
    </w:p>
    <w:p w14:paraId="5A1C61E1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 xml:space="preserve">Linguagem utilizada (Back-End): </w:t>
      </w:r>
      <w:r w:rsidRPr="00903D64">
        <w:rPr>
          <w:iCs/>
        </w:rPr>
        <w:t>O C# é uma linguagem de programação moderna e orientada a objetos desenvolvida pela Microsoft como parte da plataforma .NET. Lançada no início dos anos 2000, destaca-se pela integração com a plataforma .NET, oferecendo interoperabilidade entre diferentes linguagens e sistemas operacionais. Caracterizada por uma sintaxe limpa e expressiva</w:t>
      </w:r>
      <w:r>
        <w:rPr>
          <w:iCs/>
        </w:rPr>
        <w:t>.</w:t>
      </w:r>
    </w:p>
    <w:p w14:paraId="5F0F049E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49ECA275" w14:textId="6D41E21D" w:rsidR="00E31D16" w:rsidRDefault="00E31D16" w:rsidP="00E31D16">
      <w:pPr>
        <w:pStyle w:val="Legenda"/>
        <w:keepNext/>
        <w:jc w:val="left"/>
      </w:pPr>
      <w:bookmarkStart w:id="130" w:name="_Toc168645627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28</w:t>
      </w:r>
      <w:r w:rsidR="00456D6D">
        <w:rPr>
          <w:noProof/>
        </w:rPr>
        <w:fldChar w:fldCharType="end"/>
      </w:r>
      <w:r>
        <w:t xml:space="preserve"> </w:t>
      </w:r>
      <w:r w:rsidRPr="00DF192C">
        <w:t xml:space="preserve">– </w:t>
      </w:r>
      <w:r w:rsidRPr="00E31D16">
        <w:rPr>
          <w:b w:val="0"/>
        </w:rPr>
        <w:t>Logo Visual Studio Code.</w:t>
      </w:r>
      <w:bookmarkEnd w:id="130"/>
    </w:p>
    <w:p w14:paraId="304DE489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20D1709" wp14:editId="7B39A688">
            <wp:extent cx="4876800" cy="2438400"/>
            <wp:effectExtent l="0" t="0" r="0" b="0"/>
            <wp:docPr id="1446371962" name="Imagem 4" descr="Visualstudio código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studio código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20EE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</w:rPr>
      </w:pPr>
      <w:r w:rsidRPr="006E4EB5">
        <w:rPr>
          <w:iCs/>
          <w:sz w:val="20"/>
        </w:rPr>
        <w:t>Fonte: Microsoft, 2023.</w:t>
      </w:r>
    </w:p>
    <w:p w14:paraId="0237D1DC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lastRenderedPageBreak/>
        <w:t xml:space="preserve">IDE utilizada (Front-End): </w:t>
      </w:r>
      <w:r w:rsidRPr="00E84C5F">
        <w:rPr>
          <w:iCs/>
        </w:rPr>
        <w:t>O Visual Studio Code é um</w:t>
      </w:r>
      <w:r>
        <w:rPr>
          <w:iCs/>
        </w:rPr>
        <w:t xml:space="preserve"> IDE </w:t>
      </w:r>
      <w:r w:rsidRPr="00E84C5F">
        <w:rPr>
          <w:iCs/>
        </w:rPr>
        <w:t xml:space="preserve">leve, mas poderoso. Ele vem com suporte para </w:t>
      </w:r>
      <w:proofErr w:type="spellStart"/>
      <w:r w:rsidRPr="00E84C5F">
        <w:rPr>
          <w:iCs/>
        </w:rPr>
        <w:t>JavaScript</w:t>
      </w:r>
      <w:proofErr w:type="spellEnd"/>
      <w:r w:rsidRPr="00E84C5F">
        <w:rPr>
          <w:iCs/>
        </w:rPr>
        <w:t xml:space="preserve">, </w:t>
      </w:r>
      <w:proofErr w:type="spellStart"/>
      <w:r w:rsidRPr="00E84C5F">
        <w:rPr>
          <w:iCs/>
        </w:rPr>
        <w:t>TypeScript</w:t>
      </w:r>
      <w:proofErr w:type="spellEnd"/>
      <w:r w:rsidRPr="00E84C5F">
        <w:rPr>
          <w:iCs/>
        </w:rPr>
        <w:t xml:space="preserve"> e Node.js e tem um rico ecossistema de extensões para outras linguagens e tempos de execução (como C++, C#, Java, Python, PHP, Go, .NET).</w:t>
      </w:r>
    </w:p>
    <w:p w14:paraId="60BF7404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</w:p>
    <w:p w14:paraId="2635B956" w14:textId="598D5C2D" w:rsidR="00E31D16" w:rsidRDefault="00E31D16" w:rsidP="00E31D16">
      <w:pPr>
        <w:pStyle w:val="Legenda"/>
        <w:keepNext/>
        <w:jc w:val="left"/>
      </w:pPr>
      <w:bookmarkStart w:id="131" w:name="_Toc168645628"/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29</w:t>
      </w:r>
      <w:r w:rsidR="00456D6D">
        <w:rPr>
          <w:noProof/>
        </w:rPr>
        <w:fldChar w:fldCharType="end"/>
      </w:r>
      <w:r>
        <w:t xml:space="preserve"> </w:t>
      </w:r>
      <w:r w:rsidR="0027273F" w:rsidRPr="00FD3E57">
        <w:t>–</w:t>
      </w:r>
      <w:r w:rsidR="0027273F">
        <w:t xml:space="preserve"> </w:t>
      </w:r>
      <w:r w:rsidRPr="00E31D16">
        <w:rPr>
          <w:b w:val="0"/>
        </w:rPr>
        <w:t>Logo React</w:t>
      </w:r>
      <w:bookmarkEnd w:id="131"/>
    </w:p>
    <w:p w14:paraId="76202AEC" w14:textId="77777777" w:rsidR="00E31D16" w:rsidRDefault="00E31D16" w:rsidP="00E31D16">
      <w:pPr>
        <w:pStyle w:val="Pargrafo"/>
        <w:spacing w:line="360" w:lineRule="auto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7E88A3DC" wp14:editId="5B031F2A">
            <wp:extent cx="4732020" cy="3154680"/>
            <wp:effectExtent l="0" t="0" r="0" b="0"/>
            <wp:docPr id="1300107896" name="Imagem 7" descr="Download React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ownload React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A4A8" w14:textId="77777777" w:rsidR="00E31D16" w:rsidRPr="006E4EB5" w:rsidRDefault="00E31D16" w:rsidP="00E31D16">
      <w:pPr>
        <w:pStyle w:val="Pargrafo"/>
        <w:spacing w:line="360" w:lineRule="auto"/>
        <w:ind w:firstLine="0"/>
        <w:jc w:val="left"/>
        <w:rPr>
          <w:iCs/>
          <w:sz w:val="20"/>
          <w:szCs w:val="18"/>
        </w:rPr>
      </w:pPr>
      <w:r w:rsidRPr="006E4EB5">
        <w:rPr>
          <w:iCs/>
          <w:sz w:val="20"/>
          <w:szCs w:val="18"/>
        </w:rPr>
        <w:t xml:space="preserve">Fonte: </w:t>
      </w:r>
      <w:proofErr w:type="spellStart"/>
      <w:r w:rsidRPr="006E4EB5">
        <w:rPr>
          <w:iCs/>
          <w:sz w:val="20"/>
          <w:szCs w:val="18"/>
        </w:rPr>
        <w:t>Walke</w:t>
      </w:r>
      <w:proofErr w:type="spellEnd"/>
      <w:r w:rsidRPr="006E4EB5">
        <w:rPr>
          <w:iCs/>
          <w:sz w:val="20"/>
          <w:szCs w:val="18"/>
        </w:rPr>
        <w:t>, J, 2013.</w:t>
      </w:r>
    </w:p>
    <w:p w14:paraId="4A647A03" w14:textId="77777777" w:rsidR="00E31D16" w:rsidRDefault="00E31D16" w:rsidP="00E31D16">
      <w:pPr>
        <w:pStyle w:val="Pargrafo"/>
        <w:spacing w:line="360" w:lineRule="auto"/>
        <w:ind w:firstLine="851"/>
        <w:rPr>
          <w:iCs/>
        </w:rPr>
      </w:pPr>
      <w:r>
        <w:rPr>
          <w:iCs/>
        </w:rPr>
        <w:t>Linguagem utiliza (Front-</w:t>
      </w:r>
      <w:proofErr w:type="spellStart"/>
      <w:r>
        <w:rPr>
          <w:iCs/>
        </w:rPr>
        <w:t>End</w:t>
      </w:r>
      <w:proofErr w:type="spellEnd"/>
      <w:r>
        <w:rPr>
          <w:iCs/>
        </w:rPr>
        <w:t xml:space="preserve">): </w:t>
      </w:r>
      <w:r w:rsidRPr="00F05C94">
        <w:rPr>
          <w:iCs/>
        </w:rPr>
        <w:t xml:space="preserve">O React é uma biblioteca </w:t>
      </w:r>
      <w:proofErr w:type="spellStart"/>
      <w:r w:rsidRPr="00F05C94">
        <w:rPr>
          <w:iCs/>
        </w:rPr>
        <w:t>JavaScript</w:t>
      </w:r>
      <w:proofErr w:type="spellEnd"/>
      <w:r w:rsidRPr="00F05C94">
        <w:rPr>
          <w:iCs/>
        </w:rPr>
        <w:t xml:space="preserve"> de código aberto mantida pelo Facebook</w:t>
      </w:r>
      <w:r w:rsidRPr="00F05C94">
        <w:t xml:space="preserve"> </w:t>
      </w:r>
      <w:r w:rsidRPr="00F05C94">
        <w:rPr>
          <w:iCs/>
        </w:rPr>
        <w:t xml:space="preserve">(atual Meta), projetada para facilitar o desenvolvimento de interfaces de usuário (UI) interativas e eficientes. Lançado em 2013, o React introduz o conceito de "componentes", permitindo a construção de </w:t>
      </w:r>
      <w:proofErr w:type="spellStart"/>
      <w:r w:rsidRPr="00F05C94">
        <w:rPr>
          <w:iCs/>
        </w:rPr>
        <w:t>UIs</w:t>
      </w:r>
      <w:proofErr w:type="spellEnd"/>
      <w:r w:rsidRPr="00F05C94">
        <w:rPr>
          <w:iCs/>
        </w:rPr>
        <w:t xml:space="preserve"> reutilizáveis e modularizadas.</w:t>
      </w:r>
      <w:r>
        <w:rPr>
          <w:iCs/>
        </w:rPr>
        <w:t xml:space="preserve"> 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132" w:name="_Toc168645705"/>
      <w:r w:rsidRPr="002B3561">
        <w:t xml:space="preserve">6.2 </w:t>
      </w:r>
      <w:r w:rsidR="004C384A" w:rsidRPr="002B3561">
        <w:t>Telas do sistema</w:t>
      </w:r>
      <w:bookmarkEnd w:id="132"/>
      <w:r w:rsidR="004C384A" w:rsidRPr="002B3561">
        <w:t xml:space="preserve"> </w:t>
      </w:r>
    </w:p>
    <w:p w14:paraId="541E1BC6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 telas em um sistema desempenham um papel crucial na experiência do usuário e na eficácia geral na plataforma. Elas servem como interface principal entre os usuários e as funcionalidades oferecidas pelo sistema. </w:t>
      </w:r>
      <w:r>
        <w:rPr>
          <w:rStyle w:val="eop"/>
        </w:rPr>
        <w:t> </w:t>
      </w:r>
    </w:p>
    <w:p w14:paraId="221C6ACD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usabilidade é a primeira consideração, tendo em vista que telas bem projetadas e intuitivas facilitam a navegação e utilização do sistema, contribuindo para uma interação mais eficiente e agradável. A Experiência do Usuário (UX) também é impactada diretamente pela qualidade das telas, onde uma interface bem elaborada promove uma experiência positiva, enquanto uma interface confusa pode gerar frustração.</w:t>
      </w:r>
      <w:r>
        <w:rPr>
          <w:rStyle w:val="eop"/>
        </w:rPr>
        <w:t> </w:t>
      </w:r>
    </w:p>
    <w:p w14:paraId="45812868" w14:textId="0C979398" w:rsidR="0009786F" w:rsidRDefault="0009786F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normaltextrun"/>
          <w:b/>
          <w:bCs/>
        </w:rPr>
      </w:pPr>
      <w:r>
        <w:rPr>
          <w:rStyle w:val="normaltextrun"/>
        </w:rPr>
        <w:lastRenderedPageBreak/>
        <w:t>Além disso, uma interface intuitiva facilita o aprendizado do sistema, permitindo que novos usuários se familiarizem rapidamente com as funcionalidades e navegação. A consistência visual entre as telas é essencial para uma experiência coesa, enquanto a acessibilidade é uma consideração crucial para garantir que o sistema seja utilizável por uma variedade de usuários.</w:t>
      </w:r>
      <w:r>
        <w:rPr>
          <w:rStyle w:val="eop"/>
        </w:rPr>
        <w:t> </w:t>
      </w:r>
    </w:p>
    <w:p w14:paraId="34CF82E5" w14:textId="77777777" w:rsidR="00377CE6" w:rsidRDefault="00377CE6" w:rsidP="00377CE6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21D84E81" w14:textId="37EAADC1" w:rsidR="00377CE6" w:rsidRDefault="00377CE6" w:rsidP="00377CE6">
      <w:pPr>
        <w:pStyle w:val="Legenda"/>
        <w:keepNext/>
        <w:jc w:val="both"/>
      </w:pPr>
      <w:r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30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Login</w:t>
      </w:r>
    </w:p>
    <w:p w14:paraId="06F7E711" w14:textId="77777777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FEB0FF1" wp14:editId="520B633E">
            <wp:extent cx="5704359" cy="2952750"/>
            <wp:effectExtent l="0" t="0" r="0" b="0"/>
            <wp:docPr id="1686687731" name="Imagem 168668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91" cy="29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082DF1E1" w14:textId="417FD84B" w:rsidR="0009786F" w:rsidRPr="006E4EB5" w:rsidRDefault="0009786F" w:rsidP="00FD3E57">
      <w:pPr>
        <w:pStyle w:val="paragraph"/>
        <w:spacing w:before="0" w:beforeAutospacing="0" w:after="24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7355F82F" w14:textId="5E7EF95A" w:rsidR="00FD3E57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 xml:space="preserve">A interface de login representa a principal porta de entrada para acessar o sistema, sendo concebida com opções e campos intuitivos para proporcionar ao usuário uma experiência de acesso rápida e descomplicada. A obtenção das credenciais de login é atribuída ao </w:t>
      </w:r>
      <w:r w:rsidR="002E595B">
        <w:rPr>
          <w:rStyle w:val="normaltextrun"/>
        </w:rPr>
        <w:t xml:space="preserve">administrador </w:t>
      </w:r>
      <w:r>
        <w:rPr>
          <w:rStyle w:val="normaltextrun"/>
        </w:rPr>
        <w:t>do sistema. Ao preencher os campos e pressionar o botão de entrada, o sistema realiza uma validação junto ao banco de dados para verificar a autenticidade das informações fornecidas. Se as credenciais forem válidas, o usuário é redirecionado à tela inicial. Em contrapartida, caso não haja correspondência nos dados do banco, o sistema emite uma mensagem informando sobre a incorreção dos dados.</w:t>
      </w:r>
      <w:r>
        <w:rPr>
          <w:rStyle w:val="eop"/>
        </w:rPr>
        <w:t> </w:t>
      </w:r>
    </w:p>
    <w:p w14:paraId="570B2D54" w14:textId="77777777" w:rsidR="00FD3E57" w:rsidRDefault="00FD3E57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029DAF4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0BE54BA8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2B7290EF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5578A742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B632183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151EFF80" w14:textId="77777777" w:rsidR="002E595B" w:rsidRDefault="002E595B" w:rsidP="002E595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</w:rPr>
      </w:pPr>
    </w:p>
    <w:p w14:paraId="79EB1642" w14:textId="3F19B9C3" w:rsidR="00377CE6" w:rsidRDefault="00377CE6" w:rsidP="00377CE6">
      <w:pPr>
        <w:pStyle w:val="Legenda"/>
        <w:keepNext/>
        <w:jc w:val="both"/>
      </w:pPr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>
        <w:rPr>
          <w:noProof/>
        </w:rPr>
        <w:t>31</w:t>
      </w:r>
      <w:r w:rsidR="00456D6D">
        <w:rPr>
          <w:noProof/>
        </w:rPr>
        <w:fldChar w:fldCharType="end"/>
      </w:r>
      <w:r>
        <w:t xml:space="preserve"> </w:t>
      </w:r>
      <w:r w:rsidRPr="00377CE6">
        <w:rPr>
          <w:b w:val="0"/>
          <w:bCs w:val="0"/>
        </w:rPr>
        <w:t>– Tela de Início</w:t>
      </w:r>
    </w:p>
    <w:p w14:paraId="178F34E2" w14:textId="62D6DE2F" w:rsidR="0009786F" w:rsidRDefault="0009786F" w:rsidP="0009786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F2AE24B" wp14:editId="50EE1AC3">
            <wp:extent cx="5779422" cy="2990850"/>
            <wp:effectExtent l="0" t="0" r="0" b="0"/>
            <wp:docPr id="2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093" cy="30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671" w14:textId="27C05D2E" w:rsidR="0009786F" w:rsidRPr="006E4EB5" w:rsidRDefault="0009786F" w:rsidP="00FD3E57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0"/>
          <w:szCs w:val="20"/>
        </w:rPr>
      </w:pPr>
      <w:r w:rsidRPr="006E4EB5">
        <w:rPr>
          <w:rStyle w:val="normaltextrun"/>
          <w:sz w:val="20"/>
          <w:szCs w:val="20"/>
        </w:rPr>
        <w:t>Fonte: Elaborado pelos autores.</w:t>
      </w:r>
      <w:r w:rsidRPr="006E4EB5">
        <w:rPr>
          <w:rStyle w:val="eop"/>
          <w:sz w:val="20"/>
          <w:szCs w:val="20"/>
        </w:rPr>
        <w:t> </w:t>
      </w:r>
    </w:p>
    <w:p w14:paraId="5800462D" w14:textId="77777777" w:rsidR="0009786F" w:rsidRDefault="0009786F" w:rsidP="00FD3E57">
      <w:pPr>
        <w:pStyle w:val="paragraph"/>
        <w:spacing w:before="24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Na página inicial do sistema, a barra de navegação superior exibe a identidade visual da Prefeitura de Jales, incluindo a logo, o nome do usuário, notificações e detalhes do perfil. À esquerda, uma segunda barra de navegação focaliza a interação do usuário com as diversas opções oferecidas pelo software.</w:t>
      </w:r>
      <w:r>
        <w:rPr>
          <w:rStyle w:val="eop"/>
        </w:rPr>
        <w:t> </w:t>
      </w:r>
    </w:p>
    <w:p w14:paraId="1D910032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No centro da página, são apresentados o status e andamento das atividades e arquivos cadastrados. Essa seção proporciona uma visão abrangente, destacando novos cadastros, processos em andamento, pendências, itens em atraso e aqueles com prazo para o dia atual. Adicionalmente, é possível visualizar, em formato de tabela, os últimos andamentos e arquivos registrados.</w:t>
      </w:r>
      <w:r>
        <w:rPr>
          <w:rStyle w:val="eop"/>
        </w:rPr>
        <w:t> </w:t>
      </w:r>
    </w:p>
    <w:p w14:paraId="5EC13B74" w14:textId="77777777" w:rsidR="0009786F" w:rsidRDefault="0009786F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A função principal da tela inicial é oferecer ao usuário uma visão detalhada e informativa. As informações são apresentadas de maneira clara e objetiva, possibilitando ao usuário uma verificação rápida e precisa de documentos quando necessário, contribuindo para uma experiência eficiente e assertiva.</w:t>
      </w:r>
      <w:r>
        <w:rPr>
          <w:rStyle w:val="eop"/>
        </w:rPr>
        <w:t> </w:t>
      </w:r>
    </w:p>
    <w:p w14:paraId="4478320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B9E9386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E307F0E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40654EF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736F3FC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7B60910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CF4E855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01530127" w14:textId="77777777" w:rsidR="00FD3E57" w:rsidRDefault="00FD3E57" w:rsidP="00FD3E57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FFEE983" w14:textId="2E17940A" w:rsidR="00B94371" w:rsidRDefault="00B94371" w:rsidP="00B94371">
      <w:pPr>
        <w:pStyle w:val="Legenda"/>
        <w:keepNext/>
        <w:jc w:val="both"/>
      </w:pPr>
      <w:bookmarkStart w:id="133" w:name="_Toc168645629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32</w:t>
      </w:r>
      <w:r w:rsidR="00456D6D">
        <w:rPr>
          <w:noProof/>
        </w:rPr>
        <w:fldChar w:fldCharType="end"/>
      </w:r>
      <w:r>
        <w:t xml:space="preserve"> </w:t>
      </w:r>
      <w:r w:rsidRPr="006E4EB5">
        <w:rPr>
          <w:b w:val="0"/>
          <w:noProof/>
        </w:rPr>
        <w:t>– Tela Principal de Controle</w:t>
      </w:r>
      <w:bookmarkEnd w:id="133"/>
    </w:p>
    <w:p w14:paraId="3B7F8384" w14:textId="6EB147E3" w:rsid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75487C50" wp14:editId="2D254D03">
            <wp:extent cx="5760720" cy="32404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D477" w14:textId="02BF3B92" w:rsidR="006E4EB5" w:rsidRPr="006E4EB5" w:rsidRDefault="006E4EB5" w:rsidP="00FD3E57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6E4EB5">
        <w:rPr>
          <w:rStyle w:val="normaltextrun"/>
          <w:sz w:val="20"/>
          <w:szCs w:val="22"/>
        </w:rPr>
        <w:t>Fonte: Elaborado pelos autores.</w:t>
      </w:r>
      <w:r w:rsidRPr="006E4EB5">
        <w:rPr>
          <w:rStyle w:val="eop"/>
          <w:sz w:val="20"/>
          <w:szCs w:val="22"/>
        </w:rPr>
        <w:t> </w:t>
      </w:r>
      <w:r w:rsidRPr="006E4EB5">
        <w:rPr>
          <w:rStyle w:val="eop"/>
          <w:sz w:val="22"/>
        </w:rPr>
        <w:t> </w:t>
      </w:r>
    </w:p>
    <w:p w14:paraId="64779693" w14:textId="5843E735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 página principal de </w:t>
      </w:r>
      <w:r w:rsidR="006E4EB5">
        <w:rPr>
          <w:rStyle w:val="normaltextrun"/>
        </w:rPr>
        <w:t>controle</w:t>
      </w:r>
      <w:r>
        <w:rPr>
          <w:rStyle w:val="normaltextrun"/>
        </w:rPr>
        <w:t>, apresentam-se cartões que oferecem ao usuário a escolha da função de cadastro e visualização de dados desejada. Este design foi cuidadosamente planejado para proporcionar uma experiência intuitiva, permitindo ao usuário acessar as informações de maneira ágil e eficiente.</w:t>
      </w:r>
      <w:r>
        <w:rPr>
          <w:rStyle w:val="eop"/>
        </w:rPr>
        <w:t> </w:t>
      </w:r>
    </w:p>
    <w:p w14:paraId="47CC8D81" w14:textId="04A5BA11" w:rsidR="008D16A9" w:rsidRDefault="0009786F" w:rsidP="00FD3E5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central dessa tela é distribuir as diversas funcionalidades de cadastro de forma organizada, garantindo que o usuário possa acessar as diferentes opções disponíveis no sistema de maneira fácil e sem dificuldades.</w:t>
      </w:r>
      <w:r>
        <w:rPr>
          <w:rStyle w:val="eop"/>
        </w:rPr>
        <w:t> </w:t>
      </w:r>
    </w:p>
    <w:p w14:paraId="55EF9893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276B89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F0432C4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252093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FE60782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A526AC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9FAC12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33E7B8B" w14:textId="77777777" w:rsidR="002E595B" w:rsidRDefault="002E595B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681276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072A9D1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B673A4D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BBEE19E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15ECF0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B21A89" w14:textId="77777777" w:rsidR="004E0086" w:rsidRDefault="004E0086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E338B08" w14:textId="0EB11628" w:rsidR="00B94371" w:rsidRPr="00B94371" w:rsidRDefault="00B94371" w:rsidP="00B94371">
      <w:pPr>
        <w:pStyle w:val="Legenda"/>
        <w:keepNext/>
        <w:jc w:val="both"/>
        <w:rPr>
          <w:b w:val="0"/>
        </w:rPr>
      </w:pPr>
      <w:bookmarkStart w:id="134" w:name="_Toc168645630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33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  <w:bCs w:val="0"/>
        </w:rPr>
        <w:t>Tela de Cadastro de Estado</w:t>
      </w:r>
      <w:bookmarkEnd w:id="134"/>
      <w:r w:rsidRPr="00B94371">
        <w:rPr>
          <w:rStyle w:val="eop"/>
          <w:b w:val="0"/>
          <w:bCs w:val="0"/>
        </w:rPr>
        <w:t> </w:t>
      </w:r>
    </w:p>
    <w:p w14:paraId="247DCC8B" w14:textId="1C6E183D" w:rsidR="00B94371" w:rsidRDefault="00B94371" w:rsidP="0009786F">
      <w:pPr>
        <w:pStyle w:val="paragraph"/>
        <w:spacing w:before="0" w:beforeAutospacing="0" w:after="0" w:afterAutospacing="0"/>
        <w:jc w:val="both"/>
        <w:textAlignment w:val="baseline"/>
      </w:pPr>
      <w:r>
        <w:rPr>
          <w:noProof/>
        </w:rPr>
        <w:drawing>
          <wp:inline distT="0" distB="0" distL="0" distR="0" wp14:anchorId="06AC4ED5" wp14:editId="3F30FD45">
            <wp:extent cx="5760720" cy="32404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9807" w14:textId="76B66119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sz w:val="22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552A0D28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interface destinada ao cadastro de estados foi concebida com o objetivo de proporcionar facilidade de compreensão e simplicidade na execução das funções. Nela, encontramos uma barra de pesquisa que possibilita a busca por informações específicas, como o nome do estado. No canto superior direito, encontra-se um botão para a adição de um novo estado.</w:t>
      </w:r>
      <w:r>
        <w:rPr>
          <w:rStyle w:val="eop"/>
        </w:rPr>
        <w:t> </w:t>
      </w:r>
    </w:p>
    <w:p w14:paraId="49EF98E4" w14:textId="7921E9C3" w:rsidR="008D16A9" w:rsidRDefault="0009786F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  <w:r>
        <w:rPr>
          <w:rStyle w:val="normaltextrun"/>
        </w:rPr>
        <w:t>O centro da tela apresenta uma tabela contendo as informações referentes aos estados cadastrados, permitindo a realização de ações como edição e remoção. O propósito dessa tela reside em oferecer uma ferramenta intuitiva e eficaz para o gerenciamento dos estados, facilitando o processo de cadastro e manipulação desses dados de forma ágil e direta.</w:t>
      </w:r>
      <w:r>
        <w:rPr>
          <w:rStyle w:val="eop"/>
        </w:rPr>
        <w:t> </w:t>
      </w:r>
    </w:p>
    <w:p w14:paraId="2B68FA94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1BB70F6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A43384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E33976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4E4C848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C88F5E7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AB44B99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6D4F5D8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225F54CD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75BEAE8F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1C29B3F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Style w:val="eop"/>
        </w:rPr>
      </w:pPr>
    </w:p>
    <w:p w14:paraId="3933D763" w14:textId="46AF3BA4" w:rsidR="00B94371" w:rsidRDefault="00B94371" w:rsidP="00B94371">
      <w:pPr>
        <w:pStyle w:val="Legenda"/>
        <w:keepNext/>
        <w:jc w:val="both"/>
      </w:pPr>
      <w:bookmarkStart w:id="135" w:name="_Toc168645631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34</w:t>
      </w:r>
      <w:r w:rsidR="00456D6D">
        <w:rPr>
          <w:noProof/>
        </w:rPr>
        <w:fldChar w:fldCharType="end"/>
      </w:r>
      <w:r>
        <w:t xml:space="preserve"> </w:t>
      </w:r>
      <w:r w:rsidRPr="00B94371">
        <w:rPr>
          <w:b w:val="0"/>
        </w:rPr>
        <w:t xml:space="preserve">– </w:t>
      </w:r>
      <w:r w:rsidRPr="00B94371">
        <w:rPr>
          <w:rStyle w:val="normaltextrun"/>
          <w:b w:val="0"/>
        </w:rPr>
        <w:t>Tela de Cadastro de Cidade</w:t>
      </w:r>
      <w:bookmarkEnd w:id="135"/>
      <w:r>
        <w:rPr>
          <w:rStyle w:val="eop"/>
          <w:b w:val="0"/>
          <w:bCs w:val="0"/>
        </w:rPr>
        <w:t> </w:t>
      </w:r>
    </w:p>
    <w:p w14:paraId="7F18242C" w14:textId="4BA37130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15BF675E" wp14:editId="53950009">
            <wp:extent cx="5760720" cy="3240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DC0D" w14:textId="33EB935A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  <w:r w:rsidRPr="00B94371">
        <w:rPr>
          <w:rStyle w:val="eop"/>
          <w:sz w:val="22"/>
        </w:rPr>
        <w:t> </w:t>
      </w:r>
    </w:p>
    <w:p w14:paraId="5BC2AE0A" w14:textId="7FF24FEB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cidade segue uma abordagem semelhante à tela de cadastro de estado, visando proporcionar uma experiência consistente e intuitiva para o usuário.</w:t>
      </w:r>
      <w:r>
        <w:rPr>
          <w:rStyle w:val="eop"/>
        </w:rPr>
        <w:t> </w:t>
      </w:r>
    </w:p>
    <w:p w14:paraId="569BA56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Nessa interface, é possível encontrar uma disposição amigável e compreensível dos campos de preenchimento, com uma barra de pesquisa na parte superior que permite a busca por informações específicas, como o nome da cidade. Na lateral direita superior, o botão para adicionar uma nova cidade facilita a inclusão de dados.</w:t>
      </w:r>
      <w:r>
        <w:rPr>
          <w:rStyle w:val="eop"/>
        </w:rPr>
        <w:t> </w:t>
      </w:r>
    </w:p>
    <w:p w14:paraId="2C2620BD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elemento central da tela consiste em uma tabela que organiza as informações relativas às cidades cadastradas. Dentro dessa tabela, o usuário pode executar ações de edição e remoção conforme necessário.</w:t>
      </w:r>
      <w:r>
        <w:rPr>
          <w:rStyle w:val="eop"/>
        </w:rPr>
        <w:t> </w:t>
      </w:r>
    </w:p>
    <w:p w14:paraId="541EF9BF" w14:textId="26B34604" w:rsidR="008D16A9" w:rsidRPr="004E0086" w:rsidRDefault="0009786F" w:rsidP="004E0086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</w:pPr>
      <w:r>
        <w:rPr>
          <w:rStyle w:val="normaltextrun"/>
        </w:rPr>
        <w:t>O propósito essencial da tela de cadastro de cidade é oferecer uma ferramenta eficaz para a administração de informações relacionadas às cidades. Sua estrutura intuitiva e funcionalidades simplificadas buscam facilitar o processo de cadastramento e gerenciamento de dados, contribuindo para uma experiência fluida e eficiente.</w:t>
      </w:r>
      <w:r>
        <w:rPr>
          <w:rStyle w:val="eop"/>
        </w:rPr>
        <w:t> </w:t>
      </w:r>
    </w:p>
    <w:p w14:paraId="54DAFADE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FF68B8B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30164F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B4E0578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ECD77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029E46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68CBBD5" w14:textId="77777777" w:rsidR="004E0086" w:rsidRDefault="004E0086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391F24" w14:textId="36C73801" w:rsidR="00B94371" w:rsidRPr="00B82F60" w:rsidRDefault="0009786F" w:rsidP="00B82F6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82F60">
        <w:rPr>
          <w:rStyle w:val="eop"/>
          <w:b/>
        </w:rPr>
        <w:lastRenderedPageBreak/>
        <w:t> </w:t>
      </w:r>
      <w:bookmarkStart w:id="136" w:name="_Toc168645632"/>
      <w:r w:rsidR="00B94371" w:rsidRPr="00B82F60">
        <w:rPr>
          <w:b/>
        </w:rPr>
        <w:t xml:space="preserve">Figura </w:t>
      </w:r>
      <w:r w:rsidR="0027273F">
        <w:rPr>
          <w:b/>
        </w:rPr>
        <w:fldChar w:fldCharType="begin"/>
      </w:r>
      <w:r w:rsidR="0027273F">
        <w:rPr>
          <w:b/>
        </w:rPr>
        <w:instrText xml:space="preserve"> SEQ Figura \* ARABIC </w:instrText>
      </w:r>
      <w:r w:rsidR="0027273F">
        <w:rPr>
          <w:b/>
        </w:rPr>
        <w:fldChar w:fldCharType="separate"/>
      </w:r>
      <w:r w:rsidR="00377CE6">
        <w:rPr>
          <w:b/>
          <w:noProof/>
        </w:rPr>
        <w:t>35</w:t>
      </w:r>
      <w:r w:rsidR="0027273F">
        <w:rPr>
          <w:b/>
        </w:rPr>
        <w:fldChar w:fldCharType="end"/>
      </w:r>
      <w:r w:rsidR="00B94371">
        <w:t xml:space="preserve"> </w:t>
      </w:r>
      <w:r w:rsidR="00B82F60" w:rsidRPr="00FD3E57">
        <w:t>–</w:t>
      </w:r>
      <w:r w:rsidR="00B82F60">
        <w:t xml:space="preserve"> </w:t>
      </w:r>
      <w:r w:rsidR="00B82F60" w:rsidRPr="00B82F60">
        <w:t>Tela de Cadastro de Usuário</w:t>
      </w:r>
      <w:bookmarkEnd w:id="136"/>
    </w:p>
    <w:p w14:paraId="685BA689" w14:textId="24B3D11F" w:rsidR="00B94371" w:rsidRDefault="00B94371" w:rsidP="00B9437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</w:rPr>
      </w:pPr>
      <w:r>
        <w:rPr>
          <w:noProof/>
        </w:rPr>
        <w:drawing>
          <wp:inline distT="0" distB="0" distL="0" distR="0" wp14:anchorId="4252AAA4" wp14:editId="10F43045">
            <wp:extent cx="5760720" cy="3240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879" w14:textId="6F4E6754" w:rsidR="00B94371" w:rsidRPr="00B94371" w:rsidRDefault="00B94371" w:rsidP="00B94371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6"/>
          <w:szCs w:val="18"/>
        </w:rPr>
      </w:pPr>
      <w:r w:rsidRPr="00B94371">
        <w:rPr>
          <w:rStyle w:val="normaltextrun"/>
          <w:sz w:val="20"/>
          <w:szCs w:val="22"/>
        </w:rPr>
        <w:t>Fonte: Elaborado pelos autores.</w:t>
      </w:r>
      <w:r w:rsidRPr="00B94371">
        <w:rPr>
          <w:rStyle w:val="eop"/>
          <w:sz w:val="20"/>
          <w:szCs w:val="22"/>
        </w:rPr>
        <w:t> </w:t>
      </w:r>
    </w:p>
    <w:p w14:paraId="7C6A33CC" w14:textId="45FF25D8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usuário segue uma estrutura semelhante às telas anteriores, porém, incorpora um novo elemento significativo: o status do usuário. Essa adição proporciona uma visão adicional sobre o estado ou permissões associadas a cada usuário no sistema.</w:t>
      </w:r>
      <w:r>
        <w:rPr>
          <w:rStyle w:val="eop"/>
        </w:rPr>
        <w:t> </w:t>
      </w:r>
    </w:p>
    <w:p w14:paraId="11521A4A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telas anteriores, a interface é projetada com clareza e simplicidade, apresentando campos de preenchimento e uma barra de pesquisa na parte superior para facilitar a localização de informações específicas. A presença de um botão na lateral direita superior permite a adição de novos usuários, tornando o processo de cadastro eficiente.</w:t>
      </w:r>
      <w:r>
        <w:rPr>
          <w:rStyle w:val="eop"/>
        </w:rPr>
        <w:t> </w:t>
      </w:r>
    </w:p>
    <w:p w14:paraId="15C7420E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ponto central da tela consiste em uma tabela que exibe as informações dos usuários cadastrados, agora incluindo o status correspondente a cada um. Além das ações de edição e remoção, o usuário pode gerenciar o status de outros usuários conforme necessário.</w:t>
      </w:r>
      <w:r>
        <w:rPr>
          <w:rStyle w:val="eop"/>
        </w:rPr>
        <w:t> </w:t>
      </w:r>
    </w:p>
    <w:p w14:paraId="183DDD45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eop"/>
        </w:rPr>
      </w:pPr>
      <w:r>
        <w:rPr>
          <w:rStyle w:val="normaltextrun"/>
        </w:rPr>
        <w:t>O propósito fundamental da tela de cadastro de usuário é oferecer uma ferramenta robusta para o gerenciamento de informações de usuários no sistema, proporcionando não apenas os dados tradicionais de cadastro, mas também um controle claro sobre o status associado a cada usuário, contribuindo para uma administração eficaz e personalizada de permissões e acessos.</w:t>
      </w:r>
      <w:r>
        <w:rPr>
          <w:rStyle w:val="eop"/>
        </w:rPr>
        <w:t> </w:t>
      </w:r>
    </w:p>
    <w:p w14:paraId="40505DEA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A78C17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441A044" w14:textId="29B7DCE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DA24796" w14:textId="77777777" w:rsidR="001744DB" w:rsidRDefault="001744DB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6B40AA08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53D6A7B5" w14:textId="77777777" w:rsidR="008D16A9" w:rsidRDefault="008D16A9" w:rsidP="008D16A9">
      <w:pPr>
        <w:pStyle w:val="paragraph"/>
        <w:spacing w:before="0" w:beforeAutospacing="0" w:after="0" w:afterAutospacing="0" w:line="360" w:lineRule="auto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2CB560" w14:textId="47EE0943" w:rsidR="00B82F60" w:rsidRPr="00B82F60" w:rsidRDefault="00B82F60" w:rsidP="00B82F60">
      <w:pPr>
        <w:pStyle w:val="Legenda"/>
        <w:keepNext/>
        <w:jc w:val="both"/>
        <w:rPr>
          <w:b w:val="0"/>
        </w:rPr>
      </w:pPr>
      <w:bookmarkStart w:id="137" w:name="_Toc168645633"/>
      <w:r>
        <w:lastRenderedPageBreak/>
        <w:t xml:space="preserve">Figura </w:t>
      </w:r>
      <w:r w:rsidR="00456D6D">
        <w:fldChar w:fldCharType="begin"/>
      </w:r>
      <w:r w:rsidR="00456D6D">
        <w:instrText xml:space="preserve"> SEQ Figura \* ARABIC </w:instrText>
      </w:r>
      <w:r w:rsidR="00456D6D">
        <w:fldChar w:fldCharType="separate"/>
      </w:r>
      <w:r w:rsidR="00377CE6">
        <w:rPr>
          <w:noProof/>
        </w:rPr>
        <w:t>36</w:t>
      </w:r>
      <w:r w:rsidR="00456D6D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82F60">
        <w:rPr>
          <w:rStyle w:val="normaltextrun"/>
          <w:b w:val="0"/>
        </w:rPr>
        <w:t>Tela de Cadastro de Tipo de Usuário</w:t>
      </w:r>
      <w:bookmarkEnd w:id="137"/>
      <w:r w:rsidRPr="00B82F60">
        <w:rPr>
          <w:rStyle w:val="eop"/>
          <w:b w:val="0"/>
          <w:bCs w:val="0"/>
        </w:rPr>
        <w:t> </w:t>
      </w:r>
    </w:p>
    <w:p w14:paraId="3954959D" w14:textId="073B0DE1" w:rsidR="00B82F60" w:rsidRPr="00B82F60" w:rsidRDefault="00B82F60" w:rsidP="00B82F60">
      <w:pPr>
        <w:pStyle w:val="paragraph"/>
        <w:spacing w:before="0" w:beforeAutospacing="0" w:after="240" w:afterAutospacing="0"/>
        <w:jc w:val="both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 w:rsidRPr="00B82F60">
        <w:rPr>
          <w:rStyle w:val="normaltextrun"/>
          <w:noProof/>
        </w:rPr>
        <w:drawing>
          <wp:inline distT="0" distB="0" distL="0" distR="0" wp14:anchorId="7A8D7CE4" wp14:editId="51D3DEB1">
            <wp:extent cx="5760720" cy="32404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F60">
        <w:t xml:space="preserve"> </w:t>
      </w:r>
      <w:r w:rsidRPr="00B82F60">
        <w:rPr>
          <w:rStyle w:val="normaltextrun"/>
          <w:sz w:val="20"/>
        </w:rPr>
        <w:t>Fonte: Elaborado pelos autores.</w:t>
      </w:r>
      <w:r w:rsidRPr="00B82F60">
        <w:rPr>
          <w:rStyle w:val="eop"/>
          <w:sz w:val="20"/>
        </w:rPr>
        <w:t> </w:t>
      </w:r>
    </w:p>
    <w:p w14:paraId="634A98D6" w14:textId="5C440A86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 tela de cadastro de tipo de usuário apresenta uma estrutura semelhante às telas anteriores, no entanto, diferencia-se ao já incluir, por padrão, alguns tipos de usuários predefinidos, cada um associado a configurações específicas de permissões dentro do sistema.</w:t>
      </w:r>
      <w:r>
        <w:rPr>
          <w:rStyle w:val="eop"/>
        </w:rPr>
        <w:t> </w:t>
      </w:r>
    </w:p>
    <w:p w14:paraId="3FD6450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Assim como nas interfaces anteriores, essa tela é projetada com campos de preenchimento e uma barra de pesquisa, oferecendo praticidade na localização de informações específicas. A presença de um botão na lateral direita superior permite adicionar novos tipos de usuários, personalizando ainda mais as permissões dentro do sistema.</w:t>
      </w:r>
      <w:r>
        <w:rPr>
          <w:rStyle w:val="eop"/>
        </w:rPr>
        <w:t> </w:t>
      </w:r>
    </w:p>
    <w:p w14:paraId="1A21E320" w14:textId="77777777" w:rsidR="0009786F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componente central da tela é uma tabela que exibe os tipos de usuários cadastrados, incluindo aqueles predefinidos. Além das ações de edição e remoção, o usuário pode gerenciar as permissões associadas a cada tipo de usuário, adaptando-as conforme necessário.</w:t>
      </w:r>
      <w:r>
        <w:rPr>
          <w:rStyle w:val="eop"/>
        </w:rPr>
        <w:t> </w:t>
      </w:r>
    </w:p>
    <w:p w14:paraId="5C895B83" w14:textId="1450716F" w:rsidR="00B275D2" w:rsidRPr="008D16A9" w:rsidRDefault="0009786F" w:rsidP="008D16A9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propósito essencial da tela de cadastro de tipo de usuário é fornecer uma ferramenta eficiente para a gestão das permissões dentro do sistema. Ao oferecer tipos de usuários predefinidos, ela simplifica o processo de atribuição de permissões, contribuindo para uma administração mais estruturada e segura das funcionalidades disponíveis para diferentes usuários no ambiente do sistema.</w:t>
      </w:r>
      <w:r>
        <w:rPr>
          <w:rStyle w:val="eop"/>
        </w:rPr>
        <w:t> 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138" w:name="_Toc311676965"/>
      <w:bookmarkStart w:id="139" w:name="_Toc311677333"/>
      <w:bookmarkStart w:id="140" w:name="_Toc168645706"/>
      <w:r w:rsidRPr="00DE0E82">
        <w:rPr>
          <w:szCs w:val="24"/>
        </w:rPr>
        <w:lastRenderedPageBreak/>
        <w:t>CONCLUSÃO</w:t>
      </w:r>
      <w:bookmarkEnd w:id="138"/>
      <w:bookmarkEnd w:id="139"/>
      <w:bookmarkEnd w:id="140"/>
    </w:p>
    <w:p w14:paraId="2A1F41C6" w14:textId="69EDDEC2" w:rsidR="00DE7727" w:rsidRDefault="00DE7727" w:rsidP="00DE7727">
      <w:pPr>
        <w:pStyle w:val="Pargrafo"/>
        <w:spacing w:before="0" w:line="360" w:lineRule="auto"/>
        <w:ind w:firstLine="851"/>
      </w:pPr>
      <w:r>
        <w:rPr>
          <w:szCs w:val="24"/>
        </w:rPr>
        <w:t>Segundo o</w:t>
      </w:r>
      <w:r w:rsidRPr="00D50D70">
        <w:t xml:space="preserve"> desenvolvimento do projeto e a pesquisa realizada até o momento, identificamos que o sistema em desenvolvimento tem o potencial de atender a diversas demandas da Secretaria de Obras de Jales</w:t>
      </w:r>
      <w:r>
        <w:t>,</w:t>
      </w:r>
      <w:r w:rsidRPr="00D50D70">
        <w:t xml:space="preserve"> </w:t>
      </w:r>
      <w:r>
        <w:t>d</w:t>
      </w:r>
      <w:r w:rsidRPr="00D50D70">
        <w:t>esde a gestão de documentos e informações sobre os processos até a execução de ações e acesso ao sistema</w:t>
      </w:r>
      <w:r>
        <w:t>.</w:t>
      </w:r>
    </w:p>
    <w:p w14:paraId="0C2B0866" w14:textId="77777777" w:rsidR="00DE7727" w:rsidRPr="00D50D70" w:rsidRDefault="00DE7727" w:rsidP="00DE7727">
      <w:pPr>
        <w:pStyle w:val="Pargrafo"/>
        <w:spacing w:before="0" w:line="360" w:lineRule="auto"/>
        <w:ind w:firstLine="851"/>
      </w:pPr>
      <w:r>
        <w:t>Com os resultados obtidos espera que o sistema seja capaz de armazenar documentos relacionados aos processos sem comprometer a autenticidade das informações, facilitando o acesso a esses documentos dentro da secretaria, e dentro do sistema, mantendo um backup de todos estes dados.</w:t>
      </w:r>
    </w:p>
    <w:p w14:paraId="429F6588" w14:textId="77777777" w:rsidR="00036E22" w:rsidRPr="00DE0E82" w:rsidRDefault="00036E22" w:rsidP="00036E22">
      <w:pPr>
        <w:pStyle w:val="Referncia"/>
        <w:rPr>
          <w:szCs w:val="24"/>
        </w:rPr>
      </w:pPr>
    </w:p>
    <w:p w14:paraId="7806DE88" w14:textId="77777777" w:rsidR="00036E22" w:rsidRPr="00DE0E82" w:rsidRDefault="00036E22" w:rsidP="00036E22">
      <w:pPr>
        <w:pStyle w:val="Referncia"/>
        <w:rPr>
          <w:szCs w:val="24"/>
        </w:rPr>
      </w:pPr>
    </w:p>
    <w:p w14:paraId="3A93F63A" w14:textId="77777777" w:rsidR="00036E22" w:rsidRPr="00DE0E82" w:rsidRDefault="00036E22" w:rsidP="00036E22">
      <w:pPr>
        <w:pStyle w:val="Referncia"/>
        <w:rPr>
          <w:szCs w:val="24"/>
        </w:rPr>
      </w:pPr>
    </w:p>
    <w:p w14:paraId="5959DB6C" w14:textId="77777777" w:rsidR="00036E22" w:rsidRPr="00DE0E82" w:rsidRDefault="00036E22" w:rsidP="00036E22">
      <w:pPr>
        <w:pStyle w:val="Referncia"/>
        <w:rPr>
          <w:szCs w:val="24"/>
        </w:rPr>
      </w:pPr>
    </w:p>
    <w:p w14:paraId="67439B98" w14:textId="77777777" w:rsidR="00036E22" w:rsidRPr="00DE0E82" w:rsidRDefault="00036E22" w:rsidP="00036E22">
      <w:pPr>
        <w:pStyle w:val="Referncia"/>
        <w:rPr>
          <w:szCs w:val="24"/>
        </w:rPr>
      </w:pP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27EFA9E" w14:textId="77777777" w:rsidR="00036E22" w:rsidRPr="00DE0E82" w:rsidRDefault="00036E22" w:rsidP="00036E22">
      <w:pPr>
        <w:pStyle w:val="Referncia"/>
        <w:rPr>
          <w:szCs w:val="24"/>
        </w:rPr>
      </w:pPr>
    </w:p>
    <w:p w14:paraId="0C618586" w14:textId="77777777" w:rsidR="00036E22" w:rsidRPr="00DE0E82" w:rsidRDefault="00036E22" w:rsidP="00036E22">
      <w:pPr>
        <w:pStyle w:val="Referncia"/>
        <w:rPr>
          <w:szCs w:val="24"/>
        </w:rPr>
      </w:pPr>
    </w:p>
    <w:p w14:paraId="144C1E8E" w14:textId="77777777" w:rsidR="00036E22" w:rsidRPr="00DE0E82" w:rsidRDefault="00036E22" w:rsidP="00036E22">
      <w:pPr>
        <w:pStyle w:val="Referncia"/>
        <w:rPr>
          <w:szCs w:val="24"/>
        </w:rPr>
      </w:pPr>
    </w:p>
    <w:p w14:paraId="473CDBE4" w14:textId="77777777" w:rsidR="00036E22" w:rsidRPr="00DE0E82" w:rsidRDefault="00036E22" w:rsidP="00036E22">
      <w:pPr>
        <w:pStyle w:val="Referncia"/>
        <w:rPr>
          <w:szCs w:val="24"/>
        </w:rPr>
      </w:pPr>
    </w:p>
    <w:p w14:paraId="04CC9D69" w14:textId="77777777" w:rsidR="00036E22" w:rsidRPr="00DE0E82" w:rsidRDefault="00036E22" w:rsidP="00036E22">
      <w:pPr>
        <w:pStyle w:val="Referncia"/>
        <w:rPr>
          <w:szCs w:val="24"/>
        </w:rPr>
      </w:pPr>
    </w:p>
    <w:p w14:paraId="38BF87FB" w14:textId="77777777" w:rsidR="00036E22" w:rsidRPr="00DE0E82" w:rsidRDefault="00036E22" w:rsidP="00036E22">
      <w:pPr>
        <w:pStyle w:val="Referncia"/>
        <w:rPr>
          <w:szCs w:val="24"/>
        </w:rPr>
      </w:pPr>
    </w:p>
    <w:p w14:paraId="26D082EC" w14:textId="77777777" w:rsidR="00036E22" w:rsidRPr="00DE0E82" w:rsidRDefault="00036E22" w:rsidP="00036E22">
      <w:pPr>
        <w:pStyle w:val="Referncia"/>
        <w:rPr>
          <w:szCs w:val="24"/>
        </w:rPr>
      </w:pPr>
    </w:p>
    <w:p w14:paraId="283B704D" w14:textId="77777777" w:rsidR="00036E22" w:rsidRPr="00DE0E82" w:rsidRDefault="00036E22" w:rsidP="00036E22">
      <w:pPr>
        <w:pStyle w:val="Referncia"/>
        <w:rPr>
          <w:szCs w:val="24"/>
        </w:rPr>
      </w:pPr>
    </w:p>
    <w:p w14:paraId="0B500847" w14:textId="77777777" w:rsidR="00036E22" w:rsidRPr="00DE0E82" w:rsidRDefault="00036E22" w:rsidP="00036E22">
      <w:pPr>
        <w:pStyle w:val="Referncia"/>
        <w:rPr>
          <w:szCs w:val="24"/>
        </w:rPr>
      </w:pPr>
    </w:p>
    <w:p w14:paraId="185A3827" w14:textId="77777777" w:rsidR="00AB3C23" w:rsidRPr="00DE0E82" w:rsidRDefault="00AB3C23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141" w:name="_Toc311656349"/>
      <w:bookmarkStart w:id="142" w:name="_Toc311656616"/>
      <w:bookmarkStart w:id="143" w:name="_Toc311676966"/>
      <w:bookmarkStart w:id="144" w:name="_Toc311677334"/>
      <w:bookmarkStart w:id="145" w:name="_Toc168645707"/>
      <w:r w:rsidRPr="00DE0E82">
        <w:rPr>
          <w:szCs w:val="24"/>
        </w:rPr>
        <w:lastRenderedPageBreak/>
        <w:t>REFERÊNCIAS</w:t>
      </w:r>
      <w:bookmarkEnd w:id="141"/>
      <w:bookmarkEnd w:id="142"/>
      <w:bookmarkEnd w:id="143"/>
      <w:bookmarkEnd w:id="144"/>
      <w:bookmarkEnd w:id="145"/>
    </w:p>
    <w:p w14:paraId="7C303542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t xml:space="preserve">AMSTEL, Frederick van. </w:t>
      </w:r>
      <w:hyperlink r:id="rId49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>&gt;. Acesso em: 26 nov. 2023.</w:t>
      </w:r>
    </w:p>
    <w:p w14:paraId="1CD10681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60781657" w14:textId="3B984275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71DED2D4" w14:textId="77777777" w:rsidR="005E40A0" w:rsidRDefault="005E40A0" w:rsidP="005E40A0">
      <w:pPr>
        <w:spacing w:line="240" w:lineRule="auto"/>
        <w:rPr>
          <w:szCs w:val="24"/>
        </w:rPr>
      </w:pPr>
    </w:p>
    <w:p w14:paraId="6134A484" w14:textId="7406296D" w:rsidR="005E40A0" w:rsidRDefault="005E40A0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2B7025D2" w14:textId="0867C06F" w:rsidR="00FB7CCC" w:rsidRDefault="00FB7CCC" w:rsidP="005E40A0">
      <w:pPr>
        <w:spacing w:line="240" w:lineRule="auto"/>
        <w:ind w:firstLine="0"/>
        <w:jc w:val="left"/>
        <w:rPr>
          <w:szCs w:val="24"/>
        </w:rPr>
      </w:pPr>
    </w:p>
    <w:p w14:paraId="0F4E1F52" w14:textId="21DCBA9A" w:rsidR="00FB7CCC" w:rsidRPr="00FB7CCC" w:rsidRDefault="00FB7CCC" w:rsidP="005E40A0">
      <w:pPr>
        <w:spacing w:line="240" w:lineRule="auto"/>
        <w:ind w:firstLine="0"/>
        <w:jc w:val="left"/>
        <w:rPr>
          <w:szCs w:val="24"/>
        </w:rPr>
      </w:pPr>
      <w:r w:rsidRPr="007B048E">
        <w:rPr>
          <w:szCs w:val="24"/>
          <w:lang w:val="en-US"/>
        </w:rPr>
        <w:t xml:space="preserve">DAVIS, A. M. (1993). </w:t>
      </w:r>
      <w:r w:rsidRPr="007B048E">
        <w:rPr>
          <w:i/>
          <w:szCs w:val="24"/>
          <w:lang w:val="en-US"/>
        </w:rPr>
        <w:t>Software requirements: objects, functions, &amp; states</w:t>
      </w:r>
      <w:r w:rsidRPr="007B048E">
        <w:rPr>
          <w:szCs w:val="24"/>
          <w:lang w:val="en-US"/>
        </w:rPr>
        <w:t xml:space="preserve">. </w:t>
      </w:r>
      <w:proofErr w:type="spellStart"/>
      <w:r>
        <w:rPr>
          <w:szCs w:val="24"/>
        </w:rPr>
        <w:t>Englewood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Cliffs</w:t>
      </w:r>
      <w:proofErr w:type="spellEnd"/>
      <w:r>
        <w:rPr>
          <w:szCs w:val="24"/>
        </w:rPr>
        <w:t>, NJ</w:t>
      </w:r>
      <w:r w:rsidR="00EB503B">
        <w:rPr>
          <w:szCs w:val="24"/>
        </w:rPr>
        <w:t>: Prentice Hall.</w:t>
      </w:r>
    </w:p>
    <w:p w14:paraId="7A049B5E" w14:textId="77777777" w:rsidR="00744444" w:rsidRDefault="00744444" w:rsidP="00DD4AAF">
      <w:pPr>
        <w:spacing w:line="240" w:lineRule="auto"/>
        <w:ind w:firstLine="0"/>
        <w:jc w:val="left"/>
        <w:rPr>
          <w:color w:val="FF0000"/>
          <w:szCs w:val="24"/>
        </w:rPr>
      </w:pPr>
    </w:p>
    <w:p w14:paraId="79FE0110" w14:textId="581AD2FC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Levantamento de Requisitos.</w:t>
      </w:r>
      <w:r>
        <w:rPr>
          <w:szCs w:val="24"/>
        </w:rPr>
        <w:t xml:space="preserve"> 2023. Disponível em: &lt;</w:t>
      </w:r>
      <w:r w:rsidRPr="00DD4AAF">
        <w:t xml:space="preserve"> </w:t>
      </w:r>
      <w:r w:rsidRPr="00DD4AAF">
        <w:rPr>
          <w:szCs w:val="24"/>
        </w:rPr>
        <w:t>https://www.devmedia.com.br/levantamento-de-requisitos/</w:t>
      </w:r>
      <w:r>
        <w:rPr>
          <w:szCs w:val="24"/>
        </w:rPr>
        <w:t>&gt;. Acesso em 22 out. 2023.</w:t>
      </w:r>
    </w:p>
    <w:p w14:paraId="181CE058" w14:textId="26D75ECC" w:rsidR="00DE7727" w:rsidRDefault="00DE7727" w:rsidP="00DD4AAF">
      <w:pPr>
        <w:spacing w:line="240" w:lineRule="auto"/>
        <w:ind w:firstLine="0"/>
        <w:jc w:val="left"/>
        <w:rPr>
          <w:szCs w:val="24"/>
        </w:rPr>
      </w:pPr>
    </w:p>
    <w:p w14:paraId="2F5C6EE2" w14:textId="0816A57A" w:rsidR="00DE7727" w:rsidRDefault="00DE7727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DEVMEDIA. </w:t>
      </w:r>
      <w:r w:rsidRPr="002828C7">
        <w:rPr>
          <w:b/>
          <w:szCs w:val="24"/>
        </w:rPr>
        <w:t>O que é UML e Diagramas de Caso de Uso: Introdução Prática à UML.</w:t>
      </w:r>
      <w:r>
        <w:rPr>
          <w:szCs w:val="24"/>
        </w:rPr>
        <w:t xml:space="preserve"> 2012. Disponível em: &lt;</w:t>
      </w:r>
      <w:r w:rsidRPr="00C430E4">
        <w:t xml:space="preserve"> </w:t>
      </w:r>
      <w:r w:rsidRPr="00C430E4">
        <w:rPr>
          <w:szCs w:val="24"/>
        </w:rPr>
        <w:t>https://www.devmedia.com.br/o-que-e-uml-e-diagramas-de-caso-de-uso-introducao-pratica-a-uml/23408</w:t>
      </w:r>
      <w:r>
        <w:rPr>
          <w:szCs w:val="24"/>
        </w:rPr>
        <w:t>&gt;. Acesso em 27 maio. 2024.</w:t>
      </w:r>
    </w:p>
    <w:p w14:paraId="16CD6855" w14:textId="77777777" w:rsidR="00744444" w:rsidRPr="00903D6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3BC473E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190FDC66" w14:textId="77777777" w:rsidR="00744444" w:rsidRDefault="00744444" w:rsidP="00DD4AAF">
      <w:pPr>
        <w:spacing w:line="240" w:lineRule="auto"/>
        <w:ind w:firstLine="0"/>
        <w:jc w:val="left"/>
        <w:rPr>
          <w:szCs w:val="24"/>
        </w:rPr>
      </w:pPr>
    </w:p>
    <w:p w14:paraId="2905E865" w14:textId="6A567905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</w:t>
      </w:r>
      <w:r w:rsidR="00924427"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25341CD1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62B1407C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Uma Abordagem prática</w:t>
      </w:r>
      <w:r w:rsidRPr="00DD4AAF">
        <w:rPr>
          <w:iCs/>
          <w:color w:val="000000" w:themeColor="text1"/>
          <w:szCs w:val="24"/>
        </w:rPr>
        <w:t xml:space="preserve">, 3 ed.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2008.</w:t>
      </w:r>
    </w:p>
    <w:p w14:paraId="02056160" w14:textId="77777777" w:rsidR="00744444" w:rsidRDefault="00744444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4503AE10" w14:textId="52DAAC4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IBM. </w:t>
      </w:r>
      <w:r w:rsidRPr="005C5037">
        <w:rPr>
          <w:b/>
          <w:bCs/>
          <w:szCs w:val="24"/>
        </w:rPr>
        <w:t>O que é uma API?</w:t>
      </w:r>
      <w:r>
        <w:rPr>
          <w:b/>
          <w:bCs/>
          <w:szCs w:val="24"/>
        </w:rPr>
        <w:t xml:space="preserve">. </w:t>
      </w:r>
      <w:r w:rsidR="002828C7">
        <w:rPr>
          <w:b/>
          <w:bCs/>
          <w:szCs w:val="24"/>
        </w:rPr>
        <w:t xml:space="preserve"> </w:t>
      </w:r>
      <w:r>
        <w:rPr>
          <w:szCs w:val="24"/>
        </w:rPr>
        <w:t>2023. Disponível: &lt;</w:t>
      </w:r>
      <w:r w:rsidRPr="005C5037">
        <w:rPr>
          <w:szCs w:val="24"/>
        </w:rPr>
        <w:t>https://www.ibm.com/</w:t>
      </w:r>
      <w:proofErr w:type="spellStart"/>
      <w:r w:rsidRPr="005C5037">
        <w:rPr>
          <w:szCs w:val="24"/>
        </w:rPr>
        <w:t>br-pt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topics</w:t>
      </w:r>
      <w:proofErr w:type="spellEnd"/>
      <w:r w:rsidRPr="005C5037">
        <w:rPr>
          <w:szCs w:val="24"/>
        </w:rPr>
        <w:t>/</w:t>
      </w:r>
      <w:proofErr w:type="spellStart"/>
      <w:r w:rsidRPr="005C5037">
        <w:rPr>
          <w:szCs w:val="24"/>
        </w:rPr>
        <w:t>api</w:t>
      </w:r>
      <w:proofErr w:type="spellEnd"/>
      <w:r>
        <w:rPr>
          <w:szCs w:val="24"/>
        </w:rPr>
        <w:t>&gt;. Acesso: 03 dez. 2023.</w:t>
      </w:r>
    </w:p>
    <w:p w14:paraId="6889C42B" w14:textId="77777777" w:rsidR="00744444" w:rsidRPr="005C5037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39396D8F" w14:textId="18A408B9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="002828C7"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67EF6FF4" w14:textId="67A6E02B" w:rsidR="00072052" w:rsidRDefault="00072052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08C1A4D4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</w:p>
    <w:p w14:paraId="07F2CD7B" w14:textId="477700F6" w:rsidR="00072052" w:rsidRPr="00072052" w:rsidRDefault="00072052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55DC4F9F" w14:textId="77777777" w:rsidR="00744444" w:rsidRDefault="00744444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6B2CE74E" w14:textId="5CED9C78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 w:rsidR="002828C7"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027F7EC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04CB1248" w14:textId="77777777" w:rsidR="008F694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903D64">
        <w:rPr>
          <w:b/>
          <w:bCs/>
          <w:szCs w:val="24"/>
        </w:rPr>
        <w:t>O que é o Visual Studio?</w:t>
      </w:r>
      <w:r>
        <w:rPr>
          <w:szCs w:val="24"/>
        </w:rPr>
        <w:t>. 28 outubro 2023.</w:t>
      </w:r>
    </w:p>
    <w:p w14:paraId="7D8914D1" w14:textId="77777777" w:rsidR="008F6944" w:rsidRPr="00903D64" w:rsidRDefault="008F6944" w:rsidP="008F69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1D2164A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0AA2A0A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lastRenderedPageBreak/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414533AD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5B1B910E" w14:textId="00F06CE6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>Visual Studio Code</w:t>
      </w:r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26C5B523" w14:textId="77777777" w:rsidR="00072052" w:rsidRDefault="00072052" w:rsidP="00072052">
      <w:pPr>
        <w:spacing w:line="240" w:lineRule="auto"/>
        <w:ind w:firstLine="0"/>
        <w:jc w:val="left"/>
        <w:rPr>
          <w:szCs w:val="24"/>
        </w:rPr>
      </w:pPr>
      <w:bookmarkStart w:id="146" w:name="_GoBack"/>
      <w:bookmarkEnd w:id="146"/>
    </w:p>
    <w:p w14:paraId="79C8C8A1" w14:textId="0F949721" w:rsidR="00072052" w:rsidRDefault="00072052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0627C902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</w:p>
    <w:p w14:paraId="4B98B49B" w14:textId="77777777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44F2A95D" w14:textId="77777777" w:rsidR="00744444" w:rsidRPr="00BF5982" w:rsidRDefault="00744444" w:rsidP="00744444">
      <w:pPr>
        <w:spacing w:line="240" w:lineRule="auto"/>
        <w:ind w:firstLine="0"/>
        <w:jc w:val="left"/>
        <w:rPr>
          <w:szCs w:val="24"/>
          <w:u w:val="single"/>
        </w:rPr>
      </w:pPr>
    </w:p>
    <w:p w14:paraId="3C557513" w14:textId="77777777" w:rsidR="00744444" w:rsidRDefault="00744444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6872A4CE" w14:textId="49FE1A64" w:rsidR="00744444" w:rsidRDefault="00744444" w:rsidP="00744444">
      <w:pPr>
        <w:spacing w:line="240" w:lineRule="auto"/>
        <w:ind w:firstLine="0"/>
        <w:jc w:val="left"/>
        <w:rPr>
          <w:szCs w:val="24"/>
        </w:rPr>
      </w:pPr>
      <w:r w:rsidRPr="00DD4AAF">
        <w:rPr>
          <w:color w:val="000000" w:themeColor="text1"/>
          <w:szCs w:val="24"/>
        </w:rPr>
        <w:t xml:space="preserve">WATRALL, E; SIARTO, J. </w:t>
      </w:r>
      <w:r w:rsidRPr="002828C7">
        <w:rPr>
          <w:b/>
          <w:color w:val="000000" w:themeColor="text1"/>
          <w:szCs w:val="24"/>
        </w:rPr>
        <w:t>Use A Cabeça! Web Design</w:t>
      </w:r>
      <w:r w:rsidR="002828C7">
        <w:rPr>
          <w:color w:val="000000" w:themeColor="text1"/>
          <w:szCs w:val="24"/>
        </w:rPr>
        <w:t>.</w:t>
      </w:r>
      <w:r w:rsidRPr="00DE7727">
        <w:rPr>
          <w:color w:val="000000" w:themeColor="text1"/>
          <w:szCs w:val="24"/>
        </w:rPr>
        <w:t xml:space="preserve"> Alta Books, 2009. </w:t>
      </w:r>
      <w:r w:rsidRPr="00DE7727">
        <w:rPr>
          <w:color w:val="FF0000"/>
          <w:szCs w:val="24"/>
        </w:rPr>
        <w:br/>
      </w:r>
      <w:r w:rsidRPr="00DE7727">
        <w:rPr>
          <w:color w:val="FF0000"/>
          <w:szCs w:val="24"/>
        </w:rPr>
        <w:br/>
      </w:r>
      <w:r>
        <w:rPr>
          <w:szCs w:val="24"/>
        </w:rPr>
        <w:t xml:space="preserve">OLIVEIRA, D. </w:t>
      </w:r>
      <w:r w:rsidRPr="002828C7">
        <w:rPr>
          <w:b/>
          <w:szCs w:val="24"/>
        </w:rPr>
        <w:t>MER e DER: Definições, Banco de Dados e Exemplos</w:t>
      </w:r>
      <w:r w:rsidRPr="002828C7">
        <w:rPr>
          <w:szCs w:val="24"/>
        </w:rPr>
        <w:t>.</w:t>
      </w:r>
      <w:r>
        <w:rPr>
          <w:szCs w:val="24"/>
        </w:rPr>
        <w:t xml:space="preserve"> 18 setembro 2023. Disponível:&lt;</w:t>
      </w:r>
      <w:r w:rsidRPr="004948CB">
        <w:rPr>
          <w:szCs w:val="24"/>
        </w:rPr>
        <w:t>https://www.alura.com.br/artigos/</w:t>
      </w:r>
      <w:proofErr w:type="spellStart"/>
      <w:r w:rsidRPr="004948CB">
        <w:rPr>
          <w:szCs w:val="24"/>
        </w:rPr>
        <w:t>mer</w:t>
      </w:r>
      <w:proofErr w:type="spellEnd"/>
      <w:r w:rsidRPr="004948CB">
        <w:rPr>
          <w:szCs w:val="24"/>
        </w:rPr>
        <w:t>-e-der-</w:t>
      </w:r>
      <w:proofErr w:type="spellStart"/>
      <w:r w:rsidRPr="004948CB">
        <w:rPr>
          <w:szCs w:val="24"/>
        </w:rPr>
        <w:t>funcoes</w:t>
      </w:r>
      <w:proofErr w:type="spellEnd"/>
      <w:r>
        <w:rPr>
          <w:szCs w:val="24"/>
        </w:rPr>
        <w:t>&gt;. Acesso em: 21 nov. 2023.</w:t>
      </w:r>
    </w:p>
    <w:p w14:paraId="344743C4" w14:textId="2CFF8AE0" w:rsidR="00E93FD1" w:rsidRDefault="00E93FD1" w:rsidP="00744444">
      <w:pPr>
        <w:spacing w:line="240" w:lineRule="auto"/>
        <w:ind w:firstLine="0"/>
        <w:jc w:val="left"/>
        <w:rPr>
          <w:szCs w:val="24"/>
        </w:rPr>
      </w:pPr>
    </w:p>
    <w:p w14:paraId="627F7097" w14:textId="2480B327" w:rsidR="00E93FD1" w:rsidRDefault="00E93FD1" w:rsidP="00744444">
      <w:pPr>
        <w:spacing w:line="240" w:lineRule="auto"/>
        <w:ind w:firstLine="0"/>
        <w:jc w:val="left"/>
        <w:rPr>
          <w:rStyle w:val="ui-provider"/>
        </w:rPr>
      </w:pPr>
      <w:r>
        <w:rPr>
          <w:szCs w:val="24"/>
        </w:rPr>
        <w:t xml:space="preserve">SOMMERVILLE, Ian. </w:t>
      </w:r>
      <w:r w:rsidRPr="00E93FD1">
        <w:rPr>
          <w:b/>
          <w:szCs w:val="24"/>
        </w:rPr>
        <w:t>Engenharia de software</w:t>
      </w:r>
      <w:r>
        <w:rPr>
          <w:szCs w:val="24"/>
        </w:rPr>
        <w:t xml:space="preserve">. </w:t>
      </w:r>
      <w:r>
        <w:rPr>
          <w:rStyle w:val="ui-provider"/>
        </w:rPr>
        <w:t xml:space="preserve">8. ed. São Paulo: Pearson </w:t>
      </w:r>
      <w:proofErr w:type="spellStart"/>
      <w:r>
        <w:rPr>
          <w:rStyle w:val="ui-provider"/>
        </w:rPr>
        <w:t>Addison</w:t>
      </w:r>
      <w:proofErr w:type="spellEnd"/>
      <w:r>
        <w:rPr>
          <w:rStyle w:val="ui-provider"/>
        </w:rPr>
        <w:t>-Wesley, 2007.</w:t>
      </w:r>
    </w:p>
    <w:p w14:paraId="77CE10B3" w14:textId="199C82F8" w:rsidR="003B02F5" w:rsidRDefault="00C14997" w:rsidP="00744444">
      <w:pPr>
        <w:spacing w:line="240" w:lineRule="auto"/>
        <w:ind w:firstLine="0"/>
        <w:jc w:val="left"/>
      </w:pPr>
      <w:r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</w:t>
      </w:r>
      <w:r w:rsidR="002E0F9E">
        <w:t>AMGH</w:t>
      </w:r>
      <w:r>
        <w:t>.</w:t>
      </w:r>
    </w:p>
    <w:p w14:paraId="16D24C54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1CC701CB" w14:textId="77777777" w:rsidR="003B02F5" w:rsidRPr="003B02F5" w:rsidRDefault="003B02F5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00918D31" w14:textId="77777777" w:rsidR="003B02F5" w:rsidRPr="003B02F5" w:rsidRDefault="003B02F5" w:rsidP="00744444">
      <w:pPr>
        <w:spacing w:line="240" w:lineRule="auto"/>
        <w:ind w:firstLine="0"/>
        <w:jc w:val="left"/>
      </w:pPr>
    </w:p>
    <w:sectPr w:rsidR="003B02F5" w:rsidRPr="003B02F5" w:rsidSect="001C0DDF">
      <w:headerReference w:type="default" r:id="rId50"/>
      <w:headerReference w:type="first" r:id="rId51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148925" w14:textId="77777777" w:rsidR="00250BF1" w:rsidRDefault="00250BF1">
      <w:r>
        <w:separator/>
      </w:r>
    </w:p>
  </w:endnote>
  <w:endnote w:type="continuationSeparator" w:id="0">
    <w:p w14:paraId="7DF235E1" w14:textId="77777777" w:rsidR="00250BF1" w:rsidRDefault="00250B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altName w:val="Segoe UI Symbol"/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1EC029" w14:textId="77777777" w:rsidR="00250BF1" w:rsidRDefault="00250BF1">
      <w:r>
        <w:separator/>
      </w:r>
    </w:p>
  </w:footnote>
  <w:footnote w:type="continuationSeparator" w:id="0">
    <w:p w14:paraId="66C1B74B" w14:textId="77777777" w:rsidR="00250BF1" w:rsidRDefault="00250B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A10BD9" w:rsidRPr="00CB3577" w:rsidRDefault="00A10BD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A10BD9" w:rsidRDefault="00A10BD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A10BD9" w:rsidRDefault="00A10BD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A10BD9" w:rsidRDefault="00A10BD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6320"/>
    <w:rsid w:val="0001688E"/>
    <w:rsid w:val="00026FD4"/>
    <w:rsid w:val="00032CBA"/>
    <w:rsid w:val="00036632"/>
    <w:rsid w:val="00036E2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74C0"/>
    <w:rsid w:val="00062707"/>
    <w:rsid w:val="00066F48"/>
    <w:rsid w:val="0006721E"/>
    <w:rsid w:val="00067DF4"/>
    <w:rsid w:val="00072052"/>
    <w:rsid w:val="00087D4A"/>
    <w:rsid w:val="00092B12"/>
    <w:rsid w:val="000957BE"/>
    <w:rsid w:val="000959C0"/>
    <w:rsid w:val="00096186"/>
    <w:rsid w:val="0009786F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74EE"/>
    <w:rsid w:val="00141244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6738"/>
    <w:rsid w:val="001C0DDF"/>
    <w:rsid w:val="001C47C0"/>
    <w:rsid w:val="001C6C13"/>
    <w:rsid w:val="001D3715"/>
    <w:rsid w:val="001D59B6"/>
    <w:rsid w:val="001E4583"/>
    <w:rsid w:val="001E4D55"/>
    <w:rsid w:val="001F6E8B"/>
    <w:rsid w:val="001F71A5"/>
    <w:rsid w:val="0020102D"/>
    <w:rsid w:val="00207819"/>
    <w:rsid w:val="00207C29"/>
    <w:rsid w:val="00216DF0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C473E"/>
    <w:rsid w:val="002D06EA"/>
    <w:rsid w:val="002D0959"/>
    <w:rsid w:val="002D15B9"/>
    <w:rsid w:val="002E0F9E"/>
    <w:rsid w:val="002E595B"/>
    <w:rsid w:val="002E5C02"/>
    <w:rsid w:val="002E5C78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7A3"/>
    <w:rsid w:val="0038554E"/>
    <w:rsid w:val="00391327"/>
    <w:rsid w:val="0039401D"/>
    <w:rsid w:val="00395B09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12A0B"/>
    <w:rsid w:val="004135E6"/>
    <w:rsid w:val="00414CAF"/>
    <w:rsid w:val="00415323"/>
    <w:rsid w:val="00415379"/>
    <w:rsid w:val="00426284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E0086"/>
    <w:rsid w:val="004E1507"/>
    <w:rsid w:val="004E4DF7"/>
    <w:rsid w:val="004E6EC8"/>
    <w:rsid w:val="004E7A7F"/>
    <w:rsid w:val="00502844"/>
    <w:rsid w:val="00503143"/>
    <w:rsid w:val="0050508B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64368"/>
    <w:rsid w:val="00565D2C"/>
    <w:rsid w:val="00567EC4"/>
    <w:rsid w:val="005700E4"/>
    <w:rsid w:val="00585E17"/>
    <w:rsid w:val="0059589C"/>
    <w:rsid w:val="005A48B8"/>
    <w:rsid w:val="005B03E8"/>
    <w:rsid w:val="005C5509"/>
    <w:rsid w:val="005C599D"/>
    <w:rsid w:val="005D5C45"/>
    <w:rsid w:val="005D69BB"/>
    <w:rsid w:val="005D79D4"/>
    <w:rsid w:val="005D7B9F"/>
    <w:rsid w:val="005E40A0"/>
    <w:rsid w:val="005E5AB6"/>
    <w:rsid w:val="005E64FB"/>
    <w:rsid w:val="005E7B1B"/>
    <w:rsid w:val="005F0977"/>
    <w:rsid w:val="005F3687"/>
    <w:rsid w:val="005F48C5"/>
    <w:rsid w:val="005F682D"/>
    <w:rsid w:val="005F772A"/>
    <w:rsid w:val="00601A20"/>
    <w:rsid w:val="00617E22"/>
    <w:rsid w:val="00620CAE"/>
    <w:rsid w:val="00623A01"/>
    <w:rsid w:val="00624C52"/>
    <w:rsid w:val="006337C8"/>
    <w:rsid w:val="00635C5F"/>
    <w:rsid w:val="006372D6"/>
    <w:rsid w:val="0064122B"/>
    <w:rsid w:val="0064229C"/>
    <w:rsid w:val="00644473"/>
    <w:rsid w:val="00656826"/>
    <w:rsid w:val="006734B2"/>
    <w:rsid w:val="00681D0E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702117"/>
    <w:rsid w:val="007046D9"/>
    <w:rsid w:val="007111F9"/>
    <w:rsid w:val="0071505F"/>
    <w:rsid w:val="007165D7"/>
    <w:rsid w:val="007178DD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56F2"/>
    <w:rsid w:val="00770AFF"/>
    <w:rsid w:val="0077129E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6C66"/>
    <w:rsid w:val="007D7F95"/>
    <w:rsid w:val="007E569B"/>
    <w:rsid w:val="007E5E7C"/>
    <w:rsid w:val="007E7A2F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755E4"/>
    <w:rsid w:val="00880D0C"/>
    <w:rsid w:val="00882D34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16A9"/>
    <w:rsid w:val="008D2291"/>
    <w:rsid w:val="008D3115"/>
    <w:rsid w:val="008D3D00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6A20"/>
    <w:rsid w:val="00961477"/>
    <w:rsid w:val="009727D0"/>
    <w:rsid w:val="0097412A"/>
    <w:rsid w:val="009762E4"/>
    <w:rsid w:val="00977C8C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58DB"/>
    <w:rsid w:val="00B10AF3"/>
    <w:rsid w:val="00B10BD4"/>
    <w:rsid w:val="00B16664"/>
    <w:rsid w:val="00B23D81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4DC"/>
    <w:rsid w:val="00C16D47"/>
    <w:rsid w:val="00C203F2"/>
    <w:rsid w:val="00C21629"/>
    <w:rsid w:val="00C21911"/>
    <w:rsid w:val="00C22155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93DD6"/>
    <w:rsid w:val="00C93DD8"/>
    <w:rsid w:val="00C95957"/>
    <w:rsid w:val="00CA0CFD"/>
    <w:rsid w:val="00CA4370"/>
    <w:rsid w:val="00CB1EFA"/>
    <w:rsid w:val="00CB3577"/>
    <w:rsid w:val="00CB6DF5"/>
    <w:rsid w:val="00CC38A6"/>
    <w:rsid w:val="00CC4DB1"/>
    <w:rsid w:val="00CC7261"/>
    <w:rsid w:val="00CD3B52"/>
    <w:rsid w:val="00CD47AF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3DBA"/>
    <w:rsid w:val="00E1550C"/>
    <w:rsid w:val="00E20799"/>
    <w:rsid w:val="00E208D6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807C0"/>
    <w:rsid w:val="00E84D90"/>
    <w:rsid w:val="00E861FC"/>
    <w:rsid w:val="00E8748E"/>
    <w:rsid w:val="00E92184"/>
    <w:rsid w:val="00E93FD1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E1E50"/>
    <w:rsid w:val="00EE3741"/>
    <w:rsid w:val="00EE764F"/>
    <w:rsid w:val="00EF0313"/>
    <w:rsid w:val="00EF4235"/>
    <w:rsid w:val="00EF4328"/>
    <w:rsid w:val="00F019D7"/>
    <w:rsid w:val="00F01BCF"/>
    <w:rsid w:val="00F066D7"/>
    <w:rsid w:val="00F117A3"/>
    <w:rsid w:val="00F247B4"/>
    <w:rsid w:val="00F2599A"/>
    <w:rsid w:val="00F26ECC"/>
    <w:rsid w:val="00F2768E"/>
    <w:rsid w:val="00F30BBB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A28E4"/>
    <w:rsid w:val="00FB0586"/>
    <w:rsid w:val="00FB1824"/>
    <w:rsid w:val="00FB2B95"/>
    <w:rsid w:val="00FB7CCC"/>
    <w:rsid w:val="00FB7DEB"/>
    <w:rsid w:val="00FC79D0"/>
    <w:rsid w:val="00FD03B4"/>
    <w:rsid w:val="00FD141E"/>
    <w:rsid w:val="00FD3E57"/>
    <w:rsid w:val="00FD7ABF"/>
    <w:rsid w:val="00FE20B8"/>
    <w:rsid w:val="00FE3618"/>
    <w:rsid w:val="00FE4A21"/>
    <w:rsid w:val="00FE6B01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C95957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usabilidoido.com.br/personas_e_cenarios_para_antecipar_o_futuro_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3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D20E400-53F7-4C00-A4BD-55229D6DA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862</TotalTime>
  <Pages>81</Pages>
  <Words>19077</Words>
  <Characters>103020</Characters>
  <Application>Microsoft Office Word</Application>
  <DocSecurity>0</DocSecurity>
  <Lines>858</Lines>
  <Paragraphs>243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121854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59</cp:revision>
  <cp:lastPrinted>2023-12-04T02:04:00Z</cp:lastPrinted>
  <dcterms:created xsi:type="dcterms:W3CDTF">2023-12-04T01:51:00Z</dcterms:created>
  <dcterms:modified xsi:type="dcterms:W3CDTF">2024-09-30T18:48:00Z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