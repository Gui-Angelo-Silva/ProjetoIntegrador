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513F8" w14:textId="03BC34A1" w:rsidR="00F724F4" w:rsidRPr="00DE0E82" w:rsidRDefault="004B4AA6" w:rsidP="00DD4AAF">
      <w:pPr>
        <w:pStyle w:val="Pargrafocentralizado"/>
        <w:spacing w:line="360" w:lineRule="auto"/>
        <w:ind w:firstLine="709"/>
      </w:pPr>
      <w:bookmarkStart w:id="0" w:name="_Hlk152533096"/>
      <w:bookmarkEnd w:id="0"/>
      <w:r>
        <w:t xml:space="preserve"> </w:t>
      </w:r>
      <w:r w:rsidR="007D1386">
        <w:rPr>
          <w:noProof/>
        </w:rPr>
        <w:drawing>
          <wp:inline distT="0" distB="0" distL="0" distR="0" wp14:anchorId="632D22B9" wp14:editId="388C9A12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69ED" w14:textId="77777777" w:rsidR="00F724F4" w:rsidRPr="00DE0E82" w:rsidRDefault="00F724F4" w:rsidP="00231025">
      <w:pPr>
        <w:pStyle w:val="Pargrafocentralizado"/>
        <w:spacing w:line="360" w:lineRule="auto"/>
        <w:jc w:val="both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2171378" w14:textId="41314D1C" w:rsidR="00E04E7C" w:rsidRPr="00DE0E82" w:rsidRDefault="00231025" w:rsidP="00AB6909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Eduardo Lopes Fonseca Gonzales</w:t>
      </w:r>
    </w:p>
    <w:p w14:paraId="2A52C44D" w14:textId="4BB93097" w:rsidR="00C62898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Gabriel Machado Dos Santos</w:t>
      </w:r>
    </w:p>
    <w:p w14:paraId="1A89FB08" w14:textId="6E9BEA6E" w:rsidR="00231025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Guilherme Angelo Silva</w:t>
      </w:r>
    </w:p>
    <w:p w14:paraId="6E7D7625" w14:textId="692C283F" w:rsidR="00231025" w:rsidRPr="00DE0E82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João Pereira Neto</w:t>
      </w: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C2F6F4D" w14:textId="0757FA53" w:rsidR="00B67459" w:rsidRPr="00DE0E82" w:rsidRDefault="00231025" w:rsidP="00B6745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SISTEMA GERENCIADOR DE DOCUMENTOS</w:t>
      </w:r>
    </w:p>
    <w:p w14:paraId="22CDD070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720C5591" w14:textId="50B2BCFB" w:rsidR="00770AFF" w:rsidRPr="00DE0E82" w:rsidRDefault="00FB1824" w:rsidP="00AB6909">
      <w:pPr>
        <w:pStyle w:val="Pargrafocentralizado"/>
        <w:spacing w:line="360" w:lineRule="auto"/>
        <w:rPr>
          <w:szCs w:val="24"/>
        </w:rPr>
      </w:pPr>
      <w:r w:rsidRPr="00DE0E82">
        <w:rPr>
          <w:szCs w:val="24"/>
        </w:rPr>
        <w:t>Disciplina</w:t>
      </w:r>
      <w:r w:rsidR="00EB3CD4">
        <w:rPr>
          <w:szCs w:val="24"/>
        </w:rPr>
        <w:t>s Envolvidas:</w:t>
      </w:r>
      <w:r w:rsidRPr="00DE0E82">
        <w:rPr>
          <w:szCs w:val="24"/>
        </w:rPr>
        <w:t xml:space="preserve"> Engenharia de Software</w:t>
      </w:r>
      <w:r w:rsidR="00EB3CD4">
        <w:rPr>
          <w:szCs w:val="24"/>
        </w:rPr>
        <w:t xml:space="preserve">, </w:t>
      </w:r>
      <w:r w:rsidR="003160D5" w:rsidRPr="007D132A">
        <w:rPr>
          <w:szCs w:val="24"/>
        </w:rPr>
        <w:t>T</w:t>
      </w:r>
      <w:r w:rsidR="007D132A" w:rsidRPr="007D132A">
        <w:rPr>
          <w:szCs w:val="24"/>
        </w:rPr>
        <w:t>écnica</w:t>
      </w:r>
      <w:r w:rsidR="003160D5" w:rsidRPr="007D132A">
        <w:rPr>
          <w:szCs w:val="24"/>
        </w:rPr>
        <w:t>s</w:t>
      </w:r>
      <w:r w:rsidR="003160D5">
        <w:rPr>
          <w:szCs w:val="24"/>
        </w:rPr>
        <w:t xml:space="preserve"> Avançad</w:t>
      </w:r>
      <w:r w:rsidR="0036733D">
        <w:rPr>
          <w:szCs w:val="24"/>
        </w:rPr>
        <w:t>as</w:t>
      </w:r>
      <w:r w:rsidR="003160D5">
        <w:rPr>
          <w:szCs w:val="24"/>
        </w:rPr>
        <w:t xml:space="preserve"> de </w:t>
      </w:r>
      <w:r w:rsidR="00EB3CD4">
        <w:rPr>
          <w:szCs w:val="24"/>
        </w:rPr>
        <w:t xml:space="preserve">Banco de Dados </w:t>
      </w:r>
      <w:r w:rsidR="003160D5">
        <w:rPr>
          <w:szCs w:val="24"/>
        </w:rPr>
        <w:t>Relacional e não Relacional</w:t>
      </w:r>
      <w:r w:rsidR="00EB3CD4">
        <w:rPr>
          <w:szCs w:val="24"/>
        </w:rPr>
        <w:t xml:space="preserve">, </w:t>
      </w:r>
      <w:r w:rsidR="0059589C">
        <w:rPr>
          <w:szCs w:val="24"/>
        </w:rPr>
        <w:t xml:space="preserve">Técnicas Avançadas de </w:t>
      </w:r>
      <w:r w:rsidR="00412A0B">
        <w:rPr>
          <w:szCs w:val="24"/>
        </w:rPr>
        <w:t>Programação</w:t>
      </w:r>
      <w:r w:rsidR="00DD475C">
        <w:rPr>
          <w:szCs w:val="24"/>
        </w:rPr>
        <w:t>,</w:t>
      </w:r>
      <w:r w:rsidR="0059589C">
        <w:rPr>
          <w:szCs w:val="24"/>
        </w:rPr>
        <w:t xml:space="preserve"> Técnicas Avançadas de Programação Web e Mobile</w:t>
      </w:r>
      <w:r w:rsidR="00722AD1">
        <w:rPr>
          <w:szCs w:val="24"/>
        </w:rPr>
        <w:t xml:space="preserve">, </w:t>
      </w:r>
      <w:r w:rsidR="00C16D47">
        <w:rPr>
          <w:szCs w:val="24"/>
        </w:rPr>
        <w:t>Gestão Ágil de Projetos</w:t>
      </w:r>
      <w:r w:rsidR="00E84D90">
        <w:rPr>
          <w:szCs w:val="24"/>
        </w:rPr>
        <w:t xml:space="preserve"> de Software</w:t>
      </w:r>
      <w:r w:rsidR="00DD475C">
        <w:rPr>
          <w:szCs w:val="24"/>
        </w:rPr>
        <w:t>.</w:t>
      </w:r>
    </w:p>
    <w:p w14:paraId="2F2B603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E181BF7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DF5ACB8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4EFEE75" w14:textId="77777777" w:rsidR="00F724F4" w:rsidRDefault="00F724F4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AB6909">
      <w:pPr>
        <w:pStyle w:val="Pargrafocentralizado"/>
        <w:spacing w:line="360" w:lineRule="auto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029075FC" w14:textId="77777777" w:rsidR="000A6C43" w:rsidRPr="00DE0E82" w:rsidRDefault="00770AFF" w:rsidP="00AB6909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Jales</w:t>
      </w:r>
    </w:p>
    <w:p w14:paraId="3693EB6D" w14:textId="30834FED" w:rsidR="004E0086" w:rsidRDefault="000A6C43" w:rsidP="00231025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DE0E82">
        <w:rPr>
          <w:b w:val="0"/>
          <w:bCs/>
          <w:sz w:val="24"/>
          <w:szCs w:val="24"/>
        </w:rPr>
        <w:t>20</w:t>
      </w:r>
      <w:r w:rsidR="00E20799">
        <w:rPr>
          <w:b w:val="0"/>
          <w:bCs/>
          <w:sz w:val="24"/>
          <w:szCs w:val="24"/>
        </w:rPr>
        <w:t>2</w:t>
      </w:r>
      <w:r w:rsidR="00865F90">
        <w:rPr>
          <w:b w:val="0"/>
          <w:bCs/>
          <w:sz w:val="24"/>
          <w:szCs w:val="24"/>
        </w:rPr>
        <w:t>4</w:t>
      </w:r>
    </w:p>
    <w:p w14:paraId="2AC4CDD9" w14:textId="77777777" w:rsidR="004E0086" w:rsidRDefault="004E0086" w:rsidP="00231025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0ECCFEE3" w14:textId="77777777" w:rsidR="00A02DDF" w:rsidRDefault="004E0086" w:rsidP="004E0086">
      <w:pPr>
        <w:pStyle w:val="Universidade"/>
        <w:spacing w:after="240" w:line="360" w:lineRule="auto"/>
        <w:rPr>
          <w:noProof/>
        </w:rPr>
      </w:pPr>
      <w:r>
        <w:rPr>
          <w:bCs/>
          <w:sz w:val="24"/>
          <w:szCs w:val="24"/>
        </w:rPr>
        <w:t>LISTA DE FIGURAS</w:t>
      </w:r>
      <w:r>
        <w:rPr>
          <w:b w:val="0"/>
          <w:bCs/>
          <w:sz w:val="24"/>
          <w:szCs w:val="24"/>
        </w:rPr>
        <w:fldChar w:fldCharType="begin"/>
      </w:r>
      <w:r>
        <w:rPr>
          <w:b w:val="0"/>
          <w:bCs/>
          <w:sz w:val="24"/>
          <w:szCs w:val="24"/>
        </w:rPr>
        <w:instrText xml:space="preserve"> TOC \h \z \c "Figura" </w:instrText>
      </w:r>
      <w:r>
        <w:rPr>
          <w:b w:val="0"/>
          <w:bCs/>
          <w:sz w:val="24"/>
          <w:szCs w:val="24"/>
        </w:rPr>
        <w:fldChar w:fldCharType="separate"/>
      </w:r>
    </w:p>
    <w:p w14:paraId="695AFFA9" w14:textId="6AA2CAD4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03" w:history="1">
        <w:r w:rsidR="00A02DDF" w:rsidRPr="00B464D9">
          <w:rPr>
            <w:rStyle w:val="Hyperlink"/>
            <w:noProof/>
          </w:rPr>
          <w:t>Figura 1 – Diagrama de Classes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_Toc168645603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10</w:t>
        </w:r>
        <w:r w:rsidR="00A02DDF">
          <w:rPr>
            <w:noProof/>
            <w:webHidden/>
          </w:rPr>
          <w:fldChar w:fldCharType="end"/>
        </w:r>
      </w:hyperlink>
    </w:p>
    <w:p w14:paraId="630EF53F" w14:textId="58770631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04" w:history="1">
        <w:r w:rsidR="00A02DDF" w:rsidRPr="00B464D9">
          <w:rPr>
            <w:rStyle w:val="Hyperlink"/>
            <w:noProof/>
          </w:rPr>
          <w:t>Figura 2 - Diagrama de Atores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_Toc168645604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16</w:t>
        </w:r>
        <w:r w:rsidR="00A02DDF">
          <w:rPr>
            <w:noProof/>
            <w:webHidden/>
          </w:rPr>
          <w:fldChar w:fldCharType="end"/>
        </w:r>
      </w:hyperlink>
    </w:p>
    <w:p w14:paraId="4FE35F95" w14:textId="7B314467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05" w:history="1">
        <w:r w:rsidR="00A02DDF" w:rsidRPr="00B464D9">
          <w:rPr>
            <w:rStyle w:val="Hyperlink"/>
            <w:noProof/>
          </w:rPr>
          <w:t>Figura 3 – Diagrama de Caso de Uso Geral: Visão do Administrador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_Toc168645605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25</w:t>
        </w:r>
        <w:r w:rsidR="00A02DDF">
          <w:rPr>
            <w:noProof/>
            <w:webHidden/>
          </w:rPr>
          <w:fldChar w:fldCharType="end"/>
        </w:r>
      </w:hyperlink>
    </w:p>
    <w:p w14:paraId="60D6ADF8" w14:textId="337AA68D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06" w:history="1">
        <w:r w:rsidR="00A02DDF" w:rsidRPr="00B464D9">
          <w:rPr>
            <w:rStyle w:val="Hyperlink"/>
            <w:noProof/>
          </w:rPr>
          <w:t>Figura 4 – Diagrama de Caso de Uso Específico: Administrador - Cadastrar Estado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_Toc168645606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26</w:t>
        </w:r>
        <w:r w:rsidR="00A02DDF">
          <w:rPr>
            <w:noProof/>
            <w:webHidden/>
          </w:rPr>
          <w:fldChar w:fldCharType="end"/>
        </w:r>
      </w:hyperlink>
    </w:p>
    <w:p w14:paraId="26DCF0F1" w14:textId="61256DE5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07" w:history="1">
        <w:r w:rsidR="00A02DDF" w:rsidRPr="00B464D9">
          <w:rPr>
            <w:rStyle w:val="Hyperlink"/>
            <w:noProof/>
          </w:rPr>
          <w:t>Figura 5 – Fluxo do Caso de Uso: Adminsitrador - Cadastrar Estado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_Toc168645607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26</w:t>
        </w:r>
        <w:r w:rsidR="00A02DDF">
          <w:rPr>
            <w:noProof/>
            <w:webHidden/>
          </w:rPr>
          <w:fldChar w:fldCharType="end"/>
        </w:r>
      </w:hyperlink>
    </w:p>
    <w:p w14:paraId="05140BF8" w14:textId="4A090CD9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08" w:history="1">
        <w:r w:rsidR="00A02DDF" w:rsidRPr="00B464D9">
          <w:rPr>
            <w:rStyle w:val="Hyperlink"/>
            <w:noProof/>
          </w:rPr>
          <w:t>Figura 6 – Diagrama de Caso de Uso Específico: Administrador - Cadastrar Usuário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_Toc168645608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28</w:t>
        </w:r>
        <w:r w:rsidR="00A02DDF">
          <w:rPr>
            <w:noProof/>
            <w:webHidden/>
          </w:rPr>
          <w:fldChar w:fldCharType="end"/>
        </w:r>
      </w:hyperlink>
    </w:p>
    <w:p w14:paraId="6D1BE855" w14:textId="4DF164A1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09" w:history="1">
        <w:r w:rsidR="00A02DDF" w:rsidRPr="00B464D9">
          <w:rPr>
            <w:rStyle w:val="Hyperlink"/>
            <w:noProof/>
          </w:rPr>
          <w:t>Figura 7 – Fluxo do Caso de Uso: Adminsitrador - Cadastrar  Usuário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_Toc168645609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28</w:t>
        </w:r>
        <w:r w:rsidR="00A02DDF">
          <w:rPr>
            <w:noProof/>
            <w:webHidden/>
          </w:rPr>
          <w:fldChar w:fldCharType="end"/>
        </w:r>
      </w:hyperlink>
    </w:p>
    <w:p w14:paraId="62ACEA68" w14:textId="2CADB788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0" w:history="1">
        <w:r w:rsidR="00A02DDF" w:rsidRPr="00B464D9">
          <w:rPr>
            <w:rStyle w:val="Hyperlink"/>
            <w:noProof/>
          </w:rPr>
          <w:t>Figura 8 – Diagrama de Sequência - Ator Administrador: Fluxo do cadastro de Estado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_Toc168645610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31</w:t>
        </w:r>
        <w:r w:rsidR="00A02DDF">
          <w:rPr>
            <w:noProof/>
            <w:webHidden/>
          </w:rPr>
          <w:fldChar w:fldCharType="end"/>
        </w:r>
      </w:hyperlink>
    </w:p>
    <w:p w14:paraId="1EA9766B" w14:textId="6A734482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1" w:history="1">
        <w:r w:rsidR="00A02DDF" w:rsidRPr="00B464D9">
          <w:rPr>
            <w:rStyle w:val="Hyperlink"/>
            <w:noProof/>
          </w:rPr>
          <w:t>Figura 9 – Diagrama de Sequência - Ator Administrador: Fluxo do cadastro de  Usuário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_Toc168645611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32</w:t>
        </w:r>
        <w:r w:rsidR="00A02DDF">
          <w:rPr>
            <w:noProof/>
            <w:webHidden/>
          </w:rPr>
          <w:fldChar w:fldCharType="end"/>
        </w:r>
      </w:hyperlink>
    </w:p>
    <w:p w14:paraId="6630AA28" w14:textId="579BB2F2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2" w:history="1">
        <w:r w:rsidR="00A02DDF" w:rsidRPr="00B464D9">
          <w:rPr>
            <w:rStyle w:val="Hyperlink"/>
            <w:noProof/>
          </w:rPr>
          <w:t>Figura 10 – Cenário Engenheira de Obras da Prefeitura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_Toc168645612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33</w:t>
        </w:r>
        <w:r w:rsidR="00A02DDF">
          <w:rPr>
            <w:noProof/>
            <w:webHidden/>
          </w:rPr>
          <w:fldChar w:fldCharType="end"/>
        </w:r>
      </w:hyperlink>
    </w:p>
    <w:p w14:paraId="73FC9EB7" w14:textId="1ACF7831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3" w:history="1">
        <w:r w:rsidR="00A02DDF" w:rsidRPr="00B464D9">
          <w:rPr>
            <w:rStyle w:val="Hyperlink"/>
            <w:noProof/>
          </w:rPr>
          <w:t>Figura 11 – Cenário Engenheira de Obras da Prefeitura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34</w:t>
        </w:r>
        <w:r w:rsidR="00A02DDF">
          <w:rPr>
            <w:noProof/>
            <w:webHidden/>
          </w:rPr>
          <w:fldChar w:fldCharType="end"/>
        </w:r>
      </w:hyperlink>
    </w:p>
    <w:p w14:paraId="3D61B8AF" w14:textId="2F9F6EF5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4" w:history="1">
        <w:r w:rsidR="00A02DDF" w:rsidRPr="00B464D9">
          <w:rPr>
            <w:rStyle w:val="Hyperlink"/>
            <w:noProof/>
          </w:rPr>
          <w:t>Figura 12 – Persona Engenheira Civil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_Toc168645614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35</w:t>
        </w:r>
        <w:r w:rsidR="00A02DDF">
          <w:rPr>
            <w:noProof/>
            <w:webHidden/>
          </w:rPr>
          <w:fldChar w:fldCharType="end"/>
        </w:r>
      </w:hyperlink>
    </w:p>
    <w:p w14:paraId="68F6E21F" w14:textId="65D35924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5" w:history="1">
        <w:r w:rsidR="00A02DDF" w:rsidRPr="00B464D9">
          <w:rPr>
            <w:rStyle w:val="Hyperlink"/>
            <w:noProof/>
          </w:rPr>
          <w:t>Figura 13 – Persona Engenheiro de Campo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_Toc168645615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35</w:t>
        </w:r>
        <w:r w:rsidR="00A02DDF">
          <w:rPr>
            <w:noProof/>
            <w:webHidden/>
          </w:rPr>
          <w:fldChar w:fldCharType="end"/>
        </w:r>
      </w:hyperlink>
    </w:p>
    <w:p w14:paraId="624DA337" w14:textId="4679E587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6" w:history="1">
        <w:r w:rsidR="00A02DDF" w:rsidRPr="00B464D9">
          <w:rPr>
            <w:rStyle w:val="Hyperlink"/>
            <w:noProof/>
          </w:rPr>
          <w:t>Figura 14 – Wireframe da Tela de Login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_Toc168645616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36</w:t>
        </w:r>
        <w:r w:rsidR="00A02DDF">
          <w:rPr>
            <w:noProof/>
            <w:webHidden/>
          </w:rPr>
          <w:fldChar w:fldCharType="end"/>
        </w:r>
      </w:hyperlink>
    </w:p>
    <w:p w14:paraId="577B5AA8" w14:textId="3724A072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7" w:history="1">
        <w:r w:rsidR="00A02DDF" w:rsidRPr="00B464D9">
          <w:rPr>
            <w:rStyle w:val="Hyperlink"/>
            <w:noProof/>
          </w:rPr>
          <w:t>Figura 15 – Wireframe da Tela Inicial do Sistema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_Toc168645617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37</w:t>
        </w:r>
        <w:r w:rsidR="00A02DDF">
          <w:rPr>
            <w:noProof/>
            <w:webHidden/>
          </w:rPr>
          <w:fldChar w:fldCharType="end"/>
        </w:r>
      </w:hyperlink>
    </w:p>
    <w:p w14:paraId="3251CB87" w14:textId="629525FF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8" w:history="1">
        <w:r w:rsidR="00A02DDF" w:rsidRPr="00B464D9">
          <w:rPr>
            <w:rStyle w:val="Hyperlink"/>
            <w:noProof/>
          </w:rPr>
          <w:t>Figura 16 – Wireframe Tela de Cadastro de Estado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_Toc168645618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38</w:t>
        </w:r>
        <w:r w:rsidR="00A02DDF">
          <w:rPr>
            <w:noProof/>
            <w:webHidden/>
          </w:rPr>
          <w:fldChar w:fldCharType="end"/>
        </w:r>
      </w:hyperlink>
    </w:p>
    <w:p w14:paraId="06F9D47C" w14:textId="3D6C93C3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9" w:history="1">
        <w:r w:rsidR="00A02DDF" w:rsidRPr="00B464D9">
          <w:rPr>
            <w:rStyle w:val="Hyperlink"/>
            <w:noProof/>
          </w:rPr>
          <w:t>Figura 17 – Wireframe Tela de Cadastro de Cidade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_Toc168645619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39</w:t>
        </w:r>
        <w:r w:rsidR="00A02DDF">
          <w:rPr>
            <w:noProof/>
            <w:webHidden/>
          </w:rPr>
          <w:fldChar w:fldCharType="end"/>
        </w:r>
      </w:hyperlink>
    </w:p>
    <w:p w14:paraId="395955BD" w14:textId="7EE07EA0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0" w:history="1">
        <w:r w:rsidR="00A02DDF" w:rsidRPr="00B464D9">
          <w:rPr>
            <w:rStyle w:val="Hyperlink"/>
            <w:noProof/>
          </w:rPr>
          <w:t>Figura 18 – Protótipo de Tela de Login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_Toc168645620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40</w:t>
        </w:r>
        <w:r w:rsidR="00A02DDF">
          <w:rPr>
            <w:noProof/>
            <w:webHidden/>
          </w:rPr>
          <w:fldChar w:fldCharType="end"/>
        </w:r>
      </w:hyperlink>
    </w:p>
    <w:p w14:paraId="333B1272" w14:textId="04C5877E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1" w:history="1">
        <w:r w:rsidR="00A02DDF" w:rsidRPr="00B464D9">
          <w:rPr>
            <w:rStyle w:val="Hyperlink"/>
            <w:noProof/>
          </w:rPr>
          <w:t>Figura 19 – Protótipo de Tela Inicial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_Toc168645621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41</w:t>
        </w:r>
        <w:r w:rsidR="00A02DDF">
          <w:rPr>
            <w:noProof/>
            <w:webHidden/>
          </w:rPr>
          <w:fldChar w:fldCharType="end"/>
        </w:r>
      </w:hyperlink>
    </w:p>
    <w:p w14:paraId="7C3F70A2" w14:textId="72FA3832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2" w:history="1">
        <w:r w:rsidR="00A02DDF" w:rsidRPr="00B464D9">
          <w:rPr>
            <w:rStyle w:val="Hyperlink"/>
            <w:noProof/>
          </w:rPr>
          <w:t>Figura 20 – Protótipo da Tela de Cadastro de Estado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_Toc168645622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42</w:t>
        </w:r>
        <w:r w:rsidR="00A02DDF">
          <w:rPr>
            <w:noProof/>
            <w:webHidden/>
          </w:rPr>
          <w:fldChar w:fldCharType="end"/>
        </w:r>
      </w:hyperlink>
    </w:p>
    <w:p w14:paraId="28D0F329" w14:textId="75561E24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3" w:history="1">
        <w:r w:rsidR="00A02DDF" w:rsidRPr="00B464D9">
          <w:rPr>
            <w:rStyle w:val="Hyperlink"/>
            <w:noProof/>
          </w:rPr>
          <w:t>Figura 21 – Protótipo da Tela de Cadastro de Cidade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43</w:t>
        </w:r>
        <w:r w:rsidR="00A02DDF">
          <w:rPr>
            <w:noProof/>
            <w:webHidden/>
          </w:rPr>
          <w:fldChar w:fldCharType="end"/>
        </w:r>
      </w:hyperlink>
    </w:p>
    <w:p w14:paraId="730D2C8E" w14:textId="5A147A9B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4" w:history="1">
        <w:r w:rsidR="00A02DDF" w:rsidRPr="00B464D9">
          <w:rPr>
            <w:rStyle w:val="Hyperlink"/>
            <w:noProof/>
          </w:rPr>
          <w:t>Figura 22 – Mapeamento do Objeto Relacional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_Toc168645624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45</w:t>
        </w:r>
        <w:r w:rsidR="00A02DDF">
          <w:rPr>
            <w:noProof/>
            <w:webHidden/>
          </w:rPr>
          <w:fldChar w:fldCharType="end"/>
        </w:r>
      </w:hyperlink>
    </w:p>
    <w:p w14:paraId="5B733A6C" w14:textId="01DADE4E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5" w:history="1">
        <w:r w:rsidR="00A02DDF" w:rsidRPr="00B464D9">
          <w:rPr>
            <w:rStyle w:val="Hyperlink"/>
            <w:noProof/>
          </w:rPr>
          <w:t>Figura 24 - Logo Visual Studio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_Toc168645625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52</w:t>
        </w:r>
        <w:r w:rsidR="00A02DDF">
          <w:rPr>
            <w:noProof/>
            <w:webHidden/>
          </w:rPr>
          <w:fldChar w:fldCharType="end"/>
        </w:r>
      </w:hyperlink>
    </w:p>
    <w:p w14:paraId="6E951E5E" w14:textId="4C29CDD4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6" w:history="1">
        <w:r w:rsidR="00A02DDF" w:rsidRPr="00B464D9">
          <w:rPr>
            <w:rStyle w:val="Hyperlink"/>
            <w:noProof/>
          </w:rPr>
          <w:t>Figura 25 - Linguagem de Programação C#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_Toc168645626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53</w:t>
        </w:r>
        <w:r w:rsidR="00A02DDF">
          <w:rPr>
            <w:noProof/>
            <w:webHidden/>
          </w:rPr>
          <w:fldChar w:fldCharType="end"/>
        </w:r>
      </w:hyperlink>
    </w:p>
    <w:p w14:paraId="69BAF3E2" w14:textId="3C7732F7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7" w:history="1">
        <w:r w:rsidR="00A02DDF" w:rsidRPr="00B464D9">
          <w:rPr>
            <w:rStyle w:val="Hyperlink"/>
            <w:noProof/>
          </w:rPr>
          <w:t>Figura 26 – Logo Visual Studio Code.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_Toc168645627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53</w:t>
        </w:r>
        <w:r w:rsidR="00A02DDF">
          <w:rPr>
            <w:noProof/>
            <w:webHidden/>
          </w:rPr>
          <w:fldChar w:fldCharType="end"/>
        </w:r>
      </w:hyperlink>
    </w:p>
    <w:p w14:paraId="442B0922" w14:textId="14B146DD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8" w:history="1">
        <w:r w:rsidR="00A02DDF" w:rsidRPr="00B464D9">
          <w:rPr>
            <w:rStyle w:val="Hyperlink"/>
            <w:noProof/>
          </w:rPr>
          <w:t>Figura 27 - Logo React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_Toc168645628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54</w:t>
        </w:r>
        <w:r w:rsidR="00A02DDF">
          <w:rPr>
            <w:noProof/>
            <w:webHidden/>
          </w:rPr>
          <w:fldChar w:fldCharType="end"/>
        </w:r>
      </w:hyperlink>
    </w:p>
    <w:p w14:paraId="420A23A2" w14:textId="6B352FDD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9" w:history="1">
        <w:r w:rsidR="00A02DDF" w:rsidRPr="00B464D9">
          <w:rPr>
            <w:rStyle w:val="Hyperlink"/>
            <w:noProof/>
          </w:rPr>
          <w:t>Figura 28 – Tela Principal de Controle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_Toc168645629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57</w:t>
        </w:r>
        <w:r w:rsidR="00A02DDF">
          <w:rPr>
            <w:noProof/>
            <w:webHidden/>
          </w:rPr>
          <w:fldChar w:fldCharType="end"/>
        </w:r>
      </w:hyperlink>
    </w:p>
    <w:p w14:paraId="1A05E63B" w14:textId="5EB67E95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30" w:history="1">
        <w:r w:rsidR="00A02DDF" w:rsidRPr="00B464D9">
          <w:rPr>
            <w:rStyle w:val="Hyperlink"/>
            <w:noProof/>
          </w:rPr>
          <w:t>Figura 29 – Tela de Cadastro de Estado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_Toc168645630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58</w:t>
        </w:r>
        <w:r w:rsidR="00A02DDF">
          <w:rPr>
            <w:noProof/>
            <w:webHidden/>
          </w:rPr>
          <w:fldChar w:fldCharType="end"/>
        </w:r>
      </w:hyperlink>
    </w:p>
    <w:p w14:paraId="6F5E19E1" w14:textId="376959D7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31" w:history="1">
        <w:r w:rsidR="00A02DDF" w:rsidRPr="00B464D9">
          <w:rPr>
            <w:rStyle w:val="Hyperlink"/>
            <w:noProof/>
          </w:rPr>
          <w:t>Figura 30 – Tela de Cadastro de Cidade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_Toc168645631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59</w:t>
        </w:r>
        <w:r w:rsidR="00A02DDF">
          <w:rPr>
            <w:noProof/>
            <w:webHidden/>
          </w:rPr>
          <w:fldChar w:fldCharType="end"/>
        </w:r>
      </w:hyperlink>
    </w:p>
    <w:p w14:paraId="0813D2A4" w14:textId="56C51156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32" w:history="1">
        <w:r w:rsidR="00A02DDF" w:rsidRPr="00BE1CDF">
          <w:rPr>
            <w:rStyle w:val="Hyperlink"/>
            <w:noProof/>
          </w:rPr>
          <w:t>Figura 31</w:t>
        </w:r>
        <w:r w:rsidR="00A02DDF" w:rsidRPr="00B464D9">
          <w:rPr>
            <w:rStyle w:val="Hyperlink"/>
            <w:noProof/>
          </w:rPr>
          <w:t xml:space="preserve"> – Tela de Cadastro de Usuário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_Toc168645632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60</w:t>
        </w:r>
        <w:r w:rsidR="00A02DDF">
          <w:rPr>
            <w:noProof/>
            <w:webHidden/>
          </w:rPr>
          <w:fldChar w:fldCharType="end"/>
        </w:r>
      </w:hyperlink>
    </w:p>
    <w:p w14:paraId="7B848177" w14:textId="3F5546C8" w:rsidR="00A02DDF" w:rsidRDefault="00395602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33" w:history="1">
        <w:r w:rsidR="00A02DDF" w:rsidRPr="00B464D9">
          <w:rPr>
            <w:rStyle w:val="Hyperlink"/>
            <w:noProof/>
          </w:rPr>
          <w:t>Figura 32 – Tela de Cadastro de Tipo de Usuário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_Toc168645633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61</w:t>
        </w:r>
        <w:r w:rsidR="00A02DDF">
          <w:rPr>
            <w:noProof/>
            <w:webHidden/>
          </w:rPr>
          <w:fldChar w:fldCharType="end"/>
        </w:r>
      </w:hyperlink>
    </w:p>
    <w:p w14:paraId="3CA35EEB" w14:textId="2816665B" w:rsidR="00537857" w:rsidRDefault="004E0086" w:rsidP="00231025">
      <w:pPr>
        <w:pStyle w:val="Universidade"/>
        <w:spacing w:line="360" w:lineRule="auto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lastRenderedPageBreak/>
        <w:fldChar w:fldCharType="end"/>
      </w:r>
    </w:p>
    <w:p w14:paraId="7BBA124B" w14:textId="77777777" w:rsidR="004C6F62" w:rsidRDefault="004C6F62" w:rsidP="00AA41BB">
      <w:pPr>
        <w:pStyle w:val="Ttulo"/>
        <w:spacing w:after="240"/>
        <w:jc w:val="both"/>
        <w:rPr>
          <w:szCs w:val="24"/>
        </w:rPr>
        <w:sectPr w:rsidR="004C6F6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</w:p>
    <w:p w14:paraId="67443AA0" w14:textId="75D10FE9" w:rsidR="00395B09" w:rsidRDefault="00395B09" w:rsidP="00395B09">
      <w:pPr>
        <w:pStyle w:val="Ttulo"/>
        <w:spacing w:after="240"/>
        <w:rPr>
          <w:szCs w:val="24"/>
        </w:rPr>
      </w:pPr>
      <w:r>
        <w:rPr>
          <w:szCs w:val="24"/>
        </w:rPr>
        <w:lastRenderedPageBreak/>
        <w:t xml:space="preserve">LISTA DE </w:t>
      </w:r>
      <w:r w:rsidR="005C599D">
        <w:rPr>
          <w:szCs w:val="24"/>
        </w:rPr>
        <w:t>QUADROS</w:t>
      </w:r>
    </w:p>
    <w:p w14:paraId="52A602BF" w14:textId="6D949D8F" w:rsidR="0027273F" w:rsidRDefault="00D2678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"Quadro" </w:instrText>
      </w:r>
      <w:r>
        <w:rPr>
          <w:szCs w:val="24"/>
        </w:rPr>
        <w:fldChar w:fldCharType="separate"/>
      </w:r>
      <w:hyperlink w:anchor="_Toc168688428" w:history="1">
        <w:r w:rsidR="0027273F" w:rsidRPr="00032D35">
          <w:rPr>
            <w:rStyle w:val="Hyperlink"/>
            <w:noProof/>
          </w:rPr>
          <w:t>Quadro 1 – Requisitos Funcionais do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_Toc168688428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</w:t>
        </w:r>
        <w:r w:rsidR="0027273F">
          <w:rPr>
            <w:noProof/>
            <w:webHidden/>
          </w:rPr>
          <w:fldChar w:fldCharType="end"/>
        </w:r>
      </w:hyperlink>
    </w:p>
    <w:p w14:paraId="45C43EEA" w14:textId="4ED6686E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29" w:history="1">
        <w:r w:rsidR="0027273F" w:rsidRPr="00032D35">
          <w:rPr>
            <w:rStyle w:val="Hyperlink"/>
            <w:noProof/>
          </w:rPr>
          <w:t>Quadro 2 – Requisitos Não Funcionais do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_Toc168688429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8</w:t>
        </w:r>
        <w:r w:rsidR="0027273F">
          <w:rPr>
            <w:noProof/>
            <w:webHidden/>
          </w:rPr>
          <w:fldChar w:fldCharType="end"/>
        </w:r>
      </w:hyperlink>
    </w:p>
    <w:p w14:paraId="14AE83F5" w14:textId="0715D784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0" w:history="1">
        <w:r w:rsidR="0027273F" w:rsidRPr="00032D35">
          <w:rPr>
            <w:rStyle w:val="Hyperlink"/>
            <w:noProof/>
          </w:rPr>
          <w:t>Quadro 3 – Descrição da Classe TipoUsuário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10</w:t>
        </w:r>
        <w:r w:rsidR="0027273F">
          <w:rPr>
            <w:noProof/>
            <w:webHidden/>
          </w:rPr>
          <w:fldChar w:fldCharType="end"/>
        </w:r>
      </w:hyperlink>
    </w:p>
    <w:p w14:paraId="06090588" w14:textId="68660CB4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1" w:history="1">
        <w:r w:rsidR="0027273F" w:rsidRPr="00032D35">
          <w:rPr>
            <w:rStyle w:val="Hyperlink"/>
            <w:noProof/>
          </w:rPr>
          <w:t>Quadro 4 - Descrição da Classe Auditoria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2325D660" w14:textId="099336F3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2" w:history="1">
        <w:r w:rsidR="0027273F" w:rsidRPr="00032D35">
          <w:rPr>
            <w:rStyle w:val="Hyperlink"/>
            <w:noProof/>
          </w:rPr>
          <w:t>Quadro 5 – Descrição da Classe Usuário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7D9DDB8A" w14:textId="13021C2E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3" w:history="1">
        <w:r w:rsidR="0027273F" w:rsidRPr="00032D35">
          <w:rPr>
            <w:rStyle w:val="Hyperlink"/>
            <w:noProof/>
          </w:rPr>
          <w:t>Quadro 6 – Descrição da Classe Pessoa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2BFC45F4" w14:textId="5F6CAF4B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4" w:history="1">
        <w:r w:rsidR="0027273F" w:rsidRPr="00032D35">
          <w:rPr>
            <w:rStyle w:val="Hyperlink"/>
            <w:noProof/>
          </w:rPr>
          <w:t>Quadro 7 – Descrição da Classe Munícipe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08146F32" w14:textId="7EDB4CC7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5" w:history="1">
        <w:r w:rsidR="0027273F" w:rsidRPr="00032D35">
          <w:rPr>
            <w:rStyle w:val="Hyperlink"/>
            <w:noProof/>
          </w:rPr>
          <w:t>Quadro 8 – Descrição da Classe Engenheiro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12FA8491" w14:textId="120B35AB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6" w:history="1">
        <w:r w:rsidR="0027273F" w:rsidRPr="00032D35">
          <w:rPr>
            <w:rStyle w:val="Hyperlink"/>
            <w:noProof/>
          </w:rPr>
          <w:t>Quadro 9 – Descrição da Classe Fiscal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2FBC7961" w14:textId="757B8D5B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7" w:history="1">
        <w:r w:rsidR="0027273F" w:rsidRPr="00032D35">
          <w:rPr>
            <w:rStyle w:val="Hyperlink"/>
            <w:noProof/>
          </w:rPr>
          <w:t>Quadro 10 – Descrição da Classe Estado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C895BBF" w14:textId="50101BE1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8" w:history="1">
        <w:r w:rsidR="0027273F" w:rsidRPr="00032D35">
          <w:rPr>
            <w:rStyle w:val="Hyperlink"/>
            <w:noProof/>
          </w:rPr>
          <w:t>Quadro 11 – Descrição da Classe Cidade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C91A299" w14:textId="69252E6A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9" w:history="1">
        <w:r w:rsidR="0027273F" w:rsidRPr="00032D35">
          <w:rPr>
            <w:rStyle w:val="Hyperlink"/>
            <w:noProof/>
          </w:rPr>
          <w:t>Quadro 12 – Descrição da Classe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2A17BD4C" w14:textId="2EC02B70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0" w:history="1">
        <w:r w:rsidR="0027273F" w:rsidRPr="00032D35">
          <w:rPr>
            <w:rStyle w:val="Hyperlink"/>
            <w:noProof/>
          </w:rPr>
          <w:t>Quadro 13 – Descrição da Classe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BC5CDDF" w14:textId="4E3CDE2B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1" w:history="1">
        <w:r w:rsidR="0027273F" w:rsidRPr="00032D35">
          <w:rPr>
            <w:rStyle w:val="Hyperlink"/>
            <w:noProof/>
          </w:rPr>
          <w:t>Quadro 14 – Descrição da Classe 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1E77C5DF" w14:textId="08952B35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2" w:history="1">
        <w:r w:rsidR="0027273F" w:rsidRPr="00032D35">
          <w:rPr>
            <w:rStyle w:val="Hyperlink"/>
            <w:noProof/>
          </w:rPr>
          <w:t>Quadro 15 – Descrição da Classe Imóvel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73EEB82D" w14:textId="2609F13C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3" w:history="1">
        <w:r w:rsidR="0027273F" w:rsidRPr="00032D35">
          <w:rPr>
            <w:rStyle w:val="Hyperlink"/>
            <w:noProof/>
          </w:rPr>
          <w:t>Quadro 16 – Descrição da Classe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281C9115" w14:textId="16DD325A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4" w:history="1">
        <w:r w:rsidR="0027273F" w:rsidRPr="00032D35">
          <w:rPr>
            <w:rStyle w:val="Hyperlink"/>
            <w:noProof/>
          </w:rPr>
          <w:t>Quadro 17 – Descrição da Classe TipoProcesso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6AF69A7C" w14:textId="4829BCE3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5" w:history="1">
        <w:r w:rsidR="0027273F" w:rsidRPr="00032D35">
          <w:rPr>
            <w:rStyle w:val="Hyperlink"/>
            <w:noProof/>
          </w:rPr>
          <w:t>Quadro 18 – Descrição da Classe 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1191684F" w14:textId="0B806A59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6" w:history="1">
        <w:r w:rsidR="0027273F" w:rsidRPr="00032D35">
          <w:rPr>
            <w:rStyle w:val="Hyperlink"/>
            <w:noProof/>
          </w:rPr>
          <w:t>Quadro 19 – Descrição da Classe TipoUsuario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125B497D" w14:textId="504EC973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7" w:history="1">
        <w:r w:rsidR="0027273F" w:rsidRPr="00032D35">
          <w:rPr>
            <w:rStyle w:val="Hyperlink"/>
            <w:noProof/>
          </w:rPr>
          <w:t>Quadro 20 – Descrição da Classe Documento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531EE905" w14:textId="11613048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8" w:history="1">
        <w:r w:rsidR="0027273F" w:rsidRPr="00032D35">
          <w:rPr>
            <w:rStyle w:val="Hyperlink"/>
            <w:noProof/>
          </w:rPr>
          <w:t>Quadro 21 – Descrição dos Atores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16</w:t>
        </w:r>
        <w:r w:rsidR="0027273F">
          <w:rPr>
            <w:noProof/>
            <w:webHidden/>
          </w:rPr>
          <w:fldChar w:fldCharType="end"/>
        </w:r>
      </w:hyperlink>
    </w:p>
    <w:p w14:paraId="63DE4FE3" w14:textId="05EAA99F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9" w:history="1">
        <w:r w:rsidR="0027273F" w:rsidRPr="00032D35">
          <w:rPr>
            <w:rStyle w:val="Hyperlink"/>
            <w:noProof/>
          </w:rPr>
          <w:t>Quadro 22 – Mensagens de saída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17</w:t>
        </w:r>
        <w:r w:rsidR="0027273F">
          <w:rPr>
            <w:noProof/>
            <w:webHidden/>
          </w:rPr>
          <w:fldChar w:fldCharType="end"/>
        </w:r>
      </w:hyperlink>
    </w:p>
    <w:p w14:paraId="62ABA6F5" w14:textId="67F89D72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0" w:history="1">
        <w:r w:rsidR="0027273F" w:rsidRPr="00032D35">
          <w:rPr>
            <w:rStyle w:val="Hyperlink"/>
            <w:noProof/>
          </w:rPr>
          <w:t>Quadro 23 – Lista de Casos de Uso: Ações do Administrador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18</w:t>
        </w:r>
        <w:r w:rsidR="0027273F">
          <w:rPr>
            <w:noProof/>
            <w:webHidden/>
          </w:rPr>
          <w:fldChar w:fldCharType="end"/>
        </w:r>
      </w:hyperlink>
    </w:p>
    <w:p w14:paraId="6E30E9A1" w14:textId="5C476A51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1" w:history="1">
        <w:r w:rsidR="0027273F" w:rsidRPr="00032D35">
          <w:rPr>
            <w:rStyle w:val="Hyperlink"/>
            <w:noProof/>
          </w:rPr>
          <w:t>Quadro 24 – Lista de Casos de Uso: Ações do Funcionário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20</w:t>
        </w:r>
        <w:r w:rsidR="0027273F">
          <w:rPr>
            <w:noProof/>
            <w:webHidden/>
          </w:rPr>
          <w:fldChar w:fldCharType="end"/>
        </w:r>
      </w:hyperlink>
    </w:p>
    <w:p w14:paraId="657FC384" w14:textId="52EF3B2D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2" w:history="1">
        <w:r w:rsidR="0027273F" w:rsidRPr="00032D35">
          <w:rPr>
            <w:rStyle w:val="Hyperlink"/>
            <w:noProof/>
          </w:rPr>
          <w:t>Quadro 25 – Lista de Casos de Uso: Ações do Jurídico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23</w:t>
        </w:r>
        <w:r w:rsidR="0027273F">
          <w:rPr>
            <w:noProof/>
            <w:webHidden/>
          </w:rPr>
          <w:fldChar w:fldCharType="end"/>
        </w:r>
      </w:hyperlink>
    </w:p>
    <w:p w14:paraId="717C8CDF" w14:textId="5FC4EBF3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3" w:history="1">
        <w:r w:rsidR="0027273F" w:rsidRPr="00032D35">
          <w:rPr>
            <w:rStyle w:val="Hyperlink"/>
            <w:noProof/>
          </w:rPr>
          <w:t>Quadro 26 – Lista de Casos de Uso: Ações do Físco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23</w:t>
        </w:r>
        <w:r w:rsidR="0027273F">
          <w:rPr>
            <w:noProof/>
            <w:webHidden/>
          </w:rPr>
          <w:fldChar w:fldCharType="end"/>
        </w:r>
      </w:hyperlink>
    </w:p>
    <w:p w14:paraId="523532C2" w14:textId="5C99C442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4" w:history="1">
        <w:r w:rsidR="0027273F" w:rsidRPr="00032D35">
          <w:rPr>
            <w:rStyle w:val="Hyperlink"/>
            <w:noProof/>
          </w:rPr>
          <w:t>Quadro 27 – Lista de Casos de Uso: Ações do 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24</w:t>
        </w:r>
        <w:r w:rsidR="0027273F">
          <w:rPr>
            <w:noProof/>
            <w:webHidden/>
          </w:rPr>
          <w:fldChar w:fldCharType="end"/>
        </w:r>
      </w:hyperlink>
    </w:p>
    <w:p w14:paraId="5DE91E1B" w14:textId="46229411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5" w:history="1">
        <w:r w:rsidR="0027273F" w:rsidRPr="00032D35">
          <w:rPr>
            <w:rStyle w:val="Hyperlink"/>
            <w:noProof/>
          </w:rPr>
          <w:t>Quadro 28 – Fluxo do Caso de Uso: Administrador – Cadastrar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30</w:t>
        </w:r>
        <w:r w:rsidR="0027273F">
          <w:rPr>
            <w:noProof/>
            <w:webHidden/>
          </w:rPr>
          <w:fldChar w:fldCharType="end"/>
        </w:r>
      </w:hyperlink>
    </w:p>
    <w:p w14:paraId="5334E5A6" w14:textId="3422B26E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6" w:history="1">
        <w:r w:rsidR="0027273F" w:rsidRPr="00032D35">
          <w:rPr>
            <w:rStyle w:val="Hyperlink"/>
            <w:noProof/>
          </w:rPr>
          <w:t>Quadro 29 – Fluxo do Caso de Uso: Administrador – Alterar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32</w:t>
        </w:r>
        <w:r w:rsidR="0027273F">
          <w:rPr>
            <w:noProof/>
            <w:webHidden/>
          </w:rPr>
          <w:fldChar w:fldCharType="end"/>
        </w:r>
      </w:hyperlink>
    </w:p>
    <w:p w14:paraId="2F5AE41A" w14:textId="6FFD36E3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7" w:history="1">
        <w:r w:rsidR="0027273F" w:rsidRPr="00032D35">
          <w:rPr>
            <w:rStyle w:val="Hyperlink"/>
            <w:noProof/>
          </w:rPr>
          <w:t>Quadro 30 – Fluxo do Caso de Uso: Administrador – Excluir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34</w:t>
        </w:r>
        <w:r w:rsidR="0027273F">
          <w:rPr>
            <w:noProof/>
            <w:webHidden/>
          </w:rPr>
          <w:fldChar w:fldCharType="end"/>
        </w:r>
      </w:hyperlink>
    </w:p>
    <w:p w14:paraId="4CED8845" w14:textId="048F8C64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8" w:history="1">
        <w:r w:rsidR="0027273F" w:rsidRPr="00032D35">
          <w:rPr>
            <w:rStyle w:val="Hyperlink"/>
            <w:noProof/>
          </w:rPr>
          <w:t>Quadro 31 – Fluxo do Caso de Uso: Administrador – Listar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35</w:t>
        </w:r>
        <w:r w:rsidR="0027273F">
          <w:rPr>
            <w:noProof/>
            <w:webHidden/>
          </w:rPr>
          <w:fldChar w:fldCharType="end"/>
        </w:r>
      </w:hyperlink>
    </w:p>
    <w:p w14:paraId="4F919C34" w14:textId="3F2C93E4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9" w:history="1">
        <w:r w:rsidR="0027273F" w:rsidRPr="00032D35">
          <w:rPr>
            <w:rStyle w:val="Hyperlink"/>
            <w:noProof/>
          </w:rPr>
          <w:t>Quadro 32 – Fluxo do Caso de Uso Geral de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37</w:t>
        </w:r>
        <w:r w:rsidR="0027273F">
          <w:rPr>
            <w:noProof/>
            <w:webHidden/>
          </w:rPr>
          <w:fldChar w:fldCharType="end"/>
        </w:r>
      </w:hyperlink>
    </w:p>
    <w:p w14:paraId="20224844" w14:textId="1E33A57D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0" w:history="1">
        <w:r w:rsidR="0027273F" w:rsidRPr="00032D35">
          <w:rPr>
            <w:rStyle w:val="Hyperlink"/>
            <w:noProof/>
          </w:rPr>
          <w:t>Quadro 33 – Fluxo do Caso de Uso: Administrador – Alterar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39</w:t>
        </w:r>
        <w:r w:rsidR="0027273F">
          <w:rPr>
            <w:noProof/>
            <w:webHidden/>
          </w:rPr>
          <w:fldChar w:fldCharType="end"/>
        </w:r>
      </w:hyperlink>
    </w:p>
    <w:p w14:paraId="5E3B1638" w14:textId="401039DD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1" w:history="1">
        <w:r w:rsidR="0027273F" w:rsidRPr="00032D35">
          <w:rPr>
            <w:rStyle w:val="Hyperlink"/>
            <w:noProof/>
          </w:rPr>
          <w:t>Quadro 34 – Fluxo do Caso de Uso: Administrador – Excluir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41</w:t>
        </w:r>
        <w:r w:rsidR="0027273F">
          <w:rPr>
            <w:noProof/>
            <w:webHidden/>
          </w:rPr>
          <w:fldChar w:fldCharType="end"/>
        </w:r>
      </w:hyperlink>
    </w:p>
    <w:p w14:paraId="1BD0410E" w14:textId="78976DB0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2" w:history="1">
        <w:r w:rsidR="0027273F" w:rsidRPr="00032D35">
          <w:rPr>
            <w:rStyle w:val="Hyperlink"/>
            <w:noProof/>
          </w:rPr>
          <w:t>Quadro 35 – Fluxo do Caso de Uso: Administrador – Listar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42</w:t>
        </w:r>
        <w:r w:rsidR="0027273F">
          <w:rPr>
            <w:noProof/>
            <w:webHidden/>
          </w:rPr>
          <w:fldChar w:fldCharType="end"/>
        </w:r>
      </w:hyperlink>
    </w:p>
    <w:p w14:paraId="1F5C8058" w14:textId="0C5A767A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3" w:history="1">
        <w:r w:rsidR="0027273F" w:rsidRPr="00032D35">
          <w:rPr>
            <w:rStyle w:val="Hyperlink"/>
            <w:noProof/>
          </w:rPr>
          <w:t>Quadro 36 – Script SQL – Tabela Estado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61</w:t>
        </w:r>
        <w:r w:rsidR="0027273F">
          <w:rPr>
            <w:noProof/>
            <w:webHidden/>
          </w:rPr>
          <w:fldChar w:fldCharType="end"/>
        </w:r>
      </w:hyperlink>
    </w:p>
    <w:p w14:paraId="3AB463AC" w14:textId="2153175F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4" w:history="1">
        <w:r w:rsidR="0027273F" w:rsidRPr="00032D35">
          <w:rPr>
            <w:rStyle w:val="Hyperlink"/>
            <w:noProof/>
          </w:rPr>
          <w:t>Quadro 37 – Script SQL – Tabela Munícipe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61</w:t>
        </w:r>
        <w:r w:rsidR="0027273F">
          <w:rPr>
            <w:noProof/>
            <w:webHidden/>
          </w:rPr>
          <w:fldChar w:fldCharType="end"/>
        </w:r>
      </w:hyperlink>
    </w:p>
    <w:p w14:paraId="35607DB3" w14:textId="2ECA2C09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5" w:history="1">
        <w:r w:rsidR="0027273F" w:rsidRPr="00032D35">
          <w:rPr>
            <w:rStyle w:val="Hyperlink"/>
            <w:noProof/>
          </w:rPr>
          <w:t>Quadro 38 – Script SQL – Tabela TipoUsuario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51C3090E" w14:textId="67ADE464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6" w:history="1">
        <w:r w:rsidR="0027273F" w:rsidRPr="00032D35">
          <w:rPr>
            <w:rStyle w:val="Hyperlink"/>
            <w:noProof/>
          </w:rPr>
          <w:t>Quadro 39 – Script SQL – Tabela Cidade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423F2D6F" w14:textId="05893341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7" w:history="1">
        <w:r w:rsidR="0027273F" w:rsidRPr="00032D35">
          <w:rPr>
            <w:rStyle w:val="Hyperlink"/>
            <w:noProof/>
          </w:rPr>
          <w:t>Quadro 40 – Script SQL – Tabela 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0CBEE2E1" w14:textId="1ED0E714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8" w:history="1">
        <w:r w:rsidR="0027273F" w:rsidRPr="00032D35">
          <w:rPr>
            <w:rStyle w:val="Hyperlink"/>
            <w:noProof/>
          </w:rPr>
          <w:t>Quadro 41 – Script SQL – Tabela Auditoria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12128644" w14:textId="4BD4628F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9" w:history="1">
        <w:r w:rsidR="0027273F" w:rsidRPr="00032D35">
          <w:rPr>
            <w:rStyle w:val="Hyperlink"/>
            <w:noProof/>
          </w:rPr>
          <w:t>Quadro 42 – Script SQL – Tabela Engenheiro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6BB59ED7" w14:textId="14BB9CED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0" w:history="1">
        <w:r w:rsidR="0027273F" w:rsidRPr="00032D35">
          <w:rPr>
            <w:rStyle w:val="Hyperlink"/>
            <w:noProof/>
          </w:rPr>
          <w:t>Quadro 43 – Script SQL – Tabela Fiscal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319B8A87" w14:textId="19544971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1" w:history="1">
        <w:r w:rsidR="0027273F" w:rsidRPr="00032D35">
          <w:rPr>
            <w:rStyle w:val="Hyperlink"/>
            <w:noProof/>
          </w:rPr>
          <w:t>Quadro 44 – Script SQL – Tabela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371E3097" w14:textId="78D37E7C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2" w:history="1">
        <w:r w:rsidR="0027273F" w:rsidRPr="00032D35">
          <w:rPr>
            <w:rStyle w:val="Hyperlink"/>
            <w:noProof/>
          </w:rPr>
          <w:t>Quadro 45– Script SQL – Tabela Imóvel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1C3AD8A4" w14:textId="6C8AD8FD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3" w:history="1">
        <w:r w:rsidR="0027273F" w:rsidRPr="00032D35">
          <w:rPr>
            <w:rStyle w:val="Hyperlink"/>
            <w:noProof/>
          </w:rPr>
          <w:t>Quadro 46 – Script SQL – Tabela 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1895BF82" w14:textId="62CE6C7B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4" w:history="1">
        <w:r w:rsidR="0027273F" w:rsidRPr="00032D35">
          <w:rPr>
            <w:rStyle w:val="Hyperlink"/>
            <w:noProof/>
          </w:rPr>
          <w:t>Quadro 47 – Script SQL – Tabela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43E08CFB" w14:textId="7CA138E7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5" w:history="1">
        <w:r w:rsidR="0027273F" w:rsidRPr="00032D35">
          <w:rPr>
            <w:rStyle w:val="Hyperlink"/>
            <w:noProof/>
          </w:rPr>
          <w:t>Quadro 48 – Script SQL – Tabela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188D6036" w14:textId="3240753A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6" w:history="1">
        <w:r w:rsidR="0027273F" w:rsidRPr="00032D35">
          <w:rPr>
            <w:rStyle w:val="Hyperlink"/>
            <w:noProof/>
          </w:rPr>
          <w:t>Quadro 49 – Script SQL – Tabela TipoProcesso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02B0C818" w14:textId="725779D6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7" w:history="1">
        <w:r w:rsidR="0027273F" w:rsidRPr="00032D35">
          <w:rPr>
            <w:rStyle w:val="Hyperlink"/>
            <w:noProof/>
          </w:rPr>
          <w:t>Quadro 50 – Script SQL – Tabela 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52F8F757" w14:textId="05412DBE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8" w:history="1">
        <w:r w:rsidR="0027273F" w:rsidRPr="00032D35">
          <w:rPr>
            <w:rStyle w:val="Hyperlink"/>
            <w:noProof/>
          </w:rPr>
          <w:t>Quadro 51 – Script SQL – Tabela TipoDocumento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3435AE68" w14:textId="6467505A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9" w:history="1">
        <w:r w:rsidR="0027273F" w:rsidRPr="00032D35">
          <w:rPr>
            <w:rStyle w:val="Hyperlink"/>
            <w:noProof/>
          </w:rPr>
          <w:t>Quadro 52 – Script SQL – Tabela DocumentoProcesso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0A70A88C" w14:textId="2627C03D" w:rsidR="0027273F" w:rsidRDefault="00395602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80" w:history="1">
        <w:r w:rsidR="0027273F" w:rsidRPr="00032D35">
          <w:rPr>
            <w:rStyle w:val="Hyperlink"/>
            <w:noProof/>
          </w:rPr>
          <w:t>Quadro 53 – Script SQL – Tabela TipoDocumentoEtapa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_Toc168688480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356BFFA6" w14:textId="1EFEB164" w:rsidR="00395B09" w:rsidRDefault="00D2678A" w:rsidP="00D2678A">
      <w:pPr>
        <w:pStyle w:val="ndicedeilustraes"/>
        <w:rPr>
          <w:szCs w:val="24"/>
        </w:rPr>
      </w:pPr>
      <w:r>
        <w:rPr>
          <w:szCs w:val="24"/>
        </w:rPr>
        <w:fldChar w:fldCharType="end"/>
      </w:r>
    </w:p>
    <w:p w14:paraId="638E35F1" w14:textId="77777777" w:rsidR="00D2678A" w:rsidRPr="00D2678A" w:rsidRDefault="00D2678A" w:rsidP="00D2678A">
      <w:pPr>
        <w:pStyle w:val="Pargrafo"/>
      </w:pPr>
    </w:p>
    <w:p w14:paraId="7B5DB50E" w14:textId="77777777" w:rsidR="00395B09" w:rsidRDefault="00395B09" w:rsidP="004E0086">
      <w:pPr>
        <w:pStyle w:val="Ttulo"/>
        <w:rPr>
          <w:szCs w:val="24"/>
        </w:rPr>
      </w:pPr>
    </w:p>
    <w:p w14:paraId="43643BDE" w14:textId="77777777" w:rsidR="00395B09" w:rsidRDefault="00395B09" w:rsidP="004E0086">
      <w:pPr>
        <w:pStyle w:val="Ttulo"/>
        <w:rPr>
          <w:szCs w:val="24"/>
        </w:rPr>
      </w:pPr>
    </w:p>
    <w:p w14:paraId="053F0EAA" w14:textId="77777777" w:rsidR="004C6F62" w:rsidRDefault="004C6F62" w:rsidP="004E0086">
      <w:pPr>
        <w:pStyle w:val="Ttulo"/>
        <w:rPr>
          <w:szCs w:val="24"/>
        </w:rPr>
        <w:sectPr w:rsidR="004C6F6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</w:p>
    <w:p w14:paraId="7906A0EC" w14:textId="4FBDB581" w:rsidR="00BD4058" w:rsidRPr="00DE0E82" w:rsidRDefault="00F724F4" w:rsidP="004E0086">
      <w:pPr>
        <w:pStyle w:val="Ttulo"/>
        <w:rPr>
          <w:szCs w:val="24"/>
        </w:rPr>
      </w:pPr>
      <w:r w:rsidRPr="00DE0E82">
        <w:rPr>
          <w:szCs w:val="24"/>
        </w:rPr>
        <w:lastRenderedPageBreak/>
        <w:t>SUMÁRIO</w:t>
      </w:r>
      <w:r w:rsidR="00FB1824" w:rsidRPr="00DE0E82">
        <w:rPr>
          <w:szCs w:val="24"/>
        </w:rPr>
        <w:t xml:space="preserve"> </w:t>
      </w:r>
      <w:bookmarkStart w:id="1" w:name="_Toc253375252"/>
    </w:p>
    <w:p w14:paraId="56068917" w14:textId="51CD1F05" w:rsidR="00A02DDF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68645679" w:history="1">
        <w:r w:rsidR="00A02DDF" w:rsidRPr="00572FEB">
          <w:rPr>
            <w:rStyle w:val="Hyperlink"/>
            <w:noProof/>
          </w:rPr>
          <w:t>1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INTRODUÇÃO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_Toc168645679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</w:t>
        </w:r>
        <w:r w:rsidR="00A02DDF">
          <w:rPr>
            <w:noProof/>
            <w:webHidden/>
          </w:rPr>
          <w:fldChar w:fldCharType="end"/>
        </w:r>
      </w:hyperlink>
    </w:p>
    <w:p w14:paraId="53C624AD" w14:textId="1884E873" w:rsidR="00A02DDF" w:rsidRDefault="0039560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680" w:history="1">
        <w:r w:rsidR="00A02DDF" w:rsidRPr="00572FEB">
          <w:rPr>
            <w:rStyle w:val="Hyperlink"/>
            <w:noProof/>
          </w:rPr>
          <w:t>2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LEVANTAMENTO DE REQUISITOS DE SOFTWARE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_Toc168645680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</w:t>
        </w:r>
        <w:r w:rsidR="00A02DDF">
          <w:rPr>
            <w:noProof/>
            <w:webHidden/>
          </w:rPr>
          <w:fldChar w:fldCharType="end"/>
        </w:r>
      </w:hyperlink>
    </w:p>
    <w:p w14:paraId="7379DB35" w14:textId="7AC50BE7" w:rsidR="00A02DDF" w:rsidRDefault="0039560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1" w:history="1">
        <w:r w:rsidR="00A02DDF" w:rsidRPr="00572FEB">
          <w:rPr>
            <w:rStyle w:val="Hyperlink"/>
            <w:noProof/>
          </w:rPr>
          <w:t>2.1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dos objetivos do sistema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_Toc168645681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</w:t>
        </w:r>
        <w:r w:rsidR="00A02DDF">
          <w:rPr>
            <w:noProof/>
            <w:webHidden/>
          </w:rPr>
          <w:fldChar w:fldCharType="end"/>
        </w:r>
      </w:hyperlink>
    </w:p>
    <w:p w14:paraId="24DB82B5" w14:textId="3673DE3C" w:rsidR="00A02DDF" w:rsidRDefault="0039560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2" w:history="1">
        <w:r w:rsidR="00A02DDF" w:rsidRPr="00572FEB">
          <w:rPr>
            <w:rStyle w:val="Hyperlink"/>
            <w:noProof/>
          </w:rPr>
          <w:t>2.2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do sistema atual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_Toc168645682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</w:t>
        </w:r>
        <w:r w:rsidR="00A02DDF">
          <w:rPr>
            <w:noProof/>
            <w:webHidden/>
          </w:rPr>
          <w:fldChar w:fldCharType="end"/>
        </w:r>
      </w:hyperlink>
    </w:p>
    <w:p w14:paraId="14321660" w14:textId="4272823C" w:rsidR="00A02DDF" w:rsidRDefault="0039560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3" w:history="1">
        <w:r w:rsidR="00A02DDF" w:rsidRPr="00572FEB">
          <w:rPr>
            <w:rStyle w:val="Hyperlink"/>
            <w:noProof/>
          </w:rPr>
          <w:t>2.3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dos principais problemas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</w:t>
        </w:r>
        <w:r w:rsidR="00A02DDF">
          <w:rPr>
            <w:noProof/>
            <w:webHidden/>
          </w:rPr>
          <w:fldChar w:fldCharType="end"/>
        </w:r>
      </w:hyperlink>
    </w:p>
    <w:p w14:paraId="60911253" w14:textId="74909211" w:rsidR="00A02DDF" w:rsidRDefault="0039560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4" w:history="1">
        <w:r w:rsidR="00A02DDF" w:rsidRPr="00572FEB">
          <w:rPr>
            <w:rStyle w:val="Hyperlink"/>
            <w:noProof/>
          </w:rPr>
          <w:t>2.4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dos requisitos funcionais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_Toc168645684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6</w:t>
        </w:r>
        <w:r w:rsidR="00A02DDF">
          <w:rPr>
            <w:noProof/>
            <w:webHidden/>
          </w:rPr>
          <w:fldChar w:fldCharType="end"/>
        </w:r>
      </w:hyperlink>
    </w:p>
    <w:p w14:paraId="3878F5DC" w14:textId="109992BA" w:rsidR="00A02DDF" w:rsidRDefault="0039560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5" w:history="1">
        <w:r w:rsidR="00A02DDF" w:rsidRPr="00572FEB">
          <w:rPr>
            <w:rStyle w:val="Hyperlink"/>
            <w:noProof/>
          </w:rPr>
          <w:t>2.5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dos requisitos não funcionais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_Toc168645685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8</w:t>
        </w:r>
        <w:r w:rsidR="00A02DDF">
          <w:rPr>
            <w:noProof/>
            <w:webHidden/>
          </w:rPr>
          <w:fldChar w:fldCharType="end"/>
        </w:r>
      </w:hyperlink>
    </w:p>
    <w:p w14:paraId="137CCE7E" w14:textId="7915A866" w:rsidR="00A02DDF" w:rsidRDefault="0039560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686" w:history="1">
        <w:r w:rsidR="00A02DDF" w:rsidRPr="00572FEB">
          <w:rPr>
            <w:rStyle w:val="Hyperlink"/>
            <w:noProof/>
          </w:rPr>
          <w:t>3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VISÃO DE CASO DE USO – UML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_Toc168645686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9</w:t>
        </w:r>
        <w:r w:rsidR="00A02DDF">
          <w:rPr>
            <w:noProof/>
            <w:webHidden/>
          </w:rPr>
          <w:fldChar w:fldCharType="end"/>
        </w:r>
      </w:hyperlink>
    </w:p>
    <w:p w14:paraId="360A7BE2" w14:textId="6741D947" w:rsidR="00A02DDF" w:rsidRDefault="0039560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7" w:history="1">
        <w:r w:rsidR="00A02DDF" w:rsidRPr="00572FEB">
          <w:rPr>
            <w:rStyle w:val="Hyperlink"/>
            <w:noProof/>
          </w:rPr>
          <w:t>3.1 Diagrama de Classes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_Toc168645687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9</w:t>
        </w:r>
        <w:r w:rsidR="00A02DDF">
          <w:rPr>
            <w:noProof/>
            <w:webHidden/>
          </w:rPr>
          <w:fldChar w:fldCharType="end"/>
        </w:r>
      </w:hyperlink>
    </w:p>
    <w:p w14:paraId="4B3F6B36" w14:textId="7FCB5267" w:rsidR="00A02DDF" w:rsidRDefault="0039560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8" w:history="1">
        <w:r w:rsidR="00A02DDF" w:rsidRPr="00572FEB">
          <w:rPr>
            <w:rStyle w:val="Hyperlink"/>
            <w:noProof/>
          </w:rPr>
          <w:t>3.2 Dicionário de classes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_Toc168645688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10</w:t>
        </w:r>
        <w:r w:rsidR="00A02DDF">
          <w:rPr>
            <w:noProof/>
            <w:webHidden/>
          </w:rPr>
          <w:fldChar w:fldCharType="end"/>
        </w:r>
      </w:hyperlink>
    </w:p>
    <w:p w14:paraId="5B00D5DA" w14:textId="6E643FC4" w:rsidR="00A02DDF" w:rsidRDefault="0039560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9" w:history="1">
        <w:r w:rsidR="00A02DDF" w:rsidRPr="00572FEB">
          <w:rPr>
            <w:rStyle w:val="Hyperlink"/>
            <w:noProof/>
          </w:rPr>
          <w:t>3.3 Definição dos Atores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_Toc168645689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16</w:t>
        </w:r>
        <w:r w:rsidR="00A02DDF">
          <w:rPr>
            <w:noProof/>
            <w:webHidden/>
          </w:rPr>
          <w:fldChar w:fldCharType="end"/>
        </w:r>
      </w:hyperlink>
    </w:p>
    <w:p w14:paraId="4A18E0DD" w14:textId="05269DBD" w:rsidR="00A02DDF" w:rsidRDefault="0039560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0" w:history="1">
        <w:r w:rsidR="00A02DDF" w:rsidRPr="00572FEB">
          <w:rPr>
            <w:rStyle w:val="Hyperlink"/>
            <w:noProof/>
          </w:rPr>
          <w:t>3.4 Lista de Casos de Uso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_Toc168645690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17</w:t>
        </w:r>
        <w:r w:rsidR="00A02DDF">
          <w:rPr>
            <w:noProof/>
            <w:webHidden/>
          </w:rPr>
          <w:fldChar w:fldCharType="end"/>
        </w:r>
      </w:hyperlink>
    </w:p>
    <w:p w14:paraId="377761DE" w14:textId="06415693" w:rsidR="00A02DDF" w:rsidRDefault="0039560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1" w:history="1">
        <w:r w:rsidR="00A02DDF" w:rsidRPr="00572FEB">
          <w:rPr>
            <w:rStyle w:val="Hyperlink"/>
            <w:noProof/>
          </w:rPr>
          <w:t>3.4. Diagrama de Casos de Uso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_Toc168645691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24</w:t>
        </w:r>
        <w:r w:rsidR="00A02DDF">
          <w:rPr>
            <w:noProof/>
            <w:webHidden/>
          </w:rPr>
          <w:fldChar w:fldCharType="end"/>
        </w:r>
      </w:hyperlink>
    </w:p>
    <w:p w14:paraId="79F2447B" w14:textId="57368B8E" w:rsidR="00A02DDF" w:rsidRDefault="0039560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2" w:history="1">
        <w:r w:rsidR="00A02DDF" w:rsidRPr="00572FEB">
          <w:rPr>
            <w:rStyle w:val="Hyperlink"/>
            <w:noProof/>
          </w:rPr>
          <w:t>3.5. Diagrama de Casos de uso individuais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_Toc168645692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25</w:t>
        </w:r>
        <w:r w:rsidR="00A02DDF">
          <w:rPr>
            <w:noProof/>
            <w:webHidden/>
          </w:rPr>
          <w:fldChar w:fldCharType="end"/>
        </w:r>
      </w:hyperlink>
    </w:p>
    <w:p w14:paraId="5E3A23C9" w14:textId="7C0FBA42" w:rsidR="00A02DDF" w:rsidRDefault="0039560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3" w:history="1">
        <w:r w:rsidR="00A02DDF" w:rsidRPr="00572FEB">
          <w:rPr>
            <w:rStyle w:val="Hyperlink"/>
            <w:noProof/>
          </w:rPr>
          <w:t>3.6. Diagrama de Sequência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30</w:t>
        </w:r>
        <w:r w:rsidR="00A02DDF">
          <w:rPr>
            <w:noProof/>
            <w:webHidden/>
          </w:rPr>
          <w:fldChar w:fldCharType="end"/>
        </w:r>
      </w:hyperlink>
    </w:p>
    <w:p w14:paraId="777BAEA8" w14:textId="4EA8713E" w:rsidR="00A02DDF" w:rsidRDefault="0039560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694" w:history="1">
        <w:r w:rsidR="00A02DDF" w:rsidRPr="00572FEB">
          <w:rPr>
            <w:rStyle w:val="Hyperlink"/>
            <w:noProof/>
          </w:rPr>
          <w:t>4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DEFINIÇÃO DA INTERFACE COM O USUÁRIO (UX) (3º semestre)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_Toc168645694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33</w:t>
        </w:r>
        <w:r w:rsidR="00A02DDF">
          <w:rPr>
            <w:noProof/>
            <w:webHidden/>
          </w:rPr>
          <w:fldChar w:fldCharType="end"/>
        </w:r>
      </w:hyperlink>
    </w:p>
    <w:p w14:paraId="5EE85EA9" w14:textId="63939873" w:rsidR="00A02DDF" w:rsidRDefault="0039560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5" w:history="1">
        <w:r w:rsidR="00A02DDF" w:rsidRPr="00572FEB">
          <w:rPr>
            <w:rStyle w:val="Hyperlink"/>
            <w:noProof/>
          </w:rPr>
          <w:t>4.1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de cenário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_Toc168645695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33</w:t>
        </w:r>
        <w:r w:rsidR="00A02DDF">
          <w:rPr>
            <w:noProof/>
            <w:webHidden/>
          </w:rPr>
          <w:fldChar w:fldCharType="end"/>
        </w:r>
      </w:hyperlink>
    </w:p>
    <w:p w14:paraId="13846E83" w14:textId="732C1355" w:rsidR="00A02DDF" w:rsidRDefault="0039560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6" w:history="1">
        <w:r w:rsidR="00A02DDF" w:rsidRPr="00572FEB">
          <w:rPr>
            <w:rStyle w:val="Hyperlink"/>
            <w:noProof/>
          </w:rPr>
          <w:t>4.2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de personas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_Toc168645696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34</w:t>
        </w:r>
        <w:r w:rsidR="00A02DDF">
          <w:rPr>
            <w:noProof/>
            <w:webHidden/>
          </w:rPr>
          <w:fldChar w:fldCharType="end"/>
        </w:r>
      </w:hyperlink>
    </w:p>
    <w:p w14:paraId="5A904765" w14:textId="3ADFB0E9" w:rsidR="00A02DDF" w:rsidRDefault="0039560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7" w:history="1">
        <w:r w:rsidR="00A02DDF" w:rsidRPr="00572FEB">
          <w:rPr>
            <w:rStyle w:val="Hyperlink"/>
            <w:noProof/>
          </w:rPr>
          <w:t>4.3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Esboços de tela (wireframes)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_Toc168645697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35</w:t>
        </w:r>
        <w:r w:rsidR="00A02DDF">
          <w:rPr>
            <w:noProof/>
            <w:webHidden/>
          </w:rPr>
          <w:fldChar w:fldCharType="end"/>
        </w:r>
      </w:hyperlink>
    </w:p>
    <w:p w14:paraId="6C0FC32F" w14:textId="0F8F0A50" w:rsidR="00A02DDF" w:rsidRDefault="0039560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8" w:history="1">
        <w:r w:rsidR="00A02DDF" w:rsidRPr="00572FEB">
          <w:rPr>
            <w:rStyle w:val="Hyperlink"/>
            <w:noProof/>
          </w:rPr>
          <w:t>4.4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Protótipos de tela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_Toc168645698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39</w:t>
        </w:r>
        <w:r w:rsidR="00A02DDF">
          <w:rPr>
            <w:noProof/>
            <w:webHidden/>
          </w:rPr>
          <w:fldChar w:fldCharType="end"/>
        </w:r>
      </w:hyperlink>
    </w:p>
    <w:p w14:paraId="33BFC594" w14:textId="34CF908F" w:rsidR="00A02DDF" w:rsidRDefault="0039560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699" w:history="1">
        <w:r w:rsidR="00A02DDF" w:rsidRPr="00572FEB">
          <w:rPr>
            <w:rStyle w:val="Hyperlink"/>
            <w:noProof/>
          </w:rPr>
          <w:t>5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BANCO DE DADOS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_Toc168645699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44</w:t>
        </w:r>
        <w:r w:rsidR="00A02DDF">
          <w:rPr>
            <w:noProof/>
            <w:webHidden/>
          </w:rPr>
          <w:fldChar w:fldCharType="end"/>
        </w:r>
      </w:hyperlink>
    </w:p>
    <w:p w14:paraId="5F0BA0FF" w14:textId="589FFD42" w:rsidR="00A02DDF" w:rsidRDefault="0039560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700" w:history="1">
        <w:r w:rsidR="00A02DDF" w:rsidRPr="00572FEB">
          <w:rPr>
            <w:rStyle w:val="Hyperlink"/>
            <w:noProof/>
          </w:rPr>
          <w:t>5.1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Modelo Entidade Relacionamento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_Toc168645700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44</w:t>
        </w:r>
        <w:r w:rsidR="00A02DDF">
          <w:rPr>
            <w:noProof/>
            <w:webHidden/>
          </w:rPr>
          <w:fldChar w:fldCharType="end"/>
        </w:r>
      </w:hyperlink>
    </w:p>
    <w:p w14:paraId="5C2C357F" w14:textId="2A23363F" w:rsidR="00A02DDF" w:rsidRDefault="0039560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701" w:history="1">
        <w:r w:rsidR="00A02DDF" w:rsidRPr="00572FEB">
          <w:rPr>
            <w:rStyle w:val="Hyperlink"/>
            <w:noProof/>
          </w:rPr>
          <w:t>5.2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Script das tabelas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_Toc168645701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45</w:t>
        </w:r>
        <w:r w:rsidR="00A02DDF">
          <w:rPr>
            <w:noProof/>
            <w:webHidden/>
          </w:rPr>
          <w:fldChar w:fldCharType="end"/>
        </w:r>
      </w:hyperlink>
    </w:p>
    <w:p w14:paraId="270D2154" w14:textId="3630D2CB" w:rsidR="00A02DDF" w:rsidRDefault="0039560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702" w:history="1">
        <w:r w:rsidR="00A02DDF" w:rsidRPr="00572FEB">
          <w:rPr>
            <w:rStyle w:val="Hyperlink"/>
            <w:noProof/>
          </w:rPr>
          <w:t>6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ARQUITETURA DE SOFTWARE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_Toc168645702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51</w:t>
        </w:r>
        <w:r w:rsidR="00A02DDF">
          <w:rPr>
            <w:noProof/>
            <w:webHidden/>
          </w:rPr>
          <w:fldChar w:fldCharType="end"/>
        </w:r>
      </w:hyperlink>
    </w:p>
    <w:p w14:paraId="3DC46556" w14:textId="36195C8C" w:rsidR="00A02DDF" w:rsidRDefault="0039560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703" w:history="1">
        <w:r w:rsidR="00A02DDF" w:rsidRPr="00572FEB">
          <w:rPr>
            <w:rStyle w:val="Hyperlink"/>
            <w:noProof/>
          </w:rPr>
          <w:t>6.1 Arquitetura de desenvolvimento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51</w:t>
        </w:r>
        <w:r w:rsidR="00A02DDF">
          <w:rPr>
            <w:noProof/>
            <w:webHidden/>
          </w:rPr>
          <w:fldChar w:fldCharType="end"/>
        </w:r>
      </w:hyperlink>
    </w:p>
    <w:p w14:paraId="32707B92" w14:textId="3379BF65" w:rsidR="00A02DDF" w:rsidRDefault="0039560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704" w:history="1">
        <w:r w:rsidR="00A02DDF" w:rsidRPr="00572FEB">
          <w:rPr>
            <w:rStyle w:val="Hyperlink"/>
            <w:noProof/>
          </w:rPr>
          <w:t>6.1.1 Tecnologia utilizada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_Toc168645704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52</w:t>
        </w:r>
        <w:r w:rsidR="00A02DDF">
          <w:rPr>
            <w:noProof/>
            <w:webHidden/>
          </w:rPr>
          <w:fldChar w:fldCharType="end"/>
        </w:r>
      </w:hyperlink>
    </w:p>
    <w:p w14:paraId="20415606" w14:textId="626D1470" w:rsidR="00A02DDF" w:rsidRDefault="00395602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705" w:history="1">
        <w:r w:rsidR="00A02DDF" w:rsidRPr="00572FEB">
          <w:rPr>
            <w:rStyle w:val="Hyperlink"/>
            <w:noProof/>
          </w:rPr>
          <w:t>6.2 Telas do sistema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_Toc168645705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54</w:t>
        </w:r>
        <w:r w:rsidR="00A02DDF">
          <w:rPr>
            <w:noProof/>
            <w:webHidden/>
          </w:rPr>
          <w:fldChar w:fldCharType="end"/>
        </w:r>
      </w:hyperlink>
    </w:p>
    <w:p w14:paraId="058DF0AF" w14:textId="2D75B401" w:rsidR="00A02DDF" w:rsidRDefault="0039560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706" w:history="1">
        <w:r w:rsidR="00A02DDF" w:rsidRPr="00572FEB">
          <w:rPr>
            <w:rStyle w:val="Hyperlink"/>
            <w:noProof/>
          </w:rPr>
          <w:t>7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CONCLUSÃO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_Toc168645706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62</w:t>
        </w:r>
        <w:r w:rsidR="00A02DDF">
          <w:rPr>
            <w:noProof/>
            <w:webHidden/>
          </w:rPr>
          <w:fldChar w:fldCharType="end"/>
        </w:r>
      </w:hyperlink>
    </w:p>
    <w:p w14:paraId="31572E82" w14:textId="40CF256F" w:rsidR="00A02DDF" w:rsidRDefault="0039560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707" w:history="1">
        <w:r w:rsidR="00A02DDF" w:rsidRPr="00572FEB">
          <w:rPr>
            <w:rStyle w:val="Hyperlink"/>
            <w:noProof/>
          </w:rPr>
          <w:t>8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REFERÊNCIAS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_Toc168645707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63</w:t>
        </w:r>
        <w:r w:rsidR="00A02DDF">
          <w:rPr>
            <w:noProof/>
            <w:webHidden/>
          </w:rPr>
          <w:fldChar w:fldCharType="end"/>
        </w:r>
      </w:hyperlink>
    </w:p>
    <w:p w14:paraId="48239BC6" w14:textId="73F340B6" w:rsidR="00A14D71" w:rsidRPr="00DE0E82" w:rsidRDefault="00460066" w:rsidP="00A14D71">
      <w:pPr>
        <w:rPr>
          <w:szCs w:val="24"/>
        </w:rPr>
        <w:sectPr w:rsidR="00A14D71" w:rsidRPr="00DE0E8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  <w:r w:rsidRPr="00DE0E82">
        <w:rPr>
          <w:szCs w:val="24"/>
        </w:rPr>
        <w:fldChar w:fldCharType="end"/>
      </w:r>
    </w:p>
    <w:p w14:paraId="191BE1F5" w14:textId="1B744EDA" w:rsidR="00236F70" w:rsidRDefault="00236F70" w:rsidP="00BD4058">
      <w:pPr>
        <w:pStyle w:val="Ttulo1"/>
        <w:rPr>
          <w:szCs w:val="24"/>
        </w:rPr>
      </w:pPr>
      <w:bookmarkStart w:id="2" w:name="_Toc311655753"/>
      <w:bookmarkStart w:id="3" w:name="_Toc311656220"/>
      <w:bookmarkStart w:id="4" w:name="_Toc311656307"/>
      <w:bookmarkStart w:id="5" w:name="_Toc311656574"/>
      <w:bookmarkStart w:id="6" w:name="_Toc311676921"/>
      <w:bookmarkStart w:id="7" w:name="_Toc311677289"/>
      <w:bookmarkStart w:id="8" w:name="_Toc168645679"/>
      <w:r w:rsidRPr="00DE0E82">
        <w:rPr>
          <w:szCs w:val="24"/>
        </w:rPr>
        <w:lastRenderedPageBreak/>
        <w:t>INTRODUÇÃO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23E4F441" w14:textId="77777777" w:rsidR="002F5C76" w:rsidRDefault="002F5C76" w:rsidP="002F5C76">
      <w:pPr>
        <w:pStyle w:val="Pargrafo"/>
        <w:spacing w:line="360" w:lineRule="auto"/>
        <w:ind w:firstLine="851"/>
      </w:pPr>
      <w:r>
        <w:t xml:space="preserve">A geração de documentos de obra se torna fundamental para qualquer construção, sendo registros oficiais das etapas, decisões, normas e regulamentos que estão relacionados a uma obra. </w:t>
      </w:r>
    </w:p>
    <w:p w14:paraId="217B16D1" w14:textId="77777777" w:rsidR="002F5C76" w:rsidRPr="00A478D9" w:rsidRDefault="002F5C76" w:rsidP="005556A5">
      <w:pPr>
        <w:pStyle w:val="Pargrafo"/>
        <w:spacing w:before="0"/>
        <w:ind w:left="2268" w:firstLine="0"/>
        <w:rPr>
          <w:sz w:val="20"/>
        </w:rPr>
      </w:pPr>
      <w:r w:rsidRPr="00A478D9">
        <w:rPr>
          <w:sz w:val="20"/>
        </w:rPr>
        <w:t>Segundo Costa (2020), "O licenciamento para obras é imprescindível ao construir um imóvel. Quando um projeto para construção de um imóvel é aprovado pela prefeitura, significa que o mesmo atendeu à legislação e a construção pode ser iniciada após a liberação do alvará, documento autorizando o início dos serviços".</w:t>
      </w:r>
    </w:p>
    <w:p w14:paraId="0A27020E" w14:textId="77777777" w:rsidR="002F5C76" w:rsidRDefault="002F5C76" w:rsidP="002F5C76">
      <w:pPr>
        <w:pStyle w:val="Pargrafo"/>
        <w:spacing w:line="360" w:lineRule="auto"/>
        <w:ind w:firstLine="851"/>
      </w:pPr>
      <w:r>
        <w:t>A documentação é essencial para garantir que os padrões de qualidade sejam preservados em todos os aspectos da obra. Sendo crítico para a segurança pública e durabilidade das infraestruturas que foram construídas, de forma que, tornando-se necessário para evitar multas, atraso no projeto e litígios legais.</w:t>
      </w:r>
    </w:p>
    <w:p w14:paraId="15869A6C" w14:textId="77777777" w:rsidR="002F5C76" w:rsidRDefault="002F5C76" w:rsidP="002F5C76">
      <w:pPr>
        <w:pStyle w:val="Pargrafo"/>
        <w:spacing w:before="0" w:line="360" w:lineRule="auto"/>
        <w:ind w:firstLine="851"/>
      </w:pPr>
      <w:r>
        <w:t>Com isto, a gestão destes documentos e o atendimento de novas atualizações destes dados se tornam essenciais. Segundo MOBUSS (2018), “A gestão de documentos que conta com ferramentas inovadoras assegura a disseminação de dados rápida, eficiente e uniforme.”. Desta forma, uma gestão adequada permite que as informações podem ser localizadas rapidamente quando necessário, assegurando que o controle de documentos sensíveis e informações confidenciais não sejam divulgadas a pessoas não autorizadas. Muitas organizações estão sujeitas à uma rigorosidade em relação a documentos, portanto, gerir permite conformidade com regulamentações, diminuindo riscos legais e multas.</w:t>
      </w:r>
    </w:p>
    <w:p w14:paraId="67DED1B6" w14:textId="49CB0B0B" w:rsidR="002F5C76" w:rsidRDefault="002F5C76" w:rsidP="002F5C76">
      <w:pPr>
        <w:pStyle w:val="Pargrafo"/>
        <w:spacing w:before="0" w:line="360" w:lineRule="auto"/>
        <w:ind w:firstLine="851"/>
      </w:pPr>
      <w:r>
        <w:t>A incorporação de tecnologias modernas torna o trabalho de gestão mais eficiente e seguro. Com a digitalização dos documentos físicos e convertendo em formatos eletrônicos, reduz dependência a papéis físicos, facilita o armazenamento e a recuperação de informações. Por meio dela, possibilita medidas de segurança assertivas, com criptografia de dados e controle de acesso baseada em funções de pessoas dentro do sistema, restringindo que somente pessoas autorizadas possam ter acesso a tais informações.</w:t>
      </w:r>
    </w:p>
    <w:p w14:paraId="6A2020F6" w14:textId="77777777" w:rsidR="002F5C76" w:rsidRDefault="002F5C76" w:rsidP="002F5C76">
      <w:pPr>
        <w:pStyle w:val="Pargrafo"/>
        <w:spacing w:before="0" w:line="360" w:lineRule="auto"/>
        <w:ind w:firstLine="851"/>
      </w:pPr>
      <w:r>
        <w:t>Atualmente, na Prefeitura de Jales, a gestão dos documentos de aprovação de construções é realizada por um sistema que necessita de atualizações, resultando em dificuldades e prolongamento no processo de busca por esses documentos.</w:t>
      </w:r>
    </w:p>
    <w:p w14:paraId="14991D35" w14:textId="4201C93D" w:rsidR="00CE2940" w:rsidRPr="00DE0E82" w:rsidRDefault="002F5C76" w:rsidP="00865F90">
      <w:pPr>
        <w:pStyle w:val="Pargrafo"/>
        <w:spacing w:before="0" w:line="360" w:lineRule="auto"/>
        <w:ind w:firstLine="851"/>
        <w:rPr>
          <w:szCs w:val="24"/>
        </w:rPr>
      </w:pPr>
      <w:r>
        <w:t>Nesse cenário, este projeto propõe o desenvolvimento de um software destinado ao gerenciamento de obras que tenham documentos aprovados, incluindo aqueles que estejam relacionados a esses registros. Este sistema oferecerá uma pesquisa mais robusta, com o objetivo de otimizar o tempo de resposta e minimizar o esforço necessário para localizar os documentos, ao mesmo tempo em que assegura o controle de acesso e a segurança desses arquivos</w:t>
      </w:r>
      <w:r w:rsidR="00865F90">
        <w:t>.</w:t>
      </w:r>
    </w:p>
    <w:p w14:paraId="51023CA4" w14:textId="1A610B78" w:rsidR="00F724F4" w:rsidRDefault="00F43D74" w:rsidP="00F43D74">
      <w:pPr>
        <w:pStyle w:val="Ttulo1"/>
        <w:ind w:left="426"/>
        <w:rPr>
          <w:szCs w:val="24"/>
        </w:rPr>
      </w:pPr>
      <w:bookmarkStart w:id="9" w:name="_Toc253375253"/>
      <w:bookmarkStart w:id="10" w:name="_Toc311655756"/>
      <w:bookmarkStart w:id="11" w:name="_Toc311656223"/>
      <w:bookmarkStart w:id="12" w:name="_Toc311656310"/>
      <w:bookmarkStart w:id="13" w:name="_Toc311656577"/>
      <w:bookmarkStart w:id="14" w:name="_Toc311676927"/>
      <w:bookmarkStart w:id="15" w:name="_Toc311677295"/>
      <w:r w:rsidRPr="00DE0E82">
        <w:rPr>
          <w:szCs w:val="24"/>
        </w:rPr>
        <w:lastRenderedPageBreak/>
        <w:t xml:space="preserve">  </w:t>
      </w:r>
      <w:bookmarkStart w:id="16" w:name="_Toc168645680"/>
      <w:r w:rsidR="00F724F4" w:rsidRPr="00DE0E82">
        <w:rPr>
          <w:szCs w:val="24"/>
        </w:rPr>
        <w:t>LEVANTAMENTO DE REQUISITOS</w:t>
      </w:r>
      <w:bookmarkEnd w:id="9"/>
      <w:bookmarkEnd w:id="10"/>
      <w:bookmarkEnd w:id="11"/>
      <w:bookmarkEnd w:id="12"/>
      <w:bookmarkEnd w:id="13"/>
      <w:bookmarkEnd w:id="14"/>
      <w:bookmarkEnd w:id="15"/>
      <w:r w:rsidR="00A4594E">
        <w:rPr>
          <w:szCs w:val="24"/>
        </w:rPr>
        <w:t xml:space="preserve"> DE SOFTWARE</w:t>
      </w:r>
      <w:bookmarkEnd w:id="16"/>
    </w:p>
    <w:p w14:paraId="1801CCF1" w14:textId="622635F0" w:rsidR="00EB503B" w:rsidRPr="00EB503B" w:rsidRDefault="00EB503B" w:rsidP="00EB503B">
      <w:pPr>
        <w:pStyle w:val="Pargrafo"/>
        <w:spacing w:line="360" w:lineRule="auto"/>
        <w:ind w:firstLine="851"/>
      </w:pPr>
      <w:r>
        <w:t xml:space="preserve">Os requisitos é a descrição de como o </w:t>
      </w:r>
      <w:r w:rsidRPr="00EB503B">
        <w:rPr>
          <w:i/>
        </w:rPr>
        <w:t>so</w:t>
      </w:r>
      <w:r>
        <w:rPr>
          <w:i/>
        </w:rPr>
        <w:t xml:space="preserve">ftware </w:t>
      </w:r>
      <w:r>
        <w:t xml:space="preserve">irá se comportar de acordo com informações de </w:t>
      </w:r>
      <w:r>
        <w:rPr>
          <w:i/>
        </w:rPr>
        <w:t>hardware</w:t>
      </w:r>
      <w:r>
        <w:t xml:space="preserve"> e limites operacionais. De acordo com (</w:t>
      </w:r>
      <w:proofErr w:type="spellStart"/>
      <w:r>
        <w:t>Sommervile</w:t>
      </w:r>
      <w:proofErr w:type="spellEnd"/>
      <w:r>
        <w:t>, 2007), “o termo requisito não é usado pela indústria de software de maneira consistente. [...] um requisito é simplesmente uma declaração abstrata de alto nível de um serviço que o sistema deve fornecer”.</w:t>
      </w:r>
    </w:p>
    <w:p w14:paraId="5A52196A" w14:textId="4C0196E2" w:rsidR="0045370B" w:rsidRDefault="00DD4AAF" w:rsidP="00EB503B">
      <w:pPr>
        <w:pStyle w:val="Pargrafo"/>
        <w:spacing w:before="0" w:line="360" w:lineRule="auto"/>
        <w:ind w:firstLine="851"/>
      </w:pPr>
      <w:r>
        <w:t xml:space="preserve">O levantamento de requisitos é uma etapa crucial no processo de desenvolvimento de sistemas e projetos, </w:t>
      </w:r>
      <w:r w:rsidR="00FB7CCC">
        <w:t>convergindo as necessidades do usuário na solução que será desenvolvida. O processo de coleta de informações para garantir a exatidão do sistema é feito por meio de entrevistas com o futuro usuário do sistema (Guedes, 2011).</w:t>
      </w:r>
    </w:p>
    <w:p w14:paraId="113C684F" w14:textId="72A78CBE" w:rsidR="00DD4AAF" w:rsidRPr="0045370B" w:rsidRDefault="005D5C45" w:rsidP="005D5C45">
      <w:pPr>
        <w:pStyle w:val="Pargrafo"/>
        <w:spacing w:before="0" w:after="240" w:line="360" w:lineRule="auto"/>
        <w:ind w:firstLine="851"/>
      </w:pPr>
      <w:r>
        <w:t xml:space="preserve">Comunicação é um grande problema encontrado na fase de levantamento de requisitos, se tornando um desafio a compreensão dos conceitos, abstrações e complexos que caracterizam as necessidades do usuário. Na fase de levantamento de requisitos que são as condições necessárias para que o sistema responda adequadamente às ações do cliente, </w:t>
      </w:r>
      <w:r w:rsidR="00EB2E8B">
        <w:t>os não funcionais se tornam</w:t>
      </w:r>
      <w:r>
        <w:t xml:space="preserve"> contenções, validações e consistências sobre os requisitos funcionais (Guedes, 2011).</w:t>
      </w:r>
    </w:p>
    <w:p w14:paraId="15221DD3" w14:textId="77777777" w:rsidR="0045370B" w:rsidRDefault="0045370B" w:rsidP="0045370B">
      <w:pPr>
        <w:pStyle w:val="Ttulo2"/>
        <w:rPr>
          <w:szCs w:val="24"/>
        </w:rPr>
      </w:pPr>
      <w:bookmarkStart w:id="17" w:name="_Toc168645681"/>
      <w:r w:rsidRPr="00C93DD6">
        <w:rPr>
          <w:szCs w:val="24"/>
        </w:rPr>
        <w:t>Descrição dos objetivos do sistema</w:t>
      </w:r>
      <w:bookmarkEnd w:id="17"/>
    </w:p>
    <w:p w14:paraId="58DEF607" w14:textId="77777777" w:rsidR="0045370B" w:rsidRPr="0014257C" w:rsidRDefault="0045370B" w:rsidP="0045370B">
      <w:r w:rsidRPr="0014257C">
        <w:t>O sistema a ser desenvolvido tem como objetivo principal simplificar e aprimorar o acesso e busca aos arquivos e documentos relacionados aos projetos de obras da Prefeitura de Jales, centralizando e organizando de forma mais estruturada.</w:t>
      </w:r>
    </w:p>
    <w:p w14:paraId="1B51331A" w14:textId="77777777" w:rsidR="0045370B" w:rsidRPr="0045370B" w:rsidRDefault="0045370B" w:rsidP="0045370B">
      <w:pPr>
        <w:pStyle w:val="Pargrafo"/>
      </w:pPr>
    </w:p>
    <w:p w14:paraId="0451D162" w14:textId="77777777" w:rsidR="0045370B" w:rsidRDefault="0045370B" w:rsidP="0045370B">
      <w:pPr>
        <w:pStyle w:val="Ttulo2"/>
        <w:rPr>
          <w:szCs w:val="24"/>
        </w:rPr>
      </w:pPr>
      <w:bookmarkStart w:id="18" w:name="_Toc168645682"/>
      <w:r w:rsidRPr="00DE0E82">
        <w:rPr>
          <w:szCs w:val="24"/>
        </w:rPr>
        <w:t>Descrição do sistema atual</w:t>
      </w:r>
      <w:bookmarkEnd w:id="18"/>
    </w:p>
    <w:p w14:paraId="5D4DD625" w14:textId="77777777" w:rsidR="00DE7727" w:rsidRDefault="00DE7727" w:rsidP="00DE7727">
      <w:r w:rsidRPr="001A544C">
        <w:t xml:space="preserve">O sistema atual </w:t>
      </w:r>
      <w:r>
        <w:t>utilizado</w:t>
      </w:r>
      <w:r w:rsidRPr="001A544C">
        <w:t xml:space="preserve"> pela Secretaria de Obras revela-se inadequado para suprir as crescentes necessidades e demandas cotidianas do órgão, principalmente devido à sua limitação quanto à capacidade de armazenamento de informações. Esta escassez de espaço para registros se traduz em obstáculos consideráveis na tarefa de localizar e gerenciar os dados essenciais. </w:t>
      </w:r>
    </w:p>
    <w:p w14:paraId="0E1D41A1" w14:textId="77777777" w:rsidR="00DE7727" w:rsidRDefault="00DE7727" w:rsidP="00DE7727">
      <w:r w:rsidRPr="001A544C">
        <w:t xml:space="preserve">Essa deficiência prejudica significativamente a eficiência </w:t>
      </w:r>
      <w:r>
        <w:t>administrativa</w:t>
      </w:r>
      <w:r w:rsidRPr="001A544C">
        <w:t xml:space="preserve"> e a capacidade de </w:t>
      </w:r>
      <w:r>
        <w:t xml:space="preserve">busca e </w:t>
      </w:r>
      <w:r w:rsidRPr="001A544C">
        <w:t xml:space="preserve">resposta da Secretaria de Obras </w:t>
      </w:r>
      <w:r>
        <w:t>aos arquivos e documentos</w:t>
      </w:r>
      <w:r w:rsidRPr="001A544C">
        <w:t xml:space="preserve">, </w:t>
      </w:r>
      <w:r>
        <w:t xml:space="preserve">sendo assim </w:t>
      </w:r>
      <w:r w:rsidRPr="001A544C">
        <w:t>urgente a busca por uma solução mais robusta e eficaz para gerenciamento de informações.</w:t>
      </w:r>
    </w:p>
    <w:p w14:paraId="136B7E74" w14:textId="77777777" w:rsidR="00DE7727" w:rsidRPr="001A544C" w:rsidRDefault="00DE7727" w:rsidP="00DE7727">
      <w:r>
        <w:t>Com o sistema que está sendo desenvolvido será possível suprir todas as necessidades que está presente na Secretaria de Obras em questão a tudo, como por exemplo visualizar dados de um documento, finalizar os processos desses documentos e armazená-los.</w:t>
      </w:r>
    </w:p>
    <w:p w14:paraId="5DDD36DE" w14:textId="77777777" w:rsidR="00FB1824" w:rsidRDefault="00FB1824" w:rsidP="00FB1824">
      <w:pPr>
        <w:pStyle w:val="Default"/>
        <w:rPr>
          <w:rFonts w:ascii="Times New Roman" w:hAnsi="Times New Roman" w:cs="Times New Roman"/>
        </w:rPr>
      </w:pPr>
    </w:p>
    <w:p w14:paraId="783A504F" w14:textId="77777777" w:rsidR="0045370B" w:rsidRDefault="0045370B" w:rsidP="0045370B">
      <w:pPr>
        <w:pStyle w:val="Ttulo2"/>
        <w:rPr>
          <w:szCs w:val="24"/>
        </w:rPr>
      </w:pPr>
      <w:bookmarkStart w:id="19" w:name="_Toc168645683"/>
      <w:r w:rsidRPr="00DE0E82">
        <w:rPr>
          <w:szCs w:val="24"/>
        </w:rPr>
        <w:t>Descrição dos principais problemas</w:t>
      </w:r>
      <w:bookmarkEnd w:id="19"/>
    </w:p>
    <w:p w14:paraId="183A4F19" w14:textId="11959DED" w:rsidR="0045370B" w:rsidRPr="0045370B" w:rsidRDefault="0045370B" w:rsidP="0045370B">
      <w:pPr>
        <w:rPr>
          <w:u w:val="single"/>
        </w:rPr>
      </w:pPr>
      <w:r>
        <w:rPr>
          <w:rStyle w:val="ui-provider"/>
        </w:rPr>
        <w:t xml:space="preserve">A equipe do projeto identificou um problema relacionado ao desenvolvimento do banco de dados. Ele envolve a necessidade de armazenar uma vasta quantidade de dados, bem </w:t>
      </w:r>
      <w:r>
        <w:rPr>
          <w:rStyle w:val="ui-provider"/>
        </w:rPr>
        <w:lastRenderedPageBreak/>
        <w:t>como informações sensíveis. Portanto, não será permitido a negligência da segurança do banco de dados.</w:t>
      </w:r>
    </w:p>
    <w:p w14:paraId="3238F0CD" w14:textId="77777777" w:rsidR="00FB1824" w:rsidRPr="00DE0E82" w:rsidRDefault="00FB1824" w:rsidP="0045370B">
      <w:pPr>
        <w:ind w:firstLine="0"/>
        <w:rPr>
          <w:szCs w:val="24"/>
        </w:rPr>
      </w:pPr>
      <w:bookmarkStart w:id="20" w:name="_Toc311655848"/>
      <w:bookmarkStart w:id="21" w:name="_Toc311655928"/>
      <w:bookmarkStart w:id="22" w:name="_Toc311656059"/>
      <w:bookmarkStart w:id="23" w:name="_Toc311656108"/>
      <w:bookmarkStart w:id="24" w:name="_Toc311656224"/>
      <w:bookmarkEnd w:id="20"/>
      <w:bookmarkEnd w:id="21"/>
      <w:bookmarkEnd w:id="22"/>
      <w:bookmarkEnd w:id="23"/>
      <w:bookmarkEnd w:id="24"/>
    </w:p>
    <w:p w14:paraId="34D989D4" w14:textId="3D52E0AC" w:rsidR="000B3CA3" w:rsidRDefault="00FB1824" w:rsidP="003074D5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25" w:name="_Toc168645684"/>
      <w:r w:rsidRPr="00DE0E82">
        <w:rPr>
          <w:szCs w:val="24"/>
        </w:rPr>
        <w:t>Descrição dos requisitos funcionais</w:t>
      </w:r>
      <w:bookmarkEnd w:id="25"/>
    </w:p>
    <w:p w14:paraId="1B9E29A3" w14:textId="2DE751FA" w:rsidR="008D16A9" w:rsidRPr="006C5269" w:rsidRDefault="008B30D9" w:rsidP="006C5269">
      <w:pPr>
        <w:ind w:left="2268" w:firstLine="0"/>
        <w:rPr>
          <w:sz w:val="20"/>
        </w:rPr>
      </w:pPr>
      <w:r w:rsidRPr="00A478D9">
        <w:rPr>
          <w:iCs/>
          <w:sz w:val="20"/>
        </w:rPr>
        <w:t>Requisitos funcionais</w:t>
      </w:r>
      <w:r>
        <w:rPr>
          <w:sz w:val="20"/>
        </w:rPr>
        <w:t>. s</w:t>
      </w:r>
      <w:r w:rsidR="006C5269" w:rsidRPr="006C5269">
        <w:rPr>
          <w:sz w:val="20"/>
        </w:rPr>
        <w:t>ão as declarações de serviços que o sistema deve fornecer, como o sistema deve reagir a entradas específicas e como o sistema deve se comportar em determinadas situações. Em alguns casos, os requisitos funcionais podem também estabelecer explicitamente o que o sistema não deve fazer.</w:t>
      </w:r>
      <w:r w:rsidR="006C5269" w:rsidRPr="006C5269">
        <w:t xml:space="preserve"> </w:t>
      </w:r>
      <w:r w:rsidR="006C5269" w:rsidRPr="006C5269">
        <w:rPr>
          <w:sz w:val="20"/>
        </w:rPr>
        <w:t>(SOMMERVILLE, 2007, p.80)</w:t>
      </w:r>
      <w:r w:rsidR="006C5269">
        <w:rPr>
          <w:sz w:val="20"/>
        </w:rPr>
        <w:t>.</w:t>
      </w:r>
    </w:p>
    <w:p w14:paraId="6C94B785" w14:textId="2F6ED827" w:rsidR="005A48B8" w:rsidRDefault="008B30D9" w:rsidP="008D16A9">
      <w:r>
        <w:t>Dessa forma a</w:t>
      </w:r>
      <w:r w:rsidR="005A48B8" w:rsidRPr="005A48B8">
        <w:t>o identificar e documentar de forma clara as funções principais do sistema, os requisitos funcionais fornecem uma base mensurável e testável para garantir que o sistema atenda às expectativas dos usuários. Sua revisão contínua ao longo do ciclo de vida do projeto é crucial para garantir a qualidade e o alinhamento do sistema com as necessidades reais.</w:t>
      </w:r>
    </w:p>
    <w:p w14:paraId="0875BE41" w14:textId="0AF824F8" w:rsidR="008D16A9" w:rsidRDefault="008D16A9" w:rsidP="008D16A9">
      <w:pPr>
        <w:pStyle w:val="Legenda"/>
        <w:keepNext/>
        <w:jc w:val="left"/>
      </w:pPr>
    </w:p>
    <w:p w14:paraId="4035D593" w14:textId="05A04645" w:rsidR="005C599D" w:rsidRDefault="005C599D" w:rsidP="005C599D">
      <w:pPr>
        <w:pStyle w:val="Legenda"/>
        <w:keepNext/>
        <w:jc w:val="left"/>
      </w:pPr>
      <w:bookmarkStart w:id="26" w:name="_Toc168688428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</w:t>
      </w:r>
      <w:r w:rsidR="00456D6D">
        <w:rPr>
          <w:noProof/>
        </w:rPr>
        <w:fldChar w:fldCharType="end"/>
      </w:r>
      <w:r>
        <w:t xml:space="preserve"> – </w:t>
      </w:r>
      <w:r w:rsidRPr="005C599D">
        <w:rPr>
          <w:b w:val="0"/>
        </w:rPr>
        <w:t>Requisitos Funcionais do Sistema</w:t>
      </w:r>
      <w:bookmarkEnd w:id="26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2094"/>
        <w:gridCol w:w="6501"/>
      </w:tblGrid>
      <w:tr w:rsidR="0045370B" w:rsidRPr="0009786F" w14:paraId="77607DE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5AEE4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73EC3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Requisitos  </w:t>
            </w:r>
            <w:r w:rsidRPr="0009786F">
              <w:rPr>
                <w:color w:val="000000"/>
                <w:szCs w:val="24"/>
              </w:rPr>
              <w:br/>
              <w:t>Funcionais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39CC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Descrição </w:t>
            </w:r>
          </w:p>
        </w:tc>
      </w:tr>
      <w:tr w:rsidR="0045370B" w:rsidRPr="0009786F" w14:paraId="1E838DA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CA89B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111A8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327A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cadastrar usuários para utilização do sistema, desde atendente até administrador. </w:t>
            </w:r>
          </w:p>
        </w:tc>
      </w:tr>
      <w:tr w:rsidR="0045370B" w:rsidRPr="0009786F" w14:paraId="65DE52D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DE98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8DA6B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Autenticação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40AA9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(E-mail e senha) para realizar o login. </w:t>
            </w:r>
          </w:p>
        </w:tc>
      </w:tr>
      <w:tr w:rsidR="0045370B" w:rsidRPr="0009786F" w14:paraId="08D153B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1C6A48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2608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Controle de Acessos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2B6BB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apresentadas e apenas realizar o login se o usuário estiver cadastrado. </w:t>
            </w:r>
          </w:p>
        </w:tc>
      </w:tr>
      <w:tr w:rsidR="0045370B" w:rsidRPr="0009786F" w14:paraId="144A31E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86028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1AD2F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C78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realizar a alteração de dados de usuários se for necessário. </w:t>
            </w:r>
          </w:p>
        </w:tc>
      </w:tr>
      <w:tr w:rsidR="0045370B" w:rsidRPr="0009786F" w14:paraId="188B34E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698C4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38BCA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A9C8D9" w14:textId="7156DAD8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listar os usuários para que o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possa manter o controle dos usuários. </w:t>
            </w:r>
          </w:p>
        </w:tc>
      </w:tr>
      <w:tr w:rsidR="0045370B" w:rsidRPr="0009786F" w14:paraId="5EAB07C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79565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F2FC7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CC0A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excluir usuários via Administrador. </w:t>
            </w:r>
          </w:p>
        </w:tc>
      </w:tr>
      <w:tr w:rsidR="0045370B" w:rsidRPr="0009786F" w14:paraId="08CCEFD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56B3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318E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E9313" w14:textId="7973BFBF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ser capaz de desativar usuários via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dessa forma evitando que possam fazer login, preservando arquivos que dependem do mesmo. </w:t>
            </w:r>
          </w:p>
        </w:tc>
      </w:tr>
      <w:tr w:rsidR="0045370B" w:rsidRPr="0009786F" w14:paraId="42AB7D8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A87F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DFD02C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420AF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cadastrem imóveis. </w:t>
            </w:r>
          </w:p>
        </w:tc>
      </w:tr>
      <w:tr w:rsidR="0045370B" w:rsidRPr="0009786F" w14:paraId="46F47BE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FC393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2B557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7A53F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alterem imóveis cadastrados. </w:t>
            </w:r>
          </w:p>
        </w:tc>
      </w:tr>
      <w:tr w:rsidR="0045370B" w:rsidRPr="0009786F" w14:paraId="057EF2B5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4338B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E2D95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B8757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possam excluir imóveis do sistema </w:t>
            </w:r>
          </w:p>
        </w:tc>
      </w:tr>
      <w:tr w:rsidR="0045370B" w:rsidRPr="0009786F" w14:paraId="5036880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31BE2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7D0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E8A6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desativem imóveis, dessa forma não irá interagir no banco de dados apenas existindo para que arquivos dependentes do mesmo não sejam perdidos. </w:t>
            </w:r>
          </w:p>
        </w:tc>
      </w:tr>
      <w:tr w:rsidR="0045370B" w:rsidRPr="0009786F" w14:paraId="3E136081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0C5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lastRenderedPageBreak/>
              <w:t>12 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3A5C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9C73C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o cadastro de processos. </w:t>
            </w:r>
          </w:p>
        </w:tc>
      </w:tr>
      <w:tr w:rsidR="0045370B" w:rsidRPr="0009786F" w14:paraId="65602C6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6A17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0D723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E28DA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alterações nos processos cadastrados. </w:t>
            </w:r>
          </w:p>
        </w:tc>
      </w:tr>
      <w:tr w:rsidR="0045370B" w:rsidRPr="0009786F" w14:paraId="2B379C5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957B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9FCFE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F7099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os processos presentes nele. </w:t>
            </w:r>
          </w:p>
        </w:tc>
      </w:tr>
      <w:tr w:rsidR="0045370B" w:rsidRPr="0009786F" w14:paraId="1DAB56D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751E6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1B3D3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092A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usuários autorizados façam a exclusão de processos </w:t>
            </w:r>
          </w:p>
        </w:tc>
      </w:tr>
      <w:tr w:rsidR="0045370B" w:rsidRPr="0009786F" w14:paraId="70BF22F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12FC90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3FF79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0A6B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processos cadastrados por usuários autorizados, dessa forma arquivos dependentes não serão perdidos. </w:t>
            </w:r>
          </w:p>
        </w:tc>
      </w:tr>
      <w:tr w:rsidR="0045370B" w:rsidRPr="0009786F" w14:paraId="18BA47C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AE75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E108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0506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do tipo do processo. </w:t>
            </w:r>
          </w:p>
        </w:tc>
      </w:tr>
      <w:tr w:rsidR="0045370B" w:rsidRPr="0009786F" w14:paraId="45A58B1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5F8F0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FDF5A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C6BF4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por usuários autorizados dos tipos de processos cadastrados. </w:t>
            </w:r>
          </w:p>
        </w:tc>
      </w:tr>
      <w:tr w:rsidR="0045370B" w:rsidRPr="0009786F" w14:paraId="4EEACD7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D5F24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BD8B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6EC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processos cadastrados. </w:t>
            </w:r>
          </w:p>
        </w:tc>
      </w:tr>
      <w:tr w:rsidR="0045370B" w:rsidRPr="0009786F" w14:paraId="16C5B7B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A570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48A1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62A0F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capazes excluir tipos de processos cadastrados. </w:t>
            </w:r>
          </w:p>
        </w:tc>
      </w:tr>
      <w:tr w:rsidR="0045370B" w:rsidRPr="0009786F" w14:paraId="6AADFCF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26943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11EC6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A7427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autorizados desativar tipos de processos dessa forma arquivos dependentes não serão perdidos. </w:t>
            </w:r>
          </w:p>
        </w:tc>
      </w:tr>
      <w:tr w:rsidR="0045370B" w:rsidRPr="0009786F" w14:paraId="720FD1A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CF58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7DDB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5C7C0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etapas por usuários autorizados. </w:t>
            </w:r>
          </w:p>
        </w:tc>
      </w:tr>
      <w:tr w:rsidR="0045370B" w:rsidRPr="0009786F" w14:paraId="74257A1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EB69E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49D82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5E38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etapas cadastradas por usuários autorizados. </w:t>
            </w:r>
          </w:p>
        </w:tc>
      </w:tr>
      <w:tr w:rsidR="0045370B" w:rsidRPr="0009786F" w14:paraId="4DEE150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9C75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F0DA6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9F66E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todas as etapas cadastradas. </w:t>
            </w:r>
          </w:p>
        </w:tc>
      </w:tr>
      <w:tr w:rsidR="0045370B" w:rsidRPr="0009786F" w14:paraId="4C65041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AAB0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3B2BC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0A6F8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etapas cadastradas por usuários autorizados. </w:t>
            </w:r>
          </w:p>
        </w:tc>
      </w:tr>
      <w:tr w:rsidR="0045370B" w:rsidRPr="0009786F" w14:paraId="6C4974B3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A5A47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6400F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8584E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etapas cadastradas por usuários autorizados, dessa forma arquivos dependentes não serão afetados. </w:t>
            </w:r>
          </w:p>
        </w:tc>
      </w:tr>
      <w:tr w:rsidR="0045370B" w:rsidRPr="0009786F" w14:paraId="1E3AF2A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EF9D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93FFB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C6731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etapas por usuários autorizados </w:t>
            </w:r>
          </w:p>
        </w:tc>
      </w:tr>
      <w:tr w:rsidR="0045370B" w:rsidRPr="0009786F" w14:paraId="13901F1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7AF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1FDEF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B95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alterações para tipos de etapas por usuários autorizados. </w:t>
            </w:r>
          </w:p>
        </w:tc>
      </w:tr>
      <w:tr w:rsidR="0045370B" w:rsidRPr="0009786F" w14:paraId="40517CE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04A4A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2E17A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4D375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etapa cadastrados por usuários autorizados </w:t>
            </w:r>
          </w:p>
        </w:tc>
      </w:tr>
      <w:tr w:rsidR="0045370B" w:rsidRPr="0009786F" w14:paraId="25ED193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21B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58352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FB40A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etapa cadastrados por usuários autorizados. </w:t>
            </w:r>
          </w:p>
        </w:tc>
      </w:tr>
      <w:tr w:rsidR="0045370B" w:rsidRPr="0009786F" w14:paraId="07B7609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EC5FA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E1EE80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B93F1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etapas cadastradas. </w:t>
            </w:r>
          </w:p>
        </w:tc>
      </w:tr>
      <w:tr w:rsidR="0045370B" w:rsidRPr="0009786F" w14:paraId="7133088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01D3B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37F7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DE320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cadastrar documentos por meio de usuários autorizados. </w:t>
            </w:r>
          </w:p>
        </w:tc>
      </w:tr>
      <w:tr w:rsidR="0045370B" w:rsidRPr="0009786F" w14:paraId="397A46C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DBA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53B9D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0D7CD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de documentos cadastrados no sistema por meio de usuários autorizados. </w:t>
            </w:r>
          </w:p>
        </w:tc>
      </w:tr>
      <w:tr w:rsidR="0045370B" w:rsidRPr="0009786F" w14:paraId="250043B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F912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37A3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9284E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documentos cadastrados no sistema por meio de usuários autorizados. </w:t>
            </w:r>
          </w:p>
        </w:tc>
      </w:tr>
      <w:tr w:rsidR="0045370B" w:rsidRPr="0009786F" w14:paraId="25BC6B2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32A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821C2F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D801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documentos cadastrados no sistema por usuários autorizados, dessa forma arquivos dependentes não serão afetados. </w:t>
            </w:r>
          </w:p>
        </w:tc>
      </w:tr>
      <w:tr w:rsidR="0045370B" w:rsidRPr="0009786F" w14:paraId="598E9E49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68944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lastRenderedPageBreak/>
              <w:t>36 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0C8B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610F2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documentos cadastrados. </w:t>
            </w:r>
          </w:p>
        </w:tc>
      </w:tr>
      <w:tr w:rsidR="0045370B" w:rsidRPr="0009786F" w14:paraId="19ACB2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5B37E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7D5E07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8D38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documentos por usuários autorizados. </w:t>
            </w:r>
          </w:p>
        </w:tc>
      </w:tr>
      <w:tr w:rsidR="0045370B" w:rsidRPr="0009786F" w14:paraId="14C870E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685D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B8838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99F13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tipos de documentos por usuários autorizados </w:t>
            </w:r>
          </w:p>
        </w:tc>
      </w:tr>
      <w:tr w:rsidR="0045370B" w:rsidRPr="0009786F" w14:paraId="2556054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A0FDA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30BDE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F2EC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documentos por usuários autorizados. </w:t>
            </w:r>
          </w:p>
        </w:tc>
      </w:tr>
      <w:tr w:rsidR="0045370B" w:rsidRPr="0009786F" w14:paraId="5EADFC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15C7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5DDC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6A7F9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documentos cadastrados. </w:t>
            </w:r>
          </w:p>
        </w:tc>
      </w:tr>
      <w:tr w:rsidR="0045370B" w:rsidRPr="0009786F" w14:paraId="1EC7D896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AA848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AA8BFA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8CF5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documento por usuários autorizados, assim arquivos dependentes não serão afetados. </w:t>
            </w:r>
          </w:p>
        </w:tc>
      </w:tr>
    </w:tbl>
    <w:p w14:paraId="0EB8DD22" w14:textId="14AE3AB5" w:rsidR="00C164DC" w:rsidRPr="00FE3618" w:rsidRDefault="0045370B" w:rsidP="0009786F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74E2BDC1" w14:textId="77777777" w:rsidR="00FB1824" w:rsidRPr="00DE0E82" w:rsidRDefault="00FB1824" w:rsidP="0045370B">
      <w:pPr>
        <w:ind w:firstLine="0"/>
        <w:rPr>
          <w:szCs w:val="24"/>
        </w:rPr>
      </w:pPr>
    </w:p>
    <w:p w14:paraId="39969684" w14:textId="56836809" w:rsidR="00F724F4" w:rsidRDefault="00FB1824" w:rsidP="00BA7689">
      <w:pPr>
        <w:pStyle w:val="Ttulo2"/>
        <w:rPr>
          <w:szCs w:val="24"/>
        </w:rPr>
      </w:pPr>
      <w:bookmarkStart w:id="27" w:name="_Toc168645685"/>
      <w:r w:rsidRPr="00DE0E82">
        <w:rPr>
          <w:szCs w:val="24"/>
        </w:rPr>
        <w:t>Descrição dos requisitos não funcionais</w:t>
      </w:r>
      <w:bookmarkEnd w:id="27"/>
    </w:p>
    <w:p w14:paraId="140840A0" w14:textId="77777777" w:rsidR="00B67BA8" w:rsidRDefault="00B67BA8" w:rsidP="00B67BA8">
      <w:r w:rsidRPr="00B67BA8">
        <w:t xml:space="preserve">Segundo Guedes (2009), os requisitos não funcionais frequentemente afetam todo o sistema, afetando o design e a implementação. Esses requisitos incluem tempo de resposta aceitável, capacidade do sistema para suportar cargas de usuários simultâneos e componentes de segurança robustos contra ameaças externas. Para garantir que o sistema cumpra os requisitos de qualidade e desempenho exigidos pelos stakeholders, sua identificação e gestão são cruciais. </w:t>
      </w:r>
    </w:p>
    <w:p w14:paraId="0FC7534A" w14:textId="7810E41C" w:rsidR="00395B09" w:rsidRDefault="00B67BA8" w:rsidP="00B67BA8">
      <w:r w:rsidRPr="00B67BA8">
        <w:t>Para construir sistemas mais eficientes e adaptados às necessidades dos usuários e das organizações, Guedes afirma que é essencial considerar os requisitos não funcionais desde as fases iniciais do desenvolvimento. Embora a UML não forneça diagramas específicos para representar diretamente esses requisitos, eles podem ser documentados e conectados a elementos arquiteturais, como classes, componentes ou casos de uso, por meio de diagramas. Isso permite uma modelagem do sistema mais completa e robusta.</w:t>
      </w:r>
    </w:p>
    <w:p w14:paraId="3B0C04BA" w14:textId="06FFC12D" w:rsidR="005D5C45" w:rsidRDefault="005D5C45" w:rsidP="005D5C45">
      <w:r w:rsidRPr="005D5C45">
        <w:t xml:space="preserve">O </w:t>
      </w:r>
      <w:r w:rsidRPr="005D5C45">
        <w:rPr>
          <w:b/>
        </w:rPr>
        <w:t>Quadro 2</w:t>
      </w:r>
      <w:r w:rsidRPr="005D5C45">
        <w:t xml:space="preserve"> é referente à os principais requisitos não funcionais identificados para o projeto em questão. Esses requisitos abrangem desde a agilidade na atualização do banco de dados até a compatibilidade das maquinas com navegador. </w:t>
      </w:r>
    </w:p>
    <w:p w14:paraId="0B4C2BC3" w14:textId="77777777" w:rsidR="00B67BA8" w:rsidRDefault="00B67BA8" w:rsidP="00B67BA8"/>
    <w:p w14:paraId="2E4D4545" w14:textId="149D9128" w:rsidR="005C599D" w:rsidRDefault="005C599D" w:rsidP="005C599D">
      <w:pPr>
        <w:pStyle w:val="Legenda"/>
        <w:keepNext/>
        <w:jc w:val="both"/>
      </w:pPr>
      <w:bookmarkStart w:id="28" w:name="_Toc168688429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2</w:t>
      </w:r>
      <w:r w:rsidR="00456D6D">
        <w:rPr>
          <w:noProof/>
        </w:rPr>
        <w:fldChar w:fldCharType="end"/>
      </w:r>
      <w:r>
        <w:t xml:space="preserve"> </w:t>
      </w:r>
      <w:r w:rsidRPr="005C599D">
        <w:rPr>
          <w:b w:val="0"/>
        </w:rPr>
        <w:t>– Requisitos Não Funcionais do Sistema</w:t>
      </w:r>
      <w:bookmarkEnd w:id="28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"/>
        <w:gridCol w:w="2280"/>
        <w:gridCol w:w="6435"/>
      </w:tblGrid>
      <w:tr w:rsidR="0045370B" w:rsidRPr="0009786F" w14:paraId="15D633B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DE433D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C65D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Requisitos não funcionais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6C4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Descrição </w:t>
            </w:r>
          </w:p>
        </w:tc>
      </w:tr>
      <w:tr w:rsidR="0045370B" w:rsidRPr="0009786F" w14:paraId="4677B4AC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8BAB1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1 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30212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Atualização do banco de dados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74E4B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Aprimorar a agilidade na atualização do banco de dados do cliente é essencial para evitar a presença de informações desatualizadas no sistema. </w:t>
            </w:r>
          </w:p>
        </w:tc>
      </w:tr>
      <w:tr w:rsidR="0045370B" w:rsidRPr="0009786F" w14:paraId="0CAFB5A6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B030C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2 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90D80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Máquina compatível com navegador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BC30F9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É fundamental que o dispositivo suporte um navegador para acessar e utilizar o sistema. </w:t>
            </w:r>
          </w:p>
        </w:tc>
      </w:tr>
      <w:tr w:rsidR="0045370B" w:rsidRPr="0009786F" w14:paraId="2598EC6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D85814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lastRenderedPageBreak/>
              <w:t>3 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5B7C8A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Auxiliar na atualização do sistema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98F918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Vamos fornecer suporte aos usuários, orientando-os a utilizar o software de maneira mais produtiva. </w:t>
            </w:r>
          </w:p>
        </w:tc>
      </w:tr>
    </w:tbl>
    <w:p w14:paraId="0A3B078D" w14:textId="39F1CCB8" w:rsidR="003B0E7E" w:rsidRPr="00FE3618" w:rsidRDefault="0045370B" w:rsidP="0045370B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5D930E34" w14:textId="77777777" w:rsidR="000959C0" w:rsidRDefault="000959C0" w:rsidP="0045370B">
      <w:pPr>
        <w:ind w:firstLine="0"/>
        <w:rPr>
          <w:szCs w:val="24"/>
        </w:rPr>
      </w:pPr>
    </w:p>
    <w:p w14:paraId="6D94DADF" w14:textId="3C7536C1" w:rsidR="000959C0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29" w:name="_Toc168645686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29"/>
    </w:p>
    <w:p w14:paraId="061139FE" w14:textId="0064D35D" w:rsidR="007B048E" w:rsidRDefault="007B048E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 w:rsidRPr="007B048E">
        <w:rPr>
          <w:color w:val="000000" w:themeColor="text1"/>
          <w:szCs w:val="24"/>
        </w:rPr>
        <w:t>A UML (</w:t>
      </w:r>
      <w:proofErr w:type="spellStart"/>
      <w:r w:rsidRPr="007B048E">
        <w:rPr>
          <w:i/>
          <w:color w:val="000000" w:themeColor="text1"/>
          <w:szCs w:val="24"/>
        </w:rPr>
        <w:t>Unified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Modeling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Language</w:t>
      </w:r>
      <w:proofErr w:type="spellEnd"/>
      <w:r w:rsidRPr="007B048E">
        <w:rPr>
          <w:color w:val="000000" w:themeColor="text1"/>
          <w:szCs w:val="24"/>
        </w:rPr>
        <w:t>) é uma linguagem padrão utilizada para modelar e documentar sistemas orientados a objetos</w:t>
      </w:r>
      <w:r w:rsidR="00656826">
        <w:rPr>
          <w:color w:val="000000" w:themeColor="text1"/>
          <w:szCs w:val="24"/>
        </w:rPr>
        <w:t>.</w:t>
      </w:r>
      <w:r w:rsidR="00656826" w:rsidRPr="00656826">
        <w:t xml:space="preserve"> </w:t>
      </w:r>
      <w:r w:rsidR="00656826" w:rsidRPr="00656826">
        <w:rPr>
          <w:color w:val="000000" w:themeColor="text1"/>
          <w:szCs w:val="24"/>
        </w:rPr>
        <w:t>O Diagrama de Casos de Uso é essencial entre os diagramas para descrever as funcionalidades do sistema do ponto de vista do usuário, documentando as principais funções (Guedes, 2011).</w:t>
      </w:r>
    </w:p>
    <w:p w14:paraId="370D464A" w14:textId="77777777" w:rsidR="00656826" w:rsidRPr="007B048E" w:rsidRDefault="00656826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0" w:name="_Toc168645687"/>
      <w:r w:rsidRPr="000959C0">
        <w:rPr>
          <w:szCs w:val="24"/>
        </w:rPr>
        <w:t>3.1 Diagrama de Classes</w:t>
      </w:r>
      <w:bookmarkEnd w:id="30"/>
    </w:p>
    <w:p w14:paraId="2F818D45" w14:textId="4715C2B0" w:rsidR="00B54992" w:rsidRDefault="00B54992" w:rsidP="002901E3">
      <w:pPr>
        <w:pStyle w:val="Pargrafo"/>
        <w:spacing w:before="0" w:line="360" w:lineRule="auto"/>
        <w:ind w:firstLine="851"/>
      </w:pPr>
      <w:r w:rsidRPr="00B54992">
        <w:t>O Diagrama de Classes é uma das ferramentas mais importantes na modelagem orientada a objetos, pois oferece uma visão clara e organizada da estrutura interna de um sistema. Ele permite a identificação das classes do software, bem como suas características, métodos e conexões entre elas, como associações, heranças e composições. O uso de um diagrama de classes para representar classes, atributos, operações e relacionamentos permite a modelagem da estrutura estática de um sistema.</w:t>
      </w:r>
      <w:r>
        <w:t xml:space="preserve"> </w:t>
      </w:r>
      <w:r w:rsidRPr="00B54992">
        <w:t xml:space="preserve">Isso ajuda na construção de uma base sólida para a implementação do sistema (Guedes, 2011). </w:t>
      </w:r>
    </w:p>
    <w:p w14:paraId="5256B349" w14:textId="6328CE5C" w:rsidR="00B54992" w:rsidRDefault="00B54992" w:rsidP="002901E3">
      <w:pPr>
        <w:pStyle w:val="Pargrafo"/>
        <w:spacing w:before="0" w:line="360" w:lineRule="auto"/>
        <w:ind w:firstLine="851"/>
      </w:pPr>
      <w:r w:rsidRPr="00B54992">
        <w:t>O processo de refatoração é facilitado pelo uso do modelo de diagrama de classe, que identifica erros de design durante as etapas iniciais. Esse diagrama ilustra como a complexidade do sistema tende a aumentar com o tempo. No entanto, a clareza visual do sistema facilita a refatoração e reduz a probabilidade de novos problemas de software surgirem (Guedes, 2011). Assim, o Diagrama de Classes é uma ferramenta dinâmica útil para o desenvolvimento e manutenção de sistemas.</w:t>
      </w:r>
    </w:p>
    <w:p w14:paraId="1FC403E2" w14:textId="37E47484" w:rsidR="00C416C4" w:rsidRDefault="00B54992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>
        <w:t xml:space="preserve">Segundo </w:t>
      </w:r>
      <w:proofErr w:type="spellStart"/>
      <w:r>
        <w:t>Sommerville</w:t>
      </w:r>
      <w:proofErr w:type="spellEnd"/>
      <w:r>
        <w:t xml:space="preserve"> (2007), </w:t>
      </w:r>
      <w:r w:rsidRPr="00B54992">
        <w:t xml:space="preserve">O diagrama de classes é essencial para representar os componentes essenciais de um sistema, como as classes e seus relacionamentos, permitindo que os engenheiros de software visualizem a estrutura do sistema de forma coesa. Ele enfatiza o uso desse diagrama para aprender sobre a "arquitetura estática" do sistema, pois facilita a tradução do design em código durante a fase de implementação. Além disso, </w:t>
      </w:r>
      <w:proofErr w:type="spellStart"/>
      <w:r w:rsidRPr="00B54992">
        <w:t>Sommerville</w:t>
      </w:r>
      <w:proofErr w:type="spellEnd"/>
      <w:r w:rsidRPr="00B54992">
        <w:t xml:space="preserve"> enfatiza que os diagramas de classes são especialmente úteis para a comunicação entre os membros da equipe de desenvolvimento porque fornecem uma visão compartilhada das estruturas fundamentais do sistema.</w:t>
      </w:r>
    </w:p>
    <w:p w14:paraId="499F9CB4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AC72751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25B5676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C2171D2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DB6CF5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79A3CD49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4B76135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2A7F53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AC553FA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5BBB1F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B73C000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312503E" w14:textId="1CA75BA6" w:rsidR="002901E3" w:rsidRPr="00656826" w:rsidRDefault="00A478D9" w:rsidP="002901E3">
      <w:pPr>
        <w:pStyle w:val="Pargrafo"/>
        <w:spacing w:before="0" w:line="360" w:lineRule="auto"/>
        <w:ind w:firstLine="851"/>
      </w:pPr>
      <w:r>
        <w:rPr>
          <w:color w:val="000000" w:themeColor="text1"/>
          <w:szCs w:val="24"/>
        </w:rPr>
        <w:t>Apresentasse na Figura 1</w:t>
      </w:r>
      <w:r w:rsidR="002901E3" w:rsidRPr="002901E3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o Diagrama de Classe, </w:t>
      </w:r>
      <w:r w:rsidR="002901E3" w:rsidRPr="002901E3">
        <w:rPr>
          <w:color w:val="000000" w:themeColor="text1"/>
          <w:szCs w:val="24"/>
        </w:rPr>
        <w:t>abrangendo a configuração da camada de negócios correspondente.</w:t>
      </w:r>
    </w:p>
    <w:p w14:paraId="2CF3DE60" w14:textId="77777777" w:rsidR="00E043C7" w:rsidRPr="00656826" w:rsidRDefault="00E043C7" w:rsidP="002901E3">
      <w:pPr>
        <w:pStyle w:val="Pargrafo"/>
        <w:spacing w:before="0" w:line="360" w:lineRule="auto"/>
        <w:ind w:firstLine="851"/>
      </w:pPr>
    </w:p>
    <w:p w14:paraId="051D7225" w14:textId="3AA6D67D" w:rsidR="008755E4" w:rsidRPr="008755E4" w:rsidRDefault="008755E4" w:rsidP="008755E4">
      <w:pPr>
        <w:pStyle w:val="Legenda"/>
        <w:keepNext/>
        <w:jc w:val="both"/>
        <w:rPr>
          <w:b w:val="0"/>
        </w:rPr>
      </w:pPr>
      <w:bookmarkStart w:id="31" w:name="_Toc168645603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</w:t>
      </w:r>
      <w:r w:rsidR="00456D6D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>
        <w:rPr>
          <w:b w:val="0"/>
        </w:rPr>
        <w:t>Diagrama de Classes</w:t>
      </w:r>
      <w:bookmarkEnd w:id="31"/>
    </w:p>
    <w:p w14:paraId="170C1A2B" w14:textId="77777777" w:rsidR="008755E4" w:rsidRDefault="008755E4" w:rsidP="008755E4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75D53A65" wp14:editId="3ADDB181">
            <wp:extent cx="5760720" cy="4557395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6DC9" w14:textId="3C7A979C" w:rsidR="008755E4" w:rsidRDefault="008755E4" w:rsidP="008755E4">
      <w:pPr>
        <w:spacing w:line="240" w:lineRule="auto"/>
        <w:ind w:firstLine="0"/>
        <w:rPr>
          <w:sz w:val="20"/>
        </w:rPr>
      </w:pPr>
      <w:r w:rsidRPr="008755E4">
        <w:rPr>
          <w:sz w:val="20"/>
        </w:rPr>
        <w:t>Fonte: Elaborado pelos autores.</w:t>
      </w:r>
    </w:p>
    <w:p w14:paraId="46170DCB" w14:textId="77777777" w:rsidR="008755E4" w:rsidRPr="008755E4" w:rsidRDefault="008755E4" w:rsidP="008755E4">
      <w:pPr>
        <w:ind w:firstLine="0"/>
        <w:rPr>
          <w:szCs w:val="24"/>
        </w:rPr>
      </w:pPr>
    </w:p>
    <w:p w14:paraId="64A117C8" w14:textId="6926BACB" w:rsidR="008C298C" w:rsidRDefault="004024FD" w:rsidP="005E7B1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2" w:name="_Toc168645688"/>
      <w:r w:rsidRPr="00DF0DED">
        <w:rPr>
          <w:szCs w:val="24"/>
        </w:rPr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2"/>
    </w:p>
    <w:p w14:paraId="5DAC3CE1" w14:textId="78A2C9A4" w:rsidR="008C298C" w:rsidRPr="00C37939" w:rsidRDefault="00903E2E" w:rsidP="008C298C">
      <w:pPr>
        <w:rPr>
          <w:color w:val="000000" w:themeColor="text1"/>
        </w:rPr>
      </w:pPr>
      <w:r>
        <w:rPr>
          <w:color w:val="000000" w:themeColor="text1"/>
        </w:rPr>
        <w:t>No Quadro 3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a classe Tipo Usuário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que é responsável por guardar todo tipo de dado, sobre o nível de acesso do usuário, dentro do sistema.</w:t>
      </w:r>
    </w:p>
    <w:p w14:paraId="33A86EF6" w14:textId="258DE774" w:rsidR="008C298C" w:rsidRDefault="008C298C" w:rsidP="00E043C7">
      <w:pPr>
        <w:ind w:firstLine="0"/>
        <w:rPr>
          <w:rFonts w:ascii="Arial" w:hAnsi="Arial" w:cs="Arial"/>
          <w:color w:val="FF0000"/>
        </w:rPr>
      </w:pPr>
    </w:p>
    <w:p w14:paraId="3B2CFA7D" w14:textId="77777777" w:rsidR="00315DA5" w:rsidRPr="004C384A" w:rsidRDefault="00315DA5" w:rsidP="00E043C7">
      <w:pPr>
        <w:ind w:firstLine="0"/>
        <w:rPr>
          <w:rFonts w:ascii="Arial" w:hAnsi="Arial" w:cs="Arial"/>
          <w:color w:val="FF0000"/>
        </w:rPr>
      </w:pPr>
    </w:p>
    <w:p w14:paraId="3B27EDB9" w14:textId="6D4C6ACE" w:rsidR="00E043C7" w:rsidRDefault="00E043C7" w:rsidP="00E043C7">
      <w:pPr>
        <w:pStyle w:val="Legenda"/>
        <w:keepNext/>
        <w:jc w:val="left"/>
      </w:pPr>
      <w:bookmarkStart w:id="33" w:name="_Toc168688430"/>
      <w:r>
        <w:lastRenderedPageBreak/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3</w:t>
      </w:r>
      <w:r w:rsidR="00456D6D">
        <w:rPr>
          <w:noProof/>
        </w:rPr>
        <w:fldChar w:fldCharType="end"/>
      </w:r>
      <w:r>
        <w:rPr>
          <w:noProof/>
        </w:rPr>
        <w:t xml:space="preserve"> – </w:t>
      </w:r>
      <w:r w:rsidRPr="00E043C7">
        <w:rPr>
          <w:b w:val="0"/>
          <w:noProof/>
        </w:rPr>
        <w:t>Descrição</w:t>
      </w:r>
      <w:r w:rsidR="00C418D6">
        <w:rPr>
          <w:b w:val="0"/>
          <w:noProof/>
        </w:rPr>
        <w:t xml:space="preserve"> da</w:t>
      </w:r>
      <w:r w:rsidRPr="00E043C7">
        <w:rPr>
          <w:b w:val="0"/>
          <w:noProof/>
        </w:rPr>
        <w:t xml:space="preserve"> Classe TipoUsuário</w:t>
      </w:r>
      <w:bookmarkEnd w:id="33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C384A" w:rsidRPr="004C384A" w14:paraId="68B26E21" w14:textId="77777777" w:rsidTr="005E7B1B">
        <w:trPr>
          <w:trHeight w:val="308"/>
        </w:trPr>
        <w:tc>
          <w:tcPr>
            <w:tcW w:w="3029" w:type="dxa"/>
          </w:tcPr>
          <w:p w14:paraId="5FB5AA6F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75840B6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FB75E88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4C384A" w:rsidRPr="004C384A" w14:paraId="05D30FCE" w14:textId="77777777" w:rsidTr="005E7B1B">
        <w:trPr>
          <w:trHeight w:val="628"/>
        </w:trPr>
        <w:tc>
          <w:tcPr>
            <w:tcW w:w="3029" w:type="dxa"/>
          </w:tcPr>
          <w:p w14:paraId="2037E964" w14:textId="5FA73AAA" w:rsidR="008C298C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codigoTipoUsuario</w:t>
            </w:r>
            <w:proofErr w:type="spellEnd"/>
          </w:p>
        </w:tc>
        <w:tc>
          <w:tcPr>
            <w:tcW w:w="1658" w:type="dxa"/>
          </w:tcPr>
          <w:p w14:paraId="1C016F68" w14:textId="77777777" w:rsidR="008C298C" w:rsidRPr="00FB7DEB" w:rsidRDefault="008C298C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E1BA698" w14:textId="1C65256A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identificar o tipo de usuário.</w:t>
            </w:r>
          </w:p>
        </w:tc>
      </w:tr>
      <w:tr w:rsidR="00E043C7" w:rsidRPr="004C384A" w14:paraId="1E90B9A4" w14:textId="77777777" w:rsidTr="005E7B1B">
        <w:trPr>
          <w:trHeight w:val="628"/>
        </w:trPr>
        <w:tc>
          <w:tcPr>
            <w:tcW w:w="3029" w:type="dxa"/>
          </w:tcPr>
          <w:p w14:paraId="0EBEB832" w14:textId="14C587C8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nivelAcesso</w:t>
            </w:r>
            <w:proofErr w:type="spellEnd"/>
          </w:p>
        </w:tc>
        <w:tc>
          <w:tcPr>
            <w:tcW w:w="1658" w:type="dxa"/>
          </w:tcPr>
          <w:p w14:paraId="45AD04D8" w14:textId="732A1811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Char</w:t>
            </w:r>
          </w:p>
        </w:tc>
        <w:tc>
          <w:tcPr>
            <w:tcW w:w="4402" w:type="dxa"/>
          </w:tcPr>
          <w:p w14:paraId="199FB288" w14:textId="24BD0D82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Letra para identificar o tipo de nível de acesso.</w:t>
            </w:r>
          </w:p>
        </w:tc>
      </w:tr>
      <w:tr w:rsidR="00E043C7" w:rsidRPr="004C384A" w14:paraId="7E922F5F" w14:textId="77777777" w:rsidTr="005E7B1B">
        <w:trPr>
          <w:trHeight w:val="628"/>
        </w:trPr>
        <w:tc>
          <w:tcPr>
            <w:tcW w:w="3029" w:type="dxa"/>
          </w:tcPr>
          <w:p w14:paraId="312E7ED4" w14:textId="3ABA647B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nomeTipoUsuario</w:t>
            </w:r>
            <w:proofErr w:type="spellEnd"/>
          </w:p>
        </w:tc>
        <w:tc>
          <w:tcPr>
            <w:tcW w:w="1658" w:type="dxa"/>
          </w:tcPr>
          <w:p w14:paraId="5FC451F9" w14:textId="4DE9A0D8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98997D3" w14:textId="33FF19DD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Nome de identificação do tipo de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24EB9E6D" w14:textId="77777777" w:rsidTr="005E7B1B">
        <w:trPr>
          <w:trHeight w:val="628"/>
        </w:trPr>
        <w:tc>
          <w:tcPr>
            <w:tcW w:w="3029" w:type="dxa"/>
          </w:tcPr>
          <w:p w14:paraId="41816407" w14:textId="438B6F14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descricaoTipoUsuario</w:t>
            </w:r>
            <w:proofErr w:type="spellEnd"/>
          </w:p>
        </w:tc>
        <w:tc>
          <w:tcPr>
            <w:tcW w:w="1658" w:type="dxa"/>
          </w:tcPr>
          <w:p w14:paraId="1BE7331E" w14:textId="5C867B97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A0BFD2" w14:textId="5C01B470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 do local onde as informações acessíveis ao tipo de usuário serão disponibilizadas.</w:t>
            </w:r>
          </w:p>
        </w:tc>
      </w:tr>
    </w:tbl>
    <w:p w14:paraId="0D120B9C" w14:textId="11E940E7" w:rsidR="008C298C" w:rsidRPr="00FE3618" w:rsidRDefault="008C298C" w:rsidP="00E043C7">
      <w:pPr>
        <w:ind w:firstLine="0"/>
        <w:jc w:val="left"/>
        <w:rPr>
          <w:color w:val="000000" w:themeColor="text1"/>
          <w:sz w:val="20"/>
        </w:rPr>
      </w:pPr>
      <w:r w:rsidRPr="00FE3618">
        <w:rPr>
          <w:color w:val="000000" w:themeColor="text1"/>
          <w:sz w:val="20"/>
        </w:rPr>
        <w:t>Fonte: Elaborado pelos autores</w:t>
      </w:r>
      <w:r w:rsidR="00FE3618" w:rsidRPr="00FE3618">
        <w:rPr>
          <w:color w:val="000000" w:themeColor="text1"/>
          <w:sz w:val="20"/>
        </w:rPr>
        <w:t>.</w:t>
      </w:r>
    </w:p>
    <w:p w14:paraId="4FA2DE90" w14:textId="14422E2D" w:rsidR="005E7B1B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4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classe Auditoria v</w:t>
      </w:r>
      <w:r w:rsidR="005E7B1B" w:rsidRPr="00C418D6">
        <w:rPr>
          <w:color w:val="000000" w:themeColor="text1"/>
          <w:szCs w:val="24"/>
        </w:rPr>
        <w:t xml:space="preserve">isa registrar todas as </w:t>
      </w:r>
      <w:r>
        <w:rPr>
          <w:color w:val="000000" w:themeColor="text1"/>
          <w:szCs w:val="24"/>
        </w:rPr>
        <w:t>operações</w:t>
      </w:r>
      <w:r w:rsidR="005E7B1B" w:rsidRPr="00C418D6">
        <w:rPr>
          <w:color w:val="000000" w:themeColor="text1"/>
          <w:szCs w:val="24"/>
        </w:rPr>
        <w:t xml:space="preserve"> efetuadas pelo usuário, </w:t>
      </w:r>
      <w:r>
        <w:rPr>
          <w:color w:val="000000" w:themeColor="text1"/>
          <w:szCs w:val="24"/>
        </w:rPr>
        <w:t>montando um histórico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das</w:t>
      </w:r>
      <w:r w:rsidR="005E7B1B" w:rsidRPr="00C418D6">
        <w:rPr>
          <w:color w:val="000000" w:themeColor="text1"/>
          <w:szCs w:val="24"/>
        </w:rPr>
        <w:t xml:space="preserve"> ações realizadas.</w:t>
      </w:r>
    </w:p>
    <w:p w14:paraId="1EC97713" w14:textId="25F16459" w:rsidR="00C418D6" w:rsidRDefault="00C418D6" w:rsidP="00C418D6">
      <w:pPr>
        <w:pStyle w:val="Legenda"/>
        <w:keepNext/>
        <w:jc w:val="left"/>
      </w:pPr>
      <w:bookmarkStart w:id="34" w:name="_Toc168688431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4</w:t>
      </w:r>
      <w:r w:rsidR="00456D6D">
        <w:rPr>
          <w:noProof/>
        </w:rPr>
        <w:fldChar w:fldCharType="end"/>
      </w:r>
      <w:r>
        <w:rPr>
          <w:noProof/>
        </w:rPr>
        <w:t xml:space="preserve"> - </w:t>
      </w:r>
      <w:r w:rsidRPr="00C418D6">
        <w:rPr>
          <w:b w:val="0"/>
          <w:noProof/>
        </w:rPr>
        <w:t>Descrição da Classe Auditoria</w:t>
      </w:r>
      <w:bookmarkEnd w:id="34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E7B1B" w:rsidRPr="004C384A" w14:paraId="552FE50C" w14:textId="77777777" w:rsidTr="001744DB">
        <w:trPr>
          <w:trHeight w:val="308"/>
        </w:trPr>
        <w:tc>
          <w:tcPr>
            <w:tcW w:w="3029" w:type="dxa"/>
          </w:tcPr>
          <w:p w14:paraId="131580CF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AFB506E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6494D86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E7B1B" w:rsidRPr="004C384A" w14:paraId="42FB121A" w14:textId="77777777" w:rsidTr="001744DB">
        <w:trPr>
          <w:trHeight w:val="628"/>
        </w:trPr>
        <w:tc>
          <w:tcPr>
            <w:tcW w:w="3029" w:type="dxa"/>
          </w:tcPr>
          <w:p w14:paraId="2972CF42" w14:textId="5B3214B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codigoAuditoria</w:t>
            </w:r>
            <w:proofErr w:type="spellEnd"/>
          </w:p>
        </w:tc>
        <w:tc>
          <w:tcPr>
            <w:tcW w:w="1658" w:type="dxa"/>
          </w:tcPr>
          <w:p w14:paraId="3485DEE9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0EC55283" w14:textId="61271936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da auditoria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60C6F7BD" w14:textId="77777777" w:rsidTr="001744DB">
        <w:trPr>
          <w:trHeight w:val="628"/>
        </w:trPr>
        <w:tc>
          <w:tcPr>
            <w:tcW w:w="3029" w:type="dxa"/>
          </w:tcPr>
          <w:p w14:paraId="34F25739" w14:textId="169FBDF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acaoEfetuada</w:t>
            </w:r>
            <w:proofErr w:type="spellEnd"/>
          </w:p>
        </w:tc>
        <w:tc>
          <w:tcPr>
            <w:tcW w:w="1658" w:type="dxa"/>
          </w:tcPr>
          <w:p w14:paraId="5008EF23" w14:textId="3C1B58BB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1CAEBDC" w14:textId="4B9D0073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Ação efetuada no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3C25787" w14:textId="77777777" w:rsidTr="001744DB">
        <w:trPr>
          <w:trHeight w:val="628"/>
        </w:trPr>
        <w:tc>
          <w:tcPr>
            <w:tcW w:w="3029" w:type="dxa"/>
          </w:tcPr>
          <w:p w14:paraId="4C1AFCEE" w14:textId="664BF575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dataAcao</w:t>
            </w:r>
            <w:proofErr w:type="spellEnd"/>
          </w:p>
        </w:tc>
        <w:tc>
          <w:tcPr>
            <w:tcW w:w="1658" w:type="dxa"/>
          </w:tcPr>
          <w:p w14:paraId="42661D30" w14:textId="795E303F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627A9566" w14:textId="7F1E61DB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Data em que a alteração foi realizada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AFB4A56" w14:textId="77777777" w:rsidTr="001744DB">
        <w:trPr>
          <w:trHeight w:val="628"/>
        </w:trPr>
        <w:tc>
          <w:tcPr>
            <w:tcW w:w="3029" w:type="dxa"/>
          </w:tcPr>
          <w:p w14:paraId="21A497FB" w14:textId="470A73B0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classeAfetada</w:t>
            </w:r>
            <w:proofErr w:type="spellEnd"/>
          </w:p>
        </w:tc>
        <w:tc>
          <w:tcPr>
            <w:tcW w:w="1658" w:type="dxa"/>
          </w:tcPr>
          <w:p w14:paraId="42674C07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C8C33" w14:textId="4F29513D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Local no sistema que foi impactado pela modificação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466DBC2F" w14:textId="77777777" w:rsidTr="001744DB">
        <w:trPr>
          <w:trHeight w:val="628"/>
        </w:trPr>
        <w:tc>
          <w:tcPr>
            <w:tcW w:w="3029" w:type="dxa"/>
          </w:tcPr>
          <w:p w14:paraId="0DF44399" w14:textId="32D617E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codigoRegistro</w:t>
            </w:r>
            <w:proofErr w:type="spellEnd"/>
          </w:p>
        </w:tc>
        <w:tc>
          <w:tcPr>
            <w:tcW w:w="1658" w:type="dxa"/>
          </w:tcPr>
          <w:p w14:paraId="6ED2083D" w14:textId="089A96C2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0A930D31" w14:textId="2BD6167C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d</w:t>
            </w:r>
            <w:r w:rsidR="00C418D6" w:rsidRPr="00FB7DEB">
              <w:rPr>
                <w:color w:val="000000" w:themeColor="text1"/>
              </w:rPr>
              <w:t>e</w:t>
            </w:r>
            <w:r w:rsidRPr="00FB7DEB">
              <w:rPr>
                <w:color w:val="000000" w:themeColor="text1"/>
              </w:rPr>
              <w:t xml:space="preserve"> registro das informações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44531F14" w14:textId="6ED9E2CE" w:rsidR="00C418D6" w:rsidRDefault="005E7B1B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7DEE854" w14:textId="7D83C324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2E23A1C" w14:textId="7BDC0BBA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3BACA51" w14:textId="6FF0670E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74AE77EC" w14:textId="643B920B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5C5E8CD5" w14:textId="324DA33E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77C4F86" w14:textId="2703A4E4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51D9972B" w14:textId="77777777" w:rsidR="00315DA5" w:rsidRPr="00FE3618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3A2FAB8" w14:textId="4E86AC16" w:rsidR="00FB7DEB" w:rsidRPr="00C418D6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5</w:t>
      </w:r>
      <w:r w:rsidR="00C418D6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</w:t>
      </w:r>
      <w:r w:rsidR="00C418D6" w:rsidRPr="00C418D6">
        <w:rPr>
          <w:color w:val="000000" w:themeColor="text1"/>
          <w:szCs w:val="24"/>
        </w:rPr>
        <w:t>lasse</w:t>
      </w:r>
      <w:r>
        <w:rPr>
          <w:color w:val="000000" w:themeColor="text1"/>
          <w:szCs w:val="24"/>
        </w:rPr>
        <w:t xml:space="preserve"> Usuário</w:t>
      </w:r>
      <w:r w:rsidR="00C418D6" w:rsidRPr="00C418D6">
        <w:rPr>
          <w:color w:val="000000" w:themeColor="text1"/>
          <w:szCs w:val="24"/>
        </w:rPr>
        <w:t xml:space="preserve"> destinada a acessar o sistema e executar operações internas.</w:t>
      </w:r>
    </w:p>
    <w:p w14:paraId="1931ABCF" w14:textId="37D44244" w:rsidR="00FB7DEB" w:rsidRDefault="00FB7DEB" w:rsidP="00FB7DEB">
      <w:pPr>
        <w:pStyle w:val="Legenda"/>
        <w:keepNext/>
        <w:jc w:val="left"/>
      </w:pPr>
      <w:bookmarkStart w:id="35" w:name="_Toc168688432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5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FB7DEB">
        <w:rPr>
          <w:b w:val="0"/>
        </w:rPr>
        <w:t>Descrição da Classe Usuário</w:t>
      </w:r>
      <w:bookmarkEnd w:id="3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418D6" w:rsidRPr="004C384A" w14:paraId="3636F6AD" w14:textId="77777777" w:rsidTr="001744DB">
        <w:trPr>
          <w:trHeight w:val="308"/>
        </w:trPr>
        <w:tc>
          <w:tcPr>
            <w:tcW w:w="3029" w:type="dxa"/>
          </w:tcPr>
          <w:p w14:paraId="3C783746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D5B7C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EDB82D5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C418D6" w:rsidRPr="004C384A" w14:paraId="534D2B39" w14:textId="77777777" w:rsidTr="001744DB">
        <w:trPr>
          <w:trHeight w:val="628"/>
        </w:trPr>
        <w:tc>
          <w:tcPr>
            <w:tcW w:w="3029" w:type="dxa"/>
          </w:tcPr>
          <w:p w14:paraId="75A227C1" w14:textId="09011D5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codigoUsuario</w:t>
            </w:r>
            <w:proofErr w:type="spellEnd"/>
          </w:p>
        </w:tc>
        <w:tc>
          <w:tcPr>
            <w:tcW w:w="1658" w:type="dxa"/>
          </w:tcPr>
          <w:p w14:paraId="68DC204E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5FD040A7" w14:textId="5F5DC832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do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5F787498" w14:textId="77777777" w:rsidTr="001744DB">
        <w:trPr>
          <w:trHeight w:val="628"/>
        </w:trPr>
        <w:tc>
          <w:tcPr>
            <w:tcW w:w="3029" w:type="dxa"/>
          </w:tcPr>
          <w:p w14:paraId="527FFA67" w14:textId="4108EB43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senhaUsuario</w:t>
            </w:r>
            <w:proofErr w:type="spellEnd"/>
          </w:p>
        </w:tc>
        <w:tc>
          <w:tcPr>
            <w:tcW w:w="1658" w:type="dxa"/>
          </w:tcPr>
          <w:p w14:paraId="12B63350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2DB3B22" w14:textId="6C3599E5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acesso ao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12A8E3AE" w14:textId="77777777" w:rsidTr="001744DB">
        <w:trPr>
          <w:trHeight w:val="628"/>
        </w:trPr>
        <w:tc>
          <w:tcPr>
            <w:tcW w:w="3029" w:type="dxa"/>
          </w:tcPr>
          <w:p w14:paraId="2B1DE521" w14:textId="2D6C33CB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statusUsuario</w:t>
            </w:r>
            <w:proofErr w:type="spellEnd"/>
          </w:p>
        </w:tc>
        <w:tc>
          <w:tcPr>
            <w:tcW w:w="1658" w:type="dxa"/>
          </w:tcPr>
          <w:p w14:paraId="34EBEAC5" w14:textId="406E2BC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599A61DB" w14:textId="4DC4725F" w:rsidR="00C418D6" w:rsidRPr="00FB7DEB" w:rsidRDefault="00A704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Indica se o usuário está ativo ou inativo.</w:t>
            </w:r>
          </w:p>
        </w:tc>
      </w:tr>
    </w:tbl>
    <w:p w14:paraId="3D1210DB" w14:textId="3FA24FA2" w:rsidR="00FB7DEB" w:rsidRPr="00FE3618" w:rsidRDefault="00C418D6" w:rsidP="0015698F">
      <w:pPr>
        <w:pStyle w:val="Pargrafo"/>
        <w:ind w:firstLine="0"/>
        <w:rPr>
          <w:color w:val="000000" w:themeColor="text1"/>
          <w:sz w:val="22"/>
          <w:szCs w:val="24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3ED86B" w14:textId="4E90E44E" w:rsidR="00FB7DEB" w:rsidRPr="00FB7DEB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6 a classe Pessoa t</w:t>
      </w:r>
      <w:r w:rsidR="00FB7DEB" w:rsidRPr="00FB7DEB">
        <w:rPr>
          <w:color w:val="000000" w:themeColor="text1"/>
          <w:szCs w:val="24"/>
        </w:rPr>
        <w:t>em como objetivo armazenar atributos comuns de outras classes, simplificando a implementação.</w:t>
      </w:r>
    </w:p>
    <w:p w14:paraId="4DD22D45" w14:textId="7021B410" w:rsidR="00C37939" w:rsidRPr="00C37939" w:rsidRDefault="00C37939" w:rsidP="00C37939">
      <w:pPr>
        <w:pStyle w:val="Legenda"/>
        <w:keepNext/>
        <w:jc w:val="left"/>
        <w:rPr>
          <w:b w:val="0"/>
        </w:rPr>
      </w:pPr>
      <w:bookmarkStart w:id="36" w:name="_Toc168688433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6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37939">
        <w:rPr>
          <w:b w:val="0"/>
        </w:rPr>
        <w:t>Descrição da Classe Pessoa</w:t>
      </w:r>
      <w:bookmarkEnd w:id="3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FB7DEB" w:rsidRPr="004C384A" w14:paraId="34334625" w14:textId="77777777" w:rsidTr="001744DB">
        <w:trPr>
          <w:trHeight w:val="308"/>
        </w:trPr>
        <w:tc>
          <w:tcPr>
            <w:tcW w:w="3029" w:type="dxa"/>
          </w:tcPr>
          <w:p w14:paraId="11C1685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3CBCE4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CB483DA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FB7DEB" w:rsidRPr="004C384A" w14:paraId="3C5AEEA0" w14:textId="77777777" w:rsidTr="001744DB">
        <w:trPr>
          <w:trHeight w:val="628"/>
        </w:trPr>
        <w:tc>
          <w:tcPr>
            <w:tcW w:w="3029" w:type="dxa"/>
          </w:tcPr>
          <w:p w14:paraId="2E16CE56" w14:textId="2779366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Pessoa</w:t>
            </w:r>
            <w:proofErr w:type="spellEnd"/>
          </w:p>
        </w:tc>
        <w:tc>
          <w:tcPr>
            <w:tcW w:w="1658" w:type="dxa"/>
          </w:tcPr>
          <w:p w14:paraId="3BF68B5D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C4D4B9E" w14:textId="21D10EE8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</w:t>
            </w:r>
            <w:r>
              <w:rPr>
                <w:color w:val="000000" w:themeColor="text1"/>
              </w:rPr>
              <w:t>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0590C5CC" w14:textId="77777777" w:rsidTr="001744DB">
        <w:trPr>
          <w:trHeight w:val="628"/>
        </w:trPr>
        <w:tc>
          <w:tcPr>
            <w:tcW w:w="3029" w:type="dxa"/>
          </w:tcPr>
          <w:p w14:paraId="07813E47" w14:textId="41C9F3F9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nomePessoa</w:t>
            </w:r>
            <w:proofErr w:type="spellEnd"/>
          </w:p>
        </w:tc>
        <w:tc>
          <w:tcPr>
            <w:tcW w:w="1658" w:type="dxa"/>
          </w:tcPr>
          <w:p w14:paraId="043EEE95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D5373DC" w14:textId="680BA54B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2A5117AA" w14:textId="77777777" w:rsidTr="001744DB">
        <w:trPr>
          <w:trHeight w:val="628"/>
        </w:trPr>
        <w:tc>
          <w:tcPr>
            <w:tcW w:w="3029" w:type="dxa"/>
          </w:tcPr>
          <w:p w14:paraId="1E00D4CA" w14:textId="56EBCE8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emailPessoa</w:t>
            </w:r>
            <w:proofErr w:type="spellEnd"/>
          </w:p>
        </w:tc>
        <w:tc>
          <w:tcPr>
            <w:tcW w:w="1658" w:type="dxa"/>
          </w:tcPr>
          <w:p w14:paraId="20F00D45" w14:textId="468250D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439D946" w14:textId="0624A21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Email de identificação utilizado para acessar o sistema.</w:t>
            </w:r>
          </w:p>
        </w:tc>
      </w:tr>
      <w:tr w:rsidR="00FB7DEB" w:rsidRPr="004C384A" w14:paraId="48BA18C0" w14:textId="77777777" w:rsidTr="001744DB">
        <w:trPr>
          <w:trHeight w:val="628"/>
        </w:trPr>
        <w:tc>
          <w:tcPr>
            <w:tcW w:w="3029" w:type="dxa"/>
          </w:tcPr>
          <w:p w14:paraId="3342CBE0" w14:textId="054DBB6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senhaPessoa</w:t>
            </w:r>
            <w:proofErr w:type="spellEnd"/>
          </w:p>
        </w:tc>
        <w:tc>
          <w:tcPr>
            <w:tcW w:w="1658" w:type="dxa"/>
          </w:tcPr>
          <w:p w14:paraId="2494189C" w14:textId="2F5D10D0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080D00B" w14:textId="356339A8" w:rsid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identificação utilizada para acessar o sistema.</w:t>
            </w:r>
          </w:p>
        </w:tc>
      </w:tr>
      <w:tr w:rsidR="00FB7DEB" w:rsidRPr="004C384A" w14:paraId="671E7351" w14:textId="77777777" w:rsidTr="001744DB">
        <w:trPr>
          <w:trHeight w:val="628"/>
        </w:trPr>
        <w:tc>
          <w:tcPr>
            <w:tcW w:w="3029" w:type="dxa"/>
          </w:tcPr>
          <w:p w14:paraId="26546707" w14:textId="7BC75745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numeroTelefone</w:t>
            </w:r>
            <w:proofErr w:type="spellEnd"/>
          </w:p>
        </w:tc>
        <w:tc>
          <w:tcPr>
            <w:tcW w:w="1658" w:type="dxa"/>
          </w:tcPr>
          <w:p w14:paraId="0F0132E4" w14:textId="02EEADE9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C0A02E9" w14:textId="0B3414B9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telefone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67001C06" w14:textId="77777777" w:rsidTr="001744DB">
        <w:trPr>
          <w:trHeight w:val="628"/>
        </w:trPr>
        <w:tc>
          <w:tcPr>
            <w:tcW w:w="3029" w:type="dxa"/>
          </w:tcPr>
          <w:p w14:paraId="163ADFFE" w14:textId="78DD888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cpfCNPJ</w:t>
            </w:r>
            <w:proofErr w:type="spellEnd"/>
          </w:p>
        </w:tc>
        <w:tc>
          <w:tcPr>
            <w:tcW w:w="1658" w:type="dxa"/>
          </w:tcPr>
          <w:p w14:paraId="6BAFC686" w14:textId="56D49FCF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515FE5CF" w14:textId="7E151E30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CPF para pessoas físicas e CPNJ para pessoas jurídicas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589C07E6" w14:textId="77777777" w:rsidTr="001744DB">
        <w:trPr>
          <w:trHeight w:val="628"/>
        </w:trPr>
        <w:tc>
          <w:tcPr>
            <w:tcW w:w="3029" w:type="dxa"/>
          </w:tcPr>
          <w:p w14:paraId="0A400C9E" w14:textId="6C76B62D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rgIE</w:t>
            </w:r>
            <w:proofErr w:type="spellEnd"/>
          </w:p>
        </w:tc>
        <w:tc>
          <w:tcPr>
            <w:tcW w:w="1658" w:type="dxa"/>
          </w:tcPr>
          <w:p w14:paraId="5630B53B" w14:textId="0A9109C8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5A57C3D" w14:textId="487CFD7A" w:rsidR="00FB7DEB" w:rsidRDefault="00C37939" w:rsidP="001744DB">
            <w:pPr>
              <w:ind w:firstLine="0"/>
              <w:rPr>
                <w:color w:val="000000" w:themeColor="text1"/>
              </w:rPr>
            </w:pPr>
            <w:r w:rsidRPr="00C37939">
              <w:rPr>
                <w:color w:val="000000" w:themeColor="text1"/>
              </w:rPr>
              <w:t>RG (Registro Geral) para identificação pessoal e IE (Inscrição Estadual) para identificação empresarial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2C7352A" w14:textId="23892C62" w:rsidR="00FB7DEB" w:rsidRDefault="00FB7DEB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0786452" w14:textId="05AD8AE3" w:rsidR="00315DA5" w:rsidRDefault="00315DA5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DB5EBEC" w14:textId="7728A52E" w:rsidR="00315DA5" w:rsidRDefault="00315DA5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D55DE01" w14:textId="77777777" w:rsidR="00315DA5" w:rsidRPr="00FE3618" w:rsidRDefault="00315DA5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0FBAB79C" w14:textId="7F029997" w:rsidR="00E47F65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7 a classe</w:t>
      </w:r>
      <w:r w:rsidR="00C37939" w:rsidRPr="00C37939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Munícipe </w:t>
      </w:r>
      <w:r w:rsidR="00C37939"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="00C37939"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554EE44" w14:textId="77160EF8" w:rsidR="00E47F65" w:rsidRDefault="00E47F65" w:rsidP="00E47F65">
      <w:pPr>
        <w:pStyle w:val="Legenda"/>
        <w:keepNext/>
        <w:jc w:val="left"/>
      </w:pPr>
      <w:bookmarkStart w:id="37" w:name="_Toc168688434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7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47F65">
        <w:rPr>
          <w:b w:val="0"/>
        </w:rPr>
        <w:t>Descrição da Classe Munícipe</w:t>
      </w:r>
      <w:bookmarkEnd w:id="37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37939" w:rsidRPr="004C384A" w14:paraId="3A1E9152" w14:textId="77777777" w:rsidTr="001744DB">
        <w:trPr>
          <w:trHeight w:val="308"/>
        </w:trPr>
        <w:tc>
          <w:tcPr>
            <w:tcW w:w="3029" w:type="dxa"/>
          </w:tcPr>
          <w:p w14:paraId="2F88A53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837831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4AD5EE6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37939" w:rsidRPr="004C384A" w14:paraId="650CD107" w14:textId="77777777" w:rsidTr="001744DB">
        <w:trPr>
          <w:trHeight w:val="628"/>
        </w:trPr>
        <w:tc>
          <w:tcPr>
            <w:tcW w:w="3029" w:type="dxa"/>
          </w:tcPr>
          <w:p w14:paraId="41B9C2B1" w14:textId="0F300A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Municipe</w:t>
            </w:r>
            <w:proofErr w:type="spellEnd"/>
          </w:p>
        </w:tc>
        <w:tc>
          <w:tcPr>
            <w:tcW w:w="1658" w:type="dxa"/>
          </w:tcPr>
          <w:p w14:paraId="0E6EDA38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4DB6489F" w14:textId="52D174DC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munícipe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72F46C7" w14:textId="07A6DC51" w:rsidR="00C37939" w:rsidRPr="00FE3618" w:rsidRDefault="00E47F65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3098427" w14:textId="5A3E0BFD" w:rsid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8</w:t>
      </w:r>
      <w:r w:rsidR="0015698F" w:rsidRPr="0015698F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 classe Engenheiro </w:t>
      </w:r>
      <w:r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AE142B6" w14:textId="26F31CE0" w:rsidR="0015698F" w:rsidRDefault="0015698F" w:rsidP="0015698F">
      <w:pPr>
        <w:pStyle w:val="Legenda"/>
        <w:keepNext/>
        <w:jc w:val="left"/>
      </w:pPr>
      <w:bookmarkStart w:id="38" w:name="_Toc168688435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8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15698F">
        <w:rPr>
          <w:b w:val="0"/>
        </w:rPr>
        <w:t>Descrição da Classe Engenheiro</w:t>
      </w:r>
      <w:bookmarkEnd w:id="38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15698F" w:rsidRPr="004C384A" w14:paraId="71A23980" w14:textId="77777777" w:rsidTr="001744DB">
        <w:trPr>
          <w:trHeight w:val="308"/>
        </w:trPr>
        <w:tc>
          <w:tcPr>
            <w:tcW w:w="3029" w:type="dxa"/>
          </w:tcPr>
          <w:p w14:paraId="71F078A7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1519FB2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8416A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15698F" w:rsidRPr="004C384A" w14:paraId="54B5CD4C" w14:textId="77777777" w:rsidTr="001744DB">
        <w:trPr>
          <w:trHeight w:val="628"/>
        </w:trPr>
        <w:tc>
          <w:tcPr>
            <w:tcW w:w="3029" w:type="dxa"/>
          </w:tcPr>
          <w:p w14:paraId="7784D3F7" w14:textId="493858C2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Engenheiro</w:t>
            </w:r>
            <w:proofErr w:type="spellEnd"/>
          </w:p>
        </w:tc>
        <w:tc>
          <w:tcPr>
            <w:tcW w:w="1658" w:type="dxa"/>
          </w:tcPr>
          <w:p w14:paraId="3DC49D4C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3AD33C1C" w14:textId="161C32B1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engenheiro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742D602" w14:textId="651EE54A" w:rsidR="0015698F" w:rsidRPr="00FE3618" w:rsidRDefault="0015698F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5E082C8" w14:textId="2475C4D5" w:rsidR="008A3696" w:rsidRDefault="0089185A" w:rsidP="008A369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9 a classe Fiscal é r</w:t>
      </w:r>
      <w:r w:rsidR="008A3696" w:rsidRPr="008A3696">
        <w:rPr>
          <w:color w:val="000000" w:themeColor="text1"/>
          <w:szCs w:val="24"/>
        </w:rPr>
        <w:t>esponsável por fiscalizar a obra associada ao documento, limitando-se à visualização dos dados pertinentes.</w:t>
      </w:r>
    </w:p>
    <w:p w14:paraId="7F433591" w14:textId="667B9B7D" w:rsidR="008A3696" w:rsidRDefault="008A3696" w:rsidP="008A3696">
      <w:pPr>
        <w:pStyle w:val="Legenda"/>
        <w:keepNext/>
        <w:jc w:val="left"/>
      </w:pPr>
      <w:bookmarkStart w:id="39" w:name="_Toc168688436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9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8A3696">
        <w:rPr>
          <w:b w:val="0"/>
        </w:rPr>
        <w:t>Descrição da Classe Fiscal</w:t>
      </w:r>
      <w:bookmarkEnd w:id="39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8A3696" w:rsidRPr="004C384A" w14:paraId="711ECC6A" w14:textId="77777777" w:rsidTr="001744DB">
        <w:trPr>
          <w:trHeight w:val="308"/>
        </w:trPr>
        <w:tc>
          <w:tcPr>
            <w:tcW w:w="3029" w:type="dxa"/>
          </w:tcPr>
          <w:p w14:paraId="55DC1D95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867D1DD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41EB0B5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8A3696" w:rsidRPr="004C384A" w14:paraId="022FB570" w14:textId="77777777" w:rsidTr="001744DB">
        <w:trPr>
          <w:trHeight w:val="628"/>
        </w:trPr>
        <w:tc>
          <w:tcPr>
            <w:tcW w:w="3029" w:type="dxa"/>
          </w:tcPr>
          <w:p w14:paraId="4594E71C" w14:textId="314D28B0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Fiscal</w:t>
            </w:r>
            <w:proofErr w:type="spellEnd"/>
          </w:p>
        </w:tc>
        <w:tc>
          <w:tcPr>
            <w:tcW w:w="1658" w:type="dxa"/>
          </w:tcPr>
          <w:p w14:paraId="7C72E68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5F029C36" w14:textId="7AFEA566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fiscal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B5039CA" w14:textId="77777777" w:rsidR="008A3696" w:rsidRPr="00FE3618" w:rsidRDefault="008A3696" w:rsidP="008A369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9BD0177" w14:textId="0B77C51D" w:rsidR="008A3696" w:rsidRDefault="0089185A" w:rsidP="00CE564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10 a classe Estado tem o</w:t>
      </w:r>
      <w:r w:rsidR="00CE5646" w:rsidRPr="00CE5646">
        <w:rPr>
          <w:color w:val="000000" w:themeColor="text1"/>
          <w:szCs w:val="24"/>
        </w:rPr>
        <w:t>bjetiv</w:t>
      </w:r>
      <w:r w:rsidR="00CE5646">
        <w:rPr>
          <w:color w:val="000000" w:themeColor="text1"/>
          <w:szCs w:val="24"/>
        </w:rPr>
        <w:t>o</w:t>
      </w:r>
      <w:r w:rsidR="00CE5646" w:rsidRPr="00CE5646">
        <w:rPr>
          <w:color w:val="000000" w:themeColor="text1"/>
          <w:szCs w:val="24"/>
        </w:rPr>
        <w:t xml:space="preserve"> armazenar informações relacionadas aos estados do país.</w:t>
      </w:r>
    </w:p>
    <w:p w14:paraId="04999C29" w14:textId="6B56A99B" w:rsidR="00CE5646" w:rsidRDefault="00CE5646" w:rsidP="00CE5646">
      <w:pPr>
        <w:pStyle w:val="Legenda"/>
        <w:keepNext/>
        <w:jc w:val="left"/>
      </w:pPr>
      <w:bookmarkStart w:id="40" w:name="_Toc168688437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10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E5646">
        <w:rPr>
          <w:b w:val="0"/>
        </w:rPr>
        <w:t>Descrição da Classe Estado</w:t>
      </w:r>
      <w:bookmarkEnd w:id="40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545A2341" w14:textId="77777777" w:rsidTr="001744DB">
        <w:trPr>
          <w:trHeight w:val="308"/>
        </w:trPr>
        <w:tc>
          <w:tcPr>
            <w:tcW w:w="3029" w:type="dxa"/>
          </w:tcPr>
          <w:p w14:paraId="6F0923BE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CAD33A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BA42CD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0C2EA7ED" w14:textId="77777777" w:rsidTr="001744DB">
        <w:trPr>
          <w:trHeight w:val="628"/>
        </w:trPr>
        <w:tc>
          <w:tcPr>
            <w:tcW w:w="3029" w:type="dxa"/>
          </w:tcPr>
          <w:p w14:paraId="21074FF4" w14:textId="0BFA37BD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Estado</w:t>
            </w:r>
            <w:proofErr w:type="spellEnd"/>
          </w:p>
        </w:tc>
        <w:tc>
          <w:tcPr>
            <w:tcW w:w="1658" w:type="dxa"/>
          </w:tcPr>
          <w:p w14:paraId="3093073A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13890FC5" w14:textId="4202A84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3BCAD3BC" w14:textId="77777777" w:rsidTr="001744DB">
        <w:trPr>
          <w:trHeight w:val="628"/>
        </w:trPr>
        <w:tc>
          <w:tcPr>
            <w:tcW w:w="3029" w:type="dxa"/>
          </w:tcPr>
          <w:p w14:paraId="629E77DA" w14:textId="2C61D91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nomeEstado</w:t>
            </w:r>
            <w:proofErr w:type="spellEnd"/>
          </w:p>
        </w:tc>
        <w:tc>
          <w:tcPr>
            <w:tcW w:w="1658" w:type="dxa"/>
          </w:tcPr>
          <w:p w14:paraId="7468E499" w14:textId="578214BC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716ABD4" w14:textId="7337E2BF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46E4232E" w14:textId="77777777" w:rsidTr="001744DB">
        <w:trPr>
          <w:trHeight w:val="628"/>
        </w:trPr>
        <w:tc>
          <w:tcPr>
            <w:tcW w:w="3029" w:type="dxa"/>
          </w:tcPr>
          <w:p w14:paraId="6F29A68A" w14:textId="6266BA20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ufEstado</w:t>
            </w:r>
            <w:proofErr w:type="spellEnd"/>
          </w:p>
        </w:tc>
        <w:tc>
          <w:tcPr>
            <w:tcW w:w="1658" w:type="dxa"/>
          </w:tcPr>
          <w:p w14:paraId="2BE6F4C5" w14:textId="09E79EB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648EE20" w14:textId="25ACDA1A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Sigla do estado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4ECDAC7" w14:textId="1232B5CA" w:rsidR="00CE5646" w:rsidRDefault="00CE5646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C26AEAE" w14:textId="77777777" w:rsidR="00315DA5" w:rsidRPr="00FE3618" w:rsidRDefault="00315DA5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A0A1835" w14:textId="053B5530" w:rsidR="008A369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11 a classe Cidade</w:t>
      </w:r>
      <w:r w:rsidR="00CE5646" w:rsidRPr="00CE564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CE5646" w:rsidRPr="00CE5646">
        <w:rPr>
          <w:color w:val="000000" w:themeColor="text1"/>
          <w:szCs w:val="24"/>
        </w:rPr>
        <w:t xml:space="preserve">em como </w:t>
      </w:r>
      <w:r>
        <w:rPr>
          <w:color w:val="000000" w:themeColor="text1"/>
          <w:szCs w:val="24"/>
        </w:rPr>
        <w:t>objetivo</w:t>
      </w:r>
      <w:r w:rsidR="00CE5646" w:rsidRPr="00CE5646">
        <w:rPr>
          <w:color w:val="000000" w:themeColor="text1"/>
          <w:szCs w:val="24"/>
        </w:rPr>
        <w:t xml:space="preserve"> armazenar dados relacionados à cidade dentro do estado.</w:t>
      </w:r>
    </w:p>
    <w:p w14:paraId="4C32453F" w14:textId="34FF062A" w:rsidR="004458C7" w:rsidRDefault="004458C7" w:rsidP="004458C7">
      <w:pPr>
        <w:pStyle w:val="Legenda"/>
        <w:keepNext/>
        <w:jc w:val="left"/>
      </w:pPr>
      <w:bookmarkStart w:id="41" w:name="_Toc168688438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11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Cidade</w:t>
      </w:r>
      <w:bookmarkEnd w:id="41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40A30FA7" w14:textId="77777777" w:rsidTr="001744DB">
        <w:trPr>
          <w:trHeight w:val="308"/>
        </w:trPr>
        <w:tc>
          <w:tcPr>
            <w:tcW w:w="3029" w:type="dxa"/>
          </w:tcPr>
          <w:p w14:paraId="70BE2A70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A6F0592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03587A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5F370D8B" w14:textId="77777777" w:rsidTr="001744DB">
        <w:trPr>
          <w:trHeight w:val="628"/>
        </w:trPr>
        <w:tc>
          <w:tcPr>
            <w:tcW w:w="3029" w:type="dxa"/>
          </w:tcPr>
          <w:p w14:paraId="4A9C53A8" w14:textId="472BF50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6A4233A3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08C3EBBB" w14:textId="125017C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</w:t>
            </w:r>
            <w:r w:rsidR="004458C7">
              <w:rPr>
                <w:color w:val="000000" w:themeColor="text1"/>
              </w:rPr>
              <w:t>a cidade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5FA77EEA" w14:textId="77777777" w:rsidTr="001744DB">
        <w:trPr>
          <w:trHeight w:val="628"/>
        </w:trPr>
        <w:tc>
          <w:tcPr>
            <w:tcW w:w="3029" w:type="dxa"/>
          </w:tcPr>
          <w:p w14:paraId="5E0F7891" w14:textId="4174F6F2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1291422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9A4503F" w14:textId="5B276B66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</w:t>
            </w:r>
            <w:r w:rsidR="004458C7">
              <w:rPr>
                <w:color w:val="000000" w:themeColor="text1"/>
              </w:rPr>
              <w:t>a</w:t>
            </w:r>
            <w:r>
              <w:rPr>
                <w:color w:val="000000" w:themeColor="text1"/>
              </w:rPr>
              <w:t xml:space="preserve"> </w:t>
            </w:r>
            <w:r w:rsidR="004458C7">
              <w:rPr>
                <w:color w:val="000000" w:themeColor="text1"/>
              </w:rPr>
              <w:t>cidade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E82E529" w14:textId="3529C123" w:rsidR="004458C7" w:rsidRPr="00FE3618" w:rsidRDefault="00CE5646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A8F93FD" w14:textId="2D35EACF" w:rsidR="004458C7" w:rsidRPr="004458C7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12 a classe Bairro tem como o</w:t>
      </w:r>
      <w:r w:rsidR="004458C7" w:rsidRPr="004458C7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4458C7" w:rsidRPr="004458C7">
        <w:rPr>
          <w:color w:val="000000" w:themeColor="text1"/>
          <w:szCs w:val="24"/>
        </w:rPr>
        <w:t xml:space="preserve"> armazenar informações sobre os bairros de uma determinada cidade.</w:t>
      </w:r>
    </w:p>
    <w:p w14:paraId="1037E5EF" w14:textId="1372595C" w:rsidR="004458C7" w:rsidRDefault="004458C7" w:rsidP="004458C7">
      <w:pPr>
        <w:pStyle w:val="Legenda"/>
        <w:keepNext/>
        <w:jc w:val="left"/>
      </w:pPr>
      <w:bookmarkStart w:id="42" w:name="_Toc168688439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12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Bairro</w:t>
      </w:r>
      <w:bookmarkEnd w:id="42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4A8EDD8D" w14:textId="77777777" w:rsidTr="001744DB">
        <w:trPr>
          <w:trHeight w:val="308"/>
        </w:trPr>
        <w:tc>
          <w:tcPr>
            <w:tcW w:w="3029" w:type="dxa"/>
          </w:tcPr>
          <w:p w14:paraId="4241B14E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D3BE40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DA914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5B1364F2" w14:textId="77777777" w:rsidTr="001744DB">
        <w:trPr>
          <w:trHeight w:val="628"/>
        </w:trPr>
        <w:tc>
          <w:tcPr>
            <w:tcW w:w="3029" w:type="dxa"/>
          </w:tcPr>
          <w:p w14:paraId="65D63A18" w14:textId="1428AF5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Bairro</w:t>
            </w:r>
            <w:proofErr w:type="spellEnd"/>
          </w:p>
        </w:tc>
        <w:tc>
          <w:tcPr>
            <w:tcW w:w="1658" w:type="dxa"/>
          </w:tcPr>
          <w:p w14:paraId="667F9CA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48AAC9FA" w14:textId="2977273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bairro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6C5FDBF1" w14:textId="77777777" w:rsidTr="001744DB">
        <w:trPr>
          <w:trHeight w:val="628"/>
        </w:trPr>
        <w:tc>
          <w:tcPr>
            <w:tcW w:w="3029" w:type="dxa"/>
          </w:tcPr>
          <w:p w14:paraId="12146BB0" w14:textId="51FBD77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nomeBairro</w:t>
            </w:r>
            <w:proofErr w:type="spellEnd"/>
          </w:p>
        </w:tc>
        <w:tc>
          <w:tcPr>
            <w:tcW w:w="1658" w:type="dxa"/>
          </w:tcPr>
          <w:p w14:paraId="3473F54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F94D943" w14:textId="42BEB6C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bairro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485AF60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A058A7" w14:textId="690B77CB" w:rsidR="00CE564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13 a classe</w:t>
      </w:r>
      <w:r w:rsidR="004458C7" w:rsidRPr="004458C7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Tipo Logradouro tem como objetivo </w:t>
      </w:r>
      <w:r w:rsidR="004458C7" w:rsidRPr="004458C7">
        <w:rPr>
          <w:color w:val="000000" w:themeColor="text1"/>
          <w:szCs w:val="24"/>
        </w:rPr>
        <w:t>armazenar o tipo de logradouro de um endereço, como por exemplo avenida, alameda, rua, entre outros.</w:t>
      </w:r>
    </w:p>
    <w:p w14:paraId="5C941ACB" w14:textId="0CF7493A" w:rsidR="004458C7" w:rsidRDefault="004458C7" w:rsidP="004458C7">
      <w:pPr>
        <w:pStyle w:val="Legenda"/>
        <w:keepNext/>
        <w:jc w:val="left"/>
      </w:pPr>
      <w:bookmarkStart w:id="43" w:name="_Toc168688440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13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 xml:space="preserve">Descrição da Classe </w:t>
      </w:r>
      <w:proofErr w:type="spellStart"/>
      <w:r w:rsidRPr="004458C7">
        <w:rPr>
          <w:b w:val="0"/>
        </w:rPr>
        <w:t>TipoLogradouro</w:t>
      </w:r>
      <w:bookmarkEnd w:id="43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4E8DC4C" w14:textId="77777777" w:rsidTr="001744DB">
        <w:trPr>
          <w:trHeight w:val="308"/>
        </w:trPr>
        <w:tc>
          <w:tcPr>
            <w:tcW w:w="3029" w:type="dxa"/>
          </w:tcPr>
          <w:p w14:paraId="20218EE8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2741B6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B4BC59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362CEC81" w14:textId="77777777" w:rsidTr="001744DB">
        <w:trPr>
          <w:trHeight w:val="628"/>
        </w:trPr>
        <w:tc>
          <w:tcPr>
            <w:tcW w:w="3029" w:type="dxa"/>
          </w:tcPr>
          <w:p w14:paraId="1458155F" w14:textId="0DF0B67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TipoEndereco</w:t>
            </w:r>
            <w:proofErr w:type="spellEnd"/>
          </w:p>
        </w:tc>
        <w:tc>
          <w:tcPr>
            <w:tcW w:w="1658" w:type="dxa"/>
          </w:tcPr>
          <w:p w14:paraId="1238951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1FBD2479" w14:textId="1A3A1ED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endereço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4A12C930" w14:textId="77777777" w:rsidTr="001744DB">
        <w:trPr>
          <w:trHeight w:val="628"/>
        </w:trPr>
        <w:tc>
          <w:tcPr>
            <w:tcW w:w="3029" w:type="dxa"/>
          </w:tcPr>
          <w:p w14:paraId="7479F3B1" w14:textId="39981EC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rua</w:t>
            </w:r>
          </w:p>
        </w:tc>
        <w:tc>
          <w:tcPr>
            <w:tcW w:w="1658" w:type="dxa"/>
          </w:tcPr>
          <w:p w14:paraId="0586BD8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225B3C" w14:textId="64FB8BC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Rua </w:t>
            </w:r>
            <w:r w:rsidR="00FE3618">
              <w:rPr>
                <w:color w:val="000000" w:themeColor="text1"/>
              </w:rPr>
              <w:t>para</w:t>
            </w:r>
            <w:r>
              <w:rPr>
                <w:color w:val="000000" w:themeColor="text1"/>
              </w:rPr>
              <w:t xml:space="preserve"> </w:t>
            </w:r>
            <w:proofErr w:type="gramStart"/>
            <w:r w:rsidR="00EA3E86">
              <w:rPr>
                <w:color w:val="000000" w:themeColor="text1"/>
              </w:rPr>
              <w:t>identificação</w:t>
            </w:r>
            <w:proofErr w:type="gramEnd"/>
            <w:r>
              <w:rPr>
                <w:color w:val="000000" w:themeColor="text1"/>
              </w:rPr>
              <w:t xml:space="preserve"> do endereço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4DBD1FB6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E12BD0E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4E5EF289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18F79BD2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1966353A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5F3332E8" w14:textId="6E219536" w:rsidR="00315DA5" w:rsidRDefault="0078596F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14 a classe Logradouro t</w:t>
      </w:r>
      <w:r w:rsidR="004458C7" w:rsidRPr="004458C7">
        <w:rPr>
          <w:color w:val="000000" w:themeColor="text1"/>
          <w:szCs w:val="24"/>
        </w:rPr>
        <w:t>em como objetivo armazenar informações sobre o terreno ou espaço associado ao documento onde a obra foi aprovada.</w:t>
      </w:r>
    </w:p>
    <w:p w14:paraId="100229DD" w14:textId="1383B91B" w:rsidR="00522EAA" w:rsidRDefault="00522EAA" w:rsidP="00522EAA">
      <w:pPr>
        <w:pStyle w:val="Legenda"/>
        <w:keepNext/>
        <w:jc w:val="left"/>
      </w:pPr>
      <w:bookmarkStart w:id="44" w:name="_Toc168688441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14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22EAA">
        <w:rPr>
          <w:b w:val="0"/>
        </w:rPr>
        <w:t>Descrição da Classe Logradouro</w:t>
      </w:r>
      <w:bookmarkEnd w:id="44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C33C736" w14:textId="77777777" w:rsidTr="001744DB">
        <w:trPr>
          <w:trHeight w:val="308"/>
        </w:trPr>
        <w:tc>
          <w:tcPr>
            <w:tcW w:w="3029" w:type="dxa"/>
          </w:tcPr>
          <w:p w14:paraId="4E28F096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3A28A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DB2B76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775891D4" w14:textId="77777777" w:rsidTr="001744DB">
        <w:trPr>
          <w:trHeight w:val="628"/>
        </w:trPr>
        <w:tc>
          <w:tcPr>
            <w:tcW w:w="3029" w:type="dxa"/>
          </w:tcPr>
          <w:p w14:paraId="596E2AB2" w14:textId="5F66AC24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Logradouro</w:t>
            </w:r>
            <w:proofErr w:type="spellEnd"/>
          </w:p>
        </w:tc>
        <w:tc>
          <w:tcPr>
            <w:tcW w:w="1658" w:type="dxa"/>
          </w:tcPr>
          <w:p w14:paraId="7268E4D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3D1F5DA7" w14:textId="3566C7B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B2CFB03" w14:textId="77777777" w:rsidTr="001744DB">
        <w:trPr>
          <w:trHeight w:val="628"/>
        </w:trPr>
        <w:tc>
          <w:tcPr>
            <w:tcW w:w="3029" w:type="dxa"/>
          </w:tcPr>
          <w:p w14:paraId="1BDF5AC5" w14:textId="08D49C73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cepLogradouro</w:t>
            </w:r>
            <w:proofErr w:type="spellEnd"/>
          </w:p>
        </w:tc>
        <w:tc>
          <w:tcPr>
            <w:tcW w:w="1658" w:type="dxa"/>
          </w:tcPr>
          <w:p w14:paraId="62A9E8A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4EDACF" w14:textId="5DDAFE9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CEP 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86CDA9B" w14:textId="77777777" w:rsidTr="001744DB">
        <w:trPr>
          <w:trHeight w:val="628"/>
        </w:trPr>
        <w:tc>
          <w:tcPr>
            <w:tcW w:w="3029" w:type="dxa"/>
          </w:tcPr>
          <w:p w14:paraId="7907C23A" w14:textId="2500CA19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numeroInicial</w:t>
            </w:r>
            <w:proofErr w:type="spellEnd"/>
          </w:p>
        </w:tc>
        <w:tc>
          <w:tcPr>
            <w:tcW w:w="1658" w:type="dxa"/>
          </w:tcPr>
          <w:p w14:paraId="39B3140C" w14:textId="3CE337B7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614D645" w14:textId="131EA53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início da rua.</w:t>
            </w:r>
          </w:p>
        </w:tc>
      </w:tr>
      <w:tr w:rsidR="004458C7" w:rsidRPr="004C384A" w14:paraId="621EB51B" w14:textId="77777777" w:rsidTr="001744DB">
        <w:trPr>
          <w:trHeight w:val="628"/>
        </w:trPr>
        <w:tc>
          <w:tcPr>
            <w:tcW w:w="3029" w:type="dxa"/>
          </w:tcPr>
          <w:p w14:paraId="530B0F00" w14:textId="5EA1772B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numeroFinal</w:t>
            </w:r>
            <w:proofErr w:type="spellEnd"/>
          </w:p>
        </w:tc>
        <w:tc>
          <w:tcPr>
            <w:tcW w:w="1658" w:type="dxa"/>
          </w:tcPr>
          <w:p w14:paraId="6A4B50A8" w14:textId="05B257F9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66623F2E" w14:textId="210154C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final da rua.</w:t>
            </w:r>
          </w:p>
        </w:tc>
      </w:tr>
    </w:tbl>
    <w:p w14:paraId="57A66453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5637948" w14:textId="2A99AFFB" w:rsidR="004458C7" w:rsidRDefault="0078596F" w:rsidP="005D7B9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15 a classe Imóvel</w:t>
      </w:r>
      <w:r w:rsidR="00522EAA" w:rsidRPr="00522EAA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522EAA" w:rsidRPr="00522EAA">
        <w:rPr>
          <w:color w:val="000000" w:themeColor="text1"/>
          <w:szCs w:val="24"/>
        </w:rPr>
        <w:t>em como objetivo armazenar as informações referentes ao imóvel, relacionadas à obra aprovada no logradouro.</w:t>
      </w:r>
    </w:p>
    <w:p w14:paraId="45DD5648" w14:textId="53291BBC" w:rsidR="005D7B9F" w:rsidRDefault="005D7B9F" w:rsidP="005D7B9F">
      <w:pPr>
        <w:pStyle w:val="Legenda"/>
        <w:keepNext/>
        <w:jc w:val="left"/>
      </w:pPr>
      <w:bookmarkStart w:id="45" w:name="_Toc168688442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15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>asse Imóvel</w:t>
      </w:r>
      <w:bookmarkEnd w:id="4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D7B9F" w:rsidRPr="004C384A" w14:paraId="24C76FF6" w14:textId="77777777" w:rsidTr="001744DB">
        <w:trPr>
          <w:trHeight w:val="308"/>
        </w:trPr>
        <w:tc>
          <w:tcPr>
            <w:tcW w:w="3029" w:type="dxa"/>
          </w:tcPr>
          <w:p w14:paraId="20940E27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FAA2F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0760B9E0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D7B9F" w:rsidRPr="004C384A" w14:paraId="168672F8" w14:textId="77777777" w:rsidTr="001744DB">
        <w:trPr>
          <w:trHeight w:val="628"/>
        </w:trPr>
        <w:tc>
          <w:tcPr>
            <w:tcW w:w="3029" w:type="dxa"/>
          </w:tcPr>
          <w:p w14:paraId="121F02F1" w14:textId="3B649D57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inscricaoImovel</w:t>
            </w:r>
            <w:proofErr w:type="spellEnd"/>
          </w:p>
        </w:tc>
        <w:tc>
          <w:tcPr>
            <w:tcW w:w="1658" w:type="dxa"/>
          </w:tcPr>
          <w:p w14:paraId="4AC09178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58999217" w14:textId="212E8C1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D7B9F" w:rsidRPr="004C384A" w14:paraId="1131D937" w14:textId="77777777" w:rsidTr="001744DB">
        <w:trPr>
          <w:trHeight w:val="628"/>
        </w:trPr>
        <w:tc>
          <w:tcPr>
            <w:tcW w:w="3029" w:type="dxa"/>
          </w:tcPr>
          <w:p w14:paraId="3EF55C2D" w14:textId="46065489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inscricaoCadastral</w:t>
            </w:r>
            <w:proofErr w:type="spellEnd"/>
          </w:p>
        </w:tc>
        <w:tc>
          <w:tcPr>
            <w:tcW w:w="1658" w:type="dxa"/>
          </w:tcPr>
          <w:p w14:paraId="65DDFA25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24871" w14:textId="11C121AE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Código cadastral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5C2FE107" w14:textId="77777777" w:rsidTr="001744DB">
        <w:trPr>
          <w:trHeight w:val="628"/>
        </w:trPr>
        <w:tc>
          <w:tcPr>
            <w:tcW w:w="3029" w:type="dxa"/>
          </w:tcPr>
          <w:p w14:paraId="3E7D1722" w14:textId="2FDDBFA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numeroCasa</w:t>
            </w:r>
            <w:proofErr w:type="spellEnd"/>
          </w:p>
        </w:tc>
        <w:tc>
          <w:tcPr>
            <w:tcW w:w="1658" w:type="dxa"/>
          </w:tcPr>
          <w:p w14:paraId="5FED3FB4" w14:textId="57909C1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B1B9C1" w14:textId="3935C317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identificação da casa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7495463A" w14:textId="77777777" w:rsidTr="001744DB">
        <w:trPr>
          <w:trHeight w:val="628"/>
        </w:trPr>
        <w:tc>
          <w:tcPr>
            <w:tcW w:w="3029" w:type="dxa"/>
          </w:tcPr>
          <w:p w14:paraId="33D8A10F" w14:textId="3CAC282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areaTerreno</w:t>
            </w:r>
            <w:proofErr w:type="spellEnd"/>
          </w:p>
        </w:tc>
        <w:tc>
          <w:tcPr>
            <w:tcW w:w="1658" w:type="dxa"/>
          </w:tcPr>
          <w:p w14:paraId="18A79C49" w14:textId="7893C244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1235C35" w14:textId="5E8A09A4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total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32CD9BEC" w14:textId="77777777" w:rsidTr="001744DB">
        <w:trPr>
          <w:trHeight w:val="628"/>
        </w:trPr>
        <w:tc>
          <w:tcPr>
            <w:tcW w:w="3029" w:type="dxa"/>
          </w:tcPr>
          <w:p w14:paraId="1DB40B58" w14:textId="65872453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areaConstruida</w:t>
            </w:r>
            <w:proofErr w:type="spellEnd"/>
          </w:p>
        </w:tc>
        <w:tc>
          <w:tcPr>
            <w:tcW w:w="1658" w:type="dxa"/>
          </w:tcPr>
          <w:p w14:paraId="1F23F494" w14:textId="31DCA43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16AA1CA" w14:textId="70A0D2EF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ocupada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0EF9086" w14:textId="77777777" w:rsidTr="001744DB">
        <w:trPr>
          <w:trHeight w:val="628"/>
        </w:trPr>
        <w:tc>
          <w:tcPr>
            <w:tcW w:w="3029" w:type="dxa"/>
          </w:tcPr>
          <w:p w14:paraId="2D9CB94A" w14:textId="09C42C8D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condicoesSolo</w:t>
            </w:r>
            <w:proofErr w:type="spellEnd"/>
          </w:p>
        </w:tc>
        <w:tc>
          <w:tcPr>
            <w:tcW w:w="1658" w:type="dxa"/>
          </w:tcPr>
          <w:p w14:paraId="707D1BE7" w14:textId="082295E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AA46CD3" w14:textId="64C90C6A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Condições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6D18A72" w14:textId="77777777" w:rsidTr="001744DB">
        <w:trPr>
          <w:trHeight w:val="628"/>
        </w:trPr>
        <w:tc>
          <w:tcPr>
            <w:tcW w:w="3029" w:type="dxa"/>
          </w:tcPr>
          <w:p w14:paraId="61885585" w14:textId="25A4F6E4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valorVenal</w:t>
            </w:r>
            <w:proofErr w:type="spellEnd"/>
          </w:p>
        </w:tc>
        <w:tc>
          <w:tcPr>
            <w:tcW w:w="1658" w:type="dxa"/>
          </w:tcPr>
          <w:p w14:paraId="4645BE49" w14:textId="45527A17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CA1D0BB" w14:textId="0FEE2670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venal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7C0108E8" w14:textId="77777777" w:rsidTr="001744DB">
        <w:trPr>
          <w:trHeight w:val="628"/>
        </w:trPr>
        <w:tc>
          <w:tcPr>
            <w:tcW w:w="3029" w:type="dxa"/>
          </w:tcPr>
          <w:p w14:paraId="0FB922A4" w14:textId="76C8105E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valorMercado</w:t>
            </w:r>
            <w:proofErr w:type="spellEnd"/>
          </w:p>
        </w:tc>
        <w:tc>
          <w:tcPr>
            <w:tcW w:w="1658" w:type="dxa"/>
          </w:tcPr>
          <w:p w14:paraId="4C729E48" w14:textId="2F07A23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42F0C8A" w14:textId="3E4547B1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do mercado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3DBFA7F" w14:textId="0114A83F" w:rsidR="0078596F" w:rsidRDefault="005D7B9F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08738E1" w14:textId="2E9DC7DD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76092A22" w14:textId="58A24F6D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5CDEE93" w14:textId="28465F69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2EC7091A" w14:textId="77777777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5414071D" w14:textId="4B4D85EA" w:rsidR="00315DA5" w:rsidRP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16 a classe Topografia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à topografia do imóvel.</w:t>
      </w:r>
    </w:p>
    <w:p w14:paraId="559E493B" w14:textId="7A88F38A" w:rsidR="006A4C56" w:rsidRDefault="006A4C56" w:rsidP="006A4C56">
      <w:pPr>
        <w:pStyle w:val="Legenda"/>
        <w:keepNext/>
        <w:jc w:val="left"/>
      </w:pPr>
      <w:r>
        <w:t xml:space="preserve">Quadro 16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Topografia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51AD58FB" w14:textId="77777777" w:rsidTr="00415379">
        <w:trPr>
          <w:trHeight w:val="308"/>
        </w:trPr>
        <w:tc>
          <w:tcPr>
            <w:tcW w:w="3029" w:type="dxa"/>
          </w:tcPr>
          <w:p w14:paraId="1853D2F2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2D03E3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9F0B06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7ED73B86" w14:textId="77777777" w:rsidTr="00415379">
        <w:trPr>
          <w:trHeight w:val="628"/>
        </w:trPr>
        <w:tc>
          <w:tcPr>
            <w:tcW w:w="3029" w:type="dxa"/>
          </w:tcPr>
          <w:p w14:paraId="023B7A0B" w14:textId="6FD222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codigoTopografia</w:t>
            </w:r>
            <w:proofErr w:type="spellEnd"/>
          </w:p>
        </w:tc>
        <w:tc>
          <w:tcPr>
            <w:tcW w:w="1658" w:type="dxa"/>
          </w:tcPr>
          <w:p w14:paraId="3EC597D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3D5EF484" w14:textId="02DC2334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543C1EC4" w14:textId="77777777" w:rsidTr="00415379">
        <w:trPr>
          <w:trHeight w:val="628"/>
        </w:trPr>
        <w:tc>
          <w:tcPr>
            <w:tcW w:w="3029" w:type="dxa"/>
          </w:tcPr>
          <w:p w14:paraId="22138023" w14:textId="4916C34F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nomeTopografia</w:t>
            </w:r>
            <w:proofErr w:type="spellEnd"/>
          </w:p>
        </w:tc>
        <w:tc>
          <w:tcPr>
            <w:tcW w:w="1658" w:type="dxa"/>
          </w:tcPr>
          <w:p w14:paraId="61278D50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56524A8" w14:textId="523F2375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97B8CB5" w14:textId="74CF1EEE" w:rsidR="0078596F" w:rsidRDefault="006A4C5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212A86B" w14:textId="47091814" w:rsid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</w:t>
      </w:r>
      <w:r w:rsidR="00EA3E86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</w:t>
      </w:r>
      <w:proofErr w:type="gramStart"/>
      <w:r>
        <w:rPr>
          <w:color w:val="000000" w:themeColor="text1"/>
          <w:szCs w:val="24"/>
        </w:rPr>
        <w:t xml:space="preserve">classe </w:t>
      </w:r>
      <w:r w:rsidR="00EA3E86">
        <w:rPr>
          <w:color w:val="000000" w:themeColor="text1"/>
          <w:szCs w:val="24"/>
        </w:rPr>
        <w:t>Uso</w:t>
      </w:r>
      <w:proofErr w:type="gramEnd"/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</w:t>
      </w:r>
      <w:r w:rsidR="00EA3E86">
        <w:rPr>
          <w:color w:val="000000" w:themeColor="text1"/>
          <w:szCs w:val="24"/>
        </w:rPr>
        <w:t>aos usos do imóvel.</w:t>
      </w:r>
    </w:p>
    <w:p w14:paraId="6CD9020E" w14:textId="68E872D0" w:rsidR="00EA3E86" w:rsidRDefault="00EA3E86" w:rsidP="00EA3E86">
      <w:pPr>
        <w:pStyle w:val="Legenda"/>
        <w:keepNext/>
        <w:jc w:val="left"/>
      </w:pPr>
      <w:r>
        <w:t xml:space="preserve">Quadro 17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Uso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22F079B" w14:textId="77777777" w:rsidTr="00415379">
        <w:trPr>
          <w:trHeight w:val="308"/>
        </w:trPr>
        <w:tc>
          <w:tcPr>
            <w:tcW w:w="3029" w:type="dxa"/>
          </w:tcPr>
          <w:p w14:paraId="5C30D78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8CA68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0BA7B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30A2E499" w14:textId="77777777" w:rsidTr="00415379">
        <w:trPr>
          <w:trHeight w:val="628"/>
        </w:trPr>
        <w:tc>
          <w:tcPr>
            <w:tcW w:w="3029" w:type="dxa"/>
          </w:tcPr>
          <w:p w14:paraId="01438826" w14:textId="1A5B196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codigoUso</w:t>
            </w:r>
            <w:proofErr w:type="spellEnd"/>
          </w:p>
        </w:tc>
        <w:tc>
          <w:tcPr>
            <w:tcW w:w="1658" w:type="dxa"/>
          </w:tcPr>
          <w:p w14:paraId="16CACE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D549346" w14:textId="5B4027B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uso.</w:t>
            </w:r>
          </w:p>
        </w:tc>
      </w:tr>
      <w:tr w:rsidR="00EA3E86" w:rsidRPr="004C384A" w14:paraId="36303194" w14:textId="77777777" w:rsidTr="00415379">
        <w:trPr>
          <w:trHeight w:val="628"/>
        </w:trPr>
        <w:tc>
          <w:tcPr>
            <w:tcW w:w="3029" w:type="dxa"/>
          </w:tcPr>
          <w:p w14:paraId="74287CB3" w14:textId="425330B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nomeUso</w:t>
            </w:r>
            <w:proofErr w:type="spellEnd"/>
          </w:p>
        </w:tc>
        <w:tc>
          <w:tcPr>
            <w:tcW w:w="1658" w:type="dxa"/>
          </w:tcPr>
          <w:p w14:paraId="5044C4E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943B97F" w14:textId="474114D0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uso.</w:t>
            </w:r>
          </w:p>
        </w:tc>
      </w:tr>
      <w:tr w:rsidR="00EA3E86" w:rsidRPr="004C384A" w14:paraId="3ABEAEF1" w14:textId="77777777" w:rsidTr="00415379">
        <w:trPr>
          <w:trHeight w:val="628"/>
        </w:trPr>
        <w:tc>
          <w:tcPr>
            <w:tcW w:w="3029" w:type="dxa"/>
          </w:tcPr>
          <w:p w14:paraId="71EAB8BB" w14:textId="627A9663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descricaoUso</w:t>
            </w:r>
            <w:proofErr w:type="spellEnd"/>
          </w:p>
        </w:tc>
        <w:tc>
          <w:tcPr>
            <w:tcW w:w="1658" w:type="dxa"/>
          </w:tcPr>
          <w:p w14:paraId="54BDC017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E7F0A66" w14:textId="26C84E46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uso.</w:t>
            </w:r>
          </w:p>
        </w:tc>
      </w:tr>
    </w:tbl>
    <w:p w14:paraId="4854B19D" w14:textId="2C3ABE35" w:rsidR="00EA3E86" w:rsidRPr="00EA3E86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97DBB2" w14:textId="1D4D7446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18 a classe Ocupação Atual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as diferentes ocupações do imóvel.</w:t>
      </w:r>
    </w:p>
    <w:p w14:paraId="40D3D20F" w14:textId="525D3729" w:rsidR="006A4C56" w:rsidRDefault="006A4C56" w:rsidP="006A4C56">
      <w:pPr>
        <w:pStyle w:val="Legenda"/>
        <w:keepNext/>
        <w:jc w:val="left"/>
      </w:pPr>
      <w:r>
        <w:t xml:space="preserve">Quadro 18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Ocupacao</w:t>
      </w:r>
      <w:proofErr w:type="spellEnd"/>
      <w:r w:rsidR="00EA3E86">
        <w:rPr>
          <w:b w:val="0"/>
        </w:rPr>
        <w:t xml:space="preserve"> </w:t>
      </w:r>
      <w:r>
        <w:rPr>
          <w:b w:val="0"/>
        </w:rPr>
        <w:t>Atual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0DD15EE3" w14:textId="77777777" w:rsidTr="00415379">
        <w:trPr>
          <w:trHeight w:val="308"/>
        </w:trPr>
        <w:tc>
          <w:tcPr>
            <w:tcW w:w="3029" w:type="dxa"/>
          </w:tcPr>
          <w:p w14:paraId="192E645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3CC1DBF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9DEE71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553D9D79" w14:textId="77777777" w:rsidTr="00415379">
        <w:trPr>
          <w:trHeight w:val="628"/>
        </w:trPr>
        <w:tc>
          <w:tcPr>
            <w:tcW w:w="3029" w:type="dxa"/>
          </w:tcPr>
          <w:p w14:paraId="3431EB47" w14:textId="24A28B9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codigoOcupacaoAtual</w:t>
            </w:r>
            <w:proofErr w:type="spellEnd"/>
          </w:p>
        </w:tc>
        <w:tc>
          <w:tcPr>
            <w:tcW w:w="1658" w:type="dxa"/>
          </w:tcPr>
          <w:p w14:paraId="7A1BE133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1A9B5CA3" w14:textId="3BB47FF1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4E8BD4DB" w14:textId="77777777" w:rsidTr="00415379">
        <w:trPr>
          <w:trHeight w:val="628"/>
        </w:trPr>
        <w:tc>
          <w:tcPr>
            <w:tcW w:w="3029" w:type="dxa"/>
          </w:tcPr>
          <w:p w14:paraId="37CF1701" w14:textId="23046F2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nomeOcupacaoAtual</w:t>
            </w:r>
            <w:proofErr w:type="spellEnd"/>
          </w:p>
        </w:tc>
        <w:tc>
          <w:tcPr>
            <w:tcW w:w="1658" w:type="dxa"/>
          </w:tcPr>
          <w:p w14:paraId="1EB2585B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AF4707A" w14:textId="6E011C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6EA616A1" w14:textId="77777777" w:rsidTr="00415379">
        <w:trPr>
          <w:trHeight w:val="628"/>
        </w:trPr>
        <w:tc>
          <w:tcPr>
            <w:tcW w:w="3029" w:type="dxa"/>
          </w:tcPr>
          <w:p w14:paraId="43D8F919" w14:textId="73C61BA2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descricaoOcupacaoAtual</w:t>
            </w:r>
            <w:proofErr w:type="spellEnd"/>
          </w:p>
        </w:tc>
        <w:tc>
          <w:tcPr>
            <w:tcW w:w="1658" w:type="dxa"/>
          </w:tcPr>
          <w:p w14:paraId="75D90095" w14:textId="0A7A7F57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0F83F6E" w14:textId="6D6F9DAE" w:rsidR="006A4C56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571BBE9" w14:textId="40463445" w:rsidR="006A4C56" w:rsidRDefault="006A4C56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0501DF8" w14:textId="7C9AAA4D" w:rsidR="00315DA5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54844BCD" w14:textId="725CCCD0" w:rsidR="00315DA5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D2A437E" w14:textId="096C2366" w:rsidR="00315DA5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496C5D1" w14:textId="77777777" w:rsidR="00315DA5" w:rsidRPr="00B82022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21B2848F" w14:textId="47CE683D" w:rsidR="00EA3E86" w:rsidRPr="00B82022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 w:rsidRPr="00B82022">
        <w:rPr>
          <w:color w:val="000000" w:themeColor="text1"/>
          <w:szCs w:val="24"/>
        </w:rPr>
        <w:lastRenderedPageBreak/>
        <w:t>No Quadro 19 a classe Tipo Infraestrutura tem como objetivo armazenar as informações referentes aos usos do imóvel.</w:t>
      </w:r>
    </w:p>
    <w:p w14:paraId="58942D1A" w14:textId="770AF160" w:rsidR="00EA3E86" w:rsidRDefault="00EA3E86" w:rsidP="00EA3E86">
      <w:pPr>
        <w:pStyle w:val="Legenda"/>
        <w:keepNext/>
        <w:jc w:val="left"/>
      </w:pPr>
      <w:r>
        <w:t xml:space="preserve">Quadro 19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Tipo 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5082804A" w14:textId="77777777" w:rsidTr="00415379">
        <w:trPr>
          <w:trHeight w:val="308"/>
        </w:trPr>
        <w:tc>
          <w:tcPr>
            <w:tcW w:w="3029" w:type="dxa"/>
          </w:tcPr>
          <w:p w14:paraId="47931F6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2288DE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8D8CEC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DD0DE17" w14:textId="77777777" w:rsidTr="00415379">
        <w:trPr>
          <w:trHeight w:val="628"/>
        </w:trPr>
        <w:tc>
          <w:tcPr>
            <w:tcW w:w="3029" w:type="dxa"/>
          </w:tcPr>
          <w:p w14:paraId="39806D5A" w14:textId="2A5192D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0EEFE0B4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238C060D" w14:textId="169D1B9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infraestrutura.</w:t>
            </w:r>
          </w:p>
        </w:tc>
      </w:tr>
      <w:tr w:rsidR="00EA3E86" w:rsidRPr="004C384A" w14:paraId="00011E0C" w14:textId="77777777" w:rsidTr="00415379">
        <w:trPr>
          <w:trHeight w:val="628"/>
        </w:trPr>
        <w:tc>
          <w:tcPr>
            <w:tcW w:w="3029" w:type="dxa"/>
          </w:tcPr>
          <w:p w14:paraId="60E4E920" w14:textId="1F7DC51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8D0697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E6B935C" w14:textId="1DDBDE7C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infraestrutura.</w:t>
            </w:r>
          </w:p>
        </w:tc>
      </w:tr>
      <w:tr w:rsidR="00EA3E86" w:rsidRPr="004C384A" w14:paraId="196CD618" w14:textId="77777777" w:rsidTr="00415379">
        <w:trPr>
          <w:trHeight w:val="628"/>
        </w:trPr>
        <w:tc>
          <w:tcPr>
            <w:tcW w:w="3029" w:type="dxa"/>
          </w:tcPr>
          <w:p w14:paraId="45EA5BF2" w14:textId="79FDFA71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AD6257C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468F432" w14:textId="1ADFE4F5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tipo de infraestrutura.</w:t>
            </w:r>
          </w:p>
        </w:tc>
      </w:tr>
    </w:tbl>
    <w:p w14:paraId="31728890" w14:textId="79A5C5E0" w:rsidR="00EA3E86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D6453C9" w14:textId="2A235B96" w:rsidR="00EA3E86" w:rsidRPr="006A4C56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20 a classe</w:t>
      </w:r>
      <w:r w:rsidRPr="00EA3E86">
        <w:rPr>
          <w:color w:val="000000" w:themeColor="text1"/>
          <w:szCs w:val="24"/>
        </w:rPr>
        <w:t xml:space="preserve"> Infraestrutura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3CEF4121" w14:textId="020B6DFD" w:rsidR="00EA3E86" w:rsidRDefault="00EA3E86" w:rsidP="00EA3E86">
      <w:pPr>
        <w:pStyle w:val="Legenda"/>
        <w:keepNext/>
        <w:jc w:val="left"/>
      </w:pPr>
      <w:r>
        <w:t xml:space="preserve">Quadro 20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120AD59" w14:textId="77777777" w:rsidTr="00415379">
        <w:trPr>
          <w:trHeight w:val="308"/>
        </w:trPr>
        <w:tc>
          <w:tcPr>
            <w:tcW w:w="3029" w:type="dxa"/>
          </w:tcPr>
          <w:p w14:paraId="41A2534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B6083F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0B23ED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6FF68AF" w14:textId="77777777" w:rsidTr="00415379">
        <w:trPr>
          <w:trHeight w:val="628"/>
        </w:trPr>
        <w:tc>
          <w:tcPr>
            <w:tcW w:w="3029" w:type="dxa"/>
          </w:tcPr>
          <w:p w14:paraId="7DA6E580" w14:textId="52F9F8B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06BF6C38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8A7589D" w14:textId="1A5F512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atual.</w:t>
            </w:r>
          </w:p>
        </w:tc>
      </w:tr>
      <w:tr w:rsidR="00EA3E86" w:rsidRPr="004C384A" w14:paraId="5CB820D6" w14:textId="77777777" w:rsidTr="00415379">
        <w:trPr>
          <w:trHeight w:val="628"/>
        </w:trPr>
        <w:tc>
          <w:tcPr>
            <w:tcW w:w="3029" w:type="dxa"/>
          </w:tcPr>
          <w:p w14:paraId="4F5FDFE9" w14:textId="327F27A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2C1DBB6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BABE68B" w14:textId="55B8862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atual.</w:t>
            </w:r>
          </w:p>
        </w:tc>
      </w:tr>
      <w:tr w:rsidR="00EA3E86" w:rsidRPr="004C384A" w14:paraId="382F6A7D" w14:textId="77777777" w:rsidTr="00415379">
        <w:trPr>
          <w:trHeight w:val="628"/>
        </w:trPr>
        <w:tc>
          <w:tcPr>
            <w:tcW w:w="3029" w:type="dxa"/>
          </w:tcPr>
          <w:p w14:paraId="1ED09061" w14:textId="35982DD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423F9C86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649EDE" w14:textId="22FF693A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atual.</w:t>
            </w:r>
          </w:p>
        </w:tc>
      </w:tr>
    </w:tbl>
    <w:p w14:paraId="5B2ACF46" w14:textId="772F9A85" w:rsidR="00315DA5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2D7E837" w14:textId="27EA88BE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B82022">
        <w:rPr>
          <w:color w:val="000000" w:themeColor="text1"/>
          <w:szCs w:val="24"/>
        </w:rPr>
        <w:t>1</w:t>
      </w:r>
      <w:r>
        <w:rPr>
          <w:color w:val="000000" w:themeColor="text1"/>
          <w:szCs w:val="24"/>
        </w:rPr>
        <w:t xml:space="preserve">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 w:rsidR="00B82022">
        <w:rPr>
          <w:color w:val="000000" w:themeColor="text1"/>
          <w:szCs w:val="24"/>
        </w:rPr>
        <w:t>Multirelacional</w:t>
      </w:r>
      <w:proofErr w:type="spellEnd"/>
      <w:r w:rsidR="00B82022">
        <w:rPr>
          <w:color w:val="000000" w:themeColor="text1"/>
          <w:szCs w:val="24"/>
        </w:rPr>
        <w:t xml:space="preserve"> Instalação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7FF4466A" w14:textId="56976323" w:rsidR="00EA3E86" w:rsidRDefault="00EA3E86" w:rsidP="00EA3E86">
      <w:pPr>
        <w:pStyle w:val="Legenda"/>
        <w:keepNext/>
        <w:jc w:val="left"/>
      </w:pPr>
      <w:r>
        <w:t>Quadro 2</w:t>
      </w:r>
      <w:r w:rsidR="00B82022">
        <w:t>1</w:t>
      </w:r>
      <w:r>
        <w:t xml:space="preserve">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 w:rsidR="00B82022" w:rsidRPr="00B82022">
        <w:rPr>
          <w:b w:val="0"/>
        </w:rPr>
        <w:t>MultirelacionalInstala</w:t>
      </w:r>
      <w:r w:rsidR="00B82022">
        <w:rPr>
          <w:b w:val="0"/>
        </w:rPr>
        <w:t>ca</w:t>
      </w:r>
      <w:r w:rsidR="00B82022" w:rsidRPr="00B82022">
        <w:rPr>
          <w:b w:val="0"/>
        </w:rPr>
        <w:t>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3ED3EF2" w14:textId="77777777" w:rsidTr="00415379">
        <w:trPr>
          <w:trHeight w:val="308"/>
        </w:trPr>
        <w:tc>
          <w:tcPr>
            <w:tcW w:w="3029" w:type="dxa"/>
          </w:tcPr>
          <w:p w14:paraId="593E58CD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7E199E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34D9D5D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0DA6AA30" w14:textId="77777777" w:rsidTr="00415379">
        <w:trPr>
          <w:trHeight w:val="628"/>
        </w:trPr>
        <w:tc>
          <w:tcPr>
            <w:tcW w:w="3029" w:type="dxa"/>
          </w:tcPr>
          <w:p w14:paraId="5F949956" w14:textId="7E0F13CE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="00B82022">
              <w:rPr>
                <w:color w:val="000000" w:themeColor="text1"/>
              </w:rPr>
              <w:t>Instalacao</w:t>
            </w:r>
            <w:proofErr w:type="spellEnd"/>
          </w:p>
        </w:tc>
        <w:tc>
          <w:tcPr>
            <w:tcW w:w="1658" w:type="dxa"/>
          </w:tcPr>
          <w:p w14:paraId="62CB66C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30321D9C" w14:textId="767A695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 xml:space="preserve">da </w:t>
            </w:r>
            <w:r w:rsidR="00B82022">
              <w:rPr>
                <w:color w:val="000000" w:themeColor="text1"/>
              </w:rPr>
              <w:t>instalação.</w:t>
            </w:r>
          </w:p>
        </w:tc>
      </w:tr>
      <w:tr w:rsidR="00EA3E86" w:rsidRPr="004C384A" w14:paraId="17A746EE" w14:textId="77777777" w:rsidTr="00415379">
        <w:trPr>
          <w:trHeight w:val="628"/>
        </w:trPr>
        <w:tc>
          <w:tcPr>
            <w:tcW w:w="3029" w:type="dxa"/>
          </w:tcPr>
          <w:p w14:paraId="4DDBB5F9" w14:textId="0F671CAD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dataInstalacao</w:t>
            </w:r>
            <w:proofErr w:type="spellEnd"/>
          </w:p>
        </w:tc>
        <w:tc>
          <w:tcPr>
            <w:tcW w:w="1658" w:type="dxa"/>
          </w:tcPr>
          <w:p w14:paraId="00E0F6B0" w14:textId="3DF1B2CB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5164809F" w14:textId="246BA871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em que a instalação foi feita.</w:t>
            </w:r>
          </w:p>
        </w:tc>
      </w:tr>
      <w:tr w:rsidR="00EA3E86" w:rsidRPr="004C384A" w14:paraId="5C61C93E" w14:textId="77777777" w:rsidTr="00415379">
        <w:trPr>
          <w:trHeight w:val="628"/>
        </w:trPr>
        <w:tc>
          <w:tcPr>
            <w:tcW w:w="3029" w:type="dxa"/>
          </w:tcPr>
          <w:p w14:paraId="0758DE5F" w14:textId="258CEFEC" w:rsidR="00EA3E86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situacaoInstalacao</w:t>
            </w:r>
            <w:proofErr w:type="spellEnd"/>
          </w:p>
        </w:tc>
        <w:tc>
          <w:tcPr>
            <w:tcW w:w="1658" w:type="dxa"/>
          </w:tcPr>
          <w:p w14:paraId="7757A80B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D69D69" w14:textId="71CB5A7B" w:rsidR="00EA3E86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Situação</w:t>
            </w:r>
            <w:r w:rsidR="00EA3E86">
              <w:rPr>
                <w:color w:val="000000" w:themeColor="text1"/>
              </w:rPr>
              <w:t xml:space="preserve"> da </w:t>
            </w:r>
            <w:r>
              <w:rPr>
                <w:color w:val="000000" w:themeColor="text1"/>
              </w:rPr>
              <w:t>instalação.</w:t>
            </w:r>
          </w:p>
        </w:tc>
      </w:tr>
    </w:tbl>
    <w:p w14:paraId="76794039" w14:textId="7847D7F9" w:rsidR="00B82022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77356ECE" w14:textId="57E8BEB5" w:rsidR="00315DA5" w:rsidRDefault="00315DA5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6E918EC" w14:textId="77777777" w:rsidR="00315DA5" w:rsidRDefault="00315DA5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539B247D" w14:textId="5CF6170F" w:rsidR="00B82022" w:rsidRPr="006A4C56" w:rsidRDefault="00B82022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22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Enum</w:t>
      </w:r>
      <w:proofErr w:type="spellEnd"/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definir o status de um registro.</w:t>
      </w:r>
    </w:p>
    <w:p w14:paraId="01D3B458" w14:textId="0F7199BC" w:rsidR="00B82022" w:rsidRDefault="00B82022" w:rsidP="00B82022">
      <w:pPr>
        <w:pStyle w:val="Legenda"/>
        <w:keepNext/>
        <w:jc w:val="left"/>
      </w:pPr>
      <w:r>
        <w:t xml:space="preserve">Quadro 22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EnumStatus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B82022" w:rsidRPr="004C384A" w14:paraId="67A936DB" w14:textId="77777777" w:rsidTr="00415379">
        <w:trPr>
          <w:trHeight w:val="308"/>
        </w:trPr>
        <w:tc>
          <w:tcPr>
            <w:tcW w:w="3029" w:type="dxa"/>
          </w:tcPr>
          <w:p w14:paraId="31BA3AC8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06DE7F2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7FEDD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B82022" w:rsidRPr="004C384A" w14:paraId="2A8D4C08" w14:textId="77777777" w:rsidTr="00415379">
        <w:trPr>
          <w:trHeight w:val="628"/>
        </w:trPr>
        <w:tc>
          <w:tcPr>
            <w:tcW w:w="3029" w:type="dxa"/>
          </w:tcPr>
          <w:p w14:paraId="61AA4FD7" w14:textId="62EA4D5C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</w:t>
            </w:r>
          </w:p>
        </w:tc>
        <w:tc>
          <w:tcPr>
            <w:tcW w:w="1658" w:type="dxa"/>
          </w:tcPr>
          <w:p w14:paraId="5DC5D49A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097A0E8F" w14:textId="04AE6326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 ou estado atual de um registro</w:t>
            </w:r>
            <w:r w:rsidR="00252480">
              <w:rPr>
                <w:color w:val="000000" w:themeColor="text1"/>
              </w:rPr>
              <w:t>.</w:t>
            </w:r>
          </w:p>
        </w:tc>
      </w:tr>
    </w:tbl>
    <w:p w14:paraId="1B6F2B2C" w14:textId="2B835DA2" w:rsidR="00EA3E86" w:rsidRPr="00FE3618" w:rsidRDefault="00B82022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4821329" w14:textId="63E2B6BA" w:rsidR="005D7B9F" w:rsidRPr="005D7B9F" w:rsidRDefault="0078596F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BD2E76">
        <w:rPr>
          <w:color w:val="000000" w:themeColor="text1"/>
          <w:szCs w:val="24"/>
        </w:rPr>
        <w:t>23</w:t>
      </w:r>
      <w:r>
        <w:rPr>
          <w:color w:val="000000" w:themeColor="text1"/>
          <w:szCs w:val="24"/>
        </w:rPr>
        <w:t xml:space="preserve"> a classe Processo tem</w:t>
      </w:r>
      <w:r w:rsidR="000C6BA2"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="000C6BA2"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0C6BA2" w:rsidRPr="000C6BA2">
        <w:rPr>
          <w:color w:val="000000" w:themeColor="text1"/>
          <w:szCs w:val="24"/>
        </w:rPr>
        <w:t xml:space="preserve"> conter as informações relacionadas ao processo de aprovação do documento de obras.</w:t>
      </w:r>
      <w:r w:rsidR="000C6BA2">
        <w:rPr>
          <w:color w:val="000000" w:themeColor="text1"/>
          <w:szCs w:val="24"/>
        </w:rPr>
        <w:t xml:space="preserve"> </w:t>
      </w:r>
    </w:p>
    <w:p w14:paraId="341492FB" w14:textId="00577DED" w:rsidR="00D933B4" w:rsidRDefault="00D933B4" w:rsidP="00D933B4">
      <w:pPr>
        <w:pStyle w:val="Legenda"/>
        <w:keepNext/>
        <w:jc w:val="left"/>
      </w:pPr>
      <w:bookmarkStart w:id="46" w:name="_Toc168688443"/>
      <w:r>
        <w:t xml:space="preserve">Quadro </w:t>
      </w:r>
      <w:r w:rsidR="00BD2E76">
        <w:t>23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FE3618">
        <w:rPr>
          <w:b w:val="0"/>
          <w:noProof/>
        </w:rPr>
        <w:t>Descrição da Classe Processo</w:t>
      </w:r>
      <w:bookmarkEnd w:id="4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0C6BA2" w:rsidRPr="004C384A" w14:paraId="2E2FB226" w14:textId="77777777" w:rsidTr="001744DB">
        <w:trPr>
          <w:trHeight w:val="308"/>
        </w:trPr>
        <w:tc>
          <w:tcPr>
            <w:tcW w:w="3029" w:type="dxa"/>
          </w:tcPr>
          <w:p w14:paraId="454C029A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00CB1C1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20BEA7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0C6BA2" w:rsidRPr="004C384A" w14:paraId="4E978F7E" w14:textId="77777777" w:rsidTr="001744DB">
        <w:trPr>
          <w:trHeight w:val="628"/>
        </w:trPr>
        <w:tc>
          <w:tcPr>
            <w:tcW w:w="3029" w:type="dxa"/>
          </w:tcPr>
          <w:p w14:paraId="76D2357E" w14:textId="389A13AE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Evento</w:t>
            </w:r>
            <w:proofErr w:type="spellEnd"/>
          </w:p>
        </w:tc>
        <w:tc>
          <w:tcPr>
            <w:tcW w:w="1658" w:type="dxa"/>
          </w:tcPr>
          <w:p w14:paraId="795B0CD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3509A8A5" w14:textId="59823708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processo</w:t>
            </w:r>
          </w:p>
        </w:tc>
      </w:tr>
      <w:tr w:rsidR="000C6BA2" w:rsidRPr="004C384A" w14:paraId="27BDFC77" w14:textId="77777777" w:rsidTr="001744DB">
        <w:trPr>
          <w:trHeight w:val="628"/>
        </w:trPr>
        <w:tc>
          <w:tcPr>
            <w:tcW w:w="3029" w:type="dxa"/>
          </w:tcPr>
          <w:p w14:paraId="2768AE8A" w14:textId="577E362D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statusEvento</w:t>
            </w:r>
            <w:proofErr w:type="spellEnd"/>
          </w:p>
        </w:tc>
        <w:tc>
          <w:tcPr>
            <w:tcW w:w="1658" w:type="dxa"/>
          </w:tcPr>
          <w:p w14:paraId="75FCAED5" w14:textId="1A65AB94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79CC2540" w14:textId="11CE276F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Identificação do status do processo, indicando se está ativo ou desativado.</w:t>
            </w:r>
          </w:p>
        </w:tc>
      </w:tr>
      <w:tr w:rsidR="000C6BA2" w:rsidRPr="004C384A" w14:paraId="485DAB57" w14:textId="77777777" w:rsidTr="001744DB">
        <w:trPr>
          <w:trHeight w:val="628"/>
        </w:trPr>
        <w:tc>
          <w:tcPr>
            <w:tcW w:w="3029" w:type="dxa"/>
          </w:tcPr>
          <w:p w14:paraId="63F40663" w14:textId="54DA46E6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dataAprovacao</w:t>
            </w:r>
            <w:proofErr w:type="spellEnd"/>
          </w:p>
        </w:tc>
        <w:tc>
          <w:tcPr>
            <w:tcW w:w="1658" w:type="dxa"/>
          </w:tcPr>
          <w:p w14:paraId="23A5E4D9" w14:textId="58B91E24" w:rsidR="000C6BA2" w:rsidRDefault="000C6BA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2E492D5A" w14:textId="7AD2DC91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Data em que a aprovação foi realizada.</w:t>
            </w:r>
          </w:p>
        </w:tc>
      </w:tr>
      <w:tr w:rsidR="000C6BA2" w:rsidRPr="004C384A" w14:paraId="7CDD1269" w14:textId="77777777" w:rsidTr="001744DB">
        <w:trPr>
          <w:trHeight w:val="628"/>
        </w:trPr>
        <w:tc>
          <w:tcPr>
            <w:tcW w:w="3029" w:type="dxa"/>
          </w:tcPr>
          <w:p w14:paraId="00E19FE3" w14:textId="3B7D6E59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6ABF7013" w14:textId="15694F5E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D3B73FA" w14:textId="09FECB30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Estado atual do andamento do processo.</w:t>
            </w:r>
          </w:p>
        </w:tc>
      </w:tr>
      <w:tr w:rsidR="00252480" w:rsidRPr="004C384A" w14:paraId="08AB9302" w14:textId="77777777" w:rsidTr="001744DB">
        <w:trPr>
          <w:trHeight w:val="628"/>
        </w:trPr>
        <w:tc>
          <w:tcPr>
            <w:tcW w:w="3029" w:type="dxa"/>
          </w:tcPr>
          <w:p w14:paraId="33E03428" w14:textId="5B03D534" w:rsidR="00252480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</w:t>
            </w:r>
          </w:p>
        </w:tc>
        <w:tc>
          <w:tcPr>
            <w:tcW w:w="1658" w:type="dxa"/>
          </w:tcPr>
          <w:p w14:paraId="3B3DB268" w14:textId="65DF9CBE" w:rsidR="00252480" w:rsidRDefault="0025248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8F20B62" w14:textId="47618EC1" w:rsidR="00252480" w:rsidRPr="000C6BA2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 de identificação do processo.</w:t>
            </w:r>
          </w:p>
        </w:tc>
      </w:tr>
    </w:tbl>
    <w:p w14:paraId="3DD4BE1B" w14:textId="076DD02F" w:rsidR="00315DA5" w:rsidRPr="00FE3618" w:rsidRDefault="000C6BA2" w:rsidP="000C6BA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B416E05" w14:textId="34FE04DF" w:rsidR="00522EAA" w:rsidRDefault="0078596F" w:rsidP="00EA7528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24</w:t>
      </w:r>
      <w:r>
        <w:rPr>
          <w:color w:val="000000" w:themeColor="text1"/>
          <w:szCs w:val="24"/>
        </w:rPr>
        <w:t xml:space="preserve"> a classe Tipo Processo v</w:t>
      </w:r>
      <w:r w:rsidR="00EA7528" w:rsidRPr="00EA7528">
        <w:rPr>
          <w:color w:val="000000" w:themeColor="text1"/>
          <w:szCs w:val="24"/>
        </w:rPr>
        <w:t>isa definir qual tipo de processo será armazenado.</w:t>
      </w:r>
    </w:p>
    <w:p w14:paraId="3ED2EF18" w14:textId="1301F258" w:rsidR="00EA7528" w:rsidRDefault="00EA7528" w:rsidP="00EA7528">
      <w:pPr>
        <w:pStyle w:val="Legenda"/>
        <w:keepNext/>
        <w:jc w:val="left"/>
      </w:pPr>
      <w:bookmarkStart w:id="47" w:name="_Toc168688444"/>
      <w:r>
        <w:t xml:space="preserve">Quadro </w:t>
      </w:r>
      <w:r w:rsidR="00252480">
        <w:t>24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A7528">
        <w:rPr>
          <w:b w:val="0"/>
        </w:rPr>
        <w:t xml:space="preserve">Descrição da Classe </w:t>
      </w:r>
      <w:proofErr w:type="spellStart"/>
      <w:r w:rsidRPr="00EA7528">
        <w:rPr>
          <w:b w:val="0"/>
        </w:rPr>
        <w:t>TipoProcesso</w:t>
      </w:r>
      <w:bookmarkEnd w:id="47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7528" w:rsidRPr="004C384A" w14:paraId="3580A287" w14:textId="77777777" w:rsidTr="001744DB">
        <w:trPr>
          <w:trHeight w:val="308"/>
        </w:trPr>
        <w:tc>
          <w:tcPr>
            <w:tcW w:w="3029" w:type="dxa"/>
          </w:tcPr>
          <w:p w14:paraId="4D6AFE2D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CA5F425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593E338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7528" w:rsidRPr="004C384A" w14:paraId="4A3CA830" w14:textId="77777777" w:rsidTr="001744DB">
        <w:trPr>
          <w:trHeight w:val="628"/>
        </w:trPr>
        <w:tc>
          <w:tcPr>
            <w:tcW w:w="3029" w:type="dxa"/>
          </w:tcPr>
          <w:p w14:paraId="22E7DDF3" w14:textId="0FDEEEF1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idTipoProcesso</w:t>
            </w:r>
            <w:proofErr w:type="spellEnd"/>
          </w:p>
        </w:tc>
        <w:tc>
          <w:tcPr>
            <w:tcW w:w="1658" w:type="dxa"/>
          </w:tcPr>
          <w:p w14:paraId="343A8301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43C07B08" w14:textId="3E1B45BC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processo</w:t>
            </w:r>
          </w:p>
        </w:tc>
      </w:tr>
      <w:tr w:rsidR="00EA7528" w:rsidRPr="004C384A" w14:paraId="28D7DB53" w14:textId="77777777" w:rsidTr="001744DB">
        <w:trPr>
          <w:trHeight w:val="628"/>
        </w:trPr>
        <w:tc>
          <w:tcPr>
            <w:tcW w:w="3029" w:type="dxa"/>
          </w:tcPr>
          <w:p w14:paraId="140D21D1" w14:textId="0AA6C85F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56D70360" w14:textId="430A80A2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1A95969" w14:textId="1097AB38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EA7528" w:rsidRPr="004C384A" w14:paraId="6C56B64F" w14:textId="77777777" w:rsidTr="001744DB">
        <w:trPr>
          <w:trHeight w:val="628"/>
        </w:trPr>
        <w:tc>
          <w:tcPr>
            <w:tcW w:w="3029" w:type="dxa"/>
          </w:tcPr>
          <w:p w14:paraId="7C05D23F" w14:textId="0A683FFC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65FA597" w14:textId="08821E9F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E603825" w14:textId="53E55703" w:rsidR="00EA7528" w:rsidRPr="000C6BA2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o tipo de processo</w:t>
            </w:r>
          </w:p>
        </w:tc>
      </w:tr>
    </w:tbl>
    <w:p w14:paraId="01C01E08" w14:textId="1AD84244" w:rsidR="00EA7528" w:rsidRDefault="00EA7528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7572DE1A" w14:textId="52BF7C83" w:rsidR="00315DA5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7188B2E" w14:textId="23A0122B" w:rsidR="00315DA5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4EE5C6C6" w14:textId="60077AE3" w:rsidR="00315DA5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A0231F4" w14:textId="77777777" w:rsidR="00315DA5" w:rsidRPr="00FE3618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970F054" w14:textId="6E7D5052" w:rsidR="00EA7528" w:rsidRDefault="0078596F" w:rsidP="006A5BB4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 xml:space="preserve">No Quadro </w:t>
      </w:r>
      <w:r w:rsidR="00252480">
        <w:rPr>
          <w:color w:val="000000" w:themeColor="text1"/>
          <w:szCs w:val="24"/>
        </w:rPr>
        <w:t>25</w:t>
      </w:r>
      <w:r>
        <w:rPr>
          <w:color w:val="000000" w:themeColor="text1"/>
          <w:szCs w:val="24"/>
        </w:rPr>
        <w:t xml:space="preserve"> a classe Etapa t</w:t>
      </w:r>
      <w:r w:rsidR="006A5BB4" w:rsidRPr="006A5BB4">
        <w:rPr>
          <w:color w:val="000000" w:themeColor="text1"/>
          <w:szCs w:val="24"/>
        </w:rPr>
        <w:t>em como objetivo armazenar em qual estágio o processo se encontra.</w:t>
      </w:r>
    </w:p>
    <w:p w14:paraId="7A457C14" w14:textId="761198F4" w:rsidR="006A5BB4" w:rsidRDefault="006A5BB4" w:rsidP="006A5BB4">
      <w:pPr>
        <w:pStyle w:val="Legenda"/>
        <w:keepNext/>
        <w:jc w:val="left"/>
      </w:pPr>
      <w:bookmarkStart w:id="48" w:name="_Toc168688445"/>
      <w:r>
        <w:t xml:space="preserve">Quadro </w:t>
      </w:r>
      <w:r w:rsidR="00252480">
        <w:t>25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6A5BB4">
        <w:rPr>
          <w:b w:val="0"/>
        </w:rPr>
        <w:t>Descrição da Classe Etapa</w:t>
      </w:r>
      <w:bookmarkEnd w:id="48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5BB4" w:rsidRPr="004C384A" w14:paraId="3281FED1" w14:textId="77777777" w:rsidTr="001744DB">
        <w:trPr>
          <w:trHeight w:val="308"/>
        </w:trPr>
        <w:tc>
          <w:tcPr>
            <w:tcW w:w="3029" w:type="dxa"/>
          </w:tcPr>
          <w:p w14:paraId="4747A2A9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2380E34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B85AE71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5BB4" w:rsidRPr="004C384A" w14:paraId="51E24B78" w14:textId="77777777" w:rsidTr="001744DB">
        <w:trPr>
          <w:trHeight w:val="628"/>
        </w:trPr>
        <w:tc>
          <w:tcPr>
            <w:tcW w:w="3029" w:type="dxa"/>
          </w:tcPr>
          <w:p w14:paraId="401962A1" w14:textId="62C8FD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idEtapa</w:t>
            </w:r>
            <w:proofErr w:type="spellEnd"/>
          </w:p>
        </w:tc>
        <w:tc>
          <w:tcPr>
            <w:tcW w:w="1658" w:type="dxa"/>
          </w:tcPr>
          <w:p w14:paraId="28E99800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247905DA" w14:textId="197EDF41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etapa</w:t>
            </w:r>
          </w:p>
        </w:tc>
      </w:tr>
      <w:tr w:rsidR="006A5BB4" w:rsidRPr="004C384A" w14:paraId="01C38C05" w14:textId="77777777" w:rsidTr="001744DB">
        <w:trPr>
          <w:trHeight w:val="628"/>
        </w:trPr>
        <w:tc>
          <w:tcPr>
            <w:tcW w:w="3029" w:type="dxa"/>
          </w:tcPr>
          <w:p w14:paraId="71761B2C" w14:textId="31A2811C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nomeEtapa</w:t>
            </w:r>
            <w:proofErr w:type="spellEnd"/>
          </w:p>
        </w:tc>
        <w:tc>
          <w:tcPr>
            <w:tcW w:w="1658" w:type="dxa"/>
          </w:tcPr>
          <w:p w14:paraId="5AFD6C5B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32C530" w14:textId="0FF0B8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etapa</w:t>
            </w:r>
          </w:p>
        </w:tc>
      </w:tr>
      <w:tr w:rsidR="006A5BB4" w:rsidRPr="004C384A" w14:paraId="7E635EE2" w14:textId="77777777" w:rsidTr="001744DB">
        <w:trPr>
          <w:trHeight w:val="628"/>
        </w:trPr>
        <w:tc>
          <w:tcPr>
            <w:tcW w:w="3029" w:type="dxa"/>
          </w:tcPr>
          <w:p w14:paraId="45DF5D87" w14:textId="2AE9D4E1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descricaoEtapa</w:t>
            </w:r>
            <w:proofErr w:type="spellEnd"/>
          </w:p>
        </w:tc>
        <w:tc>
          <w:tcPr>
            <w:tcW w:w="1658" w:type="dxa"/>
          </w:tcPr>
          <w:p w14:paraId="2513E95A" w14:textId="77777777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7EBDBFE" w14:textId="64F104EC" w:rsidR="006A5BB4" w:rsidRPr="000C6BA2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etapa do processo</w:t>
            </w:r>
          </w:p>
        </w:tc>
      </w:tr>
    </w:tbl>
    <w:p w14:paraId="20EFEF2A" w14:textId="61432F29" w:rsidR="0078596F" w:rsidRPr="00315DA5" w:rsidRDefault="006A5BB4" w:rsidP="00315DA5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4BCF5F" w14:textId="1DD46C66" w:rsidR="006A5BB4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26</w:t>
      </w:r>
      <w:r>
        <w:rPr>
          <w:color w:val="000000" w:themeColor="text1"/>
          <w:szCs w:val="24"/>
        </w:rPr>
        <w:t xml:space="preserve"> a classe Tipo Usuário t</w:t>
      </w:r>
      <w:r w:rsidR="005F682D" w:rsidRPr="005F682D">
        <w:rPr>
          <w:color w:val="000000" w:themeColor="text1"/>
          <w:szCs w:val="24"/>
        </w:rPr>
        <w:t>em como objetivo armazenar os tipos de documentos existentes no processo.</w:t>
      </w:r>
    </w:p>
    <w:p w14:paraId="535CFFB9" w14:textId="0A38C9F0" w:rsidR="00CA0CFD" w:rsidRDefault="00CA0CFD" w:rsidP="00CA0CFD">
      <w:pPr>
        <w:pStyle w:val="Legenda"/>
        <w:keepNext/>
        <w:jc w:val="left"/>
      </w:pPr>
      <w:bookmarkStart w:id="49" w:name="_Toc168688446"/>
      <w:r>
        <w:t xml:space="preserve">Quadro </w:t>
      </w:r>
      <w:r w:rsidR="00252480">
        <w:t>26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da Classe Tipo</w:t>
      </w:r>
      <w:bookmarkEnd w:id="49"/>
      <w:r w:rsidR="00252480">
        <w:rPr>
          <w:b w:val="0"/>
          <w:bCs w:val="0"/>
          <w:noProof/>
        </w:rPr>
        <w:t>Documento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F682D" w:rsidRPr="004C384A" w14:paraId="63D6DCFE" w14:textId="77777777" w:rsidTr="001744DB">
        <w:trPr>
          <w:trHeight w:val="308"/>
        </w:trPr>
        <w:tc>
          <w:tcPr>
            <w:tcW w:w="3029" w:type="dxa"/>
          </w:tcPr>
          <w:p w14:paraId="584C5A1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4284F8A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980234C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F682D" w:rsidRPr="004C384A" w14:paraId="1464D318" w14:textId="77777777" w:rsidTr="001744DB">
        <w:trPr>
          <w:trHeight w:val="628"/>
        </w:trPr>
        <w:tc>
          <w:tcPr>
            <w:tcW w:w="3029" w:type="dxa"/>
          </w:tcPr>
          <w:p w14:paraId="44E8F9EE" w14:textId="040646B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38C8EA64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0ED4CA62" w14:textId="5459EE21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5F682D" w:rsidRPr="004C384A" w14:paraId="35E19207" w14:textId="77777777" w:rsidTr="001744DB">
        <w:trPr>
          <w:trHeight w:val="628"/>
        </w:trPr>
        <w:tc>
          <w:tcPr>
            <w:tcW w:w="3029" w:type="dxa"/>
          </w:tcPr>
          <w:p w14:paraId="7B02E9C0" w14:textId="2F1CD96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39CE672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E574AE9" w14:textId="5B382589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5F682D" w:rsidRPr="004C384A" w14:paraId="03837233" w14:textId="77777777" w:rsidTr="001744DB">
        <w:trPr>
          <w:trHeight w:val="628"/>
        </w:trPr>
        <w:tc>
          <w:tcPr>
            <w:tcW w:w="3029" w:type="dxa"/>
          </w:tcPr>
          <w:p w14:paraId="29ABF807" w14:textId="316D5861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4556E415" w14:textId="77777777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78D4AB" w14:textId="0F37AF6F" w:rsidR="005F682D" w:rsidRPr="000C6BA2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64C0CC57" w14:textId="767B39C3" w:rsidR="005F682D" w:rsidRDefault="005F682D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7063EF50" w14:textId="44E0CB78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EEA9AB9" w14:textId="093EAD23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4484C9FE" w14:textId="3545EA8B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5643A518" w14:textId="7C21784F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B1172CD" w14:textId="576DDEF0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D0E8D6E" w14:textId="2254928C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186D9AE" w14:textId="4D59B35D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0542D7BF" w14:textId="705B6F82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ED1C61C" w14:textId="50AA11FD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780ED74" w14:textId="18224D1D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6F5206E" w14:textId="34EA266E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15D11737" w14:textId="117456E0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358433" w14:textId="77777777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D6CAE49" w14:textId="2DB75E51" w:rsidR="00315DA5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2</w:t>
      </w:r>
      <w:r w:rsidR="00D3337B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classe Documento Processo</w:t>
      </w:r>
      <w:r w:rsidR="005F682D" w:rsidRPr="005F682D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é r</w:t>
      </w:r>
      <w:r w:rsidR="005F682D" w:rsidRPr="005F682D">
        <w:rPr>
          <w:color w:val="000000" w:themeColor="text1"/>
          <w:szCs w:val="24"/>
        </w:rPr>
        <w:t>esponsável pela representação do documento associado a todo o processo realizado.</w:t>
      </w:r>
    </w:p>
    <w:p w14:paraId="4A4C78CD" w14:textId="6CDEA9E6" w:rsidR="00CA0CFD" w:rsidRPr="00CA0CFD" w:rsidRDefault="00CA0CFD" w:rsidP="00CA0CFD">
      <w:pPr>
        <w:pStyle w:val="Legenda"/>
        <w:keepNext/>
        <w:jc w:val="left"/>
        <w:rPr>
          <w:b w:val="0"/>
          <w:bCs w:val="0"/>
        </w:rPr>
      </w:pPr>
      <w:bookmarkStart w:id="50" w:name="_Toc168688447"/>
      <w:r>
        <w:t xml:space="preserve">Quadro </w:t>
      </w:r>
      <w:r w:rsidR="00252480">
        <w:t>2</w:t>
      </w:r>
      <w:r w:rsidR="00D3337B">
        <w:t>7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</w:rPr>
        <w:t xml:space="preserve">Descrição da Classe </w:t>
      </w:r>
      <w:proofErr w:type="spellStart"/>
      <w:r w:rsidRPr="00CA0CFD">
        <w:rPr>
          <w:b w:val="0"/>
          <w:bCs w:val="0"/>
        </w:rPr>
        <w:t>DocumentoProcesso</w:t>
      </w:r>
      <w:bookmarkEnd w:id="50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942290" w:rsidRPr="004C384A" w14:paraId="6B07879A" w14:textId="77777777" w:rsidTr="001744DB">
        <w:trPr>
          <w:trHeight w:val="308"/>
        </w:trPr>
        <w:tc>
          <w:tcPr>
            <w:tcW w:w="3029" w:type="dxa"/>
          </w:tcPr>
          <w:p w14:paraId="5F4A51A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12C2E84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7016188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942290" w:rsidRPr="004C384A" w14:paraId="4F41B3AA" w14:textId="77777777" w:rsidTr="001744DB">
        <w:trPr>
          <w:trHeight w:val="628"/>
        </w:trPr>
        <w:tc>
          <w:tcPr>
            <w:tcW w:w="3029" w:type="dxa"/>
          </w:tcPr>
          <w:p w14:paraId="1AEA200D" w14:textId="53259892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idDocumentoProcesso</w:t>
            </w:r>
            <w:proofErr w:type="spellEnd"/>
          </w:p>
        </w:tc>
        <w:tc>
          <w:tcPr>
            <w:tcW w:w="1658" w:type="dxa"/>
          </w:tcPr>
          <w:p w14:paraId="22DC4500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74FE644" w14:textId="7196FCFE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documento do processo</w:t>
            </w:r>
          </w:p>
        </w:tc>
      </w:tr>
      <w:tr w:rsidR="00942290" w:rsidRPr="004C384A" w14:paraId="7ADEA107" w14:textId="77777777" w:rsidTr="001744DB">
        <w:trPr>
          <w:trHeight w:val="628"/>
        </w:trPr>
        <w:tc>
          <w:tcPr>
            <w:tcW w:w="3029" w:type="dxa"/>
          </w:tcPr>
          <w:p w14:paraId="26966F6E" w14:textId="7FAD3D73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proofErr w:type="spellEnd"/>
          </w:p>
        </w:tc>
        <w:tc>
          <w:tcPr>
            <w:tcW w:w="1658" w:type="dxa"/>
          </w:tcPr>
          <w:p w14:paraId="743D8D4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62A19B" w14:textId="30FCC33D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Informação sobre como foi o andamento do processo</w:t>
            </w:r>
          </w:p>
        </w:tc>
      </w:tr>
      <w:tr w:rsidR="00942290" w:rsidRPr="004C384A" w14:paraId="32F42D31" w14:textId="77777777" w:rsidTr="001744DB">
        <w:trPr>
          <w:trHeight w:val="628"/>
        </w:trPr>
        <w:tc>
          <w:tcPr>
            <w:tcW w:w="3029" w:type="dxa"/>
          </w:tcPr>
          <w:p w14:paraId="49D49522" w14:textId="6AC610FF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observacao</w:t>
            </w:r>
            <w:proofErr w:type="spellEnd"/>
          </w:p>
        </w:tc>
        <w:tc>
          <w:tcPr>
            <w:tcW w:w="1658" w:type="dxa"/>
          </w:tcPr>
          <w:p w14:paraId="7B6A2279" w14:textId="77777777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B97617" w14:textId="334D8CE6" w:rsidR="00942290" w:rsidRPr="000C6BA2" w:rsidRDefault="005C599D" w:rsidP="001744DB">
            <w:pPr>
              <w:ind w:firstLine="0"/>
              <w:rPr>
                <w:color w:val="000000" w:themeColor="text1"/>
              </w:rPr>
            </w:pPr>
            <w:r w:rsidRPr="005C599D">
              <w:rPr>
                <w:color w:val="000000" w:themeColor="text1"/>
              </w:rPr>
              <w:t>Observação sobre se houve alguma objeção durante o desenvolvimento do processo.</w:t>
            </w:r>
          </w:p>
        </w:tc>
      </w:tr>
      <w:tr w:rsidR="005C599D" w:rsidRPr="004C384A" w14:paraId="01CEB46C" w14:textId="77777777" w:rsidTr="001744DB">
        <w:trPr>
          <w:trHeight w:val="628"/>
        </w:trPr>
        <w:tc>
          <w:tcPr>
            <w:tcW w:w="3029" w:type="dxa"/>
          </w:tcPr>
          <w:p w14:paraId="2E811E0A" w14:textId="53FC7F50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</w:t>
            </w:r>
          </w:p>
        </w:tc>
        <w:tc>
          <w:tcPr>
            <w:tcW w:w="1658" w:type="dxa"/>
          </w:tcPr>
          <w:p w14:paraId="2A6A3582" w14:textId="20B17AD5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9387D4" w14:textId="7D9E1F5F" w:rsidR="005C599D" w:rsidRP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 do processo realizado</w:t>
            </w:r>
          </w:p>
        </w:tc>
      </w:tr>
      <w:tr w:rsidR="005C599D" w:rsidRPr="004C384A" w14:paraId="6BDAF555" w14:textId="77777777" w:rsidTr="001744DB">
        <w:trPr>
          <w:trHeight w:val="628"/>
        </w:trPr>
        <w:tc>
          <w:tcPr>
            <w:tcW w:w="3029" w:type="dxa"/>
          </w:tcPr>
          <w:p w14:paraId="2F22667E" w14:textId="1057FCD2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55C2CCE9" w14:textId="6D2BA886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3BD805" w14:textId="7C590485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Como está o andamento do documento do processo</w:t>
            </w:r>
          </w:p>
        </w:tc>
      </w:tr>
    </w:tbl>
    <w:p w14:paraId="6EE2D17D" w14:textId="0FE073A9" w:rsidR="005F682D" w:rsidRPr="00FE3618" w:rsidRDefault="00942290" w:rsidP="00D37DCE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541DA70" w14:textId="3CF12804" w:rsidR="004A653D" w:rsidRDefault="004A653D" w:rsidP="004A653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9727D0">
        <w:rPr>
          <w:color w:val="000000" w:themeColor="text1"/>
          <w:szCs w:val="24"/>
        </w:rPr>
        <w:t>8</w:t>
      </w:r>
      <w:r>
        <w:rPr>
          <w:color w:val="000000" w:themeColor="text1"/>
          <w:szCs w:val="24"/>
        </w:rPr>
        <w:t xml:space="preserve"> a classe </w:t>
      </w:r>
      <w:proofErr w:type="spellStart"/>
      <w:r w:rsidR="009727D0" w:rsidRPr="009727D0">
        <w:rPr>
          <w:color w:val="000000" w:themeColor="text1"/>
          <w:szCs w:val="24"/>
        </w:rPr>
        <w:t>Multirelacional</w:t>
      </w:r>
      <w:proofErr w:type="spellEnd"/>
      <w:r w:rsidR="009727D0" w:rsidRPr="009727D0">
        <w:rPr>
          <w:color w:val="000000" w:themeColor="text1"/>
          <w:szCs w:val="24"/>
        </w:rPr>
        <w:t xml:space="preserve"> Tipo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Documento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Etapa</w:t>
      </w:r>
      <w:r>
        <w:rPr>
          <w:color w:val="000000" w:themeColor="text1"/>
          <w:szCs w:val="24"/>
        </w:rPr>
        <w:t xml:space="preserve"> t</w:t>
      </w:r>
      <w:r w:rsidRPr="005F682D">
        <w:rPr>
          <w:color w:val="000000" w:themeColor="text1"/>
          <w:szCs w:val="24"/>
        </w:rPr>
        <w:t xml:space="preserve">em como objetivo </w:t>
      </w:r>
      <w:r w:rsidR="009727D0">
        <w:rPr>
          <w:color w:val="000000" w:themeColor="text1"/>
          <w:szCs w:val="24"/>
        </w:rPr>
        <w:t xml:space="preserve">representar os relacionamentos entre Etapa e </w:t>
      </w:r>
      <w:proofErr w:type="spellStart"/>
      <w:r w:rsidR="009727D0">
        <w:rPr>
          <w:color w:val="000000" w:themeColor="text1"/>
          <w:szCs w:val="24"/>
        </w:rPr>
        <w:t>TipoDocumento</w:t>
      </w:r>
      <w:proofErr w:type="spellEnd"/>
      <w:r w:rsidR="009727D0">
        <w:rPr>
          <w:color w:val="000000" w:themeColor="text1"/>
          <w:szCs w:val="24"/>
        </w:rPr>
        <w:t>.</w:t>
      </w:r>
    </w:p>
    <w:p w14:paraId="6A65D44D" w14:textId="3891A76B" w:rsidR="004A653D" w:rsidRDefault="004A653D" w:rsidP="004A653D">
      <w:pPr>
        <w:pStyle w:val="Legenda"/>
        <w:keepNext/>
        <w:jc w:val="left"/>
      </w:pPr>
      <w:r>
        <w:t>Quadro 2</w:t>
      </w:r>
      <w:r w:rsidR="009727D0">
        <w:t>8</w:t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CA0CFD">
        <w:rPr>
          <w:b w:val="0"/>
          <w:bCs w:val="0"/>
          <w:noProof/>
        </w:rPr>
        <w:t xml:space="preserve">Descrição da Classe </w:t>
      </w:r>
      <w:r w:rsidR="009727D0">
        <w:rPr>
          <w:b w:val="0"/>
          <w:bCs w:val="0"/>
          <w:noProof/>
        </w:rPr>
        <w:t>Multirelacional TipoDocumentoEtapa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A653D" w:rsidRPr="004C384A" w14:paraId="5E769BE1" w14:textId="77777777" w:rsidTr="004B4AA6">
        <w:trPr>
          <w:trHeight w:val="308"/>
        </w:trPr>
        <w:tc>
          <w:tcPr>
            <w:tcW w:w="3029" w:type="dxa"/>
          </w:tcPr>
          <w:p w14:paraId="5F8E711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695D832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D93E9A0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A653D" w:rsidRPr="004C384A" w14:paraId="402CCB81" w14:textId="77777777" w:rsidTr="004B4AA6">
        <w:trPr>
          <w:trHeight w:val="628"/>
        </w:trPr>
        <w:tc>
          <w:tcPr>
            <w:tcW w:w="3029" w:type="dxa"/>
          </w:tcPr>
          <w:p w14:paraId="0746F137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47A082B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3C3F8CD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4A653D" w:rsidRPr="004C384A" w14:paraId="6E3EDAE1" w14:textId="77777777" w:rsidTr="004B4AA6">
        <w:trPr>
          <w:trHeight w:val="628"/>
        </w:trPr>
        <w:tc>
          <w:tcPr>
            <w:tcW w:w="3029" w:type="dxa"/>
          </w:tcPr>
          <w:p w14:paraId="1187F799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283252FE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A6ACC5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4A653D" w:rsidRPr="004C384A" w14:paraId="0CCFACC9" w14:textId="77777777" w:rsidTr="004B4AA6">
        <w:trPr>
          <w:trHeight w:val="628"/>
        </w:trPr>
        <w:tc>
          <w:tcPr>
            <w:tcW w:w="3029" w:type="dxa"/>
          </w:tcPr>
          <w:p w14:paraId="7C5FD75B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3D5B460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8757329" w14:textId="77777777" w:rsidR="004A653D" w:rsidRPr="000C6BA2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16245A09" w14:textId="77777777" w:rsidR="004A653D" w:rsidRDefault="004A653D" w:rsidP="004A653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171A8924" w14:textId="19E66744" w:rsidR="00D37DCE" w:rsidRDefault="00D37DCE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146A61" w14:textId="0A99081C" w:rsidR="004A653D" w:rsidRDefault="004A653D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BD8C7CE" w14:textId="3675F511" w:rsidR="009727D0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66474EBC" w14:textId="09C3DCFC" w:rsidR="009727D0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A017169" w14:textId="6CBF01A5" w:rsidR="009727D0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6AF1771" w14:textId="77777777" w:rsidR="009727D0" w:rsidRPr="00D37DCE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EFB531" w14:textId="09612DCF" w:rsidR="00D37DCE" w:rsidRDefault="0098235B" w:rsidP="00CD3B52">
      <w:pPr>
        <w:pStyle w:val="Ttulo2"/>
        <w:numPr>
          <w:ilvl w:val="0"/>
          <w:numId w:val="0"/>
        </w:numPr>
        <w:spacing w:after="240"/>
        <w:rPr>
          <w:szCs w:val="24"/>
        </w:rPr>
      </w:pPr>
      <w:bookmarkStart w:id="51" w:name="_Toc168645689"/>
      <w:r>
        <w:rPr>
          <w:szCs w:val="24"/>
        </w:rPr>
        <w:lastRenderedPageBreak/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51"/>
    </w:p>
    <w:p w14:paraId="7B3F2174" w14:textId="77CE3701" w:rsidR="00026FD4" w:rsidRDefault="00026FD4" w:rsidP="00026FD4">
      <w:r>
        <w:t>O diagrama de atores é essencial para a modelagem de sistemas, especialmente quando se trata de diagramas de casos de uso. Guedes (2011) afirma que os atores são entidades externas que têm uma interação direta com o sistema. Eles podem ser humanos ou outros sistemas. A identificação adequada dos atores permite uma melhor compreensão dos requisitos e interações do sistema, ajudando no mapeamento dos requisitos funcionais e na criação de uma interface eficiente. A definição de como o sistema deve reagir a vários tipos de usuários ou sistemas externos depende desses atores.</w:t>
      </w:r>
    </w:p>
    <w:p w14:paraId="7FA580ED" w14:textId="3D211940" w:rsidR="008755E4" w:rsidRDefault="00026FD4" w:rsidP="00026FD4">
      <w:proofErr w:type="spellStart"/>
      <w:r>
        <w:t>Sommerville</w:t>
      </w:r>
      <w:proofErr w:type="spellEnd"/>
      <w:r>
        <w:t xml:space="preserve"> (2007) reforça essa ideia ao destacar que o diagrama de atores permite visualizar as interações entre os papéis externos e o sistema. Ele enfatiza que os atores não são apenas indivíduos; eles podem ser qualquer entidade externa que interage com o sistema. Isso facilita a comunicação entre a equipe de desenvolvimento e os interessados, garantindo que todas as interações relevantes sejam abordadas no processo de design e implementação do sistema. Considerando a implementação da classe Tipo </w:t>
      </w:r>
      <w:proofErr w:type="spellStart"/>
      <w:r>
        <w:t>Usuario</w:t>
      </w:r>
      <w:proofErr w:type="spellEnd"/>
      <w:r>
        <w:t>, podemos definir alguns do possível tipo de usuários (ou atores) que poderão ter acesso ao sistema como demonstrado na Figura 2.</w:t>
      </w:r>
    </w:p>
    <w:p w14:paraId="39D277B4" w14:textId="77777777" w:rsidR="00026FD4" w:rsidRPr="00CD3B52" w:rsidRDefault="00026FD4" w:rsidP="00026FD4"/>
    <w:p w14:paraId="36541E4D" w14:textId="74D2CFF2" w:rsidR="00D37DCE" w:rsidRDefault="00D37DCE" w:rsidP="00377CE6">
      <w:pPr>
        <w:pStyle w:val="Legenda"/>
        <w:keepNext/>
        <w:spacing w:line="240" w:lineRule="auto"/>
        <w:jc w:val="left"/>
      </w:pPr>
      <w:bookmarkStart w:id="52" w:name="_Toc168645604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377CE6" w:rsidRPr="00FD3E57">
        <w:t>–</w:t>
      </w:r>
      <w:r w:rsidR="00377CE6">
        <w:t xml:space="preserve"> </w:t>
      </w:r>
      <w:r w:rsidRPr="00D37DCE">
        <w:rPr>
          <w:b w:val="0"/>
          <w:bCs w:val="0"/>
          <w:noProof/>
        </w:rPr>
        <w:t>Diagrama de Atores</w:t>
      </w:r>
      <w:bookmarkEnd w:id="52"/>
    </w:p>
    <w:p w14:paraId="5E721C71" w14:textId="07F8DF34" w:rsidR="00D37DCE" w:rsidRDefault="006C0ECC" w:rsidP="00377CE6">
      <w:pPr>
        <w:pStyle w:val="Pargrafo"/>
        <w:spacing w:after="240"/>
        <w:ind w:firstLine="0"/>
        <w:jc w:val="center"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61A3C3F" wp14:editId="1226903D">
            <wp:extent cx="5760720" cy="2884170"/>
            <wp:effectExtent l="0" t="0" r="0" b="0"/>
            <wp:docPr id="177326538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F2CB" w14:textId="77777777" w:rsidR="00D37DCE" w:rsidRPr="00FE3618" w:rsidRDefault="00D37DCE" w:rsidP="00377CE6">
      <w:pPr>
        <w:pStyle w:val="Pargrafo"/>
        <w:spacing w:before="0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797D0B3F" w14:textId="677E8207" w:rsidR="00D37DCE" w:rsidRDefault="00D37DCE" w:rsidP="00D37DCE">
      <w:pPr>
        <w:pStyle w:val="Legenda"/>
        <w:keepNext/>
        <w:jc w:val="left"/>
      </w:pPr>
    </w:p>
    <w:p w14:paraId="579EBFF9" w14:textId="0541D205" w:rsidR="00CA0CFD" w:rsidRDefault="00CA0CFD" w:rsidP="00FE3618">
      <w:pPr>
        <w:pStyle w:val="Legenda"/>
        <w:keepNext/>
        <w:jc w:val="left"/>
      </w:pPr>
      <w:bookmarkStart w:id="53" w:name="_Toc168688448"/>
      <w:r>
        <w:t xml:space="preserve">Quadro </w:t>
      </w:r>
      <w:r w:rsidR="000E0D04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dos Atores</w:t>
      </w:r>
      <w:bookmarkEnd w:id="53"/>
    </w:p>
    <w:tbl>
      <w:tblPr>
        <w:tblStyle w:val="Tabelacomgrade"/>
        <w:tblW w:w="8642" w:type="dxa"/>
        <w:tblLook w:val="04A0" w:firstRow="1" w:lastRow="0" w:firstColumn="1" w:lastColumn="0" w:noHBand="0" w:noVBand="1"/>
      </w:tblPr>
      <w:tblGrid>
        <w:gridCol w:w="1658"/>
        <w:gridCol w:w="6984"/>
      </w:tblGrid>
      <w:tr w:rsidR="00CD3B52" w:rsidRPr="004C384A" w14:paraId="540CD45A" w14:textId="77777777" w:rsidTr="00CD3B52">
        <w:trPr>
          <w:trHeight w:val="308"/>
        </w:trPr>
        <w:tc>
          <w:tcPr>
            <w:tcW w:w="1658" w:type="dxa"/>
          </w:tcPr>
          <w:p w14:paraId="2D1998D5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6984" w:type="dxa"/>
          </w:tcPr>
          <w:p w14:paraId="4A08F0DB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D3B52" w:rsidRPr="004C384A" w14:paraId="2BCA624A" w14:textId="77777777" w:rsidTr="00CD3B52">
        <w:trPr>
          <w:trHeight w:val="628"/>
        </w:trPr>
        <w:tc>
          <w:tcPr>
            <w:tcW w:w="1658" w:type="dxa"/>
          </w:tcPr>
          <w:p w14:paraId="03263C3E" w14:textId="0D9B23C2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Sistema</w:t>
            </w:r>
          </w:p>
        </w:tc>
        <w:tc>
          <w:tcPr>
            <w:tcW w:w="6984" w:type="dxa"/>
          </w:tcPr>
          <w:p w14:paraId="6CE1C188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sistema é a interface visual hospedada na web onde ocorre a comunicação direta com usuário.</w:t>
            </w:r>
          </w:p>
        </w:tc>
      </w:tr>
      <w:tr w:rsidR="00CD3B52" w:rsidRPr="004C384A" w14:paraId="461C9CD3" w14:textId="77777777" w:rsidTr="00CD3B52">
        <w:trPr>
          <w:trHeight w:val="628"/>
        </w:trPr>
        <w:tc>
          <w:tcPr>
            <w:tcW w:w="1658" w:type="dxa"/>
          </w:tcPr>
          <w:p w14:paraId="69293EFB" w14:textId="3806B7AD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Pessoa</w:t>
            </w:r>
          </w:p>
        </w:tc>
        <w:tc>
          <w:tcPr>
            <w:tcW w:w="6984" w:type="dxa"/>
          </w:tcPr>
          <w:p w14:paraId="6E62246F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pessoa ter por objetivo generalizar (representar) todos os usuários que acessam o sistema.</w:t>
            </w:r>
          </w:p>
        </w:tc>
      </w:tr>
      <w:tr w:rsidR="00CD3B52" w:rsidRPr="004C384A" w14:paraId="46151459" w14:textId="77777777" w:rsidTr="00CD3B52">
        <w:trPr>
          <w:trHeight w:val="628"/>
        </w:trPr>
        <w:tc>
          <w:tcPr>
            <w:tcW w:w="1658" w:type="dxa"/>
          </w:tcPr>
          <w:p w14:paraId="2682A760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Administrador</w:t>
            </w:r>
          </w:p>
        </w:tc>
        <w:tc>
          <w:tcPr>
            <w:tcW w:w="6984" w:type="dxa"/>
          </w:tcPr>
          <w:p w14:paraId="7D5BCEAF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secretário geral tem acesso à todas as funcionalidades implementas no sistema que são voltadas ao usuário.</w:t>
            </w:r>
          </w:p>
        </w:tc>
      </w:tr>
      <w:tr w:rsidR="00CD3B52" w:rsidRPr="004C384A" w14:paraId="699292AB" w14:textId="77777777" w:rsidTr="00CD3B52">
        <w:trPr>
          <w:trHeight w:val="628"/>
        </w:trPr>
        <w:tc>
          <w:tcPr>
            <w:tcW w:w="1658" w:type="dxa"/>
          </w:tcPr>
          <w:p w14:paraId="58441673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Funcionário</w:t>
            </w:r>
          </w:p>
        </w:tc>
        <w:tc>
          <w:tcPr>
            <w:tcW w:w="6984" w:type="dxa"/>
          </w:tcPr>
          <w:p w14:paraId="471E1EDB" w14:textId="4FD96603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funcionário tem acesso à todas as funcionalidades implementas no sistema que são voltadas ao </w:t>
            </w:r>
            <w:r w:rsidRPr="00C518CF">
              <w:rPr>
                <w:color w:val="000000" w:themeColor="text1"/>
              </w:rPr>
              <w:t>usuário</w:t>
            </w:r>
            <w:r>
              <w:rPr>
                <w:color w:val="000000" w:themeColor="text1"/>
              </w:rPr>
              <w:t>, porém quando o mesmo efetua uma ação de impacto (cadastrar, alterar ou excluir), está ação é salva na auditoria de ações.</w:t>
            </w:r>
          </w:p>
        </w:tc>
      </w:tr>
      <w:tr w:rsidR="00CD3B52" w:rsidRPr="004C384A" w14:paraId="29EB5A3F" w14:textId="77777777" w:rsidTr="00CD3B52">
        <w:trPr>
          <w:trHeight w:val="628"/>
        </w:trPr>
        <w:tc>
          <w:tcPr>
            <w:tcW w:w="1658" w:type="dxa"/>
          </w:tcPr>
          <w:p w14:paraId="3B080C1A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Jurídico</w:t>
            </w:r>
          </w:p>
        </w:tc>
        <w:tc>
          <w:tcPr>
            <w:tcW w:w="6984" w:type="dxa"/>
          </w:tcPr>
          <w:p w14:paraId="3EC5160A" w14:textId="6A21B596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jurídico tem acesso à visualização de todos dados dentro do sistema, exceto senhas de outros usuários (dado sensível).</w:t>
            </w:r>
          </w:p>
        </w:tc>
      </w:tr>
      <w:tr w:rsidR="00CD3B52" w:rsidRPr="004C384A" w14:paraId="75CB8E56" w14:textId="77777777" w:rsidTr="00CD3B52">
        <w:trPr>
          <w:trHeight w:val="628"/>
        </w:trPr>
        <w:tc>
          <w:tcPr>
            <w:tcW w:w="1658" w:type="dxa"/>
          </w:tcPr>
          <w:p w14:paraId="22BDA8C8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Físico</w:t>
            </w:r>
          </w:p>
        </w:tc>
        <w:tc>
          <w:tcPr>
            <w:tcW w:w="6984" w:type="dxa"/>
          </w:tcPr>
          <w:p w14:paraId="6100C67D" w14:textId="7CFCD04F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físico tem acesso à visualização de todos dados dentro do sistema, exceto dados sensíveis de outros usuários (como senha, </w:t>
            </w:r>
            <w:proofErr w:type="spellStart"/>
            <w:r>
              <w:rPr>
                <w:color w:val="000000" w:themeColor="text1"/>
              </w:rPr>
              <w:t>cpf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cnpj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rg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ie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etc</w:t>
            </w:r>
            <w:proofErr w:type="spellEnd"/>
            <w:r>
              <w:rPr>
                <w:color w:val="000000" w:themeColor="text1"/>
              </w:rPr>
              <w:t>).</w:t>
            </w:r>
          </w:p>
        </w:tc>
      </w:tr>
    </w:tbl>
    <w:p w14:paraId="1D206CC9" w14:textId="77777777" w:rsidR="00D37DCE" w:rsidRPr="00FE3618" w:rsidRDefault="00D37DCE" w:rsidP="00CD3B52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6BEBD1E" w14:textId="77777777" w:rsidR="000959C0" w:rsidRDefault="000959C0" w:rsidP="000959C0"/>
    <w:p w14:paraId="3BC09D90" w14:textId="67697E58" w:rsidR="00D37DCE" w:rsidRPr="00D37DCE" w:rsidRDefault="006C04EC" w:rsidP="00D37DCE">
      <w:pPr>
        <w:pStyle w:val="Ttulo2"/>
        <w:numPr>
          <w:ilvl w:val="0"/>
          <w:numId w:val="0"/>
        </w:numPr>
        <w:rPr>
          <w:szCs w:val="24"/>
        </w:rPr>
      </w:pPr>
      <w:bookmarkStart w:id="54" w:name="_Toc253375267"/>
      <w:bookmarkStart w:id="55" w:name="_Toc311655770"/>
      <w:bookmarkStart w:id="56" w:name="_Toc311656242"/>
      <w:bookmarkStart w:id="57" w:name="_Toc311656324"/>
      <w:bookmarkStart w:id="58" w:name="_Toc311656591"/>
      <w:bookmarkStart w:id="59" w:name="_Toc311676941"/>
      <w:bookmarkStart w:id="60" w:name="_Toc311677309"/>
      <w:bookmarkStart w:id="61" w:name="_Toc356377170"/>
      <w:bookmarkStart w:id="62" w:name="_Toc168645690"/>
      <w:r>
        <w:rPr>
          <w:szCs w:val="24"/>
        </w:rPr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7263E7C8" w14:textId="04F8A505" w:rsidR="00CB1EFA" w:rsidRDefault="00143FC2" w:rsidP="00044CE7">
      <w:pPr>
        <w:pStyle w:val="Pargrafo"/>
        <w:spacing w:before="0" w:line="360" w:lineRule="auto"/>
      </w:pPr>
      <w:r>
        <w:t xml:space="preserve">Neste subtópico, iremos abordar o que cada </w:t>
      </w:r>
      <w:r w:rsidR="00CD3B52">
        <w:t>ator</w:t>
      </w:r>
      <w:r>
        <w:t xml:space="preserve"> pode realizar dentro sistema. A fim de generalizar os dados de saída de cada ação</w:t>
      </w:r>
      <w:r w:rsidR="00CD3B52">
        <w:t>, predefinimos as possíveis mensagens que serão mostradas ao ator:</w:t>
      </w:r>
    </w:p>
    <w:p w14:paraId="023141C2" w14:textId="77777777" w:rsidR="00044CE7" w:rsidRDefault="00044CE7" w:rsidP="00044CE7">
      <w:pPr>
        <w:pStyle w:val="Pargrafo"/>
        <w:spacing w:before="0" w:line="360" w:lineRule="auto"/>
      </w:pPr>
    </w:p>
    <w:p w14:paraId="18B07E88" w14:textId="66FA0A52" w:rsidR="00044CE7" w:rsidRDefault="00044CE7" w:rsidP="00044CE7">
      <w:pPr>
        <w:pStyle w:val="Legenda"/>
        <w:keepNext/>
        <w:jc w:val="left"/>
      </w:pPr>
      <w:bookmarkStart w:id="63" w:name="_Toc168688449"/>
      <w:r>
        <w:t xml:space="preserve">Quadro </w:t>
      </w:r>
      <w:r w:rsidR="000D5A75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Mensagens de saída</w:t>
      </w:r>
      <w:bookmarkEnd w:id="63"/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8"/>
        <w:gridCol w:w="2835"/>
        <w:gridCol w:w="4394"/>
      </w:tblGrid>
      <w:tr w:rsidR="00CD3B52" w:rsidRPr="00770AFF" w14:paraId="28FD3855" w14:textId="77777777" w:rsidTr="00CD3B52">
        <w:trPr>
          <w:trHeight w:val="250"/>
          <w:tblHeader/>
          <w:jc w:val="center"/>
        </w:trPr>
        <w:tc>
          <w:tcPr>
            <w:tcW w:w="1838" w:type="dxa"/>
            <w:shd w:val="clear" w:color="auto" w:fill="auto"/>
            <w:noWrap/>
            <w:vAlign w:val="bottom"/>
          </w:tcPr>
          <w:p w14:paraId="7AE1D76D" w14:textId="7CB1B6DE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Identificação</w:t>
            </w:r>
          </w:p>
        </w:tc>
        <w:tc>
          <w:tcPr>
            <w:tcW w:w="2835" w:type="dxa"/>
            <w:shd w:val="clear" w:color="auto" w:fill="auto"/>
            <w:noWrap/>
            <w:vAlign w:val="bottom"/>
          </w:tcPr>
          <w:p w14:paraId="45125B12" w14:textId="284E1311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Mensagem</w:t>
            </w:r>
          </w:p>
        </w:tc>
        <w:tc>
          <w:tcPr>
            <w:tcW w:w="4394" w:type="dxa"/>
            <w:shd w:val="clear" w:color="auto" w:fill="auto"/>
            <w:noWrap/>
            <w:vAlign w:val="bottom"/>
          </w:tcPr>
          <w:p w14:paraId="6C3C9FB9" w14:textId="6E7A86E2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Descrição</w:t>
            </w:r>
          </w:p>
        </w:tc>
      </w:tr>
      <w:tr w:rsidR="00CD3B52" w:rsidRPr="00770AFF" w14:paraId="6DC3DEC4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566DB2A" w14:textId="065E8E02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5F29C46" w14:textId="20C78940" w:rsidR="00CD3B52" w:rsidRPr="00770AFF" w:rsidRDefault="00CD3B52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6761DDE1" w14:textId="7C940F4E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cadastra um novo registro no banco de dados.</w:t>
            </w:r>
          </w:p>
        </w:tc>
      </w:tr>
      <w:tr w:rsidR="00CD3B52" w:rsidRPr="00770AFF" w14:paraId="6A325423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E45EFE8" w14:textId="106A5B26" w:rsidR="00CD3B52" w:rsidRPr="00770AFF" w:rsidRDefault="00CD3B52" w:rsidP="001744DB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kern w:val="24"/>
              </w:rPr>
              <w:t>Msg02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C113D92" w14:textId="3F1BE044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Alterado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C73DCE9" w14:textId="6D4F912F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Está mensagem ocorre quando o ator altera um registro no banco de dados.</w:t>
            </w:r>
          </w:p>
        </w:tc>
      </w:tr>
      <w:tr w:rsidR="00CD3B52" w:rsidRPr="00770AFF" w14:paraId="7793E97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27D2A313" w14:textId="792FC2EE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6C6DA01" w14:textId="1F9455D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Excluído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5A64ADB" w14:textId="23E1973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exclui um registro no banco de dados.</w:t>
            </w:r>
          </w:p>
        </w:tc>
      </w:tr>
      <w:tr w:rsidR="00B16664" w:rsidRPr="00770AFF" w14:paraId="0F095AF8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72AE60D" w14:textId="0351956C" w:rsidR="00B16664" w:rsidRDefault="00B16664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Msg04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63C83638" w14:textId="73205C68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objetos.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2D4F6B6" w14:textId="6C5BD4EC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lista de uma classe.</w:t>
            </w:r>
          </w:p>
        </w:tc>
      </w:tr>
      <w:tr w:rsidR="00B16664" w:rsidRPr="00770AFF" w14:paraId="0C40418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7D025261" w14:textId="5FC2B950" w:rsidR="00B16664" w:rsidRDefault="00B16664" w:rsidP="00B1666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D1F5623" w14:textId="4C4C19C3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6386325" w14:textId="1A4E5B9D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dados de um registro.</w:t>
            </w:r>
          </w:p>
        </w:tc>
      </w:tr>
      <w:tr w:rsidR="00CD3B52" w:rsidRPr="00770AFF" w14:paraId="56696077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070BF4C" w14:textId="6E01AD81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</w:t>
            </w:r>
            <w:r w:rsidR="007A1156">
              <w:rPr>
                <w:color w:val="000000"/>
                <w:kern w:val="24"/>
              </w:rPr>
              <w:t>11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00676F4D" w14:textId="5EAF744D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Deseja realmente excluir?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B25824A" w14:textId="7E5904D1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exclusão de um registro para o sistema.</w:t>
            </w:r>
          </w:p>
        </w:tc>
      </w:tr>
      <w:tr w:rsidR="002513A6" w:rsidRPr="00770AFF" w14:paraId="4C86981D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9EE6C0E" w14:textId="1818511D" w:rsidR="002513A6" w:rsidRDefault="002513A6" w:rsidP="002513A6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Msg2</w:t>
            </w:r>
            <w:r w:rsidR="00905369">
              <w:rPr>
                <w:color w:val="000000"/>
                <w:kern w:val="24"/>
              </w:rPr>
              <w:t>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AB435AC" w14:textId="35040650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vazios!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5E7BC021" w14:textId="420265CB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estão vazios.</w:t>
            </w:r>
          </w:p>
        </w:tc>
      </w:tr>
      <w:tr w:rsidR="00905369" w:rsidRPr="00770AFF" w14:paraId="2B119236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0BF7883" w14:textId="367C9E11" w:rsidR="00905369" w:rsidRDefault="00905369" w:rsidP="00905369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C7F1214" w14:textId="7D43899D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inválidos!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1E576F7" w14:textId="59043597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são inválidos.</w:t>
            </w:r>
          </w:p>
        </w:tc>
      </w:tr>
    </w:tbl>
    <w:p w14:paraId="66DA4DD0" w14:textId="77777777" w:rsidR="00CB1EFA" w:rsidRPr="00FE3618" w:rsidRDefault="00CB1EFA" w:rsidP="00CB1EFA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EA936C1" w14:textId="77777777" w:rsidR="00CD3B52" w:rsidRDefault="00CD3B52" w:rsidP="00D37DCE">
      <w:pPr>
        <w:pStyle w:val="Pargrafo"/>
        <w:spacing w:before="0" w:line="360" w:lineRule="auto"/>
      </w:pPr>
    </w:p>
    <w:p w14:paraId="21956336" w14:textId="77777777" w:rsidR="00CB1EFA" w:rsidRDefault="00CB1EFA" w:rsidP="00D37DCE">
      <w:pPr>
        <w:pStyle w:val="Pargrafo"/>
        <w:spacing w:before="0" w:line="360" w:lineRule="auto"/>
      </w:pPr>
      <w:r>
        <w:t xml:space="preserve">O primeiro dígito da mensagem representa seu tipo: </w:t>
      </w:r>
    </w:p>
    <w:p w14:paraId="5349CF63" w14:textId="726CE05B" w:rsidR="00D37DCE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0 para ações bem-sucedidas;</w:t>
      </w:r>
    </w:p>
    <w:p w14:paraId="3F6203A4" w14:textId="1890559E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1 para ações de confirmação (espera um resultado externo);</w:t>
      </w:r>
    </w:p>
    <w:p w14:paraId="25310C94" w14:textId="41649AE4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 xml:space="preserve">2 para ações </w:t>
      </w:r>
      <w:r w:rsidR="00044CE7">
        <w:t>malsucedidas</w:t>
      </w:r>
      <w:r>
        <w:t>.</w:t>
      </w:r>
    </w:p>
    <w:p w14:paraId="7108FE88" w14:textId="224FE340" w:rsidR="00CB1EFA" w:rsidRDefault="00CB1EFA" w:rsidP="00CB1EFA">
      <w:pPr>
        <w:pStyle w:val="Pargrafo"/>
        <w:spacing w:before="0" w:line="360" w:lineRule="auto"/>
      </w:pPr>
      <w:r>
        <w:t>O segundo dígito é a identificação da mensagem dentro do seu tipo de mensagem.</w:t>
      </w:r>
    </w:p>
    <w:p w14:paraId="296459ED" w14:textId="44C7AE27" w:rsidR="00044CE7" w:rsidRPr="00044CE7" w:rsidRDefault="00044CE7" w:rsidP="001744DB">
      <w:pPr>
        <w:pStyle w:val="Pargrafo"/>
        <w:spacing w:before="0" w:line="360" w:lineRule="auto"/>
      </w:pPr>
      <w:r>
        <w:t>Após a predefinição das mensagens que podem ocorrer durante as ações efetuadas pelo ator, podemos visualizar quais ações cada ator pode efetuar dentro do sistema, bem como seus dados de entrada e saída:</w:t>
      </w:r>
      <w:bookmarkStart w:id="64" w:name="_Toc356377024"/>
    </w:p>
    <w:bookmarkEnd w:id="64"/>
    <w:p w14:paraId="3A380115" w14:textId="5F4E85CE" w:rsidR="006C04EC" w:rsidRPr="00681D0E" w:rsidRDefault="006C04EC" w:rsidP="006C04EC">
      <w:pPr>
        <w:pStyle w:val="Legenda"/>
        <w:jc w:val="both"/>
      </w:pPr>
    </w:p>
    <w:p w14:paraId="5266CFAE" w14:textId="12510F76" w:rsidR="00044CE7" w:rsidRDefault="00044CE7" w:rsidP="008755E4">
      <w:pPr>
        <w:pStyle w:val="Legenda"/>
        <w:keepNext/>
        <w:spacing w:after="240" w:line="240" w:lineRule="auto"/>
        <w:jc w:val="left"/>
      </w:pPr>
      <w:bookmarkStart w:id="65" w:name="_Toc168688450"/>
      <w:r>
        <w:t xml:space="preserve">Quadro </w:t>
      </w:r>
      <w:r w:rsidR="000D5A75">
        <w:t>30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Lista de Casos de Uso: Ações do Administrador</w:t>
      </w:r>
      <w:bookmarkEnd w:id="65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6C04EC" w:rsidRPr="00770AFF" w14:paraId="72DB7BF9" w14:textId="77777777" w:rsidTr="002427E2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18E57D3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1CCC0149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595A19D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09F5D5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CCDEBCA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2427E2" w:rsidRPr="00770AFF" w14:paraId="298BFAF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2FE642" w14:textId="276921CE" w:rsidR="002427E2" w:rsidRPr="00770AFF" w:rsidRDefault="00BE0DFB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DA153E8" w14:textId="143813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11CD4A1" w14:textId="640331A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160D51" w14:textId="44365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099453" w14:textId="38CEC96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78A6F0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277BCA" w14:textId="77777777" w:rsidR="002427E2" w:rsidRPr="00770AFF" w:rsidRDefault="002427E2" w:rsidP="002427E2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C4FF13" w14:textId="33C8B79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Administrador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B7A5E22" w14:textId="32CCB6D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607A1D36" w14:textId="2D0E77D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7BF78CF" w14:textId="10FFF62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025679A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9628B6" w14:textId="3D08BB6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A48E2F" w14:textId="252A87F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7AEF6029" w14:textId="78E7775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C4902D9" w14:textId="17A23B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7FF25B6" w14:textId="4692D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A8DE4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85E0E5" w14:textId="68A42F2B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119A3F" w14:textId="12B81945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7572053" w14:textId="54E884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4800E41" w14:textId="2B9D0D9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FAFC86E" w14:textId="09B057E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2A0AEE6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EB603E" w14:textId="4017F87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D7E199" w14:textId="16B736C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F67177" w14:textId="4C59AE9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66BB5A1" w14:textId="14D17B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D239B56" w14:textId="4D2A11A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457742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690685" w14:textId="6F3849E0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2BBDA9" w14:textId="5AF3017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117CFB8" w14:textId="4423804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988871C" w14:textId="3A04952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5B3F8A9" w14:textId="61F4762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9E9AEC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0F4F95" w14:textId="39EC9D12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86D0469" w14:textId="2A24127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94EFE98" w14:textId="0FE6700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689EDE0" w14:textId="53E32E1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477905B" w14:textId="7A66B13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7B9AE04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E2D937" w14:textId="08AA44E9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3F369" w14:textId="00030EED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7B8DFA94" w14:textId="041909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0D2EE4A" w14:textId="6F9B4F22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70C3D5D" w14:textId="50A9FB3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1F116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A83DF9" w14:textId="35E1AA56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5E4524" w14:textId="5A6188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C8F2BBB" w14:textId="3757CC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B8D5A81" w14:textId="5C29D11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8D60232" w14:textId="2416BA8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85E78F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EB8313" w14:textId="14172E6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101D88" w14:textId="2EF41E9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E49DBFF" w14:textId="370C63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289AD90" w14:textId="074D1A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D444C2" w14:textId="16FFAA1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2BDF2EC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B53F8FF" w14:textId="5746333B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F8410E0" w14:textId="0557A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78882ABA" w14:textId="66778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1ADC1B1B" w14:textId="740329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908A644" w14:textId="692BDE6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4A496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138634" w14:textId="14C0DC0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104BEA" w14:textId="13D98EF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03D0D61" w14:textId="35B3647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136ECA6" w14:textId="45D7460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3216ECD" w14:textId="5301321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23434B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921FED0" w14:textId="5DE3587D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8392975" w14:textId="2D96365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3F85AAC" w14:textId="377576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9BB6B45" w14:textId="22D17D3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0F40C3" w14:textId="6FECBB6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2163D7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D6E29E" w14:textId="5D847DA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C0793A" w14:textId="2044F2E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7F777E4" w14:textId="3D484F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4BBF4D27" w14:textId="54999A4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FBD85" w14:textId="67DD7C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7CEAA9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407671" w14:textId="1A01346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60C84B8" w14:textId="225060E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94C857A" w14:textId="7FDA16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57A94BBF" w14:textId="090B56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14CBC198" w14:textId="370071C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D73EFC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72B8BE" w14:textId="4FE2A95F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2264E15" w14:textId="7D23350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628E353F" w14:textId="1D926E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DA5E1" w14:textId="5ACD813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F1631C" w14:textId="27190A5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B43CB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5830C49" w14:textId="1E3C110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F7B0EAE" w14:textId="5ED4372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EEF11F7" w14:textId="1C5EE0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0E1AA" w14:textId="4A85705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2DDB53" w14:textId="06ADECB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6348B3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958151" w14:textId="4014558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8ED877" w14:textId="7461EC2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F13377A" w14:textId="17A828A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F4432E3" w14:textId="467A475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611A24" w14:textId="6346699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F08B18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CE1A18" w14:textId="2BC091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CBE562" w14:textId="0AF732E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0A2BB234" w14:textId="04B527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96020F3" w14:textId="395761B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07DCDCA1" w14:textId="2DA031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45499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8E715D" w14:textId="19F9AEC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9FCBE9" w14:textId="18539D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75E7C4B" w14:textId="6BF69E5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3ED30A22" w14:textId="6B622E2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41389FBB" w14:textId="759204B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23D7A9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93C783" w14:textId="30FD4E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59A7C9" w14:textId="73A539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6869087" w14:textId="65DDCC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6361F7" w14:textId="495D701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B1E8D2" w14:textId="7DCCA5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16E47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948C1B" w14:textId="04327C0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CFC9D1" w14:textId="2561DE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A7E20E1" w14:textId="4D515B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03C03C4C" w14:textId="6D04E5C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0D5D9F3" w14:textId="2EF9977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18852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46A07D" w14:textId="273D43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487ADCC" w14:textId="43BD4CA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42326CA" w14:textId="0A80DA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393F401" w14:textId="6D5179C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0499AD" w14:textId="383411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6B413F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DC3000" w14:textId="7AC8927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2A4112" w14:textId="4ADFAC1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1F0F3DE9" w14:textId="5919AE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C6DC8D" w14:textId="09E73D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3607DCF3" w14:textId="409EF5A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B9FE11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6DF133" w14:textId="7BA824F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CAF38B" w14:textId="45D7C90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5EDCFF2" w14:textId="7B86832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F4F5673" w14:textId="26DB13B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1B443F5" w14:textId="2D42C6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0EAE7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F8B66C7" w14:textId="7C9EFF0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1F2D34F" w14:textId="2791F3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BA150A4" w14:textId="2EF962E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69FA6B3" w14:textId="53715B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5CB1C6F" w14:textId="75C178B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A84A15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79A12" w14:textId="7AABA8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EE56AA" w14:textId="0DC006C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D7FA575" w14:textId="7CE1D64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FB29FC" w14:textId="70116AB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67007" w14:textId="1A40D98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01B314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D2DAC78" w14:textId="266C56C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3E3DBB" w14:textId="732E6B6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1AD2E303" w14:textId="0C0D5D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275BA6C9" w14:textId="64378A8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21A2572" w14:textId="44E5C9D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CD5343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E3E205F" w14:textId="2549B1C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06CDA77" w14:textId="70AE305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B05EE1B" w14:textId="22AC5F3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8C6AB5" w14:textId="5EE2AC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E686FB" w14:textId="3E7C0C2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EEBBC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1AE9A" w14:textId="4770E72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D40476" w14:textId="4D967B9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4BC1DC0" w14:textId="58AEC5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FCE2465" w14:textId="71F111D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5701C6" w14:textId="37EA0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21E6EB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4AD7332" w14:textId="108305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91650" w14:textId="62E881C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9CA0A" w14:textId="6B8871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5D8A657" w14:textId="6A26487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3724719" w14:textId="2713463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42D11B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8A13DB" w14:textId="09981A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28AD4D" w14:textId="394CB47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538D2D4D" w14:textId="6772357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6A0FC401" w14:textId="3393D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9DF3CD1" w14:textId="297A1C4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8CC72B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0C7F34" w14:textId="7495FEB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78C7CF" w14:textId="1BBA747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5696027A" w14:textId="2A37E23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3E9D796" w14:textId="1733FA2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008A74" w14:textId="4C9B974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8FF108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65A7408" w14:textId="42FA605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72239AA" w14:textId="6411216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70AF1AC" w14:textId="6E0FC5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9E60ED5" w14:textId="7315D3C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9D3AF76" w14:textId="08073D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C14F4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F727D7" w14:textId="07549BC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AC06E3F" w14:textId="23DF6F0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73524C90" w14:textId="2BD9A79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501CCF" w14:textId="506CB55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76E0BA4" w14:textId="29FBDC8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97D69F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A0AE8D9" w14:textId="0DE8133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F93C47D" w14:textId="447DE7A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2E5F2B0" w14:textId="35FB6F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1A9C0668" w14:textId="3BE22A3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EAE8DA8" w14:textId="68A12D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BC28EB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579714" w14:textId="15F0047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4BAC64" w14:textId="36CAFEA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212ECE" w14:textId="244D64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580D4A55" w14:textId="6A0AB9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0E9933F" w14:textId="0A64896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FA5D2A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EA9AA4" w14:textId="623BC6F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3F0C" w14:textId="1CB6E29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BEE956A" w14:textId="539972A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AE6C61E" w14:textId="2414A6B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4B5919" w14:textId="4DF7CA7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BB37AD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78EF77B" w14:textId="39A1020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2B9071E" w14:textId="3DD93A3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F52F725" w14:textId="2508F11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4CE019D6" w14:textId="3F9213A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C4C06F3" w14:textId="361E60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40E9F1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F7B2B91" w14:textId="3881EF9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34347BF" w14:textId="4C019F6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07243DB6" w14:textId="6DD78B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46021FF" w14:textId="123489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704F3ED" w14:textId="467021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7A197A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FA26F2" w14:textId="6BCECEC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B4F9D8" w14:textId="21FCB54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BE18479" w14:textId="0056A00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05A3E7DC" w14:textId="5045502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C02847D" w14:textId="56C78B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E9A39F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43152A" w14:textId="01A81CB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8FDB00" w14:textId="47C30E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6D17AAC" w14:textId="3B94BA7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D5BF313" w14:textId="45C39D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6B88EA87" w14:textId="403B23A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B23971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DADF152" w14:textId="50AECE5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0FD319" w14:textId="3BF425F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B2226BF" w14:textId="6A1719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353DDD" w14:textId="3494B07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92FDE8" w14:textId="37D319C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452557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F67C662" w14:textId="5FD462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32A1EC" w14:textId="6903295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07AD28B" w14:textId="433E264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2EC096B" w14:textId="7D658A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322F6E" w14:textId="3890C0E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254F8A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5A5B383" w14:textId="663762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E4770B" w14:textId="013F35E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7B79B4A" w14:textId="60725C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39CD4BDD" w14:textId="518698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13E42465" w14:textId="244567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371FD8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D30C56" w14:textId="06A6A0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B8CFC89" w14:textId="78FA37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2AC0DD94" w14:textId="0A5EACF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1327C" w14:textId="54D5B12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CFA8FF7" w14:textId="159D0CE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049A61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17F531" w14:textId="1DE8C7D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627C7" w14:textId="46554DF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D0C201" w14:textId="611D0E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2AF697F" w14:textId="2542E6B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6EEB68" w14:textId="4504A0A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F4C8E7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757867" w14:textId="587ACC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998DC29" w14:textId="04BBC07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842FB72" w14:textId="6A5C5A7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CB50321" w14:textId="1DB5EE5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745E41A" w14:textId="5D9423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4DB8905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7033179" w14:textId="5140511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8D9D31" w14:textId="6735E1A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D4170C" w14:textId="26F155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2A8514AE" w14:textId="6D0DCAB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31A6" w14:textId="171CF0C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5D79DF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C86F835" w14:textId="003E4C8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ECDA7A" w14:textId="26F761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39865044" w14:textId="656BCD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0C2014A" w14:textId="55A104B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DB863C0" w14:textId="4C4D44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9FFC2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BD2A3DB" w14:textId="301130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E4CDB8" w14:textId="6B6C94C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6B4D86B" w14:textId="0DA9351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2DF7322" w14:textId="15FB492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150DFA2" w14:textId="4B3A7C6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0053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CE1FA6" w14:textId="7E4602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A0F2E0" w14:textId="7478D1B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89277D5" w14:textId="4D5BEB01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0BF4FB" w14:textId="01816EA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C2096A" w14:textId="486D2EC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41BD2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05FE47" w14:textId="0D8ACBF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F8D312" w14:textId="257C06A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78C614F4" w14:textId="5A5351B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21ED66A" w14:textId="47A4083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414916D" w14:textId="5627BD8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C0223E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AB814" w14:textId="0D32445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54A5CA" w14:textId="0B5F778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4B691E02" w14:textId="4972B6D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AB114A9" w14:textId="5BF094A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6725A62" w14:textId="61C42C4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E9AD5A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289855" w14:textId="6240F76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568C3ED" w14:textId="1ACD919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F314D23" w14:textId="50DD3C62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1692317" w14:textId="7958081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973E812" w14:textId="667146C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446585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033CB7" w14:textId="660C79B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83CF22E" w14:textId="5C107C6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5237CF2" w14:textId="5262531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D7D0629" w14:textId="0D44678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20624038" w14:textId="07C99F0D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A5854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B8040E" w14:textId="1FD70B5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3807011" w14:textId="4F7790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615813FD" w14:textId="211B85BC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B03CC9F" w14:textId="2418A53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CD9EF8" w14:textId="349EDC7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7D340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9A32CFF" w14:textId="21F17FE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02383D" w14:textId="0D2164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64342A8A" w14:textId="37E63CF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50DAAE" w14:textId="6E3DC26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8E22A49" w14:textId="68EFFF91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10778D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4092AE" w14:textId="27F35FA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47FD44" w14:textId="768EBA3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4DCC14A9" w14:textId="16BE7886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9417415" w14:textId="1373560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F0F178E" w14:textId="7085302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763B77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B3397A" w14:textId="6E61B57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B0DCB5" w14:textId="4DCCF89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00FC800" w14:textId="242272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8785CF9" w14:textId="0B68A7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C93A668" w14:textId="3845CA6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97301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782990A" w14:textId="708682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35E6AE" w14:textId="43DBD79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6DF7715" w14:textId="588FF0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5E81A3F" w14:textId="56273E1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43D6E1" w14:textId="3FB467B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61ACCD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81D68C2" w14:textId="26CC5FF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4891FF" w14:textId="363EE4B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A15D454" w14:textId="250AEB7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27F7B8D" w14:textId="17A44F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FB38C51" w14:textId="0097CAE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5DBC61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30ACD8" w14:textId="0A8823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F63AD6A" w14:textId="0F44AD7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6E009844" w14:textId="2EF91E0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7DE63F6" w14:textId="18FF304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9ADA691" w14:textId="5B8BCE5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D32EC9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4C44A4" w14:textId="4687873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F215F4" w14:textId="5901BAD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D410B55" w14:textId="260304C3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35C7F9D" w14:textId="34149A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E988BAA" w14:textId="24742AE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964E7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AB7C87" w14:textId="11E4C12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D523CD" w14:textId="0EAE2C3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1CB6ABB" w14:textId="5CDA621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CA5A22" w14:textId="347E67C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087CC" w14:textId="49C0209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5A3C29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34DDFCA" w14:textId="4442ED7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8EFBB6" w14:textId="1B8F473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615B38DA" w14:textId="40F2D1F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A0E4D5" w14:textId="42B1DD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667E" w14:textId="0220695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2208DD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66C29DE" w14:textId="020904A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8EE06B" w14:textId="5BC67F6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A44609B" w14:textId="3E6EE6D9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3AFE57" w14:textId="1D87E7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E3C15E3" w14:textId="63DFFA6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B154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EE4BEB" w14:textId="5436506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355E8" w14:textId="6BC29B2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9636F75" w14:textId="3F9AEA0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B7D4F6" w14:textId="2547668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571CC25" w14:textId="00CC4CF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46230D1C" w14:textId="5282A51F" w:rsidR="00C47F89" w:rsidRPr="00FE3618" w:rsidRDefault="00016320" w:rsidP="00BE1CDF">
      <w:pPr>
        <w:pStyle w:val="Pargrafo"/>
        <w:spacing w:before="0"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6EFE4F9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010B66C9" w14:textId="50C04CC8" w:rsidR="00BE0DFB" w:rsidRDefault="00BE0DFB" w:rsidP="00FE3618">
      <w:pPr>
        <w:pStyle w:val="Legenda"/>
        <w:keepNext/>
        <w:jc w:val="left"/>
      </w:pPr>
      <w:bookmarkStart w:id="66" w:name="_Toc168688451"/>
      <w:r>
        <w:lastRenderedPageBreak/>
        <w:t xml:space="preserve">Quadro </w:t>
      </w:r>
      <w:r w:rsidR="000D5A75">
        <w:t>31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Funcionário</w:t>
      </w:r>
      <w:bookmarkEnd w:id="66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3AF10DA5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601C13B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302CB85C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3EA95E57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0294FCE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8B821A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2EF50D1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A53F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A93DC71" w14:textId="6BBC274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157CC29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E4268F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C259A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5387E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040D8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87327B" w14:textId="01326C21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Funcionário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55A874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3A9D2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3AB10C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AF52BC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697B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0AB02FA" w14:textId="4CCB8A3D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B9DDC6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21E36D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C2B7A0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8E10FD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9DEF0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E6AE30" w14:textId="3F9B4F2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7B5437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FE96EB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949377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F2159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2A9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4F11C05" w14:textId="5AB498F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0CCDC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E3A082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35781F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CFE994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832B8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2A3C8D" w14:textId="4FA5493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B61CAE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1B11BE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7C0D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034708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4A2A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5332EA" w14:textId="7D23A16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8D52A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4CF351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C33F46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F8059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CDEC1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E64023" w14:textId="73916429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0375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075B45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5376C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707F6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F3D15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B1C9AC" w14:textId="744E5624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4929CA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78FC1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10BA6B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01AAF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9015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9BA5B3" w14:textId="796E196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7308B7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C61FF2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85A51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D0B94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A8E2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ECD89E" w14:textId="58965383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263F0CC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5BDAE16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706DAF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F9A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4C8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53A6A" w14:textId="3E6BC848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1FECB0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6C083B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289129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CBC0F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25B902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4F084" w14:textId="3F88C6BC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17BF07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AC3D58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351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549DB1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B585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6926AD" w14:textId="26F5CE4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FD743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3614D9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6EB20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59AB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67A5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C4501A7" w14:textId="5EF7F1A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2E5D6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4F82771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5B20B8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E681F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18015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F93A42" w14:textId="32F0463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733CB7E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B685FD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321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195CA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13FA7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7C104D" w14:textId="2C0E039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28A43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59A88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A44FC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85078D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7554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2369A8B" w14:textId="4901890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33D3B89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5E2B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7D2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8645E7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239B2A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A8811AE" w14:textId="3305FFC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11B05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54B279B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DF3AD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081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D8A229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75D4594" w14:textId="28F6DBC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04339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2DFECB5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2CB79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5BA72D9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83A250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9AB749C" w14:textId="1E7B8EF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1A529D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42D42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6D2A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045C06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8DC03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14ED0E" w14:textId="5169631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D706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711F7E3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039B0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37590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F3FC4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20F73E" w14:textId="63960E2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48B9F7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149FB7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40B5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86ACFC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3CC4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4EE372" w14:textId="505D353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5B78594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330653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14C443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A0AC2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B265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FD245F" w14:textId="6D37B15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C68F9E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5246C4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FDBA0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15DFEDF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9F9C88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E8E09BA" w14:textId="555D0C1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A181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850B3B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0C673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614FBD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7E4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D66903" w14:textId="026CAEC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B8756C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219F7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49FA5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A178BD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E0E886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949A35" w14:textId="65584E4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5ECD09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790A71D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20BE282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6C6FB1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5C23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DBE430C" w14:textId="6033188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171F0B1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CF8274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70786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9E51C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9C2D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910ADB" w14:textId="3252C45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5A589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460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6F541A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2A75F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8EE30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A8555D" w14:textId="2B50983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5DFB81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02A6F6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5A4EF8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80E8C7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F8D0F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74C5F5" w14:textId="23FAA49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FDB0D0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118F111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388F99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6EE65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2EF77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D8420E" w14:textId="7A439D1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06B0B4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3D6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C11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EAA4FF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87CFA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353186" w14:textId="16A3FAD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1B9B9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D1F51B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8E49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C1874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C9B6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77BA9B" w14:textId="15738AC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033EB3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6A1B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9E9DC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1E9A2E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3740D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BFE16F" w14:textId="09EAAC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F382A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8D3AA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7B40D9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84C70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B1B080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0FD068" w14:textId="629BA8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BB0A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669C750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B42AF5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058C68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77629D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30932B" w14:textId="07D6951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8AC5F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D888F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50C34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819B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8C487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829F4B" w14:textId="6D55889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C25C0D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5F639B3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B47A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730B53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9FEB1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E4EFE7" w14:textId="1FCABB3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BD4405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B5382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36FA6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2A7FF5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A474C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214E9D" w14:textId="50BF978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AD19FB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E94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5EA2B28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6BD1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FAC68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CA0004A" w14:textId="4429AF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137F46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2AA794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9FA67C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881D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437D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415A8F" w14:textId="39F9C0E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473C0BC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6D0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D0F14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DF4EE6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D56B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C7D468F" w14:textId="1DB905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D08B2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1A31E8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9D6BB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EF43EC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86AEE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45476F" w14:textId="58523B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1D2352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684F06F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ACB291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4A521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18656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1F7F558" w14:textId="65EDE9D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708BF6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73DC4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D7865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0CEA9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3BE79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1305E47" w14:textId="371C75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79D9C2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7BDC7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C5440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291577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48F30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A14757" w14:textId="316FC26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63A93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03E0B6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747A4F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CC23C6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D4B30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E46AEF" w14:textId="519867D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E71B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0419E4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06FD1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A3BE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2952F4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43EFDF" w14:textId="2E8CE6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955E42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F1E711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E5DED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F98BB7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2C44BF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A25D34" w14:textId="7D1DE549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2DE6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96F58C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FACB49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9129F0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5D211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CC6805" w14:textId="287D998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08BF65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B0549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AA01C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54A022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6BE625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691D65" w14:textId="207A1A6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3995A3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270ED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E70B7D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78D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340A75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25FCDE2" w14:textId="2CA6655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06A09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EF9836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53201B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B36302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AFBB5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B3FC6E" w14:textId="6374CE8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BE80EC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8AF9A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973E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66F35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E2434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3BBEFB" w14:textId="44861BE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0E1A61E7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52A8FA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CD6682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435FDA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913F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313F3E" w14:textId="62FA2A4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F54199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865CD2D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7D41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330CB6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64F8B8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A7F6C2" w14:textId="1F3A963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AB245F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4331E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829B5D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ABB62A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F8C66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E1156C" w14:textId="28EAD74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8FF913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72178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6FCC91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F37A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C47EB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3D97A8" w14:textId="3947C1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7EFE0D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890BB7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75BD7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77241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0A7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4A2BC3" w14:textId="552B03A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B7DC4D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2F610D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4F1485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5C3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53256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CF72CE" w14:textId="043ECE3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E74291E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95A4D65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858124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23C31D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4092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4D54DD" w14:textId="4EE044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6BD5C3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987206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FF26C9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C133A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121C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89C83B" w14:textId="61893E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1D3395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F4C1B3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5BC1D6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F29D95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E7D78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44168E" w14:textId="603BBCD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E222E7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5E304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86ED68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34CB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846321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DBD87C" w14:textId="3C58398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50CCB5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6E093B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090345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A2DC1E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F6C8B3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263BA9" w14:textId="4293F54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FCBAB7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37D013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A47BC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092A57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75C7A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9966F" w14:textId="39903DD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688CD35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94F1E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611B67C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4E287B9" w14:textId="77777777" w:rsidR="00BE0DFB" w:rsidRPr="00FE3618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88637EB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7E5BEE94" w14:textId="119D51AE" w:rsidR="00BE0DFB" w:rsidRDefault="00BE0DFB" w:rsidP="00BE0DFB">
      <w:pPr>
        <w:pStyle w:val="Legenda"/>
        <w:keepNext/>
        <w:jc w:val="left"/>
      </w:pPr>
      <w:bookmarkStart w:id="67" w:name="_Toc168688452"/>
      <w:r>
        <w:t xml:space="preserve">Quadro </w:t>
      </w:r>
      <w:r w:rsidR="000D5A75">
        <w:t>32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</w:rPr>
        <w:t>Lista de Casos de Uso: Ações do Jurídico</w:t>
      </w:r>
      <w:bookmarkEnd w:id="67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1B37FC58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3CFE99D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0E600B9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5AA8FA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4B56D38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5CFE19F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17F1C8C5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91FC7E" w14:textId="21430D9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904A76" w14:textId="408973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6D855EC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9267F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AC3171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7E1A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AFE5D7" w14:textId="35D1084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4112C64" w14:textId="4857A95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61E0D683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9245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B8C4D4B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093CF3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0BFFC34" w14:textId="57180A1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4363" w14:textId="0A34777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C950767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49DD79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8C249BD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1255B1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8279D4" w14:textId="6701AAA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88A0F8" w14:textId="768134F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594139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CC0B5B1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8070A5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22A8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236761" w14:textId="09BC325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41C3AA" w14:textId="02CE87B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3FC18EB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9549FC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E8255CE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DD508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B01986" w14:textId="289DC86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BD012CE" w14:textId="6140D44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86E3C9C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817E2FE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76C1E90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70976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68340C" w14:textId="1D756D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A18FE5" w14:textId="4BEC4E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331A0E5F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A6259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5FD960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E61F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6C371B" w14:textId="3F8C06D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08B02F7" w14:textId="7A70C8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FFD96D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E8FCF0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E05359A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1C0E1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F506134" w14:textId="6F90DDB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ADE22E" w14:textId="753B206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ECAD3D4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62D530B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D79D7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175779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F9AD491" w14:textId="0AE9F78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D9846F" w14:textId="5A6D7CA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0BA744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C0BE5D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F7C5FD7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FE5D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2790C49" w14:textId="7A9F849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D903BD" w14:textId="5DF2D4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87164D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3694B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55F375E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F8EB2B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618797" w14:textId="222F8CB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9BB174" w14:textId="2AEEAA9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5BF383E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175FA7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3BD486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4A6F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06AEB87" w14:textId="3B27EB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0DA53BC" w14:textId="6A8D7CC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2CB4E4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C85F04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6087E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DE5F0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DAFDEDF" w14:textId="265A8FB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05CADA" w14:textId="1A4E234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4161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B1044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A2C3B2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74E7CB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3AEFB9" w14:textId="0071B7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50B40BC" w14:textId="487932E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BBF2C7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188ABF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088F94D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96A64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1416B4" w14:textId="3A443A1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B7F27F" w14:textId="3ABEEC2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25DEDCB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C50AA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F3683C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B97BC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A60715" w14:textId="3D70DF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6AAB96" w14:textId="36D8678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C45761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D0B0C5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41A299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58CDCABE" w14:textId="77777777" w:rsidR="00BE0DFB" w:rsidRPr="00FE3618" w:rsidRDefault="00BE0DFB" w:rsidP="00BE0DF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1B1395" w14:textId="77777777" w:rsidR="00BE0DFB" w:rsidRDefault="00BE0DFB" w:rsidP="00BE0DFB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353B3496" w14:textId="59C374ED" w:rsidR="00BE0DFB" w:rsidRDefault="00BE0DFB" w:rsidP="00FE3618">
      <w:pPr>
        <w:pStyle w:val="Legenda"/>
        <w:keepNext/>
        <w:jc w:val="left"/>
      </w:pPr>
      <w:bookmarkStart w:id="68" w:name="_Toc168688453"/>
      <w:r>
        <w:t xml:space="preserve">Quadro </w:t>
      </w:r>
      <w:r w:rsidR="000D5A75">
        <w:t>33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Físco</w:t>
      </w:r>
      <w:bookmarkEnd w:id="68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7D716EBF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BCAE9A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5272CA8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8D006CB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FA14F3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6A69F1E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74E33DB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B29B1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F36A15" w14:textId="65997E8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639AD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BFFE8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359A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F172E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C4BF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FA09EB" w14:textId="28A139D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D5B4D7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2B6D66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B4CB6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D8F7A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D2FCA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634B8E3" w14:textId="74B4336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5FA5CB3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719C1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F7D6D5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7F610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A09E8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EF5081" w14:textId="7B2F04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EF0311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F9728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FD64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4859A4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5D8CEA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C606B" w14:textId="798E3D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38B9FA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E784E5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586136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378A90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7BC6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7E8F49" w14:textId="59130D6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14BA3B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D5305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ABAF8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4D9400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6FA329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74712C" w14:textId="38F814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926916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7A5164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3537C6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769F9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796179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9D2325" w14:textId="2F2A24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B5A012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6EB36A6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89C2C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31BF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D5D1E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E26788" w14:textId="3DA81AA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4AA935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EE4312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33E5AE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BEA1A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95602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9644E8" w14:textId="5A94151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1DE4D7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4F08F4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B1744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F94D62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BAA4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D04B3E" w14:textId="5EB88C9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8E3877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BD13A1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4AF9932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BBB253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BE858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B973702" w14:textId="5516E3E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32616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7449BF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20647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0E53B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90603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C8DE26" w14:textId="735447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AFF376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BFDAEA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22320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CD6979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2600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FD166C" w14:textId="014BB3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52272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7B47E4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25E0A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6B3F4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82661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893E304" w14:textId="520EC04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C78D5B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2AA947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50F20D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E4E498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D68688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97EF109" w14:textId="1EC1C5C5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15F1D8F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A1E18F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FB1426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08709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C66C81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E16AEF6" w14:textId="6E3071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742EB5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4AFF2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12B953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3ED341BE" w14:textId="77777777" w:rsidR="00BE0DFB" w:rsidRPr="00FE3618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09EEE09E" w14:textId="77777777" w:rsidR="00C47F89" w:rsidRPr="00C47F89" w:rsidRDefault="00C47F89" w:rsidP="00C47F8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5B4BDF31" w14:textId="52DFCB92" w:rsidR="00B16664" w:rsidRDefault="00B16664" w:rsidP="00FE3618">
      <w:pPr>
        <w:pStyle w:val="Legenda"/>
        <w:keepNext/>
        <w:ind w:left="-426" w:firstLine="426"/>
        <w:jc w:val="left"/>
      </w:pPr>
      <w:bookmarkStart w:id="69" w:name="_Toc168688454"/>
      <w:r>
        <w:t xml:space="preserve">Quadro </w:t>
      </w:r>
      <w:r w:rsidR="000D5A75">
        <w:t>34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16664">
        <w:rPr>
          <w:b w:val="0"/>
          <w:bCs w:val="0"/>
          <w:noProof/>
        </w:rPr>
        <w:t>Lista de Casos de Uso: Ações do  Sistema</w:t>
      </w:r>
      <w:bookmarkEnd w:id="69"/>
    </w:p>
    <w:tbl>
      <w:tblPr>
        <w:tblW w:w="984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3"/>
        <w:gridCol w:w="3169"/>
        <w:gridCol w:w="1728"/>
        <w:gridCol w:w="2540"/>
        <w:gridCol w:w="1852"/>
      </w:tblGrid>
      <w:tr w:rsidR="00B16664" w:rsidRPr="00770AFF" w14:paraId="37D863FD" w14:textId="77777777" w:rsidTr="00FE3618">
        <w:trPr>
          <w:trHeight w:val="253"/>
          <w:tblHeader/>
          <w:jc w:val="center"/>
        </w:trPr>
        <w:tc>
          <w:tcPr>
            <w:tcW w:w="553" w:type="dxa"/>
            <w:shd w:val="clear" w:color="auto" w:fill="auto"/>
            <w:noWrap/>
            <w:vAlign w:val="bottom"/>
          </w:tcPr>
          <w:p w14:paraId="15ECF76A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169" w:type="dxa"/>
            <w:shd w:val="clear" w:color="auto" w:fill="auto"/>
            <w:noWrap/>
            <w:vAlign w:val="bottom"/>
          </w:tcPr>
          <w:p w14:paraId="3EDC6943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728" w:type="dxa"/>
            <w:shd w:val="clear" w:color="auto" w:fill="auto"/>
            <w:noWrap/>
            <w:vAlign w:val="bottom"/>
          </w:tcPr>
          <w:p w14:paraId="28BEFB52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540" w:type="dxa"/>
            <w:shd w:val="clear" w:color="auto" w:fill="auto"/>
            <w:noWrap/>
            <w:vAlign w:val="bottom"/>
          </w:tcPr>
          <w:p w14:paraId="41BC334F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852" w:type="dxa"/>
            <w:shd w:val="clear" w:color="auto" w:fill="auto"/>
            <w:noWrap/>
            <w:vAlign w:val="bottom"/>
          </w:tcPr>
          <w:p w14:paraId="6C093237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E92184" w:rsidRPr="00770AFF" w14:paraId="532908FB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380AC11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A55C2C4" w14:textId="5544C9BA" w:rsidR="00E92184" w:rsidRPr="00770AFF" w:rsidRDefault="00E92184" w:rsidP="00E92184">
            <w:pPr>
              <w:pStyle w:val="NormalWeb"/>
              <w:spacing w:before="0" w:beforeAutospacing="0" w:after="0" w:afterAutospacing="0"/>
              <w:ind w:left="709" w:hanging="709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estado</w:t>
            </w:r>
          </w:p>
        </w:tc>
        <w:tc>
          <w:tcPr>
            <w:tcW w:w="1728" w:type="dxa"/>
            <w:shd w:val="clear" w:color="auto" w:fill="auto"/>
            <w:noWrap/>
            <w:vAlign w:val="center"/>
          </w:tcPr>
          <w:p w14:paraId="471DDB0E" w14:textId="43AA59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5F6979AE" w14:textId="6EE100F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Listar Estado</w:t>
            </w:r>
          </w:p>
        </w:tc>
        <w:tc>
          <w:tcPr>
            <w:tcW w:w="1852" w:type="dxa"/>
            <w:shd w:val="clear" w:color="auto" w:fill="auto"/>
            <w:noWrap/>
          </w:tcPr>
          <w:p w14:paraId="6C6E00FE" w14:textId="1B540D2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3E5F7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84A76F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BC41179" w14:textId="397F1464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Sistema lista cidade</w:t>
            </w:r>
          </w:p>
        </w:tc>
        <w:tc>
          <w:tcPr>
            <w:tcW w:w="1728" w:type="dxa"/>
            <w:shd w:val="clear" w:color="auto" w:fill="auto"/>
            <w:noWrap/>
          </w:tcPr>
          <w:p w14:paraId="7BDEF398" w14:textId="7942A12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540" w:type="dxa"/>
            <w:shd w:val="clear" w:color="auto" w:fill="auto"/>
            <w:noWrap/>
          </w:tcPr>
          <w:p w14:paraId="3334079B" w14:textId="72820D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852" w:type="dxa"/>
            <w:shd w:val="clear" w:color="auto" w:fill="auto"/>
            <w:noWrap/>
          </w:tcPr>
          <w:p w14:paraId="6E1482AC" w14:textId="758BD94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D45CC8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859616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27FABA09" w14:textId="77D51CE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bairro</w:t>
            </w:r>
          </w:p>
        </w:tc>
        <w:tc>
          <w:tcPr>
            <w:tcW w:w="1728" w:type="dxa"/>
            <w:shd w:val="clear" w:color="auto" w:fill="auto"/>
            <w:noWrap/>
          </w:tcPr>
          <w:p w14:paraId="58BFAA48" w14:textId="0C2D0CB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F48324" w14:textId="4E75D6A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852" w:type="dxa"/>
            <w:shd w:val="clear" w:color="auto" w:fill="auto"/>
            <w:noWrap/>
          </w:tcPr>
          <w:p w14:paraId="7E57E6FF" w14:textId="01D6769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56AC6F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9C5509B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1B22F2A" w14:textId="75AFDAA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1BC82478" w14:textId="374CAC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82BCAA3" w14:textId="7053DAE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 w:rsidR="002427E2">
              <w:rPr>
                <w:color w:val="000000"/>
                <w:kern w:val="24"/>
              </w:rPr>
              <w:t>Tipo</w:t>
            </w:r>
            <w:r>
              <w:rPr>
                <w:color w:val="000000"/>
                <w:kern w:val="24"/>
              </w:rPr>
              <w:t>Logradouro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309AE25" w14:textId="0224C3E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39CCFB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C5FBF9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0458668" w14:textId="52472B4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0641FE27" w14:textId="138A5D6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CBFE4C1" w14:textId="76DC3A5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 w:rsidR="002427E2">
              <w:rPr>
                <w:color w:val="000000"/>
                <w:kern w:val="24"/>
              </w:rPr>
              <w:t>Logradouro</w:t>
            </w:r>
          </w:p>
        </w:tc>
        <w:tc>
          <w:tcPr>
            <w:tcW w:w="1852" w:type="dxa"/>
            <w:shd w:val="clear" w:color="auto" w:fill="auto"/>
            <w:noWrap/>
          </w:tcPr>
          <w:p w14:paraId="58B78602" w14:textId="31F523A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44E2C1D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581D916" w14:textId="5ABBF01E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1720266" w14:textId="312302E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munícipe</w:t>
            </w:r>
          </w:p>
        </w:tc>
        <w:tc>
          <w:tcPr>
            <w:tcW w:w="1728" w:type="dxa"/>
            <w:shd w:val="clear" w:color="auto" w:fill="auto"/>
            <w:noWrap/>
          </w:tcPr>
          <w:p w14:paraId="4DD2E1FD" w14:textId="77EC7E8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E348612" w14:textId="6DD4111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30082E3E" w14:textId="716FAAA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E3578D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A33FDBF" w14:textId="6541EF1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79A66A5" w14:textId="45E22DA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engenheiro</w:t>
            </w:r>
          </w:p>
        </w:tc>
        <w:tc>
          <w:tcPr>
            <w:tcW w:w="1728" w:type="dxa"/>
            <w:shd w:val="clear" w:color="auto" w:fill="auto"/>
            <w:noWrap/>
          </w:tcPr>
          <w:p w14:paraId="0960B51E" w14:textId="46BF161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E10E5F6" w14:textId="35E3166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852" w:type="dxa"/>
            <w:shd w:val="clear" w:color="auto" w:fill="auto"/>
            <w:noWrap/>
          </w:tcPr>
          <w:p w14:paraId="4952F2B2" w14:textId="019E68B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77825FE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468E82E" w14:textId="5095484B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7A00906" w14:textId="0BD2E7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fiscal</w:t>
            </w:r>
          </w:p>
        </w:tc>
        <w:tc>
          <w:tcPr>
            <w:tcW w:w="1728" w:type="dxa"/>
            <w:shd w:val="clear" w:color="auto" w:fill="auto"/>
            <w:noWrap/>
          </w:tcPr>
          <w:p w14:paraId="1186FCA1" w14:textId="2BBEBBA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029670FA" w14:textId="5DC780F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852" w:type="dxa"/>
            <w:shd w:val="clear" w:color="auto" w:fill="auto"/>
            <w:noWrap/>
          </w:tcPr>
          <w:p w14:paraId="6078DB0B" w14:textId="6401587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5C2D75A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7564874" w14:textId="201DAEB4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4267969" w14:textId="517BD97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130C80F2" w14:textId="4F32E7D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1BB888C" w14:textId="7C19623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2724B62" w14:textId="40560E6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B574FD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ECC6F23" w14:textId="6EFEC06A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3D06A94" w14:textId="6BBA22A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2D9599F1" w14:textId="6EF3FC1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F3F74C9" w14:textId="7CEB7AC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7032BD" w14:textId="7F88295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E528ED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C68F31" w14:textId="276A0160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0703486" w14:textId="231C2A17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auditoria</w:t>
            </w:r>
          </w:p>
        </w:tc>
        <w:tc>
          <w:tcPr>
            <w:tcW w:w="1728" w:type="dxa"/>
            <w:shd w:val="clear" w:color="auto" w:fill="auto"/>
            <w:noWrap/>
          </w:tcPr>
          <w:p w14:paraId="4B9BDDD5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59A1676" w14:textId="100D3AD2" w:rsidR="00E92184" w:rsidRPr="00B5687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</w:t>
            </w:r>
            <w:r w:rsidR="00C47F89">
              <w:rPr>
                <w:color w:val="000000"/>
                <w:kern w:val="24"/>
              </w:rPr>
              <w:t>r</w:t>
            </w:r>
            <w:r>
              <w:rPr>
                <w:color w:val="000000"/>
                <w:kern w:val="24"/>
              </w:rPr>
              <w:t xml:space="preserve"> Auditoria</w:t>
            </w:r>
          </w:p>
        </w:tc>
        <w:tc>
          <w:tcPr>
            <w:tcW w:w="1852" w:type="dxa"/>
            <w:shd w:val="clear" w:color="auto" w:fill="auto"/>
            <w:noWrap/>
          </w:tcPr>
          <w:p w14:paraId="735C7DC9" w14:textId="0034F3B2" w:rsidR="00E92184" w:rsidRPr="003375BB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234F6C2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F9E69A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B49271A" w14:textId="1A86332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imóvel</w:t>
            </w:r>
          </w:p>
        </w:tc>
        <w:tc>
          <w:tcPr>
            <w:tcW w:w="1728" w:type="dxa"/>
            <w:shd w:val="clear" w:color="auto" w:fill="auto"/>
            <w:noWrap/>
          </w:tcPr>
          <w:p w14:paraId="706E0A0D" w14:textId="211ADCE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8848D6F" w14:textId="51A721A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32A6C7" w14:textId="3ACF618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73F65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EB61D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5156E7D" w14:textId="3B7CB8C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023C9525" w14:textId="1E99DFD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93256D9" w14:textId="37F47E4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B3ABBB1" w14:textId="68AB8A0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7B543118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62A42F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5E575B56" w14:textId="657EFD3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5857E422" w14:textId="102D04F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ED7C9CA" w14:textId="0700AA6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852" w:type="dxa"/>
            <w:shd w:val="clear" w:color="auto" w:fill="auto"/>
            <w:noWrap/>
          </w:tcPr>
          <w:p w14:paraId="77651143" w14:textId="648B0A7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972F1D0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7EC6C5D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406155B" w14:textId="5FB655D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etapa</w:t>
            </w:r>
          </w:p>
        </w:tc>
        <w:tc>
          <w:tcPr>
            <w:tcW w:w="1728" w:type="dxa"/>
            <w:shd w:val="clear" w:color="auto" w:fill="auto"/>
            <w:noWrap/>
          </w:tcPr>
          <w:p w14:paraId="286E41A4" w14:textId="2A25152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8D8F48A" w14:textId="0DD7902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852" w:type="dxa"/>
            <w:shd w:val="clear" w:color="auto" w:fill="auto"/>
            <w:noWrap/>
          </w:tcPr>
          <w:p w14:paraId="262A224F" w14:textId="2E97395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9917CC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9B38C7C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821354E" w14:textId="6831309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documento</w:t>
            </w:r>
          </w:p>
        </w:tc>
        <w:tc>
          <w:tcPr>
            <w:tcW w:w="1728" w:type="dxa"/>
            <w:shd w:val="clear" w:color="auto" w:fill="auto"/>
            <w:noWrap/>
          </w:tcPr>
          <w:p w14:paraId="3D06DD62" w14:textId="6BA88E2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67CF98" w14:textId="3D7B774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6893CFA3" w14:textId="0290EC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E64595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D6BB81A" w14:textId="77777777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18829BEF" w14:textId="44EECC8A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documento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65A4D52C" w14:textId="7B88C50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7F92DF68" w14:textId="6EC33A7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091A499" w14:textId="0B710A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</w:tbl>
    <w:p w14:paraId="40F056FC" w14:textId="1A462AF0" w:rsidR="00B16664" w:rsidRPr="00FE3618" w:rsidRDefault="00B16664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70" w:name="_Toc168645691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70"/>
    </w:p>
    <w:p w14:paraId="2D39D91A" w14:textId="6E99FCB6" w:rsidR="00732FB4" w:rsidRPr="00B94371" w:rsidRDefault="00C14997" w:rsidP="00B94371">
      <w:pPr>
        <w:pStyle w:val="Pargrafo"/>
        <w:spacing w:before="0" w:line="360" w:lineRule="auto"/>
      </w:pPr>
      <w:r>
        <w:t>O Diagrama de Casos de Uso é uma ferramenta essencial dentro da Engenharia de Software, usada para representar visualmente as interações entre os atores externos e o sistema. Ele fornece uma visão clara das funcionalidades que o sistema deve oferecer, facilitando o entendimento tanto por desenvolvedores quanto por usuários. Segundo Pressman (2016), "o diagrama de casos de uso descreve o comportamento de um sistema do ponto de vista de um usuário externo", sendo uma ferramenta fundamental para a análise de requisitos e comunicação entre equipes.</w:t>
      </w:r>
    </w:p>
    <w:p w14:paraId="1F4A7F75" w14:textId="77777777" w:rsidR="0098235B" w:rsidRDefault="0098235B" w:rsidP="000959C0"/>
    <w:p w14:paraId="4B37AC91" w14:textId="648F91B9" w:rsidR="004C4A71" w:rsidRDefault="004C4A71" w:rsidP="004C4A71">
      <w:pPr>
        <w:pStyle w:val="Legenda"/>
        <w:keepNext/>
        <w:jc w:val="both"/>
      </w:pPr>
      <w:bookmarkStart w:id="71" w:name="_Toc168645605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</w:t>
      </w:r>
      <w:r w:rsidR="00456D6D">
        <w:rPr>
          <w:noProof/>
        </w:rPr>
        <w:fldChar w:fldCharType="end"/>
      </w:r>
      <w:r w:rsidRPr="004C4A71">
        <w:rPr>
          <w:b w:val="0"/>
          <w:bCs w:val="0"/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4C4A71">
        <w:rPr>
          <w:b w:val="0"/>
          <w:bCs w:val="0"/>
          <w:noProof/>
        </w:rPr>
        <w:t>Diagrama de Caso de Uso Geral: Visão do Administrador</w:t>
      </w:r>
      <w:bookmarkEnd w:id="71"/>
    </w:p>
    <w:p w14:paraId="45DCE196" w14:textId="5E095270" w:rsidR="00B623C1" w:rsidRDefault="004C4A71" w:rsidP="004C4A71">
      <w:pPr>
        <w:ind w:firstLine="0"/>
        <w:jc w:val="center"/>
      </w:pPr>
      <w:r>
        <w:rPr>
          <w:noProof/>
        </w:rPr>
        <w:drawing>
          <wp:inline distT="0" distB="0" distL="0" distR="0" wp14:anchorId="26AC6B41" wp14:editId="105F3796">
            <wp:extent cx="5753100" cy="4000500"/>
            <wp:effectExtent l="0" t="0" r="0" b="0"/>
            <wp:docPr id="750926393" name="Imagem 75092639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26393" name="Imagem 75092639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11B7" w14:textId="77777777" w:rsidR="004C4A71" w:rsidRPr="008755E4" w:rsidRDefault="004C4A71" w:rsidP="004C4A71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autores.</w:t>
      </w:r>
    </w:p>
    <w:p w14:paraId="00D6DCB8" w14:textId="77777777" w:rsidR="004719A1" w:rsidRDefault="004719A1" w:rsidP="004719A1">
      <w:pPr>
        <w:ind w:firstLine="0"/>
        <w:jc w:val="center"/>
      </w:pPr>
    </w:p>
    <w:p w14:paraId="414B213C" w14:textId="0606ECC7" w:rsidR="00A77264" w:rsidRPr="0022538F" w:rsidRDefault="006C04EC" w:rsidP="001F6E8B">
      <w:pPr>
        <w:pStyle w:val="Ttulo2"/>
        <w:numPr>
          <w:ilvl w:val="0"/>
          <w:numId w:val="0"/>
        </w:numPr>
        <w:rPr>
          <w:szCs w:val="24"/>
        </w:rPr>
      </w:pPr>
      <w:bookmarkStart w:id="72" w:name="_Toc168645692"/>
      <w:r>
        <w:rPr>
          <w:szCs w:val="24"/>
        </w:rPr>
        <w:t>3.5</w:t>
      </w:r>
      <w:r w:rsidR="000959C0" w:rsidRPr="000959C0">
        <w:rPr>
          <w:szCs w:val="24"/>
        </w:rPr>
        <w:t>. Diagrama de Casos de uso individuais</w:t>
      </w:r>
      <w:bookmarkEnd w:id="72"/>
    </w:p>
    <w:p w14:paraId="57D47212" w14:textId="06ECC80F" w:rsidR="0022538F" w:rsidRDefault="00C14997" w:rsidP="0022538F">
      <w:pPr>
        <w:pStyle w:val="Pargrafo"/>
        <w:spacing w:before="0" w:line="360" w:lineRule="auto"/>
      </w:pPr>
      <w:r w:rsidRPr="00C14997">
        <w:t>Abordaremos dois casos de uso específicos, baseados no diagrama de caso de uso do administrador, que ilustram as principais responsabilidades deste ator no sistema. O papel do administrador é fundamental, pois ele é encarregado de tarefas como a manutenção de dados e a gestão de permissões, assegurando o funcionamento correto e seguro do sistema.</w:t>
      </w:r>
    </w:p>
    <w:p w14:paraId="0B76D74B" w14:textId="77777777" w:rsidR="0022538F" w:rsidRDefault="0022538F" w:rsidP="0022538F">
      <w:pPr>
        <w:rPr>
          <w:b/>
        </w:rPr>
      </w:pPr>
    </w:p>
    <w:p w14:paraId="4FB08FC1" w14:textId="77777777" w:rsidR="00BD1A71" w:rsidRDefault="00BD1A71" w:rsidP="00A77264">
      <w:pPr>
        <w:ind w:firstLine="0"/>
      </w:pPr>
    </w:p>
    <w:p w14:paraId="4B925A7F" w14:textId="77777777" w:rsidR="00BD1A71" w:rsidRDefault="00BD1A71" w:rsidP="00A77264">
      <w:pPr>
        <w:ind w:firstLine="0"/>
      </w:pPr>
    </w:p>
    <w:p w14:paraId="3CC38A3F" w14:textId="77777777" w:rsidR="00BD1A71" w:rsidRDefault="00BD1A71" w:rsidP="00A77264">
      <w:pPr>
        <w:ind w:firstLine="0"/>
      </w:pPr>
    </w:p>
    <w:p w14:paraId="49F1A9E1" w14:textId="77777777" w:rsidR="00BD1A71" w:rsidRDefault="00BD1A71" w:rsidP="00A77264">
      <w:pPr>
        <w:ind w:firstLine="0"/>
      </w:pPr>
    </w:p>
    <w:p w14:paraId="7535D081" w14:textId="77777777" w:rsidR="00BD1A71" w:rsidRDefault="00BD1A71" w:rsidP="00A77264">
      <w:pPr>
        <w:ind w:firstLine="0"/>
      </w:pPr>
    </w:p>
    <w:p w14:paraId="2FE700D8" w14:textId="77777777" w:rsidR="00BD1A71" w:rsidRDefault="00BD1A71" w:rsidP="00A77264">
      <w:pPr>
        <w:ind w:firstLine="0"/>
      </w:pPr>
    </w:p>
    <w:p w14:paraId="561B788E" w14:textId="77777777" w:rsidR="00BD1A71" w:rsidRDefault="00BD1A71" w:rsidP="00A77264">
      <w:pPr>
        <w:ind w:firstLine="0"/>
      </w:pPr>
    </w:p>
    <w:p w14:paraId="73027739" w14:textId="77777777" w:rsidR="00BD1A71" w:rsidRDefault="00BD1A71" w:rsidP="00A77264">
      <w:pPr>
        <w:ind w:firstLine="0"/>
      </w:pPr>
    </w:p>
    <w:p w14:paraId="0B241A96" w14:textId="77777777" w:rsidR="00BD1A71" w:rsidRDefault="00BD1A71" w:rsidP="00A77264">
      <w:pPr>
        <w:ind w:firstLine="0"/>
      </w:pPr>
    </w:p>
    <w:p w14:paraId="7CEC965B" w14:textId="77777777" w:rsidR="00BD1A71" w:rsidRDefault="00BD1A71" w:rsidP="00A77264">
      <w:pPr>
        <w:ind w:firstLine="0"/>
      </w:pPr>
    </w:p>
    <w:p w14:paraId="1596EB98" w14:textId="1C246EED" w:rsidR="00A40043" w:rsidRDefault="00A77264" w:rsidP="00A77264">
      <w:pPr>
        <w:ind w:firstLine="0"/>
      </w:pPr>
      <w:r w:rsidRPr="00A77264">
        <w:lastRenderedPageBreak/>
        <w:t xml:space="preserve">3.5.1 – Caso de uso: </w:t>
      </w:r>
      <w:r w:rsidR="0022538F">
        <w:t xml:space="preserve">Administrador - </w:t>
      </w:r>
      <w:r w:rsidRPr="00A77264">
        <w:t xml:space="preserve">Cadastrar </w:t>
      </w:r>
      <w:r w:rsidR="0022538F">
        <w:t>Estado</w:t>
      </w:r>
    </w:p>
    <w:p w14:paraId="3CC0354B" w14:textId="77777777" w:rsidR="00943BD3" w:rsidRDefault="00943BD3" w:rsidP="00A77264">
      <w:pPr>
        <w:ind w:firstLine="0"/>
      </w:pPr>
    </w:p>
    <w:p w14:paraId="53BEA291" w14:textId="321EB7E5" w:rsidR="00943BD3" w:rsidRPr="00A77264" w:rsidRDefault="00943BD3" w:rsidP="00943BD3">
      <w:pPr>
        <w:ind w:firstLine="709"/>
      </w:pPr>
      <w:r w:rsidRPr="00943BD3">
        <w:t xml:space="preserve">A </w:t>
      </w:r>
      <w:r w:rsidRPr="00943BD3">
        <w:rPr>
          <w:b/>
        </w:rPr>
        <w:t>Figura 4</w:t>
      </w:r>
      <w:r w:rsidRPr="00943BD3">
        <w:t xml:space="preserve"> mostra um diagrama de caso de uso que descreve a funcionalidade de </w:t>
      </w:r>
      <w:r w:rsidR="00A62763">
        <w:t>Cadastrar Estado</w:t>
      </w:r>
      <w:r w:rsidRPr="00943BD3">
        <w:t xml:space="preserve"> executada pelo administrador. Neste caso, o administrador interage com o sistema para </w:t>
      </w:r>
      <w:r w:rsidR="00A62763">
        <w:t>cadastrar</w:t>
      </w:r>
      <w:r w:rsidRPr="00943BD3">
        <w:t xml:space="preserve"> informações de estado.</w:t>
      </w:r>
    </w:p>
    <w:p w14:paraId="2D44F4DF" w14:textId="5F99305F" w:rsidR="00300F1A" w:rsidRDefault="00300F1A" w:rsidP="00300F1A">
      <w:pPr>
        <w:pStyle w:val="Legenda"/>
        <w:keepNext/>
        <w:jc w:val="left"/>
      </w:pPr>
      <w:bookmarkStart w:id="73" w:name="_Toc168645606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4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>Cadastrar Estado</w:t>
      </w:r>
      <w:bookmarkEnd w:id="73"/>
    </w:p>
    <w:p w14:paraId="74C36862" w14:textId="196374D6" w:rsidR="00A77264" w:rsidRDefault="00207C29" w:rsidP="00A77264">
      <w:pPr>
        <w:ind w:firstLine="0"/>
        <w:jc w:val="center"/>
      </w:pPr>
      <w:r>
        <w:rPr>
          <w:noProof/>
        </w:rPr>
        <w:drawing>
          <wp:inline distT="0" distB="0" distL="0" distR="0" wp14:anchorId="03664847" wp14:editId="16B42E5D">
            <wp:extent cx="5753100" cy="2486025"/>
            <wp:effectExtent l="0" t="0" r="0" b="9525"/>
            <wp:docPr id="183475592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DAC6" w14:textId="50487590" w:rsidR="00300F1A" w:rsidRPr="008755E4" w:rsidRDefault="00300F1A" w:rsidP="00300F1A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 w:rsidRPr="008755E4">
        <w:rPr>
          <w:color w:val="000000" w:themeColor="text1"/>
          <w:sz w:val="20"/>
          <w:szCs w:val="22"/>
        </w:rPr>
        <w:t>.</w:t>
      </w:r>
    </w:p>
    <w:p w14:paraId="1801565B" w14:textId="2E8F04CC" w:rsidR="0022538F" w:rsidRDefault="00A62763" w:rsidP="00A62763">
      <w:pPr>
        <w:ind w:firstLine="709"/>
      </w:pPr>
      <w:r w:rsidRPr="00A62763">
        <w:t xml:space="preserve">O </w:t>
      </w:r>
      <w:r w:rsidRPr="004E1507">
        <w:t>Quadro 26</w:t>
      </w:r>
      <w:r>
        <w:rPr>
          <w:b/>
        </w:rPr>
        <w:t xml:space="preserve"> </w:t>
      </w:r>
      <w:r w:rsidRPr="00A62763">
        <w:t>ilustra o procedimento para o caso de uso Cadastrar Estado, especificando as fases que um administrador realiza ao interagir com o sistema para inserir ou modificar informações de estado. Este procedimento assegura o registro adequado das informações, assegurando desta forma a integridade dos dados administrativos do sistema.</w:t>
      </w:r>
    </w:p>
    <w:p w14:paraId="4E971B42" w14:textId="40E193E4" w:rsidR="00905369" w:rsidRPr="00905369" w:rsidRDefault="00BD1A71" w:rsidP="00905369">
      <w:pPr>
        <w:pStyle w:val="Legenda"/>
        <w:keepNext/>
        <w:jc w:val="left"/>
        <w:rPr>
          <w:b w:val="0"/>
          <w:bCs w:val="0"/>
        </w:rPr>
      </w:pPr>
      <w:bookmarkStart w:id="74" w:name="_Toc168645607"/>
      <w:r>
        <w:t>Quadro</w:t>
      </w:r>
      <w:r w:rsidR="00905369">
        <w:t xml:space="preserve"> </w:t>
      </w:r>
      <w:r w:rsidR="00943BD3">
        <w:t>26</w:t>
      </w:r>
      <w:r w:rsidR="00905369"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="00905369" w:rsidRPr="00905369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905369" w:rsidRPr="00905369">
        <w:rPr>
          <w:b w:val="0"/>
          <w:bCs w:val="0"/>
          <w:noProof/>
        </w:rPr>
        <w:t>Cadastrar Estado</w:t>
      </w:r>
      <w:bookmarkEnd w:id="74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300F1A" w14:paraId="71420D2D" w14:textId="77777777" w:rsidTr="00C21911">
        <w:trPr>
          <w:trHeight w:val="419"/>
          <w:jc w:val="center"/>
        </w:trPr>
        <w:tc>
          <w:tcPr>
            <w:tcW w:w="9062" w:type="dxa"/>
            <w:gridSpan w:val="2"/>
          </w:tcPr>
          <w:p w14:paraId="6059D4B5" w14:textId="589972FD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300F1A" w14:paraId="169BBCA3" w14:textId="77777777" w:rsidTr="001744DB">
        <w:trPr>
          <w:jc w:val="center"/>
        </w:trPr>
        <w:tc>
          <w:tcPr>
            <w:tcW w:w="4531" w:type="dxa"/>
          </w:tcPr>
          <w:p w14:paraId="38FCC356" w14:textId="052A8EC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278FD57" w14:textId="0393A946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Cadastrar Estado</w:t>
            </w:r>
          </w:p>
        </w:tc>
      </w:tr>
      <w:tr w:rsidR="00300F1A" w14:paraId="21012F32" w14:textId="77777777" w:rsidTr="001744DB">
        <w:trPr>
          <w:jc w:val="center"/>
        </w:trPr>
        <w:tc>
          <w:tcPr>
            <w:tcW w:w="4531" w:type="dxa"/>
          </w:tcPr>
          <w:p w14:paraId="4C631305" w14:textId="5AF5A88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7B1CF573" w14:textId="0DD3D2C0" w:rsidR="00300F1A" w:rsidRDefault="00300F1A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300F1A" w14:paraId="09254916" w14:textId="77777777" w:rsidTr="001744DB">
        <w:trPr>
          <w:jc w:val="center"/>
        </w:trPr>
        <w:tc>
          <w:tcPr>
            <w:tcW w:w="4531" w:type="dxa"/>
          </w:tcPr>
          <w:p w14:paraId="4A538984" w14:textId="1620854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D7E80F0" w14:textId="56511BDE" w:rsidR="00300F1A" w:rsidRDefault="00300F1A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300F1A" w14:paraId="6A611351" w14:textId="77777777" w:rsidTr="00C21911">
        <w:trPr>
          <w:trHeight w:val="103"/>
          <w:jc w:val="center"/>
        </w:trPr>
        <w:tc>
          <w:tcPr>
            <w:tcW w:w="4531" w:type="dxa"/>
          </w:tcPr>
          <w:p w14:paraId="4862A70E" w14:textId="55C5DF3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F047DF5" w14:textId="44DEA76F" w:rsidR="00300F1A" w:rsidRDefault="00300F1A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estado.</w:t>
            </w:r>
          </w:p>
        </w:tc>
      </w:tr>
      <w:tr w:rsidR="00300F1A" w14:paraId="09EBCBA7" w14:textId="77777777" w:rsidTr="001744DB">
        <w:trPr>
          <w:jc w:val="center"/>
        </w:trPr>
        <w:tc>
          <w:tcPr>
            <w:tcW w:w="4531" w:type="dxa"/>
          </w:tcPr>
          <w:p w14:paraId="62D8790B" w14:textId="25F35C00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A1CB22B" w14:textId="6FD5EE21" w:rsidR="00300F1A" w:rsidRDefault="00300F1A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300F1A" w14:paraId="67DF9588" w14:textId="77777777" w:rsidTr="001744DB">
        <w:trPr>
          <w:jc w:val="center"/>
        </w:trPr>
        <w:tc>
          <w:tcPr>
            <w:tcW w:w="4531" w:type="dxa"/>
          </w:tcPr>
          <w:p w14:paraId="0809D48B" w14:textId="191A0782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35F089B4" w14:textId="764DACEB" w:rsidR="00300F1A" w:rsidRDefault="00300F1A" w:rsidP="00746C86">
            <w:pPr>
              <w:spacing w:line="240" w:lineRule="auto"/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2513A6" w14:paraId="5E37595B" w14:textId="77777777" w:rsidTr="001744DB">
        <w:trPr>
          <w:jc w:val="center"/>
        </w:trPr>
        <w:tc>
          <w:tcPr>
            <w:tcW w:w="9062" w:type="dxa"/>
            <w:gridSpan w:val="2"/>
          </w:tcPr>
          <w:p w14:paraId="15F474F3" w14:textId="3FE6889B" w:rsidR="002513A6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300F1A" w14:paraId="2599FC3E" w14:textId="77777777" w:rsidTr="001744DB">
        <w:trPr>
          <w:jc w:val="center"/>
        </w:trPr>
        <w:tc>
          <w:tcPr>
            <w:tcW w:w="4531" w:type="dxa"/>
          </w:tcPr>
          <w:p w14:paraId="0C6BD20D" w14:textId="1255500F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F65F5F8" w14:textId="65BDD9DB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300F1A" w14:paraId="2C72B4C0" w14:textId="77777777" w:rsidTr="001744DB">
        <w:trPr>
          <w:jc w:val="center"/>
        </w:trPr>
        <w:tc>
          <w:tcPr>
            <w:tcW w:w="4531" w:type="dxa"/>
          </w:tcPr>
          <w:p w14:paraId="1F6EA580" w14:textId="1A3EBBE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estado.</w:t>
            </w:r>
          </w:p>
        </w:tc>
        <w:tc>
          <w:tcPr>
            <w:tcW w:w="4531" w:type="dxa"/>
          </w:tcPr>
          <w:p w14:paraId="72CFE43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3AA3A1AB" w14:textId="77777777" w:rsidTr="001744DB">
        <w:trPr>
          <w:jc w:val="center"/>
        </w:trPr>
        <w:tc>
          <w:tcPr>
            <w:tcW w:w="4531" w:type="dxa"/>
          </w:tcPr>
          <w:p w14:paraId="478CE804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ADB920" w14:textId="101B59D6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estado.</w:t>
            </w:r>
          </w:p>
        </w:tc>
      </w:tr>
      <w:tr w:rsidR="00300F1A" w14:paraId="5E2CFE3A" w14:textId="77777777" w:rsidTr="001744DB">
        <w:trPr>
          <w:jc w:val="center"/>
        </w:trPr>
        <w:tc>
          <w:tcPr>
            <w:tcW w:w="4531" w:type="dxa"/>
          </w:tcPr>
          <w:p w14:paraId="327DFAEF" w14:textId="7949DB9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estado.</w:t>
            </w:r>
          </w:p>
        </w:tc>
        <w:tc>
          <w:tcPr>
            <w:tcW w:w="4531" w:type="dxa"/>
          </w:tcPr>
          <w:p w14:paraId="26106630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6BB618C9" w14:textId="77777777" w:rsidTr="001744DB">
        <w:trPr>
          <w:jc w:val="center"/>
        </w:trPr>
        <w:tc>
          <w:tcPr>
            <w:tcW w:w="4531" w:type="dxa"/>
          </w:tcPr>
          <w:p w14:paraId="7F21D926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0947E17" w14:textId="707BA6A0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estado.</w:t>
            </w:r>
          </w:p>
        </w:tc>
      </w:tr>
      <w:tr w:rsidR="00300F1A" w14:paraId="2869F82A" w14:textId="77777777" w:rsidTr="001744DB">
        <w:trPr>
          <w:jc w:val="center"/>
        </w:trPr>
        <w:tc>
          <w:tcPr>
            <w:tcW w:w="4531" w:type="dxa"/>
          </w:tcPr>
          <w:p w14:paraId="43E1CE7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26A9" w14:textId="0F01C9C9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estado no banco de dados.</w:t>
            </w:r>
          </w:p>
        </w:tc>
      </w:tr>
      <w:tr w:rsidR="002513A6" w14:paraId="0BEC7B5A" w14:textId="77777777" w:rsidTr="001744DB">
        <w:trPr>
          <w:jc w:val="center"/>
        </w:trPr>
        <w:tc>
          <w:tcPr>
            <w:tcW w:w="4531" w:type="dxa"/>
          </w:tcPr>
          <w:p w14:paraId="14D42C6B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AB8BB0C" w14:textId="61307912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estado.</w:t>
            </w:r>
          </w:p>
        </w:tc>
      </w:tr>
      <w:tr w:rsidR="002513A6" w14:paraId="7C975B9A" w14:textId="77777777" w:rsidTr="001744DB">
        <w:trPr>
          <w:jc w:val="center"/>
        </w:trPr>
        <w:tc>
          <w:tcPr>
            <w:tcW w:w="4531" w:type="dxa"/>
          </w:tcPr>
          <w:p w14:paraId="2C17F23A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B4651A" w14:textId="4F2D83FB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estados.</w:t>
            </w:r>
          </w:p>
        </w:tc>
      </w:tr>
      <w:tr w:rsidR="002513A6" w14:paraId="7EC5BCCD" w14:textId="77777777" w:rsidTr="001744DB">
        <w:trPr>
          <w:jc w:val="center"/>
        </w:trPr>
        <w:tc>
          <w:tcPr>
            <w:tcW w:w="4531" w:type="dxa"/>
          </w:tcPr>
          <w:p w14:paraId="55A215E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2E7184" w14:textId="0DAEAE84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estados.</w:t>
            </w:r>
          </w:p>
        </w:tc>
      </w:tr>
      <w:tr w:rsidR="002513A6" w14:paraId="442BC3B7" w14:textId="77777777" w:rsidTr="001744DB">
        <w:trPr>
          <w:jc w:val="center"/>
        </w:trPr>
        <w:tc>
          <w:tcPr>
            <w:tcW w:w="9062" w:type="dxa"/>
            <w:gridSpan w:val="2"/>
          </w:tcPr>
          <w:p w14:paraId="1D544019" w14:textId="07189066" w:rsidR="002513A6" w:rsidRDefault="002513A6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2513A6" w14:paraId="21A82ED4" w14:textId="77777777" w:rsidTr="001744DB">
        <w:trPr>
          <w:jc w:val="center"/>
        </w:trPr>
        <w:tc>
          <w:tcPr>
            <w:tcW w:w="4531" w:type="dxa"/>
          </w:tcPr>
          <w:p w14:paraId="5E002C01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A50B1D" w14:textId="256D9E3F" w:rsidR="002513A6" w:rsidRDefault="00905369" w:rsidP="00746C86">
            <w:pPr>
              <w:spacing w:line="240" w:lineRule="auto"/>
              <w:ind w:firstLine="0"/>
              <w:jc w:val="center"/>
            </w:pPr>
            <w:r>
              <w:t>1</w:t>
            </w:r>
            <w:r w:rsidR="0046421D">
              <w:t>.1 Não é possível estabelecer conexão com o Sistema.</w:t>
            </w:r>
          </w:p>
        </w:tc>
      </w:tr>
      <w:tr w:rsidR="002513A6" w14:paraId="27068B95" w14:textId="77777777" w:rsidTr="001744DB">
        <w:trPr>
          <w:jc w:val="center"/>
        </w:trPr>
        <w:tc>
          <w:tcPr>
            <w:tcW w:w="4531" w:type="dxa"/>
          </w:tcPr>
          <w:p w14:paraId="4C1945F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9D20F8" w14:textId="45C64B23" w:rsidR="002513A6" w:rsidRDefault="0046421D" w:rsidP="00746C86">
            <w:pPr>
              <w:spacing w:line="240" w:lineRule="auto"/>
              <w:ind w:firstLine="0"/>
              <w:jc w:val="center"/>
            </w:pPr>
            <w:r>
              <w:t xml:space="preserve">4.1 </w:t>
            </w:r>
            <w:r w:rsidR="00905369">
              <w:t xml:space="preserve">Dados de entrada vazio. Sistema exibe </w:t>
            </w:r>
            <w:r>
              <w:t>Msg2</w:t>
            </w:r>
            <w:r w:rsidR="00905369">
              <w:t>1</w:t>
            </w:r>
          </w:p>
        </w:tc>
      </w:tr>
      <w:tr w:rsidR="00905369" w14:paraId="6D35917A" w14:textId="77777777" w:rsidTr="001744DB">
        <w:trPr>
          <w:jc w:val="center"/>
        </w:trPr>
        <w:tc>
          <w:tcPr>
            <w:tcW w:w="4531" w:type="dxa"/>
          </w:tcPr>
          <w:p w14:paraId="4125A387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BFF5390" w14:textId="168EE235" w:rsidR="00905369" w:rsidRDefault="00905369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764C234B" w14:textId="77777777" w:rsidTr="001744DB">
        <w:trPr>
          <w:jc w:val="center"/>
        </w:trPr>
        <w:tc>
          <w:tcPr>
            <w:tcW w:w="4531" w:type="dxa"/>
          </w:tcPr>
          <w:p w14:paraId="3B1AF12D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3A32EEE" w14:textId="4CD950FA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682C38B9" w14:textId="77777777" w:rsidTr="001744DB">
        <w:trPr>
          <w:jc w:val="center"/>
        </w:trPr>
        <w:tc>
          <w:tcPr>
            <w:tcW w:w="4531" w:type="dxa"/>
          </w:tcPr>
          <w:p w14:paraId="61F2F559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BB2FF9" w14:textId="7094BD01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263379C8" w14:textId="25F093CA" w:rsidR="00905369" w:rsidRPr="008755E4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2E4DFDCE" w14:textId="0D7DEFAA" w:rsidR="00300F1A" w:rsidRDefault="00A62763" w:rsidP="00A77264">
      <w:pPr>
        <w:ind w:firstLine="0"/>
      </w:pPr>
      <w:r w:rsidRPr="00A77264">
        <w:t>3.5.</w:t>
      </w:r>
      <w:r>
        <w:t>2</w:t>
      </w:r>
      <w:r w:rsidRPr="00A77264">
        <w:t xml:space="preserve"> – Caso de uso: </w:t>
      </w:r>
      <w:r>
        <w:t xml:space="preserve">Administrador - </w:t>
      </w:r>
      <w:r w:rsidRPr="00A77264">
        <w:t xml:space="preserve">Cadastrar </w:t>
      </w:r>
      <w:r>
        <w:t>Usuário</w:t>
      </w:r>
    </w:p>
    <w:p w14:paraId="0678D402" w14:textId="212FB206" w:rsidR="00A62763" w:rsidRPr="00A62763" w:rsidRDefault="00A62763" w:rsidP="00A62763">
      <w:pPr>
        <w:ind w:firstLine="709"/>
        <w:jc w:val="left"/>
        <w:rPr>
          <w:szCs w:val="24"/>
        </w:rPr>
      </w:pPr>
      <w:r w:rsidRPr="00A62763">
        <w:rPr>
          <w:szCs w:val="24"/>
        </w:rPr>
        <w:t>A Figura 6 ilustra o diagrama de caso de uso da funcionalidade "Cadastrar Usuário", onde o administrador se comunica com o sistema para estabelecer e administrar contas de usuários. Este caso de uso é crucial para gerir o acesso ao sistema, assegurando que novos utilizadores sejam cadastrados com as permissões apropriadas.</w:t>
      </w:r>
    </w:p>
    <w:p w14:paraId="0CD90FA7" w14:textId="5B09A8C7" w:rsidR="00905369" w:rsidRDefault="00905369" w:rsidP="00905369">
      <w:pPr>
        <w:pStyle w:val="Legenda"/>
        <w:keepNext/>
        <w:jc w:val="left"/>
      </w:pPr>
      <w:bookmarkStart w:id="75" w:name="_Toc168645608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6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 xml:space="preserve">Cadastrar </w:t>
      </w:r>
      <w:r w:rsidR="004C6F62">
        <w:rPr>
          <w:b w:val="0"/>
          <w:bCs w:val="0"/>
          <w:noProof/>
        </w:rPr>
        <w:t>Usuário</w:t>
      </w:r>
      <w:bookmarkEnd w:id="75"/>
    </w:p>
    <w:p w14:paraId="7E3A3828" w14:textId="0DAE95E4" w:rsidR="00905369" w:rsidRDefault="00207C29" w:rsidP="00905369">
      <w:pPr>
        <w:ind w:firstLine="0"/>
        <w:jc w:val="center"/>
      </w:pPr>
      <w:r>
        <w:rPr>
          <w:noProof/>
        </w:rPr>
        <w:drawing>
          <wp:inline distT="0" distB="0" distL="0" distR="0" wp14:anchorId="0E4329D9" wp14:editId="0589AC95">
            <wp:extent cx="5715000" cy="2619375"/>
            <wp:effectExtent l="0" t="0" r="0" b="9525"/>
            <wp:docPr id="13032725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1DEE" w14:textId="1962833A" w:rsidR="00905369" w:rsidRPr="008755E4" w:rsidRDefault="00905369" w:rsidP="00A837A3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16E8F301" w14:textId="33600FBF" w:rsidR="00905369" w:rsidRPr="00A62763" w:rsidRDefault="00A62763" w:rsidP="00A62763">
      <w:pPr>
        <w:pStyle w:val="Legenda"/>
        <w:keepNext/>
        <w:ind w:firstLine="709"/>
        <w:jc w:val="left"/>
        <w:rPr>
          <w:b w:val="0"/>
          <w:bCs w:val="0"/>
        </w:rPr>
      </w:pPr>
      <w:r w:rsidRPr="00A62763">
        <w:rPr>
          <w:b w:val="0"/>
        </w:rPr>
        <w:t xml:space="preserve">O </w:t>
      </w:r>
      <w:r w:rsidRPr="004E1507">
        <w:rPr>
          <w:b w:val="0"/>
        </w:rPr>
        <w:t>Quadro 27</w:t>
      </w:r>
      <w:r w:rsidRPr="00A62763">
        <w:rPr>
          <w:b w:val="0"/>
        </w:rPr>
        <w:t xml:space="preserve"> ilustra o caso de uso Cadastrar </w:t>
      </w:r>
      <w:r>
        <w:rPr>
          <w:b w:val="0"/>
        </w:rPr>
        <w:t>Usuário</w:t>
      </w:r>
      <w:r w:rsidRPr="00A62763">
        <w:rPr>
          <w:b w:val="0"/>
        </w:rPr>
        <w:t>, especificando as fases que um administrador realiza ao interagir com o sistema para inserir ou modificar informações d</w:t>
      </w:r>
      <w:r>
        <w:rPr>
          <w:b w:val="0"/>
        </w:rPr>
        <w:t>os</w:t>
      </w:r>
      <w:r w:rsidRPr="00A62763">
        <w:rPr>
          <w:b w:val="0"/>
        </w:rPr>
        <w:t xml:space="preserve"> </w:t>
      </w:r>
      <w:r>
        <w:rPr>
          <w:b w:val="0"/>
        </w:rPr>
        <w:lastRenderedPageBreak/>
        <w:t>usuários</w:t>
      </w:r>
      <w:r w:rsidRPr="00A62763">
        <w:rPr>
          <w:b w:val="0"/>
        </w:rPr>
        <w:t>. Este procedimento assegura o registro adequado das informações, assegurando desta forma a integridade dos dados administrativos do sistema</w:t>
      </w:r>
      <w:r>
        <w:rPr>
          <w:b w:val="0"/>
        </w:rPr>
        <w:t>.</w:t>
      </w:r>
    </w:p>
    <w:p w14:paraId="7B7F23D6" w14:textId="1B1A2A22" w:rsidR="00A837A3" w:rsidRDefault="00943BD3" w:rsidP="00A837A3">
      <w:pPr>
        <w:pStyle w:val="Legenda"/>
        <w:keepNext/>
        <w:jc w:val="left"/>
      </w:pPr>
      <w:bookmarkStart w:id="76" w:name="_Toc168645609"/>
      <w:r>
        <w:t>Quadro</w:t>
      </w:r>
      <w:r w:rsidR="00A837A3">
        <w:t xml:space="preserve"> </w:t>
      </w:r>
      <w:r>
        <w:t>2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7</w:t>
      </w:r>
      <w:r w:rsidR="00456D6D">
        <w:rPr>
          <w:noProof/>
        </w:rPr>
        <w:fldChar w:fldCharType="end"/>
      </w:r>
      <w:r w:rsidR="00A837A3">
        <w:rPr>
          <w:noProof/>
        </w:rPr>
        <w:t xml:space="preserve"> </w:t>
      </w:r>
      <w:r w:rsidR="00BE1CDF" w:rsidRPr="00FD3E57">
        <w:t>–</w:t>
      </w:r>
      <w:r w:rsidR="00BE1CDF">
        <w:t xml:space="preserve"> </w:t>
      </w:r>
      <w:r w:rsidR="00A837A3" w:rsidRPr="00A837A3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A837A3" w:rsidRPr="00A837A3">
        <w:rPr>
          <w:b w:val="0"/>
          <w:bCs w:val="0"/>
          <w:noProof/>
        </w:rPr>
        <w:t>Cadastrar Usuário</w:t>
      </w:r>
      <w:bookmarkEnd w:id="76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905369" w14:paraId="1C89A7B6" w14:textId="77777777" w:rsidTr="001744DB">
        <w:trPr>
          <w:jc w:val="center"/>
        </w:trPr>
        <w:tc>
          <w:tcPr>
            <w:tcW w:w="9062" w:type="dxa"/>
            <w:gridSpan w:val="2"/>
          </w:tcPr>
          <w:p w14:paraId="01BF220B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905369" w14:paraId="0F748D6E" w14:textId="77777777" w:rsidTr="001744DB">
        <w:trPr>
          <w:jc w:val="center"/>
        </w:trPr>
        <w:tc>
          <w:tcPr>
            <w:tcW w:w="4531" w:type="dxa"/>
          </w:tcPr>
          <w:p w14:paraId="67F3AEE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A8AF20D" w14:textId="42C80449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A837A3">
              <w:rPr>
                <w:b/>
                <w:bCs/>
              </w:rPr>
              <w:t>Usuario</w:t>
            </w:r>
            <w:proofErr w:type="spellEnd"/>
          </w:p>
        </w:tc>
      </w:tr>
      <w:tr w:rsidR="00905369" w14:paraId="781D4D17" w14:textId="77777777" w:rsidTr="001744DB">
        <w:trPr>
          <w:jc w:val="center"/>
        </w:trPr>
        <w:tc>
          <w:tcPr>
            <w:tcW w:w="4531" w:type="dxa"/>
          </w:tcPr>
          <w:p w14:paraId="05626AFD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BAF1DF7" w14:textId="77777777" w:rsidR="00905369" w:rsidRDefault="00905369" w:rsidP="00A62763">
            <w:pPr>
              <w:ind w:firstLine="0"/>
              <w:jc w:val="center"/>
            </w:pPr>
            <w:r>
              <w:t>Administrador</w:t>
            </w:r>
          </w:p>
        </w:tc>
      </w:tr>
      <w:tr w:rsidR="00905369" w14:paraId="27E38741" w14:textId="77777777" w:rsidTr="001744DB">
        <w:trPr>
          <w:jc w:val="center"/>
        </w:trPr>
        <w:tc>
          <w:tcPr>
            <w:tcW w:w="4531" w:type="dxa"/>
          </w:tcPr>
          <w:p w14:paraId="17236CA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50D3CD5" w14:textId="77777777" w:rsidR="00905369" w:rsidRDefault="00905369" w:rsidP="00A62763">
            <w:pPr>
              <w:ind w:firstLine="0"/>
              <w:jc w:val="center"/>
            </w:pPr>
            <w:r>
              <w:t>Sistema</w:t>
            </w:r>
          </w:p>
        </w:tc>
      </w:tr>
      <w:tr w:rsidR="00905369" w14:paraId="019526BB" w14:textId="77777777" w:rsidTr="00746C86">
        <w:trPr>
          <w:trHeight w:val="661"/>
          <w:jc w:val="center"/>
        </w:trPr>
        <w:tc>
          <w:tcPr>
            <w:tcW w:w="4531" w:type="dxa"/>
          </w:tcPr>
          <w:p w14:paraId="5EC8943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FEAE662" w14:textId="3F51C32E" w:rsidR="00905369" w:rsidRDefault="00905369" w:rsidP="00A62763">
            <w:pPr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r w:rsidR="00A837A3">
              <w:t>usuário</w:t>
            </w:r>
            <w:r>
              <w:t>.</w:t>
            </w:r>
          </w:p>
        </w:tc>
      </w:tr>
      <w:tr w:rsidR="00905369" w14:paraId="1759EDA3" w14:textId="77777777" w:rsidTr="001744DB">
        <w:trPr>
          <w:jc w:val="center"/>
        </w:trPr>
        <w:tc>
          <w:tcPr>
            <w:tcW w:w="4531" w:type="dxa"/>
          </w:tcPr>
          <w:p w14:paraId="51FB815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89DC34B" w14:textId="77777777" w:rsidR="00905369" w:rsidRDefault="00905369" w:rsidP="00A62763">
            <w:pPr>
              <w:ind w:firstLine="0"/>
              <w:jc w:val="center"/>
            </w:pPr>
            <w:r>
              <w:t>Administrado logado e autenticado.</w:t>
            </w:r>
          </w:p>
        </w:tc>
      </w:tr>
      <w:tr w:rsidR="00905369" w14:paraId="3D4830E3" w14:textId="77777777" w:rsidTr="001744DB">
        <w:trPr>
          <w:jc w:val="center"/>
        </w:trPr>
        <w:tc>
          <w:tcPr>
            <w:tcW w:w="4531" w:type="dxa"/>
          </w:tcPr>
          <w:p w14:paraId="6FFE5470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0AFA3ECF" w14:textId="77777777" w:rsidR="00905369" w:rsidRDefault="00905369" w:rsidP="00A62763">
            <w:pPr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905369" w14:paraId="2B4A5FD3" w14:textId="77777777" w:rsidTr="001744DB">
        <w:trPr>
          <w:jc w:val="center"/>
        </w:trPr>
        <w:tc>
          <w:tcPr>
            <w:tcW w:w="9062" w:type="dxa"/>
            <w:gridSpan w:val="2"/>
          </w:tcPr>
          <w:p w14:paraId="15885C52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905369" w14:paraId="245AF062" w14:textId="77777777" w:rsidTr="001744DB">
        <w:trPr>
          <w:jc w:val="center"/>
        </w:trPr>
        <w:tc>
          <w:tcPr>
            <w:tcW w:w="4531" w:type="dxa"/>
          </w:tcPr>
          <w:p w14:paraId="5F4AF7AB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A0C490A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905369" w14:paraId="27BBFC6D" w14:textId="77777777" w:rsidTr="001744DB">
        <w:trPr>
          <w:jc w:val="center"/>
        </w:trPr>
        <w:tc>
          <w:tcPr>
            <w:tcW w:w="4531" w:type="dxa"/>
          </w:tcPr>
          <w:p w14:paraId="4FC49AB8" w14:textId="16C3E008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formulário de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44706ABF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76B1770D" w14:textId="77777777" w:rsidTr="001744DB">
        <w:trPr>
          <w:jc w:val="center"/>
        </w:trPr>
        <w:tc>
          <w:tcPr>
            <w:tcW w:w="4531" w:type="dxa"/>
          </w:tcPr>
          <w:p w14:paraId="71CFAFAC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47933DAA" w14:textId="23838BB2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B080396" w14:textId="77777777" w:rsidTr="001744DB">
        <w:trPr>
          <w:jc w:val="center"/>
        </w:trPr>
        <w:tc>
          <w:tcPr>
            <w:tcW w:w="4531" w:type="dxa"/>
          </w:tcPr>
          <w:p w14:paraId="113114D4" w14:textId="21E68C2E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22F8BA19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0BE1F7C3" w14:textId="77777777" w:rsidTr="001744DB">
        <w:trPr>
          <w:jc w:val="center"/>
        </w:trPr>
        <w:tc>
          <w:tcPr>
            <w:tcW w:w="4531" w:type="dxa"/>
          </w:tcPr>
          <w:p w14:paraId="3D7E554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29B5393" w14:textId="06C36B8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valida os dados de entrada do </w:t>
            </w:r>
            <w:r w:rsidR="00A837A3">
              <w:t>usuário</w:t>
            </w:r>
            <w:r>
              <w:t>.</w:t>
            </w:r>
          </w:p>
        </w:tc>
      </w:tr>
      <w:tr w:rsidR="00905369" w14:paraId="058CE848" w14:textId="77777777" w:rsidTr="001744DB">
        <w:trPr>
          <w:jc w:val="center"/>
        </w:trPr>
        <w:tc>
          <w:tcPr>
            <w:tcW w:w="4531" w:type="dxa"/>
          </w:tcPr>
          <w:p w14:paraId="76EAA0A5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221CB9C" w14:textId="7777777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>Sistema salva dados do estado no banco de dados.</w:t>
            </w:r>
          </w:p>
        </w:tc>
      </w:tr>
      <w:tr w:rsidR="00905369" w14:paraId="69456485" w14:textId="77777777" w:rsidTr="001744DB">
        <w:trPr>
          <w:jc w:val="center"/>
        </w:trPr>
        <w:tc>
          <w:tcPr>
            <w:tcW w:w="4531" w:type="dxa"/>
          </w:tcPr>
          <w:p w14:paraId="09B7C6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6A3408E0" w14:textId="44D62D9C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fecha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1BC3284" w14:textId="77777777" w:rsidTr="001744DB">
        <w:trPr>
          <w:jc w:val="center"/>
        </w:trPr>
        <w:tc>
          <w:tcPr>
            <w:tcW w:w="4531" w:type="dxa"/>
          </w:tcPr>
          <w:p w14:paraId="262E38C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56450ACD" w14:textId="7794E4E6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recarrega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66813C4B" w14:textId="77777777" w:rsidTr="001744DB">
        <w:trPr>
          <w:jc w:val="center"/>
        </w:trPr>
        <w:tc>
          <w:tcPr>
            <w:tcW w:w="4531" w:type="dxa"/>
          </w:tcPr>
          <w:p w14:paraId="1BEAB5D7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64EC250" w14:textId="49D55A58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com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33CCDD50" w14:textId="77777777" w:rsidTr="001744DB">
        <w:trPr>
          <w:jc w:val="center"/>
        </w:trPr>
        <w:tc>
          <w:tcPr>
            <w:tcW w:w="9062" w:type="dxa"/>
            <w:gridSpan w:val="2"/>
          </w:tcPr>
          <w:p w14:paraId="06F30329" w14:textId="77777777" w:rsidR="00905369" w:rsidRDefault="00905369" w:rsidP="00A62763">
            <w:pPr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905369" w14:paraId="18A59F97" w14:textId="77777777" w:rsidTr="001744DB">
        <w:trPr>
          <w:jc w:val="center"/>
        </w:trPr>
        <w:tc>
          <w:tcPr>
            <w:tcW w:w="4531" w:type="dxa"/>
          </w:tcPr>
          <w:p w14:paraId="5553205A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10CF1D0" w14:textId="77777777" w:rsidR="00905369" w:rsidRDefault="00905369" w:rsidP="00A62763">
            <w:pPr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905369" w14:paraId="5D6C1D30" w14:textId="77777777" w:rsidTr="001744DB">
        <w:trPr>
          <w:jc w:val="center"/>
        </w:trPr>
        <w:tc>
          <w:tcPr>
            <w:tcW w:w="4531" w:type="dxa"/>
          </w:tcPr>
          <w:p w14:paraId="24E8346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B2F375E" w14:textId="77777777" w:rsidR="00905369" w:rsidRDefault="00905369" w:rsidP="00A62763">
            <w:pPr>
              <w:ind w:firstLine="0"/>
              <w:jc w:val="center"/>
            </w:pPr>
            <w:r>
              <w:t>4.1 Dados de entrada vazio. Sistema exibe Msg21</w:t>
            </w:r>
          </w:p>
        </w:tc>
      </w:tr>
      <w:tr w:rsidR="00905369" w14:paraId="1365CC4A" w14:textId="77777777" w:rsidTr="001744DB">
        <w:trPr>
          <w:jc w:val="center"/>
        </w:trPr>
        <w:tc>
          <w:tcPr>
            <w:tcW w:w="4531" w:type="dxa"/>
          </w:tcPr>
          <w:p w14:paraId="17A8A7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C1BD922" w14:textId="77777777" w:rsidR="00905369" w:rsidRDefault="00905369" w:rsidP="00A62763">
            <w:pPr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1470B559" w14:textId="77777777" w:rsidTr="001744DB">
        <w:trPr>
          <w:jc w:val="center"/>
        </w:trPr>
        <w:tc>
          <w:tcPr>
            <w:tcW w:w="4531" w:type="dxa"/>
          </w:tcPr>
          <w:p w14:paraId="435AEBA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2103FEA" w14:textId="77777777" w:rsidR="00905369" w:rsidRDefault="00905369" w:rsidP="00A62763">
            <w:pPr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7C935688" w14:textId="77777777" w:rsidTr="001744DB">
        <w:trPr>
          <w:jc w:val="center"/>
        </w:trPr>
        <w:tc>
          <w:tcPr>
            <w:tcW w:w="4531" w:type="dxa"/>
          </w:tcPr>
          <w:p w14:paraId="42E9D9CB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0551F02" w14:textId="77777777" w:rsidR="00905369" w:rsidRDefault="00905369" w:rsidP="00A62763">
            <w:pPr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B6B9232" w14:textId="47E263DB" w:rsidR="00905369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531DA445" w14:textId="516792F7" w:rsidR="00224D0D" w:rsidRPr="00C95957" w:rsidRDefault="00224D0D" w:rsidP="00C95957">
      <w:pPr>
        <w:ind w:firstLine="0"/>
      </w:pPr>
      <w:r>
        <w:t xml:space="preserve">  </w:t>
      </w:r>
      <w:r w:rsidR="00A62763" w:rsidRPr="00A77264">
        <w:t>3.5.</w:t>
      </w:r>
      <w:r w:rsidR="004E1507">
        <w:t>3</w:t>
      </w:r>
      <w:r w:rsidR="00A62763" w:rsidRPr="00A77264">
        <w:t xml:space="preserve"> – Caso de uso: </w:t>
      </w:r>
      <w:r w:rsidR="00A62763">
        <w:t xml:space="preserve">Administrador - </w:t>
      </w:r>
      <w:r w:rsidR="00A62763" w:rsidRPr="00A77264">
        <w:t xml:space="preserve">Cadastrar </w:t>
      </w:r>
      <w:r w:rsidR="00A62763">
        <w:t>Usuário</w:t>
      </w:r>
    </w:p>
    <w:p w14:paraId="3478B05C" w14:textId="1AAEC71A" w:rsidR="004E1507" w:rsidRDefault="004E1507" w:rsidP="004E1507">
      <w:pPr>
        <w:pStyle w:val="Pargrafo"/>
        <w:spacing w:line="360" w:lineRule="auto"/>
        <w:rPr>
          <w:color w:val="000000" w:themeColor="text1"/>
          <w:sz w:val="20"/>
          <w:szCs w:val="22"/>
        </w:rPr>
      </w:pPr>
      <w:r w:rsidRPr="00A62763">
        <w:rPr>
          <w:szCs w:val="24"/>
        </w:rPr>
        <w:t xml:space="preserve">A Figura </w:t>
      </w:r>
      <w:r>
        <w:rPr>
          <w:szCs w:val="24"/>
        </w:rPr>
        <w:t>8</w:t>
      </w:r>
      <w:r w:rsidRPr="00A62763">
        <w:rPr>
          <w:szCs w:val="24"/>
        </w:rPr>
        <w:t xml:space="preserve"> ilustra o diagrama de caso de uso</w:t>
      </w:r>
      <w:r>
        <w:rPr>
          <w:szCs w:val="24"/>
        </w:rPr>
        <w:t xml:space="preserve"> geral</w:t>
      </w:r>
      <w:r w:rsidRPr="00A62763">
        <w:rPr>
          <w:szCs w:val="24"/>
        </w:rPr>
        <w:t xml:space="preserve"> </w:t>
      </w:r>
      <w:r>
        <w:rPr>
          <w:szCs w:val="24"/>
        </w:rPr>
        <w:t>de bairro</w:t>
      </w:r>
      <w:r w:rsidRPr="00A62763">
        <w:rPr>
          <w:szCs w:val="24"/>
        </w:rPr>
        <w:t xml:space="preserve">, onde o administrador se comunica com o sistema para estabelecer e administrar </w:t>
      </w:r>
      <w:r>
        <w:rPr>
          <w:szCs w:val="24"/>
        </w:rPr>
        <w:t>os bairros da cidade</w:t>
      </w:r>
      <w:r w:rsidRPr="00A62763">
        <w:rPr>
          <w:szCs w:val="24"/>
        </w:rPr>
        <w:t>.</w:t>
      </w:r>
    </w:p>
    <w:p w14:paraId="019ABD34" w14:textId="0DF0ADD1" w:rsidR="00BE1CDF" w:rsidRDefault="00BE1CDF" w:rsidP="00377CE6">
      <w:pPr>
        <w:pStyle w:val="Legenda"/>
        <w:keepNext/>
        <w:spacing w:line="240" w:lineRule="auto"/>
        <w:jc w:val="both"/>
      </w:pPr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8</w:t>
      </w:r>
      <w:r w:rsidR="00456D6D">
        <w:rPr>
          <w:noProof/>
        </w:rPr>
        <w:fldChar w:fldCharType="end"/>
      </w:r>
      <w:r w:rsidRPr="003C7E3A">
        <w:rPr>
          <w:noProof/>
        </w:rPr>
        <w:t xml:space="preserve"> </w:t>
      </w:r>
      <w:r w:rsidRPr="00FD3E57">
        <w:t>–</w:t>
      </w:r>
      <w:r>
        <w:t xml:space="preserve"> </w:t>
      </w:r>
      <w:r w:rsidRPr="00BE1CDF">
        <w:rPr>
          <w:b w:val="0"/>
          <w:noProof/>
        </w:rPr>
        <w:t>Fluxo do Caso de Uso Geral de Bairro.</w:t>
      </w:r>
    </w:p>
    <w:p w14:paraId="6ABD9B81" w14:textId="2342E19D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>
        <w:rPr>
          <w:noProof/>
          <w:color w:val="000000" w:themeColor="text1"/>
          <w:sz w:val="20"/>
          <w:szCs w:val="22"/>
        </w:rPr>
        <w:drawing>
          <wp:inline distT="0" distB="0" distL="0" distR="0" wp14:anchorId="1C19D89A" wp14:editId="265B9A80">
            <wp:extent cx="5760720" cy="4046855"/>
            <wp:effectExtent l="0" t="0" r="0" b="0"/>
            <wp:docPr id="12" name="Grá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UD de Bairro.sv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17F4" w14:textId="474496FF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7271C67" w14:textId="2FED889D" w:rsidR="00A40043" w:rsidRPr="00A40043" w:rsidRDefault="00A40043" w:rsidP="00A40043">
      <w:pPr>
        <w:pStyle w:val="Pargrafo"/>
        <w:ind w:firstLine="0"/>
        <w:rPr>
          <w:color w:val="000000" w:themeColor="text1"/>
          <w:szCs w:val="24"/>
        </w:rPr>
      </w:pPr>
    </w:p>
    <w:p w14:paraId="4917B485" w14:textId="5BB8C6FF" w:rsidR="004E1507" w:rsidRDefault="004E1507" w:rsidP="004E1507">
      <w:bookmarkStart w:id="77" w:name="_Toc168688455"/>
      <w:r w:rsidRPr="004E1507">
        <w:t xml:space="preserve">O Quadro 28 ilustra o processo do caso de uso "Cadastrar Bairro", especificando as fases que o </w:t>
      </w:r>
      <w:r>
        <w:t>administrador</w:t>
      </w:r>
      <w:r w:rsidRPr="004E1507">
        <w:t xml:space="preserve"> percorre ao interagir com o sistema para inserir ou modificar dados de bairros. Este processo é crucial para assegurar que as informações sejam devidamente registradas, auxiliando na organização e administração eficaz das informações no sistema.</w:t>
      </w:r>
    </w:p>
    <w:p w14:paraId="6B12CC98" w14:textId="44EED9F7" w:rsidR="00BE1CDF" w:rsidRDefault="00BE1CDF" w:rsidP="00BE1CDF">
      <w:pPr>
        <w:pStyle w:val="Legenda"/>
        <w:keepNext/>
        <w:jc w:val="left"/>
      </w:pPr>
      <w:r>
        <w:lastRenderedPageBreak/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16</w:t>
      </w:r>
      <w:r w:rsidR="00456D6D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 w:rsidRPr="00BE1CDF">
        <w:rPr>
          <w:b w:val="0"/>
        </w:rPr>
        <w:t>Fluxo do Caso de Uso: Administrador – Cadastrar Bairro</w:t>
      </w:r>
      <w:bookmarkEnd w:id="77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01AB8B91" w14:textId="77777777" w:rsidTr="00224D0D">
        <w:trPr>
          <w:jc w:val="center"/>
        </w:trPr>
        <w:tc>
          <w:tcPr>
            <w:tcW w:w="9062" w:type="dxa"/>
            <w:gridSpan w:val="2"/>
          </w:tcPr>
          <w:p w14:paraId="1D63331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34C200BC" w14:textId="77777777" w:rsidTr="00224D0D">
        <w:trPr>
          <w:jc w:val="center"/>
        </w:trPr>
        <w:tc>
          <w:tcPr>
            <w:tcW w:w="4531" w:type="dxa"/>
          </w:tcPr>
          <w:p w14:paraId="2D15F2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E03D9A9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533E2B7" w14:textId="77777777" w:rsidTr="00224D0D">
        <w:trPr>
          <w:jc w:val="center"/>
        </w:trPr>
        <w:tc>
          <w:tcPr>
            <w:tcW w:w="4531" w:type="dxa"/>
          </w:tcPr>
          <w:p w14:paraId="11A30C0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712542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5022FD04" w14:textId="77777777" w:rsidTr="00224D0D">
        <w:trPr>
          <w:jc w:val="center"/>
        </w:trPr>
        <w:tc>
          <w:tcPr>
            <w:tcW w:w="4531" w:type="dxa"/>
          </w:tcPr>
          <w:p w14:paraId="428D724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766DC6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76951276" w14:textId="77777777" w:rsidTr="00746C86">
        <w:trPr>
          <w:trHeight w:val="864"/>
          <w:jc w:val="center"/>
        </w:trPr>
        <w:tc>
          <w:tcPr>
            <w:tcW w:w="4531" w:type="dxa"/>
          </w:tcPr>
          <w:p w14:paraId="69515DD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18AD8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bairro.</w:t>
            </w:r>
          </w:p>
        </w:tc>
      </w:tr>
      <w:tr w:rsidR="00A40043" w14:paraId="3062AB20" w14:textId="77777777" w:rsidTr="00224D0D">
        <w:trPr>
          <w:jc w:val="center"/>
        </w:trPr>
        <w:tc>
          <w:tcPr>
            <w:tcW w:w="4531" w:type="dxa"/>
          </w:tcPr>
          <w:p w14:paraId="4FF235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9FA3F7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A40043" w14:paraId="12344E88" w14:textId="77777777" w:rsidTr="00224D0D">
        <w:trPr>
          <w:jc w:val="center"/>
        </w:trPr>
        <w:tc>
          <w:tcPr>
            <w:tcW w:w="4531" w:type="dxa"/>
          </w:tcPr>
          <w:p w14:paraId="544BC91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A6F12E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7B929D98" w14:textId="77777777" w:rsidTr="00224D0D">
        <w:trPr>
          <w:jc w:val="center"/>
        </w:trPr>
        <w:tc>
          <w:tcPr>
            <w:tcW w:w="9062" w:type="dxa"/>
            <w:gridSpan w:val="2"/>
          </w:tcPr>
          <w:p w14:paraId="7BB5769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144706D" w14:textId="77777777" w:rsidTr="00224D0D">
        <w:trPr>
          <w:jc w:val="center"/>
        </w:trPr>
        <w:tc>
          <w:tcPr>
            <w:tcW w:w="4531" w:type="dxa"/>
          </w:tcPr>
          <w:p w14:paraId="42B4D96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2F058177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73C87898" w14:textId="77777777" w:rsidTr="00224D0D">
        <w:trPr>
          <w:jc w:val="center"/>
        </w:trPr>
        <w:tc>
          <w:tcPr>
            <w:tcW w:w="4531" w:type="dxa"/>
          </w:tcPr>
          <w:p w14:paraId="3999AFEF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bairro.</w:t>
            </w:r>
          </w:p>
        </w:tc>
        <w:tc>
          <w:tcPr>
            <w:tcW w:w="4531" w:type="dxa"/>
          </w:tcPr>
          <w:p w14:paraId="57FF2F5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2A632BFB" w14:textId="77777777" w:rsidTr="00224D0D">
        <w:trPr>
          <w:jc w:val="center"/>
        </w:trPr>
        <w:tc>
          <w:tcPr>
            <w:tcW w:w="4531" w:type="dxa"/>
          </w:tcPr>
          <w:p w14:paraId="6CC7447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399B28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bairro.</w:t>
            </w:r>
          </w:p>
        </w:tc>
      </w:tr>
      <w:tr w:rsidR="00A40043" w14:paraId="7D89AD3D" w14:textId="77777777" w:rsidTr="00224D0D">
        <w:trPr>
          <w:jc w:val="center"/>
        </w:trPr>
        <w:tc>
          <w:tcPr>
            <w:tcW w:w="4531" w:type="dxa"/>
          </w:tcPr>
          <w:p w14:paraId="399AF97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bairro.</w:t>
            </w:r>
          </w:p>
        </w:tc>
        <w:tc>
          <w:tcPr>
            <w:tcW w:w="4531" w:type="dxa"/>
          </w:tcPr>
          <w:p w14:paraId="096187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54010D13" w14:textId="77777777" w:rsidTr="00224D0D">
        <w:trPr>
          <w:jc w:val="center"/>
        </w:trPr>
        <w:tc>
          <w:tcPr>
            <w:tcW w:w="4531" w:type="dxa"/>
          </w:tcPr>
          <w:p w14:paraId="25C7FC7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2D2C1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299D8498" w14:textId="77777777" w:rsidTr="00224D0D">
        <w:trPr>
          <w:jc w:val="center"/>
        </w:trPr>
        <w:tc>
          <w:tcPr>
            <w:tcW w:w="4531" w:type="dxa"/>
          </w:tcPr>
          <w:p w14:paraId="475F7D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56CCA6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6DA17B42" w14:textId="77777777" w:rsidTr="00224D0D">
        <w:trPr>
          <w:jc w:val="center"/>
        </w:trPr>
        <w:tc>
          <w:tcPr>
            <w:tcW w:w="4531" w:type="dxa"/>
          </w:tcPr>
          <w:p w14:paraId="1AF4976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604E1D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bairro.</w:t>
            </w:r>
          </w:p>
        </w:tc>
      </w:tr>
      <w:tr w:rsidR="00A40043" w14:paraId="52D7F1DC" w14:textId="77777777" w:rsidTr="00224D0D">
        <w:trPr>
          <w:jc w:val="center"/>
        </w:trPr>
        <w:tc>
          <w:tcPr>
            <w:tcW w:w="4531" w:type="dxa"/>
          </w:tcPr>
          <w:p w14:paraId="6702932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8D51D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5CB8D5F5" w14:textId="77777777" w:rsidTr="00224D0D">
        <w:trPr>
          <w:jc w:val="center"/>
        </w:trPr>
        <w:tc>
          <w:tcPr>
            <w:tcW w:w="4531" w:type="dxa"/>
          </w:tcPr>
          <w:p w14:paraId="41667564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2B249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8A63256" w14:textId="77777777" w:rsidTr="00224D0D">
        <w:trPr>
          <w:jc w:val="center"/>
        </w:trPr>
        <w:tc>
          <w:tcPr>
            <w:tcW w:w="9062" w:type="dxa"/>
            <w:gridSpan w:val="2"/>
          </w:tcPr>
          <w:p w14:paraId="39F50AA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77921F40" w14:textId="77777777" w:rsidTr="00224D0D">
        <w:trPr>
          <w:jc w:val="center"/>
        </w:trPr>
        <w:tc>
          <w:tcPr>
            <w:tcW w:w="4531" w:type="dxa"/>
          </w:tcPr>
          <w:p w14:paraId="6AE5D14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D9A67F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640519E" w14:textId="77777777" w:rsidTr="00224D0D">
        <w:trPr>
          <w:jc w:val="center"/>
        </w:trPr>
        <w:tc>
          <w:tcPr>
            <w:tcW w:w="4531" w:type="dxa"/>
          </w:tcPr>
          <w:p w14:paraId="3BC5DB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091038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BA5085B" w14:textId="77777777" w:rsidTr="00224D0D">
        <w:trPr>
          <w:jc w:val="center"/>
        </w:trPr>
        <w:tc>
          <w:tcPr>
            <w:tcW w:w="4531" w:type="dxa"/>
          </w:tcPr>
          <w:p w14:paraId="2C87E78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C8EFD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769D946" w14:textId="77777777" w:rsidTr="00224D0D">
        <w:trPr>
          <w:jc w:val="center"/>
        </w:trPr>
        <w:tc>
          <w:tcPr>
            <w:tcW w:w="4531" w:type="dxa"/>
          </w:tcPr>
          <w:p w14:paraId="653E666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5EB1AA4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C898011" w14:textId="77777777" w:rsidTr="00224D0D">
        <w:trPr>
          <w:jc w:val="center"/>
        </w:trPr>
        <w:tc>
          <w:tcPr>
            <w:tcW w:w="4531" w:type="dxa"/>
          </w:tcPr>
          <w:p w14:paraId="42C1282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2E0BD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0E42005B" w14:textId="77777777" w:rsidR="00224D0D" w:rsidRDefault="00224D0D" w:rsidP="00224D0D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778D1E5" w14:textId="3C37FC38" w:rsidR="00A40043" w:rsidRDefault="00A40043" w:rsidP="00905369">
      <w:pPr>
        <w:pStyle w:val="Pargrafo"/>
        <w:spacing w:line="360" w:lineRule="auto"/>
        <w:ind w:firstLine="0"/>
        <w:rPr>
          <w:color w:val="000000" w:themeColor="text1"/>
          <w:szCs w:val="24"/>
        </w:rPr>
      </w:pPr>
    </w:p>
    <w:p w14:paraId="4AD3D2CD" w14:textId="730B18BD" w:rsidR="00A40043" w:rsidRDefault="00A40043" w:rsidP="00905369">
      <w:pPr>
        <w:pStyle w:val="Pargrafo"/>
        <w:spacing w:line="360" w:lineRule="auto"/>
        <w:ind w:firstLine="0"/>
        <w:rPr>
          <w:rFonts w:eastAsia="Calibri"/>
          <w:szCs w:val="24"/>
          <w:lang w:eastAsia="en-US"/>
        </w:rPr>
      </w:pPr>
    </w:p>
    <w:p w14:paraId="38D1EA69" w14:textId="49DA299A" w:rsidR="00C87BB6" w:rsidRDefault="0020102D" w:rsidP="0020102D">
      <w:bookmarkStart w:id="78" w:name="_Toc168688456"/>
      <w:r w:rsidRPr="0020102D">
        <w:t>O Quadro 29 ilustra o processo do caso de uso "Alterar Bairro", especificando as fases que o gestor deve percorrer para alterar as informações de bairros no software.</w:t>
      </w:r>
    </w:p>
    <w:p w14:paraId="757B7826" w14:textId="5D430130" w:rsidR="00BE1CDF" w:rsidRDefault="00BE1CDF" w:rsidP="00BE1CDF">
      <w:pPr>
        <w:pStyle w:val="Legenda"/>
        <w:keepNext/>
        <w:jc w:val="left"/>
      </w:pPr>
      <w:r>
        <w:lastRenderedPageBreak/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17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Pr="00BE1CDF">
        <w:rPr>
          <w:b w:val="0"/>
          <w:noProof/>
        </w:rPr>
        <w:t>– Fluxo do Caso de Uso: Administrador – Alterar Bairro</w:t>
      </w:r>
      <w:bookmarkEnd w:id="78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1821D5FB" w14:textId="77777777" w:rsidTr="00224D0D">
        <w:trPr>
          <w:jc w:val="center"/>
        </w:trPr>
        <w:tc>
          <w:tcPr>
            <w:tcW w:w="9062" w:type="dxa"/>
            <w:gridSpan w:val="2"/>
          </w:tcPr>
          <w:p w14:paraId="5582DB3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48562218" w14:textId="77777777" w:rsidTr="00224D0D">
        <w:trPr>
          <w:jc w:val="center"/>
        </w:trPr>
        <w:tc>
          <w:tcPr>
            <w:tcW w:w="4531" w:type="dxa"/>
          </w:tcPr>
          <w:p w14:paraId="651ACCB5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502C2361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39CE3B0" w14:textId="77777777" w:rsidTr="00224D0D">
        <w:trPr>
          <w:jc w:val="center"/>
        </w:trPr>
        <w:tc>
          <w:tcPr>
            <w:tcW w:w="4531" w:type="dxa"/>
          </w:tcPr>
          <w:p w14:paraId="2B66D51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30A0C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1F7C24BA" w14:textId="77777777" w:rsidTr="00224D0D">
        <w:trPr>
          <w:jc w:val="center"/>
        </w:trPr>
        <w:tc>
          <w:tcPr>
            <w:tcW w:w="4531" w:type="dxa"/>
          </w:tcPr>
          <w:p w14:paraId="44D7A98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08EC08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3E5F6776" w14:textId="77777777" w:rsidTr="00224D0D">
        <w:trPr>
          <w:jc w:val="center"/>
        </w:trPr>
        <w:tc>
          <w:tcPr>
            <w:tcW w:w="4531" w:type="dxa"/>
          </w:tcPr>
          <w:p w14:paraId="7899C3D1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3DFA175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alterar o bairro.</w:t>
            </w:r>
          </w:p>
        </w:tc>
      </w:tr>
      <w:tr w:rsidR="00A40043" w14:paraId="106D67AC" w14:textId="77777777" w:rsidTr="00224D0D">
        <w:trPr>
          <w:jc w:val="center"/>
        </w:trPr>
        <w:tc>
          <w:tcPr>
            <w:tcW w:w="4531" w:type="dxa"/>
          </w:tcPr>
          <w:p w14:paraId="6D10EC7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D4B64F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A40043" w14:paraId="779975D9" w14:textId="77777777" w:rsidTr="00224D0D">
        <w:trPr>
          <w:jc w:val="center"/>
        </w:trPr>
        <w:tc>
          <w:tcPr>
            <w:tcW w:w="4531" w:type="dxa"/>
          </w:tcPr>
          <w:p w14:paraId="502EE25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31ADE79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367EC3B2" w14:textId="77777777" w:rsidTr="00224D0D">
        <w:trPr>
          <w:jc w:val="center"/>
        </w:trPr>
        <w:tc>
          <w:tcPr>
            <w:tcW w:w="9062" w:type="dxa"/>
            <w:gridSpan w:val="2"/>
          </w:tcPr>
          <w:p w14:paraId="554AED4F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7988B7C" w14:textId="77777777" w:rsidTr="00224D0D">
        <w:trPr>
          <w:jc w:val="center"/>
        </w:trPr>
        <w:tc>
          <w:tcPr>
            <w:tcW w:w="4531" w:type="dxa"/>
          </w:tcPr>
          <w:p w14:paraId="38264EE5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0AD68C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2E544AAE" w14:textId="77777777" w:rsidTr="00224D0D">
        <w:trPr>
          <w:jc w:val="center"/>
        </w:trPr>
        <w:tc>
          <w:tcPr>
            <w:tcW w:w="4531" w:type="dxa"/>
          </w:tcPr>
          <w:p w14:paraId="022BBF96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formulário de alteração de bairro.</w:t>
            </w:r>
          </w:p>
        </w:tc>
        <w:tc>
          <w:tcPr>
            <w:tcW w:w="4531" w:type="dxa"/>
          </w:tcPr>
          <w:p w14:paraId="63617F0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D975C68" w14:textId="77777777" w:rsidTr="00224D0D">
        <w:trPr>
          <w:jc w:val="center"/>
        </w:trPr>
        <w:tc>
          <w:tcPr>
            <w:tcW w:w="4531" w:type="dxa"/>
          </w:tcPr>
          <w:p w14:paraId="72C1B2B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BF2684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de alteração de bairro.</w:t>
            </w:r>
          </w:p>
        </w:tc>
      </w:tr>
      <w:tr w:rsidR="00A40043" w14:paraId="0FB32526" w14:textId="77777777" w:rsidTr="00224D0D">
        <w:trPr>
          <w:jc w:val="center"/>
        </w:trPr>
        <w:tc>
          <w:tcPr>
            <w:tcW w:w="4531" w:type="dxa"/>
          </w:tcPr>
          <w:p w14:paraId="62C10235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alteração de bairro.</w:t>
            </w:r>
          </w:p>
        </w:tc>
        <w:tc>
          <w:tcPr>
            <w:tcW w:w="4531" w:type="dxa"/>
          </w:tcPr>
          <w:p w14:paraId="217E91F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433C52C2" w14:textId="77777777" w:rsidTr="00224D0D">
        <w:trPr>
          <w:jc w:val="center"/>
        </w:trPr>
        <w:tc>
          <w:tcPr>
            <w:tcW w:w="4531" w:type="dxa"/>
          </w:tcPr>
          <w:p w14:paraId="66A4E9E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AE77F1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76EBAF38" w14:textId="77777777" w:rsidTr="00224D0D">
        <w:trPr>
          <w:jc w:val="center"/>
        </w:trPr>
        <w:tc>
          <w:tcPr>
            <w:tcW w:w="4531" w:type="dxa"/>
          </w:tcPr>
          <w:p w14:paraId="7C3FC0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BAA22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39E9C6F1" w14:textId="77777777" w:rsidTr="00224D0D">
        <w:trPr>
          <w:jc w:val="center"/>
        </w:trPr>
        <w:tc>
          <w:tcPr>
            <w:tcW w:w="4531" w:type="dxa"/>
          </w:tcPr>
          <w:p w14:paraId="4AADFD9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FE75D0F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fecha modal de alteração de bairro.</w:t>
            </w:r>
          </w:p>
        </w:tc>
      </w:tr>
      <w:tr w:rsidR="00A40043" w14:paraId="77B81D08" w14:textId="77777777" w:rsidTr="00224D0D">
        <w:trPr>
          <w:jc w:val="center"/>
        </w:trPr>
        <w:tc>
          <w:tcPr>
            <w:tcW w:w="4531" w:type="dxa"/>
          </w:tcPr>
          <w:p w14:paraId="5881D1C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58E0E3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676808E9" w14:textId="77777777" w:rsidTr="00224D0D">
        <w:trPr>
          <w:jc w:val="center"/>
        </w:trPr>
        <w:tc>
          <w:tcPr>
            <w:tcW w:w="4531" w:type="dxa"/>
          </w:tcPr>
          <w:p w14:paraId="6D3EC1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B8F66D0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B35EB0E" w14:textId="77777777" w:rsidTr="00224D0D">
        <w:trPr>
          <w:jc w:val="center"/>
        </w:trPr>
        <w:tc>
          <w:tcPr>
            <w:tcW w:w="9062" w:type="dxa"/>
            <w:gridSpan w:val="2"/>
          </w:tcPr>
          <w:p w14:paraId="1D2ABA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460AF875" w14:textId="77777777" w:rsidTr="00224D0D">
        <w:trPr>
          <w:jc w:val="center"/>
        </w:trPr>
        <w:tc>
          <w:tcPr>
            <w:tcW w:w="4531" w:type="dxa"/>
          </w:tcPr>
          <w:p w14:paraId="2E87383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484CF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2BDF3482" w14:textId="77777777" w:rsidTr="00224D0D">
        <w:trPr>
          <w:jc w:val="center"/>
        </w:trPr>
        <w:tc>
          <w:tcPr>
            <w:tcW w:w="4531" w:type="dxa"/>
          </w:tcPr>
          <w:p w14:paraId="2DEA87A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963FCA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68325DD1" w14:textId="77777777" w:rsidTr="00224D0D">
        <w:trPr>
          <w:jc w:val="center"/>
        </w:trPr>
        <w:tc>
          <w:tcPr>
            <w:tcW w:w="4531" w:type="dxa"/>
          </w:tcPr>
          <w:p w14:paraId="2CEE236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D1583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6EBBDEE" w14:textId="77777777" w:rsidTr="00224D0D">
        <w:trPr>
          <w:jc w:val="center"/>
        </w:trPr>
        <w:tc>
          <w:tcPr>
            <w:tcW w:w="4531" w:type="dxa"/>
          </w:tcPr>
          <w:p w14:paraId="6F46165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D39AE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9EB9ED8" w14:textId="77777777" w:rsidTr="00224D0D">
        <w:trPr>
          <w:jc w:val="center"/>
        </w:trPr>
        <w:tc>
          <w:tcPr>
            <w:tcW w:w="4531" w:type="dxa"/>
          </w:tcPr>
          <w:p w14:paraId="5CE23E1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7497A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4A149816" w14:textId="311AE59C" w:rsidR="00A40043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6FE75EC5" w14:textId="4A6BE9E4" w:rsidR="00BE1CDF" w:rsidRDefault="00BE1CDF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28F8A3E6" w14:textId="65B480C0" w:rsidR="0020102D" w:rsidRDefault="0020102D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A8FBE0E" w14:textId="77777777" w:rsidR="0020102D" w:rsidRPr="00BE1CDF" w:rsidRDefault="0020102D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0A02BE4A" w14:textId="77777777" w:rsidR="0020102D" w:rsidRDefault="0020102D" w:rsidP="0020102D">
      <w:bookmarkStart w:id="79" w:name="_Toc168688457"/>
      <w:r>
        <w:t xml:space="preserve">O Quadro 30 ilustra o processo do caso de uso "Excluir Bairro", especificando as fases que o gestor precisa cumprir para apagar dados de bairros do sistema. </w:t>
      </w:r>
    </w:p>
    <w:p w14:paraId="31F707B2" w14:textId="3B2E4A00" w:rsidR="00BE1CDF" w:rsidRPr="00BE1CDF" w:rsidRDefault="0020102D" w:rsidP="0020102D">
      <w:pPr>
        <w:pStyle w:val="Legenda"/>
        <w:keepNext/>
        <w:jc w:val="left"/>
        <w:rPr>
          <w:b w:val="0"/>
        </w:rPr>
      </w:pPr>
      <w:r>
        <w:lastRenderedPageBreak/>
        <w:t xml:space="preserve"> </w:t>
      </w:r>
      <w:r w:rsidR="00BE1CDF"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18</w:t>
      </w:r>
      <w:r w:rsidR="00456D6D">
        <w:rPr>
          <w:noProof/>
        </w:rPr>
        <w:fldChar w:fldCharType="end"/>
      </w:r>
      <w:r w:rsidR="00BE1CDF">
        <w:t xml:space="preserve"> </w:t>
      </w:r>
      <w:r w:rsidR="00BE1CDF" w:rsidRPr="00BE1CDF">
        <w:rPr>
          <w:b w:val="0"/>
        </w:rPr>
        <w:t>– Fluxo do Caso de Uso: Administrador – Excluir Bairro</w:t>
      </w:r>
      <w:bookmarkEnd w:id="79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2C1828A0" w14:textId="77777777" w:rsidTr="00224D0D">
        <w:trPr>
          <w:jc w:val="center"/>
        </w:trPr>
        <w:tc>
          <w:tcPr>
            <w:tcW w:w="9062" w:type="dxa"/>
            <w:gridSpan w:val="2"/>
          </w:tcPr>
          <w:p w14:paraId="31EB549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2FB031C6" w14:textId="77777777" w:rsidTr="00224D0D">
        <w:trPr>
          <w:jc w:val="center"/>
        </w:trPr>
        <w:tc>
          <w:tcPr>
            <w:tcW w:w="4531" w:type="dxa"/>
          </w:tcPr>
          <w:p w14:paraId="35DB55D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A782F02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91A0E58" w14:textId="77777777" w:rsidTr="00224D0D">
        <w:trPr>
          <w:jc w:val="center"/>
        </w:trPr>
        <w:tc>
          <w:tcPr>
            <w:tcW w:w="4531" w:type="dxa"/>
          </w:tcPr>
          <w:p w14:paraId="15724EC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5D45C81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76B56757" w14:textId="77777777" w:rsidTr="00224D0D">
        <w:trPr>
          <w:jc w:val="center"/>
        </w:trPr>
        <w:tc>
          <w:tcPr>
            <w:tcW w:w="4531" w:type="dxa"/>
          </w:tcPr>
          <w:p w14:paraId="57A526B3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75CA8DF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6551C0CB" w14:textId="77777777" w:rsidTr="00224D0D">
        <w:trPr>
          <w:jc w:val="center"/>
        </w:trPr>
        <w:tc>
          <w:tcPr>
            <w:tcW w:w="4531" w:type="dxa"/>
          </w:tcPr>
          <w:p w14:paraId="284A656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91FD59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excluir o bairro.</w:t>
            </w:r>
          </w:p>
        </w:tc>
      </w:tr>
      <w:tr w:rsidR="00A40043" w14:paraId="101B1D49" w14:textId="77777777" w:rsidTr="00224D0D">
        <w:trPr>
          <w:jc w:val="center"/>
        </w:trPr>
        <w:tc>
          <w:tcPr>
            <w:tcW w:w="4531" w:type="dxa"/>
          </w:tcPr>
          <w:p w14:paraId="0C5E1BC4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15BF6E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A40043" w14:paraId="74B2A540" w14:textId="77777777" w:rsidTr="00224D0D">
        <w:trPr>
          <w:jc w:val="center"/>
        </w:trPr>
        <w:tc>
          <w:tcPr>
            <w:tcW w:w="4531" w:type="dxa"/>
          </w:tcPr>
          <w:p w14:paraId="7B3F438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450F3D6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6AC647FD" w14:textId="77777777" w:rsidTr="00224D0D">
        <w:trPr>
          <w:jc w:val="center"/>
        </w:trPr>
        <w:tc>
          <w:tcPr>
            <w:tcW w:w="9062" w:type="dxa"/>
            <w:gridSpan w:val="2"/>
          </w:tcPr>
          <w:p w14:paraId="047A817D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5BF4843B" w14:textId="77777777" w:rsidTr="00224D0D">
        <w:trPr>
          <w:jc w:val="center"/>
        </w:trPr>
        <w:tc>
          <w:tcPr>
            <w:tcW w:w="4531" w:type="dxa"/>
          </w:tcPr>
          <w:p w14:paraId="53C49BDC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89C36F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14D2881F" w14:textId="77777777" w:rsidTr="00224D0D">
        <w:trPr>
          <w:jc w:val="center"/>
        </w:trPr>
        <w:tc>
          <w:tcPr>
            <w:tcW w:w="4531" w:type="dxa"/>
          </w:tcPr>
          <w:p w14:paraId="4E81AC9D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formulário de exclusão de bairro.</w:t>
            </w:r>
          </w:p>
        </w:tc>
        <w:tc>
          <w:tcPr>
            <w:tcW w:w="4531" w:type="dxa"/>
          </w:tcPr>
          <w:p w14:paraId="5FC7F3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137AFBB8" w14:textId="77777777" w:rsidTr="00224D0D">
        <w:trPr>
          <w:jc w:val="center"/>
        </w:trPr>
        <w:tc>
          <w:tcPr>
            <w:tcW w:w="4531" w:type="dxa"/>
          </w:tcPr>
          <w:p w14:paraId="6BBCD9D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FDD902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de exclusão de bairro.</w:t>
            </w:r>
          </w:p>
        </w:tc>
      </w:tr>
      <w:tr w:rsidR="00A40043" w14:paraId="77390DE9" w14:textId="77777777" w:rsidTr="00224D0D">
        <w:trPr>
          <w:jc w:val="center"/>
        </w:trPr>
        <w:tc>
          <w:tcPr>
            <w:tcW w:w="4531" w:type="dxa"/>
          </w:tcPr>
          <w:p w14:paraId="70177B16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exclusão de bairro.</w:t>
            </w:r>
          </w:p>
        </w:tc>
        <w:tc>
          <w:tcPr>
            <w:tcW w:w="4531" w:type="dxa"/>
          </w:tcPr>
          <w:p w14:paraId="4FD9F28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370BF9A9" w14:textId="77777777" w:rsidTr="00224D0D">
        <w:trPr>
          <w:jc w:val="center"/>
        </w:trPr>
        <w:tc>
          <w:tcPr>
            <w:tcW w:w="4531" w:type="dxa"/>
          </w:tcPr>
          <w:p w14:paraId="62D795A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6461A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4B924A52" w14:textId="77777777" w:rsidTr="00224D0D">
        <w:trPr>
          <w:jc w:val="center"/>
        </w:trPr>
        <w:tc>
          <w:tcPr>
            <w:tcW w:w="4531" w:type="dxa"/>
          </w:tcPr>
          <w:p w14:paraId="6175944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6C70185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exclui os dados do bairro no banco de dados.</w:t>
            </w:r>
          </w:p>
        </w:tc>
      </w:tr>
      <w:tr w:rsidR="00A40043" w14:paraId="4F2903D8" w14:textId="77777777" w:rsidTr="00224D0D">
        <w:trPr>
          <w:jc w:val="center"/>
        </w:trPr>
        <w:tc>
          <w:tcPr>
            <w:tcW w:w="4531" w:type="dxa"/>
          </w:tcPr>
          <w:p w14:paraId="463A012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A4A4AEC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fecha modal de exclusão de bairro.</w:t>
            </w:r>
          </w:p>
        </w:tc>
      </w:tr>
      <w:tr w:rsidR="00A40043" w14:paraId="39ABB8BF" w14:textId="77777777" w:rsidTr="00224D0D">
        <w:trPr>
          <w:jc w:val="center"/>
        </w:trPr>
        <w:tc>
          <w:tcPr>
            <w:tcW w:w="4531" w:type="dxa"/>
          </w:tcPr>
          <w:p w14:paraId="738553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CE43400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4EC79B03" w14:textId="77777777" w:rsidTr="00224D0D">
        <w:trPr>
          <w:jc w:val="center"/>
        </w:trPr>
        <w:tc>
          <w:tcPr>
            <w:tcW w:w="4531" w:type="dxa"/>
          </w:tcPr>
          <w:p w14:paraId="0BDB3B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89351D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44BCD369" w14:textId="77777777" w:rsidTr="00224D0D">
        <w:trPr>
          <w:jc w:val="center"/>
        </w:trPr>
        <w:tc>
          <w:tcPr>
            <w:tcW w:w="9062" w:type="dxa"/>
            <w:gridSpan w:val="2"/>
          </w:tcPr>
          <w:p w14:paraId="5A9297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B4C8663" w14:textId="77777777" w:rsidTr="00224D0D">
        <w:trPr>
          <w:jc w:val="center"/>
        </w:trPr>
        <w:tc>
          <w:tcPr>
            <w:tcW w:w="4531" w:type="dxa"/>
          </w:tcPr>
          <w:p w14:paraId="1B0737B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EF22A4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57098BE" w14:textId="77777777" w:rsidTr="00224D0D">
        <w:trPr>
          <w:jc w:val="center"/>
        </w:trPr>
        <w:tc>
          <w:tcPr>
            <w:tcW w:w="4531" w:type="dxa"/>
          </w:tcPr>
          <w:p w14:paraId="31CC5E68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4E787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FA82BF7" w14:textId="77777777" w:rsidTr="00224D0D">
        <w:trPr>
          <w:jc w:val="center"/>
        </w:trPr>
        <w:tc>
          <w:tcPr>
            <w:tcW w:w="4531" w:type="dxa"/>
          </w:tcPr>
          <w:p w14:paraId="0BA0824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B180D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003CC15E" w14:textId="77777777" w:rsidTr="00224D0D">
        <w:trPr>
          <w:jc w:val="center"/>
        </w:trPr>
        <w:tc>
          <w:tcPr>
            <w:tcW w:w="4531" w:type="dxa"/>
          </w:tcPr>
          <w:p w14:paraId="51AB929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E23D8B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4B46650C" w14:textId="77777777" w:rsidTr="00224D0D">
        <w:trPr>
          <w:jc w:val="center"/>
        </w:trPr>
        <w:tc>
          <w:tcPr>
            <w:tcW w:w="4531" w:type="dxa"/>
          </w:tcPr>
          <w:p w14:paraId="35D2D61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6B166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5145ABC" w14:textId="77777777" w:rsidR="00224D0D" w:rsidRDefault="00224D0D" w:rsidP="00224D0D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6EA1CFA" w14:textId="21D16C72" w:rsidR="00A40043" w:rsidRDefault="00A40043" w:rsidP="00A77264">
      <w:pPr>
        <w:ind w:firstLine="0"/>
        <w:rPr>
          <w:rFonts w:eastAsia="Calibri"/>
          <w:szCs w:val="24"/>
          <w:lang w:eastAsia="en-US"/>
        </w:rPr>
      </w:pPr>
    </w:p>
    <w:p w14:paraId="15F853EB" w14:textId="77777777" w:rsidR="0020102D" w:rsidRDefault="0020102D" w:rsidP="0020102D"/>
    <w:p w14:paraId="19B70D56" w14:textId="77777777" w:rsidR="0020102D" w:rsidRDefault="0020102D" w:rsidP="0020102D"/>
    <w:p w14:paraId="7A3A1931" w14:textId="1E8755B7" w:rsidR="0020102D" w:rsidRPr="0020102D" w:rsidRDefault="0020102D" w:rsidP="0020102D">
      <w:pPr>
        <w:rPr>
          <w:b/>
        </w:rPr>
      </w:pPr>
      <w:r w:rsidRPr="0020102D">
        <w:t xml:space="preserve">O Quadro 31 ilustra o processo do caso de uso "Listar Bairro", especificando as fases que o gestor deve percorrer para obter informações sobre os bairros registrados no software. </w:t>
      </w:r>
    </w:p>
    <w:p w14:paraId="185DE7DB" w14:textId="65239928" w:rsidR="00BE1CDF" w:rsidRDefault="00BE1CDF" w:rsidP="00BE1CDF">
      <w:pPr>
        <w:pStyle w:val="Legenda"/>
        <w:keepNext/>
        <w:jc w:val="left"/>
      </w:pPr>
      <w:bookmarkStart w:id="80" w:name="_Toc168688458"/>
      <w:r>
        <w:lastRenderedPageBreak/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19</w:t>
      </w:r>
      <w:r w:rsidR="00456D6D">
        <w:rPr>
          <w:noProof/>
        </w:rPr>
        <w:fldChar w:fldCharType="end"/>
      </w:r>
      <w:r>
        <w:t xml:space="preserve"> </w:t>
      </w:r>
      <w:r w:rsidRPr="00BE1CDF">
        <w:rPr>
          <w:b w:val="0"/>
          <w:noProof/>
        </w:rPr>
        <w:t>– Fluxo do Caso de Uso: Administrador – Listar Bairro</w:t>
      </w:r>
      <w:bookmarkEnd w:id="80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A40043" w14:paraId="23FAD299" w14:textId="77777777" w:rsidTr="00224D0D">
        <w:trPr>
          <w:jc w:val="center"/>
        </w:trPr>
        <w:tc>
          <w:tcPr>
            <w:tcW w:w="8494" w:type="dxa"/>
            <w:gridSpan w:val="2"/>
          </w:tcPr>
          <w:p w14:paraId="6C3AB9E7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5E7A61C9" w14:textId="77777777" w:rsidTr="00224D0D">
        <w:trPr>
          <w:jc w:val="center"/>
        </w:trPr>
        <w:tc>
          <w:tcPr>
            <w:tcW w:w="4271" w:type="dxa"/>
          </w:tcPr>
          <w:p w14:paraId="686DFED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5ED64DFA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00649532" w14:textId="77777777" w:rsidTr="00224D0D">
        <w:trPr>
          <w:jc w:val="center"/>
        </w:trPr>
        <w:tc>
          <w:tcPr>
            <w:tcW w:w="4271" w:type="dxa"/>
          </w:tcPr>
          <w:p w14:paraId="1806406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42E2585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028449E0" w14:textId="77777777" w:rsidTr="00224D0D">
        <w:trPr>
          <w:jc w:val="center"/>
        </w:trPr>
        <w:tc>
          <w:tcPr>
            <w:tcW w:w="4271" w:type="dxa"/>
          </w:tcPr>
          <w:p w14:paraId="2DBC557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2D286A5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09471337" w14:textId="77777777" w:rsidTr="00224D0D">
        <w:trPr>
          <w:jc w:val="center"/>
        </w:trPr>
        <w:tc>
          <w:tcPr>
            <w:tcW w:w="4271" w:type="dxa"/>
          </w:tcPr>
          <w:p w14:paraId="2812C7AE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7383259E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listar o bairro.</w:t>
            </w:r>
          </w:p>
        </w:tc>
      </w:tr>
      <w:tr w:rsidR="00A40043" w14:paraId="7E5DEFAD" w14:textId="77777777" w:rsidTr="00224D0D">
        <w:trPr>
          <w:jc w:val="center"/>
        </w:trPr>
        <w:tc>
          <w:tcPr>
            <w:tcW w:w="4271" w:type="dxa"/>
          </w:tcPr>
          <w:p w14:paraId="06B8DF5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7D5D464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A40043" w14:paraId="1D019A8D" w14:textId="77777777" w:rsidTr="00224D0D">
        <w:trPr>
          <w:jc w:val="center"/>
        </w:trPr>
        <w:tc>
          <w:tcPr>
            <w:tcW w:w="4271" w:type="dxa"/>
          </w:tcPr>
          <w:p w14:paraId="74C0B09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1F445F1D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lista os bairros.</w:t>
            </w:r>
          </w:p>
        </w:tc>
      </w:tr>
      <w:tr w:rsidR="00A40043" w14:paraId="5B3BC064" w14:textId="77777777" w:rsidTr="00224D0D">
        <w:trPr>
          <w:jc w:val="center"/>
        </w:trPr>
        <w:tc>
          <w:tcPr>
            <w:tcW w:w="8494" w:type="dxa"/>
            <w:gridSpan w:val="2"/>
          </w:tcPr>
          <w:p w14:paraId="6192E3D8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6161CE5F" w14:textId="77777777" w:rsidTr="00224D0D">
        <w:trPr>
          <w:jc w:val="center"/>
        </w:trPr>
        <w:tc>
          <w:tcPr>
            <w:tcW w:w="4271" w:type="dxa"/>
          </w:tcPr>
          <w:p w14:paraId="1E509DE3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15C5D3F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399D7A2E" w14:textId="77777777" w:rsidTr="00224D0D">
        <w:trPr>
          <w:jc w:val="center"/>
        </w:trPr>
        <w:tc>
          <w:tcPr>
            <w:tcW w:w="4271" w:type="dxa"/>
          </w:tcPr>
          <w:p w14:paraId="00370754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Administrador requisita lista de bairro.</w:t>
            </w:r>
          </w:p>
        </w:tc>
        <w:tc>
          <w:tcPr>
            <w:tcW w:w="4223" w:type="dxa"/>
          </w:tcPr>
          <w:p w14:paraId="5A20DBC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9905DA6" w14:textId="77777777" w:rsidTr="00224D0D">
        <w:trPr>
          <w:jc w:val="center"/>
        </w:trPr>
        <w:tc>
          <w:tcPr>
            <w:tcW w:w="4271" w:type="dxa"/>
          </w:tcPr>
          <w:p w14:paraId="696500B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2DA3E2E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Sistema exibe tabela de listagem de bairro.</w:t>
            </w:r>
          </w:p>
        </w:tc>
      </w:tr>
      <w:tr w:rsidR="00A40043" w14:paraId="6F0E09F3" w14:textId="77777777" w:rsidTr="00224D0D">
        <w:trPr>
          <w:jc w:val="center"/>
        </w:trPr>
        <w:tc>
          <w:tcPr>
            <w:tcW w:w="8494" w:type="dxa"/>
            <w:gridSpan w:val="2"/>
          </w:tcPr>
          <w:p w14:paraId="62659B9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CED6512" w14:textId="77777777" w:rsidTr="00224D0D">
        <w:trPr>
          <w:jc w:val="center"/>
        </w:trPr>
        <w:tc>
          <w:tcPr>
            <w:tcW w:w="4271" w:type="dxa"/>
          </w:tcPr>
          <w:p w14:paraId="08A0AE4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4AD58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5BD366BE" w14:textId="77777777" w:rsidTr="00224D0D">
        <w:trPr>
          <w:jc w:val="center"/>
        </w:trPr>
        <w:tc>
          <w:tcPr>
            <w:tcW w:w="4271" w:type="dxa"/>
          </w:tcPr>
          <w:p w14:paraId="2A4B27A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03CE96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1B2D38F1" w14:textId="77777777" w:rsidTr="00224D0D">
        <w:trPr>
          <w:jc w:val="center"/>
        </w:trPr>
        <w:tc>
          <w:tcPr>
            <w:tcW w:w="4271" w:type="dxa"/>
          </w:tcPr>
          <w:p w14:paraId="58195BB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FDF78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7FA2E50E" w14:textId="77777777" w:rsidTr="00224D0D">
        <w:trPr>
          <w:jc w:val="center"/>
        </w:trPr>
        <w:tc>
          <w:tcPr>
            <w:tcW w:w="4271" w:type="dxa"/>
          </w:tcPr>
          <w:p w14:paraId="30EE29E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3BCB41A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1E86375D" w14:textId="77777777" w:rsidTr="00224D0D">
        <w:trPr>
          <w:jc w:val="center"/>
        </w:trPr>
        <w:tc>
          <w:tcPr>
            <w:tcW w:w="4271" w:type="dxa"/>
          </w:tcPr>
          <w:p w14:paraId="273A432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012FB6D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67CBEE88" w14:textId="52C93460" w:rsidR="00C95957" w:rsidRDefault="00224D0D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BEB1B53" w14:textId="5583E776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0538F6E" w14:textId="60B24893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32971289" w14:textId="68AED128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59ADF00" w14:textId="7169B2F4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7F031E11" w14:textId="35A573E1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275B4266" w14:textId="730F1DB7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25F3ED71" w14:textId="19E8DA8D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515062D" w14:textId="629AB39A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3E9112E" w14:textId="7F4503AC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5AAE841" w14:textId="589CC860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1BFDEA6" w14:textId="08CD3CA2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49BBA6A" w14:textId="0C2EF7AD" w:rsidR="00C95957" w:rsidRPr="00C95957" w:rsidRDefault="00C95957" w:rsidP="00C95957">
      <w:r w:rsidRPr="00C95957">
        <w:lastRenderedPageBreak/>
        <w:t xml:space="preserve">A Figura 9 representa o processo do caso de uso geral para a gestão de </w:t>
      </w:r>
      <w:proofErr w:type="spellStart"/>
      <w:r w:rsidRPr="00C95957">
        <w:t>TipoLogradouro</w:t>
      </w:r>
      <w:proofErr w:type="spellEnd"/>
      <w:r w:rsidRPr="00C95957">
        <w:t xml:space="preserve"> no sistema. Este processo descreve as interações entre os usuários e o sistema para registrar, alterar ou apagar dados sobre tipos de logradouro, garantindo uma administração eficaz e estruturada dessas informações.</w:t>
      </w:r>
    </w:p>
    <w:p w14:paraId="438A1616" w14:textId="360B7318" w:rsidR="00DD2C3C" w:rsidRPr="00DD2C3C" w:rsidRDefault="00DD2C3C" w:rsidP="00746C86">
      <w:pPr>
        <w:pStyle w:val="Legenda"/>
        <w:keepNext/>
        <w:jc w:val="both"/>
        <w:rPr>
          <w:b w:val="0"/>
        </w:rPr>
      </w:pPr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9</w:t>
      </w:r>
      <w:r w:rsidR="00456D6D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</w:p>
    <w:p w14:paraId="65A28476" w14:textId="4234F8A7" w:rsidR="00DD2C3C" w:rsidRPr="00DD2C3C" w:rsidRDefault="00DD2C3C" w:rsidP="00746C86">
      <w:pPr>
        <w:ind w:firstLine="0"/>
      </w:pPr>
      <w:r w:rsidRPr="00DD2C3C">
        <w:rPr>
          <w:noProof/>
        </w:rPr>
        <w:drawing>
          <wp:inline distT="0" distB="0" distL="0" distR="0" wp14:anchorId="43CFD6DE" wp14:editId="5D32ED3B">
            <wp:extent cx="5760720" cy="37693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C4850BB" w14:textId="3B97BFC1" w:rsidR="00DD2C3C" w:rsidRDefault="00DD2C3C" w:rsidP="00746C86">
      <w:pPr>
        <w:pStyle w:val="Legenda"/>
        <w:keepNext/>
        <w:rPr>
          <w:b w:val="0"/>
          <w:bCs w:val="0"/>
          <w:color w:val="000000" w:themeColor="text1"/>
          <w:szCs w:val="24"/>
        </w:rPr>
      </w:pPr>
    </w:p>
    <w:p w14:paraId="47A4219C" w14:textId="73FD2454" w:rsidR="00C95957" w:rsidRPr="00C95957" w:rsidRDefault="00C95957" w:rsidP="00C95957">
      <w:r w:rsidRPr="00C95957">
        <w:t xml:space="preserve">O Quadro 32 ilustra o processo do caso </w:t>
      </w:r>
      <w:r>
        <w:t>de</w:t>
      </w:r>
      <w:r w:rsidRPr="00C95957">
        <w:t xml:space="preserve"> uso</w:t>
      </w:r>
      <w:r>
        <w:t xml:space="preserve"> geral</w:t>
      </w:r>
      <w:r w:rsidRPr="00C95957">
        <w:t xml:space="preserve"> de </w:t>
      </w:r>
      <w:proofErr w:type="spellStart"/>
      <w:r w:rsidRPr="00C95957">
        <w:t>TipoLogradouro</w:t>
      </w:r>
      <w:proofErr w:type="spellEnd"/>
      <w:r w:rsidRPr="00C95957">
        <w:t>, especificando as fases que os usuários percorrem para administrar informações sobre os tipos de logradouro no sistema. Este processo é crucial para assegurar que os dados sejam registrados, atualizados e eliminados de maneira eficiente, auxiliando na organização das informações.</w:t>
      </w:r>
    </w:p>
    <w:p w14:paraId="328689DC" w14:textId="0239BF0D" w:rsidR="00DD2C3C" w:rsidRDefault="00DD2C3C" w:rsidP="00746C86">
      <w:pPr>
        <w:pStyle w:val="Legenda"/>
        <w:keepNext/>
        <w:jc w:val="left"/>
      </w:pPr>
      <w:bookmarkStart w:id="81" w:name="_Toc168688459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20</w:t>
      </w:r>
      <w:r w:rsidR="00456D6D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  <w:bookmarkEnd w:id="81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164809FF" w14:textId="77777777" w:rsidTr="00DD2C3C">
        <w:trPr>
          <w:jc w:val="center"/>
        </w:trPr>
        <w:tc>
          <w:tcPr>
            <w:tcW w:w="9062" w:type="dxa"/>
            <w:gridSpan w:val="2"/>
          </w:tcPr>
          <w:p w14:paraId="42ECECD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044BC899" w14:textId="77777777" w:rsidTr="00DD2C3C">
        <w:trPr>
          <w:jc w:val="center"/>
        </w:trPr>
        <w:tc>
          <w:tcPr>
            <w:tcW w:w="4531" w:type="dxa"/>
          </w:tcPr>
          <w:p w14:paraId="64B42D16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6F32A0B2" w14:textId="77F63EEE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F01BCF">
              <w:rPr>
                <w:b/>
                <w:bCs/>
              </w:rPr>
              <w:t>TipoLogradouro</w:t>
            </w:r>
            <w:proofErr w:type="spellEnd"/>
          </w:p>
        </w:tc>
      </w:tr>
      <w:tr w:rsidR="00DD2C3C" w14:paraId="073EA42A" w14:textId="77777777" w:rsidTr="00DD2C3C">
        <w:trPr>
          <w:jc w:val="center"/>
        </w:trPr>
        <w:tc>
          <w:tcPr>
            <w:tcW w:w="4531" w:type="dxa"/>
          </w:tcPr>
          <w:p w14:paraId="6A5B59D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4D92792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2E3226EF" w14:textId="77777777" w:rsidTr="00DD2C3C">
        <w:trPr>
          <w:jc w:val="center"/>
        </w:trPr>
        <w:tc>
          <w:tcPr>
            <w:tcW w:w="4531" w:type="dxa"/>
          </w:tcPr>
          <w:p w14:paraId="092C8E5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0D5C6F9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5F987192" w14:textId="77777777" w:rsidTr="00746C86">
        <w:trPr>
          <w:trHeight w:val="1229"/>
          <w:jc w:val="center"/>
        </w:trPr>
        <w:tc>
          <w:tcPr>
            <w:tcW w:w="4531" w:type="dxa"/>
          </w:tcPr>
          <w:p w14:paraId="550C7D4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5B301B69" w14:textId="4AD20A2B" w:rsidR="00DD2C3C" w:rsidRDefault="00DD2C3C" w:rsidP="00746C86">
            <w:pPr>
              <w:spacing w:line="240" w:lineRule="auto"/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8D4B6A9" w14:textId="77777777" w:rsidTr="00DD2C3C">
        <w:trPr>
          <w:jc w:val="center"/>
        </w:trPr>
        <w:tc>
          <w:tcPr>
            <w:tcW w:w="4531" w:type="dxa"/>
          </w:tcPr>
          <w:p w14:paraId="7649D37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943605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DD2C3C" w14:paraId="63980F01" w14:textId="77777777" w:rsidTr="00DD2C3C">
        <w:trPr>
          <w:jc w:val="center"/>
        </w:trPr>
        <w:tc>
          <w:tcPr>
            <w:tcW w:w="4531" w:type="dxa"/>
          </w:tcPr>
          <w:p w14:paraId="13705A4C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5844D479" w14:textId="403B7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070FF7DB" w14:textId="77777777" w:rsidTr="00DD2C3C">
        <w:trPr>
          <w:jc w:val="center"/>
        </w:trPr>
        <w:tc>
          <w:tcPr>
            <w:tcW w:w="9062" w:type="dxa"/>
            <w:gridSpan w:val="2"/>
          </w:tcPr>
          <w:p w14:paraId="5B848C87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42ACA2DF" w14:textId="77777777" w:rsidTr="00DD2C3C">
        <w:trPr>
          <w:jc w:val="center"/>
        </w:trPr>
        <w:tc>
          <w:tcPr>
            <w:tcW w:w="4531" w:type="dxa"/>
          </w:tcPr>
          <w:p w14:paraId="0AA433C0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8620026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440CFCC1" w14:textId="77777777" w:rsidTr="00DD2C3C">
        <w:trPr>
          <w:jc w:val="center"/>
        </w:trPr>
        <w:tc>
          <w:tcPr>
            <w:tcW w:w="4531" w:type="dxa"/>
          </w:tcPr>
          <w:p w14:paraId="73F12285" w14:textId="455549DB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formulário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4C63C8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7748BB71" w14:textId="77777777" w:rsidTr="00DD2C3C">
        <w:trPr>
          <w:jc w:val="center"/>
        </w:trPr>
        <w:tc>
          <w:tcPr>
            <w:tcW w:w="4531" w:type="dxa"/>
          </w:tcPr>
          <w:p w14:paraId="41495FA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E7D7A6" w14:textId="1704D573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F60B7A6" w14:textId="77777777" w:rsidTr="00DD2C3C">
        <w:trPr>
          <w:jc w:val="center"/>
        </w:trPr>
        <w:tc>
          <w:tcPr>
            <w:tcW w:w="4531" w:type="dxa"/>
          </w:tcPr>
          <w:p w14:paraId="3C4BCA79" w14:textId="7462EBF5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42A3578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52A4B40" w14:textId="77777777" w:rsidTr="00DD2C3C">
        <w:trPr>
          <w:jc w:val="center"/>
        </w:trPr>
        <w:tc>
          <w:tcPr>
            <w:tcW w:w="4531" w:type="dxa"/>
          </w:tcPr>
          <w:p w14:paraId="0C720F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EBF1F8E" w14:textId="18AEE114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24159A" w14:textId="77777777" w:rsidTr="00DD2C3C">
        <w:trPr>
          <w:jc w:val="center"/>
        </w:trPr>
        <w:tc>
          <w:tcPr>
            <w:tcW w:w="4531" w:type="dxa"/>
          </w:tcPr>
          <w:p w14:paraId="5295A6B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229E431" w14:textId="42006006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6BF43324" w14:textId="77777777" w:rsidTr="00DD2C3C">
        <w:trPr>
          <w:jc w:val="center"/>
        </w:trPr>
        <w:tc>
          <w:tcPr>
            <w:tcW w:w="4531" w:type="dxa"/>
          </w:tcPr>
          <w:p w14:paraId="7F5D7AB3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39295A" w14:textId="313682D2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fecha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03164F" w14:textId="77777777" w:rsidTr="00DD2C3C">
        <w:trPr>
          <w:jc w:val="center"/>
        </w:trPr>
        <w:tc>
          <w:tcPr>
            <w:tcW w:w="4531" w:type="dxa"/>
          </w:tcPr>
          <w:p w14:paraId="125AD6E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1F41CD6" w14:textId="6A914886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566C60F" w14:textId="77777777" w:rsidTr="00DD2C3C">
        <w:trPr>
          <w:jc w:val="center"/>
        </w:trPr>
        <w:tc>
          <w:tcPr>
            <w:tcW w:w="4531" w:type="dxa"/>
          </w:tcPr>
          <w:p w14:paraId="0A7BA30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42909B9" w14:textId="55932409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7C05C4AF" w14:textId="77777777" w:rsidTr="00DD2C3C">
        <w:trPr>
          <w:jc w:val="center"/>
        </w:trPr>
        <w:tc>
          <w:tcPr>
            <w:tcW w:w="9062" w:type="dxa"/>
            <w:gridSpan w:val="2"/>
          </w:tcPr>
          <w:p w14:paraId="02C9351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22920725" w14:textId="77777777" w:rsidTr="00DD2C3C">
        <w:trPr>
          <w:jc w:val="center"/>
        </w:trPr>
        <w:tc>
          <w:tcPr>
            <w:tcW w:w="4531" w:type="dxa"/>
          </w:tcPr>
          <w:p w14:paraId="045762E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7A86C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32C3F274" w14:textId="77777777" w:rsidTr="00DD2C3C">
        <w:trPr>
          <w:jc w:val="center"/>
        </w:trPr>
        <w:tc>
          <w:tcPr>
            <w:tcW w:w="4531" w:type="dxa"/>
          </w:tcPr>
          <w:p w14:paraId="5728D16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3F6811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33139A35" w14:textId="77777777" w:rsidTr="00DD2C3C">
        <w:trPr>
          <w:jc w:val="center"/>
        </w:trPr>
        <w:tc>
          <w:tcPr>
            <w:tcW w:w="4531" w:type="dxa"/>
          </w:tcPr>
          <w:p w14:paraId="2239197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2D57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550CCD00" w14:textId="77777777" w:rsidTr="00DD2C3C">
        <w:trPr>
          <w:jc w:val="center"/>
        </w:trPr>
        <w:tc>
          <w:tcPr>
            <w:tcW w:w="4531" w:type="dxa"/>
          </w:tcPr>
          <w:p w14:paraId="120FBFA5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137CEFF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62685341" w14:textId="77777777" w:rsidTr="00DD2C3C">
        <w:trPr>
          <w:jc w:val="center"/>
        </w:trPr>
        <w:tc>
          <w:tcPr>
            <w:tcW w:w="4531" w:type="dxa"/>
          </w:tcPr>
          <w:p w14:paraId="672153F6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9EFD4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1DA8ABB" w14:textId="5862CAF8" w:rsidR="00F01BCF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B722119" w14:textId="024CE2EF" w:rsidR="00F01BCF" w:rsidRDefault="00F01BCF" w:rsidP="00F01BCF">
      <w:pPr>
        <w:pStyle w:val="Legenda"/>
        <w:keepNext/>
        <w:jc w:val="left"/>
      </w:pPr>
    </w:p>
    <w:p w14:paraId="5AAA91EF" w14:textId="7C5D382D" w:rsidR="00C95957" w:rsidRPr="00C95957" w:rsidRDefault="00C95957" w:rsidP="00C95957">
      <w:r w:rsidRPr="00C95957">
        <w:t>O Quadro 33 ilustra o processo do caso de uso "</w:t>
      </w:r>
      <w:r>
        <w:t>Alterar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gestor deve cumprir para alterar dados sobre os tipos de logradouro no sistema.</w:t>
      </w:r>
    </w:p>
    <w:p w14:paraId="460C7E62" w14:textId="1A9DA1EA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82" w:name="_Toc168688460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21</w:t>
      </w:r>
      <w:r w:rsidR="00456D6D">
        <w:rPr>
          <w:noProof/>
        </w:rPr>
        <w:fldChar w:fldCharType="end"/>
      </w:r>
      <w:r>
        <w:t xml:space="preserve"> </w:t>
      </w:r>
      <w:r w:rsidRPr="00F01BCF">
        <w:rPr>
          <w:b w:val="0"/>
          <w:noProof/>
        </w:rPr>
        <w:t>– Fluxo do Caso de Uso: Administrador – Alterar TipoLogradouro</w:t>
      </w:r>
      <w:bookmarkEnd w:id="82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680E4B85" w14:textId="77777777" w:rsidTr="00DD2C3C">
        <w:trPr>
          <w:jc w:val="center"/>
        </w:trPr>
        <w:tc>
          <w:tcPr>
            <w:tcW w:w="9062" w:type="dxa"/>
            <w:gridSpan w:val="2"/>
          </w:tcPr>
          <w:p w14:paraId="2A6B0E3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65F7C5D9" w14:textId="77777777" w:rsidTr="00DD2C3C">
        <w:trPr>
          <w:jc w:val="center"/>
        </w:trPr>
        <w:tc>
          <w:tcPr>
            <w:tcW w:w="4531" w:type="dxa"/>
          </w:tcPr>
          <w:p w14:paraId="077415D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B76C1DC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6C832EC5" w14:textId="77777777" w:rsidTr="00DD2C3C">
        <w:trPr>
          <w:jc w:val="center"/>
        </w:trPr>
        <w:tc>
          <w:tcPr>
            <w:tcW w:w="4531" w:type="dxa"/>
          </w:tcPr>
          <w:p w14:paraId="6D6E071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11422A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036704FA" w14:textId="77777777" w:rsidTr="00DD2C3C">
        <w:trPr>
          <w:jc w:val="center"/>
        </w:trPr>
        <w:tc>
          <w:tcPr>
            <w:tcW w:w="4531" w:type="dxa"/>
          </w:tcPr>
          <w:p w14:paraId="7FA6394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6F0EAA8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E6B5569" w14:textId="77777777" w:rsidTr="00DD2C3C">
        <w:trPr>
          <w:jc w:val="center"/>
        </w:trPr>
        <w:tc>
          <w:tcPr>
            <w:tcW w:w="4531" w:type="dxa"/>
          </w:tcPr>
          <w:p w14:paraId="2236AB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265AA4A7" w14:textId="66B682B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alterar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7BEEDF1" w14:textId="77777777" w:rsidTr="00DD2C3C">
        <w:trPr>
          <w:jc w:val="center"/>
        </w:trPr>
        <w:tc>
          <w:tcPr>
            <w:tcW w:w="4531" w:type="dxa"/>
          </w:tcPr>
          <w:p w14:paraId="76B8869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200F586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DD2C3C" w14:paraId="75CEB069" w14:textId="77777777" w:rsidTr="00DD2C3C">
        <w:trPr>
          <w:jc w:val="center"/>
        </w:trPr>
        <w:tc>
          <w:tcPr>
            <w:tcW w:w="4531" w:type="dxa"/>
          </w:tcPr>
          <w:p w14:paraId="42BAE275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168E8D48" w14:textId="392573E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1E013739" w14:textId="77777777" w:rsidTr="00DD2C3C">
        <w:trPr>
          <w:jc w:val="center"/>
        </w:trPr>
        <w:tc>
          <w:tcPr>
            <w:tcW w:w="9062" w:type="dxa"/>
            <w:gridSpan w:val="2"/>
          </w:tcPr>
          <w:p w14:paraId="1552A14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0A1A9FF4" w14:textId="77777777" w:rsidTr="00DD2C3C">
        <w:trPr>
          <w:jc w:val="center"/>
        </w:trPr>
        <w:tc>
          <w:tcPr>
            <w:tcW w:w="4531" w:type="dxa"/>
          </w:tcPr>
          <w:p w14:paraId="2FB03BCE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6F32D39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206C8F3E" w14:textId="77777777" w:rsidTr="00DD2C3C">
        <w:trPr>
          <w:jc w:val="center"/>
        </w:trPr>
        <w:tc>
          <w:tcPr>
            <w:tcW w:w="4531" w:type="dxa"/>
          </w:tcPr>
          <w:p w14:paraId="3A77089E" w14:textId="5DB00CF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Administrador requisita formulário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39258F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0328CDFC" w14:textId="77777777" w:rsidTr="00DD2C3C">
        <w:trPr>
          <w:jc w:val="center"/>
        </w:trPr>
        <w:tc>
          <w:tcPr>
            <w:tcW w:w="4531" w:type="dxa"/>
          </w:tcPr>
          <w:p w14:paraId="7FC0133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6AF0393" w14:textId="157275A2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6E3E975" w14:textId="77777777" w:rsidTr="00DD2C3C">
        <w:trPr>
          <w:jc w:val="center"/>
        </w:trPr>
        <w:tc>
          <w:tcPr>
            <w:tcW w:w="4531" w:type="dxa"/>
          </w:tcPr>
          <w:p w14:paraId="4F72FD22" w14:textId="716B152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Administrador requisita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965F13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6F887D6F" w14:textId="77777777" w:rsidTr="00DD2C3C">
        <w:trPr>
          <w:jc w:val="center"/>
        </w:trPr>
        <w:tc>
          <w:tcPr>
            <w:tcW w:w="4531" w:type="dxa"/>
          </w:tcPr>
          <w:p w14:paraId="107FE780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E0E39B" w14:textId="19025EBF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552E1B" w14:textId="77777777" w:rsidTr="00DD2C3C">
        <w:trPr>
          <w:jc w:val="center"/>
        </w:trPr>
        <w:tc>
          <w:tcPr>
            <w:tcW w:w="4531" w:type="dxa"/>
          </w:tcPr>
          <w:p w14:paraId="6240FA2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1C929CA" w14:textId="525DCB04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B4DCDD6" w14:textId="77777777" w:rsidTr="00DD2C3C">
        <w:trPr>
          <w:jc w:val="center"/>
        </w:trPr>
        <w:tc>
          <w:tcPr>
            <w:tcW w:w="4531" w:type="dxa"/>
          </w:tcPr>
          <w:p w14:paraId="57D6A8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100EB40" w14:textId="4E4830A4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fecha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3D47DE0B" w14:textId="77777777" w:rsidTr="00DD2C3C">
        <w:trPr>
          <w:jc w:val="center"/>
        </w:trPr>
        <w:tc>
          <w:tcPr>
            <w:tcW w:w="4531" w:type="dxa"/>
          </w:tcPr>
          <w:p w14:paraId="72DE97E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0768136" w14:textId="18AD9BC9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64FD60F" w14:textId="77777777" w:rsidTr="00DD2C3C">
        <w:trPr>
          <w:jc w:val="center"/>
        </w:trPr>
        <w:tc>
          <w:tcPr>
            <w:tcW w:w="4531" w:type="dxa"/>
          </w:tcPr>
          <w:p w14:paraId="091E1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22310FE" w14:textId="6D8F9A31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30105FF0" w14:textId="77777777" w:rsidTr="00DD2C3C">
        <w:trPr>
          <w:jc w:val="center"/>
        </w:trPr>
        <w:tc>
          <w:tcPr>
            <w:tcW w:w="9062" w:type="dxa"/>
            <w:gridSpan w:val="2"/>
          </w:tcPr>
          <w:p w14:paraId="6FD3EB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3D20C433" w14:textId="77777777" w:rsidTr="00DD2C3C">
        <w:trPr>
          <w:jc w:val="center"/>
        </w:trPr>
        <w:tc>
          <w:tcPr>
            <w:tcW w:w="4531" w:type="dxa"/>
          </w:tcPr>
          <w:p w14:paraId="7F3D41B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C1001C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0A01289D" w14:textId="77777777" w:rsidTr="00DD2C3C">
        <w:trPr>
          <w:jc w:val="center"/>
        </w:trPr>
        <w:tc>
          <w:tcPr>
            <w:tcW w:w="4531" w:type="dxa"/>
          </w:tcPr>
          <w:p w14:paraId="2D13A61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D7270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47F6415F" w14:textId="77777777" w:rsidTr="00DD2C3C">
        <w:trPr>
          <w:jc w:val="center"/>
        </w:trPr>
        <w:tc>
          <w:tcPr>
            <w:tcW w:w="4531" w:type="dxa"/>
          </w:tcPr>
          <w:p w14:paraId="697FC62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E2C6E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2F180AB3" w14:textId="77777777" w:rsidTr="00DD2C3C">
        <w:trPr>
          <w:jc w:val="center"/>
        </w:trPr>
        <w:tc>
          <w:tcPr>
            <w:tcW w:w="4531" w:type="dxa"/>
          </w:tcPr>
          <w:p w14:paraId="4D36BA1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8E09B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39D59CE8" w14:textId="77777777" w:rsidTr="00DD2C3C">
        <w:trPr>
          <w:jc w:val="center"/>
        </w:trPr>
        <w:tc>
          <w:tcPr>
            <w:tcW w:w="4531" w:type="dxa"/>
          </w:tcPr>
          <w:p w14:paraId="485F3E9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F1A86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52F139EF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B4874DF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Cs w:val="24"/>
        </w:rPr>
      </w:pPr>
    </w:p>
    <w:p w14:paraId="75B849D4" w14:textId="6CFBE624" w:rsidR="00DD2C3C" w:rsidRPr="00C95957" w:rsidRDefault="00C95957" w:rsidP="00C95957">
      <w:r w:rsidRPr="00C95957">
        <w:t xml:space="preserve">O Quadro 34 ilustra o processo do caso de uso "Excluir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2BFC9F11" w14:textId="6AD64D37" w:rsidR="00F01BCF" w:rsidRDefault="00F01BCF" w:rsidP="00F01BCF">
      <w:pPr>
        <w:pStyle w:val="Legenda"/>
        <w:keepNext/>
        <w:jc w:val="left"/>
      </w:pPr>
      <w:bookmarkStart w:id="83" w:name="_Toc168688461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22</w:t>
      </w:r>
      <w:r w:rsidR="00456D6D">
        <w:rPr>
          <w:noProof/>
        </w:rPr>
        <w:fldChar w:fldCharType="end"/>
      </w:r>
      <w:r w:rsidRPr="00D52469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Excluir Bairro</w:t>
      </w:r>
      <w:bookmarkEnd w:id="8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0FCE934E" w14:textId="77777777" w:rsidTr="00DD2C3C">
        <w:trPr>
          <w:jc w:val="center"/>
        </w:trPr>
        <w:tc>
          <w:tcPr>
            <w:tcW w:w="9062" w:type="dxa"/>
            <w:gridSpan w:val="2"/>
          </w:tcPr>
          <w:p w14:paraId="39F53A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EE0EB8F" w14:textId="77777777" w:rsidTr="00DD2C3C">
        <w:trPr>
          <w:jc w:val="center"/>
        </w:trPr>
        <w:tc>
          <w:tcPr>
            <w:tcW w:w="4531" w:type="dxa"/>
          </w:tcPr>
          <w:p w14:paraId="02F5E3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E3553E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417C01A9" w14:textId="77777777" w:rsidTr="00DD2C3C">
        <w:trPr>
          <w:jc w:val="center"/>
        </w:trPr>
        <w:tc>
          <w:tcPr>
            <w:tcW w:w="4531" w:type="dxa"/>
          </w:tcPr>
          <w:p w14:paraId="25B9BC9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6184DF6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1441C3CA" w14:textId="77777777" w:rsidTr="00DD2C3C">
        <w:trPr>
          <w:jc w:val="center"/>
        </w:trPr>
        <w:tc>
          <w:tcPr>
            <w:tcW w:w="4531" w:type="dxa"/>
          </w:tcPr>
          <w:p w14:paraId="4D58788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56158FF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05A50A1" w14:textId="77777777" w:rsidTr="00DD2C3C">
        <w:trPr>
          <w:jc w:val="center"/>
        </w:trPr>
        <w:tc>
          <w:tcPr>
            <w:tcW w:w="4531" w:type="dxa"/>
          </w:tcPr>
          <w:p w14:paraId="3A00DE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E74C299" w14:textId="6391A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excluir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4975BBE" w14:textId="77777777" w:rsidTr="00DD2C3C">
        <w:trPr>
          <w:jc w:val="center"/>
        </w:trPr>
        <w:tc>
          <w:tcPr>
            <w:tcW w:w="4531" w:type="dxa"/>
          </w:tcPr>
          <w:p w14:paraId="53D423A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C689E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DD2C3C" w14:paraId="26FC6285" w14:textId="77777777" w:rsidTr="00DD2C3C">
        <w:trPr>
          <w:jc w:val="center"/>
        </w:trPr>
        <w:tc>
          <w:tcPr>
            <w:tcW w:w="4531" w:type="dxa"/>
          </w:tcPr>
          <w:p w14:paraId="5DA75D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8C13432" w14:textId="4E7D86D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D4EE254" w14:textId="77777777" w:rsidTr="00DD2C3C">
        <w:trPr>
          <w:jc w:val="center"/>
        </w:trPr>
        <w:tc>
          <w:tcPr>
            <w:tcW w:w="9062" w:type="dxa"/>
            <w:gridSpan w:val="2"/>
          </w:tcPr>
          <w:p w14:paraId="3B5C41A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1E916B36" w14:textId="77777777" w:rsidTr="00DD2C3C">
        <w:trPr>
          <w:jc w:val="center"/>
        </w:trPr>
        <w:tc>
          <w:tcPr>
            <w:tcW w:w="4531" w:type="dxa"/>
          </w:tcPr>
          <w:p w14:paraId="364DA1B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B426E61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763B6A0F" w14:textId="77777777" w:rsidTr="00DD2C3C">
        <w:trPr>
          <w:jc w:val="center"/>
        </w:trPr>
        <w:tc>
          <w:tcPr>
            <w:tcW w:w="4531" w:type="dxa"/>
          </w:tcPr>
          <w:p w14:paraId="4BCAC6A4" w14:textId="0389A9AB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formulário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D335B1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1698072" w14:textId="77777777" w:rsidTr="00DD2C3C">
        <w:trPr>
          <w:jc w:val="center"/>
        </w:trPr>
        <w:tc>
          <w:tcPr>
            <w:tcW w:w="4531" w:type="dxa"/>
          </w:tcPr>
          <w:p w14:paraId="6060AB5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7995BF3" w14:textId="08038A5A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B3ED5DC" w14:textId="77777777" w:rsidTr="00DD2C3C">
        <w:trPr>
          <w:jc w:val="center"/>
        </w:trPr>
        <w:tc>
          <w:tcPr>
            <w:tcW w:w="4531" w:type="dxa"/>
          </w:tcPr>
          <w:p w14:paraId="57718954" w14:textId="28E34FC1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9AE3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2944A3A0" w14:textId="77777777" w:rsidTr="00DD2C3C">
        <w:trPr>
          <w:jc w:val="center"/>
        </w:trPr>
        <w:tc>
          <w:tcPr>
            <w:tcW w:w="4531" w:type="dxa"/>
          </w:tcPr>
          <w:p w14:paraId="649F36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F80E2D" w14:textId="36265F39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21F5F2" w14:textId="77777777" w:rsidTr="00DD2C3C">
        <w:trPr>
          <w:jc w:val="center"/>
        </w:trPr>
        <w:tc>
          <w:tcPr>
            <w:tcW w:w="4531" w:type="dxa"/>
          </w:tcPr>
          <w:p w14:paraId="4945EB5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A626DFB" w14:textId="6D7B0512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exclui os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5913527" w14:textId="77777777" w:rsidTr="00DD2C3C">
        <w:trPr>
          <w:jc w:val="center"/>
        </w:trPr>
        <w:tc>
          <w:tcPr>
            <w:tcW w:w="4531" w:type="dxa"/>
          </w:tcPr>
          <w:p w14:paraId="2AE534D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299DA3" w14:textId="429D3AE1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fecha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1722F4" w14:textId="77777777" w:rsidTr="00DD2C3C">
        <w:trPr>
          <w:jc w:val="center"/>
        </w:trPr>
        <w:tc>
          <w:tcPr>
            <w:tcW w:w="4531" w:type="dxa"/>
          </w:tcPr>
          <w:p w14:paraId="5EB1092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3F31" w14:textId="0A42E8AD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3DC9988" w14:textId="77777777" w:rsidTr="00DD2C3C">
        <w:trPr>
          <w:jc w:val="center"/>
        </w:trPr>
        <w:tc>
          <w:tcPr>
            <w:tcW w:w="4531" w:type="dxa"/>
          </w:tcPr>
          <w:p w14:paraId="0EA4B08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15D6C1" w14:textId="51FBC77F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1A66BF6" w14:textId="77777777" w:rsidTr="00DD2C3C">
        <w:trPr>
          <w:jc w:val="center"/>
        </w:trPr>
        <w:tc>
          <w:tcPr>
            <w:tcW w:w="9062" w:type="dxa"/>
            <w:gridSpan w:val="2"/>
          </w:tcPr>
          <w:p w14:paraId="20FAD412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84C9306" w14:textId="77777777" w:rsidTr="00DD2C3C">
        <w:trPr>
          <w:jc w:val="center"/>
        </w:trPr>
        <w:tc>
          <w:tcPr>
            <w:tcW w:w="4531" w:type="dxa"/>
          </w:tcPr>
          <w:p w14:paraId="7888A9C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E57F2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22B276DB" w14:textId="77777777" w:rsidTr="00DD2C3C">
        <w:trPr>
          <w:jc w:val="center"/>
        </w:trPr>
        <w:tc>
          <w:tcPr>
            <w:tcW w:w="4531" w:type="dxa"/>
          </w:tcPr>
          <w:p w14:paraId="0CB137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5A8402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6FE5FD24" w14:textId="77777777" w:rsidTr="00DD2C3C">
        <w:trPr>
          <w:jc w:val="center"/>
        </w:trPr>
        <w:tc>
          <w:tcPr>
            <w:tcW w:w="4531" w:type="dxa"/>
          </w:tcPr>
          <w:p w14:paraId="338683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606A9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65961C4B" w14:textId="77777777" w:rsidTr="00DD2C3C">
        <w:trPr>
          <w:jc w:val="center"/>
        </w:trPr>
        <w:tc>
          <w:tcPr>
            <w:tcW w:w="4531" w:type="dxa"/>
          </w:tcPr>
          <w:p w14:paraId="652D498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6BD9F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98FD68D" w14:textId="77777777" w:rsidTr="00DD2C3C">
        <w:trPr>
          <w:jc w:val="center"/>
        </w:trPr>
        <w:tc>
          <w:tcPr>
            <w:tcW w:w="4531" w:type="dxa"/>
          </w:tcPr>
          <w:p w14:paraId="4AC8463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3B2F3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E26E38D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BE9199D" w14:textId="14BD5B82" w:rsidR="00DD2C3C" w:rsidRPr="00C95957" w:rsidRDefault="00C95957" w:rsidP="00C95957">
      <w:r w:rsidRPr="00C95957">
        <w:t>O Quadro 3</w:t>
      </w:r>
      <w:r>
        <w:t>5</w:t>
      </w:r>
      <w:r w:rsidRPr="00C95957">
        <w:t xml:space="preserve"> ilustra o processo do caso de uso "</w:t>
      </w:r>
      <w:r>
        <w:t>Listar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1EF9C573" w14:textId="3A9D679A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84" w:name="_Toc168688462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23</w:t>
      </w:r>
      <w:r w:rsidR="00456D6D">
        <w:rPr>
          <w:noProof/>
        </w:rPr>
        <w:fldChar w:fldCharType="end"/>
      </w:r>
      <w:r w:rsidRPr="00F87F4D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Listar TipoLogradouro</w:t>
      </w:r>
      <w:bookmarkEnd w:id="84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DD2C3C" w14:paraId="23DFFDEA" w14:textId="77777777" w:rsidTr="00DD2C3C">
        <w:trPr>
          <w:jc w:val="center"/>
        </w:trPr>
        <w:tc>
          <w:tcPr>
            <w:tcW w:w="8494" w:type="dxa"/>
            <w:gridSpan w:val="2"/>
          </w:tcPr>
          <w:p w14:paraId="788866E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A0E3C8E" w14:textId="77777777" w:rsidTr="00DD2C3C">
        <w:trPr>
          <w:jc w:val="center"/>
        </w:trPr>
        <w:tc>
          <w:tcPr>
            <w:tcW w:w="4271" w:type="dxa"/>
          </w:tcPr>
          <w:p w14:paraId="631CBFC4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60F5A02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160F65FA" w14:textId="77777777" w:rsidTr="00DD2C3C">
        <w:trPr>
          <w:jc w:val="center"/>
        </w:trPr>
        <w:tc>
          <w:tcPr>
            <w:tcW w:w="4271" w:type="dxa"/>
          </w:tcPr>
          <w:p w14:paraId="1F35F080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73581A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5EA859DC" w14:textId="77777777" w:rsidTr="00DD2C3C">
        <w:trPr>
          <w:jc w:val="center"/>
        </w:trPr>
        <w:tc>
          <w:tcPr>
            <w:tcW w:w="4271" w:type="dxa"/>
          </w:tcPr>
          <w:p w14:paraId="67C7DF3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79CA3D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3321CB64" w14:textId="77777777" w:rsidTr="00DD2C3C">
        <w:trPr>
          <w:jc w:val="center"/>
        </w:trPr>
        <w:tc>
          <w:tcPr>
            <w:tcW w:w="4271" w:type="dxa"/>
          </w:tcPr>
          <w:p w14:paraId="7B8C2EB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4BE88ACE" w14:textId="6CE96BEB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listar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074BF9E" w14:textId="77777777" w:rsidTr="00DD2C3C">
        <w:trPr>
          <w:jc w:val="center"/>
        </w:trPr>
        <w:tc>
          <w:tcPr>
            <w:tcW w:w="4271" w:type="dxa"/>
          </w:tcPr>
          <w:p w14:paraId="32848AE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21D1960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DD2C3C" w14:paraId="0F25DF23" w14:textId="77777777" w:rsidTr="00DD2C3C">
        <w:trPr>
          <w:jc w:val="center"/>
        </w:trPr>
        <w:tc>
          <w:tcPr>
            <w:tcW w:w="4271" w:type="dxa"/>
          </w:tcPr>
          <w:p w14:paraId="19E7D1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6D632240" w14:textId="3F2554C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531F27D" w14:textId="77777777" w:rsidTr="00DD2C3C">
        <w:trPr>
          <w:jc w:val="center"/>
        </w:trPr>
        <w:tc>
          <w:tcPr>
            <w:tcW w:w="8494" w:type="dxa"/>
            <w:gridSpan w:val="2"/>
          </w:tcPr>
          <w:p w14:paraId="3AEDF08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35EC09FA" w14:textId="77777777" w:rsidTr="00DD2C3C">
        <w:trPr>
          <w:jc w:val="center"/>
        </w:trPr>
        <w:tc>
          <w:tcPr>
            <w:tcW w:w="4271" w:type="dxa"/>
          </w:tcPr>
          <w:p w14:paraId="7830981F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7B48E0FB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56B2927D" w14:textId="77777777" w:rsidTr="00DD2C3C">
        <w:trPr>
          <w:jc w:val="center"/>
        </w:trPr>
        <w:tc>
          <w:tcPr>
            <w:tcW w:w="4271" w:type="dxa"/>
          </w:tcPr>
          <w:p w14:paraId="3B477AFC" w14:textId="21307A36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Administrador requisita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223" w:type="dxa"/>
          </w:tcPr>
          <w:p w14:paraId="4045F4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443293C5" w14:textId="77777777" w:rsidTr="00DD2C3C">
        <w:trPr>
          <w:jc w:val="center"/>
        </w:trPr>
        <w:tc>
          <w:tcPr>
            <w:tcW w:w="4271" w:type="dxa"/>
          </w:tcPr>
          <w:p w14:paraId="1BAAA7B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7CF0FD4E" w14:textId="6A1DCE24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Sistema exibe tabela de listagem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51B7E263" w14:textId="77777777" w:rsidTr="00DD2C3C">
        <w:trPr>
          <w:jc w:val="center"/>
        </w:trPr>
        <w:tc>
          <w:tcPr>
            <w:tcW w:w="8494" w:type="dxa"/>
            <w:gridSpan w:val="2"/>
          </w:tcPr>
          <w:p w14:paraId="635BBEE9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54100B4" w14:textId="77777777" w:rsidTr="00DD2C3C">
        <w:trPr>
          <w:jc w:val="center"/>
        </w:trPr>
        <w:tc>
          <w:tcPr>
            <w:tcW w:w="4271" w:type="dxa"/>
          </w:tcPr>
          <w:p w14:paraId="1674BF77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E2075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5C91FFA0" w14:textId="77777777" w:rsidTr="00DD2C3C">
        <w:trPr>
          <w:jc w:val="center"/>
        </w:trPr>
        <w:tc>
          <w:tcPr>
            <w:tcW w:w="4271" w:type="dxa"/>
          </w:tcPr>
          <w:p w14:paraId="39C4E0A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0EAD8F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104D9EE2" w14:textId="77777777" w:rsidTr="00DD2C3C">
        <w:trPr>
          <w:jc w:val="center"/>
        </w:trPr>
        <w:tc>
          <w:tcPr>
            <w:tcW w:w="4271" w:type="dxa"/>
          </w:tcPr>
          <w:p w14:paraId="6808880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A5815E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72851257" w14:textId="77777777" w:rsidTr="00DD2C3C">
        <w:trPr>
          <w:jc w:val="center"/>
        </w:trPr>
        <w:tc>
          <w:tcPr>
            <w:tcW w:w="4271" w:type="dxa"/>
          </w:tcPr>
          <w:p w14:paraId="0CD4F4A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0BA9F7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75C879D" w14:textId="77777777" w:rsidTr="00DD2C3C">
        <w:trPr>
          <w:jc w:val="center"/>
        </w:trPr>
        <w:tc>
          <w:tcPr>
            <w:tcW w:w="4271" w:type="dxa"/>
          </w:tcPr>
          <w:p w14:paraId="761D799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3CE2B3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3CB7970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E805FA3" w14:textId="77777777" w:rsidR="00DD2C3C" w:rsidRDefault="00DD2C3C" w:rsidP="00A77264">
      <w:pPr>
        <w:ind w:firstLine="0"/>
      </w:pPr>
    </w:p>
    <w:p w14:paraId="546A0980" w14:textId="7CD8BF86" w:rsidR="00DB42AD" w:rsidRDefault="00BB3F9A" w:rsidP="002828C7">
      <w:pPr>
        <w:pStyle w:val="Ttulo2"/>
        <w:numPr>
          <w:ilvl w:val="0"/>
          <w:numId w:val="0"/>
        </w:numPr>
        <w:rPr>
          <w:szCs w:val="24"/>
        </w:rPr>
      </w:pPr>
      <w:bookmarkStart w:id="85" w:name="_Toc168645693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85"/>
    </w:p>
    <w:p w14:paraId="47118920" w14:textId="516F5E8D" w:rsidR="0027273F" w:rsidRDefault="00EA02DD" w:rsidP="00DB42AD">
      <w:r w:rsidRPr="00EA02DD">
        <w:t>O diagrama de sequência é um dos principais diagramas UML (</w:t>
      </w:r>
      <w:proofErr w:type="spellStart"/>
      <w:r w:rsidRPr="00EA02DD">
        <w:t>Unified</w:t>
      </w:r>
      <w:proofErr w:type="spellEnd"/>
      <w:r w:rsidRPr="00EA02DD">
        <w:t xml:space="preserve"> </w:t>
      </w:r>
      <w:proofErr w:type="spellStart"/>
      <w:r w:rsidRPr="00EA02DD">
        <w:t>Modeling</w:t>
      </w:r>
      <w:proofErr w:type="spellEnd"/>
      <w:r w:rsidRPr="00EA02DD">
        <w:t xml:space="preserve"> </w:t>
      </w:r>
      <w:proofErr w:type="spellStart"/>
      <w:r w:rsidRPr="00EA02DD">
        <w:t>Language</w:t>
      </w:r>
      <w:proofErr w:type="spellEnd"/>
      <w:r w:rsidRPr="00EA02DD">
        <w:t xml:space="preserve">) usados ​​para descrever as interações entre objetos em um sistema, com foco na sequência temporal dessas interações. Segundo </w:t>
      </w:r>
      <w:proofErr w:type="spellStart"/>
      <w:r w:rsidRPr="00EA02DD">
        <w:t>Sommerville</w:t>
      </w:r>
      <w:proofErr w:type="spellEnd"/>
      <w:r w:rsidRPr="00EA02DD">
        <w:t xml:space="preserve"> (20</w:t>
      </w:r>
      <w:r w:rsidR="00BD1A71">
        <w:t>07</w:t>
      </w:r>
      <w:r w:rsidRPr="00EA02DD">
        <w:t>), “Um diagrama de sequência mostra as interações entre os atores e o sistema e entre os componentes do sistema, organizados em ordem cronológica”. É uma ferramenta importante para entender como as funções são executadas por meio da troca de mensagens entre os componentes envolvidos.</w:t>
      </w:r>
    </w:p>
    <w:p w14:paraId="43A7078A" w14:textId="77777777" w:rsidR="000957BE" w:rsidRPr="00DB42AD" w:rsidRDefault="000957BE" w:rsidP="00DB42AD"/>
    <w:p w14:paraId="6456A0DB" w14:textId="77777777" w:rsidR="00A71844" w:rsidRPr="00A71844" w:rsidRDefault="00A71844" w:rsidP="00A71844">
      <w:pPr>
        <w:pStyle w:val="PargrafodaLista"/>
        <w:keepNext/>
        <w:numPr>
          <w:ilvl w:val="0"/>
          <w:numId w:val="15"/>
        </w:numPr>
        <w:outlineLvl w:val="1"/>
        <w:rPr>
          <w:smallCaps/>
          <w:vanish/>
        </w:rPr>
      </w:pPr>
    </w:p>
    <w:p w14:paraId="074555B9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779B67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EE24B6D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30D8A35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33FB4F9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1A378C18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FD5E7DB" w14:textId="33797F8D" w:rsidR="006E441C" w:rsidRDefault="00A71844" w:rsidP="006E441C">
      <w:pPr>
        <w:pStyle w:val="Ttulo3"/>
        <w:ind w:left="567" w:hanging="567"/>
      </w:pPr>
      <w:r>
        <w:t xml:space="preserve"> </w:t>
      </w:r>
      <w:r w:rsidR="006E441C">
        <w:t>Diagrama de Sequência para Cadastro de Estado</w:t>
      </w:r>
    </w:p>
    <w:p w14:paraId="400ADA8C" w14:textId="472D8C99" w:rsidR="0027273F" w:rsidRPr="0027273F" w:rsidRDefault="0027273F" w:rsidP="0027273F">
      <w:r w:rsidRPr="0027273F">
        <w:t>N</w:t>
      </w:r>
      <w:r w:rsidR="00BD1A71">
        <w:t xml:space="preserve">a </w:t>
      </w:r>
      <w:r w:rsidR="00BD1A71" w:rsidRPr="004E1507">
        <w:t>Figura 10</w:t>
      </w:r>
      <w:r w:rsidR="00BD1A71">
        <w:t xml:space="preserve"> </w:t>
      </w:r>
      <w:r w:rsidRPr="0027273F">
        <w:t xml:space="preserve">são detalhados os processos para o cadastro de um Estado. O administrador inicia o cadastro através da interface, que solicita a operação e retorna a lista de estados. A interface envia os dados ao Service Estado, que os valida e encaminha ao </w:t>
      </w:r>
      <w:proofErr w:type="spellStart"/>
      <w:r w:rsidRPr="0027273F">
        <w:t>Repository</w:t>
      </w:r>
      <w:proofErr w:type="spellEnd"/>
      <w:r w:rsidRPr="0027273F">
        <w:t xml:space="preserve"> Estado. O </w:t>
      </w:r>
      <w:proofErr w:type="spellStart"/>
      <w:r w:rsidRPr="0027273F">
        <w:t>Repository</w:t>
      </w:r>
      <w:proofErr w:type="spellEnd"/>
      <w:r w:rsidRPr="0027273F">
        <w:t xml:space="preserve"> interage com o </w:t>
      </w:r>
      <w:proofErr w:type="spellStart"/>
      <w:r w:rsidRPr="0027273F">
        <w:t>AppDBContext</w:t>
      </w:r>
      <w:proofErr w:type="spellEnd"/>
      <w:r w:rsidRPr="0027273F">
        <w:t xml:space="preserve"> para salvar os dados no banco de dados e retorna uma mensagem de confirmação. O Service Estado pode realizar operações adicionais e retorna os dados processados ao </w:t>
      </w:r>
      <w:proofErr w:type="spellStart"/>
      <w:r w:rsidRPr="0027273F">
        <w:t>Repository</w:t>
      </w:r>
      <w:proofErr w:type="spellEnd"/>
      <w:r w:rsidRPr="0027273F">
        <w:t xml:space="preserve"> Estado, que recupera a lista atualizada de estados. Finalmente, o Service Estado envia a lista de estados atualizada à interface, confirmando o sucesso da operação ao administrador.</w:t>
      </w:r>
    </w:p>
    <w:p w14:paraId="5D7B3862" w14:textId="5DD7CEEB" w:rsidR="006E441C" w:rsidRDefault="0027273F" w:rsidP="0027273F">
      <w:pPr>
        <w:pStyle w:val="Legenda"/>
        <w:keepNext/>
        <w:jc w:val="both"/>
      </w:pPr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10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22538F">
        <w:rPr>
          <w:b w:val="0"/>
          <w:bCs w:val="0"/>
        </w:rPr>
        <w:t>Diagrama de Sequência - Ator Administrador: Fluxo do cadastro de Estado</w:t>
      </w:r>
      <w:r>
        <w:rPr>
          <w:noProof/>
        </w:rPr>
        <w:t xml:space="preserve"> </w:t>
      </w:r>
      <w:r w:rsidR="005D79D4">
        <w:rPr>
          <w:noProof/>
        </w:rPr>
        <w:drawing>
          <wp:inline distT="0" distB="0" distL="0" distR="0" wp14:anchorId="7B7A8392" wp14:editId="57DD919E">
            <wp:extent cx="6829953" cy="5942330"/>
            <wp:effectExtent l="5398" t="0" r="0" b="0"/>
            <wp:docPr id="137620841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0841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41179" cy="595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13D0" w14:textId="095D8C67" w:rsidR="005D79D4" w:rsidRPr="005D79D4" w:rsidRDefault="005D79D4" w:rsidP="005D79D4">
      <w:pPr>
        <w:ind w:firstLine="0"/>
        <w:rPr>
          <w:sz w:val="20"/>
          <w:szCs w:val="16"/>
        </w:rPr>
      </w:pPr>
      <w:r w:rsidRPr="005D79D4">
        <w:rPr>
          <w:sz w:val="20"/>
          <w:szCs w:val="16"/>
        </w:rPr>
        <w:t>Fonte: Elaborado pelos Autores.</w:t>
      </w:r>
    </w:p>
    <w:p w14:paraId="327427BD" w14:textId="77777777" w:rsidR="006E441C" w:rsidRPr="006E441C" w:rsidRDefault="006E441C" w:rsidP="006E441C"/>
    <w:p w14:paraId="0BB04012" w14:textId="5C2CA681" w:rsidR="00A71844" w:rsidRDefault="006E441C" w:rsidP="006E441C">
      <w:pPr>
        <w:pStyle w:val="Ttulo3"/>
        <w:ind w:left="567" w:hanging="567"/>
      </w:pPr>
      <w:r>
        <w:t xml:space="preserve"> </w:t>
      </w:r>
      <w:r w:rsidR="00A71844">
        <w:t xml:space="preserve">Diagrama de Sequência </w:t>
      </w:r>
      <w:r>
        <w:t>para Exclusão de Estado</w:t>
      </w:r>
    </w:p>
    <w:p w14:paraId="5CD20AE4" w14:textId="2102F7D9" w:rsidR="00AA022C" w:rsidRDefault="006E441C" w:rsidP="00AA022C">
      <w:r w:rsidRPr="006E441C">
        <w:t>N</w:t>
      </w:r>
      <w:r w:rsidR="0024044B">
        <w:t>a</w:t>
      </w:r>
      <w:r w:rsidRPr="006E441C">
        <w:t xml:space="preserve"> </w:t>
      </w:r>
      <w:r w:rsidR="0024044B" w:rsidRPr="004E1507">
        <w:t>Figura</w:t>
      </w:r>
      <w:r w:rsidR="00BD1A71" w:rsidRPr="004E1507">
        <w:t xml:space="preserve"> 11</w:t>
      </w:r>
      <w:r w:rsidRPr="006E441C">
        <w:t xml:space="preserve"> são detalhados os processos e etapas necessários para a exclusão de um Estado. O processo começa com o administrador solicitando a exclusão através da interface, que retorna a tela correspondente. A solicitação é enviada ao </w:t>
      </w:r>
      <w:proofErr w:type="spellStart"/>
      <w:r w:rsidRPr="006E441C">
        <w:t>Controller</w:t>
      </w:r>
      <w:proofErr w:type="spellEnd"/>
      <w:r w:rsidRPr="006E441C">
        <w:t xml:space="preserve"> Estado, que valida os dados. Se houver erros, uma mensagem é retornada. Caso contrário, o </w:t>
      </w:r>
      <w:proofErr w:type="spellStart"/>
      <w:r w:rsidRPr="006E441C">
        <w:t>Controller</w:t>
      </w:r>
      <w:proofErr w:type="spellEnd"/>
      <w:r w:rsidRPr="006E441C">
        <w:t xml:space="preserve"> encaminha a </w:t>
      </w:r>
      <w:r w:rsidRPr="006E441C">
        <w:lastRenderedPageBreak/>
        <w:t xml:space="preserve">solicitação ao Service Estado, que a repassa ao </w:t>
      </w:r>
      <w:proofErr w:type="spellStart"/>
      <w:r w:rsidRPr="006E441C">
        <w:t>Repository</w:t>
      </w:r>
      <w:proofErr w:type="spellEnd"/>
      <w:r w:rsidRPr="006E441C">
        <w:t xml:space="preserve"> Estado. Este interage com o </w:t>
      </w:r>
      <w:proofErr w:type="spellStart"/>
      <w:r w:rsidRPr="006E441C">
        <w:t>AppDBContext</w:t>
      </w:r>
      <w:proofErr w:type="spellEnd"/>
      <w:r w:rsidRPr="006E441C">
        <w:t xml:space="preserve"> para realizar a exclusão no banco de dados. Após a exclusão, os dados são retornados através dos componentes, confirmando ao administrador que a operação foi realizada com sucesso. Este diagrama ilustra claramente as interações e a ordem das operações envolvidas.</w:t>
      </w:r>
    </w:p>
    <w:p w14:paraId="74C8B8F6" w14:textId="0701DA92" w:rsidR="00AD3C53" w:rsidRPr="00AA022C" w:rsidRDefault="00AD3C53" w:rsidP="00AA022C">
      <w:pPr>
        <w:ind w:firstLine="0"/>
      </w:pPr>
      <w:r w:rsidRPr="00BD1A71">
        <w:rPr>
          <w:b/>
        </w:rPr>
        <w:t xml:space="preserve">Figura </w:t>
      </w:r>
      <w:r w:rsidR="00456D6D" w:rsidRPr="00BD1A71">
        <w:rPr>
          <w:b/>
        </w:rPr>
        <w:fldChar w:fldCharType="begin"/>
      </w:r>
      <w:r w:rsidR="00456D6D" w:rsidRPr="00BD1A71">
        <w:rPr>
          <w:b/>
        </w:rPr>
        <w:instrText xml:space="preserve"> SEQ Figura \* ARABIC </w:instrText>
      </w:r>
      <w:r w:rsidR="00456D6D" w:rsidRPr="00BD1A71">
        <w:rPr>
          <w:b/>
        </w:rPr>
        <w:fldChar w:fldCharType="separate"/>
      </w:r>
      <w:r w:rsidR="00377CE6" w:rsidRPr="00BD1A71">
        <w:rPr>
          <w:b/>
          <w:noProof/>
        </w:rPr>
        <w:t>11</w:t>
      </w:r>
      <w:r w:rsidR="00456D6D" w:rsidRPr="00BD1A71">
        <w:rPr>
          <w:b/>
          <w:noProof/>
        </w:rPr>
        <w:fldChar w:fldCharType="end"/>
      </w:r>
      <w:r>
        <w:rPr>
          <w:noProof/>
        </w:rPr>
        <w:t xml:space="preserve"> </w:t>
      </w:r>
      <w:r w:rsidRPr="00AD3C53">
        <w:rPr>
          <w:b/>
          <w:noProof/>
        </w:rPr>
        <w:t xml:space="preserve">– </w:t>
      </w:r>
      <w:r w:rsidRPr="00BD1A71">
        <w:rPr>
          <w:noProof/>
        </w:rPr>
        <w:t>Diagrama de Sequência - Ator Administrador: Fluxo do excluir de Estado</w:t>
      </w:r>
    </w:p>
    <w:p w14:paraId="0D693D43" w14:textId="25CFF243" w:rsidR="00AD3C53" w:rsidRDefault="00AA022C" w:rsidP="001744DB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AD3C53">
        <w:rPr>
          <w:noProof/>
          <w:color w:val="000000" w:themeColor="text1"/>
          <w:sz w:val="20"/>
          <w:szCs w:val="22"/>
        </w:rPr>
        <w:drawing>
          <wp:inline distT="0" distB="0" distL="0" distR="0" wp14:anchorId="358DC723" wp14:editId="4C7E839B">
            <wp:extent cx="7244895" cy="4163898"/>
            <wp:effectExtent l="0" t="2540" r="0" b="0"/>
            <wp:docPr id="15" name="Gráfico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6831" cy="41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15C" w14:textId="65C849BE" w:rsidR="0039401D" w:rsidRPr="00377CE6" w:rsidRDefault="00AD3C53" w:rsidP="00377CE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autores.</w:t>
      </w:r>
    </w:p>
    <w:p w14:paraId="66CF192F" w14:textId="723CE823" w:rsidR="007944D7" w:rsidRPr="002B3561" w:rsidRDefault="0082521E" w:rsidP="006E441C">
      <w:pPr>
        <w:pStyle w:val="Ttulo1"/>
        <w:ind w:left="426" w:hanging="426"/>
      </w:pPr>
      <w:bookmarkStart w:id="86" w:name="_Toc168645694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</w:t>
      </w:r>
      <w:r w:rsidR="0036733D">
        <w:t>e</w:t>
      </w:r>
      <w:r w:rsidR="007A458A" w:rsidRPr="002B3561">
        <w:t>stre)</w:t>
      </w:r>
      <w:bookmarkEnd w:id="86"/>
    </w:p>
    <w:p w14:paraId="6604768E" w14:textId="1C73B059" w:rsidR="00B6588B" w:rsidRPr="00FD3E57" w:rsidRDefault="00B6588B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7" w:name="_Toc168645695"/>
      <w:r w:rsidRPr="002B3561">
        <w:t>Descrição de cenário</w:t>
      </w:r>
      <w:bookmarkEnd w:id="87"/>
    </w:p>
    <w:p w14:paraId="5720984B" w14:textId="77777777" w:rsidR="00FD3E57" w:rsidRDefault="00FD3E57" w:rsidP="00FD3E57">
      <w:r w:rsidRPr="009E6932">
        <w:t>A técnica de descrição do cenário envolve a criação de uma narrativa detalhada que descreve a interação potencial do usuário com o seu produto, sistema ou serviço em um contexto específico. A construção desse cenário visa proporcionar uma compreensão mais clara de como será a experiência do usuário ao utilizar a interface, bem como quando interagir em diversas situações da vida real.</w:t>
      </w:r>
      <w:r>
        <w:t xml:space="preserve"> </w:t>
      </w:r>
      <w:r w:rsidRPr="00CB223B">
        <w:t xml:space="preserve">Frequentemente, aplicamos essa técnica sem perceber que tem um nome específico. Quando pensamos </w:t>
      </w:r>
      <w:r>
        <w:t>“</w:t>
      </w:r>
      <w:r w:rsidRPr="00CB223B">
        <w:t>suponha que o usuário faça isso, então...</w:t>
      </w:r>
      <w:r>
        <w:t>”</w:t>
      </w:r>
      <w:r w:rsidRPr="00CB223B">
        <w:t>, estamos, na verdade, criando uma descrição de cenário que representa situações que os usuários do sistema podem encontrar.</w:t>
      </w:r>
      <w:r>
        <w:t xml:space="preserve"> </w:t>
      </w:r>
    </w:p>
    <w:p w14:paraId="48D4183F" w14:textId="0F980C68" w:rsidR="00FD3E57" w:rsidRDefault="00FD3E57" w:rsidP="00FD3E57">
      <w:r>
        <w:t xml:space="preserve">Segundo AMSTEL (2007), as técnicas de descrição de cenário possuem vantagens, como o engajamento e a conscientização da equipe que está desenvolvendo o projeto, permite o foco no usuário durante todo o projeto, facilita a tomada de decisões. </w:t>
      </w:r>
      <w:r w:rsidRPr="00CB223B">
        <w:t>A seguir, serão apresentados dois exemplos de descrição de cenários:</w:t>
      </w:r>
    </w:p>
    <w:p w14:paraId="467D586C" w14:textId="77777777" w:rsidR="00FD3E57" w:rsidRDefault="00FD3E57" w:rsidP="00FD3E57"/>
    <w:p w14:paraId="02D0783C" w14:textId="281A2334" w:rsidR="00FD3E57" w:rsidRDefault="00FD3E57" w:rsidP="00FD3E57">
      <w:pPr>
        <w:pStyle w:val="Legenda"/>
        <w:keepNext/>
        <w:jc w:val="both"/>
      </w:pPr>
      <w:bookmarkStart w:id="88" w:name="_Toc168645612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13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88"/>
    </w:p>
    <w:p w14:paraId="12A146B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6D6FC98E" wp14:editId="74942B5E">
            <wp:extent cx="3298596" cy="2905125"/>
            <wp:effectExtent l="0" t="0" r="0" b="0"/>
            <wp:docPr id="617734033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34033" name="Imagem 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549" cy="291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31880" w14:textId="5122A73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091D80D" w14:textId="0BB2F518" w:rsidR="00FD3E57" w:rsidRDefault="00FD3E57" w:rsidP="00FD3E57"/>
    <w:p w14:paraId="467D41E1" w14:textId="5A369A24" w:rsidR="00FD3E57" w:rsidRDefault="00FD3E57" w:rsidP="00FD3E57">
      <w:pPr>
        <w:pStyle w:val="Legenda"/>
        <w:keepNext/>
        <w:jc w:val="both"/>
      </w:pPr>
      <w:bookmarkStart w:id="89" w:name="_Toc168645613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14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89"/>
    </w:p>
    <w:p w14:paraId="4E552DAD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33386C64" wp14:editId="16A3020F">
            <wp:extent cx="3338623" cy="2938077"/>
            <wp:effectExtent l="0" t="0" r="0" b="0"/>
            <wp:docPr id="2086364168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4168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487" cy="295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6BAA" w14:textId="51AE741D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507353B" w14:textId="77777777" w:rsidR="00FD3E57" w:rsidRPr="00B6588B" w:rsidRDefault="00FD3E57" w:rsidP="00B6588B">
      <w:pPr>
        <w:rPr>
          <w:color w:val="FF0000"/>
        </w:rPr>
      </w:pPr>
    </w:p>
    <w:p w14:paraId="6BCBF466" w14:textId="5ED7759B" w:rsidR="00B6588B" w:rsidRPr="002B3561" w:rsidRDefault="00B6588B" w:rsidP="00B6588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0" w:name="_Toc168645696"/>
      <w:r w:rsidRPr="002B3561">
        <w:t>Descrição de personas</w:t>
      </w:r>
      <w:bookmarkEnd w:id="90"/>
    </w:p>
    <w:p w14:paraId="6D30AC78" w14:textId="77777777" w:rsidR="00FD3E57" w:rsidRDefault="00FD3E57" w:rsidP="00FD3E57">
      <w:pPr>
        <w:pStyle w:val="PargrafodaLista"/>
        <w:ind w:left="0"/>
      </w:pPr>
      <w:r>
        <w:t>A descrição de personas são representações feitas de forma fictícias de usuário reais, são criadas para ajudar o designer e equipes de UX (</w:t>
      </w:r>
      <w:proofErr w:type="spellStart"/>
      <w:r>
        <w:rPr>
          <w:i/>
          <w:iCs/>
        </w:rPr>
        <w:t>User</w:t>
      </w:r>
      <w:proofErr w:type="spellEnd"/>
      <w:r>
        <w:rPr>
          <w:i/>
          <w:iCs/>
        </w:rPr>
        <w:t xml:space="preserve"> Experience</w:t>
      </w:r>
      <w:r>
        <w:t>), de forma que, a compreensão das necessidades, comportamentos e características dos usuários seja feita de forma assertiva.</w:t>
      </w:r>
    </w:p>
    <w:p w14:paraId="7F5566A2" w14:textId="77777777" w:rsidR="00FD3E57" w:rsidRDefault="00FD3E57" w:rsidP="00FD3E57">
      <w:pPr>
        <w:pStyle w:val="PargrafodaLista"/>
        <w:ind w:left="0"/>
        <w:rPr>
          <w:szCs w:val="24"/>
        </w:rPr>
      </w:pPr>
      <w:r w:rsidRPr="009C3918">
        <w:rPr>
          <w:szCs w:val="24"/>
        </w:rPr>
        <w:t>De acordo com LISBOA (2017), “Utilizando personas, negócios podem ser mais estratégicos em alcançar seu público, pois elas podem claramente ilustrar para todos os stakeholders, incluindo a equipe de design.”</w:t>
      </w:r>
    </w:p>
    <w:p w14:paraId="78A7AC26" w14:textId="4FF6DBCE" w:rsidR="00FD3E57" w:rsidRDefault="00FD3E57" w:rsidP="00FD3E57">
      <w:pPr>
        <w:pStyle w:val="PargrafodaLista"/>
        <w:ind w:left="0"/>
        <w:rPr>
          <w:szCs w:val="24"/>
        </w:rPr>
      </w:pPr>
      <w:r w:rsidRPr="003324B5">
        <w:rPr>
          <w:szCs w:val="24"/>
        </w:rPr>
        <w:t>A seguir, serão apresentados dois exemplos de personas conforme o sistema abordado nesta pesquisa:</w:t>
      </w:r>
    </w:p>
    <w:p w14:paraId="077E89FA" w14:textId="77777777" w:rsidR="00FD3E57" w:rsidRPr="00FD3E57" w:rsidRDefault="00FD3E57" w:rsidP="00FD3E57">
      <w:pPr>
        <w:pStyle w:val="PargrafodaLista"/>
        <w:ind w:left="0"/>
        <w:rPr>
          <w:szCs w:val="24"/>
        </w:rPr>
      </w:pPr>
    </w:p>
    <w:p w14:paraId="2EC01E9B" w14:textId="5835AF61" w:rsidR="00FD3E57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91" w:name="_Toc168645614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15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Engenheira Civil</w:t>
      </w:r>
      <w:bookmarkEnd w:id="91"/>
    </w:p>
    <w:p w14:paraId="43FD73A0" w14:textId="1C7FF298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3BD646E3" wp14:editId="266A3B86">
            <wp:extent cx="3207131" cy="3095625"/>
            <wp:effectExtent l="0" t="0" r="0" b="0"/>
            <wp:docPr id="83398844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88446" name="Imagem 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667" cy="310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B43" w14:textId="77777777" w:rsidR="00FD3E57" w:rsidRPr="008755E4" w:rsidRDefault="00FD3E57" w:rsidP="00FD3E57">
      <w:pPr>
        <w:spacing w:line="240" w:lineRule="auto"/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5FA84887" w14:textId="77777777" w:rsidR="00FD3E57" w:rsidRDefault="00FD3E57" w:rsidP="00FD3E57">
      <w:pPr>
        <w:pStyle w:val="PargrafodaLista"/>
        <w:ind w:left="0"/>
        <w:rPr>
          <w:color w:val="FF0000"/>
        </w:rPr>
      </w:pPr>
    </w:p>
    <w:p w14:paraId="1DB8AE9C" w14:textId="2511A6D3" w:rsidR="00FD3E57" w:rsidRPr="005B686C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92" w:name="_Toc168645615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16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Engenheiro de Campo</w:t>
      </w:r>
      <w:bookmarkEnd w:id="92"/>
    </w:p>
    <w:p w14:paraId="55204882" w14:textId="72E8DA97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257F8BC4" wp14:editId="29219461">
            <wp:extent cx="3197263" cy="3086100"/>
            <wp:effectExtent l="0" t="0" r="3175" b="0"/>
            <wp:docPr id="1734180376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80376" name="Imagem 2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040" cy="309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C36F" w14:textId="61E4AB08" w:rsidR="00FD3E57" w:rsidRPr="008755E4" w:rsidRDefault="00FD3E57" w:rsidP="00395B09">
      <w:pPr>
        <w:spacing w:line="240" w:lineRule="auto"/>
        <w:ind w:firstLine="0"/>
        <w:rPr>
          <w:sz w:val="20"/>
          <w:szCs w:val="18"/>
        </w:rPr>
      </w:pPr>
      <w:r w:rsidRPr="008755E4">
        <w:rPr>
          <w:sz w:val="20"/>
          <w:szCs w:val="18"/>
        </w:rPr>
        <w:t>Fonte: Elaborado pelos autores.</w:t>
      </w:r>
    </w:p>
    <w:p w14:paraId="04F54099" w14:textId="4FBBD6B8" w:rsidR="00B6588B" w:rsidRDefault="00B6588B" w:rsidP="00B6588B">
      <w:pPr>
        <w:rPr>
          <w:color w:val="FF0000"/>
        </w:rPr>
      </w:pPr>
    </w:p>
    <w:p w14:paraId="6360F092" w14:textId="1D41F9C0" w:rsidR="000E2981" w:rsidRDefault="000E2981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3" w:name="_Toc168645697"/>
      <w:r w:rsidRPr="002B3561">
        <w:t>Esboços de tela (</w:t>
      </w:r>
      <w:proofErr w:type="spellStart"/>
      <w:r w:rsidRPr="002B3561">
        <w:t>wireframes</w:t>
      </w:r>
      <w:proofErr w:type="spellEnd"/>
      <w:r w:rsidRPr="002B3561">
        <w:t>)</w:t>
      </w:r>
      <w:bookmarkEnd w:id="93"/>
    </w:p>
    <w:p w14:paraId="0716F19A" w14:textId="77777777" w:rsidR="00FD3E57" w:rsidRDefault="00FD3E57" w:rsidP="00FD3E57">
      <w:r>
        <w:t xml:space="preserve">Um </w:t>
      </w:r>
      <w:proofErr w:type="spellStart"/>
      <w:r>
        <w:t>wireframe</w:t>
      </w:r>
      <w:proofErr w:type="spellEnd"/>
      <w:r>
        <w:t xml:space="preserve"> é uma representação visual esquemática e simplificada da estrutura de uma página da web, aplicativo ou interface de usuário. Serve como guia para o layout e a organização dos elementos na tela, sem incluir gráficos, cores ou quaisquer estilos visuais. O </w:t>
      </w:r>
      <w:proofErr w:type="spellStart"/>
      <w:r>
        <w:t>wireframe</w:t>
      </w:r>
      <w:proofErr w:type="spellEnd"/>
      <w:r>
        <w:t xml:space="preserve"> destaca a arquitetura e a disposição dos principais componentes sem se preocupar com o design final.</w:t>
      </w:r>
    </w:p>
    <w:p w14:paraId="163F52ED" w14:textId="77777777" w:rsidR="00FD3E57" w:rsidRDefault="00FD3E57" w:rsidP="00FD3E57">
      <w:r>
        <w:lastRenderedPageBreak/>
        <w:t xml:space="preserve">Durante o processo de design o </w:t>
      </w:r>
      <w:proofErr w:type="spellStart"/>
      <w:r>
        <w:t>wireframe</w:t>
      </w:r>
      <w:proofErr w:type="spellEnd"/>
      <w:r>
        <w:t xml:space="preserve"> se torna uma ferramenta valiosa, permitindo que a equipe coloque suas ideias no papel de maneira rápida e eficiente. Sendo útil para a comunicação de conceitos, obter feedback inicial e garantir que todos os stakeholders tenham uma compreensão clara da arquitetura da interface antes que o trabalho de design visual mais detalhado comece.</w:t>
      </w:r>
    </w:p>
    <w:p w14:paraId="165D077F" w14:textId="77777777" w:rsidR="00FD3E57" w:rsidRDefault="00FD3E57" w:rsidP="00FD3E57">
      <w:r>
        <w:t xml:space="preserve">Segundo AWARI (2022), a utilidade do </w:t>
      </w:r>
      <w:proofErr w:type="spellStart"/>
      <w:r>
        <w:t>wireframe</w:t>
      </w:r>
      <w:proofErr w:type="spellEnd"/>
      <w:r>
        <w:t xml:space="preserve"> não se resume somente no começo do projeto, pois quando houver a necessidade de realizar teste e validação de uma nova funcionalidade, o </w:t>
      </w:r>
      <w:proofErr w:type="spellStart"/>
      <w:r>
        <w:t>wireframe</w:t>
      </w:r>
      <w:proofErr w:type="spellEnd"/>
      <w:r>
        <w:t xml:space="preserve"> se torna uma técnica valiosa para definir a melhor solução ao cliente ou usuário.</w:t>
      </w:r>
    </w:p>
    <w:p w14:paraId="559D46BE" w14:textId="77777777" w:rsidR="00FD3E57" w:rsidRDefault="00FD3E57" w:rsidP="00FD3E57"/>
    <w:p w14:paraId="4107AB82" w14:textId="36D391A6" w:rsidR="00FD3E57" w:rsidRDefault="00FD3E57" w:rsidP="00FD3E57">
      <w:pPr>
        <w:pStyle w:val="Legenda"/>
        <w:keepNext/>
        <w:jc w:val="both"/>
      </w:pPr>
      <w:bookmarkStart w:id="94" w:name="_Toc168645616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17</w:t>
      </w:r>
      <w:r w:rsidR="00456D6D">
        <w:rPr>
          <w:noProof/>
        </w:rPr>
        <w:fldChar w:fldCharType="end"/>
      </w:r>
      <w:r>
        <w:t xml:space="preserve"> – </w:t>
      </w:r>
      <w:proofErr w:type="spellStart"/>
      <w:r w:rsidRPr="00395B09">
        <w:rPr>
          <w:b w:val="0"/>
        </w:rPr>
        <w:t>Wireframe</w:t>
      </w:r>
      <w:proofErr w:type="spellEnd"/>
      <w:r w:rsidRPr="00395B09">
        <w:rPr>
          <w:b w:val="0"/>
        </w:rPr>
        <w:t xml:space="preserve"> da Tela de Login</w:t>
      </w:r>
      <w:bookmarkEnd w:id="94"/>
    </w:p>
    <w:p w14:paraId="5E4B71AB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A3887BD" wp14:editId="1D20DA30">
            <wp:extent cx="4918659" cy="2573079"/>
            <wp:effectExtent l="0" t="0" r="0" b="0"/>
            <wp:docPr id="1869281064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81064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532" cy="258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4FEB9" w14:textId="11D2E5E3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CCCC172" w14:textId="77777777" w:rsidR="00FD3E57" w:rsidRDefault="00FD3E57" w:rsidP="00377CE6">
      <w:pPr>
        <w:spacing w:before="240"/>
      </w:pPr>
      <w:r w:rsidRPr="00B46E67">
        <w:t xml:space="preserve">A tela de login é a porta de entrada para muitas interações online, e seu design desempenha um papel crucial na experiência do usuário. Neste contexto, o </w:t>
      </w:r>
      <w:proofErr w:type="spellStart"/>
      <w:r w:rsidRPr="00B46E67">
        <w:t>wireframe</w:t>
      </w:r>
      <w:proofErr w:type="spellEnd"/>
      <w:r w:rsidRPr="00B46E67">
        <w:t xml:space="preserve"> criado para a tela de login foi concebido com uma abordagem centrada no usuário, visando simplificar o processo de autenticação e oferecer recursos que promovem eficiência e usabilidade.</w:t>
      </w:r>
    </w:p>
    <w:p w14:paraId="4625FBC5" w14:textId="77777777" w:rsidR="00FD3E57" w:rsidRDefault="00FD3E57" w:rsidP="00FD3E57">
      <w:r w:rsidRPr="00B46E67">
        <w:t>O</w:t>
      </w:r>
      <w:r>
        <w:t>s campos “Email” e “Senha” tem o</w:t>
      </w:r>
      <w:r w:rsidRPr="00B46E67">
        <w:t xml:space="preserve"> objetivo </w:t>
      </w:r>
      <w:r>
        <w:t>de</w:t>
      </w:r>
      <w:r w:rsidRPr="00B46E67">
        <w:t xml:space="preserve"> facilitar o acesso do usuário ao sistema. O design decisivo inclui posicionamento claro e espaçamento adequado para uma entrada de dados intuitiva, com a escolha de fontes legíveis contribuindo para uma experiência sem atritos.</w:t>
      </w:r>
    </w:p>
    <w:p w14:paraId="5858700D" w14:textId="77777777" w:rsidR="00FD3E57" w:rsidRDefault="00FD3E57" w:rsidP="00FD3E57">
      <w:r>
        <w:t>A opção “Lembre de Mim” visa</w:t>
      </w:r>
      <w:r w:rsidRPr="00B46E67">
        <w:t xml:space="preserve"> oferecer conveniência para usuários frequentes, a opção é estrategicamente posicionada para visibilidade, com uma seleção clara. O design amigável incentiva os usuários a manterem-se autenticados para futuras sessões.</w:t>
      </w:r>
    </w:p>
    <w:p w14:paraId="53CF7C30" w14:textId="77777777" w:rsidR="00FD3E57" w:rsidRDefault="00FD3E57" w:rsidP="00FD3E57">
      <w:r>
        <w:lastRenderedPageBreak/>
        <w:t xml:space="preserve">A opção “Esqueceu a senha?” possui </w:t>
      </w:r>
      <w:r w:rsidRPr="00B46E67">
        <w:t>o objetivo de facilitar a recuperação de conta em caso de esquecimento de senha, a opção recebe destaque visual. Isso incentiva ações proativas dos usuários em situações de senha esquecida, com um fluxo de recuperação de senha claro e acessível.</w:t>
      </w:r>
    </w:p>
    <w:p w14:paraId="59DC12A1" w14:textId="77777777" w:rsidR="00FD3E57" w:rsidRDefault="00FD3E57" w:rsidP="00FD3E57">
      <w:r w:rsidRPr="00B46E67">
        <w:t xml:space="preserve">O </w:t>
      </w:r>
      <w:r>
        <w:t xml:space="preserve">botão “Entrar” tem o </w:t>
      </w:r>
      <w:r w:rsidRPr="00B46E67">
        <w:t>objetivo é iniciar o processo de autenticação. O design destaca visualmente o botão, com cores e texto que indicam claramente sua função. Além disso, há feedback visual após a ação para indicar progresso.</w:t>
      </w:r>
    </w:p>
    <w:p w14:paraId="2BF3BF89" w14:textId="77777777" w:rsidR="00FD3E57" w:rsidRDefault="00FD3E57" w:rsidP="00FD3E57"/>
    <w:p w14:paraId="43A057A5" w14:textId="097850E9" w:rsidR="00FD3E57" w:rsidRDefault="00FD3E57" w:rsidP="00FD3E57">
      <w:pPr>
        <w:pStyle w:val="Legenda"/>
        <w:keepNext/>
        <w:jc w:val="both"/>
      </w:pPr>
      <w:bookmarkStart w:id="95" w:name="_Toc168645617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18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395B09">
        <w:rPr>
          <w:b w:val="0"/>
        </w:rPr>
        <w:t>Wireframe</w:t>
      </w:r>
      <w:proofErr w:type="spellEnd"/>
      <w:r w:rsidRPr="00395B09">
        <w:rPr>
          <w:b w:val="0"/>
        </w:rPr>
        <w:t xml:space="preserve"> da Tela Inicial do Sistema</w:t>
      </w:r>
      <w:bookmarkEnd w:id="95"/>
    </w:p>
    <w:p w14:paraId="794F2962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B310D99" wp14:editId="731238FB">
            <wp:extent cx="5323933" cy="2775098"/>
            <wp:effectExtent l="0" t="0" r="0" b="6350"/>
            <wp:docPr id="1018705673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05673" name="Imagem 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144" cy="278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27ED" w14:textId="4B6D10FC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12AC96BA" w14:textId="77777777" w:rsidR="00FD3E57" w:rsidRDefault="00FD3E57" w:rsidP="00FD3E57">
      <w:r w:rsidRPr="007F6279">
        <w:t xml:space="preserve">Na tela inicial, a busca pela excelência na experiência do usuário é evidente através do </w:t>
      </w:r>
      <w:proofErr w:type="spellStart"/>
      <w:r w:rsidRPr="007F6279">
        <w:t>wireframe</w:t>
      </w:r>
      <w:proofErr w:type="spellEnd"/>
      <w:r w:rsidRPr="007F6279">
        <w:t xml:space="preserve"> cuidadosamente elaborado. Cada elemento, desde o </w:t>
      </w:r>
      <w:proofErr w:type="spellStart"/>
      <w:r w:rsidRPr="007F6279">
        <w:t>Navbar</w:t>
      </w:r>
      <w:proofErr w:type="spellEnd"/>
      <w:r w:rsidRPr="007F6279">
        <w:t xml:space="preserve"> até o Dashboard, foi projetado para proporcionar uma interação intuitiva e informativa.</w:t>
      </w:r>
    </w:p>
    <w:p w14:paraId="021F1911" w14:textId="77777777" w:rsidR="00FD3E57" w:rsidRDefault="00FD3E57" w:rsidP="00FD3E57">
      <w:r w:rsidRPr="0005611A">
        <w:t xml:space="preserve">No topo da tela, </w:t>
      </w:r>
      <w:r>
        <w:t>o</w:t>
      </w:r>
      <w:r w:rsidRPr="0005611A">
        <w:t xml:space="preserve"> </w:t>
      </w:r>
      <w:proofErr w:type="spellStart"/>
      <w:r w:rsidRPr="0005611A">
        <w:t>Navbar</w:t>
      </w:r>
      <w:proofErr w:type="spellEnd"/>
      <w:r w:rsidRPr="0005611A">
        <w:t xml:space="preserve"> apresenta elementos essenciais, proporcionando uma navegação simplificada e personalizada. A presença da logo do sistema, opções de perfil, notificaçõe</w:t>
      </w:r>
      <w:r>
        <w:t>s</w:t>
      </w:r>
      <w:r w:rsidRPr="0005611A">
        <w:t>, prom</w:t>
      </w:r>
      <w:r>
        <w:t xml:space="preserve">ove </w:t>
      </w:r>
      <w:r w:rsidRPr="0005611A">
        <w:t>uma experiência centrada no usuário desde o início.</w:t>
      </w:r>
    </w:p>
    <w:p w14:paraId="7E115D31" w14:textId="77777777" w:rsidR="00FD3E57" w:rsidRDefault="00FD3E57" w:rsidP="00FD3E57">
      <w:r w:rsidRPr="0005611A">
        <w:t xml:space="preserve">À esquerda, </w:t>
      </w:r>
      <w:r>
        <w:t>o</w:t>
      </w:r>
      <w:r w:rsidRPr="0005611A">
        <w:t xml:space="preserve"> </w:t>
      </w:r>
      <w:proofErr w:type="spellStart"/>
      <w:r w:rsidRPr="0005611A">
        <w:t>Sidebar</w:t>
      </w:r>
      <w:proofErr w:type="spellEnd"/>
      <w:r w:rsidRPr="0005611A">
        <w:t xml:space="preserve"> oferece opções de navegação, constituindo uma ferramenta contextual e eficiente para explorar diferentes áreas do sistema. Essa abordagem facilita a descoberta de funcionalidades, proporcionando aos usuários uma compreensão clara da estrutura e organização do sistema.</w:t>
      </w:r>
    </w:p>
    <w:p w14:paraId="77309217" w14:textId="77777777" w:rsidR="00FD3E57" w:rsidRDefault="00FD3E57" w:rsidP="00FD3E57">
      <w:r w:rsidRPr="0005611A">
        <w:t>No centro da tela, o Dashboard surge como um centro de informações, apresentando de forma visualmente apelativa os últimos arquivos cadastrados no sistema. A inclusão de categorias como "Novas Atualizações",</w:t>
      </w:r>
      <w:r>
        <w:t xml:space="preserve"> </w:t>
      </w:r>
      <w:r w:rsidRPr="0005611A">
        <w:t>"Em Andamento"</w:t>
      </w:r>
      <w:r>
        <w:t>,</w:t>
      </w:r>
      <w:r w:rsidRPr="0005611A">
        <w:t xml:space="preserve"> "Pendentes", "Em Atraso", e "Prazo </w:t>
      </w:r>
      <w:r w:rsidRPr="0005611A">
        <w:lastRenderedPageBreak/>
        <w:t>Hoje" oferece uma visão instantânea do status e progresso das atividades, fornecendo insights valiosos ao usuário.</w:t>
      </w:r>
    </w:p>
    <w:p w14:paraId="433825C9" w14:textId="77777777" w:rsidR="00FD3E57" w:rsidRDefault="00FD3E57" w:rsidP="00FD3E57"/>
    <w:p w14:paraId="14926BCB" w14:textId="4E61B28E" w:rsidR="00FD3E57" w:rsidRDefault="00FD3E57" w:rsidP="00FD3E57">
      <w:pPr>
        <w:pStyle w:val="Legenda"/>
        <w:keepNext/>
        <w:jc w:val="both"/>
      </w:pPr>
      <w:bookmarkStart w:id="96" w:name="_Toc168645618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19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>
        <w:t>Wireframe</w:t>
      </w:r>
      <w:proofErr w:type="spellEnd"/>
      <w:r>
        <w:t xml:space="preserve"> Tela de Cadastro de Estado</w:t>
      </w:r>
      <w:bookmarkEnd w:id="96"/>
    </w:p>
    <w:p w14:paraId="503E08F0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F07874A" wp14:editId="1EDDF2BC">
            <wp:extent cx="5160748" cy="2690038"/>
            <wp:effectExtent l="0" t="0" r="1905" b="0"/>
            <wp:docPr id="46634191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41918" name="Imagem 8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391" cy="269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62FD" w14:textId="7E472C8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629B87B5" w14:textId="77777777" w:rsidR="00FD3E57" w:rsidRDefault="00FD3E57" w:rsidP="00FD3E57">
      <w:r>
        <w:t xml:space="preserve">O </w:t>
      </w:r>
      <w:proofErr w:type="spellStart"/>
      <w:r>
        <w:t>wireframe</w:t>
      </w:r>
      <w:proofErr w:type="spellEnd"/>
      <w:r>
        <w:t xml:space="preserve"> tela de cadastro de estado oferece diversas funcionalidades. </w:t>
      </w:r>
      <w:r w:rsidRPr="0005611A">
        <w:t>A barra de pesquisa se destaca como uma ferramenta vital para navegação eficiente. Permitindo a busca de estados específicos, os usuários têm acesso rápido às informações desejadas, simplificando a interação com o sistema.</w:t>
      </w:r>
    </w:p>
    <w:p w14:paraId="03B21814" w14:textId="77777777" w:rsidR="00FD3E57" w:rsidRDefault="00FD3E57" w:rsidP="00FD3E57">
      <w:r w:rsidRPr="00DB0193">
        <w:t>O botão "Novo" representa uma adição intuitiva à tela, possibilitando a inserção direta de novos estados de maneira descomplicada. Essa funcionalidade agiliza o processo de cadastro, oferecendo aos usuários uma maneira rápida de expandir e atualizar a base de dados.</w:t>
      </w:r>
    </w:p>
    <w:p w14:paraId="62526B44" w14:textId="77777777" w:rsidR="00FD3E57" w:rsidRDefault="00FD3E57" w:rsidP="00FD3E57">
      <w:r w:rsidRPr="00DB0193">
        <w:t>A tabela exibindo todos os estados cadastrados proporciona uma visão consolidada, permitindo uma análise eficiente. Cada entrada na tabela é equipada com opções de edição e exclusão, proporcionando controle total sobre os dados. Essas ações são estrategicamente integradas, garantindo que os usuários possam ajustar as informações conforme necessário.</w:t>
      </w:r>
    </w:p>
    <w:p w14:paraId="0EE9EBCB" w14:textId="77777777" w:rsidR="00FD3E57" w:rsidRDefault="00FD3E57" w:rsidP="00FD3E57">
      <w:r w:rsidRPr="00DB0193">
        <w:t>A opção de voltar, localizada no canto superior esquerdo, é uma adição crucial para a usabilidade. Essa funcionalidade permite uma transição suave entre diferentes áreas do sistema, mantendo a consistência na experiência do usuário.</w:t>
      </w:r>
    </w:p>
    <w:p w14:paraId="30506AF9" w14:textId="77777777" w:rsidR="00FD3E57" w:rsidRDefault="00FD3E57" w:rsidP="00FD3E57"/>
    <w:p w14:paraId="3D3675E3" w14:textId="77777777" w:rsidR="00FD3E57" w:rsidRDefault="00FD3E57" w:rsidP="00FD3E57"/>
    <w:p w14:paraId="799FE944" w14:textId="21896B5E" w:rsidR="00FD3E57" w:rsidRDefault="00FD3E57" w:rsidP="00FD3E57">
      <w:pPr>
        <w:pStyle w:val="Legenda"/>
        <w:keepNext/>
        <w:jc w:val="both"/>
      </w:pPr>
      <w:bookmarkStart w:id="97" w:name="_Toc168645619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20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FD3E57">
        <w:rPr>
          <w:b w:val="0"/>
        </w:rPr>
        <w:t>Wireframe</w:t>
      </w:r>
      <w:proofErr w:type="spellEnd"/>
      <w:r w:rsidRPr="00FD3E57">
        <w:rPr>
          <w:b w:val="0"/>
        </w:rPr>
        <w:t xml:space="preserve"> Tela de Cadastro de Cidade</w:t>
      </w:r>
      <w:bookmarkEnd w:id="97"/>
    </w:p>
    <w:p w14:paraId="06C4E1D3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17DB38BB" wp14:editId="501C2C88">
            <wp:extent cx="4895570" cy="2551814"/>
            <wp:effectExtent l="0" t="0" r="635" b="1270"/>
            <wp:docPr id="1684698796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98796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577" cy="25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0DEE" w14:textId="77777777" w:rsidR="00FD3E57" w:rsidRPr="00415323" w:rsidRDefault="00FD3E57" w:rsidP="00FD3E57">
      <w:pPr>
        <w:ind w:firstLine="0"/>
        <w:rPr>
          <w:sz w:val="20"/>
          <w:szCs w:val="22"/>
        </w:rPr>
      </w:pPr>
      <w:r w:rsidRPr="00415323">
        <w:rPr>
          <w:sz w:val="20"/>
          <w:szCs w:val="22"/>
        </w:rPr>
        <w:t>Fonte: Elaborado pelos autores.</w:t>
      </w:r>
    </w:p>
    <w:p w14:paraId="3AB312D3" w14:textId="77777777" w:rsidR="00FD3E57" w:rsidRDefault="00FD3E57" w:rsidP="00FD3E57">
      <w:r>
        <w:t xml:space="preserve">O </w:t>
      </w:r>
      <w:proofErr w:type="spellStart"/>
      <w:r>
        <w:t>wireframe</w:t>
      </w:r>
      <w:proofErr w:type="spellEnd"/>
      <w:r>
        <w:t xml:space="preserve"> da</w:t>
      </w:r>
      <w:r w:rsidRPr="00CF544B">
        <w:t xml:space="preserve"> tela de gerenciamento de cidades assume um papel essencial na organização eficiente do sistema. Com componentes cuidadosamente projetados, essa interface visa simplificar a administração das informações, proporcionando uma experiência fluida e produtiva.</w:t>
      </w:r>
    </w:p>
    <w:p w14:paraId="02E5FAC7" w14:textId="77777777" w:rsidR="00FD3E57" w:rsidRDefault="00FD3E57" w:rsidP="00FD3E57">
      <w:r>
        <w:t>A barra de pesquisa oferece uma maneira rápida e eficaz de localizar informações específicas sobre cidades cadastradas, otimizando a navegação no sistema.</w:t>
      </w:r>
    </w:p>
    <w:p w14:paraId="4BD25AC4" w14:textId="77777777" w:rsidR="00FD3E57" w:rsidRDefault="00FD3E57" w:rsidP="00FD3E57">
      <w:r>
        <w:t>O botão "Novo" facilita a inclusão direta de novas cidades, simplificando o processo de cadastro e garantindo uma experiência eficiente para usuários que desejam expandir a base de dados.</w:t>
      </w:r>
    </w:p>
    <w:p w14:paraId="5FF0ED11" w14:textId="77777777" w:rsidR="00FD3E57" w:rsidRDefault="00FD3E57" w:rsidP="00FD3E57">
      <w:r>
        <w:t>A tabela que lista todas as cidades cadastradas proporciona uma visão clara e organizada do conteúdo. Equipada com opções de edição e exclusão, essa tabela oferece controle total sobre as informações, permitindo aos usuários ajustarem e gerenciar os dados com facilidade.</w:t>
      </w:r>
    </w:p>
    <w:p w14:paraId="00A5F475" w14:textId="2DFF488D" w:rsidR="00FD3E57" w:rsidRDefault="00FD3E57" w:rsidP="00FD3E57">
      <w:r>
        <w:t xml:space="preserve">Assim como no </w:t>
      </w:r>
      <w:proofErr w:type="spellStart"/>
      <w:r>
        <w:t>wireframe</w:t>
      </w:r>
      <w:proofErr w:type="spellEnd"/>
      <w:r>
        <w:t xml:space="preserve"> da tela de cadastro de estado, a opção de voltar se </w:t>
      </w:r>
      <w:proofErr w:type="spellStart"/>
      <w:r>
        <w:t>encotra</w:t>
      </w:r>
      <w:proofErr w:type="spellEnd"/>
      <w:r>
        <w:t xml:space="preserve"> localizada no canto superior esquerdo, assegura uma transição suave entre diferentes áreas do sistema, promovendo consistência na experiência do usuário e facilitando o retorno aos cadastros anteriores de maneira intuitiva.</w:t>
      </w:r>
    </w:p>
    <w:p w14:paraId="4C156D76" w14:textId="77777777" w:rsidR="000E2981" w:rsidRPr="000E2981" w:rsidRDefault="000E2981" w:rsidP="00FD3E57">
      <w:pPr>
        <w:ind w:firstLine="0"/>
      </w:pPr>
    </w:p>
    <w:p w14:paraId="58A99892" w14:textId="37CCE59E" w:rsidR="00E23F38" w:rsidRPr="00FD3E57" w:rsidRDefault="0053241A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8" w:name="_Toc168645698"/>
      <w:r w:rsidRPr="002B3561">
        <w:t>Protótipos</w:t>
      </w:r>
      <w:r w:rsidR="00866F91" w:rsidRPr="002B3561">
        <w:t xml:space="preserve"> de tela</w:t>
      </w:r>
      <w:bookmarkEnd w:id="98"/>
      <w:r w:rsidR="00866F91" w:rsidRPr="002B3561">
        <w:t xml:space="preserve"> </w:t>
      </w:r>
    </w:p>
    <w:p w14:paraId="09BD6E3D" w14:textId="77777777" w:rsidR="00FD3E57" w:rsidRDefault="00FD3E57" w:rsidP="00FD3E57">
      <w:r>
        <w:t xml:space="preserve">Os protótipos de tela são representações visuais interativas de interfaces do usuário (UI) usadas no Design de Experiência do Usuário (UX). Essas representações simulam a aparência e o comportamento de um produto, aplicativo ou site antes da implementação real. </w:t>
      </w:r>
      <w:r>
        <w:lastRenderedPageBreak/>
        <w:t>Os protótipos servem como ferramentas cruciais para designers e desenvolvedores testarem a usabilidade, a navegação e a interação, além de obterem feedback valioso.</w:t>
      </w:r>
    </w:p>
    <w:p w14:paraId="433AC911" w14:textId="77777777" w:rsidR="00FD3E57" w:rsidRDefault="00FD3E57" w:rsidP="00FD3E57">
      <w:r w:rsidRPr="00A85D2A">
        <w:t>A utilização de protótipos de tela no desenvolvimento do sistema de gerenciamento de documentos de obra para a prefeitura de Jales traz diversos benefícios. Esses modelos visuais interativos possibilitam validar requisitos de apresentação, layout e usabilidade. Ao simular a interação do usuário com o sistema, os protótipos facilitam a identificação de potenciais problemas na navegação e permitem obter feedback antecipado de partes interessadas, incluindo membros da prefeitura e futuros usuários.</w:t>
      </w:r>
    </w:p>
    <w:p w14:paraId="41405FC7" w14:textId="77777777" w:rsidR="00FD3E57" w:rsidRDefault="00FD3E57" w:rsidP="00FD3E57">
      <w:r>
        <w:t>Além disso, a criação de protótipos de tela promove a capacidade</w:t>
      </w:r>
      <w:r w:rsidRPr="008D6667">
        <w:t xml:space="preserve"> de identificar requisitos omitidos nas fases iniciais do projeto ajuda a evitar retrabalho e garante que o sistema atenda plenamente às necessidades da prefeitura.</w:t>
      </w:r>
      <w:r>
        <w:t xml:space="preserve"> Contudo, </w:t>
      </w:r>
      <w:r w:rsidRPr="008D6667">
        <w:t>é possível economizar recursos ao evitar a implementação de funcionalidades inadequadas e, ao mesmo tempo, facilitar o treinamento dos usuários finais. Os protótipos de tela se tornam, assim, uma ferramenta valiosa para garantir que o sistema seja eficiente, amigável e atenda completamente aos requisitos estabelecidos pela prefeitura de Jales.</w:t>
      </w:r>
    </w:p>
    <w:p w14:paraId="5AC85C55" w14:textId="5DA71D86" w:rsidR="007944D7" w:rsidRDefault="007944D7" w:rsidP="00E23F38">
      <w:pPr>
        <w:rPr>
          <w:color w:val="FF0000"/>
        </w:rPr>
      </w:pPr>
    </w:p>
    <w:p w14:paraId="3A38D8A8" w14:textId="35D79088" w:rsidR="00FD3E57" w:rsidRPr="00FD3E57" w:rsidRDefault="00FD3E57" w:rsidP="00FD3E57">
      <w:pPr>
        <w:pStyle w:val="Legenda"/>
        <w:keepNext/>
        <w:jc w:val="both"/>
        <w:rPr>
          <w:b w:val="0"/>
        </w:rPr>
      </w:pPr>
      <w:bookmarkStart w:id="99" w:name="_Toc168645620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21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FD3E57">
        <w:rPr>
          <w:b w:val="0"/>
          <w:noProof/>
        </w:rPr>
        <w:t>Protótipo de Tela de Login</w:t>
      </w:r>
      <w:bookmarkEnd w:id="99"/>
    </w:p>
    <w:p w14:paraId="31DC6CA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51CECD4" wp14:editId="71B67F1E">
            <wp:extent cx="5243332" cy="2743200"/>
            <wp:effectExtent l="0" t="0" r="0" b="0"/>
            <wp:docPr id="191472850" name="Imagem 19147285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2850" name="Imagem 191472850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002" cy="274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4989" w14:textId="78D16965" w:rsidR="00FD3E57" w:rsidRPr="00415323" w:rsidRDefault="00FD3E57" w:rsidP="00FD3E57">
      <w:pPr>
        <w:ind w:firstLine="0"/>
        <w:rPr>
          <w:sz w:val="20"/>
        </w:rPr>
      </w:pPr>
      <w:r w:rsidRPr="00415323">
        <w:rPr>
          <w:sz w:val="20"/>
        </w:rPr>
        <w:t>Fonte: Elaborado pelos autores.</w:t>
      </w:r>
    </w:p>
    <w:p w14:paraId="76F6CCD5" w14:textId="77777777" w:rsidR="00FD3E57" w:rsidRPr="00FF514B" w:rsidRDefault="00FD3E57" w:rsidP="00FD3E57">
      <w:pPr>
        <w:rPr>
          <w:szCs w:val="24"/>
        </w:rPr>
      </w:pPr>
      <w:r>
        <w:rPr>
          <w:szCs w:val="24"/>
        </w:rPr>
        <w:t>O protótipo da</w:t>
      </w:r>
      <w:r w:rsidRPr="00FF514B">
        <w:rPr>
          <w:szCs w:val="24"/>
        </w:rPr>
        <w:t xml:space="preserve"> tela de login do sistema de gerenciamento de obras da Prefeitura de Jales foi cuidadosamente estilizada para refletir as cores distintivas da identidade visual da prefeitura. A paleta de cores escolhida não apenas contribui para uma estética atraente, mas também reforça a marca e cria uma experiência coesa para os usuários.</w:t>
      </w:r>
    </w:p>
    <w:p w14:paraId="2938143E" w14:textId="77777777" w:rsidR="00FD3E57" w:rsidRPr="00FF514B" w:rsidRDefault="00FD3E57" w:rsidP="00FD3E57">
      <w:pPr>
        <w:rPr>
          <w:szCs w:val="24"/>
        </w:rPr>
      </w:pPr>
      <w:r w:rsidRPr="00FF514B">
        <w:rPr>
          <w:szCs w:val="24"/>
        </w:rPr>
        <w:t xml:space="preserve">Os campos de entrada para e-mail e senha, assim como os botões interativos, incorporam as tonalidades específicas da prefeitura de Jales. Isso não apenas garante </w:t>
      </w:r>
      <w:r w:rsidRPr="00FF514B">
        <w:rPr>
          <w:szCs w:val="24"/>
        </w:rPr>
        <w:lastRenderedPageBreak/>
        <w:t xml:space="preserve">consistência com a </w:t>
      </w:r>
      <w:r>
        <w:rPr>
          <w:szCs w:val="24"/>
        </w:rPr>
        <w:t>identidade visual</w:t>
      </w:r>
      <w:r w:rsidRPr="00FF514B">
        <w:rPr>
          <w:szCs w:val="24"/>
        </w:rPr>
        <w:t>, mas também ajuda os usuários a associarem imediatamente a tela de login ao contexto municipal.</w:t>
      </w:r>
    </w:p>
    <w:p w14:paraId="676D5CF9" w14:textId="77777777" w:rsidR="00FD3E57" w:rsidRDefault="00FD3E57" w:rsidP="00FD3E57">
      <w:pPr>
        <w:rPr>
          <w:szCs w:val="24"/>
        </w:rPr>
      </w:pPr>
      <w:r w:rsidRPr="00FF514B">
        <w:rPr>
          <w:szCs w:val="24"/>
        </w:rPr>
        <w:t>Além disso, a imagem representativa na lateral esquerda também é elaborada de modo a complementar as cores predominantes da prefeitura, contribuindo para a harmonia visual da tela. A escolha cuidadosa dessas cores não só enfatiza a identidade da prefeitura, mas também cria uma interface atraente e reconhecível para os usuários ao iniciar a sessão no sistema de gerenciamento de obras.</w:t>
      </w:r>
    </w:p>
    <w:p w14:paraId="2A3C4C94" w14:textId="77777777" w:rsidR="00FD3E57" w:rsidRDefault="00FD3E57" w:rsidP="00E23F38">
      <w:pPr>
        <w:rPr>
          <w:color w:val="FF0000"/>
        </w:rPr>
      </w:pPr>
    </w:p>
    <w:p w14:paraId="21ABB41A" w14:textId="3E59428A" w:rsidR="00FD3E57" w:rsidRDefault="00FD3E57" w:rsidP="00FD3E57">
      <w:pPr>
        <w:pStyle w:val="Legenda"/>
        <w:keepNext/>
        <w:jc w:val="both"/>
      </w:pPr>
      <w:bookmarkStart w:id="100" w:name="_Toc168645621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22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Protótipo de Tela Inicial</w:t>
      </w:r>
      <w:bookmarkEnd w:id="100"/>
    </w:p>
    <w:p w14:paraId="532903AA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8929854" wp14:editId="2AEABE76">
            <wp:extent cx="5022548" cy="2619375"/>
            <wp:effectExtent l="0" t="0" r="6985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36" cy="262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6FC4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402BBB48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>A tela inicial do sistema de gerenciamento de obras da Prefeitura de Jales foi estrategicamente projetada para oferecer aos usuários uma visão abrangente e acessível das informações mais relevantes. A barra de navegação superior destaca-se pela presença da logo da prefeitura, proporcionando uma identidade visual consistente. Nela, encontram-se elementos essenciais, como o nome do usuário, notificações e acesso ao perfil, garantindo uma experiência personalizada.</w:t>
      </w:r>
    </w:p>
    <w:p w14:paraId="68BC9205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 xml:space="preserve">Na lateral esquerda, um </w:t>
      </w:r>
      <w:proofErr w:type="spellStart"/>
      <w:r w:rsidRPr="00C361CF">
        <w:rPr>
          <w:szCs w:val="24"/>
        </w:rPr>
        <w:t>sidebar</w:t>
      </w:r>
      <w:proofErr w:type="spellEnd"/>
      <w:r w:rsidRPr="00C361CF">
        <w:rPr>
          <w:szCs w:val="24"/>
        </w:rPr>
        <w:t xml:space="preserve"> foi incorporado, apresentando de maneira clara e organizada as diversas opções disponíveis no sistema. Isso não apenas simplifica a navegação, mas também oferece uma visão rápida das funcionalidades acessíveis, contribuindo para a eficiência na utilização.</w:t>
      </w:r>
    </w:p>
    <w:p w14:paraId="6FC28112" w14:textId="1D52E9E2" w:rsidR="00FD3E57" w:rsidRDefault="00FD3E57" w:rsidP="00FD3E57">
      <w:pPr>
        <w:rPr>
          <w:szCs w:val="24"/>
        </w:rPr>
      </w:pPr>
      <w:r w:rsidRPr="00C361CF">
        <w:rPr>
          <w:szCs w:val="24"/>
        </w:rPr>
        <w:t>O centro da tela é ocupado pelo dashboard, um espaço dinâmico e informativo que apresenta cartões indicativos de diferentes categorias de documentos. Esses cards destacam</w:t>
      </w:r>
      <w:r>
        <w:rPr>
          <w:szCs w:val="24"/>
        </w:rPr>
        <w:t xml:space="preserve"> </w:t>
      </w:r>
      <w:r w:rsidRPr="00C361CF">
        <w:rPr>
          <w:szCs w:val="24"/>
        </w:rPr>
        <w:t>documentos novos, em andamento, pendentes, em atraso e aqueles com prazo para o dia, proporcionando uma visão consolidada do estado geral dos projetos.</w:t>
      </w:r>
    </w:p>
    <w:p w14:paraId="57980B7C" w14:textId="305FBD77" w:rsidR="00FD3E57" w:rsidRDefault="00FD3E57" w:rsidP="00FD3E57">
      <w:pPr>
        <w:pStyle w:val="Legenda"/>
        <w:keepNext/>
        <w:jc w:val="both"/>
      </w:pPr>
      <w:bookmarkStart w:id="101" w:name="_Toc168645622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23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>
        <w:t xml:space="preserve"> </w:t>
      </w:r>
      <w:r w:rsidRPr="00395B09">
        <w:rPr>
          <w:b w:val="0"/>
        </w:rPr>
        <w:t>Protótipo da Tela de Cadastro de Estado</w:t>
      </w:r>
      <w:bookmarkEnd w:id="101"/>
    </w:p>
    <w:p w14:paraId="7EFD6EEE" w14:textId="77777777" w:rsidR="00FD3E57" w:rsidRDefault="00FD3E57" w:rsidP="00FE3618">
      <w:pPr>
        <w:ind w:firstLine="0"/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18273594" wp14:editId="2A30A9BC">
            <wp:extent cx="5381625" cy="2806642"/>
            <wp:effectExtent l="0" t="0" r="0" b="0"/>
            <wp:docPr id="6" name="Imagem 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82" cy="28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AD53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13D371C2" w14:textId="77777777" w:rsidR="00FD3E57" w:rsidRPr="000640A1" w:rsidRDefault="00FD3E57" w:rsidP="00FD3E57">
      <w:pPr>
        <w:rPr>
          <w:szCs w:val="24"/>
        </w:rPr>
      </w:pPr>
      <w:r>
        <w:rPr>
          <w:szCs w:val="24"/>
        </w:rPr>
        <w:t>O protótipo da</w:t>
      </w:r>
      <w:r w:rsidRPr="000640A1">
        <w:rPr>
          <w:szCs w:val="24"/>
        </w:rPr>
        <w:t xml:space="preserve"> tela de cadastro de estado no sistema de gerenciamento de obras demonstra um design funcional e prático, priorizando a eficiência na gestão dos estados. A tabela no centro da tela apresenta uma lista completa de estados cadastrados, fornecendo uma visão geral rápida e organizada.</w:t>
      </w:r>
    </w:p>
    <w:p w14:paraId="31BFD307" w14:textId="3496E0CF" w:rsidR="00FD3E57" w:rsidRPr="000640A1" w:rsidRDefault="00FD3E57" w:rsidP="00FD3E57">
      <w:pPr>
        <w:rPr>
          <w:szCs w:val="24"/>
        </w:rPr>
      </w:pPr>
      <w:r w:rsidRPr="000640A1">
        <w:rPr>
          <w:szCs w:val="24"/>
        </w:rPr>
        <w:t>Os botões de ação associados a cada entrada da tabela oferecem funcionalidades cruciais, como editar e excluir estados, permitindo aos usuários realizarem operações específicas de forma direta e intuitiva.</w:t>
      </w:r>
    </w:p>
    <w:p w14:paraId="270F8C2F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 barra de pesquisa localizada na parte superior da tela proporciona uma ferramenta valiosa para a localização rápida de estados específicos na lista. Essa funcionalidade é reforçada pelo botão de adição de novo estado, situado ao lado direito da barra de pesquisa. Esse botão permite a inclusão eficiente de novos estados no sistema, contribuindo para a atualização e expansão contínua da base de dados.</w:t>
      </w:r>
    </w:p>
    <w:p w14:paraId="1A81BC58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Ao integrar esses elementos, a tela de cadastro de estado oferece uma solução abrangente para a administração e manutenção dos estados no sistema de gerenciamento de</w:t>
      </w:r>
      <w:r>
        <w:rPr>
          <w:szCs w:val="24"/>
        </w:rPr>
        <w:t xml:space="preserve"> </w:t>
      </w:r>
      <w:r w:rsidRPr="000640A1">
        <w:rPr>
          <w:szCs w:val="24"/>
        </w:rPr>
        <w:t>obras. A combinação de uma interface intuitiva, funcionalidades de pesquisa e operações diretas melhora significativamente a experiência do usuário ao lidar com informações estaduais.</w:t>
      </w:r>
    </w:p>
    <w:p w14:paraId="484AB2B2" w14:textId="69B31084" w:rsidR="00FD3E57" w:rsidRDefault="00FD3E57" w:rsidP="00FD3E57">
      <w:pPr>
        <w:ind w:firstLine="0"/>
        <w:rPr>
          <w:szCs w:val="24"/>
        </w:rPr>
      </w:pPr>
    </w:p>
    <w:p w14:paraId="5DF91C1F" w14:textId="026DF733" w:rsidR="00FD3E57" w:rsidRPr="00395B09" w:rsidRDefault="00FD3E57" w:rsidP="00FD3E57">
      <w:pPr>
        <w:pStyle w:val="Legenda"/>
        <w:keepNext/>
        <w:jc w:val="both"/>
        <w:rPr>
          <w:b w:val="0"/>
        </w:rPr>
      </w:pPr>
      <w:bookmarkStart w:id="102" w:name="_Toc168645623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24</w:t>
      </w:r>
      <w:r w:rsidR="00456D6D">
        <w:rPr>
          <w:noProof/>
        </w:rPr>
        <w:fldChar w:fldCharType="end"/>
      </w:r>
      <w:r>
        <w:t xml:space="preserve"> – </w:t>
      </w:r>
      <w:r w:rsidRPr="00395B09">
        <w:rPr>
          <w:b w:val="0"/>
        </w:rPr>
        <w:t>Protótipo da Tela de Cadastro de Cidade</w:t>
      </w:r>
      <w:bookmarkEnd w:id="102"/>
    </w:p>
    <w:p w14:paraId="38B8BDE9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E94E8D7" wp14:editId="3EBE6B8C">
            <wp:extent cx="5259977" cy="2743200"/>
            <wp:effectExtent l="0" t="0" r="0" b="0"/>
            <wp:docPr id="7" name="Imagem 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18" cy="27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55A9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78F2953C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A tela de cadastro de cidade no sistema de gerenciamento de obras apresenta um design intuitivo e eficiente, priorizando a facilidade de uso para os usuários. A tabela no centro da tela exibe uma lista completa das cidades cadastradas, proporcionando uma visão geral fácil de entender.</w:t>
      </w:r>
    </w:p>
    <w:p w14:paraId="0D542080" w14:textId="47F577E2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 xml:space="preserve">Os botões de ação associados a cada entrada na tabela oferecem funcionalidades essenciais, permitindo aos usuários editarem ou </w:t>
      </w:r>
      <w:r w:rsidR="00AF494F" w:rsidRPr="00D032F8">
        <w:rPr>
          <w:szCs w:val="24"/>
        </w:rPr>
        <w:t>excluír</w:t>
      </w:r>
      <w:r w:rsidR="00AF494F">
        <w:rPr>
          <w:szCs w:val="24"/>
        </w:rPr>
        <w:t>em</w:t>
      </w:r>
      <w:r w:rsidRPr="00D032F8">
        <w:rPr>
          <w:szCs w:val="24"/>
        </w:rPr>
        <w:t xml:space="preserve"> cidades de maneira direta e conveniente.</w:t>
      </w:r>
    </w:p>
    <w:p w14:paraId="6F6F9228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Na parte superior da tela, uma barra de pesquisa oferece uma maneira rápida e eficaz de localizar cidades específicas na lista. Complementando essa funcionalidade, o botão de adicionar nova cidade, situado ao lado direito da barra de pesquisa, simplifica o processo de inclusão de novas informações no sistema.</w:t>
      </w:r>
    </w:p>
    <w:p w14:paraId="7230FD44" w14:textId="7896A29D" w:rsidR="00FD3E57" w:rsidRPr="00FD3E57" w:rsidRDefault="00FD3E57" w:rsidP="00FD3E57">
      <w:r w:rsidRPr="00D032F8">
        <w:rPr>
          <w:szCs w:val="24"/>
        </w:rPr>
        <w:t>A integração desses elementos cria uma experiência de usuário coesa e eficaz na administração das informações relacionadas às cidades. A combinação de uma interface clara, recursos de pesquisa e operações diretas contribui para a agilidade e eficiência na gestão de dados relacionados às cidades no contexto do gerenciamento de obras.</w:t>
      </w:r>
    </w:p>
    <w:p w14:paraId="4B1AD985" w14:textId="2E777829" w:rsidR="00092B12" w:rsidRDefault="009A2471" w:rsidP="005F772A">
      <w:pPr>
        <w:pStyle w:val="Ttulo1"/>
        <w:ind w:left="426"/>
        <w:rPr>
          <w:caps w:val="0"/>
        </w:rPr>
      </w:pPr>
      <w:bookmarkStart w:id="103" w:name="_Toc168645699"/>
      <w:r>
        <w:rPr>
          <w:caps w:val="0"/>
        </w:rPr>
        <w:lastRenderedPageBreak/>
        <w:t>BANCO DE DADOS</w:t>
      </w:r>
      <w:bookmarkEnd w:id="103"/>
    </w:p>
    <w:p w14:paraId="479AEA6A" w14:textId="77777777" w:rsidR="00A10BD9" w:rsidRDefault="00A10BD9" w:rsidP="00A10BD9">
      <w:r w:rsidRPr="00150599">
        <w:t>Um banco de dados é uma coleção organizada de dados armazenados eletronicamente em um sistema de computador, geralmente controlado por um Sistema de Gerenciamento de Banco de Dados</w:t>
      </w:r>
      <w:r>
        <w:t>,</w:t>
      </w:r>
      <w:r w:rsidRPr="00150599">
        <w:t xml:space="preserve"> </w:t>
      </w:r>
      <w:r>
        <w:t>a</w:t>
      </w:r>
      <w:r w:rsidRPr="00150599">
        <w:t xml:space="preserve"> maioria dos bancos de dados usa a linguagem de consulta estruturada (SQL) para escrever e consultar dados.</w:t>
      </w:r>
    </w:p>
    <w:p w14:paraId="1D1FC4F1" w14:textId="672A9EB8" w:rsidR="00A10BD9" w:rsidRDefault="00A10BD9" w:rsidP="00A10BD9">
      <w:pPr>
        <w:spacing w:line="240" w:lineRule="auto"/>
        <w:ind w:left="2268" w:firstLine="0"/>
        <w:rPr>
          <w:sz w:val="20"/>
        </w:rPr>
      </w:pPr>
      <w:r w:rsidRPr="00150599">
        <w:rPr>
          <w:sz w:val="20"/>
        </w:rPr>
        <w:t xml:space="preserve">Segundo o site Oracle </w:t>
      </w:r>
      <w:r>
        <w:rPr>
          <w:sz w:val="20"/>
        </w:rPr>
        <w:t>“</w:t>
      </w:r>
      <w:r w:rsidRPr="00150599">
        <w:rPr>
          <w:sz w:val="20"/>
        </w:rPr>
        <w:t xml:space="preserve">SQL é uma linguagem de programação usada por quase todos os bancos de dados relacionais para consultar, manipular e definir dados e fornecer controle de acesso. O SQL foi desenvolvido pela primeira vez na IBM nos anos 1970, com a Oracle como principal contribuinte, o que levou à implementação do padrão SQL ANSI; o SQL estimulou muitas extensões de empresas como IBM, Oracle e Microsoft. Embora o SQL ainda seja amplamente </w:t>
      </w:r>
      <w:proofErr w:type="spellStart"/>
      <w:r w:rsidRPr="00150599">
        <w:rPr>
          <w:sz w:val="20"/>
        </w:rPr>
        <w:t>usado</w:t>
      </w:r>
      <w:proofErr w:type="spellEnd"/>
      <w:r w:rsidRPr="00150599">
        <w:rPr>
          <w:sz w:val="20"/>
        </w:rPr>
        <w:t xml:space="preserve"> hoje em dia, novas linguagens de programação estão começando a aparecer</w:t>
      </w:r>
      <w:r>
        <w:rPr>
          <w:sz w:val="20"/>
        </w:rPr>
        <w:t>.”</w:t>
      </w:r>
    </w:p>
    <w:p w14:paraId="6917F0BA" w14:textId="77777777" w:rsidR="005470F2" w:rsidRPr="00150599" w:rsidRDefault="005470F2" w:rsidP="00A10BD9">
      <w:pPr>
        <w:spacing w:line="240" w:lineRule="auto"/>
        <w:ind w:left="2268" w:firstLine="0"/>
        <w:rPr>
          <w:sz w:val="20"/>
        </w:rPr>
      </w:pPr>
    </w:p>
    <w:p w14:paraId="62C0BE15" w14:textId="1A68D527" w:rsidR="0090029C" w:rsidRDefault="005470F2" w:rsidP="0090029C">
      <w:r w:rsidRPr="005470F2">
        <w:t xml:space="preserve">Silberschatz (2012), </w:t>
      </w:r>
      <w:r w:rsidR="002A3BB9">
        <w:t>no</w:t>
      </w:r>
      <w:r w:rsidRPr="005470F2">
        <w:t xml:space="preserve"> livro Sistemas de Banco de Dados, os Sistemas de Gerenciamento de Banco de </w:t>
      </w:r>
      <w:r w:rsidR="0090029C">
        <w:t xml:space="preserve">Dados (SGBDs) </w:t>
      </w:r>
      <w:r w:rsidRPr="005470F2">
        <w:t>são essenciais para a organização e gestão d</w:t>
      </w:r>
      <w:r w:rsidR="002A3BB9">
        <w:t>os dados</w:t>
      </w:r>
      <w:r w:rsidRPr="005470F2">
        <w:t>, assegurando a integridade</w:t>
      </w:r>
      <w:r w:rsidR="002A3BB9">
        <w:t xml:space="preserve"> </w:t>
      </w:r>
      <w:r w:rsidRPr="005470F2">
        <w:t>e</w:t>
      </w:r>
      <w:r w:rsidR="002A3BB9">
        <w:t xml:space="preserve"> a</w:t>
      </w:r>
      <w:r w:rsidRPr="005470F2">
        <w:t xml:space="preserve"> segurança d</w:t>
      </w:r>
      <w:r w:rsidR="002A3BB9">
        <w:t>esses dados</w:t>
      </w:r>
      <w:r w:rsidRPr="005470F2">
        <w:t xml:space="preserve">. Ele </w:t>
      </w:r>
      <w:r w:rsidR="002A3BB9">
        <w:t>afirma</w:t>
      </w:r>
      <w:r w:rsidRPr="005470F2">
        <w:t xml:space="preserve"> que os </w:t>
      </w:r>
      <w:r w:rsidR="002A3BB9">
        <w:t>bancos de dados</w:t>
      </w:r>
      <w:r w:rsidRPr="005470F2">
        <w:t xml:space="preserve"> possibilitam a manipulação</w:t>
      </w:r>
      <w:r w:rsidR="002A3BB9">
        <w:t xml:space="preserve"> mais</w:t>
      </w:r>
      <w:r w:rsidRPr="005470F2">
        <w:t xml:space="preserve"> eficaz de grandes quantidades de dados, simplificando a busca</w:t>
      </w:r>
      <w:r w:rsidR="002A3BB9">
        <w:t xml:space="preserve"> e </w:t>
      </w:r>
      <w:r w:rsidRPr="005470F2">
        <w:t>atualização</w:t>
      </w:r>
      <w:r w:rsidR="002A3BB9">
        <w:t>.</w:t>
      </w:r>
    </w:p>
    <w:p w14:paraId="42C5FE07" w14:textId="77777777" w:rsidR="002A3BB9" w:rsidRPr="00A10BD9" w:rsidRDefault="002A3BB9" w:rsidP="0090029C"/>
    <w:p w14:paraId="68F1E161" w14:textId="77777777" w:rsidR="007944D7" w:rsidRPr="007944D7" w:rsidRDefault="007944D7" w:rsidP="007944D7">
      <w:pPr>
        <w:pStyle w:val="PargrafodaLista"/>
        <w:keepNext/>
        <w:numPr>
          <w:ilvl w:val="0"/>
          <w:numId w:val="13"/>
        </w:numPr>
        <w:outlineLvl w:val="1"/>
        <w:rPr>
          <w:smallCaps/>
          <w:vanish/>
        </w:rPr>
      </w:pPr>
    </w:p>
    <w:p w14:paraId="052095F9" w14:textId="738C8EBE" w:rsidR="00FD3E57" w:rsidRDefault="00981C54" w:rsidP="004948CB">
      <w:pPr>
        <w:pStyle w:val="Ttulo2"/>
        <w:numPr>
          <w:ilvl w:val="1"/>
          <w:numId w:val="13"/>
        </w:numPr>
        <w:tabs>
          <w:tab w:val="num" w:pos="-1011"/>
        </w:tabs>
        <w:ind w:left="426"/>
      </w:pPr>
      <w:bookmarkStart w:id="104" w:name="_Toc168645700"/>
      <w:r w:rsidRPr="00981C54">
        <w:t>Modelo Entidade Relacionamento</w:t>
      </w:r>
      <w:bookmarkEnd w:id="104"/>
    </w:p>
    <w:p w14:paraId="55B22E00" w14:textId="40AF299C" w:rsidR="002A3BB9" w:rsidRDefault="000D46E2" w:rsidP="004948CB">
      <w:r w:rsidRPr="000D46E2">
        <w:t>Silberschatz (2012)</w:t>
      </w:r>
      <w:r>
        <w:t xml:space="preserve"> diz que</w:t>
      </w:r>
      <w:r w:rsidRPr="000D46E2">
        <w:t>, o Modelo Entidade-Relacionamento</w:t>
      </w:r>
      <w:r w:rsidR="002A3BB9">
        <w:t xml:space="preserve"> </w:t>
      </w:r>
      <w:r w:rsidR="002A3BB9" w:rsidRPr="000D46E2">
        <w:t xml:space="preserve">(MER) </w:t>
      </w:r>
      <w:r w:rsidRPr="000D46E2">
        <w:t xml:space="preserve">é um método </w:t>
      </w:r>
      <w:r w:rsidR="002A3BB9">
        <w:t>muito importante</w:t>
      </w:r>
      <w:r w:rsidRPr="000D46E2">
        <w:t xml:space="preserve"> para a modelagem de dados, possibilitando a representação gráfica da estrutura de um banco de dados. O MER </w:t>
      </w:r>
      <w:r w:rsidR="002A3BB9">
        <w:t>apresenta</w:t>
      </w:r>
      <w:r w:rsidRPr="000D46E2">
        <w:t xml:space="preserve"> conceitos como entidades, atributos e relações para detalhar as informações e interações existentes no sistema.</w:t>
      </w:r>
      <w:r>
        <w:t xml:space="preserve"> </w:t>
      </w:r>
      <w:r w:rsidRPr="000D46E2">
        <w:t>É crucial para converter as necessidades do mundo real em um modelo lógico que possa fundamentar a implementação do banco de dados. Esta estratégia simplifica a compreensão e a comunicação entre programadores e partes interessadas, além de auxiliar na identificação das principais entidades e suas relações, assegurando que o sistema corresponda às expectativas e demandas dos usuários.</w:t>
      </w:r>
    </w:p>
    <w:p w14:paraId="25E87314" w14:textId="0D461C23" w:rsidR="00FD3E57" w:rsidRDefault="002A3BB9" w:rsidP="004948CB">
      <w:r>
        <w:t xml:space="preserve">Teorey (2011) reforça essa perspectiva ao enfatizar que o MER é essencial na etapa de projeto conceitual. </w:t>
      </w:r>
      <w:r w:rsidRPr="002A3BB9">
        <w:t>Ele oferece aos arquitetos uma perspectiva nítida das estruturas de dados que serão postas em prática. O MER não apenas auxilia na identificação de entidades e seus atributos, mas também evidencia a interação entre essas entidades, o que é crucial para a integridade do banco de dados.</w:t>
      </w:r>
    </w:p>
    <w:p w14:paraId="02F5E819" w14:textId="77777777" w:rsidR="00FD3E57" w:rsidRDefault="00FD3E57" w:rsidP="004948CB"/>
    <w:p w14:paraId="1925E759" w14:textId="77777777" w:rsidR="00FD3E57" w:rsidRDefault="00FD3E57" w:rsidP="004948CB"/>
    <w:p w14:paraId="64341292" w14:textId="77777777" w:rsidR="00FD3E57" w:rsidRDefault="00FD3E57" w:rsidP="004948CB"/>
    <w:p w14:paraId="6A84427C" w14:textId="27203FE0" w:rsidR="002B6354" w:rsidRDefault="002B6354" w:rsidP="002B6354">
      <w:r>
        <w:lastRenderedPageBreak/>
        <w:t xml:space="preserve">O mapeamento objeto-relacional tem como objetivo ligar noções de programação orientada a objetos, como classes e atributos, até componentes de um banco de dados relacional, tabelas e colunas. Este processo promove a interação entre as duas metodologias, garantindo que as normas de negócio estabelecidas no código sejam espelhadas no banco de dados. Segundo </w:t>
      </w:r>
      <w:proofErr w:type="spellStart"/>
      <w:r>
        <w:t>Teorey</w:t>
      </w:r>
      <w:proofErr w:type="spellEnd"/>
      <w:r>
        <w:t xml:space="preserve"> (2011), esse mapeamento é crucial para preservar a consistência e integridade dos dados, facilitando a manutenção e progresso de sistemas complexos que empregam ambas as estratégias.</w:t>
      </w:r>
    </w:p>
    <w:p w14:paraId="1B3F4886" w14:textId="77777777" w:rsidR="002B6354" w:rsidRDefault="002B6354" w:rsidP="002B6354"/>
    <w:p w14:paraId="67FAE20D" w14:textId="65CDEF7B" w:rsidR="006C04EC" w:rsidRPr="002B6354" w:rsidRDefault="002B6354" w:rsidP="002B6354">
      <w:r>
        <w:t>Na Figura 25 mostra um exemplo no contexto do projeto atual.</w:t>
      </w:r>
    </w:p>
    <w:p w14:paraId="3917B4D2" w14:textId="1CF4D543" w:rsidR="004E0086" w:rsidRDefault="004E0086" w:rsidP="004E0086">
      <w:pPr>
        <w:pStyle w:val="Legenda"/>
        <w:keepNext/>
        <w:jc w:val="left"/>
      </w:pPr>
      <w:bookmarkStart w:id="105" w:name="_Toc168645624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25</w:t>
      </w:r>
      <w:r w:rsidR="00456D6D">
        <w:rPr>
          <w:noProof/>
        </w:rPr>
        <w:fldChar w:fldCharType="end"/>
      </w:r>
      <w:r>
        <w:t xml:space="preserve"> – </w:t>
      </w:r>
      <w:r w:rsidRPr="009F4885">
        <w:rPr>
          <w:b w:val="0"/>
        </w:rPr>
        <w:t>Mapeamento do Objeto Relacional</w:t>
      </w:r>
      <w:bookmarkEnd w:id="105"/>
    </w:p>
    <w:p w14:paraId="1EBF06DC" w14:textId="77777777" w:rsidR="006C04EC" w:rsidRDefault="00895FD4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1C3EC22" wp14:editId="51361BD0">
            <wp:extent cx="5421904" cy="348615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81" cy="351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971FD" w14:textId="2099E3D4" w:rsidR="00981C54" w:rsidRPr="00956A20" w:rsidRDefault="00FD3E57" w:rsidP="00FD3E57">
      <w:pPr>
        <w:pStyle w:val="Pargrafo"/>
        <w:spacing w:before="0" w:line="360" w:lineRule="auto"/>
        <w:ind w:firstLine="0"/>
        <w:jc w:val="left"/>
        <w:rPr>
          <w:sz w:val="20"/>
          <w:szCs w:val="22"/>
        </w:rPr>
      </w:pPr>
      <w:r w:rsidRPr="00956A20">
        <w:rPr>
          <w:sz w:val="20"/>
          <w:szCs w:val="22"/>
        </w:rPr>
        <w:t>Fonte: Elaborado pelos autores.</w:t>
      </w: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75E79C8" w14:textId="42CF2729" w:rsidR="00B930C7" w:rsidRDefault="00981C54" w:rsidP="00B930C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106" w:name="_Toc168645701"/>
      <w:r>
        <w:t>Script das tabelas</w:t>
      </w:r>
      <w:bookmarkEnd w:id="106"/>
    </w:p>
    <w:p w14:paraId="0FD6B100" w14:textId="4FF36C12" w:rsidR="00B930C7" w:rsidRDefault="00B930C7" w:rsidP="00B930C7">
      <w:r>
        <w:t>Segundo o livro</w:t>
      </w:r>
      <w:r w:rsidRPr="00B930C7">
        <w:t xml:space="preserve"> “Banco de dados: Projeto e Implementação”,</w:t>
      </w:r>
      <w:r>
        <w:t xml:space="preserve"> os scripts </w:t>
      </w:r>
      <w:r w:rsidRPr="00B930C7">
        <w:t>são as instruções ou comandos escritos em uma linguagem de consulta estruturada (SQL)</w:t>
      </w:r>
      <w:r>
        <w:t>. Elas</w:t>
      </w:r>
      <w:r w:rsidRPr="00B930C7">
        <w:t xml:space="preserve"> são </w:t>
      </w:r>
      <w:r w:rsidR="00FD3E57" w:rsidRPr="00B930C7">
        <w:t>utilizadas</w:t>
      </w:r>
      <w:r w:rsidRPr="00B930C7">
        <w:t xml:space="preserve"> para definir a estrutura de um banco de dados relacional</w:t>
      </w:r>
      <w:r>
        <w:t>.</w:t>
      </w:r>
    </w:p>
    <w:p w14:paraId="6727AB2D" w14:textId="52D78D87" w:rsidR="001B59DA" w:rsidRDefault="001B59DA" w:rsidP="00B930C7">
      <w:r w:rsidRPr="001B59DA">
        <w:t xml:space="preserve">A seguir, serão apresentados os scripts do banco de dados, gerados automaticamente pelo </w:t>
      </w:r>
      <w:proofErr w:type="spellStart"/>
      <w:r w:rsidRPr="001B59DA">
        <w:t>Entity</w:t>
      </w:r>
      <w:proofErr w:type="spellEnd"/>
      <w:r w:rsidRPr="001B59DA">
        <w:t xml:space="preserve"> Framework, com base no contexto atual da aplicação. Esses scripts representam a estrutura das tabelas, relacionamentos e demais componentes necessários para o funcionamento correto do sistema, facilitando a integração entre a camada de aplicação e o banco de dados.</w:t>
      </w:r>
    </w:p>
    <w:p w14:paraId="2DBED4BA" w14:textId="325D6689" w:rsidR="008D00C9" w:rsidRPr="001B59DA" w:rsidRDefault="001B59DA" w:rsidP="001B59DA">
      <w:pPr>
        <w:spacing w:line="240" w:lineRule="auto"/>
        <w:ind w:left="2268" w:firstLine="0"/>
        <w:rPr>
          <w:sz w:val="20"/>
        </w:rPr>
      </w:pPr>
      <w:r>
        <w:rPr>
          <w:sz w:val="20"/>
        </w:rPr>
        <w:lastRenderedPageBreak/>
        <w:t>“</w:t>
      </w:r>
      <w:r w:rsidRPr="001B59DA">
        <w:rPr>
          <w:sz w:val="20"/>
        </w:rPr>
        <w:t>Segundo a Microsoft O EF (</w:t>
      </w:r>
      <w:proofErr w:type="spellStart"/>
      <w:r w:rsidRPr="001B59DA">
        <w:rPr>
          <w:sz w:val="20"/>
        </w:rPr>
        <w:t>Entity</w:t>
      </w:r>
      <w:proofErr w:type="spellEnd"/>
      <w:r w:rsidRPr="001B59DA">
        <w:rPr>
          <w:sz w:val="20"/>
        </w:rPr>
        <w:t xml:space="preserve"> Framework) é um </w:t>
      </w:r>
      <w:proofErr w:type="spellStart"/>
      <w:r w:rsidRPr="001B59DA">
        <w:rPr>
          <w:sz w:val="20"/>
        </w:rPr>
        <w:t>mapeador</w:t>
      </w:r>
      <w:proofErr w:type="spellEnd"/>
      <w:r w:rsidRPr="001B59DA">
        <w:rPr>
          <w:sz w:val="20"/>
        </w:rPr>
        <w:t xml:space="preserve"> relacional de objeto que permite aos desenvolvedores do .NET trabalhar com os dados relacionais usando objetos específicos do domínio. Com ele, não há a necessidade da maioria dos códigos de acesso a dados que os desenvolvedores geralmente precisam para escrever.</w:t>
      </w:r>
    </w:p>
    <w:p w14:paraId="49A74FB8" w14:textId="77777777" w:rsidR="00836632" w:rsidRDefault="00836632" w:rsidP="00836632">
      <w:pPr>
        <w:pStyle w:val="Legenda"/>
        <w:keepNext/>
      </w:pPr>
    </w:p>
    <w:p w14:paraId="37432678" w14:textId="32AA11AC" w:rsidR="00836632" w:rsidRDefault="00836632" w:rsidP="00836632">
      <w:pPr>
        <w:pStyle w:val="Legenda"/>
        <w:keepNext/>
      </w:pPr>
    </w:p>
    <w:p w14:paraId="24BEFC1A" w14:textId="46E81568" w:rsidR="00836632" w:rsidRDefault="00836632" w:rsidP="00836632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24</w:t>
      </w:r>
      <w:r>
        <w:fldChar w:fldCharType="end"/>
      </w:r>
      <w:r>
        <w:t xml:space="preserve"> – </w:t>
      </w:r>
      <w:r w:rsidRPr="00836632">
        <w:rPr>
          <w:b w:val="0"/>
        </w:rPr>
        <w:t>Tabela Bairro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4A5C4BFA" w14:textId="77777777" w:rsidTr="002E2746">
        <w:tc>
          <w:tcPr>
            <w:tcW w:w="9062" w:type="dxa"/>
          </w:tcPr>
          <w:p w14:paraId="51DB8B2A" w14:textId="5142CC3D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rFonts w:ascii="Arial" w:hAnsi="Arial" w:cs="Arial"/>
                <w:b/>
                <w:bCs/>
                <w:sz w:val="20"/>
                <w:lang w:val="en-US"/>
              </w:rPr>
              <w:t>B</w:t>
            </w: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airro (</w:t>
            </w:r>
          </w:p>
          <w:p w14:paraId="6E769FD3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NULL,</w:t>
            </w:r>
          </w:p>
          <w:p w14:paraId="57DE4C2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nomebairro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50) NOT NULL,</w:t>
            </w:r>
          </w:p>
          <w:p w14:paraId="061B45D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</w:t>
            </w:r>
          </w:p>
          <w:p w14:paraId="7B06AE5E" w14:textId="674CCBF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);</w:t>
            </w:r>
          </w:p>
        </w:tc>
      </w:tr>
    </w:tbl>
    <w:p w14:paraId="2DAD8C54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4C94A69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79A77441" w14:textId="79E11018" w:rsidR="00836632" w:rsidRPr="00836632" w:rsidRDefault="00836632" w:rsidP="00836632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25</w:t>
      </w:r>
      <w:r>
        <w:fldChar w:fldCharType="end"/>
      </w:r>
      <w:r>
        <w:t xml:space="preserve"> – </w:t>
      </w:r>
      <w:r w:rsidRPr="00836632">
        <w:rPr>
          <w:b w:val="0"/>
        </w:rPr>
        <w:t>Tabela Cidade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7CFC93C" w14:textId="77777777" w:rsidTr="002E2746">
        <w:tc>
          <w:tcPr>
            <w:tcW w:w="9062" w:type="dxa"/>
          </w:tcPr>
          <w:p w14:paraId="7968064B" w14:textId="077327AF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idade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6C6630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D2FB0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6FF45D4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idestado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DF12973" w14:textId="2A5B6389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5ED38A5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461E1CA" w14:textId="65BB1609" w:rsidR="008D00C9" w:rsidRDefault="008D00C9" w:rsidP="00836632">
      <w:pPr>
        <w:ind w:firstLine="0"/>
        <w:jc w:val="left"/>
        <w:rPr>
          <w:b/>
          <w:bCs/>
        </w:rPr>
      </w:pPr>
    </w:p>
    <w:p w14:paraId="1A7D326C" w14:textId="792252E8" w:rsidR="00836632" w:rsidRDefault="00836632" w:rsidP="00836632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26</w:t>
      </w:r>
      <w:r>
        <w:fldChar w:fldCharType="end"/>
      </w:r>
      <w:r>
        <w:t xml:space="preserve"> – </w:t>
      </w:r>
      <w:r w:rsidRPr="00836632">
        <w:rPr>
          <w:b w:val="0"/>
        </w:rPr>
        <w:t>Tabela Configuração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091BA109" w14:textId="77777777" w:rsidTr="002E2746">
        <w:tc>
          <w:tcPr>
            <w:tcW w:w="9062" w:type="dxa"/>
          </w:tcPr>
          <w:p w14:paraId="03FD845B" w14:textId="5A540E72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onfiguracao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FCB3F5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</w:t>
            </w:r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idconfiguracao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4AEEB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boolean NOT NULL,</w:t>
            </w:r>
          </w:p>
          <w:p w14:paraId="0CB495B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E10A1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203AC170" w14:textId="35E5A0C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28A312BF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8143C76" w14:textId="5B77071F" w:rsidR="008D00C9" w:rsidRDefault="008D00C9" w:rsidP="00836632">
      <w:pPr>
        <w:ind w:firstLine="0"/>
        <w:jc w:val="left"/>
        <w:rPr>
          <w:b/>
          <w:bCs/>
        </w:rPr>
      </w:pPr>
    </w:p>
    <w:p w14:paraId="005904B6" w14:textId="7216626D" w:rsidR="002A080C" w:rsidRDefault="002A080C" w:rsidP="00836632">
      <w:pPr>
        <w:ind w:firstLine="0"/>
        <w:jc w:val="left"/>
        <w:rPr>
          <w:b/>
          <w:bCs/>
        </w:rPr>
      </w:pPr>
    </w:p>
    <w:p w14:paraId="5FCAE529" w14:textId="05C63DF9" w:rsidR="002A080C" w:rsidRDefault="002A080C" w:rsidP="00836632">
      <w:pPr>
        <w:ind w:firstLine="0"/>
        <w:jc w:val="left"/>
        <w:rPr>
          <w:b/>
          <w:bCs/>
        </w:rPr>
      </w:pPr>
    </w:p>
    <w:p w14:paraId="21443866" w14:textId="51346AB5" w:rsidR="002A080C" w:rsidRDefault="002A080C" w:rsidP="00836632">
      <w:pPr>
        <w:ind w:firstLine="0"/>
        <w:jc w:val="left"/>
        <w:rPr>
          <w:b/>
          <w:bCs/>
        </w:rPr>
      </w:pPr>
    </w:p>
    <w:p w14:paraId="62EE90CC" w14:textId="7535C34A" w:rsidR="002A080C" w:rsidRDefault="002A080C" w:rsidP="00836632">
      <w:pPr>
        <w:ind w:firstLine="0"/>
        <w:jc w:val="left"/>
        <w:rPr>
          <w:b/>
          <w:bCs/>
        </w:rPr>
      </w:pPr>
    </w:p>
    <w:p w14:paraId="2A91DE47" w14:textId="39090EF4" w:rsidR="002A080C" w:rsidRDefault="002A080C" w:rsidP="00836632">
      <w:pPr>
        <w:ind w:firstLine="0"/>
        <w:jc w:val="left"/>
        <w:rPr>
          <w:b/>
          <w:bCs/>
        </w:rPr>
      </w:pPr>
    </w:p>
    <w:p w14:paraId="2B8F7338" w14:textId="3943F73F" w:rsidR="002A080C" w:rsidRDefault="002A080C" w:rsidP="00836632">
      <w:pPr>
        <w:ind w:firstLine="0"/>
        <w:jc w:val="left"/>
        <w:rPr>
          <w:b/>
          <w:bCs/>
        </w:rPr>
      </w:pPr>
    </w:p>
    <w:p w14:paraId="7F7105CC" w14:textId="2DF8621D" w:rsidR="002A080C" w:rsidRDefault="002A080C" w:rsidP="00836632">
      <w:pPr>
        <w:ind w:firstLine="0"/>
        <w:jc w:val="left"/>
        <w:rPr>
          <w:b/>
          <w:bCs/>
        </w:rPr>
      </w:pPr>
    </w:p>
    <w:p w14:paraId="2CD8C7E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6F247040" w14:textId="36DC109D" w:rsidR="00836632" w:rsidRDefault="00836632" w:rsidP="00836632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27</w:t>
      </w:r>
      <w: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Documentoprocesso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1EEF6D7" w14:textId="77777777" w:rsidTr="002E2746">
        <w:tc>
          <w:tcPr>
            <w:tcW w:w="9062" w:type="dxa"/>
          </w:tcPr>
          <w:p w14:paraId="77809242" w14:textId="1682F517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D</w:t>
            </w:r>
            <w:r w:rsidRPr="002E2746">
              <w:rPr>
                <w:b/>
                <w:bCs/>
                <w:sz w:val="20"/>
                <w:lang w:val="en-US"/>
              </w:rPr>
              <w:t>ocumentoprocesso (</w:t>
            </w:r>
          </w:p>
          <w:p w14:paraId="1A77ED6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iddocumentoprocesso uuid NOT NULL,</w:t>
            </w:r>
          </w:p>
          <w:p w14:paraId="05DC6DC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identificacaodocumento character varying(50) NOT NULL,</w:t>
            </w:r>
          </w:p>
          <w:p w14:paraId="746B41F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descricaodocumento character varying(500) NOT NULL,</w:t>
            </w:r>
          </w:p>
          <w:p w14:paraId="51CE1A5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observacaodocumento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6AD62AD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r w:rsidRPr="002E2746">
              <w:rPr>
                <w:bCs/>
                <w:sz w:val="20"/>
              </w:rPr>
              <w:t>arquivodocumento bytea NOT NULL,</w:t>
            </w:r>
          </w:p>
          <w:p w14:paraId="353657C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statusdocumentoprocesso integer NOT NULL,</w:t>
            </w:r>
          </w:p>
          <w:p w14:paraId="00D1D62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idprocesso uuid NOT NULL,</w:t>
            </w:r>
          </w:p>
          <w:p w14:paraId="0D10F80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idtipodocumentoetapa integer NOT NULL,</w:t>
            </w:r>
          </w:p>
          <w:p w14:paraId="5F08BD7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idresponsavel integer,</w:t>
            </w:r>
          </w:p>
          <w:p w14:paraId="6D58C8F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idaprovador integer</w:t>
            </w:r>
          </w:p>
          <w:p w14:paraId="3853624D" w14:textId="2C35B700" w:rsidR="002E2746" w:rsidRPr="002E2746" w:rsidRDefault="002E2746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57144BEB" w14:textId="7CFC807E" w:rsidR="008D00C9" w:rsidRPr="002E2746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749F01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AC81ADB" w14:textId="6D31AFF0" w:rsidR="00836632" w:rsidRPr="00836632" w:rsidRDefault="00836632" w:rsidP="00836632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28</w:t>
      </w:r>
      <w:r>
        <w:fldChar w:fldCharType="end"/>
      </w:r>
      <w:r>
        <w:t xml:space="preserve"> – </w:t>
      </w:r>
      <w:r>
        <w:rPr>
          <w:b w:val="0"/>
        </w:rPr>
        <w:t>Tabela Engenheiro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:rsidRPr="002E2746" w14:paraId="7BEEF754" w14:textId="77777777" w:rsidTr="002E2746">
        <w:tc>
          <w:tcPr>
            <w:tcW w:w="9062" w:type="dxa"/>
          </w:tcPr>
          <w:p w14:paraId="19934A14" w14:textId="58A6A85E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836632">
              <w:rPr>
                <w:b/>
                <w:bCs/>
                <w:sz w:val="20"/>
              </w:rPr>
              <w:t>E</w:t>
            </w:r>
            <w:r w:rsidRPr="002E2746">
              <w:rPr>
                <w:b/>
                <w:bCs/>
                <w:sz w:val="20"/>
              </w:rPr>
              <w:t>ngenheiro (</w:t>
            </w:r>
          </w:p>
          <w:p w14:paraId="428D9EC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integer NOT NULL,</w:t>
            </w:r>
          </w:p>
          <w:p w14:paraId="4E113D5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r w:rsidRPr="002E2746">
              <w:rPr>
                <w:bCs/>
                <w:sz w:val="20"/>
                <w:lang w:val="en-US"/>
              </w:rPr>
              <w:t>imagempessoa text NOT NULL,</w:t>
            </w:r>
          </w:p>
          <w:p w14:paraId="066C096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nomepessoa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79B18E7B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emailpessoa text NOT NULL,</w:t>
            </w:r>
          </w:p>
          <w:p w14:paraId="2BB3EB4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telefonepessoa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055367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cpfcnpjpessoa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5016635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rgiepessoa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05EEF09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creaengenheiro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8) NOT NULL</w:t>
            </w:r>
          </w:p>
          <w:p w14:paraId="27BF961F" w14:textId="49E8A486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1360D0F" w14:textId="556C4B7A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6985B8A" w14:textId="77777777" w:rsidR="002E2746" w:rsidRDefault="002E2746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6241EC11" w14:textId="7650FFD1" w:rsidR="00836632" w:rsidRPr="00836632" w:rsidRDefault="00836632" w:rsidP="00836632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29</w:t>
      </w:r>
      <w:r>
        <w:fldChar w:fldCharType="end"/>
      </w:r>
      <w:r>
        <w:rPr>
          <w:b w:val="0"/>
        </w:rPr>
        <w:t xml:space="preserve"> – Tabela Etapa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E2049F0" w14:textId="77777777" w:rsidTr="00600287">
        <w:tc>
          <w:tcPr>
            <w:tcW w:w="9062" w:type="dxa"/>
          </w:tcPr>
          <w:p w14:paraId="57C131FC" w14:textId="0D6BB862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E</w:t>
            </w:r>
            <w:r w:rsidRPr="002E2746">
              <w:rPr>
                <w:b/>
                <w:bCs/>
                <w:sz w:val="20"/>
                <w:lang w:val="en-US"/>
              </w:rPr>
              <w:t>tapa (</w:t>
            </w:r>
          </w:p>
          <w:p w14:paraId="29A77A6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9104DF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218BB0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06F3B2E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posicaoetapa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24077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4014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4166C1A9" w14:textId="3A1B0212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19FDBE1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C0D8AA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E8AD7AD" w14:textId="14C4678A" w:rsidR="00836632" w:rsidRDefault="00836632" w:rsidP="00836632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30</w:t>
      </w:r>
      <w:r>
        <w:fldChar w:fldCharType="end"/>
      </w:r>
      <w:r>
        <w:t xml:space="preserve"> – </w:t>
      </w:r>
      <w:r w:rsidRPr="00836632">
        <w:rPr>
          <w:b w:val="0"/>
        </w:rPr>
        <w:t>Tabela Fiscal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600287" w14:paraId="23F076BE" w14:textId="77777777" w:rsidTr="00600287">
        <w:tc>
          <w:tcPr>
            <w:tcW w:w="9062" w:type="dxa"/>
          </w:tcPr>
          <w:p w14:paraId="5B080FD1" w14:textId="5F91CF7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F</w:t>
            </w:r>
            <w:r w:rsidRPr="002E2746">
              <w:rPr>
                <w:b/>
                <w:bCs/>
                <w:sz w:val="20"/>
                <w:lang w:val="en-US"/>
              </w:rPr>
              <w:t>iscal (</w:t>
            </w:r>
          </w:p>
          <w:p w14:paraId="5F53B8F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idfiscal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ECA9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imagempessoa text NOT NULL,</w:t>
            </w:r>
          </w:p>
          <w:p w14:paraId="7733AE7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nomepessoa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14BA1C6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emailpessoa text NOT NULL,</w:t>
            </w:r>
          </w:p>
          <w:p w14:paraId="42E03C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telefonepessoa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2F6B19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cpfcnpjpessoa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ABC533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rgiepessoa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31EB1E26" w14:textId="39FED9A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4FF1CDA" w14:textId="7AEEDD0A" w:rsidR="008D00C9" w:rsidRPr="0060028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56353E7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4F3A333" w14:textId="78FD2122" w:rsidR="00836632" w:rsidRDefault="00836632" w:rsidP="00836632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31</w:t>
      </w:r>
      <w: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Imovel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3DD1CC3" w14:textId="77777777" w:rsidTr="00600287">
        <w:tc>
          <w:tcPr>
            <w:tcW w:w="9062" w:type="dxa"/>
          </w:tcPr>
          <w:p w14:paraId="24A52787" w14:textId="031F5DCD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movel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EEA32D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</w:t>
            </w:r>
            <w:r w:rsidRPr="002E2746">
              <w:rPr>
                <w:bCs/>
                <w:sz w:val="20"/>
                <w:lang w:val="en-US"/>
              </w:rPr>
              <w:t xml:space="preserve">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AD694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text,</w:t>
            </w:r>
          </w:p>
          <w:p w14:paraId="7CAC965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inscricaocadastral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41087B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6) NOT NULL,</w:t>
            </w:r>
          </w:p>
          <w:p w14:paraId="0934022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areaterreno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43574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areacomstruida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51771E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condicoessolo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1CF40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valorvenal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6F31F7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valormercado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80B411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localizacaogeografica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02CE05C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idlogradouro</w:t>
            </w:r>
            <w:proofErr w:type="spellEnd"/>
            <w:r w:rsidRPr="002E2746">
              <w:rPr>
                <w:bCs/>
                <w:sz w:val="20"/>
              </w:rPr>
              <w:t xml:space="preserve"> integer NOT NULL,</w:t>
            </w:r>
          </w:p>
          <w:p w14:paraId="34C049A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idproprietario</w:t>
            </w:r>
            <w:proofErr w:type="spellEnd"/>
            <w:r w:rsidRPr="002E2746">
              <w:rPr>
                <w:bCs/>
                <w:sz w:val="20"/>
              </w:rPr>
              <w:t xml:space="preserve"> integer NOT NULL,</w:t>
            </w:r>
          </w:p>
          <w:p w14:paraId="4FD68BD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idcontribuinte</w:t>
            </w:r>
            <w:proofErr w:type="spellEnd"/>
            <w:r w:rsidRPr="002E2746">
              <w:rPr>
                <w:bCs/>
                <w:sz w:val="20"/>
              </w:rPr>
              <w:t xml:space="preserve"> integer NOT NULL,</w:t>
            </w:r>
          </w:p>
          <w:p w14:paraId="74C0D2A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idtopografia</w:t>
            </w:r>
            <w:proofErr w:type="spellEnd"/>
            <w:r w:rsidRPr="002E2746">
              <w:rPr>
                <w:bCs/>
                <w:sz w:val="20"/>
              </w:rPr>
              <w:t xml:space="preserve"> integer NOT NULL,</w:t>
            </w:r>
          </w:p>
          <w:p w14:paraId="245F7A4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iduso</w:t>
            </w:r>
            <w:proofErr w:type="spellEnd"/>
            <w:r w:rsidRPr="002E2746">
              <w:rPr>
                <w:bCs/>
                <w:sz w:val="20"/>
              </w:rPr>
              <w:t xml:space="preserve"> integer NOT NULL,</w:t>
            </w:r>
          </w:p>
          <w:p w14:paraId="7DE22B6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idocupacaoatual</w:t>
            </w:r>
            <w:proofErr w:type="spellEnd"/>
            <w:r w:rsidRPr="002E2746">
              <w:rPr>
                <w:bCs/>
                <w:sz w:val="20"/>
              </w:rPr>
              <w:t xml:space="preserve"> integer NOT NULL</w:t>
            </w:r>
          </w:p>
          <w:p w14:paraId="45BD8D28" w14:textId="79277CE2" w:rsidR="00600287" w:rsidRP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0199CA43" w14:textId="1378D84F" w:rsidR="0060028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D25B669" w14:textId="107521A3" w:rsidR="00EE6CAB" w:rsidRDefault="00EE6CAB" w:rsidP="00EE6CAB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32</w:t>
      </w:r>
      <w:r>
        <w:fldChar w:fldCharType="end"/>
      </w:r>
      <w:r>
        <w:t xml:space="preserve"> – </w:t>
      </w:r>
      <w:r w:rsidRPr="00EE6CAB">
        <w:rPr>
          <w:b w:val="0"/>
        </w:rPr>
        <w:t>Tabela Infraestrutura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EA8AADB" w14:textId="77777777" w:rsidTr="00600287">
        <w:tc>
          <w:tcPr>
            <w:tcW w:w="9062" w:type="dxa"/>
          </w:tcPr>
          <w:p w14:paraId="17FD97FC" w14:textId="5CF6F01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EE6CAB">
              <w:rPr>
                <w:b/>
                <w:bCs/>
                <w:sz w:val="20"/>
              </w:rPr>
              <w:t>I</w:t>
            </w:r>
            <w:r w:rsidRPr="002E2746">
              <w:rPr>
                <w:b/>
                <w:bCs/>
                <w:sz w:val="20"/>
              </w:rPr>
              <w:t>nfraestrutura (</w:t>
            </w:r>
          </w:p>
          <w:p w14:paraId="76BC4E3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</w:t>
            </w:r>
            <w:r w:rsidRPr="002E2746">
              <w:rPr>
                <w:bCs/>
                <w:sz w:val="20"/>
              </w:rPr>
              <w:t xml:space="preserve">  </w:t>
            </w:r>
            <w:proofErr w:type="spellStart"/>
            <w:r w:rsidRPr="002E2746">
              <w:rPr>
                <w:bCs/>
                <w:sz w:val="20"/>
              </w:rPr>
              <w:t>idinfraestrutura</w:t>
            </w:r>
            <w:proofErr w:type="spellEnd"/>
            <w:r w:rsidRPr="002E2746">
              <w:rPr>
                <w:bCs/>
                <w:sz w:val="20"/>
              </w:rPr>
              <w:t xml:space="preserve"> integer NOT NULL,</w:t>
            </w:r>
          </w:p>
          <w:p w14:paraId="3110E87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proofErr w:type="gram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</w:t>
            </w:r>
            <w:proofErr w:type="gramEnd"/>
            <w:r w:rsidRPr="002E2746">
              <w:rPr>
                <w:bCs/>
                <w:sz w:val="20"/>
              </w:rPr>
              <w:t>50) NOT NULL,</w:t>
            </w:r>
          </w:p>
          <w:p w14:paraId="70B2493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integer NOT NULL</w:t>
            </w:r>
          </w:p>
          <w:p w14:paraId="5741495F" w14:textId="450F31D1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ECE46E7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lastRenderedPageBreak/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F0F6B7D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61A11C5A" w14:textId="0E940427" w:rsidR="00EE6CAB" w:rsidRDefault="00EE6CAB" w:rsidP="00EE6CAB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33</w:t>
      </w:r>
      <w:r>
        <w:fldChar w:fldCharType="end"/>
      </w:r>
      <w:r>
        <w:t xml:space="preserve"> – </w:t>
      </w:r>
      <w:r w:rsidRPr="00EE6CAB">
        <w:rPr>
          <w:b w:val="0"/>
        </w:rPr>
        <w:t>Tabela Instalação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326E3BD" w14:textId="77777777" w:rsidTr="00600287">
        <w:tc>
          <w:tcPr>
            <w:tcW w:w="9062" w:type="dxa"/>
          </w:tcPr>
          <w:p w14:paraId="65FBA97E" w14:textId="6E36648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EE6CAB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nstalacao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2A22CD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29E83A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362C7D5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D0AE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idinfraestrutura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CBB35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FFCC48" w14:textId="77777777" w:rsidR="002E2746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integer</w:t>
            </w:r>
          </w:p>
          <w:p w14:paraId="704005AE" w14:textId="6CA7088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>);</w:t>
            </w:r>
            <w:r w:rsidRPr="002E2746">
              <w:rPr>
                <w:color w:val="000000" w:themeColor="text1"/>
                <w:sz w:val="20"/>
              </w:rPr>
              <w:t xml:space="preserve"> </w:t>
            </w:r>
          </w:p>
        </w:tc>
      </w:tr>
    </w:tbl>
    <w:p w14:paraId="6E094433" w14:textId="1E0F12D0" w:rsidR="008D00C9" w:rsidRPr="002A080C" w:rsidRDefault="008D00C9" w:rsidP="002A080C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48A548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12D29D5" w14:textId="1DF180AA" w:rsidR="005D348B" w:rsidRPr="005D348B" w:rsidRDefault="005D348B" w:rsidP="005D348B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34</w:t>
      </w:r>
      <w:r>
        <w:fldChar w:fldCharType="end"/>
      </w:r>
      <w:r>
        <w:t xml:space="preserve"> –</w:t>
      </w:r>
      <w:r>
        <w:rPr>
          <w:b w:val="0"/>
        </w:rPr>
        <w:t xml:space="preserve"> Tabela Logradouro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D88DAE0" w14:textId="77777777" w:rsidTr="00600287">
        <w:tc>
          <w:tcPr>
            <w:tcW w:w="9062" w:type="dxa"/>
          </w:tcPr>
          <w:p w14:paraId="0641ACE1" w14:textId="2F327CC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5D348B">
              <w:rPr>
                <w:b/>
                <w:bCs/>
                <w:sz w:val="20"/>
                <w:lang w:val="en-US"/>
              </w:rPr>
              <w:t>L</w:t>
            </w:r>
            <w:r w:rsidRPr="002E2746">
              <w:rPr>
                <w:b/>
                <w:bCs/>
                <w:sz w:val="20"/>
                <w:lang w:val="en-US"/>
              </w:rPr>
              <w:t>ogradouro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091DDA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6F00B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ceplogradouro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9) NOT NULL,</w:t>
            </w:r>
          </w:p>
          <w:p w14:paraId="11EAC00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rualogradouro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75D69D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numeroInicial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456D845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numeroFinal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157BF2F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idbairro</w:t>
            </w:r>
            <w:proofErr w:type="spellEnd"/>
            <w:r w:rsidRPr="002E2746">
              <w:rPr>
                <w:bCs/>
                <w:sz w:val="20"/>
              </w:rPr>
              <w:t xml:space="preserve"> integer NOT NULL,</w:t>
            </w:r>
          </w:p>
          <w:p w14:paraId="4F2518B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integer NOT NULL</w:t>
            </w:r>
          </w:p>
          <w:p w14:paraId="4F940B78" w14:textId="64DC001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02420BE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9F6814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F8CA4DA" w14:textId="3BF56A75" w:rsidR="005D348B" w:rsidRPr="005D348B" w:rsidRDefault="005D348B" w:rsidP="005D348B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35</w:t>
      </w:r>
      <w:r>
        <w:fldChar w:fldCharType="end"/>
      </w:r>
      <w:r>
        <w:t xml:space="preserve"> </w:t>
      </w:r>
      <w:r w:rsidR="00955AC5">
        <w:t>–</w:t>
      </w:r>
      <w:r>
        <w:t xml:space="preserve"> </w:t>
      </w:r>
      <w:r w:rsidR="00955AC5">
        <w:rPr>
          <w:b w:val="0"/>
        </w:rPr>
        <w:t xml:space="preserve">Tabela </w:t>
      </w:r>
      <w:proofErr w:type="spellStart"/>
      <w:r w:rsidR="00955AC5">
        <w:rPr>
          <w:b w:val="0"/>
        </w:rPr>
        <w:t>Municipe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600287" w14:paraId="0E457E9C" w14:textId="77777777" w:rsidTr="00600287">
        <w:tc>
          <w:tcPr>
            <w:tcW w:w="9062" w:type="dxa"/>
          </w:tcPr>
          <w:p w14:paraId="1B16E2B1" w14:textId="1A8EA0A1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M</w:t>
            </w:r>
            <w:r w:rsidRPr="002E2746">
              <w:rPr>
                <w:b/>
                <w:bCs/>
                <w:sz w:val="20"/>
                <w:lang w:val="en-US"/>
              </w:rPr>
              <w:t>unicipe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580366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idmunicipe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5890A4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imagempessoa text NOT NULL,</w:t>
            </w:r>
          </w:p>
          <w:p w14:paraId="455AE57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nomepessoa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4B2199C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emailpessoa text NOT NULL,</w:t>
            </w:r>
          </w:p>
          <w:p w14:paraId="63159D8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telefonepessoa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4F48C79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cpfcnpjpessoa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61CCDC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rgiepessoa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293FC3C1" w14:textId="63D0776D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509169B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6FE7ED87" w14:textId="066E70EF" w:rsidR="008D00C9" w:rsidRDefault="008D00C9" w:rsidP="00836632">
      <w:pPr>
        <w:ind w:firstLine="0"/>
        <w:jc w:val="left"/>
        <w:rPr>
          <w:b/>
          <w:bCs/>
        </w:rPr>
      </w:pPr>
    </w:p>
    <w:p w14:paraId="1C076E3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1FD9C7AD" w14:textId="370259C8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 – </w:t>
      </w:r>
      <w:r>
        <w:rPr>
          <w:b w:val="0"/>
        </w:rPr>
        <w:t xml:space="preserve">Tabela </w:t>
      </w:r>
      <w:proofErr w:type="spellStart"/>
      <w:r>
        <w:rPr>
          <w:b w:val="0"/>
        </w:rPr>
        <w:t>Ocupacaoatual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50F617FC" w14:textId="77777777" w:rsidTr="00600287">
        <w:tc>
          <w:tcPr>
            <w:tcW w:w="9062" w:type="dxa"/>
          </w:tcPr>
          <w:p w14:paraId="0C02FBB0" w14:textId="78FD4438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O</w:t>
            </w:r>
            <w:r w:rsidRPr="002E2746">
              <w:rPr>
                <w:b/>
                <w:bCs/>
                <w:sz w:val="20"/>
                <w:lang w:val="en-US"/>
              </w:rPr>
              <w:t>cupacaoatual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97E39F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A81DCC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30036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1474693D" w14:textId="12621C8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0A6F12A4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C19230B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03A14F5" w14:textId="2EEAA8D3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rPr>
          <w:b w:val="0"/>
        </w:rPr>
        <w:t xml:space="preserve"> – Tabela Processo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F549A81" w14:textId="77777777" w:rsidTr="00600287">
        <w:tc>
          <w:tcPr>
            <w:tcW w:w="9062" w:type="dxa"/>
          </w:tcPr>
          <w:p w14:paraId="1BB83FF3" w14:textId="1CDEBF6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P</w:t>
            </w:r>
            <w:r w:rsidRPr="002E2746">
              <w:rPr>
                <w:b/>
                <w:bCs/>
                <w:sz w:val="20"/>
                <w:lang w:val="en-US"/>
              </w:rPr>
              <w:t>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67A152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uuid NOT NULL,</w:t>
            </w:r>
          </w:p>
          <w:p w14:paraId="14899A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identificacaoprocesso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DFD23A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734E3E8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1BC167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dataaprovacao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65B17A4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4ADF4F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009BF13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idtipoprocesso</w:t>
            </w:r>
            <w:proofErr w:type="spellEnd"/>
            <w:r w:rsidRPr="002E2746">
              <w:rPr>
                <w:bCs/>
                <w:sz w:val="20"/>
              </w:rPr>
              <w:t xml:space="preserve"> integer NOT NULL,</w:t>
            </w:r>
          </w:p>
          <w:p w14:paraId="79818F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integer,</w:t>
            </w:r>
          </w:p>
          <w:p w14:paraId="7A58639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idfiscal</w:t>
            </w:r>
            <w:proofErr w:type="spellEnd"/>
            <w:r w:rsidRPr="002E2746">
              <w:rPr>
                <w:bCs/>
                <w:sz w:val="20"/>
              </w:rPr>
              <w:t xml:space="preserve"> integer,</w:t>
            </w:r>
          </w:p>
          <w:p w14:paraId="2BF1AD3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idresponsavel integer,</w:t>
            </w:r>
          </w:p>
          <w:p w14:paraId="718DE4B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idaprovador integer</w:t>
            </w:r>
          </w:p>
          <w:p w14:paraId="4D952FB9" w14:textId="0964AEF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22ACB22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0FB57F2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1AD6645E" w14:textId="1DE7D834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Sessao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3F9B89F9" w14:textId="77777777" w:rsidTr="00600287">
        <w:tc>
          <w:tcPr>
            <w:tcW w:w="9062" w:type="dxa"/>
          </w:tcPr>
          <w:p w14:paraId="4D08F96A" w14:textId="7DCC095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S</w:t>
            </w:r>
            <w:r w:rsidRPr="002E2746">
              <w:rPr>
                <w:b/>
                <w:bCs/>
                <w:sz w:val="20"/>
                <w:lang w:val="en-US"/>
              </w:rPr>
              <w:t>essao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C552DD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ACBDB1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datahoraabertura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9A08FF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datahorafechamento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3FBFE0A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tokensessao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3F1B46E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boolean NOT NULL,</w:t>
            </w:r>
          </w:p>
          <w:p w14:paraId="147C080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emailpessoa text NOT NULL,</w:t>
            </w:r>
          </w:p>
          <w:p w14:paraId="754BBA0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2D34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idusuario integer NOT NULL</w:t>
            </w:r>
          </w:p>
          <w:p w14:paraId="02778E52" w14:textId="51522787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EBFC1FA" w14:textId="57C34580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94E2912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56F66B8" w14:textId="2DBC13C5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FEF3313" w14:textId="77777777" w:rsidTr="00600287">
        <w:tc>
          <w:tcPr>
            <w:tcW w:w="9062" w:type="dxa"/>
          </w:tcPr>
          <w:p w14:paraId="168760B5" w14:textId="010B0EC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295BC85" w14:textId="31E4AECA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integer NOT NULL,</w:t>
            </w:r>
          </w:p>
          <w:p w14:paraId="256E2012" w14:textId="325F48C3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0CD11FA5" w14:textId="51DCDBDF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4DB7ACE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751D4BBB" w14:textId="70349F06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D815981" w14:textId="2DC58C29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E9ED8C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1F80BB49" w14:textId="570573E3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Tipodocumentoetapa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9D0B189" w14:textId="77777777" w:rsidTr="00600287">
        <w:tc>
          <w:tcPr>
            <w:tcW w:w="9062" w:type="dxa"/>
          </w:tcPr>
          <w:p w14:paraId="15106DC1" w14:textId="75F9CEF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ipodocumentoetapa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324F44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r w:rsidRPr="002E2746">
              <w:rPr>
                <w:bCs/>
                <w:sz w:val="20"/>
              </w:rPr>
              <w:t>idtipodocumentoetapa integer NOT NULL,</w:t>
            </w:r>
          </w:p>
          <w:p w14:paraId="260C759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posicaotipodocumentoetapa</w:t>
            </w:r>
            <w:proofErr w:type="spellEnd"/>
            <w:r w:rsidRPr="002E2746">
              <w:rPr>
                <w:bCs/>
                <w:sz w:val="20"/>
              </w:rPr>
              <w:t xml:space="preserve"> integer NOT NULL,</w:t>
            </w:r>
          </w:p>
          <w:p w14:paraId="470778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statustipodocumentoetapa</w:t>
            </w:r>
            <w:proofErr w:type="spellEnd"/>
            <w:r w:rsidRPr="002E2746">
              <w:rPr>
                <w:bCs/>
                <w:sz w:val="20"/>
              </w:rPr>
              <w:t xml:space="preserve"> integer NOT NULL,</w:t>
            </w:r>
          </w:p>
          <w:p w14:paraId="04AF0F6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integer NOT NULL,</w:t>
            </w:r>
          </w:p>
          <w:p w14:paraId="4AEE8CC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idetapa</w:t>
            </w:r>
            <w:proofErr w:type="spellEnd"/>
            <w:r w:rsidRPr="002E2746">
              <w:rPr>
                <w:bCs/>
                <w:sz w:val="20"/>
              </w:rPr>
              <w:t xml:space="preserve"> integer NOT NULL</w:t>
            </w:r>
          </w:p>
          <w:p w14:paraId="08D1F5D5" w14:textId="111ED80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265380DB" w14:textId="5F9DFF6B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B5C9AE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BAEDF73" w14:textId="1A2AA703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Tipoinfraestrutura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484E5B2" w14:textId="77777777" w:rsidTr="00600287">
        <w:tc>
          <w:tcPr>
            <w:tcW w:w="9062" w:type="dxa"/>
          </w:tcPr>
          <w:p w14:paraId="4A4FB511" w14:textId="6AF42079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ipoinfraestrutura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EE220D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integer NOT NULL,</w:t>
            </w:r>
          </w:p>
          <w:p w14:paraId="7413E0B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proofErr w:type="gram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</w:t>
            </w:r>
            <w:proofErr w:type="gramEnd"/>
            <w:r w:rsidRPr="002E2746">
              <w:rPr>
                <w:bCs/>
                <w:sz w:val="20"/>
              </w:rPr>
              <w:t>50) NOT NULL,</w:t>
            </w:r>
          </w:p>
          <w:p w14:paraId="39A137F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descricaotipoinfraestrutura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proofErr w:type="gram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</w:t>
            </w:r>
            <w:proofErr w:type="gramEnd"/>
            <w:r w:rsidRPr="002E2746">
              <w:rPr>
                <w:bCs/>
                <w:sz w:val="20"/>
              </w:rPr>
              <w:t>500) NOT NULL</w:t>
            </w:r>
          </w:p>
          <w:p w14:paraId="0FAFC0D2" w14:textId="47A6A89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C8326F9" w14:textId="37A081E0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3A349B7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4E31E469" w14:textId="5275B5F0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Tipologradouro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33EE35D9" w14:textId="77777777" w:rsidTr="008D00C9">
        <w:tc>
          <w:tcPr>
            <w:tcW w:w="9062" w:type="dxa"/>
          </w:tcPr>
          <w:p w14:paraId="782D40A8" w14:textId="3971ACCC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ipologradouro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7B16731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integer NOT NULL,</w:t>
            </w:r>
          </w:p>
          <w:p w14:paraId="27499E7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codigoinformativo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3) NOT NULL,</w:t>
            </w:r>
          </w:p>
          <w:p w14:paraId="4E50C06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35) NOT NULL</w:t>
            </w:r>
          </w:p>
          <w:p w14:paraId="3746D88C" w14:textId="7FAAF98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E7B215A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F5A91B9" w14:textId="641B15A8" w:rsidR="008D00C9" w:rsidRDefault="008D00C9" w:rsidP="00836632">
      <w:pPr>
        <w:ind w:firstLine="0"/>
        <w:jc w:val="left"/>
        <w:rPr>
          <w:b/>
          <w:bCs/>
        </w:rPr>
      </w:pPr>
    </w:p>
    <w:p w14:paraId="7E1AAF49" w14:textId="77777777" w:rsidR="002A080C" w:rsidRDefault="002A080C" w:rsidP="00836632">
      <w:pPr>
        <w:ind w:firstLine="0"/>
        <w:jc w:val="left"/>
        <w:rPr>
          <w:b/>
          <w:bCs/>
        </w:rPr>
      </w:pPr>
    </w:p>
    <w:p w14:paraId="75D4DB04" w14:textId="6807CD09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Tipoprocesso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6271066C" w14:textId="77777777" w:rsidTr="008D00C9">
        <w:tc>
          <w:tcPr>
            <w:tcW w:w="9062" w:type="dxa"/>
          </w:tcPr>
          <w:p w14:paraId="759757EF" w14:textId="67D8EF83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A154F8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E99CB6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D1E3AC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6BC22C9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53724940" w14:textId="711DA267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4D86DF7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9232893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340329DA" w14:textId="0FC02E83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1D31D587" w14:textId="77777777" w:rsidTr="008D00C9">
        <w:tc>
          <w:tcPr>
            <w:tcW w:w="9062" w:type="dxa"/>
          </w:tcPr>
          <w:p w14:paraId="3659FE0B" w14:textId="56984734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573BE32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3454419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F65AF0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41CE2A19" w14:textId="6A1C1CC5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DFF590C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929D370" w14:textId="213C452F" w:rsidR="008D00C9" w:rsidRDefault="008D00C9" w:rsidP="00836632">
      <w:pPr>
        <w:ind w:firstLine="0"/>
        <w:jc w:val="left"/>
        <w:rPr>
          <w:b/>
          <w:bCs/>
        </w:rPr>
      </w:pPr>
    </w:p>
    <w:p w14:paraId="4992DEFC" w14:textId="02FF5406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Tipousuario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:rsidRPr="008D00C9" w14:paraId="121BF9C4" w14:textId="77777777" w:rsidTr="008D00C9">
        <w:tc>
          <w:tcPr>
            <w:tcW w:w="9062" w:type="dxa"/>
          </w:tcPr>
          <w:p w14:paraId="0C9513F4" w14:textId="51B6275B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E2B29E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idtipousuario integer NOT NULL,</w:t>
            </w:r>
          </w:p>
          <w:p w14:paraId="68F3F1A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1) NOT NULL,</w:t>
            </w:r>
          </w:p>
          <w:p w14:paraId="7189EF2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20) NOT NULL,</w:t>
            </w:r>
          </w:p>
          <w:p w14:paraId="53A97FF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</w:t>
            </w:r>
          </w:p>
          <w:p w14:paraId="669C37F7" w14:textId="54FCB946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80803AA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9ACE44F" w14:textId="516B1CB6" w:rsidR="008D00C9" w:rsidRPr="00955AC5" w:rsidRDefault="008D00C9" w:rsidP="00836632">
      <w:pPr>
        <w:ind w:firstLine="0"/>
        <w:jc w:val="left"/>
        <w:rPr>
          <w:b/>
          <w:bCs/>
        </w:rPr>
      </w:pPr>
    </w:p>
    <w:p w14:paraId="7305A51E" w14:textId="40D7C8FD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rPr>
          <w:b w:val="0"/>
        </w:rPr>
        <w:t xml:space="preserve"> – Tabela Topografia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7AE7F407" w14:textId="77777777" w:rsidTr="008D00C9">
        <w:tc>
          <w:tcPr>
            <w:tcW w:w="9062" w:type="dxa"/>
          </w:tcPr>
          <w:p w14:paraId="1765F38A" w14:textId="279D2D46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opografia (</w:t>
            </w:r>
          </w:p>
          <w:p w14:paraId="3D3CC15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D1CFA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</w:t>
            </w:r>
          </w:p>
          <w:p w14:paraId="106B2E9D" w14:textId="7509C98F" w:rsid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6817696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518C90C" w14:textId="60C37AE1" w:rsidR="008D00C9" w:rsidRDefault="008D00C9" w:rsidP="00836632">
      <w:pPr>
        <w:ind w:firstLine="0"/>
        <w:jc w:val="left"/>
        <w:rPr>
          <w:b/>
          <w:bCs/>
          <w:lang w:val="en-US"/>
        </w:rPr>
      </w:pPr>
    </w:p>
    <w:p w14:paraId="464DF137" w14:textId="372B9EE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1F7BC82E" w14:textId="6ABB5264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2F54C3AF" w14:textId="7777777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0EB81061" w14:textId="11FD9FD2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47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Usuario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4A58E6EC" w14:textId="77777777" w:rsidTr="008D00C9">
        <w:tc>
          <w:tcPr>
            <w:tcW w:w="9062" w:type="dxa"/>
          </w:tcPr>
          <w:p w14:paraId="06C0FC4B" w14:textId="08F43D2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U</w:t>
            </w:r>
            <w:r w:rsidRPr="002E2746">
              <w:rPr>
                <w:b/>
                <w:bCs/>
                <w:sz w:val="20"/>
                <w:lang w:val="en-US"/>
              </w:rPr>
              <w:t>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49B8DB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r w:rsidRPr="002E2746">
              <w:rPr>
                <w:bCs/>
                <w:sz w:val="20"/>
                <w:lang w:val="en-US"/>
              </w:rPr>
              <w:t>idusuario integer NOT NULL,</w:t>
            </w:r>
          </w:p>
          <w:p w14:paraId="4E99198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imagempessoa text NOT NULL,</w:t>
            </w:r>
          </w:p>
          <w:p w14:paraId="6274F44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nomepessoa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3BCD513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emailpessoa text NOT NULL,</w:t>
            </w:r>
          </w:p>
          <w:p w14:paraId="4EB2897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telefonepessoa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519C0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cpfcnpjpessoa character varying(18) NOT NULL,</w:t>
            </w:r>
          </w:p>
          <w:p w14:paraId="7FDBE95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rgiepessoa character varying(15) NOT NULL,</w:t>
            </w:r>
          </w:p>
          <w:p w14:paraId="3294D52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senhausuario character varying(50) NOT NULL,</w:t>
            </w:r>
          </w:p>
          <w:p w14:paraId="12C110F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cargousuario character varying(50) NOT NULL,</w:t>
            </w:r>
          </w:p>
          <w:p w14:paraId="13B442C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statususuario boolean NOT NULL,</w:t>
            </w:r>
          </w:p>
          <w:p w14:paraId="0573640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idtipousuario integer NOT NULL</w:t>
            </w:r>
          </w:p>
          <w:p w14:paraId="6EF50F4D" w14:textId="6E9DBCBD" w:rsidR="008D00C9" w:rsidRPr="008D00C9" w:rsidRDefault="008D00C9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9C8F91B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E4D6283" w14:textId="77777777" w:rsidR="008D00C9" w:rsidRDefault="008D00C9" w:rsidP="00836632">
      <w:pPr>
        <w:ind w:firstLine="0"/>
        <w:jc w:val="left"/>
        <w:rPr>
          <w:b/>
        </w:rPr>
      </w:pPr>
    </w:p>
    <w:p w14:paraId="4A6282A1" w14:textId="77777777" w:rsidR="005E5AB6" w:rsidRPr="00B930C7" w:rsidRDefault="005E5AB6" w:rsidP="00836632">
      <w:pPr>
        <w:ind w:firstLine="0"/>
        <w:jc w:val="left"/>
        <w:rPr>
          <w:sz w:val="22"/>
          <w:szCs w:val="22"/>
        </w:rPr>
      </w:pPr>
    </w:p>
    <w:p w14:paraId="63F28C17" w14:textId="47E82759" w:rsidR="00092B12" w:rsidRDefault="006734B2" w:rsidP="00537857">
      <w:pPr>
        <w:pStyle w:val="Ttulo1"/>
        <w:rPr>
          <w:szCs w:val="24"/>
        </w:rPr>
      </w:pPr>
      <w:bookmarkStart w:id="107" w:name="_Toc168645702"/>
      <w:r>
        <w:rPr>
          <w:szCs w:val="24"/>
        </w:rPr>
        <w:lastRenderedPageBreak/>
        <w:t>ARQUITETURA DE SOFTWARE</w:t>
      </w:r>
      <w:bookmarkEnd w:id="107"/>
    </w:p>
    <w:p w14:paraId="130BE70D" w14:textId="33C96FC1" w:rsidR="0009786F" w:rsidRDefault="0009786F" w:rsidP="00FD3E57">
      <w:r>
        <w:t xml:space="preserve">A arquitetura de software refere-se à estrutura fundamental de um sistema de software e à organização de seus componentes ou módulos, bem como às relações entre elas. Essa estrutura fornece uma visão de alto nível do sistema, ajudando a guiar o design e a implementação para atender aos requisitos funcionais e não funcionais do software. </w:t>
      </w:r>
    </w:p>
    <w:p w14:paraId="33ABDAAA" w14:textId="4EB93F97" w:rsidR="0009786F" w:rsidRDefault="0009786F" w:rsidP="00FD3E57">
      <w:r>
        <w:t xml:space="preserve">Segundo GONÇALVES (2021), existem diversos tipos de padrões arquiteturais, que são formulados como soluções abrangentes e reutilizáveis de componentes de aplicação, com o objetivo de resolver problemas comuns que surgem dentro de um contexto específico. Portanto, os padrões representam uma abordagem consistente e reutilizável para desafios que ocorrem repetidamente. </w:t>
      </w:r>
    </w:p>
    <w:p w14:paraId="573B1A7F" w14:textId="62F081B3" w:rsidR="0009786F" w:rsidRDefault="0009786F" w:rsidP="0009786F">
      <w:r>
        <w:t>A introdução de uma arquitetura de software eficiente no sistema de gerenciamento de documentos de obra da Prefeitura de Jales traz consigo uma série de benefícios significativos e adaptados às demandas específicas desse cenário. Esses benefícios abrangem desde a organização eficaz dos documentos até a melhoria na comunicação interna, garantindo uma gestão integrada e eficiente das operações municipais.</w:t>
      </w:r>
    </w:p>
    <w:p w14:paraId="0A5C6885" w14:textId="77777777" w:rsidR="0009786F" w:rsidRPr="0009786F" w:rsidRDefault="0009786F" w:rsidP="0009786F"/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108" w:name="_Toc168645703"/>
      <w:r w:rsidRPr="002B3561">
        <w:t xml:space="preserve">6.1 </w:t>
      </w:r>
      <w:r w:rsidR="0045363C" w:rsidRPr="002B3561">
        <w:t>Arquitetura de desenvolvimento</w:t>
      </w:r>
      <w:bookmarkEnd w:id="108"/>
    </w:p>
    <w:p w14:paraId="7A98624C" w14:textId="77777777" w:rsidR="00EF4328" w:rsidRDefault="00EF4328" w:rsidP="00EF4328">
      <w:pPr>
        <w:pStyle w:val="Pargrafo"/>
        <w:spacing w:before="0" w:line="360" w:lineRule="auto"/>
        <w:ind w:firstLine="851"/>
      </w:pPr>
      <w:r>
        <w:t xml:space="preserve">A estrutura do código no backend é composta por vários elementos cruciais que colaboram para uma arquitetura robusta e eficiente. Os </w:t>
      </w:r>
      <w:proofErr w:type="spellStart"/>
      <w:r>
        <w:t>DTOs</w:t>
      </w:r>
      <w:proofErr w:type="spellEnd"/>
      <w:r>
        <w:t xml:space="preserve">, ou Data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Objects</w:t>
      </w:r>
      <w:proofErr w:type="spellEnd"/>
      <w:r>
        <w:t>, são peças essenciais nesse contexto, desempenhando um papel vital na transferência eficiente de dados entre diferentes partes da aplicação. Essas estruturas encapsulam informações específicas, frequentemente representando entidades de negócios, otimizando a comunicação entre as camadas da aplicação.</w:t>
      </w:r>
    </w:p>
    <w:p w14:paraId="42FFE65C" w14:textId="77777777" w:rsidR="00EF4328" w:rsidRDefault="00EF4328" w:rsidP="00EF4328">
      <w:pPr>
        <w:pStyle w:val="Pargrafo"/>
        <w:spacing w:before="0" w:line="360" w:lineRule="auto"/>
        <w:ind w:firstLine="851"/>
      </w:pPr>
      <w:r>
        <w:t xml:space="preserve">Além dos </w:t>
      </w:r>
      <w:proofErr w:type="spellStart"/>
      <w:r>
        <w:t>DTOs</w:t>
      </w:r>
      <w:proofErr w:type="spellEnd"/>
      <w:r>
        <w:t xml:space="preserve">, outros componentes fundamentais incluem </w:t>
      </w:r>
      <w:proofErr w:type="spellStart"/>
      <w:r>
        <w:t>services</w:t>
      </w:r>
      <w:proofErr w:type="spellEnd"/>
      <w:r>
        <w:t xml:space="preserve">, </w:t>
      </w:r>
      <w:proofErr w:type="spellStart"/>
      <w:r>
        <w:t>controllers</w:t>
      </w:r>
      <w:proofErr w:type="spellEnd"/>
      <w:r>
        <w:t xml:space="preserve"> e </w:t>
      </w:r>
      <w:proofErr w:type="spellStart"/>
      <w:r>
        <w:t>repositories</w:t>
      </w:r>
      <w:proofErr w:type="spellEnd"/>
      <w:r>
        <w:t xml:space="preserve">. Os </w:t>
      </w:r>
      <w:proofErr w:type="spellStart"/>
      <w:r>
        <w:t>services</w:t>
      </w:r>
      <w:proofErr w:type="spellEnd"/>
      <w:r>
        <w:t xml:space="preserve"> representam a camada de lógica de negócios, encapsulando operações e regras específicas do domínio, facilitando a modularização e organização do código. Já os </w:t>
      </w:r>
      <w:proofErr w:type="spellStart"/>
      <w:r>
        <w:t>controllers</w:t>
      </w:r>
      <w:proofErr w:type="spellEnd"/>
      <w:r>
        <w:t xml:space="preserve"> atuam como intermediários entre as requisições do usuário e os </w:t>
      </w:r>
      <w:proofErr w:type="spellStart"/>
      <w:r>
        <w:t>services</w:t>
      </w:r>
      <w:proofErr w:type="spellEnd"/>
      <w:r>
        <w:t xml:space="preserve">, gerenciando o fluxo de dados e interações. Esses componentes recebem as requisições, acionam operações nos </w:t>
      </w:r>
      <w:proofErr w:type="spellStart"/>
      <w:r>
        <w:t>services</w:t>
      </w:r>
      <w:proofErr w:type="spellEnd"/>
      <w:r>
        <w:t xml:space="preserve"> correspondentes e respondem ao cliente com os resultados apropriados.</w:t>
      </w:r>
    </w:p>
    <w:p w14:paraId="6E352EDC" w14:textId="77777777" w:rsidR="00EF4328" w:rsidRDefault="00EF4328" w:rsidP="00EF4328">
      <w:pPr>
        <w:pStyle w:val="Pargrafo"/>
        <w:spacing w:before="0" w:line="360" w:lineRule="auto"/>
        <w:ind w:firstLine="851"/>
      </w:pPr>
      <w:r>
        <w:t xml:space="preserve">Quanto aos </w:t>
      </w:r>
      <w:proofErr w:type="spellStart"/>
      <w:r>
        <w:t>repositories</w:t>
      </w:r>
      <w:proofErr w:type="spellEnd"/>
      <w:r>
        <w:t xml:space="preserve">, são responsáveis pela interação com o armazenamento de dados, isolando as operações de persistência e permitindo que o restante do sistema interaja com os dados sem se preocupar com os detalhes específicos do armazenamento. Também foram utilizadas APIs, como o Swagger, desempenhando um papel crucial na comunicação eficiente entre diferentes partes do sistema ou sistemas distintos. Essas APIs funcionam como pontes </w:t>
      </w:r>
      <w:r>
        <w:lastRenderedPageBreak/>
        <w:t>padronizadas para a exposição de funcionalidades e dados, permitindo integrações eficientes de serviços e facilitando a construção de aplicações modulares.</w:t>
      </w:r>
    </w:p>
    <w:p w14:paraId="70B124F4" w14:textId="76296B3F" w:rsidR="00EF4328" w:rsidRPr="00EF4328" w:rsidRDefault="00EF4328" w:rsidP="00EF4328">
      <w:pPr>
        <w:pStyle w:val="Pargrafo"/>
        <w:spacing w:before="0" w:line="360" w:lineRule="auto"/>
        <w:ind w:firstLine="851"/>
      </w:pPr>
      <w:r>
        <w:t xml:space="preserve">Essa combinação de </w:t>
      </w:r>
      <w:proofErr w:type="spellStart"/>
      <w:r>
        <w:t>DTOs</w:t>
      </w:r>
      <w:proofErr w:type="spellEnd"/>
      <w:r>
        <w:t xml:space="preserve">, </w:t>
      </w:r>
      <w:proofErr w:type="spellStart"/>
      <w:r>
        <w:t>services</w:t>
      </w:r>
      <w:proofErr w:type="spellEnd"/>
      <w:r>
        <w:t xml:space="preserve">, </w:t>
      </w:r>
      <w:proofErr w:type="spellStart"/>
      <w:r>
        <w:t>controllers</w:t>
      </w:r>
      <w:proofErr w:type="spellEnd"/>
      <w:r>
        <w:t xml:space="preserve">, </w:t>
      </w:r>
      <w:proofErr w:type="spellStart"/>
      <w:r>
        <w:t>repositories</w:t>
      </w:r>
      <w:proofErr w:type="spellEnd"/>
      <w:r>
        <w:t xml:space="preserve"> e APIs forma uma arquitetura coesa que promove modularidade, clareza e escalabilidade no desenvolvimento de software.</w:t>
      </w:r>
    </w:p>
    <w:p w14:paraId="6E61F4C8" w14:textId="77777777" w:rsidR="00EF4328" w:rsidRDefault="00EF4328" w:rsidP="00EF4328">
      <w:pPr>
        <w:pStyle w:val="Ttulo2"/>
        <w:numPr>
          <w:ilvl w:val="0"/>
          <w:numId w:val="0"/>
        </w:numPr>
      </w:pPr>
    </w:p>
    <w:p w14:paraId="62E8D5EA" w14:textId="5079E3CA" w:rsidR="00EF4328" w:rsidRDefault="00EF4328" w:rsidP="00EF4328">
      <w:pPr>
        <w:pStyle w:val="Ttulo2"/>
        <w:numPr>
          <w:ilvl w:val="0"/>
          <w:numId w:val="0"/>
        </w:numPr>
      </w:pPr>
      <w:bookmarkStart w:id="109" w:name="_Toc168645704"/>
      <w:r w:rsidRPr="002B3561">
        <w:t>6.1</w:t>
      </w:r>
      <w:r>
        <w:t>.1</w:t>
      </w:r>
      <w:r w:rsidRPr="002B3561">
        <w:t xml:space="preserve"> </w:t>
      </w:r>
      <w:r w:rsidR="00E31D16">
        <w:t xml:space="preserve">Tecnologia </w:t>
      </w:r>
      <w:r>
        <w:t>utilizada</w:t>
      </w:r>
      <w:bookmarkEnd w:id="109"/>
    </w:p>
    <w:p w14:paraId="0126CEB3" w14:textId="2176586E" w:rsidR="00E31D16" w:rsidRDefault="00E31D16" w:rsidP="00E31D16">
      <w:r>
        <w:t>Nesta subseção, será abordada quais foram as tecnologias utilizadas para o desenvolvimento do sistema.</w:t>
      </w:r>
    </w:p>
    <w:p w14:paraId="1A211C7F" w14:textId="77777777" w:rsidR="00E31D16" w:rsidRPr="00E31D16" w:rsidRDefault="00E31D16" w:rsidP="00E31D16"/>
    <w:p w14:paraId="64E38055" w14:textId="7895BAD7" w:rsidR="00E31D16" w:rsidRDefault="00E31D16" w:rsidP="00E31D16">
      <w:pPr>
        <w:pStyle w:val="Legenda"/>
        <w:keepNext/>
        <w:jc w:val="left"/>
      </w:pPr>
      <w:bookmarkStart w:id="110" w:name="_Toc168645625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26</w:t>
      </w:r>
      <w:r w:rsidR="00456D6D">
        <w:rPr>
          <w:noProof/>
        </w:rPr>
        <w:fldChar w:fldCharType="end"/>
      </w:r>
      <w:r>
        <w:t xml:space="preserve"> </w:t>
      </w:r>
      <w:r w:rsidR="0027273F" w:rsidRPr="00FD3E57">
        <w:t>–</w:t>
      </w:r>
      <w:r w:rsidR="0027273F">
        <w:t xml:space="preserve"> </w:t>
      </w:r>
      <w:r w:rsidRPr="00E31D16">
        <w:rPr>
          <w:b w:val="0"/>
        </w:rPr>
        <w:t>Logo Visual Studio</w:t>
      </w:r>
      <w:bookmarkEnd w:id="110"/>
    </w:p>
    <w:p w14:paraId="61CB57A0" w14:textId="77777777" w:rsidR="00E31D16" w:rsidRDefault="00E31D16" w:rsidP="00E31D16">
      <w:pPr>
        <w:pStyle w:val="Pargraf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45166E3B" wp14:editId="088FAE18">
            <wp:extent cx="4358640" cy="2179320"/>
            <wp:effectExtent l="0" t="0" r="0" b="0"/>
            <wp:docPr id="266567155" name="Imagem 1" descr="Novidades do Visual Studio “15”: abertura de pastas | by NetCoders |  netcoders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vidades do Visual Studio “15”: abertura de pastas | by NetCoders |  netcoders | Mediu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7A5AA" w14:textId="2A8D03AF" w:rsidR="00E31D16" w:rsidRPr="006E4EB5" w:rsidRDefault="00E31D16" w:rsidP="00E31D16">
      <w:pPr>
        <w:pStyle w:val="Pargraf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>Fonte: Microsoft, 2023.</w:t>
      </w:r>
    </w:p>
    <w:p w14:paraId="6AB4EE17" w14:textId="77777777" w:rsidR="00E31D16" w:rsidRPr="00EF4328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>IDE utilizada (</w:t>
      </w:r>
      <w:r w:rsidRPr="00903D64">
        <w:rPr>
          <w:iCs/>
        </w:rPr>
        <w:t>Back-</w:t>
      </w:r>
      <w:r>
        <w:rPr>
          <w:iCs/>
        </w:rPr>
        <w:t>E</w:t>
      </w:r>
      <w:r w:rsidRPr="00903D64">
        <w:rPr>
          <w:iCs/>
        </w:rPr>
        <w:t>nd</w:t>
      </w:r>
      <w:r>
        <w:rPr>
          <w:iCs/>
        </w:rPr>
        <w:t xml:space="preserve">): </w:t>
      </w:r>
      <w:r w:rsidRPr="00903D64">
        <w:rPr>
          <w:iCs/>
        </w:rPr>
        <w:t>O Visual Studio, desenvolvido pela Microsoft, é um ambiente de desenvolvimento integrado (IDE)</w:t>
      </w:r>
      <w:r>
        <w:rPr>
          <w:iCs/>
        </w:rPr>
        <w:t>, que</w:t>
      </w:r>
      <w:r w:rsidRPr="00903D64">
        <w:rPr>
          <w:iCs/>
        </w:rPr>
        <w:t xml:space="preserve"> oferece suporte a diversas linguagens de programação, como C#, C++, Visual Basic e Python. Com um editor de código avançado, ferramentas de depuração integradas e designers visuais para interfaces gráficas, o Visual Studio simplifica o processo de desenvolvimento de software. Ele possui integração com sistemas de controle de versão, facilita a compilação e implantação de aplicativos e é altamente extensível, permitindo que desenvolvedores personalizem o ambiente conforme suas necessidades.</w:t>
      </w:r>
    </w:p>
    <w:p w14:paraId="52A15F7A" w14:textId="2996C8ED" w:rsidR="00E31D16" w:rsidRDefault="00E31D16" w:rsidP="00E31D16">
      <w:pPr>
        <w:pStyle w:val="Legenda"/>
        <w:keepNext/>
        <w:jc w:val="left"/>
      </w:pPr>
      <w:bookmarkStart w:id="111" w:name="_Toc168645626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27</w:t>
      </w:r>
      <w:r w:rsidR="00456D6D">
        <w:rPr>
          <w:noProof/>
        </w:rPr>
        <w:fldChar w:fldCharType="end"/>
      </w:r>
      <w:r>
        <w:t xml:space="preserve"> </w:t>
      </w:r>
      <w:r w:rsidR="0027273F" w:rsidRPr="00FD3E57">
        <w:t>–</w:t>
      </w:r>
      <w:r w:rsidR="0027273F">
        <w:t xml:space="preserve"> </w:t>
      </w:r>
      <w:r w:rsidRPr="00E31D16">
        <w:rPr>
          <w:b w:val="0"/>
        </w:rPr>
        <w:t>Linguagem de Programação C#</w:t>
      </w:r>
      <w:bookmarkEnd w:id="111"/>
    </w:p>
    <w:p w14:paraId="1AADE8A2" w14:textId="77777777" w:rsidR="00E31D16" w:rsidRDefault="00E31D16" w:rsidP="00E31D16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678233A1" wp14:editId="09038D78">
            <wp:extent cx="2971800" cy="3336602"/>
            <wp:effectExtent l="0" t="0" r="0" b="0"/>
            <wp:docPr id="1750183907" name="Imagem 3" descr="C# Logo PNG Vector (SVG)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# Logo PNG Vector (SVG) Free Downloa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603" cy="33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25D4E" w14:textId="77777777" w:rsidR="00E31D16" w:rsidRPr="006E4EB5" w:rsidRDefault="00E31D16" w:rsidP="00E31D16">
      <w:pPr>
        <w:pStyle w:val="Pargrafo"/>
        <w:spacing w:line="360" w:lineRule="aut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>Fonte: Microsoft, 2023.</w:t>
      </w:r>
    </w:p>
    <w:p w14:paraId="5A1C61E1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 xml:space="preserve">Linguagem utilizada (Back-End): </w:t>
      </w:r>
      <w:r w:rsidRPr="00903D64">
        <w:rPr>
          <w:iCs/>
        </w:rPr>
        <w:t>O C# é uma linguagem de programação moderna e orientada a objetos desenvolvida pela Microsoft como parte da plataforma .NET. Lançada no início dos anos 2000, destaca-se pela integração com a plataforma .NET, oferecendo interoperabilidade entre diferentes linguagens e sistemas operacionais. Caracterizada por uma sintaxe limpa e expressiva</w:t>
      </w:r>
      <w:r>
        <w:rPr>
          <w:iCs/>
        </w:rPr>
        <w:t>.</w:t>
      </w:r>
    </w:p>
    <w:p w14:paraId="5F0F049E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</w:p>
    <w:p w14:paraId="49ECA275" w14:textId="6D41E21D" w:rsidR="00E31D16" w:rsidRDefault="00E31D16" w:rsidP="00E31D16">
      <w:pPr>
        <w:pStyle w:val="Legenda"/>
        <w:keepNext/>
        <w:jc w:val="left"/>
      </w:pPr>
      <w:bookmarkStart w:id="112" w:name="_Toc168645627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28</w:t>
      </w:r>
      <w:r w:rsidR="00456D6D">
        <w:rPr>
          <w:noProof/>
        </w:rPr>
        <w:fldChar w:fldCharType="end"/>
      </w:r>
      <w:r>
        <w:t xml:space="preserve"> </w:t>
      </w:r>
      <w:r w:rsidRPr="00DF192C">
        <w:t xml:space="preserve">– </w:t>
      </w:r>
      <w:r w:rsidRPr="00E31D16">
        <w:rPr>
          <w:b w:val="0"/>
        </w:rPr>
        <w:t>Logo Visual Studio Code.</w:t>
      </w:r>
      <w:bookmarkEnd w:id="112"/>
    </w:p>
    <w:p w14:paraId="304DE489" w14:textId="77777777" w:rsidR="00E31D16" w:rsidRDefault="00E31D16" w:rsidP="00E31D16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720D1709" wp14:editId="7B39A688">
            <wp:extent cx="4876800" cy="2438400"/>
            <wp:effectExtent l="0" t="0" r="0" b="0"/>
            <wp:docPr id="1446371962" name="Imagem 4" descr="Visualstudio código logo - Ícones Social media e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studio código logo - Ícones Social media e Logos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520EE" w14:textId="77777777" w:rsidR="00E31D16" w:rsidRPr="006E4EB5" w:rsidRDefault="00E31D16" w:rsidP="00E31D16">
      <w:pPr>
        <w:pStyle w:val="Pargrafo"/>
        <w:spacing w:line="360" w:lineRule="auto"/>
        <w:ind w:firstLine="0"/>
        <w:jc w:val="left"/>
        <w:rPr>
          <w:iCs/>
          <w:sz w:val="20"/>
        </w:rPr>
      </w:pPr>
      <w:r w:rsidRPr="006E4EB5">
        <w:rPr>
          <w:iCs/>
          <w:sz w:val="20"/>
        </w:rPr>
        <w:t>Fonte: Microsoft, 2023.</w:t>
      </w:r>
    </w:p>
    <w:p w14:paraId="0237D1DC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lastRenderedPageBreak/>
        <w:t xml:space="preserve">IDE utilizada (Front-End): </w:t>
      </w:r>
      <w:r w:rsidRPr="00E84C5F">
        <w:rPr>
          <w:iCs/>
        </w:rPr>
        <w:t>O Visual Studio Code é um</w:t>
      </w:r>
      <w:r>
        <w:rPr>
          <w:iCs/>
        </w:rPr>
        <w:t xml:space="preserve"> IDE </w:t>
      </w:r>
      <w:r w:rsidRPr="00E84C5F">
        <w:rPr>
          <w:iCs/>
        </w:rPr>
        <w:t xml:space="preserve">leve, mas poderoso. Ele vem com suporte para </w:t>
      </w:r>
      <w:proofErr w:type="spellStart"/>
      <w:r w:rsidRPr="00E84C5F">
        <w:rPr>
          <w:iCs/>
        </w:rPr>
        <w:t>JavaScript</w:t>
      </w:r>
      <w:proofErr w:type="spellEnd"/>
      <w:r w:rsidRPr="00E84C5F">
        <w:rPr>
          <w:iCs/>
        </w:rPr>
        <w:t xml:space="preserve">, </w:t>
      </w:r>
      <w:proofErr w:type="spellStart"/>
      <w:r w:rsidRPr="00E84C5F">
        <w:rPr>
          <w:iCs/>
        </w:rPr>
        <w:t>TypeScript</w:t>
      </w:r>
      <w:proofErr w:type="spellEnd"/>
      <w:r w:rsidRPr="00E84C5F">
        <w:rPr>
          <w:iCs/>
        </w:rPr>
        <w:t xml:space="preserve"> e Node.js e tem um rico ecossistema de extensões para outras linguagens e tempos de execução (como C++, C#, Java, Python, PHP, Go, .NET).</w:t>
      </w:r>
    </w:p>
    <w:p w14:paraId="60BF7404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</w:p>
    <w:p w14:paraId="2635B956" w14:textId="598D5C2D" w:rsidR="00E31D16" w:rsidRDefault="00E31D16" w:rsidP="00E31D16">
      <w:pPr>
        <w:pStyle w:val="Legenda"/>
        <w:keepNext/>
        <w:jc w:val="left"/>
      </w:pPr>
      <w:bookmarkStart w:id="113" w:name="_Toc168645628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29</w:t>
      </w:r>
      <w:r w:rsidR="00456D6D">
        <w:rPr>
          <w:noProof/>
        </w:rPr>
        <w:fldChar w:fldCharType="end"/>
      </w:r>
      <w:r>
        <w:t xml:space="preserve"> </w:t>
      </w:r>
      <w:r w:rsidR="0027273F" w:rsidRPr="00FD3E57">
        <w:t>–</w:t>
      </w:r>
      <w:r w:rsidR="0027273F">
        <w:t xml:space="preserve"> </w:t>
      </w:r>
      <w:r w:rsidRPr="00E31D16">
        <w:rPr>
          <w:b w:val="0"/>
        </w:rPr>
        <w:t>Logo React</w:t>
      </w:r>
      <w:bookmarkEnd w:id="113"/>
    </w:p>
    <w:p w14:paraId="76202AEC" w14:textId="77777777" w:rsidR="00E31D16" w:rsidRDefault="00E31D16" w:rsidP="00E31D16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7E88A3DC" wp14:editId="5B031F2A">
            <wp:extent cx="4732020" cy="3154680"/>
            <wp:effectExtent l="0" t="0" r="0" b="0"/>
            <wp:docPr id="1300107896" name="Imagem 7" descr="Download React Logo in SVG Vector or PNG File Format - Logo.w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ownload React Logo in SVG Vector or PNG File Format - Logo.win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BA4A8" w14:textId="77777777" w:rsidR="00E31D16" w:rsidRPr="006E4EB5" w:rsidRDefault="00E31D16" w:rsidP="00E31D16">
      <w:pPr>
        <w:pStyle w:val="Pargrafo"/>
        <w:spacing w:line="360" w:lineRule="aut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 xml:space="preserve">Fonte: </w:t>
      </w:r>
      <w:proofErr w:type="spellStart"/>
      <w:r w:rsidRPr="006E4EB5">
        <w:rPr>
          <w:iCs/>
          <w:sz w:val="20"/>
          <w:szCs w:val="18"/>
        </w:rPr>
        <w:t>Walke</w:t>
      </w:r>
      <w:proofErr w:type="spellEnd"/>
      <w:r w:rsidRPr="006E4EB5">
        <w:rPr>
          <w:iCs/>
          <w:sz w:val="20"/>
          <w:szCs w:val="18"/>
        </w:rPr>
        <w:t>, J, 2013.</w:t>
      </w:r>
    </w:p>
    <w:p w14:paraId="4A647A03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>Linguagem utiliza (Front-</w:t>
      </w:r>
      <w:proofErr w:type="spellStart"/>
      <w:r>
        <w:rPr>
          <w:iCs/>
        </w:rPr>
        <w:t>End</w:t>
      </w:r>
      <w:proofErr w:type="spellEnd"/>
      <w:r>
        <w:rPr>
          <w:iCs/>
        </w:rPr>
        <w:t xml:space="preserve">): </w:t>
      </w:r>
      <w:r w:rsidRPr="00F05C94">
        <w:rPr>
          <w:iCs/>
        </w:rPr>
        <w:t xml:space="preserve">O React é uma biblioteca </w:t>
      </w:r>
      <w:proofErr w:type="spellStart"/>
      <w:r w:rsidRPr="00F05C94">
        <w:rPr>
          <w:iCs/>
        </w:rPr>
        <w:t>JavaScript</w:t>
      </w:r>
      <w:proofErr w:type="spellEnd"/>
      <w:r w:rsidRPr="00F05C94">
        <w:rPr>
          <w:iCs/>
        </w:rPr>
        <w:t xml:space="preserve"> de código aberto mantida pelo Facebook</w:t>
      </w:r>
      <w:r w:rsidRPr="00F05C94">
        <w:t xml:space="preserve"> </w:t>
      </w:r>
      <w:r w:rsidRPr="00F05C94">
        <w:rPr>
          <w:iCs/>
        </w:rPr>
        <w:t xml:space="preserve">(atual Meta), projetada para facilitar o desenvolvimento de interfaces de usuário (UI) interativas e eficientes. Lançado em 2013, o React introduz o conceito de "componentes", permitindo a construção de </w:t>
      </w:r>
      <w:proofErr w:type="spellStart"/>
      <w:r w:rsidRPr="00F05C94">
        <w:rPr>
          <w:iCs/>
        </w:rPr>
        <w:t>UIs</w:t>
      </w:r>
      <w:proofErr w:type="spellEnd"/>
      <w:r w:rsidRPr="00F05C94">
        <w:rPr>
          <w:iCs/>
        </w:rPr>
        <w:t xml:space="preserve"> reutilizáveis e modularizadas.</w:t>
      </w:r>
      <w:r>
        <w:rPr>
          <w:iCs/>
        </w:rPr>
        <w:t xml:space="preserve"> </w:t>
      </w:r>
    </w:p>
    <w:p w14:paraId="03C7F9C9" w14:textId="77777777" w:rsidR="00E31D16" w:rsidRPr="00EF4328" w:rsidRDefault="00E31D16" w:rsidP="00EF4328">
      <w:pPr>
        <w:pStyle w:val="Pargrafo"/>
        <w:ind w:firstLine="0"/>
        <w:rPr>
          <w:iCs/>
          <w:color w:val="FF0000"/>
        </w:rPr>
      </w:pPr>
    </w:p>
    <w:p w14:paraId="73C629FB" w14:textId="3950844E" w:rsidR="0045363C" w:rsidRPr="002B3561" w:rsidRDefault="0045363C" w:rsidP="0045363C">
      <w:pPr>
        <w:pStyle w:val="Ttulo2"/>
        <w:numPr>
          <w:ilvl w:val="0"/>
          <w:numId w:val="0"/>
        </w:numPr>
      </w:pPr>
      <w:bookmarkStart w:id="114" w:name="_Toc168645705"/>
      <w:r w:rsidRPr="002B3561">
        <w:t xml:space="preserve">6.2 </w:t>
      </w:r>
      <w:r w:rsidR="004C384A" w:rsidRPr="002B3561">
        <w:t>Telas do sistema</w:t>
      </w:r>
      <w:bookmarkEnd w:id="114"/>
      <w:r w:rsidR="004C384A" w:rsidRPr="002B3561">
        <w:t xml:space="preserve"> </w:t>
      </w:r>
    </w:p>
    <w:p w14:paraId="541E1BC6" w14:textId="77777777" w:rsidR="0009786F" w:rsidRDefault="0009786F" w:rsidP="00FD3E57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As telas em um sistema desempenham um papel crucial na experiência do usuário e na eficácia geral na plataforma. Elas servem como interface principal entre os usuários e as funcionalidades oferecidas pelo sistema. </w:t>
      </w:r>
      <w:r>
        <w:rPr>
          <w:rStyle w:val="eop"/>
        </w:rPr>
        <w:t> </w:t>
      </w:r>
    </w:p>
    <w:p w14:paraId="221C6ACD" w14:textId="77777777" w:rsidR="0009786F" w:rsidRDefault="0009786F" w:rsidP="00FD3E57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usabilidade é a primeira consideração, tendo em vista que telas bem projetadas e intuitivas facilitam a navegação e utilização do sistema, contribuindo para uma interação mais eficiente e agradável. A Experiência do Usuário (UX) também é impactada diretamente pela qualidade das telas, onde uma interface bem elaborada promove uma experiência positiva, enquanto uma interface confusa pode gerar frustração.</w:t>
      </w:r>
      <w:r>
        <w:rPr>
          <w:rStyle w:val="eop"/>
        </w:rPr>
        <w:t> </w:t>
      </w:r>
    </w:p>
    <w:p w14:paraId="45812868" w14:textId="0C979398" w:rsidR="0009786F" w:rsidRDefault="0009786F" w:rsidP="00377CE6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normaltextrun"/>
          <w:b/>
          <w:bCs/>
        </w:rPr>
      </w:pPr>
      <w:r>
        <w:rPr>
          <w:rStyle w:val="normaltextrun"/>
        </w:rPr>
        <w:lastRenderedPageBreak/>
        <w:t>Além disso, uma interface intuitiva facilita o aprendizado do sistema, permitindo que novos usuários se familiarizem rapidamente com as funcionalidades e navegação. A consistência visual entre as telas é essencial para uma experiência coesa, enquanto a acessibilidade é uma consideração crucial para garantir que o sistema seja utilizável por uma variedade de usuários.</w:t>
      </w:r>
      <w:r>
        <w:rPr>
          <w:rStyle w:val="eop"/>
        </w:rPr>
        <w:t> </w:t>
      </w:r>
    </w:p>
    <w:p w14:paraId="34CF82E5" w14:textId="77777777" w:rsidR="00377CE6" w:rsidRDefault="00377CE6" w:rsidP="00377CE6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b/>
          <w:bCs/>
          <w:sz w:val="18"/>
          <w:szCs w:val="18"/>
        </w:rPr>
      </w:pPr>
    </w:p>
    <w:p w14:paraId="21D84E81" w14:textId="37EAADC1" w:rsidR="00377CE6" w:rsidRDefault="00377CE6" w:rsidP="00377CE6">
      <w:pPr>
        <w:pStyle w:val="Legenda"/>
        <w:keepNext/>
        <w:jc w:val="both"/>
      </w:pPr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>
        <w:rPr>
          <w:noProof/>
        </w:rPr>
        <w:t>30</w:t>
      </w:r>
      <w:r w:rsidR="00456D6D">
        <w:rPr>
          <w:noProof/>
        </w:rPr>
        <w:fldChar w:fldCharType="end"/>
      </w:r>
      <w:r>
        <w:t xml:space="preserve"> </w:t>
      </w:r>
      <w:r w:rsidRPr="00377CE6">
        <w:rPr>
          <w:b w:val="0"/>
          <w:bCs w:val="0"/>
        </w:rPr>
        <w:t>– Tela de Login</w:t>
      </w:r>
    </w:p>
    <w:p w14:paraId="06F7E711" w14:textId="77777777" w:rsidR="0009786F" w:rsidRDefault="0009786F" w:rsidP="0009786F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6FEB0FF1" wp14:editId="520B633E">
            <wp:extent cx="5704359" cy="2952750"/>
            <wp:effectExtent l="0" t="0" r="0" b="0"/>
            <wp:docPr id="1686687731" name="Imagem 1686687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391" cy="295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</w:rPr>
        <w:t> </w:t>
      </w:r>
    </w:p>
    <w:p w14:paraId="082DF1E1" w14:textId="417FD84B" w:rsidR="0009786F" w:rsidRPr="006E4EB5" w:rsidRDefault="0009786F" w:rsidP="00FD3E57">
      <w:pPr>
        <w:pStyle w:val="paragraph"/>
        <w:spacing w:before="0" w:beforeAutospacing="0" w:after="240" w:afterAutospacing="0"/>
        <w:jc w:val="both"/>
        <w:textAlignment w:val="baseline"/>
        <w:rPr>
          <w:rFonts w:ascii="Segoe UI" w:hAnsi="Segoe UI" w:cs="Segoe UI"/>
          <w:sz w:val="20"/>
          <w:szCs w:val="20"/>
        </w:rPr>
      </w:pPr>
      <w:r w:rsidRPr="006E4EB5">
        <w:rPr>
          <w:rStyle w:val="normaltextrun"/>
          <w:sz w:val="20"/>
          <w:szCs w:val="20"/>
        </w:rPr>
        <w:t>Fonte: Elaborado pelos autores.</w:t>
      </w:r>
      <w:r w:rsidRPr="006E4EB5">
        <w:rPr>
          <w:rStyle w:val="eop"/>
          <w:sz w:val="20"/>
          <w:szCs w:val="20"/>
        </w:rPr>
        <w:t> </w:t>
      </w:r>
    </w:p>
    <w:p w14:paraId="7355F82F" w14:textId="5E7EF95A" w:rsidR="00FD3E57" w:rsidRDefault="0009786F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  <w:r>
        <w:rPr>
          <w:rStyle w:val="normaltextrun"/>
        </w:rPr>
        <w:t xml:space="preserve">A interface de login representa a principal porta de entrada para acessar o sistema, sendo concebida com opções e campos intuitivos para proporcionar ao usuário uma experiência de acesso rápida e descomplicada. A obtenção das credenciais de login é atribuída ao </w:t>
      </w:r>
      <w:r w:rsidR="002E595B">
        <w:rPr>
          <w:rStyle w:val="normaltextrun"/>
        </w:rPr>
        <w:t xml:space="preserve">administrador </w:t>
      </w:r>
      <w:r>
        <w:rPr>
          <w:rStyle w:val="normaltextrun"/>
        </w:rPr>
        <w:t>do sistema. Ao preencher os campos e pressionar o botão de entrada, o sistema realiza uma validação junto ao banco de dados para verificar a autenticidade das informações fornecidas. Se as credenciais forem válidas, o usuário é redirecionado à tela inicial. Em contrapartida, caso não haja correspondência nos dados do banco, o sistema emite uma mensagem informando sobre a incorreção dos dados.</w:t>
      </w:r>
      <w:r>
        <w:rPr>
          <w:rStyle w:val="eop"/>
        </w:rPr>
        <w:t> </w:t>
      </w:r>
    </w:p>
    <w:p w14:paraId="570B2D54" w14:textId="77777777" w:rsidR="00FD3E57" w:rsidRDefault="00FD3E57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1029DAF4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0BE54BA8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2B7290EF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5578A742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1B632183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151EFF80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79EB1642" w14:textId="3F19B9C3" w:rsidR="00377CE6" w:rsidRDefault="00377CE6" w:rsidP="00377CE6">
      <w:pPr>
        <w:pStyle w:val="Legenda"/>
        <w:keepNext/>
        <w:jc w:val="both"/>
      </w:pPr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>
        <w:rPr>
          <w:noProof/>
        </w:rPr>
        <w:t>31</w:t>
      </w:r>
      <w:r w:rsidR="00456D6D">
        <w:rPr>
          <w:noProof/>
        </w:rPr>
        <w:fldChar w:fldCharType="end"/>
      </w:r>
      <w:r>
        <w:t xml:space="preserve"> </w:t>
      </w:r>
      <w:r w:rsidRPr="00377CE6">
        <w:rPr>
          <w:b w:val="0"/>
          <w:bCs w:val="0"/>
        </w:rPr>
        <w:t>– Tela de Início</w:t>
      </w:r>
    </w:p>
    <w:p w14:paraId="178F34E2" w14:textId="62D6DE2F" w:rsidR="0009786F" w:rsidRDefault="0009786F" w:rsidP="0009786F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5F2AE24B" wp14:editId="50EE1AC3">
            <wp:extent cx="5779422" cy="2990850"/>
            <wp:effectExtent l="0" t="0" r="0" b="0"/>
            <wp:docPr id="2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093" cy="302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94671" w14:textId="27C05D2E" w:rsidR="0009786F" w:rsidRPr="006E4EB5" w:rsidRDefault="0009786F" w:rsidP="00FD3E57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0"/>
          <w:szCs w:val="20"/>
        </w:rPr>
      </w:pPr>
      <w:r w:rsidRPr="006E4EB5">
        <w:rPr>
          <w:rStyle w:val="normaltextrun"/>
          <w:sz w:val="20"/>
          <w:szCs w:val="20"/>
        </w:rPr>
        <w:t>Fonte: Elaborado pelos autores.</w:t>
      </w:r>
      <w:r w:rsidRPr="006E4EB5">
        <w:rPr>
          <w:rStyle w:val="eop"/>
          <w:sz w:val="20"/>
          <w:szCs w:val="20"/>
        </w:rPr>
        <w:t> </w:t>
      </w:r>
    </w:p>
    <w:p w14:paraId="5800462D" w14:textId="77777777" w:rsidR="0009786F" w:rsidRDefault="0009786F" w:rsidP="00FD3E57">
      <w:pPr>
        <w:pStyle w:val="paragraph"/>
        <w:spacing w:before="24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Na página inicial do sistema, a barra de navegação superior exibe a identidade visual da Prefeitura de Jales, incluindo a logo, o nome do usuário, notificações e detalhes do perfil. À esquerda, uma segunda barra de navegação focaliza a interação do usuário com as diversas opções oferecidas pelo software.</w:t>
      </w:r>
      <w:r>
        <w:rPr>
          <w:rStyle w:val="eop"/>
        </w:rPr>
        <w:t> </w:t>
      </w:r>
    </w:p>
    <w:p w14:paraId="1D910032" w14:textId="77777777" w:rsidR="0009786F" w:rsidRDefault="0009786F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No centro da página, são apresentados o status e andamento das atividades e arquivos cadastrados. Essa seção proporciona uma visão abrangente, destacando novos cadastros, processos em andamento, pendências, itens em atraso e aqueles com prazo para o dia atual. Adicionalmente, é possível visualizar, em formato de tabela, os últimos andamentos e arquivos registrados.</w:t>
      </w:r>
      <w:r>
        <w:rPr>
          <w:rStyle w:val="eop"/>
        </w:rPr>
        <w:t> </w:t>
      </w:r>
    </w:p>
    <w:p w14:paraId="5EC13B74" w14:textId="77777777" w:rsidR="0009786F" w:rsidRDefault="0009786F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  <w:r>
        <w:rPr>
          <w:rStyle w:val="normaltextrun"/>
        </w:rPr>
        <w:t>A função principal da tela inicial é oferecer ao usuário uma visão detalhada e informativa. As informações são apresentadas de maneira clara e objetiva, possibilitando ao usuário uma verificação rápida e precisa de documentos quando necessário, contribuindo para uma experiência eficiente e assertiva.</w:t>
      </w:r>
      <w:r>
        <w:rPr>
          <w:rStyle w:val="eop"/>
        </w:rPr>
        <w:t> </w:t>
      </w:r>
    </w:p>
    <w:p w14:paraId="4478320F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7B9E9386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2E307F0E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640654EF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1736F3FC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67B60910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3CF4E855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01530127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1FFEE983" w14:textId="2E17940A" w:rsidR="00B94371" w:rsidRDefault="00B94371" w:rsidP="00B94371">
      <w:pPr>
        <w:pStyle w:val="Legenda"/>
        <w:keepNext/>
        <w:jc w:val="both"/>
      </w:pPr>
      <w:bookmarkStart w:id="115" w:name="_Toc168645629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32</w:t>
      </w:r>
      <w:r w:rsidR="00456D6D">
        <w:rPr>
          <w:noProof/>
        </w:rPr>
        <w:fldChar w:fldCharType="end"/>
      </w:r>
      <w:r>
        <w:t xml:space="preserve"> </w:t>
      </w:r>
      <w:r w:rsidRPr="006E4EB5">
        <w:rPr>
          <w:b w:val="0"/>
          <w:noProof/>
        </w:rPr>
        <w:t>– Tela Principal de Controle</w:t>
      </w:r>
      <w:bookmarkEnd w:id="115"/>
    </w:p>
    <w:p w14:paraId="3B7F8384" w14:textId="6EB147E3" w:rsidR="006E4EB5" w:rsidRDefault="006E4EB5" w:rsidP="00FD3E57">
      <w:pPr>
        <w:pStyle w:val="paragraph"/>
        <w:spacing w:before="0" w:beforeAutospacing="0" w:after="240" w:afterAutospacing="0"/>
        <w:jc w:val="both"/>
        <w:textAlignment w:val="baseline"/>
      </w:pPr>
      <w:r>
        <w:rPr>
          <w:noProof/>
        </w:rPr>
        <w:drawing>
          <wp:inline distT="0" distB="0" distL="0" distR="0" wp14:anchorId="75487C50" wp14:editId="2D254D03">
            <wp:extent cx="5760720" cy="32404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FD477" w14:textId="02BF3B92" w:rsidR="006E4EB5" w:rsidRPr="006E4EB5" w:rsidRDefault="006E4EB5" w:rsidP="00FD3E57">
      <w:pPr>
        <w:pStyle w:val="paragraph"/>
        <w:spacing w:before="0" w:beforeAutospacing="0" w:after="240" w:afterAutospacing="0"/>
        <w:jc w:val="both"/>
        <w:textAlignment w:val="baseline"/>
        <w:rPr>
          <w:sz w:val="22"/>
        </w:rPr>
      </w:pPr>
      <w:r w:rsidRPr="006E4EB5">
        <w:rPr>
          <w:rStyle w:val="normaltextrun"/>
          <w:sz w:val="20"/>
          <w:szCs w:val="22"/>
        </w:rPr>
        <w:t>Fonte: Elaborado pelos autores.</w:t>
      </w:r>
      <w:r w:rsidRPr="006E4EB5">
        <w:rPr>
          <w:rStyle w:val="eop"/>
          <w:sz w:val="20"/>
          <w:szCs w:val="22"/>
        </w:rPr>
        <w:t> </w:t>
      </w:r>
      <w:r w:rsidRPr="006E4EB5">
        <w:rPr>
          <w:rStyle w:val="eop"/>
          <w:sz w:val="22"/>
        </w:rPr>
        <w:t> </w:t>
      </w:r>
    </w:p>
    <w:p w14:paraId="64779693" w14:textId="5843E735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 xml:space="preserve">Na página principal de </w:t>
      </w:r>
      <w:r w:rsidR="006E4EB5">
        <w:rPr>
          <w:rStyle w:val="normaltextrun"/>
        </w:rPr>
        <w:t>controle</w:t>
      </w:r>
      <w:r>
        <w:rPr>
          <w:rStyle w:val="normaltextrun"/>
        </w:rPr>
        <w:t>, apresentam-se cartões que oferecem ao usuário a escolha da função de cadastro e visualização de dados desejada. Este design foi cuidadosamente planejado para proporcionar uma experiência intuitiva, permitindo ao usuário acessar as informações de maneira ágil e eficiente.</w:t>
      </w:r>
      <w:r>
        <w:rPr>
          <w:rStyle w:val="eop"/>
        </w:rPr>
        <w:t> </w:t>
      </w:r>
    </w:p>
    <w:p w14:paraId="47CC8D81" w14:textId="04A5BA11" w:rsidR="008D16A9" w:rsidRDefault="0009786F" w:rsidP="00FD3E5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Style w:val="eop"/>
        </w:rPr>
      </w:pPr>
      <w:r>
        <w:rPr>
          <w:rStyle w:val="normaltextrun"/>
        </w:rPr>
        <w:t>O propósito central dessa tela é distribuir as diversas funcionalidades de cadastro de forma organizada, garantindo que o usuário possa acessar as diferentes opções disponíveis no sistema de maneira fácil e sem dificuldades.</w:t>
      </w:r>
      <w:r>
        <w:rPr>
          <w:rStyle w:val="eop"/>
        </w:rPr>
        <w:t> </w:t>
      </w:r>
    </w:p>
    <w:p w14:paraId="55EF9893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1276B891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7F0432C4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252093D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2FE60782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A526ACF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9FAC12B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33E7B8B" w14:textId="77777777" w:rsidR="002E595B" w:rsidRDefault="002E595B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2681276F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072A9D1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1B673A4D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BBEE19E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15ECF05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DB21A89" w14:textId="77777777" w:rsidR="004E0086" w:rsidRDefault="004E0086" w:rsidP="00B9437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2E338B08" w14:textId="0EB11628" w:rsidR="00B94371" w:rsidRPr="00B94371" w:rsidRDefault="00B94371" w:rsidP="00B94371">
      <w:pPr>
        <w:pStyle w:val="Legenda"/>
        <w:keepNext/>
        <w:jc w:val="both"/>
        <w:rPr>
          <w:b w:val="0"/>
        </w:rPr>
      </w:pPr>
      <w:bookmarkStart w:id="116" w:name="_Toc168645630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33</w:t>
      </w:r>
      <w:r w:rsidR="00456D6D">
        <w:rPr>
          <w:noProof/>
        </w:rPr>
        <w:fldChar w:fldCharType="end"/>
      </w:r>
      <w:r>
        <w:t xml:space="preserve"> </w:t>
      </w:r>
      <w:r w:rsidRPr="00B94371">
        <w:rPr>
          <w:b w:val="0"/>
        </w:rPr>
        <w:t xml:space="preserve">– </w:t>
      </w:r>
      <w:r w:rsidRPr="00B94371">
        <w:rPr>
          <w:rStyle w:val="normaltextrun"/>
          <w:b w:val="0"/>
          <w:bCs w:val="0"/>
        </w:rPr>
        <w:t>Tela de Cadastro de Estado</w:t>
      </w:r>
      <w:bookmarkEnd w:id="116"/>
      <w:r w:rsidRPr="00B94371">
        <w:rPr>
          <w:rStyle w:val="eop"/>
          <w:b w:val="0"/>
          <w:bCs w:val="0"/>
        </w:rPr>
        <w:t> </w:t>
      </w:r>
    </w:p>
    <w:p w14:paraId="247DCC8B" w14:textId="1C6E183D" w:rsidR="00B94371" w:rsidRDefault="00B94371" w:rsidP="0009786F">
      <w:pPr>
        <w:pStyle w:val="paragraph"/>
        <w:spacing w:before="0" w:beforeAutospacing="0" w:after="0" w:afterAutospacing="0"/>
        <w:jc w:val="both"/>
        <w:textAlignment w:val="baseline"/>
      </w:pPr>
      <w:r>
        <w:rPr>
          <w:noProof/>
        </w:rPr>
        <w:drawing>
          <wp:inline distT="0" distB="0" distL="0" distR="0" wp14:anchorId="06AC4ED5" wp14:editId="3F30FD45">
            <wp:extent cx="5760720" cy="32404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49807" w14:textId="76B66119" w:rsidR="00B94371" w:rsidRPr="00B94371" w:rsidRDefault="00B94371" w:rsidP="00B94371">
      <w:pPr>
        <w:pStyle w:val="paragraph"/>
        <w:spacing w:before="0" w:beforeAutospacing="0" w:after="240" w:afterAutospacing="0"/>
        <w:jc w:val="both"/>
        <w:textAlignment w:val="baseline"/>
        <w:rPr>
          <w:sz w:val="22"/>
        </w:rPr>
      </w:pPr>
      <w:r w:rsidRPr="00B94371">
        <w:rPr>
          <w:rStyle w:val="normaltextrun"/>
          <w:sz w:val="20"/>
          <w:szCs w:val="22"/>
        </w:rPr>
        <w:t>Fonte: Elaborado pelos autores.</w:t>
      </w:r>
      <w:r w:rsidRPr="00B94371">
        <w:rPr>
          <w:rStyle w:val="eop"/>
          <w:sz w:val="20"/>
          <w:szCs w:val="22"/>
        </w:rPr>
        <w:t> </w:t>
      </w:r>
    </w:p>
    <w:p w14:paraId="552A0D28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interface destinada ao cadastro de estados foi concebida com o objetivo de proporcionar facilidade de compreensão e simplicidade na execução das funções. Nela, encontramos uma barra de pesquisa que possibilita a busca por informações específicas, como o nome do estado. No canto superior direito, encontra-se um botão para a adição de um novo estado.</w:t>
      </w:r>
      <w:r>
        <w:rPr>
          <w:rStyle w:val="eop"/>
        </w:rPr>
        <w:t> </w:t>
      </w:r>
    </w:p>
    <w:p w14:paraId="49EF98E4" w14:textId="7921E9C3" w:rsidR="008D16A9" w:rsidRDefault="0009786F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  <w:r>
        <w:rPr>
          <w:rStyle w:val="normaltextrun"/>
        </w:rPr>
        <w:t>O centro da tela apresenta uma tabela contendo as informações referentes aos estados cadastrados, permitindo a realização de ações como edição e remoção. O propósito dessa tela reside em oferecer uma ferramenta intuitiva e eficaz para o gerenciamento dos estados, facilitando o processo de cadastro e manipulação desses dados de forma ágil e direta.</w:t>
      </w:r>
      <w:r>
        <w:rPr>
          <w:rStyle w:val="eop"/>
        </w:rPr>
        <w:t> </w:t>
      </w:r>
    </w:p>
    <w:p w14:paraId="2B68FA94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41BB70F6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6A433845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3E33976A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4E4C848E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7C88F5E7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3AB44B99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6D4F5D85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225F54CD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75BEAE8F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1C29B3F5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3933D763" w14:textId="46AF3BA4" w:rsidR="00B94371" w:rsidRDefault="00B94371" w:rsidP="00B94371">
      <w:pPr>
        <w:pStyle w:val="Legenda"/>
        <w:keepNext/>
        <w:jc w:val="both"/>
      </w:pPr>
      <w:bookmarkStart w:id="117" w:name="_Toc168645631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34</w:t>
      </w:r>
      <w:r w:rsidR="00456D6D">
        <w:rPr>
          <w:noProof/>
        </w:rPr>
        <w:fldChar w:fldCharType="end"/>
      </w:r>
      <w:r>
        <w:t xml:space="preserve"> </w:t>
      </w:r>
      <w:r w:rsidRPr="00B94371">
        <w:rPr>
          <w:b w:val="0"/>
        </w:rPr>
        <w:t xml:space="preserve">– </w:t>
      </w:r>
      <w:r w:rsidRPr="00B94371">
        <w:rPr>
          <w:rStyle w:val="normaltextrun"/>
          <w:b w:val="0"/>
        </w:rPr>
        <w:t>Tela de Cadastro de Cidade</w:t>
      </w:r>
      <w:bookmarkEnd w:id="117"/>
      <w:r>
        <w:rPr>
          <w:rStyle w:val="eop"/>
          <w:b w:val="0"/>
          <w:bCs w:val="0"/>
        </w:rPr>
        <w:t> </w:t>
      </w:r>
    </w:p>
    <w:p w14:paraId="7F18242C" w14:textId="4BA37130" w:rsidR="00B94371" w:rsidRDefault="00B94371" w:rsidP="00B9437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</w:rPr>
      </w:pPr>
      <w:r>
        <w:rPr>
          <w:noProof/>
        </w:rPr>
        <w:drawing>
          <wp:inline distT="0" distB="0" distL="0" distR="0" wp14:anchorId="15BF675E" wp14:editId="53950009">
            <wp:extent cx="5760720" cy="324040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0DC0D" w14:textId="33EB935A" w:rsidR="00B94371" w:rsidRPr="00B94371" w:rsidRDefault="00B94371" w:rsidP="00B94371">
      <w:pPr>
        <w:pStyle w:val="paragraph"/>
        <w:spacing w:before="0" w:beforeAutospacing="0" w:after="240" w:afterAutospacing="0"/>
        <w:jc w:val="both"/>
        <w:textAlignment w:val="baseline"/>
        <w:rPr>
          <w:rStyle w:val="normaltextrun"/>
          <w:rFonts w:ascii="Segoe UI" w:hAnsi="Segoe UI" w:cs="Segoe UI"/>
          <w:sz w:val="16"/>
          <w:szCs w:val="18"/>
        </w:rPr>
      </w:pPr>
      <w:r w:rsidRPr="00B94371">
        <w:rPr>
          <w:rStyle w:val="normaltextrun"/>
          <w:sz w:val="20"/>
          <w:szCs w:val="22"/>
        </w:rPr>
        <w:t>Fonte: Elaborado pelos autores.</w:t>
      </w:r>
      <w:r w:rsidRPr="00B94371">
        <w:rPr>
          <w:rStyle w:val="eop"/>
          <w:sz w:val="20"/>
          <w:szCs w:val="22"/>
        </w:rPr>
        <w:t> </w:t>
      </w:r>
      <w:r w:rsidRPr="00B94371">
        <w:rPr>
          <w:rStyle w:val="eop"/>
          <w:sz w:val="22"/>
        </w:rPr>
        <w:t> </w:t>
      </w:r>
    </w:p>
    <w:p w14:paraId="5BC2AE0A" w14:textId="7FF24FEB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tela de cadastro de cidade segue uma abordagem semelhante à tela de cadastro de estado, visando proporcionar uma experiência consistente e intuitiva para o usuário.</w:t>
      </w:r>
      <w:r>
        <w:rPr>
          <w:rStyle w:val="eop"/>
        </w:rPr>
        <w:t> </w:t>
      </w:r>
    </w:p>
    <w:p w14:paraId="569BA56D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Nessa interface, é possível encontrar uma disposição amigável e compreensível dos campos de preenchimento, com uma barra de pesquisa na parte superior que permite a busca por informações específicas, como o nome da cidade. Na lateral direita superior, o botão para adicionar uma nova cidade facilita a inclusão de dados.</w:t>
      </w:r>
      <w:r>
        <w:rPr>
          <w:rStyle w:val="eop"/>
        </w:rPr>
        <w:t> </w:t>
      </w:r>
    </w:p>
    <w:p w14:paraId="2C2620BD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elemento central da tela consiste em uma tabela que organiza as informações relativas às cidades cadastradas. Dentro dessa tabela, o usuário pode executar ações de edição e remoção conforme necessário.</w:t>
      </w:r>
      <w:r>
        <w:rPr>
          <w:rStyle w:val="eop"/>
        </w:rPr>
        <w:t> </w:t>
      </w:r>
    </w:p>
    <w:p w14:paraId="541EF9BF" w14:textId="26B34604" w:rsidR="008D16A9" w:rsidRPr="004E0086" w:rsidRDefault="0009786F" w:rsidP="004E0086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</w:pPr>
      <w:r>
        <w:rPr>
          <w:rStyle w:val="normaltextrun"/>
        </w:rPr>
        <w:t>O propósito essencial da tela de cadastro de cidade é oferecer uma ferramenta eficaz para a administração de informações relacionadas às cidades. Sua estrutura intuitiva e funcionalidades simplificadas buscam facilitar o processo de cadastramento e gerenciamento de dados, contribuindo para uma experiência fluida e eficiente.</w:t>
      </w:r>
      <w:r>
        <w:rPr>
          <w:rStyle w:val="eop"/>
        </w:rPr>
        <w:t> </w:t>
      </w:r>
    </w:p>
    <w:p w14:paraId="54DAFADE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5FF68B8B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D30164F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5B4E0578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ECD7765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3029E465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768CBBD5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25391F24" w14:textId="36C73801" w:rsidR="00B94371" w:rsidRPr="00B82F60" w:rsidRDefault="0009786F" w:rsidP="00B82F60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B82F60">
        <w:rPr>
          <w:rStyle w:val="eop"/>
          <w:b/>
        </w:rPr>
        <w:lastRenderedPageBreak/>
        <w:t> </w:t>
      </w:r>
      <w:bookmarkStart w:id="118" w:name="_Toc168645632"/>
      <w:r w:rsidR="00B94371" w:rsidRPr="00B82F60">
        <w:rPr>
          <w:b/>
        </w:rPr>
        <w:t xml:space="preserve">Figura </w:t>
      </w:r>
      <w:r w:rsidR="0027273F">
        <w:rPr>
          <w:b/>
        </w:rPr>
        <w:fldChar w:fldCharType="begin"/>
      </w:r>
      <w:r w:rsidR="0027273F">
        <w:rPr>
          <w:b/>
        </w:rPr>
        <w:instrText xml:space="preserve"> SEQ Figura \* ARABIC </w:instrText>
      </w:r>
      <w:r w:rsidR="0027273F">
        <w:rPr>
          <w:b/>
        </w:rPr>
        <w:fldChar w:fldCharType="separate"/>
      </w:r>
      <w:r w:rsidR="00377CE6">
        <w:rPr>
          <w:b/>
          <w:noProof/>
        </w:rPr>
        <w:t>35</w:t>
      </w:r>
      <w:r w:rsidR="0027273F">
        <w:rPr>
          <w:b/>
        </w:rPr>
        <w:fldChar w:fldCharType="end"/>
      </w:r>
      <w:r w:rsidR="00B94371">
        <w:t xml:space="preserve"> </w:t>
      </w:r>
      <w:r w:rsidR="00B82F60" w:rsidRPr="00FD3E57">
        <w:t>–</w:t>
      </w:r>
      <w:r w:rsidR="00B82F60">
        <w:t xml:space="preserve"> </w:t>
      </w:r>
      <w:r w:rsidR="00B82F60" w:rsidRPr="00B82F60">
        <w:t>Tela de Cadastro de Usuário</w:t>
      </w:r>
      <w:bookmarkEnd w:id="118"/>
    </w:p>
    <w:p w14:paraId="685BA689" w14:textId="24B3D11F" w:rsidR="00B94371" w:rsidRDefault="00B94371" w:rsidP="00B9437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</w:rPr>
      </w:pPr>
      <w:r>
        <w:rPr>
          <w:noProof/>
        </w:rPr>
        <w:drawing>
          <wp:inline distT="0" distB="0" distL="0" distR="0" wp14:anchorId="4252AAA4" wp14:editId="10F43045">
            <wp:extent cx="5760720" cy="324040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5879" w14:textId="6F4E6754" w:rsidR="00B94371" w:rsidRPr="00B94371" w:rsidRDefault="00B94371" w:rsidP="00B94371">
      <w:pPr>
        <w:pStyle w:val="paragraph"/>
        <w:spacing w:before="0" w:beforeAutospacing="0" w:after="240" w:afterAutospacing="0"/>
        <w:jc w:val="both"/>
        <w:textAlignment w:val="baseline"/>
        <w:rPr>
          <w:rStyle w:val="normaltextrun"/>
          <w:rFonts w:ascii="Segoe UI" w:hAnsi="Segoe UI" w:cs="Segoe UI"/>
          <w:sz w:val="16"/>
          <w:szCs w:val="18"/>
        </w:rPr>
      </w:pPr>
      <w:r w:rsidRPr="00B94371">
        <w:rPr>
          <w:rStyle w:val="normaltextrun"/>
          <w:sz w:val="20"/>
          <w:szCs w:val="22"/>
        </w:rPr>
        <w:t>Fonte: Elaborado pelos autores.</w:t>
      </w:r>
      <w:r w:rsidRPr="00B94371">
        <w:rPr>
          <w:rStyle w:val="eop"/>
          <w:sz w:val="20"/>
          <w:szCs w:val="22"/>
        </w:rPr>
        <w:t> </w:t>
      </w:r>
    </w:p>
    <w:p w14:paraId="7C6A33CC" w14:textId="45FF25D8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tela de cadastro de usuário segue uma estrutura semelhante às telas anteriores, porém, incorpora um novo elemento significativo: o status do usuário. Essa adição proporciona uma visão adicional sobre o estado ou permissões associadas a cada usuário no sistema.</w:t>
      </w:r>
      <w:r>
        <w:rPr>
          <w:rStyle w:val="eop"/>
        </w:rPr>
        <w:t> </w:t>
      </w:r>
    </w:p>
    <w:p w14:paraId="11521A4A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Assim como nas telas anteriores, a interface é projetada com clareza e simplicidade, apresentando campos de preenchimento e uma barra de pesquisa na parte superior para facilitar a localização de informações específicas. A presença de um botão na lateral direita superior permite a adição de novos usuários, tornando o processo de cadastro eficiente.</w:t>
      </w:r>
      <w:r>
        <w:rPr>
          <w:rStyle w:val="eop"/>
        </w:rPr>
        <w:t> </w:t>
      </w:r>
    </w:p>
    <w:p w14:paraId="15C7420E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ponto central da tela consiste em uma tabela que exibe as informações dos usuários cadastrados, agora incluindo o status correspondente a cada um. Além das ações de edição e remoção, o usuário pode gerenciar o status de outros usuários conforme necessário.</w:t>
      </w:r>
      <w:r>
        <w:rPr>
          <w:rStyle w:val="eop"/>
        </w:rPr>
        <w:t> </w:t>
      </w:r>
    </w:p>
    <w:p w14:paraId="183DDD45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Style w:val="eop"/>
        </w:rPr>
      </w:pPr>
      <w:r>
        <w:rPr>
          <w:rStyle w:val="normaltextrun"/>
        </w:rPr>
        <w:t>O propósito fundamental da tela de cadastro de usuário é oferecer uma ferramenta robusta para o gerenciamento de informações de usuários no sistema, proporcionando não apenas os dados tradicionais de cadastro, mas também um controle claro sobre o status associado a cada usuário, contribuindo para uma administração eficaz e personalizada de permissões e acessos.</w:t>
      </w:r>
      <w:r>
        <w:rPr>
          <w:rStyle w:val="eop"/>
        </w:rPr>
        <w:t> </w:t>
      </w:r>
    </w:p>
    <w:p w14:paraId="40505DEA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A78C178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441A044" w14:textId="29B7DCE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DA24796" w14:textId="77777777" w:rsidR="001744DB" w:rsidRDefault="001744DB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B40AA08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53D6A7B5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362CB560" w14:textId="47EE0943" w:rsidR="00B82F60" w:rsidRPr="00B82F60" w:rsidRDefault="00B82F60" w:rsidP="00B82F60">
      <w:pPr>
        <w:pStyle w:val="Legenda"/>
        <w:keepNext/>
        <w:jc w:val="both"/>
        <w:rPr>
          <w:b w:val="0"/>
        </w:rPr>
      </w:pPr>
      <w:bookmarkStart w:id="119" w:name="_Toc168645633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36</w:t>
      </w:r>
      <w:r w:rsidR="00456D6D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 w:rsidRPr="00B82F60">
        <w:rPr>
          <w:rStyle w:val="normaltextrun"/>
          <w:b w:val="0"/>
        </w:rPr>
        <w:t>Tela de Cadastro de Tipo de Usuário</w:t>
      </w:r>
      <w:bookmarkEnd w:id="119"/>
      <w:r w:rsidRPr="00B82F60">
        <w:rPr>
          <w:rStyle w:val="eop"/>
          <w:b w:val="0"/>
          <w:bCs w:val="0"/>
        </w:rPr>
        <w:t> </w:t>
      </w:r>
    </w:p>
    <w:p w14:paraId="3954959D" w14:textId="073B0DE1" w:rsidR="00B82F60" w:rsidRPr="00B82F60" w:rsidRDefault="00B82F60" w:rsidP="00B82F60">
      <w:pPr>
        <w:pStyle w:val="paragraph"/>
        <w:spacing w:before="0" w:beforeAutospacing="0" w:after="240" w:afterAutospacing="0"/>
        <w:jc w:val="both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  <w:r w:rsidRPr="00B82F60">
        <w:rPr>
          <w:rStyle w:val="normaltextrun"/>
          <w:noProof/>
        </w:rPr>
        <w:drawing>
          <wp:inline distT="0" distB="0" distL="0" distR="0" wp14:anchorId="7A8D7CE4" wp14:editId="51D3DEB1">
            <wp:extent cx="5760720" cy="324040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2F60">
        <w:t xml:space="preserve"> </w:t>
      </w:r>
      <w:r w:rsidRPr="00B82F60">
        <w:rPr>
          <w:rStyle w:val="normaltextrun"/>
          <w:sz w:val="20"/>
        </w:rPr>
        <w:t>Fonte: Elaborado pelos autores.</w:t>
      </w:r>
      <w:r w:rsidRPr="00B82F60">
        <w:rPr>
          <w:rStyle w:val="eop"/>
          <w:sz w:val="20"/>
        </w:rPr>
        <w:t> </w:t>
      </w:r>
    </w:p>
    <w:p w14:paraId="634A98D6" w14:textId="5C440A86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tela de cadastro de tipo de usuário apresenta uma estrutura semelhante às telas anteriores, no entanto, diferencia-se ao já incluir, por padrão, alguns tipos de usuários predefinidos, cada um associado a configurações específicas de permissões dentro do sistema.</w:t>
      </w:r>
      <w:r>
        <w:rPr>
          <w:rStyle w:val="eop"/>
        </w:rPr>
        <w:t> </w:t>
      </w:r>
    </w:p>
    <w:p w14:paraId="3FD64500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Assim como nas interfaces anteriores, essa tela é projetada com campos de preenchimento e uma barra de pesquisa, oferecendo praticidade na localização de informações específicas. A presença de um botão na lateral direita superior permite adicionar novos tipos de usuários, personalizando ainda mais as permissões dentro do sistema.</w:t>
      </w:r>
      <w:r>
        <w:rPr>
          <w:rStyle w:val="eop"/>
        </w:rPr>
        <w:t> </w:t>
      </w:r>
    </w:p>
    <w:p w14:paraId="1A21E320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componente central da tela é uma tabela que exibe os tipos de usuários cadastrados, incluindo aqueles predefinidos. Além das ações de edição e remoção, o usuário pode gerenciar as permissões associadas a cada tipo de usuário, adaptando-as conforme necessário.</w:t>
      </w:r>
      <w:r>
        <w:rPr>
          <w:rStyle w:val="eop"/>
        </w:rPr>
        <w:t> </w:t>
      </w:r>
    </w:p>
    <w:p w14:paraId="5C895B83" w14:textId="1450716F" w:rsidR="00B275D2" w:rsidRPr="008D16A9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propósito essencial da tela de cadastro de tipo de usuário é fornecer uma ferramenta eficiente para a gestão das permissões dentro do sistema. Ao oferecer tipos de usuários predefinidos, ela simplifica o processo de atribuição de permissões, contribuindo para uma administração mais estruturada e segura das funcionalidades disponíveis para diferentes usuários no ambiente do sistema.</w:t>
      </w:r>
      <w:r>
        <w:rPr>
          <w:rStyle w:val="eop"/>
        </w:rPr>
        <w:t> </w:t>
      </w:r>
    </w:p>
    <w:p w14:paraId="629A7001" w14:textId="77777777" w:rsidR="00567EC4" w:rsidRPr="00DE0E82" w:rsidRDefault="0052593C" w:rsidP="00E34BCC">
      <w:pPr>
        <w:pStyle w:val="Ttulo1"/>
        <w:rPr>
          <w:szCs w:val="24"/>
        </w:rPr>
      </w:pPr>
      <w:bookmarkStart w:id="120" w:name="_Toc311676965"/>
      <w:bookmarkStart w:id="121" w:name="_Toc311677333"/>
      <w:bookmarkStart w:id="122" w:name="_Toc168645706"/>
      <w:r w:rsidRPr="00DE0E82">
        <w:rPr>
          <w:szCs w:val="24"/>
        </w:rPr>
        <w:lastRenderedPageBreak/>
        <w:t>CONCLUSÃO</w:t>
      </w:r>
      <w:bookmarkEnd w:id="120"/>
      <w:bookmarkEnd w:id="121"/>
      <w:bookmarkEnd w:id="122"/>
    </w:p>
    <w:p w14:paraId="2A1F41C6" w14:textId="69EDDEC2" w:rsidR="00DE7727" w:rsidRDefault="00DE7727" w:rsidP="00DE7727">
      <w:pPr>
        <w:pStyle w:val="Pargrafo"/>
        <w:spacing w:before="0" w:line="360" w:lineRule="auto"/>
        <w:ind w:firstLine="851"/>
      </w:pPr>
      <w:r>
        <w:rPr>
          <w:szCs w:val="24"/>
        </w:rPr>
        <w:t>Segundo o</w:t>
      </w:r>
      <w:r w:rsidRPr="00D50D70">
        <w:t xml:space="preserve"> desenvolvimento do projeto e a pesquisa realizada até o momento, identificamos que o sistema em desenvolvimento tem o potencial de atender a diversas demandas da Secretaria de Obras de Jales</w:t>
      </w:r>
      <w:r>
        <w:t>,</w:t>
      </w:r>
      <w:r w:rsidRPr="00D50D70">
        <w:t xml:space="preserve"> </w:t>
      </w:r>
      <w:r>
        <w:t>d</w:t>
      </w:r>
      <w:r w:rsidRPr="00D50D70">
        <w:t>esde a gestão de documentos e informações sobre os processos até a execução de ações e acesso ao sistema</w:t>
      </w:r>
      <w:r>
        <w:t>.</w:t>
      </w:r>
    </w:p>
    <w:p w14:paraId="0C2B0866" w14:textId="77777777" w:rsidR="00DE7727" w:rsidRPr="00D50D70" w:rsidRDefault="00DE7727" w:rsidP="00DE7727">
      <w:pPr>
        <w:pStyle w:val="Pargrafo"/>
        <w:spacing w:before="0" w:line="360" w:lineRule="auto"/>
        <w:ind w:firstLine="851"/>
      </w:pPr>
      <w:r>
        <w:t>Com os resultados obtidos espera que o sistema seja capaz de armazenar documentos relacionados aos processos sem comprometer a autenticidade das informações, facilitando o acesso a esses documentos dentro da secretaria, e dentro do sistema, mantendo um backup de todos estes dados.</w:t>
      </w:r>
    </w:p>
    <w:p w14:paraId="429F6588" w14:textId="77777777" w:rsidR="00036E22" w:rsidRPr="00DE0E82" w:rsidRDefault="00036E22" w:rsidP="00036E22">
      <w:pPr>
        <w:pStyle w:val="Referncia"/>
        <w:rPr>
          <w:szCs w:val="24"/>
        </w:rPr>
      </w:pPr>
    </w:p>
    <w:p w14:paraId="7806DE88" w14:textId="77777777" w:rsidR="00036E22" w:rsidRPr="00DE0E82" w:rsidRDefault="00036E22" w:rsidP="00036E22">
      <w:pPr>
        <w:pStyle w:val="Referncia"/>
        <w:rPr>
          <w:szCs w:val="24"/>
        </w:rPr>
      </w:pPr>
    </w:p>
    <w:p w14:paraId="3A93F63A" w14:textId="77777777" w:rsidR="00036E22" w:rsidRPr="00DE0E82" w:rsidRDefault="00036E22" w:rsidP="00036E22">
      <w:pPr>
        <w:pStyle w:val="Referncia"/>
        <w:rPr>
          <w:szCs w:val="24"/>
        </w:rPr>
      </w:pPr>
    </w:p>
    <w:p w14:paraId="5959DB6C" w14:textId="77777777" w:rsidR="00036E22" w:rsidRPr="00DE0E82" w:rsidRDefault="00036E22" w:rsidP="00036E22">
      <w:pPr>
        <w:pStyle w:val="Referncia"/>
        <w:rPr>
          <w:szCs w:val="24"/>
        </w:rPr>
      </w:pPr>
    </w:p>
    <w:p w14:paraId="67439B98" w14:textId="77777777" w:rsidR="00036E22" w:rsidRPr="00DE0E82" w:rsidRDefault="00036E22" w:rsidP="00036E22">
      <w:pPr>
        <w:pStyle w:val="Referncia"/>
        <w:rPr>
          <w:szCs w:val="24"/>
        </w:rPr>
      </w:pPr>
    </w:p>
    <w:p w14:paraId="27B4FC7F" w14:textId="77777777" w:rsidR="00036E22" w:rsidRPr="00DE0E82" w:rsidRDefault="00036E22" w:rsidP="00036E22">
      <w:pPr>
        <w:pStyle w:val="Referncia"/>
        <w:rPr>
          <w:szCs w:val="24"/>
        </w:rPr>
      </w:pPr>
    </w:p>
    <w:p w14:paraId="65476BA7" w14:textId="77777777" w:rsidR="00036E22" w:rsidRPr="00DE0E82" w:rsidRDefault="00036E22" w:rsidP="00036E22">
      <w:pPr>
        <w:pStyle w:val="Referncia"/>
        <w:rPr>
          <w:szCs w:val="24"/>
        </w:rPr>
      </w:pPr>
    </w:p>
    <w:p w14:paraId="7FF9C57F" w14:textId="77777777" w:rsidR="00036E22" w:rsidRPr="00DE0E82" w:rsidRDefault="00036E22" w:rsidP="00036E22">
      <w:pPr>
        <w:pStyle w:val="Referncia"/>
        <w:rPr>
          <w:szCs w:val="24"/>
        </w:rPr>
      </w:pPr>
    </w:p>
    <w:p w14:paraId="2C1AA58E" w14:textId="77777777" w:rsidR="00036E22" w:rsidRPr="00DE0E82" w:rsidRDefault="00036E22" w:rsidP="00036E22">
      <w:pPr>
        <w:pStyle w:val="Referncia"/>
        <w:rPr>
          <w:szCs w:val="24"/>
        </w:rPr>
      </w:pPr>
    </w:p>
    <w:p w14:paraId="154DFB5A" w14:textId="77777777" w:rsidR="00036E22" w:rsidRPr="00DE0E82" w:rsidRDefault="00036E22" w:rsidP="00036E22">
      <w:pPr>
        <w:pStyle w:val="Referncia"/>
        <w:rPr>
          <w:szCs w:val="24"/>
        </w:rPr>
      </w:pPr>
    </w:p>
    <w:p w14:paraId="6BB05919" w14:textId="77777777" w:rsidR="00036E22" w:rsidRPr="00DE0E82" w:rsidRDefault="00036E22" w:rsidP="00036E22">
      <w:pPr>
        <w:pStyle w:val="Referncia"/>
        <w:rPr>
          <w:szCs w:val="24"/>
        </w:rPr>
      </w:pPr>
    </w:p>
    <w:p w14:paraId="67571721" w14:textId="77777777" w:rsidR="00036E22" w:rsidRPr="00DE0E82" w:rsidRDefault="00036E22" w:rsidP="00036E22">
      <w:pPr>
        <w:pStyle w:val="Referncia"/>
        <w:rPr>
          <w:szCs w:val="24"/>
        </w:rPr>
      </w:pPr>
    </w:p>
    <w:p w14:paraId="131F415B" w14:textId="77777777" w:rsidR="00036E22" w:rsidRPr="00DE0E82" w:rsidRDefault="00036E22" w:rsidP="00036E22">
      <w:pPr>
        <w:pStyle w:val="Referncia"/>
        <w:rPr>
          <w:szCs w:val="24"/>
        </w:rPr>
      </w:pPr>
    </w:p>
    <w:p w14:paraId="311AF6E8" w14:textId="77777777" w:rsidR="00036E22" w:rsidRPr="00DE0E82" w:rsidRDefault="00036E22" w:rsidP="00036E22">
      <w:pPr>
        <w:pStyle w:val="Referncia"/>
        <w:rPr>
          <w:szCs w:val="24"/>
        </w:rPr>
      </w:pPr>
    </w:p>
    <w:p w14:paraId="727EFA9E" w14:textId="77777777" w:rsidR="00036E22" w:rsidRPr="00DE0E82" w:rsidRDefault="00036E22" w:rsidP="00036E22">
      <w:pPr>
        <w:pStyle w:val="Referncia"/>
        <w:rPr>
          <w:szCs w:val="24"/>
        </w:rPr>
      </w:pPr>
    </w:p>
    <w:p w14:paraId="0C618586" w14:textId="77777777" w:rsidR="00036E22" w:rsidRPr="00DE0E82" w:rsidRDefault="00036E22" w:rsidP="00036E22">
      <w:pPr>
        <w:pStyle w:val="Referncia"/>
        <w:rPr>
          <w:szCs w:val="24"/>
        </w:rPr>
      </w:pPr>
    </w:p>
    <w:p w14:paraId="144C1E8E" w14:textId="77777777" w:rsidR="00036E22" w:rsidRPr="00DE0E82" w:rsidRDefault="00036E22" w:rsidP="00036E22">
      <w:pPr>
        <w:pStyle w:val="Referncia"/>
        <w:rPr>
          <w:szCs w:val="24"/>
        </w:rPr>
      </w:pPr>
    </w:p>
    <w:p w14:paraId="473CDBE4" w14:textId="77777777" w:rsidR="00036E22" w:rsidRPr="00DE0E82" w:rsidRDefault="00036E22" w:rsidP="00036E22">
      <w:pPr>
        <w:pStyle w:val="Referncia"/>
        <w:rPr>
          <w:szCs w:val="24"/>
        </w:rPr>
      </w:pPr>
    </w:p>
    <w:p w14:paraId="04CC9D69" w14:textId="77777777" w:rsidR="00036E22" w:rsidRPr="00DE0E82" w:rsidRDefault="00036E22" w:rsidP="00036E22">
      <w:pPr>
        <w:pStyle w:val="Referncia"/>
        <w:rPr>
          <w:szCs w:val="24"/>
        </w:rPr>
      </w:pPr>
    </w:p>
    <w:p w14:paraId="38BF87FB" w14:textId="77777777" w:rsidR="00036E22" w:rsidRPr="00DE0E82" w:rsidRDefault="00036E22" w:rsidP="00036E22">
      <w:pPr>
        <w:pStyle w:val="Referncia"/>
        <w:rPr>
          <w:szCs w:val="24"/>
        </w:rPr>
      </w:pPr>
    </w:p>
    <w:p w14:paraId="26D082EC" w14:textId="77777777" w:rsidR="00036E22" w:rsidRPr="00DE0E82" w:rsidRDefault="00036E22" w:rsidP="00036E22">
      <w:pPr>
        <w:pStyle w:val="Referncia"/>
        <w:rPr>
          <w:szCs w:val="24"/>
        </w:rPr>
      </w:pPr>
    </w:p>
    <w:p w14:paraId="283B704D" w14:textId="77777777" w:rsidR="00036E22" w:rsidRPr="00DE0E82" w:rsidRDefault="00036E22" w:rsidP="00036E22">
      <w:pPr>
        <w:pStyle w:val="Referncia"/>
        <w:rPr>
          <w:szCs w:val="24"/>
        </w:rPr>
      </w:pPr>
    </w:p>
    <w:p w14:paraId="0B500847" w14:textId="77777777" w:rsidR="00036E22" w:rsidRPr="00DE0E82" w:rsidRDefault="00036E22" w:rsidP="00036E22">
      <w:pPr>
        <w:pStyle w:val="Referncia"/>
        <w:rPr>
          <w:szCs w:val="24"/>
        </w:rPr>
      </w:pPr>
    </w:p>
    <w:p w14:paraId="185A3827" w14:textId="77777777" w:rsidR="00AB3C23" w:rsidRPr="00DE0E82" w:rsidRDefault="00AB3C23" w:rsidP="00036E22">
      <w:pPr>
        <w:pStyle w:val="Referncia"/>
        <w:rPr>
          <w:szCs w:val="24"/>
        </w:rPr>
      </w:pPr>
    </w:p>
    <w:p w14:paraId="79EB9CAF" w14:textId="77777777" w:rsidR="00AB3C23" w:rsidRPr="00DE0E82" w:rsidRDefault="00AB3C23" w:rsidP="001744DB">
      <w:pPr>
        <w:pStyle w:val="Referncia"/>
        <w:jc w:val="both"/>
        <w:rPr>
          <w:szCs w:val="24"/>
        </w:rPr>
      </w:pPr>
    </w:p>
    <w:p w14:paraId="5EE6CCF9" w14:textId="77777777" w:rsidR="00567EC4" w:rsidRPr="00DE0E82" w:rsidRDefault="00567EC4" w:rsidP="000959C0">
      <w:pPr>
        <w:pStyle w:val="Ttulo1"/>
        <w:ind w:left="426"/>
        <w:rPr>
          <w:szCs w:val="24"/>
        </w:rPr>
      </w:pPr>
      <w:bookmarkStart w:id="123" w:name="_Toc311656349"/>
      <w:bookmarkStart w:id="124" w:name="_Toc311656616"/>
      <w:bookmarkStart w:id="125" w:name="_Toc311676966"/>
      <w:bookmarkStart w:id="126" w:name="_Toc311677334"/>
      <w:bookmarkStart w:id="127" w:name="_Toc168645707"/>
      <w:r w:rsidRPr="00DE0E82">
        <w:rPr>
          <w:szCs w:val="24"/>
        </w:rPr>
        <w:lastRenderedPageBreak/>
        <w:t>REFERÊNCIAS</w:t>
      </w:r>
      <w:bookmarkEnd w:id="123"/>
      <w:bookmarkEnd w:id="124"/>
      <w:bookmarkEnd w:id="125"/>
      <w:bookmarkEnd w:id="126"/>
      <w:bookmarkEnd w:id="127"/>
    </w:p>
    <w:p w14:paraId="7C303542" w14:textId="77777777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  <w:r>
        <w:t xml:space="preserve">AMSTEL, Frederick van. </w:t>
      </w:r>
      <w:hyperlink r:id="rId49" w:tooltip="Link externo: Texto sobre o uso de personas e cenários em projetos" w:history="1">
        <w:r w:rsidRPr="002828C7">
          <w:rPr>
            <w:rStyle w:val="nfase"/>
            <w:b/>
            <w:i w:val="0"/>
            <w:szCs w:val="24"/>
            <w:bdr w:val="none" w:sz="0" w:space="0" w:color="auto" w:frame="1"/>
            <w:shd w:val="clear" w:color="auto" w:fill="FFFFFF"/>
          </w:rPr>
          <w:t>Personas e cenários para antecipar o futuro</w:t>
        </w:r>
      </w:hyperlink>
      <w:r w:rsidRPr="002828C7">
        <w:rPr>
          <w:b/>
          <w:i/>
          <w:szCs w:val="24"/>
        </w:rPr>
        <w:t xml:space="preserve">. </w:t>
      </w:r>
      <w:r>
        <w:rPr>
          <w:szCs w:val="24"/>
        </w:rPr>
        <w:t>2007</w:t>
      </w:r>
      <w:r>
        <w:rPr>
          <w:szCs w:val="24"/>
          <w:shd w:val="clear" w:color="auto" w:fill="FFFFFF"/>
        </w:rPr>
        <w:t>. Disponível em: &lt;</w:t>
      </w:r>
      <w:r w:rsidRPr="00BB2E89">
        <w:rPr>
          <w:szCs w:val="24"/>
          <w:shd w:val="clear" w:color="auto" w:fill="FFFFFF"/>
        </w:rPr>
        <w:t>https://www.usabilidoido.com.br/personas_e_cenarios_para_antecipar_o_futuro_.html</w:t>
      </w:r>
      <w:r>
        <w:rPr>
          <w:szCs w:val="24"/>
          <w:shd w:val="clear" w:color="auto" w:fill="FFFFFF"/>
        </w:rPr>
        <w:t>&gt;. Acesso em: 26 nov. 2023.</w:t>
      </w:r>
    </w:p>
    <w:p w14:paraId="1CD10681" w14:textId="77777777" w:rsidR="00744444" w:rsidRDefault="00744444" w:rsidP="00DD4AAF">
      <w:pPr>
        <w:spacing w:line="240" w:lineRule="auto"/>
        <w:ind w:firstLine="0"/>
        <w:jc w:val="left"/>
        <w:rPr>
          <w:color w:val="FF0000"/>
          <w:szCs w:val="24"/>
        </w:rPr>
      </w:pPr>
    </w:p>
    <w:p w14:paraId="60781657" w14:textId="3B984275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AWARI. </w:t>
      </w:r>
      <w:r w:rsidRPr="002828C7">
        <w:rPr>
          <w:b/>
          <w:szCs w:val="24"/>
        </w:rPr>
        <w:t xml:space="preserve">Entenda a importância de </w:t>
      </w:r>
      <w:proofErr w:type="spellStart"/>
      <w:r w:rsidRPr="002828C7">
        <w:rPr>
          <w:b/>
          <w:szCs w:val="24"/>
        </w:rPr>
        <w:t>wireframes</w:t>
      </w:r>
      <w:proofErr w:type="spellEnd"/>
      <w:r w:rsidRPr="002828C7">
        <w:rPr>
          <w:b/>
          <w:szCs w:val="24"/>
        </w:rPr>
        <w:t xml:space="preserve"> para UI/UX Design.</w:t>
      </w:r>
      <w:r>
        <w:rPr>
          <w:szCs w:val="24"/>
        </w:rPr>
        <w:t xml:space="preserve"> 2022. Disponível em: &lt;</w:t>
      </w:r>
      <w:r w:rsidRPr="00F05054">
        <w:t xml:space="preserve"> </w:t>
      </w:r>
      <w:r w:rsidRPr="00F05054">
        <w:rPr>
          <w:szCs w:val="24"/>
        </w:rPr>
        <w:t>https://awari.com.br/entenda-a-importancia-de-wireframes-para-ui-ux-design/?utm_source=blog&amp;utm_campaign=projeto+blog&amp;utm_medium=Entenda%20a%20importância%20e%20wireframes%20para%20UI/UX%20Design</w:t>
      </w:r>
      <w:r>
        <w:rPr>
          <w:szCs w:val="24"/>
        </w:rPr>
        <w:t>&gt;. Acesso em: 27 nov. 2023.</w:t>
      </w:r>
    </w:p>
    <w:p w14:paraId="71DED2D4" w14:textId="77777777" w:rsidR="005E40A0" w:rsidRDefault="005E40A0" w:rsidP="005E40A0">
      <w:pPr>
        <w:spacing w:line="240" w:lineRule="auto"/>
        <w:rPr>
          <w:szCs w:val="24"/>
        </w:rPr>
      </w:pPr>
    </w:p>
    <w:p w14:paraId="6134A484" w14:textId="7406296D" w:rsidR="005E40A0" w:rsidRDefault="005E40A0" w:rsidP="005E40A0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COSTA, L. </w:t>
      </w:r>
      <w:r>
        <w:rPr>
          <w:b/>
          <w:szCs w:val="24"/>
        </w:rPr>
        <w:t>Prefeitura orienta sobre a importância de ter uma construção regularizada</w:t>
      </w:r>
      <w:r>
        <w:rPr>
          <w:szCs w:val="24"/>
        </w:rPr>
        <w:t>, 2020. Disponível em: https://imperatriz.ma.gov.br/noticias/planejamento/importancia-de-se-ter-uma-construcao-regularizada.html. Acesso em 13 jun. 2024.</w:t>
      </w:r>
    </w:p>
    <w:p w14:paraId="2B7025D2" w14:textId="0867C06F" w:rsidR="00FB7CCC" w:rsidRDefault="00FB7CCC" w:rsidP="005E40A0">
      <w:pPr>
        <w:spacing w:line="240" w:lineRule="auto"/>
        <w:ind w:firstLine="0"/>
        <w:jc w:val="left"/>
        <w:rPr>
          <w:szCs w:val="24"/>
        </w:rPr>
      </w:pPr>
    </w:p>
    <w:p w14:paraId="0F4E1F52" w14:textId="21DCBA9A" w:rsidR="00FB7CCC" w:rsidRPr="00FB7CCC" w:rsidRDefault="00FB7CCC" w:rsidP="005E40A0">
      <w:pPr>
        <w:spacing w:line="240" w:lineRule="auto"/>
        <w:ind w:firstLine="0"/>
        <w:jc w:val="left"/>
        <w:rPr>
          <w:szCs w:val="24"/>
        </w:rPr>
      </w:pPr>
      <w:r w:rsidRPr="007B048E">
        <w:rPr>
          <w:szCs w:val="24"/>
          <w:lang w:val="en-US"/>
        </w:rPr>
        <w:t xml:space="preserve">DAVIS, A. M. (1993). </w:t>
      </w:r>
      <w:r w:rsidRPr="007B048E">
        <w:rPr>
          <w:i/>
          <w:szCs w:val="24"/>
          <w:lang w:val="en-US"/>
        </w:rPr>
        <w:t>Software requirements: objects, functions, &amp; states</w:t>
      </w:r>
      <w:r w:rsidRPr="007B048E">
        <w:rPr>
          <w:szCs w:val="24"/>
          <w:lang w:val="en-US"/>
        </w:rPr>
        <w:t xml:space="preserve">. </w:t>
      </w:r>
      <w:proofErr w:type="spellStart"/>
      <w:r>
        <w:rPr>
          <w:szCs w:val="24"/>
        </w:rPr>
        <w:t>Englewood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Cliffs</w:t>
      </w:r>
      <w:proofErr w:type="spellEnd"/>
      <w:r>
        <w:rPr>
          <w:szCs w:val="24"/>
        </w:rPr>
        <w:t>, NJ</w:t>
      </w:r>
      <w:r w:rsidR="00EB503B">
        <w:rPr>
          <w:szCs w:val="24"/>
        </w:rPr>
        <w:t>: Prentice Hall.</w:t>
      </w:r>
    </w:p>
    <w:p w14:paraId="7A049B5E" w14:textId="77777777" w:rsidR="00744444" w:rsidRDefault="00744444" w:rsidP="00DD4AAF">
      <w:pPr>
        <w:spacing w:line="240" w:lineRule="auto"/>
        <w:ind w:firstLine="0"/>
        <w:jc w:val="left"/>
        <w:rPr>
          <w:color w:val="FF0000"/>
          <w:szCs w:val="24"/>
        </w:rPr>
      </w:pPr>
    </w:p>
    <w:p w14:paraId="79FE0110" w14:textId="581AD2FC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DEVMEDIA. </w:t>
      </w:r>
      <w:r w:rsidRPr="002828C7">
        <w:rPr>
          <w:b/>
          <w:szCs w:val="24"/>
        </w:rPr>
        <w:t>Levantamento de Requisitos.</w:t>
      </w:r>
      <w:r>
        <w:rPr>
          <w:szCs w:val="24"/>
        </w:rPr>
        <w:t xml:space="preserve"> 2023. Disponível em: &lt;</w:t>
      </w:r>
      <w:r w:rsidRPr="00DD4AAF">
        <w:t xml:space="preserve"> </w:t>
      </w:r>
      <w:r w:rsidRPr="00DD4AAF">
        <w:rPr>
          <w:szCs w:val="24"/>
        </w:rPr>
        <w:t>https://www.devmedia.com.br/levantamento-de-requisitos/</w:t>
      </w:r>
      <w:r>
        <w:rPr>
          <w:szCs w:val="24"/>
        </w:rPr>
        <w:t>&gt;. Acesso em 22 out. 2023.</w:t>
      </w:r>
    </w:p>
    <w:p w14:paraId="181CE058" w14:textId="26D75ECC" w:rsidR="00DE7727" w:rsidRDefault="00DE7727" w:rsidP="00DD4AAF">
      <w:pPr>
        <w:spacing w:line="240" w:lineRule="auto"/>
        <w:ind w:firstLine="0"/>
        <w:jc w:val="left"/>
        <w:rPr>
          <w:szCs w:val="24"/>
        </w:rPr>
      </w:pPr>
    </w:p>
    <w:p w14:paraId="2F5C6EE2" w14:textId="0816A57A" w:rsidR="00DE7727" w:rsidRDefault="00DE7727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DEVMEDIA. </w:t>
      </w:r>
      <w:r w:rsidRPr="002828C7">
        <w:rPr>
          <w:b/>
          <w:szCs w:val="24"/>
        </w:rPr>
        <w:t>O que é UML e Diagramas de Caso de Uso: Introdução Prática à UML.</w:t>
      </w:r>
      <w:r>
        <w:rPr>
          <w:szCs w:val="24"/>
        </w:rPr>
        <w:t xml:space="preserve"> 2012. Disponível em: &lt;</w:t>
      </w:r>
      <w:r w:rsidRPr="00C430E4">
        <w:t xml:space="preserve"> </w:t>
      </w:r>
      <w:r w:rsidRPr="00C430E4">
        <w:rPr>
          <w:szCs w:val="24"/>
        </w:rPr>
        <w:t>https://www.devmedia.com.br/o-que-e-uml-e-diagramas-de-caso-de-uso-introducao-pratica-a-uml/23408</w:t>
      </w:r>
      <w:r>
        <w:rPr>
          <w:szCs w:val="24"/>
        </w:rPr>
        <w:t>&gt;. Acesso em 27 maio. 2024.</w:t>
      </w:r>
    </w:p>
    <w:p w14:paraId="16CD6855" w14:textId="77777777" w:rsidR="00744444" w:rsidRPr="00903D6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3BC473E" w14:textId="77777777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GONÇALVES, Marcelo M. </w:t>
      </w:r>
      <w:r w:rsidRPr="002828C7">
        <w:rPr>
          <w:b/>
          <w:szCs w:val="24"/>
        </w:rPr>
        <w:t>Arquitetura de Software: Estilos e Padrões de Design.</w:t>
      </w:r>
      <w:r>
        <w:rPr>
          <w:szCs w:val="24"/>
        </w:rPr>
        <w:t xml:space="preserve">  2021. Disponível em: &lt;</w:t>
      </w:r>
      <w:r w:rsidRPr="001A1B7E">
        <w:t xml:space="preserve"> </w:t>
      </w:r>
      <w:r w:rsidRPr="001A1B7E">
        <w:rPr>
          <w:szCs w:val="24"/>
        </w:rPr>
        <w:t>https://medium.com/@marcelomg21/arquitetura-de-software-estilos-e-padr%C3%B5es-de-design-50d62d684ef2</w:t>
      </w:r>
      <w:r>
        <w:rPr>
          <w:szCs w:val="24"/>
        </w:rPr>
        <w:t>&gt;. Acesso em 24 nov. 2023.</w:t>
      </w:r>
    </w:p>
    <w:p w14:paraId="190FDC66" w14:textId="77777777" w:rsidR="00744444" w:rsidRDefault="00744444" w:rsidP="00DD4AAF">
      <w:pPr>
        <w:spacing w:line="240" w:lineRule="auto"/>
        <w:ind w:firstLine="0"/>
        <w:jc w:val="left"/>
        <w:rPr>
          <w:szCs w:val="24"/>
        </w:rPr>
      </w:pPr>
    </w:p>
    <w:p w14:paraId="2905E865" w14:textId="6A567905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 w:rsidRPr="00DD4AAF">
        <w:rPr>
          <w:iCs/>
          <w:color w:val="000000" w:themeColor="text1"/>
          <w:szCs w:val="24"/>
        </w:rPr>
        <w:t xml:space="preserve">GUEDES, </w:t>
      </w:r>
      <w:proofErr w:type="spellStart"/>
      <w:r w:rsidRPr="00DD4AAF">
        <w:rPr>
          <w:iCs/>
          <w:color w:val="000000" w:themeColor="text1"/>
          <w:szCs w:val="24"/>
        </w:rPr>
        <w:t>Gilleanes</w:t>
      </w:r>
      <w:proofErr w:type="spellEnd"/>
      <w:r w:rsidRPr="00DD4AAF">
        <w:rPr>
          <w:iCs/>
          <w:color w:val="000000" w:themeColor="text1"/>
          <w:szCs w:val="24"/>
        </w:rPr>
        <w:t xml:space="preserve"> T. A. </w:t>
      </w:r>
      <w:r w:rsidRPr="00DD4AAF">
        <w:rPr>
          <w:b/>
          <w:iCs/>
          <w:color w:val="000000" w:themeColor="text1"/>
          <w:szCs w:val="24"/>
        </w:rPr>
        <w:t>UML 2 Uma Abordagem prática</w:t>
      </w:r>
      <w:r w:rsidRPr="00DD4AAF">
        <w:rPr>
          <w:iCs/>
          <w:color w:val="000000" w:themeColor="text1"/>
          <w:szCs w:val="24"/>
        </w:rPr>
        <w:t xml:space="preserve">, São Paulo: </w:t>
      </w:r>
      <w:proofErr w:type="spellStart"/>
      <w:r w:rsidRPr="00DD4AAF">
        <w:rPr>
          <w:iCs/>
          <w:color w:val="000000" w:themeColor="text1"/>
          <w:szCs w:val="24"/>
        </w:rPr>
        <w:t>Novatec</w:t>
      </w:r>
      <w:proofErr w:type="spellEnd"/>
      <w:r w:rsidRPr="00DD4AAF">
        <w:rPr>
          <w:iCs/>
          <w:color w:val="000000" w:themeColor="text1"/>
          <w:szCs w:val="24"/>
        </w:rPr>
        <w:t>, 200</w:t>
      </w:r>
      <w:r w:rsidR="00924427">
        <w:rPr>
          <w:iCs/>
          <w:color w:val="000000" w:themeColor="text1"/>
          <w:szCs w:val="24"/>
        </w:rPr>
        <w:t>11</w:t>
      </w:r>
      <w:r w:rsidRPr="00DD4AAF">
        <w:rPr>
          <w:iCs/>
          <w:color w:val="000000" w:themeColor="text1"/>
          <w:szCs w:val="24"/>
        </w:rPr>
        <w:t>.</w:t>
      </w:r>
    </w:p>
    <w:p w14:paraId="25341CD1" w14:textId="77777777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</w:p>
    <w:p w14:paraId="62B1407C" w14:textId="77777777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 w:rsidRPr="00DD4AAF">
        <w:rPr>
          <w:iCs/>
          <w:color w:val="000000" w:themeColor="text1"/>
          <w:szCs w:val="24"/>
        </w:rPr>
        <w:t xml:space="preserve">GUEDES, </w:t>
      </w:r>
      <w:proofErr w:type="spellStart"/>
      <w:r w:rsidRPr="00DD4AAF">
        <w:rPr>
          <w:iCs/>
          <w:color w:val="000000" w:themeColor="text1"/>
          <w:szCs w:val="24"/>
        </w:rPr>
        <w:t>Gilleanes</w:t>
      </w:r>
      <w:proofErr w:type="spellEnd"/>
      <w:r w:rsidRPr="00DD4AAF">
        <w:rPr>
          <w:iCs/>
          <w:color w:val="000000" w:themeColor="text1"/>
          <w:szCs w:val="24"/>
        </w:rPr>
        <w:t xml:space="preserve"> T. A. </w:t>
      </w:r>
      <w:r w:rsidRPr="00DD4AAF">
        <w:rPr>
          <w:b/>
          <w:iCs/>
          <w:color w:val="000000" w:themeColor="text1"/>
          <w:szCs w:val="24"/>
        </w:rPr>
        <w:t>UML Uma Abordagem prática</w:t>
      </w:r>
      <w:r w:rsidRPr="00DD4AAF">
        <w:rPr>
          <w:iCs/>
          <w:color w:val="000000" w:themeColor="text1"/>
          <w:szCs w:val="24"/>
        </w:rPr>
        <w:t xml:space="preserve">, 3 ed. São Paulo: </w:t>
      </w:r>
      <w:proofErr w:type="spellStart"/>
      <w:r w:rsidRPr="00DD4AAF">
        <w:rPr>
          <w:iCs/>
          <w:color w:val="000000" w:themeColor="text1"/>
          <w:szCs w:val="24"/>
        </w:rPr>
        <w:t>Novatec</w:t>
      </w:r>
      <w:proofErr w:type="spellEnd"/>
      <w:r w:rsidRPr="00DD4AAF">
        <w:rPr>
          <w:iCs/>
          <w:color w:val="000000" w:themeColor="text1"/>
          <w:szCs w:val="24"/>
        </w:rPr>
        <w:t>, 2008.</w:t>
      </w:r>
    </w:p>
    <w:p w14:paraId="02056160" w14:textId="77777777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</w:p>
    <w:p w14:paraId="4503AE10" w14:textId="52DAAC44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IBM. </w:t>
      </w:r>
      <w:r w:rsidRPr="005C5037">
        <w:rPr>
          <w:b/>
          <w:bCs/>
          <w:szCs w:val="24"/>
        </w:rPr>
        <w:t>O que é uma API?</w:t>
      </w:r>
      <w:r>
        <w:rPr>
          <w:b/>
          <w:bCs/>
          <w:szCs w:val="24"/>
        </w:rPr>
        <w:t xml:space="preserve">. </w:t>
      </w:r>
      <w:r w:rsidR="002828C7">
        <w:rPr>
          <w:b/>
          <w:bCs/>
          <w:szCs w:val="24"/>
        </w:rPr>
        <w:t xml:space="preserve"> </w:t>
      </w:r>
      <w:r>
        <w:rPr>
          <w:szCs w:val="24"/>
        </w:rPr>
        <w:t>2023. Disponível: &lt;</w:t>
      </w:r>
      <w:r w:rsidRPr="005C5037">
        <w:rPr>
          <w:szCs w:val="24"/>
        </w:rPr>
        <w:t>https://www.ibm.com/</w:t>
      </w:r>
      <w:proofErr w:type="spellStart"/>
      <w:r w:rsidRPr="005C5037">
        <w:rPr>
          <w:szCs w:val="24"/>
        </w:rPr>
        <w:t>br-pt</w:t>
      </w:r>
      <w:proofErr w:type="spellEnd"/>
      <w:r w:rsidRPr="005C5037">
        <w:rPr>
          <w:szCs w:val="24"/>
        </w:rPr>
        <w:t>/</w:t>
      </w:r>
      <w:proofErr w:type="spellStart"/>
      <w:r w:rsidRPr="005C5037">
        <w:rPr>
          <w:szCs w:val="24"/>
        </w:rPr>
        <w:t>topics</w:t>
      </w:r>
      <w:proofErr w:type="spellEnd"/>
      <w:r w:rsidRPr="005C5037">
        <w:rPr>
          <w:szCs w:val="24"/>
        </w:rPr>
        <w:t>/</w:t>
      </w:r>
      <w:proofErr w:type="spellStart"/>
      <w:r w:rsidRPr="005C5037">
        <w:rPr>
          <w:szCs w:val="24"/>
        </w:rPr>
        <w:t>api</w:t>
      </w:r>
      <w:proofErr w:type="spellEnd"/>
      <w:r>
        <w:rPr>
          <w:szCs w:val="24"/>
        </w:rPr>
        <w:t>&gt;. Acesso: 03 dez. 2023.</w:t>
      </w:r>
    </w:p>
    <w:p w14:paraId="6889C42B" w14:textId="77777777" w:rsidR="00744444" w:rsidRPr="005C5037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39396D8F" w14:textId="18A408B9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  <w:r>
        <w:rPr>
          <w:szCs w:val="24"/>
          <w:shd w:val="clear" w:color="auto" w:fill="FFFFFF"/>
        </w:rPr>
        <w:t xml:space="preserve">LISBOA, </w:t>
      </w:r>
      <w:proofErr w:type="spellStart"/>
      <w:r>
        <w:rPr>
          <w:szCs w:val="24"/>
          <w:shd w:val="clear" w:color="auto" w:fill="FFFFFF"/>
        </w:rPr>
        <w:t>Ândlei</w:t>
      </w:r>
      <w:proofErr w:type="spellEnd"/>
      <w:r>
        <w:rPr>
          <w:szCs w:val="24"/>
          <w:shd w:val="clear" w:color="auto" w:fill="FFFFFF"/>
        </w:rPr>
        <w:t xml:space="preserve">. </w:t>
      </w:r>
      <w:r w:rsidRPr="002828C7">
        <w:rPr>
          <w:b/>
          <w:szCs w:val="24"/>
          <w:shd w:val="clear" w:color="auto" w:fill="FFFFFF"/>
        </w:rPr>
        <w:t>Por que criar Personas?.</w:t>
      </w:r>
      <w:r>
        <w:rPr>
          <w:szCs w:val="24"/>
          <w:shd w:val="clear" w:color="auto" w:fill="FFFFFF"/>
        </w:rPr>
        <w:t xml:space="preserve"> Disponível em: &lt;</w:t>
      </w:r>
      <w:r w:rsidR="002828C7" w:rsidRPr="002828C7">
        <w:rPr>
          <w:szCs w:val="24"/>
          <w:shd w:val="clear" w:color="auto" w:fill="FFFFFF"/>
        </w:rPr>
        <w:t>https://brasil.uxdesign.cc/por-que-criar-personas-bc796a1ffc7e</w:t>
      </w:r>
      <w:r>
        <w:rPr>
          <w:szCs w:val="24"/>
          <w:shd w:val="clear" w:color="auto" w:fill="FFFFFF"/>
        </w:rPr>
        <w:t>&gt;. Acesso em: 26 nov. 2023.</w:t>
      </w:r>
    </w:p>
    <w:p w14:paraId="67EF6FF4" w14:textId="67A6E02B" w:rsidR="00072052" w:rsidRDefault="00072052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</w:p>
    <w:p w14:paraId="08C1A4D4" w14:textId="77777777" w:rsidR="00072052" w:rsidRDefault="00072052" w:rsidP="00072052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LUCIDCHART. </w:t>
      </w:r>
      <w:r w:rsidRPr="002828C7">
        <w:rPr>
          <w:b/>
          <w:szCs w:val="24"/>
        </w:rPr>
        <w:t>O que é um diagrama de sequência UML?</w:t>
      </w:r>
      <w:r>
        <w:rPr>
          <w:szCs w:val="24"/>
        </w:rPr>
        <w:t>. Disponível:</w:t>
      </w:r>
    </w:p>
    <w:p w14:paraId="07F2CD7B" w14:textId="477700F6" w:rsidR="00072052" w:rsidRPr="00072052" w:rsidRDefault="00072052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&lt;</w:t>
      </w:r>
      <w:r w:rsidRPr="002828C7">
        <w:rPr>
          <w:szCs w:val="24"/>
        </w:rPr>
        <w:t>https://www.lucidchart.com/pages/pt/o-que-e-diagrama-de-sequencia-uml</w:t>
      </w:r>
      <w:r>
        <w:rPr>
          <w:szCs w:val="24"/>
        </w:rPr>
        <w:t>&gt;. Acesso em: 07 jun. 2024.</w:t>
      </w:r>
    </w:p>
    <w:p w14:paraId="55DC4F9F" w14:textId="77777777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</w:p>
    <w:p w14:paraId="6B2CE74E" w14:textId="5CED9C78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MICROSOFT</w:t>
      </w:r>
      <w:r w:rsidR="002828C7">
        <w:rPr>
          <w:b/>
          <w:bCs/>
          <w:szCs w:val="24"/>
        </w:rPr>
        <w:t>.</w:t>
      </w:r>
      <w:r w:rsidRPr="00386263">
        <w:rPr>
          <w:b/>
          <w:bCs/>
          <w:szCs w:val="24"/>
        </w:rPr>
        <w:t xml:space="preserve"> Criar </w:t>
      </w:r>
      <w:proofErr w:type="spellStart"/>
      <w:r w:rsidRPr="00386263">
        <w:rPr>
          <w:b/>
          <w:bCs/>
          <w:szCs w:val="24"/>
        </w:rPr>
        <w:t>DTOs</w:t>
      </w:r>
      <w:proofErr w:type="spellEnd"/>
      <w:r w:rsidRPr="00386263">
        <w:rPr>
          <w:b/>
          <w:bCs/>
          <w:szCs w:val="24"/>
        </w:rPr>
        <w:t xml:space="preserve"> (objetos de transferência de dados).</w:t>
      </w:r>
      <w:r>
        <w:rPr>
          <w:szCs w:val="24"/>
        </w:rPr>
        <w:t xml:space="preserve"> 17 julho 2023. Disponível: &lt;</w:t>
      </w:r>
      <w:r w:rsidRPr="00386263">
        <w:rPr>
          <w:szCs w:val="24"/>
        </w:rPr>
        <w:t>https://learn.microsoft.com/pt-br/aspnet/web-api/overview/data/using-web-api-with-entity-framework/part-5</w:t>
      </w:r>
      <w:r>
        <w:rPr>
          <w:szCs w:val="24"/>
        </w:rPr>
        <w:t>&gt;. Acesso em: 03 dez. 2023.</w:t>
      </w:r>
    </w:p>
    <w:p w14:paraId="027F7EC2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04CB1248" w14:textId="77777777" w:rsidR="008F6944" w:rsidRDefault="008F6944" w:rsidP="008F69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903D64">
        <w:rPr>
          <w:b/>
          <w:bCs/>
          <w:szCs w:val="24"/>
        </w:rPr>
        <w:t>O que é o Visual Studio?</w:t>
      </w:r>
      <w:r>
        <w:rPr>
          <w:szCs w:val="24"/>
        </w:rPr>
        <w:t>. 28 outubro 2023.</w:t>
      </w:r>
    </w:p>
    <w:p w14:paraId="7D8914D1" w14:textId="77777777" w:rsidR="008F6944" w:rsidRPr="00903D64" w:rsidRDefault="008F6944" w:rsidP="008F69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Disponível:  &lt;</w:t>
      </w:r>
      <w:r w:rsidRPr="00903D64">
        <w:rPr>
          <w:szCs w:val="24"/>
        </w:rPr>
        <w:t>https://learn.microsoft.com/pt-br/visualstudio/get-started/visual-studio-ide?view=vs-2022</w:t>
      </w:r>
      <w:r>
        <w:rPr>
          <w:szCs w:val="24"/>
        </w:rPr>
        <w:t>&gt;. Acesso em: 03 dez. 2023.</w:t>
      </w:r>
    </w:p>
    <w:p w14:paraId="1D2164AA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0AA2A0A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lastRenderedPageBreak/>
        <w:t xml:space="preserve">MICROSOFT. </w:t>
      </w:r>
      <w:r w:rsidRPr="00F05C94">
        <w:rPr>
          <w:b/>
          <w:bCs/>
          <w:szCs w:val="24"/>
        </w:rPr>
        <w:t>Um tour pela linguagem C#</w:t>
      </w:r>
      <w:r>
        <w:rPr>
          <w:szCs w:val="24"/>
        </w:rPr>
        <w:t>. 15 fevereiro 2023. Disponível: &lt;</w:t>
      </w:r>
      <w:r w:rsidRPr="00F05C94">
        <w:rPr>
          <w:szCs w:val="24"/>
        </w:rPr>
        <w:t>https://learn.microsoft.com/pt-br/dotnet/csharp/tour-of-csharp/</w:t>
      </w:r>
      <w:r>
        <w:rPr>
          <w:szCs w:val="24"/>
        </w:rPr>
        <w:t>&gt;. Acesso em: 03 dez. 2023.</w:t>
      </w:r>
    </w:p>
    <w:p w14:paraId="414533AD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5B1B910E" w14:textId="00F06CE6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E84C5F">
        <w:rPr>
          <w:b/>
          <w:bCs/>
          <w:szCs w:val="24"/>
        </w:rPr>
        <w:t>Visual Studio Code</w:t>
      </w:r>
      <w:r>
        <w:rPr>
          <w:b/>
          <w:bCs/>
          <w:szCs w:val="24"/>
        </w:rPr>
        <w:t xml:space="preserve">. </w:t>
      </w:r>
      <w:r w:rsidRPr="00E84C5F">
        <w:rPr>
          <w:szCs w:val="24"/>
        </w:rPr>
        <w:t>2023. Disponível:</w:t>
      </w:r>
      <w:r>
        <w:rPr>
          <w:b/>
          <w:bCs/>
          <w:szCs w:val="24"/>
        </w:rPr>
        <w:t xml:space="preserve"> &lt;</w:t>
      </w:r>
      <w:r w:rsidRPr="00E84C5F">
        <w:rPr>
          <w:szCs w:val="24"/>
        </w:rPr>
        <w:t>https://visualstudio.microsoft.com/</w:t>
      </w:r>
      <w:proofErr w:type="spellStart"/>
      <w:r w:rsidRPr="00E84C5F">
        <w:rPr>
          <w:szCs w:val="24"/>
        </w:rPr>
        <w:t>pt-br</w:t>
      </w:r>
      <w:proofErr w:type="spellEnd"/>
      <w:r w:rsidRPr="00E84C5F">
        <w:rPr>
          <w:szCs w:val="24"/>
        </w:rPr>
        <w:t>/#</w:t>
      </w:r>
      <w:proofErr w:type="spellStart"/>
      <w:r w:rsidRPr="00E84C5F">
        <w:rPr>
          <w:szCs w:val="24"/>
        </w:rPr>
        <w:t>vscode-section</w:t>
      </w:r>
      <w:proofErr w:type="spellEnd"/>
      <w:r>
        <w:rPr>
          <w:b/>
          <w:bCs/>
          <w:szCs w:val="24"/>
        </w:rPr>
        <w:t>&gt;</w:t>
      </w:r>
      <w:r>
        <w:rPr>
          <w:szCs w:val="24"/>
        </w:rPr>
        <w:t>. Acesso em: 03 dez. 2023.</w:t>
      </w:r>
    </w:p>
    <w:p w14:paraId="26C5B523" w14:textId="77777777" w:rsidR="00072052" w:rsidRDefault="00072052" w:rsidP="00072052">
      <w:pPr>
        <w:spacing w:line="240" w:lineRule="auto"/>
        <w:ind w:firstLine="0"/>
        <w:jc w:val="left"/>
        <w:rPr>
          <w:szCs w:val="24"/>
        </w:rPr>
      </w:pPr>
    </w:p>
    <w:p w14:paraId="79C8C8A1" w14:textId="0F949721" w:rsidR="00072052" w:rsidRDefault="00072052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2828C7">
        <w:rPr>
          <w:b/>
          <w:szCs w:val="24"/>
        </w:rPr>
        <w:t>O que é o Visual Studio?</w:t>
      </w:r>
      <w:r>
        <w:rPr>
          <w:b/>
          <w:szCs w:val="24"/>
        </w:rPr>
        <w:t xml:space="preserve">. </w:t>
      </w:r>
      <w:r>
        <w:rPr>
          <w:szCs w:val="24"/>
        </w:rPr>
        <w:t>Disponível:  &lt;</w:t>
      </w:r>
      <w:r w:rsidRPr="00903D64">
        <w:rPr>
          <w:szCs w:val="24"/>
        </w:rPr>
        <w:t>https://learn.microsoft.com/pt-br/visualstudio/get-started/visual-studio-ide?view=vs-2022</w:t>
      </w:r>
      <w:r>
        <w:rPr>
          <w:szCs w:val="24"/>
        </w:rPr>
        <w:t>&gt;. Acesso em: 03 dez. 2023.</w:t>
      </w:r>
    </w:p>
    <w:p w14:paraId="0627C902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B98B49B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NEVES, V. </w:t>
      </w:r>
      <w:r w:rsidRPr="002828C7">
        <w:rPr>
          <w:b/>
          <w:bCs/>
          <w:szCs w:val="24"/>
        </w:rPr>
        <w:t>React:</w:t>
      </w:r>
      <w:r w:rsidRPr="002828C7">
        <w:rPr>
          <w:b/>
          <w:szCs w:val="24"/>
        </w:rPr>
        <w:t xml:space="preserve"> o que é, como funciona e um Guia dessa popular ferramenta JS.</w:t>
      </w:r>
      <w:r>
        <w:rPr>
          <w:szCs w:val="24"/>
        </w:rPr>
        <w:t xml:space="preserve"> 17 janeiro 2023. Disponível: &lt;</w:t>
      </w:r>
      <w:r w:rsidRPr="00F05C94">
        <w:t xml:space="preserve"> </w:t>
      </w:r>
      <w:r w:rsidRPr="00F05C94">
        <w:rPr>
          <w:szCs w:val="24"/>
        </w:rPr>
        <w:t>https://www.alura.com.br/artigos/react-js</w:t>
      </w:r>
      <w:r>
        <w:rPr>
          <w:szCs w:val="24"/>
        </w:rPr>
        <w:t>&gt;. Acesso em: 03 dez. 2023.</w:t>
      </w:r>
    </w:p>
    <w:p w14:paraId="44F2A95D" w14:textId="77777777" w:rsidR="00744444" w:rsidRPr="00BF5982" w:rsidRDefault="00744444" w:rsidP="00744444">
      <w:pPr>
        <w:spacing w:line="240" w:lineRule="auto"/>
        <w:ind w:firstLine="0"/>
        <w:jc w:val="left"/>
        <w:rPr>
          <w:szCs w:val="24"/>
          <w:u w:val="single"/>
        </w:rPr>
      </w:pPr>
    </w:p>
    <w:p w14:paraId="3C557513" w14:textId="5FFB39B5" w:rsidR="00744444" w:rsidRDefault="00744444" w:rsidP="004948CB">
      <w:pPr>
        <w:spacing w:line="240" w:lineRule="auto"/>
        <w:ind w:firstLine="0"/>
        <w:jc w:val="left"/>
        <w:rPr>
          <w:szCs w:val="24"/>
        </w:rPr>
      </w:pPr>
      <w:r w:rsidRPr="004948CB">
        <w:rPr>
          <w:szCs w:val="24"/>
        </w:rPr>
        <w:t>ORACLE</w:t>
      </w:r>
      <w:r>
        <w:rPr>
          <w:szCs w:val="24"/>
        </w:rPr>
        <w:t xml:space="preserve">. </w:t>
      </w:r>
      <w:r w:rsidRPr="002828C7">
        <w:rPr>
          <w:b/>
          <w:szCs w:val="24"/>
        </w:rPr>
        <w:t>O que é um Banco de Dados?.</w:t>
      </w:r>
      <w:r>
        <w:rPr>
          <w:szCs w:val="24"/>
        </w:rPr>
        <w:t xml:space="preserve"> 2023. Disponível:</w:t>
      </w:r>
      <w:r w:rsidRPr="00150599">
        <w:rPr>
          <w:szCs w:val="24"/>
        </w:rPr>
        <w:t>https://www.oracle.com/br/database/what-is-database/</w:t>
      </w:r>
      <w:r>
        <w:rPr>
          <w:szCs w:val="24"/>
        </w:rPr>
        <w:t>&gt;. Acesso em: 21 nov. 2023.</w:t>
      </w:r>
    </w:p>
    <w:p w14:paraId="43E1BA35" w14:textId="77777777" w:rsidR="0000036A" w:rsidRDefault="0000036A" w:rsidP="004948CB">
      <w:pPr>
        <w:spacing w:line="240" w:lineRule="auto"/>
        <w:ind w:firstLine="0"/>
        <w:jc w:val="left"/>
        <w:rPr>
          <w:szCs w:val="24"/>
        </w:rPr>
      </w:pPr>
    </w:p>
    <w:p w14:paraId="6872A4CE" w14:textId="49FE1A64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 w:rsidRPr="00DD4AAF">
        <w:rPr>
          <w:color w:val="000000" w:themeColor="text1"/>
          <w:szCs w:val="24"/>
        </w:rPr>
        <w:t xml:space="preserve">WATRALL, E; SIARTO, J. </w:t>
      </w:r>
      <w:r w:rsidRPr="002828C7">
        <w:rPr>
          <w:b/>
          <w:color w:val="000000" w:themeColor="text1"/>
          <w:szCs w:val="24"/>
        </w:rPr>
        <w:t>Use A Cabeça! Web Design</w:t>
      </w:r>
      <w:r w:rsidR="002828C7">
        <w:rPr>
          <w:color w:val="000000" w:themeColor="text1"/>
          <w:szCs w:val="24"/>
        </w:rPr>
        <w:t>.</w:t>
      </w:r>
      <w:r w:rsidRPr="00DE7727">
        <w:rPr>
          <w:color w:val="000000" w:themeColor="text1"/>
          <w:szCs w:val="24"/>
        </w:rPr>
        <w:t xml:space="preserve"> Alta Books, 2009. </w:t>
      </w:r>
      <w:r w:rsidRPr="00DE7727">
        <w:rPr>
          <w:color w:val="FF0000"/>
          <w:szCs w:val="24"/>
        </w:rPr>
        <w:br/>
      </w:r>
      <w:r w:rsidRPr="00DE7727">
        <w:rPr>
          <w:color w:val="FF0000"/>
          <w:szCs w:val="24"/>
        </w:rPr>
        <w:br/>
      </w:r>
      <w:r>
        <w:rPr>
          <w:szCs w:val="24"/>
        </w:rPr>
        <w:t xml:space="preserve">OLIVEIRA, D. </w:t>
      </w:r>
      <w:r w:rsidRPr="002828C7">
        <w:rPr>
          <w:b/>
          <w:szCs w:val="24"/>
        </w:rPr>
        <w:t>MER e DER: Definições, Banco de Dados e Exemplos</w:t>
      </w:r>
      <w:r w:rsidRPr="002828C7">
        <w:rPr>
          <w:szCs w:val="24"/>
        </w:rPr>
        <w:t>.</w:t>
      </w:r>
      <w:r>
        <w:rPr>
          <w:szCs w:val="24"/>
        </w:rPr>
        <w:t xml:space="preserve"> 18 setembro 2023. Disponível:&lt;</w:t>
      </w:r>
      <w:r w:rsidRPr="004948CB">
        <w:rPr>
          <w:szCs w:val="24"/>
        </w:rPr>
        <w:t>https://www.alura.com.br/artigos/</w:t>
      </w:r>
      <w:proofErr w:type="spellStart"/>
      <w:r w:rsidRPr="004948CB">
        <w:rPr>
          <w:szCs w:val="24"/>
        </w:rPr>
        <w:t>mer</w:t>
      </w:r>
      <w:proofErr w:type="spellEnd"/>
      <w:r w:rsidRPr="004948CB">
        <w:rPr>
          <w:szCs w:val="24"/>
        </w:rPr>
        <w:t>-e-der-</w:t>
      </w:r>
      <w:proofErr w:type="spellStart"/>
      <w:r w:rsidRPr="004948CB">
        <w:rPr>
          <w:szCs w:val="24"/>
        </w:rPr>
        <w:t>funcoes</w:t>
      </w:r>
      <w:proofErr w:type="spellEnd"/>
      <w:r>
        <w:rPr>
          <w:szCs w:val="24"/>
        </w:rPr>
        <w:t>&gt;. Acesso em: 21 nov. 2023.</w:t>
      </w:r>
    </w:p>
    <w:p w14:paraId="344743C4" w14:textId="2CFF8AE0" w:rsidR="00E93FD1" w:rsidRDefault="00E93FD1" w:rsidP="00744444">
      <w:pPr>
        <w:spacing w:line="240" w:lineRule="auto"/>
        <w:ind w:firstLine="0"/>
        <w:jc w:val="left"/>
        <w:rPr>
          <w:szCs w:val="24"/>
        </w:rPr>
      </w:pPr>
    </w:p>
    <w:p w14:paraId="627F7097" w14:textId="1CCB59DB" w:rsidR="00E93FD1" w:rsidRDefault="00E93FD1" w:rsidP="00744444">
      <w:pPr>
        <w:spacing w:line="240" w:lineRule="auto"/>
        <w:ind w:firstLine="0"/>
        <w:jc w:val="left"/>
        <w:rPr>
          <w:rStyle w:val="ui-provider"/>
        </w:rPr>
      </w:pPr>
      <w:r>
        <w:rPr>
          <w:szCs w:val="24"/>
        </w:rPr>
        <w:t xml:space="preserve">SOMMERVILLE, Ian. </w:t>
      </w:r>
      <w:r w:rsidRPr="00E93FD1">
        <w:rPr>
          <w:b/>
          <w:szCs w:val="24"/>
        </w:rPr>
        <w:t>Engenharia de software</w:t>
      </w:r>
      <w:r>
        <w:rPr>
          <w:szCs w:val="24"/>
        </w:rPr>
        <w:t xml:space="preserve">. </w:t>
      </w:r>
      <w:r>
        <w:rPr>
          <w:rStyle w:val="ui-provider"/>
        </w:rPr>
        <w:t xml:space="preserve">8. ed. São Paulo: Pearson </w:t>
      </w:r>
      <w:proofErr w:type="spellStart"/>
      <w:r>
        <w:rPr>
          <w:rStyle w:val="ui-provider"/>
        </w:rPr>
        <w:t>Addison</w:t>
      </w:r>
      <w:proofErr w:type="spellEnd"/>
      <w:r>
        <w:rPr>
          <w:rStyle w:val="ui-provider"/>
        </w:rPr>
        <w:t>-Wesley, 2007.</w:t>
      </w:r>
    </w:p>
    <w:p w14:paraId="4042DBE8" w14:textId="77777777" w:rsidR="0000036A" w:rsidRDefault="0000036A" w:rsidP="00744444">
      <w:pPr>
        <w:spacing w:line="240" w:lineRule="auto"/>
        <w:ind w:firstLine="0"/>
        <w:jc w:val="left"/>
        <w:rPr>
          <w:rStyle w:val="ui-provider"/>
        </w:rPr>
      </w:pPr>
    </w:p>
    <w:p w14:paraId="77CE10B3" w14:textId="199C82F8" w:rsidR="003B02F5" w:rsidRDefault="00C14997" w:rsidP="00744444">
      <w:pPr>
        <w:spacing w:line="240" w:lineRule="auto"/>
        <w:ind w:firstLine="0"/>
        <w:jc w:val="left"/>
      </w:pPr>
      <w:r>
        <w:t xml:space="preserve">PRESSMAN, R. S. (2016). </w:t>
      </w:r>
      <w:r w:rsidRPr="00C14997">
        <w:rPr>
          <w:rStyle w:val="nfase"/>
          <w:b/>
          <w:i w:val="0"/>
        </w:rPr>
        <w:t>Engenharia de Software: Uma Abordagem Profissional</w:t>
      </w:r>
      <w:r>
        <w:t xml:space="preserve"> (8ª ed.). </w:t>
      </w:r>
      <w:r w:rsidR="002E0F9E">
        <w:t>AMGH</w:t>
      </w:r>
      <w:r>
        <w:t>.</w:t>
      </w:r>
    </w:p>
    <w:p w14:paraId="16D24C54" w14:textId="77777777" w:rsidR="003B02F5" w:rsidRPr="003B02F5" w:rsidRDefault="003B02F5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t xml:space="preserve">SILBERSCHATZ, Abraham. </w:t>
      </w:r>
      <w:r w:rsidRPr="003B02F5">
        <w:rPr>
          <w:b/>
          <w:bCs/>
          <w:szCs w:val="24"/>
        </w:rPr>
        <w:t>Sistemas de Banco de Dados</w:t>
      </w:r>
      <w:r w:rsidRPr="003B02F5">
        <w:rPr>
          <w:szCs w:val="24"/>
        </w:rPr>
        <w:t>. 6. ed. São Paulo: McGraw-Hill, 2012.</w:t>
      </w:r>
    </w:p>
    <w:p w14:paraId="1CC701CB" w14:textId="7C39FDD2" w:rsidR="003B02F5" w:rsidRDefault="003B02F5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t xml:space="preserve">TEOREY, </w:t>
      </w:r>
      <w:proofErr w:type="spellStart"/>
      <w:r w:rsidRPr="003B02F5">
        <w:rPr>
          <w:szCs w:val="24"/>
        </w:rPr>
        <w:t>Toby</w:t>
      </w:r>
      <w:proofErr w:type="spellEnd"/>
      <w:r w:rsidRPr="003B02F5">
        <w:rPr>
          <w:szCs w:val="24"/>
        </w:rPr>
        <w:t xml:space="preserve"> J. </w:t>
      </w:r>
      <w:r w:rsidRPr="003B02F5">
        <w:rPr>
          <w:b/>
          <w:bCs/>
          <w:szCs w:val="24"/>
        </w:rPr>
        <w:t>Projeto e Modelagem de Banco de Dados</w:t>
      </w:r>
      <w:r w:rsidRPr="003B02F5">
        <w:rPr>
          <w:szCs w:val="24"/>
        </w:rPr>
        <w:t>. 2. ed. São Paulo: Pearson, 2011.</w:t>
      </w:r>
    </w:p>
    <w:p w14:paraId="763F01A6" w14:textId="4D763DF4" w:rsidR="003203B6" w:rsidRPr="003B02F5" w:rsidRDefault="003203B6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203B6">
        <w:rPr>
          <w:szCs w:val="24"/>
        </w:rPr>
        <w:t>MICROSOFT. "</w:t>
      </w:r>
      <w:r w:rsidRPr="003203B6">
        <w:rPr>
          <w:b/>
          <w:szCs w:val="24"/>
        </w:rPr>
        <w:t xml:space="preserve">Documentação do </w:t>
      </w:r>
      <w:proofErr w:type="spellStart"/>
      <w:r w:rsidRPr="003203B6">
        <w:rPr>
          <w:b/>
          <w:szCs w:val="24"/>
        </w:rPr>
        <w:t>Entity</w:t>
      </w:r>
      <w:proofErr w:type="spellEnd"/>
      <w:r w:rsidRPr="003203B6">
        <w:rPr>
          <w:b/>
          <w:szCs w:val="24"/>
        </w:rPr>
        <w:t xml:space="preserve"> Framework."</w:t>
      </w:r>
      <w:r w:rsidRPr="003203B6">
        <w:rPr>
          <w:szCs w:val="24"/>
        </w:rPr>
        <w:t xml:space="preserve"> Disponível em: </w:t>
      </w:r>
      <w:r w:rsidR="0000036A">
        <w:rPr>
          <w:szCs w:val="24"/>
        </w:rPr>
        <w:t>&lt;</w:t>
      </w:r>
      <w:r w:rsidRPr="003203B6">
        <w:rPr>
          <w:szCs w:val="24"/>
        </w:rPr>
        <w:t>https://learn.microsoft.com/</w:t>
      </w:r>
      <w:proofErr w:type="spellStart"/>
      <w:r w:rsidRPr="003203B6">
        <w:rPr>
          <w:szCs w:val="24"/>
        </w:rPr>
        <w:t>pt-br</w:t>
      </w:r>
      <w:proofErr w:type="spellEnd"/>
      <w:r w:rsidRPr="003203B6">
        <w:rPr>
          <w:szCs w:val="24"/>
        </w:rPr>
        <w:t>/</w:t>
      </w:r>
      <w:proofErr w:type="spellStart"/>
      <w:r w:rsidRPr="003203B6">
        <w:rPr>
          <w:szCs w:val="24"/>
        </w:rPr>
        <w:t>aspnet</w:t>
      </w:r>
      <w:proofErr w:type="spellEnd"/>
      <w:r w:rsidRPr="003203B6">
        <w:rPr>
          <w:szCs w:val="24"/>
        </w:rPr>
        <w:t>/</w:t>
      </w:r>
      <w:proofErr w:type="spellStart"/>
      <w:r w:rsidRPr="003203B6">
        <w:rPr>
          <w:szCs w:val="24"/>
        </w:rPr>
        <w:t>entity</w:t>
      </w:r>
      <w:proofErr w:type="spellEnd"/>
      <w:r w:rsidRPr="003203B6">
        <w:rPr>
          <w:szCs w:val="24"/>
        </w:rPr>
        <w:t>-framework</w:t>
      </w:r>
      <w:r w:rsidR="0000036A">
        <w:rPr>
          <w:szCs w:val="24"/>
        </w:rPr>
        <w:t>&gt;.</w:t>
      </w:r>
      <w:r w:rsidRPr="003203B6">
        <w:rPr>
          <w:szCs w:val="24"/>
        </w:rPr>
        <w:t xml:space="preserve"> Acesso em: 3 out. 2024.</w:t>
      </w:r>
    </w:p>
    <w:p w14:paraId="00918D31" w14:textId="77777777" w:rsidR="003B02F5" w:rsidRPr="003B02F5" w:rsidRDefault="003B02F5" w:rsidP="00744444">
      <w:pPr>
        <w:spacing w:line="240" w:lineRule="auto"/>
        <w:ind w:firstLine="0"/>
        <w:jc w:val="left"/>
      </w:pPr>
      <w:bookmarkStart w:id="128" w:name="_GoBack"/>
      <w:bookmarkEnd w:id="128"/>
    </w:p>
    <w:sectPr w:rsidR="003B02F5" w:rsidRPr="003B02F5" w:rsidSect="001C0DDF">
      <w:headerReference w:type="default" r:id="rId50"/>
      <w:headerReference w:type="first" r:id="rId51"/>
      <w:pgSz w:w="11907" w:h="16840" w:code="9"/>
      <w:pgMar w:top="1418" w:right="1134" w:bottom="1134" w:left="1701" w:header="720" w:footer="720" w:gutter="0"/>
      <w:pgNumType w:start="3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29C1CA" w14:textId="77777777" w:rsidR="007F05A8" w:rsidRDefault="007F05A8">
      <w:r>
        <w:separator/>
      </w:r>
    </w:p>
  </w:endnote>
  <w:endnote w:type="continuationSeparator" w:id="0">
    <w:p w14:paraId="6DF91DEB" w14:textId="77777777" w:rsidR="007F05A8" w:rsidRDefault="007F05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965297" w14:textId="77777777" w:rsidR="007F05A8" w:rsidRDefault="007F05A8">
      <w:r>
        <w:separator/>
      </w:r>
    </w:p>
  </w:footnote>
  <w:footnote w:type="continuationSeparator" w:id="0">
    <w:p w14:paraId="17199BFB" w14:textId="77777777" w:rsidR="007F05A8" w:rsidRDefault="007F05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395602" w:rsidRPr="00CB3577" w:rsidRDefault="00395602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395602" w:rsidRDefault="00395602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E0ED6" w14:textId="77777777" w:rsidR="00395602" w:rsidRDefault="00395602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470C0507" w14:textId="77777777" w:rsidR="00395602" w:rsidRDefault="0039560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326022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080"/>
        </w:tabs>
        <w:ind w:left="504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21765FF1"/>
    <w:multiLevelType w:val="multilevel"/>
    <w:tmpl w:val="0D56ED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2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23702EAD"/>
    <w:multiLevelType w:val="multilevel"/>
    <w:tmpl w:val="8FB20E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2E2621CF"/>
    <w:multiLevelType w:val="multilevel"/>
    <w:tmpl w:val="4A621D9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8" w15:restartNumberingAfterBreak="0">
    <w:nsid w:val="3101420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3C558CC"/>
    <w:multiLevelType w:val="hybridMultilevel"/>
    <w:tmpl w:val="A8DCA5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A472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12" w15:restartNumberingAfterBreak="0">
    <w:nsid w:val="52C2287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78329B"/>
    <w:multiLevelType w:val="multilevel"/>
    <w:tmpl w:val="4984A18C"/>
    <w:numStyleLink w:val="Estilo1"/>
  </w:abstractNum>
  <w:abstractNum w:abstractNumId="14" w15:restartNumberingAfterBreak="0">
    <w:nsid w:val="662A14C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6" w15:restartNumberingAfterBreak="0">
    <w:nsid w:val="6DF6499A"/>
    <w:multiLevelType w:val="multilevel"/>
    <w:tmpl w:val="BA2CC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3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56" w:hanging="1800"/>
      </w:pPr>
      <w:rPr>
        <w:rFonts w:hint="default"/>
      </w:rPr>
    </w:lvl>
  </w:abstractNum>
  <w:abstractNum w:abstractNumId="17" w15:restartNumberingAfterBreak="0">
    <w:nsid w:val="6F990F8D"/>
    <w:multiLevelType w:val="hybridMultilevel"/>
    <w:tmpl w:val="94B2DBCA"/>
    <w:lvl w:ilvl="0" w:tplc="811EF10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E6435F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66E78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C02E87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3707F2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532AFB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FAA3A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FC47F5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5EAF2C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 w15:restartNumberingAfterBreak="0">
    <w:nsid w:val="71E07315"/>
    <w:multiLevelType w:val="hybridMultilevel"/>
    <w:tmpl w:val="63F068E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446026E"/>
    <w:multiLevelType w:val="multilevel"/>
    <w:tmpl w:val="9A728C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22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num w:numId="1">
    <w:abstractNumId w:val="22"/>
  </w:num>
  <w:num w:numId="2">
    <w:abstractNumId w:val="5"/>
  </w:num>
  <w:num w:numId="3">
    <w:abstractNumId w:val="4"/>
  </w:num>
  <w:num w:numId="4">
    <w:abstractNumId w:val="19"/>
  </w:num>
  <w:num w:numId="5">
    <w:abstractNumId w:val="11"/>
  </w:num>
  <w:num w:numId="6">
    <w:abstractNumId w:val="21"/>
  </w:num>
  <w:num w:numId="7">
    <w:abstractNumId w:val="2"/>
  </w:num>
  <w:num w:numId="8">
    <w:abstractNumId w:val="15"/>
  </w:num>
  <w:num w:numId="9">
    <w:abstractNumId w:val="5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931"/>
          </w:tabs>
          <w:ind w:left="1355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252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88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96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32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10">
    <w:abstractNumId w:val="0"/>
  </w:num>
  <w:num w:numId="11">
    <w:abstractNumId w:val="5"/>
  </w:num>
  <w:num w:numId="12">
    <w:abstractNumId w:val="7"/>
  </w:num>
  <w:num w:numId="13">
    <w:abstractNumId w:val="13"/>
  </w:num>
  <w:num w:numId="14">
    <w:abstractNumId w:val="6"/>
  </w:num>
  <w:num w:numId="15">
    <w:abstractNumId w:val="3"/>
  </w:num>
  <w:num w:numId="16">
    <w:abstractNumId w:val="20"/>
  </w:num>
  <w:num w:numId="17">
    <w:abstractNumId w:val="17"/>
  </w:num>
  <w:num w:numId="18">
    <w:abstractNumId w:val="9"/>
  </w:num>
  <w:num w:numId="19">
    <w:abstractNumId w:val="16"/>
  </w:num>
  <w:num w:numId="20">
    <w:abstractNumId w:val="2"/>
  </w:num>
  <w:num w:numId="21">
    <w:abstractNumId w:val="2"/>
  </w:num>
  <w:num w:numId="22">
    <w:abstractNumId w:val="2"/>
  </w:num>
  <w:num w:numId="23">
    <w:abstractNumId w:val="3"/>
    <w:lvlOverride w:ilvl="0">
      <w:startOverride w:val="3"/>
    </w:lvlOverride>
    <w:lvlOverride w:ilvl="1">
      <w:startOverride w:val="1"/>
    </w:lvlOverride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2"/>
  </w:num>
  <w:num w:numId="29">
    <w:abstractNumId w:val="2"/>
    <w:lvlOverride w:ilvl="0">
      <w:startOverride w:val="1"/>
    </w:lvlOverride>
  </w:num>
  <w:num w:numId="30">
    <w:abstractNumId w:val="3"/>
  </w:num>
  <w:num w:numId="31">
    <w:abstractNumId w:val="3"/>
  </w:num>
  <w:num w:numId="32">
    <w:abstractNumId w:val="3"/>
  </w:num>
  <w:num w:numId="33">
    <w:abstractNumId w:val="2"/>
  </w:num>
  <w:num w:numId="34">
    <w:abstractNumId w:val="2"/>
  </w:num>
  <w:num w:numId="35">
    <w:abstractNumId w:val="3"/>
  </w:num>
  <w:num w:numId="36">
    <w:abstractNumId w:val="10"/>
  </w:num>
  <w:num w:numId="37">
    <w:abstractNumId w:val="18"/>
  </w:num>
  <w:num w:numId="38">
    <w:abstractNumId w:val="12"/>
  </w:num>
  <w:num w:numId="39">
    <w:abstractNumId w:val="8"/>
  </w:num>
  <w:num w:numId="40">
    <w:abstractNumId w:val="1"/>
  </w:num>
  <w:num w:numId="41">
    <w:abstractNumId w:val="1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0036A"/>
    <w:rsid w:val="000124B3"/>
    <w:rsid w:val="00016320"/>
    <w:rsid w:val="0001688E"/>
    <w:rsid w:val="00026FD4"/>
    <w:rsid w:val="00032CBA"/>
    <w:rsid w:val="00036632"/>
    <w:rsid w:val="00036E22"/>
    <w:rsid w:val="00037281"/>
    <w:rsid w:val="00037393"/>
    <w:rsid w:val="000415C9"/>
    <w:rsid w:val="00042B75"/>
    <w:rsid w:val="00044CE7"/>
    <w:rsid w:val="000458F9"/>
    <w:rsid w:val="00050777"/>
    <w:rsid w:val="0005345E"/>
    <w:rsid w:val="000568BF"/>
    <w:rsid w:val="000574C0"/>
    <w:rsid w:val="00062707"/>
    <w:rsid w:val="00066F48"/>
    <w:rsid w:val="0006721E"/>
    <w:rsid w:val="00067DF4"/>
    <w:rsid w:val="00072052"/>
    <w:rsid w:val="00087D4A"/>
    <w:rsid w:val="00092B12"/>
    <w:rsid w:val="000957BE"/>
    <w:rsid w:val="000959C0"/>
    <w:rsid w:val="00096186"/>
    <w:rsid w:val="0009786F"/>
    <w:rsid w:val="000A3E3D"/>
    <w:rsid w:val="000A6C43"/>
    <w:rsid w:val="000B0F31"/>
    <w:rsid w:val="000B3CA3"/>
    <w:rsid w:val="000C091A"/>
    <w:rsid w:val="000C1569"/>
    <w:rsid w:val="000C59F4"/>
    <w:rsid w:val="000C6BA2"/>
    <w:rsid w:val="000C789E"/>
    <w:rsid w:val="000D46E2"/>
    <w:rsid w:val="000D5A75"/>
    <w:rsid w:val="000D74CE"/>
    <w:rsid w:val="000E0159"/>
    <w:rsid w:val="000E0D04"/>
    <w:rsid w:val="000E2981"/>
    <w:rsid w:val="000E5412"/>
    <w:rsid w:val="000E7173"/>
    <w:rsid w:val="000F1FED"/>
    <w:rsid w:val="00103AA3"/>
    <w:rsid w:val="0012018C"/>
    <w:rsid w:val="001205A4"/>
    <w:rsid w:val="001215C8"/>
    <w:rsid w:val="00123AFA"/>
    <w:rsid w:val="00130337"/>
    <w:rsid w:val="001321EE"/>
    <w:rsid w:val="001374EE"/>
    <w:rsid w:val="00141244"/>
    <w:rsid w:val="001424B9"/>
    <w:rsid w:val="0014257C"/>
    <w:rsid w:val="00143FC2"/>
    <w:rsid w:val="00144AB0"/>
    <w:rsid w:val="00145D0B"/>
    <w:rsid w:val="00150599"/>
    <w:rsid w:val="0015698F"/>
    <w:rsid w:val="001606A3"/>
    <w:rsid w:val="0016194A"/>
    <w:rsid w:val="00164154"/>
    <w:rsid w:val="00172787"/>
    <w:rsid w:val="001744DB"/>
    <w:rsid w:val="0017694E"/>
    <w:rsid w:val="0018242C"/>
    <w:rsid w:val="00182671"/>
    <w:rsid w:val="0019490B"/>
    <w:rsid w:val="001A00F6"/>
    <w:rsid w:val="001A27E3"/>
    <w:rsid w:val="001A544C"/>
    <w:rsid w:val="001A6ED4"/>
    <w:rsid w:val="001B467A"/>
    <w:rsid w:val="001B59DA"/>
    <w:rsid w:val="001B6738"/>
    <w:rsid w:val="001C0DDF"/>
    <w:rsid w:val="001C47C0"/>
    <w:rsid w:val="001C6C13"/>
    <w:rsid w:val="001D3715"/>
    <w:rsid w:val="001D59B6"/>
    <w:rsid w:val="001E4583"/>
    <w:rsid w:val="001E4D55"/>
    <w:rsid w:val="001F6E8B"/>
    <w:rsid w:val="001F71A5"/>
    <w:rsid w:val="0020102D"/>
    <w:rsid w:val="00207819"/>
    <w:rsid w:val="00207C29"/>
    <w:rsid w:val="00216DF0"/>
    <w:rsid w:val="002222CE"/>
    <w:rsid w:val="00224D0D"/>
    <w:rsid w:val="0022538F"/>
    <w:rsid w:val="00231025"/>
    <w:rsid w:val="00232066"/>
    <w:rsid w:val="00232A89"/>
    <w:rsid w:val="00235ECF"/>
    <w:rsid w:val="00236F70"/>
    <w:rsid w:val="0024044B"/>
    <w:rsid w:val="002427E2"/>
    <w:rsid w:val="0025001D"/>
    <w:rsid w:val="00250872"/>
    <w:rsid w:val="00250BF1"/>
    <w:rsid w:val="002513A6"/>
    <w:rsid w:val="002520EC"/>
    <w:rsid w:val="00252480"/>
    <w:rsid w:val="002560D4"/>
    <w:rsid w:val="0025759A"/>
    <w:rsid w:val="00262D99"/>
    <w:rsid w:val="0026608E"/>
    <w:rsid w:val="00266133"/>
    <w:rsid w:val="0027162A"/>
    <w:rsid w:val="0027273F"/>
    <w:rsid w:val="0027686E"/>
    <w:rsid w:val="002828C7"/>
    <w:rsid w:val="002839A5"/>
    <w:rsid w:val="00287023"/>
    <w:rsid w:val="0028755C"/>
    <w:rsid w:val="002901E3"/>
    <w:rsid w:val="00296D26"/>
    <w:rsid w:val="002A080C"/>
    <w:rsid w:val="002A2CD1"/>
    <w:rsid w:val="002A3BB9"/>
    <w:rsid w:val="002A4E08"/>
    <w:rsid w:val="002A5103"/>
    <w:rsid w:val="002A62A8"/>
    <w:rsid w:val="002A75D9"/>
    <w:rsid w:val="002B3561"/>
    <w:rsid w:val="002B4516"/>
    <w:rsid w:val="002B4AF9"/>
    <w:rsid w:val="002B6200"/>
    <w:rsid w:val="002B6354"/>
    <w:rsid w:val="002C473E"/>
    <w:rsid w:val="002D06EA"/>
    <w:rsid w:val="002D0959"/>
    <w:rsid w:val="002D15B9"/>
    <w:rsid w:val="002E0F9E"/>
    <w:rsid w:val="002E2746"/>
    <w:rsid w:val="002E595B"/>
    <w:rsid w:val="002E5C02"/>
    <w:rsid w:val="002E5C78"/>
    <w:rsid w:val="002F5C76"/>
    <w:rsid w:val="00300F1A"/>
    <w:rsid w:val="00302A43"/>
    <w:rsid w:val="003031D3"/>
    <w:rsid w:val="00304FA0"/>
    <w:rsid w:val="0030726E"/>
    <w:rsid w:val="003074D5"/>
    <w:rsid w:val="003109F0"/>
    <w:rsid w:val="00312A39"/>
    <w:rsid w:val="00315DA5"/>
    <w:rsid w:val="003160D5"/>
    <w:rsid w:val="003203B6"/>
    <w:rsid w:val="0032265F"/>
    <w:rsid w:val="00331369"/>
    <w:rsid w:val="00334E86"/>
    <w:rsid w:val="003364C3"/>
    <w:rsid w:val="00341505"/>
    <w:rsid w:val="00351172"/>
    <w:rsid w:val="003514ED"/>
    <w:rsid w:val="0035270A"/>
    <w:rsid w:val="0035585C"/>
    <w:rsid w:val="00357D18"/>
    <w:rsid w:val="003630A2"/>
    <w:rsid w:val="0036423A"/>
    <w:rsid w:val="0036733D"/>
    <w:rsid w:val="00376416"/>
    <w:rsid w:val="00377CE6"/>
    <w:rsid w:val="003837A3"/>
    <w:rsid w:val="0038554E"/>
    <w:rsid w:val="00391327"/>
    <w:rsid w:val="0039401D"/>
    <w:rsid w:val="00395602"/>
    <w:rsid w:val="00395B09"/>
    <w:rsid w:val="003A45D5"/>
    <w:rsid w:val="003A6A3C"/>
    <w:rsid w:val="003B02F5"/>
    <w:rsid w:val="003B0E7E"/>
    <w:rsid w:val="003C1327"/>
    <w:rsid w:val="003C2238"/>
    <w:rsid w:val="003C51E4"/>
    <w:rsid w:val="003D17E0"/>
    <w:rsid w:val="003D6E96"/>
    <w:rsid w:val="003E40C2"/>
    <w:rsid w:val="003F0919"/>
    <w:rsid w:val="003F320A"/>
    <w:rsid w:val="003F646F"/>
    <w:rsid w:val="003F671E"/>
    <w:rsid w:val="004024FD"/>
    <w:rsid w:val="004078B8"/>
    <w:rsid w:val="00412A0B"/>
    <w:rsid w:val="004135E6"/>
    <w:rsid w:val="00414CAF"/>
    <w:rsid w:val="00415323"/>
    <w:rsid w:val="00415379"/>
    <w:rsid w:val="00426284"/>
    <w:rsid w:val="00435CAC"/>
    <w:rsid w:val="00440BE2"/>
    <w:rsid w:val="00442214"/>
    <w:rsid w:val="00444355"/>
    <w:rsid w:val="00445244"/>
    <w:rsid w:val="004458C7"/>
    <w:rsid w:val="00446916"/>
    <w:rsid w:val="004516C0"/>
    <w:rsid w:val="0045363C"/>
    <w:rsid w:val="0045370B"/>
    <w:rsid w:val="00456D6D"/>
    <w:rsid w:val="00460066"/>
    <w:rsid w:val="004621DD"/>
    <w:rsid w:val="0046421D"/>
    <w:rsid w:val="00464B1A"/>
    <w:rsid w:val="004719A1"/>
    <w:rsid w:val="00486E7E"/>
    <w:rsid w:val="00492AD5"/>
    <w:rsid w:val="00493443"/>
    <w:rsid w:val="004948CB"/>
    <w:rsid w:val="004A0971"/>
    <w:rsid w:val="004A653D"/>
    <w:rsid w:val="004A7264"/>
    <w:rsid w:val="004B4AA6"/>
    <w:rsid w:val="004C384A"/>
    <w:rsid w:val="004C4A71"/>
    <w:rsid w:val="004C6F62"/>
    <w:rsid w:val="004E0086"/>
    <w:rsid w:val="004E1507"/>
    <w:rsid w:val="004E4DF7"/>
    <w:rsid w:val="004E6EC8"/>
    <w:rsid w:val="004E7A7F"/>
    <w:rsid w:val="00502844"/>
    <w:rsid w:val="00503143"/>
    <w:rsid w:val="0050508B"/>
    <w:rsid w:val="00507DA4"/>
    <w:rsid w:val="00521E3B"/>
    <w:rsid w:val="00522EAA"/>
    <w:rsid w:val="0052593C"/>
    <w:rsid w:val="005274C2"/>
    <w:rsid w:val="0053241A"/>
    <w:rsid w:val="00533BA1"/>
    <w:rsid w:val="00537857"/>
    <w:rsid w:val="00541E59"/>
    <w:rsid w:val="00543F2F"/>
    <w:rsid w:val="005464AE"/>
    <w:rsid w:val="005470F2"/>
    <w:rsid w:val="0055376A"/>
    <w:rsid w:val="005556A5"/>
    <w:rsid w:val="0055576A"/>
    <w:rsid w:val="00555E8D"/>
    <w:rsid w:val="00564368"/>
    <w:rsid w:val="00565D2C"/>
    <w:rsid w:val="00567EC4"/>
    <w:rsid w:val="005700E4"/>
    <w:rsid w:val="00585E17"/>
    <w:rsid w:val="0059589C"/>
    <w:rsid w:val="005A48B8"/>
    <w:rsid w:val="005B03E8"/>
    <w:rsid w:val="005C5509"/>
    <w:rsid w:val="005C599D"/>
    <w:rsid w:val="005D348B"/>
    <w:rsid w:val="005D5C45"/>
    <w:rsid w:val="005D69BB"/>
    <w:rsid w:val="005D79D4"/>
    <w:rsid w:val="005D7B9F"/>
    <w:rsid w:val="005E40A0"/>
    <w:rsid w:val="005E5AB6"/>
    <w:rsid w:val="005E64FB"/>
    <w:rsid w:val="005E7B1B"/>
    <w:rsid w:val="005F0977"/>
    <w:rsid w:val="005F3687"/>
    <w:rsid w:val="005F48C5"/>
    <w:rsid w:val="005F682D"/>
    <w:rsid w:val="005F772A"/>
    <w:rsid w:val="00600287"/>
    <w:rsid w:val="00601A20"/>
    <w:rsid w:val="00617E22"/>
    <w:rsid w:val="00620CAE"/>
    <w:rsid w:val="00623A01"/>
    <w:rsid w:val="00624C52"/>
    <w:rsid w:val="006337C8"/>
    <w:rsid w:val="00635C5F"/>
    <w:rsid w:val="006372D6"/>
    <w:rsid w:val="0064122B"/>
    <w:rsid w:val="0064229C"/>
    <w:rsid w:val="00644473"/>
    <w:rsid w:val="00656826"/>
    <w:rsid w:val="006734B2"/>
    <w:rsid w:val="00681D0E"/>
    <w:rsid w:val="0069249C"/>
    <w:rsid w:val="00692C8E"/>
    <w:rsid w:val="006948D1"/>
    <w:rsid w:val="00694C31"/>
    <w:rsid w:val="00696343"/>
    <w:rsid w:val="006A1C0F"/>
    <w:rsid w:val="006A4C56"/>
    <w:rsid w:val="006A5BB4"/>
    <w:rsid w:val="006A64DC"/>
    <w:rsid w:val="006C04EC"/>
    <w:rsid w:val="006C0ECC"/>
    <w:rsid w:val="006C5269"/>
    <w:rsid w:val="006C57FC"/>
    <w:rsid w:val="006C791E"/>
    <w:rsid w:val="006D34CB"/>
    <w:rsid w:val="006E441C"/>
    <w:rsid w:val="006E4EB5"/>
    <w:rsid w:val="006F09FB"/>
    <w:rsid w:val="00702117"/>
    <w:rsid w:val="007046D9"/>
    <w:rsid w:val="007111F9"/>
    <w:rsid w:val="0071505F"/>
    <w:rsid w:val="007165D7"/>
    <w:rsid w:val="007178DD"/>
    <w:rsid w:val="00722AD1"/>
    <w:rsid w:val="00724F53"/>
    <w:rsid w:val="00727673"/>
    <w:rsid w:val="00732FB4"/>
    <w:rsid w:val="00742BC6"/>
    <w:rsid w:val="00744444"/>
    <w:rsid w:val="00746C86"/>
    <w:rsid w:val="00747750"/>
    <w:rsid w:val="00751AA7"/>
    <w:rsid w:val="007656F2"/>
    <w:rsid w:val="00770AFF"/>
    <w:rsid w:val="0077129E"/>
    <w:rsid w:val="007763AE"/>
    <w:rsid w:val="0078596F"/>
    <w:rsid w:val="007944D7"/>
    <w:rsid w:val="00794617"/>
    <w:rsid w:val="007948DE"/>
    <w:rsid w:val="00795F25"/>
    <w:rsid w:val="007961AD"/>
    <w:rsid w:val="00796FD6"/>
    <w:rsid w:val="007974A1"/>
    <w:rsid w:val="007A1156"/>
    <w:rsid w:val="007A3F10"/>
    <w:rsid w:val="007A458A"/>
    <w:rsid w:val="007A5197"/>
    <w:rsid w:val="007A6E26"/>
    <w:rsid w:val="007A7859"/>
    <w:rsid w:val="007B048E"/>
    <w:rsid w:val="007B10A6"/>
    <w:rsid w:val="007B15AA"/>
    <w:rsid w:val="007B24AA"/>
    <w:rsid w:val="007D132A"/>
    <w:rsid w:val="007D1386"/>
    <w:rsid w:val="007D2381"/>
    <w:rsid w:val="007D6C66"/>
    <w:rsid w:val="007D7F95"/>
    <w:rsid w:val="007E569B"/>
    <w:rsid w:val="007E5E7C"/>
    <w:rsid w:val="007E7A2F"/>
    <w:rsid w:val="007F05A8"/>
    <w:rsid w:val="008046AB"/>
    <w:rsid w:val="00806110"/>
    <w:rsid w:val="00820EBA"/>
    <w:rsid w:val="00822E4F"/>
    <w:rsid w:val="0082521E"/>
    <w:rsid w:val="00825680"/>
    <w:rsid w:val="008260DC"/>
    <w:rsid w:val="00826E75"/>
    <w:rsid w:val="00834205"/>
    <w:rsid w:val="00836632"/>
    <w:rsid w:val="008377A2"/>
    <w:rsid w:val="008400CA"/>
    <w:rsid w:val="00842CCD"/>
    <w:rsid w:val="0084487E"/>
    <w:rsid w:val="00844F90"/>
    <w:rsid w:val="00850627"/>
    <w:rsid w:val="00857AEC"/>
    <w:rsid w:val="0086430A"/>
    <w:rsid w:val="00865F90"/>
    <w:rsid w:val="00866F91"/>
    <w:rsid w:val="008755E4"/>
    <w:rsid w:val="00880D0C"/>
    <w:rsid w:val="00882D34"/>
    <w:rsid w:val="0089185A"/>
    <w:rsid w:val="0089269C"/>
    <w:rsid w:val="00895FD4"/>
    <w:rsid w:val="008A1316"/>
    <w:rsid w:val="008A190D"/>
    <w:rsid w:val="008A3696"/>
    <w:rsid w:val="008A438D"/>
    <w:rsid w:val="008A4763"/>
    <w:rsid w:val="008A507C"/>
    <w:rsid w:val="008A5B50"/>
    <w:rsid w:val="008A6850"/>
    <w:rsid w:val="008B30D9"/>
    <w:rsid w:val="008B3A8E"/>
    <w:rsid w:val="008B58BE"/>
    <w:rsid w:val="008C0278"/>
    <w:rsid w:val="008C1130"/>
    <w:rsid w:val="008C298C"/>
    <w:rsid w:val="008D00C9"/>
    <w:rsid w:val="008D16A9"/>
    <w:rsid w:val="008D2291"/>
    <w:rsid w:val="008D3115"/>
    <w:rsid w:val="008D3D00"/>
    <w:rsid w:val="008E456A"/>
    <w:rsid w:val="008E56BE"/>
    <w:rsid w:val="008F6944"/>
    <w:rsid w:val="008F711E"/>
    <w:rsid w:val="0090029C"/>
    <w:rsid w:val="009015FA"/>
    <w:rsid w:val="00903E2E"/>
    <w:rsid w:val="00905369"/>
    <w:rsid w:val="009077D1"/>
    <w:rsid w:val="00911C88"/>
    <w:rsid w:val="00911ECB"/>
    <w:rsid w:val="00922B10"/>
    <w:rsid w:val="00924427"/>
    <w:rsid w:val="009316DC"/>
    <w:rsid w:val="00932EBE"/>
    <w:rsid w:val="009351AB"/>
    <w:rsid w:val="00940B0B"/>
    <w:rsid w:val="00942290"/>
    <w:rsid w:val="00943BD3"/>
    <w:rsid w:val="00947270"/>
    <w:rsid w:val="009516DF"/>
    <w:rsid w:val="00955AC5"/>
    <w:rsid w:val="00956A20"/>
    <w:rsid w:val="00961477"/>
    <w:rsid w:val="009727D0"/>
    <w:rsid w:val="0097412A"/>
    <w:rsid w:val="009762E4"/>
    <w:rsid w:val="00977C8C"/>
    <w:rsid w:val="00981C54"/>
    <w:rsid w:val="0098235B"/>
    <w:rsid w:val="00991C2D"/>
    <w:rsid w:val="009A0210"/>
    <w:rsid w:val="009A2471"/>
    <w:rsid w:val="009A3683"/>
    <w:rsid w:val="009B3AAA"/>
    <w:rsid w:val="009C46BA"/>
    <w:rsid w:val="009C511F"/>
    <w:rsid w:val="009D655E"/>
    <w:rsid w:val="009D700F"/>
    <w:rsid w:val="009E10FD"/>
    <w:rsid w:val="009E196C"/>
    <w:rsid w:val="009E3029"/>
    <w:rsid w:val="009E7588"/>
    <w:rsid w:val="009F4885"/>
    <w:rsid w:val="009F76DA"/>
    <w:rsid w:val="00A01824"/>
    <w:rsid w:val="00A02DDF"/>
    <w:rsid w:val="00A0400C"/>
    <w:rsid w:val="00A10BD9"/>
    <w:rsid w:val="00A14D71"/>
    <w:rsid w:val="00A201EC"/>
    <w:rsid w:val="00A40043"/>
    <w:rsid w:val="00A44993"/>
    <w:rsid w:val="00A4594E"/>
    <w:rsid w:val="00A478D9"/>
    <w:rsid w:val="00A53006"/>
    <w:rsid w:val="00A54925"/>
    <w:rsid w:val="00A57793"/>
    <w:rsid w:val="00A61CDE"/>
    <w:rsid w:val="00A61D25"/>
    <w:rsid w:val="00A6210C"/>
    <w:rsid w:val="00A62763"/>
    <w:rsid w:val="00A63DC7"/>
    <w:rsid w:val="00A6524C"/>
    <w:rsid w:val="00A70452"/>
    <w:rsid w:val="00A708F2"/>
    <w:rsid w:val="00A71844"/>
    <w:rsid w:val="00A71923"/>
    <w:rsid w:val="00A72881"/>
    <w:rsid w:val="00A7540B"/>
    <w:rsid w:val="00A77264"/>
    <w:rsid w:val="00A833A5"/>
    <w:rsid w:val="00A837A3"/>
    <w:rsid w:val="00A852B6"/>
    <w:rsid w:val="00A8549E"/>
    <w:rsid w:val="00A92E19"/>
    <w:rsid w:val="00A9517C"/>
    <w:rsid w:val="00A9588C"/>
    <w:rsid w:val="00AA022C"/>
    <w:rsid w:val="00AA0CB7"/>
    <w:rsid w:val="00AA113A"/>
    <w:rsid w:val="00AA2A0C"/>
    <w:rsid w:val="00AA41BB"/>
    <w:rsid w:val="00AB3C23"/>
    <w:rsid w:val="00AB6909"/>
    <w:rsid w:val="00AB6AC3"/>
    <w:rsid w:val="00AC183E"/>
    <w:rsid w:val="00AC3889"/>
    <w:rsid w:val="00AC5FC8"/>
    <w:rsid w:val="00AD18E2"/>
    <w:rsid w:val="00AD24F8"/>
    <w:rsid w:val="00AD3C53"/>
    <w:rsid w:val="00AD4103"/>
    <w:rsid w:val="00AF494F"/>
    <w:rsid w:val="00AF6F97"/>
    <w:rsid w:val="00B058DB"/>
    <w:rsid w:val="00B10AF3"/>
    <w:rsid w:val="00B10BD4"/>
    <w:rsid w:val="00B16664"/>
    <w:rsid w:val="00B23D81"/>
    <w:rsid w:val="00B2649D"/>
    <w:rsid w:val="00B275D2"/>
    <w:rsid w:val="00B30348"/>
    <w:rsid w:val="00B3219B"/>
    <w:rsid w:val="00B321E5"/>
    <w:rsid w:val="00B32AEE"/>
    <w:rsid w:val="00B439A6"/>
    <w:rsid w:val="00B44560"/>
    <w:rsid w:val="00B44765"/>
    <w:rsid w:val="00B46F3E"/>
    <w:rsid w:val="00B47012"/>
    <w:rsid w:val="00B54992"/>
    <w:rsid w:val="00B54D25"/>
    <w:rsid w:val="00B56E1C"/>
    <w:rsid w:val="00B61408"/>
    <w:rsid w:val="00B623C1"/>
    <w:rsid w:val="00B65375"/>
    <w:rsid w:val="00B6588B"/>
    <w:rsid w:val="00B65F1B"/>
    <w:rsid w:val="00B67459"/>
    <w:rsid w:val="00B67BA8"/>
    <w:rsid w:val="00B76300"/>
    <w:rsid w:val="00B82022"/>
    <w:rsid w:val="00B82F46"/>
    <w:rsid w:val="00B82F60"/>
    <w:rsid w:val="00B853B5"/>
    <w:rsid w:val="00B86F2D"/>
    <w:rsid w:val="00B930C7"/>
    <w:rsid w:val="00B93752"/>
    <w:rsid w:val="00B94371"/>
    <w:rsid w:val="00B973C5"/>
    <w:rsid w:val="00B97CA9"/>
    <w:rsid w:val="00BA05F1"/>
    <w:rsid w:val="00BA7689"/>
    <w:rsid w:val="00BB3733"/>
    <w:rsid w:val="00BB380B"/>
    <w:rsid w:val="00BB3F9A"/>
    <w:rsid w:val="00BB4AF3"/>
    <w:rsid w:val="00BC263E"/>
    <w:rsid w:val="00BC6599"/>
    <w:rsid w:val="00BD1A71"/>
    <w:rsid w:val="00BD2E76"/>
    <w:rsid w:val="00BD4058"/>
    <w:rsid w:val="00BE0BDB"/>
    <w:rsid w:val="00BE0DFB"/>
    <w:rsid w:val="00BE18FC"/>
    <w:rsid w:val="00BE1CDF"/>
    <w:rsid w:val="00BE4B7E"/>
    <w:rsid w:val="00BF6AD1"/>
    <w:rsid w:val="00BF79E7"/>
    <w:rsid w:val="00C14997"/>
    <w:rsid w:val="00C164DC"/>
    <w:rsid w:val="00C16D47"/>
    <w:rsid w:val="00C203F2"/>
    <w:rsid w:val="00C21629"/>
    <w:rsid w:val="00C21911"/>
    <w:rsid w:val="00C22155"/>
    <w:rsid w:val="00C37939"/>
    <w:rsid w:val="00C416C4"/>
    <w:rsid w:val="00C418D6"/>
    <w:rsid w:val="00C41FBB"/>
    <w:rsid w:val="00C47097"/>
    <w:rsid w:val="00C47F89"/>
    <w:rsid w:val="00C50A66"/>
    <w:rsid w:val="00C56D23"/>
    <w:rsid w:val="00C571B5"/>
    <w:rsid w:val="00C576CF"/>
    <w:rsid w:val="00C61BC4"/>
    <w:rsid w:val="00C62898"/>
    <w:rsid w:val="00C671BA"/>
    <w:rsid w:val="00C77D22"/>
    <w:rsid w:val="00C87BB6"/>
    <w:rsid w:val="00C93DD6"/>
    <w:rsid w:val="00C93DD8"/>
    <w:rsid w:val="00C95957"/>
    <w:rsid w:val="00CA0CFD"/>
    <w:rsid w:val="00CA4370"/>
    <w:rsid w:val="00CB1EFA"/>
    <w:rsid w:val="00CB3577"/>
    <w:rsid w:val="00CB6DF5"/>
    <w:rsid w:val="00CC38A6"/>
    <w:rsid w:val="00CC4DB1"/>
    <w:rsid w:val="00CC7261"/>
    <w:rsid w:val="00CD3B52"/>
    <w:rsid w:val="00CD47AF"/>
    <w:rsid w:val="00CD69D6"/>
    <w:rsid w:val="00CD7D60"/>
    <w:rsid w:val="00CE2940"/>
    <w:rsid w:val="00CE5646"/>
    <w:rsid w:val="00CF645F"/>
    <w:rsid w:val="00D06088"/>
    <w:rsid w:val="00D13467"/>
    <w:rsid w:val="00D2387D"/>
    <w:rsid w:val="00D24BEF"/>
    <w:rsid w:val="00D25880"/>
    <w:rsid w:val="00D2678A"/>
    <w:rsid w:val="00D3337B"/>
    <w:rsid w:val="00D33E4C"/>
    <w:rsid w:val="00D37DCE"/>
    <w:rsid w:val="00D4038C"/>
    <w:rsid w:val="00D40B60"/>
    <w:rsid w:val="00D440AF"/>
    <w:rsid w:val="00D44974"/>
    <w:rsid w:val="00D45BEF"/>
    <w:rsid w:val="00D51EAB"/>
    <w:rsid w:val="00D531F7"/>
    <w:rsid w:val="00D65E49"/>
    <w:rsid w:val="00D66164"/>
    <w:rsid w:val="00D671E1"/>
    <w:rsid w:val="00D67518"/>
    <w:rsid w:val="00D75803"/>
    <w:rsid w:val="00D8006F"/>
    <w:rsid w:val="00D836C9"/>
    <w:rsid w:val="00D933B4"/>
    <w:rsid w:val="00D964D9"/>
    <w:rsid w:val="00DA1DFB"/>
    <w:rsid w:val="00DA4689"/>
    <w:rsid w:val="00DB33D5"/>
    <w:rsid w:val="00DB42AD"/>
    <w:rsid w:val="00DB6D33"/>
    <w:rsid w:val="00DC33F2"/>
    <w:rsid w:val="00DC4948"/>
    <w:rsid w:val="00DD0B92"/>
    <w:rsid w:val="00DD2C3C"/>
    <w:rsid w:val="00DD3CA6"/>
    <w:rsid w:val="00DD475C"/>
    <w:rsid w:val="00DD4AAF"/>
    <w:rsid w:val="00DD5040"/>
    <w:rsid w:val="00DE0E82"/>
    <w:rsid w:val="00DE6049"/>
    <w:rsid w:val="00DE7727"/>
    <w:rsid w:val="00DE7AF7"/>
    <w:rsid w:val="00DF0DED"/>
    <w:rsid w:val="00E0153E"/>
    <w:rsid w:val="00E043C7"/>
    <w:rsid w:val="00E04E7C"/>
    <w:rsid w:val="00E0757D"/>
    <w:rsid w:val="00E13DBA"/>
    <w:rsid w:val="00E1550C"/>
    <w:rsid w:val="00E20799"/>
    <w:rsid w:val="00E208D6"/>
    <w:rsid w:val="00E23EB6"/>
    <w:rsid w:val="00E23F38"/>
    <w:rsid w:val="00E24618"/>
    <w:rsid w:val="00E24D17"/>
    <w:rsid w:val="00E27275"/>
    <w:rsid w:val="00E31D16"/>
    <w:rsid w:val="00E34BCC"/>
    <w:rsid w:val="00E37636"/>
    <w:rsid w:val="00E40080"/>
    <w:rsid w:val="00E41870"/>
    <w:rsid w:val="00E47F65"/>
    <w:rsid w:val="00E536B4"/>
    <w:rsid w:val="00E56F72"/>
    <w:rsid w:val="00E807C0"/>
    <w:rsid w:val="00E84D90"/>
    <w:rsid w:val="00E861FC"/>
    <w:rsid w:val="00E8748E"/>
    <w:rsid w:val="00E92184"/>
    <w:rsid w:val="00E93FD1"/>
    <w:rsid w:val="00E97B01"/>
    <w:rsid w:val="00E97EC7"/>
    <w:rsid w:val="00EA02DD"/>
    <w:rsid w:val="00EA2F4E"/>
    <w:rsid w:val="00EA3E86"/>
    <w:rsid w:val="00EA7528"/>
    <w:rsid w:val="00EA7D90"/>
    <w:rsid w:val="00EB10C4"/>
    <w:rsid w:val="00EB2E8B"/>
    <w:rsid w:val="00EB3CD4"/>
    <w:rsid w:val="00EB4EFE"/>
    <w:rsid w:val="00EB503B"/>
    <w:rsid w:val="00EC6A73"/>
    <w:rsid w:val="00EC7A27"/>
    <w:rsid w:val="00ED1845"/>
    <w:rsid w:val="00EE1E50"/>
    <w:rsid w:val="00EE3741"/>
    <w:rsid w:val="00EE6CAB"/>
    <w:rsid w:val="00EE764F"/>
    <w:rsid w:val="00EF0313"/>
    <w:rsid w:val="00EF4235"/>
    <w:rsid w:val="00EF4328"/>
    <w:rsid w:val="00F019D7"/>
    <w:rsid w:val="00F01BCF"/>
    <w:rsid w:val="00F066D7"/>
    <w:rsid w:val="00F117A3"/>
    <w:rsid w:val="00F247B4"/>
    <w:rsid w:val="00F2599A"/>
    <w:rsid w:val="00F26ECC"/>
    <w:rsid w:val="00F2768E"/>
    <w:rsid w:val="00F30BBB"/>
    <w:rsid w:val="00F33D48"/>
    <w:rsid w:val="00F3541E"/>
    <w:rsid w:val="00F413D5"/>
    <w:rsid w:val="00F43D74"/>
    <w:rsid w:val="00F550AD"/>
    <w:rsid w:val="00F56F1A"/>
    <w:rsid w:val="00F57E28"/>
    <w:rsid w:val="00F606E9"/>
    <w:rsid w:val="00F70CEC"/>
    <w:rsid w:val="00F724F4"/>
    <w:rsid w:val="00F75D4C"/>
    <w:rsid w:val="00F8108B"/>
    <w:rsid w:val="00F81E8C"/>
    <w:rsid w:val="00FA28E4"/>
    <w:rsid w:val="00FB0586"/>
    <w:rsid w:val="00FB1824"/>
    <w:rsid w:val="00FB2B95"/>
    <w:rsid w:val="00FB7CCC"/>
    <w:rsid w:val="00FB7DEB"/>
    <w:rsid w:val="00FC79D0"/>
    <w:rsid w:val="00FD03B4"/>
    <w:rsid w:val="00FD141E"/>
    <w:rsid w:val="00FD3E57"/>
    <w:rsid w:val="00FD7ABF"/>
    <w:rsid w:val="00FE20B8"/>
    <w:rsid w:val="00FE3618"/>
    <w:rsid w:val="00FE4A21"/>
    <w:rsid w:val="00FE6B01"/>
    <w:rsid w:val="00FF4921"/>
    <w:rsid w:val="00FF5415"/>
    <w:rsid w:val="0F768D4E"/>
    <w:rsid w:val="239B179F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BCB3F52"/>
  <w15:docId w15:val="{DAA1E99B-4BB4-4BCA-B0BB-A780DD398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8D00C9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7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5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5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5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5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5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3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4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6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uiPriority w:val="22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  <w:lang w:bidi="ar-SA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8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10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character" w:customStyle="1" w:styleId="ui-provider">
    <w:name w:val="ui-provider"/>
    <w:basedOn w:val="Fontepargpadro"/>
    <w:rsid w:val="0014257C"/>
  </w:style>
  <w:style w:type="character" w:styleId="MenoPendente">
    <w:name w:val="Unresolved Mention"/>
    <w:basedOn w:val="Fontepargpadro"/>
    <w:uiPriority w:val="99"/>
    <w:semiHidden/>
    <w:unhideWhenUsed/>
    <w:rsid w:val="004948CB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09786F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9786F"/>
  </w:style>
  <w:style w:type="character" w:customStyle="1" w:styleId="eop">
    <w:name w:val="eop"/>
    <w:basedOn w:val="Fontepargpadro"/>
    <w:rsid w:val="0009786F"/>
  </w:style>
  <w:style w:type="character" w:customStyle="1" w:styleId="scxw205300481">
    <w:name w:val="scxw205300481"/>
    <w:basedOn w:val="Fontepargpadro"/>
    <w:rsid w:val="0009786F"/>
  </w:style>
  <w:style w:type="character" w:customStyle="1" w:styleId="wacimagecontainer">
    <w:name w:val="wacimagecontainer"/>
    <w:basedOn w:val="Fontepargpadro"/>
    <w:rsid w:val="0009786F"/>
  </w:style>
  <w:style w:type="character" w:styleId="nfase">
    <w:name w:val="Emphasis"/>
    <w:basedOn w:val="Fontepargpadro"/>
    <w:uiPriority w:val="20"/>
    <w:qFormat/>
    <w:rsid w:val="00DD4AA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45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0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2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5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8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3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5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3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4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6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4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56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5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9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12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95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0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98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6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9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9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7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96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5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1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3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9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45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3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79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3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73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8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26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7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8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1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3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2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6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85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8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6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04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31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64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67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9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3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8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34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57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9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68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5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86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99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6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3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8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3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70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53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6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1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47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3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7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93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2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04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18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16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2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10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98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4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45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4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4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8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9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36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5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7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15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23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73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29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2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80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3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4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25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93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42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64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0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16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4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79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5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92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2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5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1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4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2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2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7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4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6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30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13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54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11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4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30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91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5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22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6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88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52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39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6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0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54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76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96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6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3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4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57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5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92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2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6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33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4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3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03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0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6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8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1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sv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sv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sv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sv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header" Target="header2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://usabilidoido.com.br/personas_e_cenarios_para_antecipar_o_futuro_.html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1e594c8-fc59-46cc-ac97-efcc48248c25" xsi:nil="true"/>
    <lcf76f155ced4ddcb4097134ff3c332f xmlns="91e594c8-fc59-46cc-ac97-efcc48248c25">
      <Terms xmlns="http://schemas.microsoft.com/office/infopath/2007/PartnerControls"/>
    </lcf76f155ced4ddcb4097134ff3c332f>
    <TaxCatchAll xmlns="694e49e0-2d0e-4094-9ddb-014a03f90dce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D9AD00491A6E44ABF39A5A3948930A" ma:contentTypeVersion="11" ma:contentTypeDescription="Crie um novo documento." ma:contentTypeScope="" ma:versionID="1611a2d82f3977ae7db8617b5a32d906">
  <xsd:schema xmlns:xsd="http://www.w3.org/2001/XMLSchema" xmlns:xs="http://www.w3.org/2001/XMLSchema" xmlns:p="http://schemas.microsoft.com/office/2006/metadata/properties" xmlns:ns2="91e594c8-fc59-46cc-ac97-efcc48248c25" xmlns:ns3="694e49e0-2d0e-4094-9ddb-014a03f90dce" targetNamespace="http://schemas.microsoft.com/office/2006/metadata/properties" ma:root="true" ma:fieldsID="404ebc276b3ab87a6929f0d970d4b6f4" ns2:_="" ns3:_="">
    <xsd:import namespace="91e594c8-fc59-46cc-ac97-efcc48248c25"/>
    <xsd:import namespace="694e49e0-2d0e-4094-9ddb-014a03f90dc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e594c8-fc59-46cc-ac97-efcc48248c2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e49e0-2d0e-4094-9ddb-014a03f90dce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7433e58-8d84-45f2-a10d-ccb0844e2ae8}" ma:internalName="TaxCatchAll" ma:showField="CatchAllData" ma:web="694e49e0-2d0e-4094-9ddb-014a03f90dc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62AFF8-5A06-497A-AEA1-819F616E5047}">
  <ds:schemaRefs>
    <ds:schemaRef ds:uri="http://schemas.microsoft.com/office/2006/metadata/properties"/>
    <ds:schemaRef ds:uri="http://schemas.microsoft.com/office/infopath/2007/PartnerControls"/>
    <ds:schemaRef ds:uri="91e594c8-fc59-46cc-ac97-efcc48248c25"/>
    <ds:schemaRef ds:uri="694e49e0-2d0e-4094-9ddb-014a03f90dce"/>
  </ds:schemaRefs>
</ds:datastoreItem>
</file>

<file path=customXml/itemProps2.xml><?xml version="1.0" encoding="utf-8"?>
<ds:datastoreItem xmlns:ds="http://schemas.openxmlformats.org/officeDocument/2006/customXml" ds:itemID="{345D490D-8240-4CC2-8FEE-390E2AC7DA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e594c8-fc59-46cc-ac97-efcc48248c25"/>
    <ds:schemaRef ds:uri="694e49e0-2d0e-4094-9ddb-014a03f90d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64F0E1D-F92C-4B61-A9B3-8A5AB9C0D3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modelo-tcc.dot</Template>
  <TotalTime>954</TotalTime>
  <Pages>84</Pages>
  <Words>19056</Words>
  <Characters>102903</Characters>
  <Application>Microsoft Office Word</Application>
  <DocSecurity>0</DocSecurity>
  <Lines>857</Lines>
  <Paragraphs>243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121716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creator>c</dc:creator>
  <cp:lastModifiedBy>Aluno</cp:lastModifiedBy>
  <cp:revision>71</cp:revision>
  <cp:lastPrinted>2023-12-04T02:04:00Z</cp:lastPrinted>
  <dcterms:created xsi:type="dcterms:W3CDTF">2023-12-04T01:51:00Z</dcterms:created>
  <dcterms:modified xsi:type="dcterms:W3CDTF">2024-10-03T18:32:00Z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0x0101006CD9AD00491A6E44ABF39A5A3948930A</vt:lpwstr>
  </property>
</Properties>
</file>