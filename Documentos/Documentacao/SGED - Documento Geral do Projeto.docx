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D513F8" w14:textId="03BC34A1" w:rsidR="00F724F4" w:rsidRPr="00DE0E82" w:rsidRDefault="004B4AA6" w:rsidP="00DD4AAF">
      <w:pPr>
        <w:pStyle w:val="Pargrafocentralizado"/>
        <w:spacing w:line="360" w:lineRule="auto"/>
        <w:ind w:firstLine="709"/>
      </w:pPr>
      <w:bookmarkStart w:id="0" w:name="_Hlk152533096"/>
      <w:bookmarkEnd w:id="0"/>
      <w:r>
        <w:t xml:space="preserve"> </w:t>
      </w:r>
      <w:r w:rsidR="007D1386">
        <w:rPr>
          <w:noProof/>
        </w:rPr>
        <w:drawing>
          <wp:inline distT="0" distB="0" distL="0" distR="0" wp14:anchorId="632D22B9" wp14:editId="388C9A12">
            <wp:extent cx="5760084" cy="875030"/>
            <wp:effectExtent l="0" t="0" r="0" b="1270"/>
            <wp:docPr id="1963214181" name="Imagem 1963214181" descr="\\10.67.95.250\biblioteca\BIBLIOTECA\Identidade visual CPS\Cabeçalho Fatec Jales_20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6321418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4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69ED" w14:textId="77777777" w:rsidR="00F724F4" w:rsidRPr="00DE0E82" w:rsidRDefault="00F724F4" w:rsidP="00231025">
      <w:pPr>
        <w:pStyle w:val="Pargrafocentralizado"/>
        <w:spacing w:line="360" w:lineRule="auto"/>
        <w:jc w:val="both"/>
        <w:rPr>
          <w:szCs w:val="24"/>
        </w:rPr>
      </w:pPr>
    </w:p>
    <w:p w14:paraId="0F198BDB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62171378" w14:textId="41314D1C" w:rsidR="00E04E7C" w:rsidRPr="00DE0E82" w:rsidRDefault="00231025" w:rsidP="00AB6909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Eduardo Lopes Fonseca Gonzales</w:t>
      </w:r>
    </w:p>
    <w:p w14:paraId="2A52C44D" w14:textId="4BB93097" w:rsidR="00C62898" w:rsidRDefault="00231025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Gabriel Machado Dos Santos</w:t>
      </w:r>
    </w:p>
    <w:p w14:paraId="1A89FB08" w14:textId="6E9BEA6E" w:rsidR="00231025" w:rsidRDefault="00231025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Guilherme Angelo Silva</w:t>
      </w:r>
    </w:p>
    <w:p w14:paraId="6E7D7625" w14:textId="692C283F" w:rsidR="00231025" w:rsidRPr="00DE0E82" w:rsidRDefault="00231025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João Pereira Neto</w:t>
      </w:r>
    </w:p>
    <w:p w14:paraId="4441926B" w14:textId="77777777" w:rsidR="00F724F4" w:rsidRDefault="00F724F4" w:rsidP="00AB6909">
      <w:pPr>
        <w:pStyle w:val="Pargrafocentralizado"/>
        <w:spacing w:line="360" w:lineRule="auto"/>
        <w:rPr>
          <w:b/>
          <w:smallCaps/>
          <w:szCs w:val="24"/>
        </w:rPr>
      </w:pPr>
    </w:p>
    <w:p w14:paraId="229AE18C" w14:textId="77777777" w:rsidR="00732FB4" w:rsidRPr="00DE0E82" w:rsidRDefault="00732FB4" w:rsidP="00AB6909">
      <w:pPr>
        <w:pStyle w:val="Pargrafocentralizado"/>
        <w:spacing w:line="360" w:lineRule="auto"/>
        <w:rPr>
          <w:szCs w:val="24"/>
        </w:rPr>
      </w:pPr>
    </w:p>
    <w:p w14:paraId="2ACB870F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5D092410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42B95CF1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5C2F6F4D" w14:textId="0757FA53" w:rsidR="00B67459" w:rsidRPr="00DE0E82" w:rsidRDefault="00231025" w:rsidP="00B67459">
      <w:pPr>
        <w:pStyle w:val="Pargrafocentralizado"/>
        <w:spacing w:line="360" w:lineRule="auto"/>
        <w:rPr>
          <w:b/>
          <w:szCs w:val="24"/>
        </w:rPr>
      </w:pPr>
      <w:r>
        <w:rPr>
          <w:b/>
          <w:szCs w:val="24"/>
        </w:rPr>
        <w:t>SISTEMA GERENCIADOR DE DOCUMENTOS</w:t>
      </w:r>
    </w:p>
    <w:p w14:paraId="22CDD070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4CC22F01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50921CCB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10677303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6BB3F6B4" w14:textId="5BDB9575" w:rsidR="00EB3CD4" w:rsidRPr="00EB4EFE" w:rsidRDefault="009E7588" w:rsidP="00AB6909">
      <w:pPr>
        <w:pStyle w:val="Pargrafocentralizado"/>
        <w:spacing w:line="360" w:lineRule="auto"/>
        <w:rPr>
          <w:b/>
          <w:szCs w:val="24"/>
        </w:rPr>
      </w:pPr>
      <w:r>
        <w:rPr>
          <w:b/>
          <w:szCs w:val="24"/>
        </w:rPr>
        <w:t>Projeto Integrador</w:t>
      </w:r>
      <w:r w:rsidR="00EB3CD4" w:rsidRPr="00EB4EFE">
        <w:rPr>
          <w:b/>
          <w:szCs w:val="24"/>
        </w:rPr>
        <w:t xml:space="preserve"> </w:t>
      </w:r>
    </w:p>
    <w:p w14:paraId="2F2B603F" w14:textId="6EAE7809" w:rsidR="00770AFF" w:rsidRDefault="00770AFF" w:rsidP="00AB6909">
      <w:pPr>
        <w:pStyle w:val="Pargrafocentralizado"/>
        <w:spacing w:line="360" w:lineRule="auto"/>
        <w:rPr>
          <w:szCs w:val="24"/>
        </w:rPr>
      </w:pPr>
    </w:p>
    <w:p w14:paraId="363FE722" w14:textId="4C92D28D" w:rsidR="00610352" w:rsidRDefault="00610352" w:rsidP="00AB6909">
      <w:pPr>
        <w:pStyle w:val="Pargrafocentralizado"/>
        <w:spacing w:line="360" w:lineRule="auto"/>
        <w:rPr>
          <w:szCs w:val="24"/>
        </w:rPr>
      </w:pPr>
    </w:p>
    <w:p w14:paraId="37A444D6" w14:textId="33F1A8E0" w:rsidR="00610352" w:rsidRDefault="00610352" w:rsidP="00AB6909">
      <w:pPr>
        <w:pStyle w:val="Pargrafocentralizado"/>
        <w:spacing w:line="360" w:lineRule="auto"/>
        <w:rPr>
          <w:szCs w:val="24"/>
        </w:rPr>
      </w:pPr>
    </w:p>
    <w:p w14:paraId="58E858C3" w14:textId="77777777" w:rsidR="00610352" w:rsidRPr="00DE0E82" w:rsidRDefault="00610352" w:rsidP="00AB6909">
      <w:pPr>
        <w:pStyle w:val="Pargrafocentralizado"/>
        <w:spacing w:line="360" w:lineRule="auto"/>
        <w:rPr>
          <w:szCs w:val="24"/>
        </w:rPr>
      </w:pPr>
    </w:p>
    <w:p w14:paraId="039BA94B" w14:textId="77777777" w:rsidR="00B93752" w:rsidRDefault="00B93752" w:rsidP="00B04EC0">
      <w:pPr>
        <w:pStyle w:val="Pargrafocentralizado"/>
        <w:spacing w:line="360" w:lineRule="auto"/>
        <w:jc w:val="both"/>
        <w:rPr>
          <w:szCs w:val="24"/>
        </w:rPr>
      </w:pPr>
    </w:p>
    <w:p w14:paraId="05BA4ADC" w14:textId="77777777" w:rsidR="00D67518" w:rsidRDefault="00D67518" w:rsidP="00AB6909">
      <w:pPr>
        <w:pStyle w:val="Pargrafocentralizado"/>
        <w:spacing w:line="360" w:lineRule="auto"/>
        <w:rPr>
          <w:szCs w:val="24"/>
        </w:rPr>
      </w:pPr>
    </w:p>
    <w:p w14:paraId="56D69EA1" w14:textId="77777777" w:rsidR="00F117A3" w:rsidRPr="00DE0E82" w:rsidRDefault="00F117A3" w:rsidP="00AB6909">
      <w:pPr>
        <w:pStyle w:val="Pargrafocentralizado"/>
        <w:spacing w:line="360" w:lineRule="auto"/>
        <w:rPr>
          <w:szCs w:val="24"/>
        </w:rPr>
      </w:pPr>
    </w:p>
    <w:p w14:paraId="7DEC93D8" w14:textId="77777777" w:rsidR="00B04EC0" w:rsidRDefault="00770AFF" w:rsidP="00B04EC0">
      <w:pPr>
        <w:autoSpaceDE w:val="0"/>
        <w:autoSpaceDN w:val="0"/>
        <w:adjustRightInd w:val="0"/>
        <w:ind w:firstLine="0"/>
        <w:jc w:val="center"/>
        <w:rPr>
          <w:bCs/>
          <w:szCs w:val="24"/>
        </w:rPr>
      </w:pPr>
      <w:r w:rsidRPr="00DE0E82">
        <w:rPr>
          <w:bCs/>
          <w:szCs w:val="24"/>
        </w:rPr>
        <w:t>Jal</w:t>
      </w:r>
      <w:r w:rsidR="00B04EC0">
        <w:rPr>
          <w:bCs/>
          <w:szCs w:val="24"/>
        </w:rPr>
        <w:t>es</w:t>
      </w:r>
    </w:p>
    <w:p w14:paraId="3693EB6D" w14:textId="77F0C7D7" w:rsidR="004E0086" w:rsidRDefault="000A6C43" w:rsidP="00B04EC0">
      <w:pPr>
        <w:autoSpaceDE w:val="0"/>
        <w:autoSpaceDN w:val="0"/>
        <w:adjustRightInd w:val="0"/>
        <w:ind w:firstLine="0"/>
        <w:jc w:val="center"/>
        <w:rPr>
          <w:bCs/>
          <w:szCs w:val="24"/>
        </w:rPr>
      </w:pPr>
      <w:r w:rsidRPr="00DE0E82">
        <w:rPr>
          <w:bCs/>
          <w:szCs w:val="24"/>
        </w:rPr>
        <w:t>20</w:t>
      </w:r>
      <w:r w:rsidR="00E20799">
        <w:rPr>
          <w:bCs/>
          <w:szCs w:val="24"/>
        </w:rPr>
        <w:t>2</w:t>
      </w:r>
      <w:r w:rsidR="00865F90">
        <w:rPr>
          <w:bCs/>
          <w:szCs w:val="24"/>
        </w:rPr>
        <w:t>4</w:t>
      </w:r>
    </w:p>
    <w:p w14:paraId="6B2F8567" w14:textId="191DBBD4" w:rsidR="00B04EC0" w:rsidRDefault="00B04EC0" w:rsidP="00B04EC0">
      <w:pPr>
        <w:autoSpaceDE w:val="0"/>
        <w:autoSpaceDN w:val="0"/>
        <w:adjustRightInd w:val="0"/>
        <w:ind w:firstLine="0"/>
        <w:jc w:val="center"/>
        <w:rPr>
          <w:b/>
          <w:bCs/>
          <w:szCs w:val="24"/>
        </w:rPr>
      </w:pPr>
    </w:p>
    <w:p w14:paraId="24BB6DCA" w14:textId="40950218" w:rsidR="00B04EC0" w:rsidRDefault="00B04EC0" w:rsidP="00B04EC0">
      <w:pPr>
        <w:autoSpaceDE w:val="0"/>
        <w:autoSpaceDN w:val="0"/>
        <w:adjustRightInd w:val="0"/>
        <w:ind w:firstLine="0"/>
        <w:rPr>
          <w:b/>
          <w:bCs/>
          <w:szCs w:val="24"/>
        </w:rPr>
      </w:pPr>
    </w:p>
    <w:p w14:paraId="647D939E" w14:textId="77777777" w:rsidR="00B04EC0" w:rsidRDefault="00B04EC0" w:rsidP="00B04EC0">
      <w:pPr>
        <w:autoSpaceDE w:val="0"/>
        <w:autoSpaceDN w:val="0"/>
        <w:adjustRightInd w:val="0"/>
        <w:ind w:firstLine="0"/>
        <w:jc w:val="center"/>
        <w:rPr>
          <w:b/>
          <w:bCs/>
          <w:szCs w:val="24"/>
        </w:rPr>
      </w:pPr>
    </w:p>
    <w:p w14:paraId="650F8A62" w14:textId="77777777" w:rsidR="00B04EC0" w:rsidRDefault="00B04EC0" w:rsidP="004E0086">
      <w:pPr>
        <w:pStyle w:val="Universidade"/>
        <w:spacing w:after="240" w:line="360" w:lineRule="auto"/>
        <w:rPr>
          <w:bCs/>
          <w:sz w:val="24"/>
          <w:szCs w:val="24"/>
        </w:rPr>
        <w:sectPr w:rsidR="00B04EC0" w:rsidSect="00686AE9">
          <w:headerReference w:type="default" r:id="rId12"/>
          <w:pgSz w:w="11907" w:h="16840" w:code="9"/>
          <w:pgMar w:top="1701" w:right="1134" w:bottom="1134" w:left="1701" w:header="720" w:footer="720" w:gutter="0"/>
          <w:pgNumType w:start="1"/>
          <w:cols w:space="720"/>
          <w:docGrid w:linePitch="326"/>
        </w:sectPr>
      </w:pPr>
    </w:p>
    <w:p w14:paraId="6CABD0A2" w14:textId="77777777" w:rsidR="00610352" w:rsidRDefault="004E0086" w:rsidP="004E0086">
      <w:pPr>
        <w:pStyle w:val="Universidade"/>
        <w:spacing w:after="240" w:line="360" w:lineRule="auto"/>
        <w:rPr>
          <w:noProof/>
        </w:rPr>
      </w:pPr>
      <w:r>
        <w:rPr>
          <w:bCs/>
          <w:sz w:val="24"/>
          <w:szCs w:val="24"/>
        </w:rPr>
        <w:lastRenderedPageBreak/>
        <w:t>LISTA DE FIGURAS</w:t>
      </w:r>
      <w:r w:rsidRPr="00F328A6">
        <w:rPr>
          <w:b w:val="0"/>
          <w:bCs/>
          <w:sz w:val="24"/>
          <w:szCs w:val="24"/>
        </w:rPr>
        <w:fldChar w:fldCharType="begin"/>
      </w:r>
      <w:r w:rsidRPr="00F328A6">
        <w:rPr>
          <w:b w:val="0"/>
          <w:bCs/>
          <w:sz w:val="24"/>
          <w:szCs w:val="24"/>
        </w:rPr>
        <w:instrText xml:space="preserve"> TOC \h \z \c "Figura" </w:instrText>
      </w:r>
      <w:r w:rsidRPr="00F328A6">
        <w:rPr>
          <w:b w:val="0"/>
          <w:bCs/>
          <w:sz w:val="24"/>
          <w:szCs w:val="24"/>
        </w:rPr>
        <w:fldChar w:fldCharType="separate"/>
      </w:r>
    </w:p>
    <w:p w14:paraId="166FCA9E" w14:textId="0EC9B0FE" w:rsidR="00610352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13" w:anchor="_Toc183156027" w:history="1">
        <w:r w:rsidR="00610352" w:rsidRPr="00D4430C">
          <w:rPr>
            <w:rStyle w:val="Hyperlink"/>
            <w:noProof/>
          </w:rPr>
          <w:t>Figura 1 – Tela de Listagem de Documentos do Sistema GestQual.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_Toc183156027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11</w:t>
        </w:r>
        <w:r w:rsidR="00610352">
          <w:rPr>
            <w:noProof/>
            <w:webHidden/>
          </w:rPr>
          <w:fldChar w:fldCharType="end"/>
        </w:r>
      </w:hyperlink>
    </w:p>
    <w:p w14:paraId="59BCDB4D" w14:textId="4D9BE9CF" w:rsidR="00610352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28" w:history="1">
        <w:r w:rsidR="00610352" w:rsidRPr="00D4430C">
          <w:rPr>
            <w:rStyle w:val="Hyperlink"/>
            <w:noProof/>
          </w:rPr>
          <w:t>Figura 2 – Sistema Legado: Tela Principal.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_Toc183156028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11</w:t>
        </w:r>
        <w:r w:rsidR="00610352">
          <w:rPr>
            <w:noProof/>
            <w:webHidden/>
          </w:rPr>
          <w:fldChar w:fldCharType="end"/>
        </w:r>
      </w:hyperlink>
    </w:p>
    <w:p w14:paraId="3D35F2E3" w14:textId="7E36257F" w:rsidR="00610352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14" w:anchor="_Toc183156029" w:history="1">
        <w:r w:rsidR="00610352" w:rsidRPr="00D4430C">
          <w:rPr>
            <w:rStyle w:val="Hyperlink"/>
            <w:noProof/>
          </w:rPr>
          <w:t>Figura 3 – Sistema Legado: (a) Menu principal do software, (b) Cadastro das aprovações nos processos e (c) Barra com dados na tela de pesquisa.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_Toc183156029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12</w:t>
        </w:r>
        <w:r w:rsidR="00610352">
          <w:rPr>
            <w:noProof/>
            <w:webHidden/>
          </w:rPr>
          <w:fldChar w:fldCharType="end"/>
        </w:r>
      </w:hyperlink>
    </w:p>
    <w:p w14:paraId="59B3C71B" w14:textId="2BF1D447" w:rsidR="00610352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30" w:history="1">
        <w:r w:rsidR="00610352" w:rsidRPr="00D4430C">
          <w:rPr>
            <w:rStyle w:val="Hyperlink"/>
            <w:noProof/>
          </w:rPr>
          <w:t>Figura 4 – Diagrama de Classes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_Toc183156030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17</w:t>
        </w:r>
        <w:r w:rsidR="00610352">
          <w:rPr>
            <w:noProof/>
            <w:webHidden/>
          </w:rPr>
          <w:fldChar w:fldCharType="end"/>
        </w:r>
      </w:hyperlink>
    </w:p>
    <w:p w14:paraId="60EA2C13" w14:textId="5969F8AB" w:rsidR="00610352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31" w:history="1">
        <w:r w:rsidR="00610352" w:rsidRPr="00D4430C">
          <w:rPr>
            <w:rStyle w:val="Hyperlink"/>
            <w:noProof/>
          </w:rPr>
          <w:t>Figura 5 – Diagrama de Atores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_Toc183156031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27</w:t>
        </w:r>
        <w:r w:rsidR="00610352">
          <w:rPr>
            <w:noProof/>
            <w:webHidden/>
          </w:rPr>
          <w:fldChar w:fldCharType="end"/>
        </w:r>
      </w:hyperlink>
    </w:p>
    <w:p w14:paraId="12A9C9DE" w14:textId="2ACB2203" w:rsidR="00610352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32" w:history="1">
        <w:r w:rsidR="00610352" w:rsidRPr="00D4430C">
          <w:rPr>
            <w:rStyle w:val="Hyperlink"/>
            <w:noProof/>
          </w:rPr>
          <w:t>Figura 6 – Diagrama de Caso de Uso Geral: Visão do Administrador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_Toc183156032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35</w:t>
        </w:r>
        <w:r w:rsidR="00610352">
          <w:rPr>
            <w:noProof/>
            <w:webHidden/>
          </w:rPr>
          <w:fldChar w:fldCharType="end"/>
        </w:r>
      </w:hyperlink>
    </w:p>
    <w:p w14:paraId="16B211E2" w14:textId="0840389A" w:rsidR="00610352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33" w:history="1">
        <w:r w:rsidR="00610352" w:rsidRPr="00D4430C">
          <w:rPr>
            <w:rStyle w:val="Hyperlink"/>
            <w:noProof/>
          </w:rPr>
          <w:t>Figura 7 – Diagrama de Caso de Uso Específico: Administrador – Cadastrar Estado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_Toc183156033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36</w:t>
        </w:r>
        <w:r w:rsidR="00610352">
          <w:rPr>
            <w:noProof/>
            <w:webHidden/>
          </w:rPr>
          <w:fldChar w:fldCharType="end"/>
        </w:r>
      </w:hyperlink>
    </w:p>
    <w:p w14:paraId="4864C279" w14:textId="7AF3AAFD" w:rsidR="00610352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34" w:history="1">
        <w:r w:rsidR="00610352" w:rsidRPr="00D4430C">
          <w:rPr>
            <w:rStyle w:val="Hyperlink"/>
            <w:noProof/>
          </w:rPr>
          <w:t>Figura 8 – Diagrama de Caso de Uso Específico: Administrador – Cadastrar Usuário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_Toc183156034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38</w:t>
        </w:r>
        <w:r w:rsidR="00610352">
          <w:rPr>
            <w:noProof/>
            <w:webHidden/>
          </w:rPr>
          <w:fldChar w:fldCharType="end"/>
        </w:r>
      </w:hyperlink>
    </w:p>
    <w:p w14:paraId="5C857EB6" w14:textId="6611997F" w:rsidR="00610352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35" w:history="1">
        <w:r w:rsidR="00610352" w:rsidRPr="00D4430C">
          <w:rPr>
            <w:rStyle w:val="Hyperlink"/>
            <w:noProof/>
          </w:rPr>
          <w:t>Figura 10 – Fluxo do Caso de Uso Geral de Bairro.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_Toc183156035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40</w:t>
        </w:r>
        <w:r w:rsidR="00610352">
          <w:rPr>
            <w:noProof/>
            <w:webHidden/>
          </w:rPr>
          <w:fldChar w:fldCharType="end"/>
        </w:r>
      </w:hyperlink>
    </w:p>
    <w:p w14:paraId="085AF565" w14:textId="3697CB85" w:rsidR="00610352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36" w:history="1">
        <w:r w:rsidR="00610352" w:rsidRPr="00D4430C">
          <w:rPr>
            <w:rStyle w:val="Hyperlink"/>
            <w:noProof/>
          </w:rPr>
          <w:t>Figura 11 – Fluxo do Caso de Uso Geral de TipoLogradouro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_Toc183156036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44</w:t>
        </w:r>
        <w:r w:rsidR="00610352">
          <w:rPr>
            <w:noProof/>
            <w:webHidden/>
          </w:rPr>
          <w:fldChar w:fldCharType="end"/>
        </w:r>
      </w:hyperlink>
    </w:p>
    <w:p w14:paraId="2484DF09" w14:textId="334626AE" w:rsidR="00610352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37" w:history="1">
        <w:r w:rsidR="00610352" w:rsidRPr="00D4430C">
          <w:rPr>
            <w:rStyle w:val="Hyperlink"/>
            <w:noProof/>
          </w:rPr>
          <w:t xml:space="preserve">Figura 12 – Diagrama de Sequência - Ator Administrador: Fluxo do cadastro de Estado 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_Toc183156037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49</w:t>
        </w:r>
        <w:r w:rsidR="00610352">
          <w:rPr>
            <w:noProof/>
            <w:webHidden/>
          </w:rPr>
          <w:fldChar w:fldCharType="end"/>
        </w:r>
      </w:hyperlink>
    </w:p>
    <w:p w14:paraId="186D30B7" w14:textId="31F58B4E" w:rsidR="00610352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38" w:history="1">
        <w:r w:rsidR="00610352" w:rsidRPr="00D06D1F">
          <w:rPr>
            <w:rStyle w:val="Hyperlink"/>
            <w:noProof/>
          </w:rPr>
          <w:t xml:space="preserve">Figura 13 </w:t>
        </w:r>
        <w:r w:rsidR="00610352" w:rsidRPr="00D4430C">
          <w:rPr>
            <w:rStyle w:val="Hyperlink"/>
            <w:b/>
            <w:noProof/>
          </w:rPr>
          <w:t xml:space="preserve">– </w:t>
        </w:r>
        <w:r w:rsidR="00610352" w:rsidRPr="00D4430C">
          <w:rPr>
            <w:rStyle w:val="Hyperlink"/>
            <w:noProof/>
          </w:rPr>
          <w:t>Diagrama de Sequência - Ator Administrador: Fluxo do excluir de Estado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_Toc183156038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50</w:t>
        </w:r>
        <w:r w:rsidR="00610352">
          <w:rPr>
            <w:noProof/>
            <w:webHidden/>
          </w:rPr>
          <w:fldChar w:fldCharType="end"/>
        </w:r>
      </w:hyperlink>
    </w:p>
    <w:p w14:paraId="2FF2AB28" w14:textId="67B0BF0D" w:rsidR="00610352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39" w:history="1">
        <w:r w:rsidR="00610352" w:rsidRPr="00D4430C">
          <w:rPr>
            <w:rStyle w:val="Hyperlink"/>
            <w:noProof/>
          </w:rPr>
          <w:t>Figura 14 – Cenário Engenheira de Obras da Prefeitura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_Toc183156039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51</w:t>
        </w:r>
        <w:r w:rsidR="00610352">
          <w:rPr>
            <w:noProof/>
            <w:webHidden/>
          </w:rPr>
          <w:fldChar w:fldCharType="end"/>
        </w:r>
      </w:hyperlink>
    </w:p>
    <w:p w14:paraId="0B9CECBC" w14:textId="24DFC266" w:rsidR="00610352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40" w:history="1">
        <w:r w:rsidR="00610352" w:rsidRPr="00D4430C">
          <w:rPr>
            <w:rStyle w:val="Hyperlink"/>
            <w:noProof/>
          </w:rPr>
          <w:t>Figura 15 – Cenário Engenheira de Obras da Prefeitura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_Toc183156040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52</w:t>
        </w:r>
        <w:r w:rsidR="00610352">
          <w:rPr>
            <w:noProof/>
            <w:webHidden/>
          </w:rPr>
          <w:fldChar w:fldCharType="end"/>
        </w:r>
      </w:hyperlink>
    </w:p>
    <w:p w14:paraId="1E329B8D" w14:textId="4E1B4CFC" w:rsidR="00610352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41" w:history="1">
        <w:r w:rsidR="00610352" w:rsidRPr="00D4430C">
          <w:rPr>
            <w:rStyle w:val="Hyperlink"/>
            <w:noProof/>
          </w:rPr>
          <w:t>Figura 16 – Persona Engenheira Civil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_Toc183156041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53</w:t>
        </w:r>
        <w:r w:rsidR="00610352">
          <w:rPr>
            <w:noProof/>
            <w:webHidden/>
          </w:rPr>
          <w:fldChar w:fldCharType="end"/>
        </w:r>
      </w:hyperlink>
    </w:p>
    <w:p w14:paraId="16862CFE" w14:textId="5C415FBA" w:rsidR="00610352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42" w:history="1">
        <w:r w:rsidR="00610352" w:rsidRPr="00D4430C">
          <w:rPr>
            <w:rStyle w:val="Hyperlink"/>
            <w:noProof/>
          </w:rPr>
          <w:t>Figura 17 – Persona Engenheiro de Campo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_Toc183156042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53</w:t>
        </w:r>
        <w:r w:rsidR="00610352">
          <w:rPr>
            <w:noProof/>
            <w:webHidden/>
          </w:rPr>
          <w:fldChar w:fldCharType="end"/>
        </w:r>
      </w:hyperlink>
    </w:p>
    <w:p w14:paraId="3478CBAA" w14:textId="4D841CBD" w:rsidR="00610352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43" w:history="1">
        <w:r w:rsidR="00610352" w:rsidRPr="00D4430C">
          <w:rPr>
            <w:rStyle w:val="Hyperlink"/>
            <w:noProof/>
          </w:rPr>
          <w:t xml:space="preserve">Figura 18 – </w:t>
        </w:r>
        <w:r w:rsidR="00610352" w:rsidRPr="00D4430C">
          <w:rPr>
            <w:rStyle w:val="Hyperlink"/>
            <w:i/>
            <w:noProof/>
          </w:rPr>
          <w:t>Wireframe</w:t>
        </w:r>
        <w:r w:rsidR="00610352" w:rsidRPr="00D4430C">
          <w:rPr>
            <w:rStyle w:val="Hyperlink"/>
            <w:noProof/>
          </w:rPr>
          <w:t xml:space="preserve"> da Tela de Login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_Toc183156043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54</w:t>
        </w:r>
        <w:r w:rsidR="00610352">
          <w:rPr>
            <w:noProof/>
            <w:webHidden/>
          </w:rPr>
          <w:fldChar w:fldCharType="end"/>
        </w:r>
      </w:hyperlink>
    </w:p>
    <w:p w14:paraId="192A05DD" w14:textId="59307428" w:rsidR="00610352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44" w:history="1">
        <w:r w:rsidR="00610352" w:rsidRPr="00D4430C">
          <w:rPr>
            <w:rStyle w:val="Hyperlink"/>
            <w:noProof/>
          </w:rPr>
          <w:t>Figura 19 – Wireframe da Tela Inicial do Sistema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_Toc183156044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55</w:t>
        </w:r>
        <w:r w:rsidR="00610352">
          <w:rPr>
            <w:noProof/>
            <w:webHidden/>
          </w:rPr>
          <w:fldChar w:fldCharType="end"/>
        </w:r>
      </w:hyperlink>
    </w:p>
    <w:p w14:paraId="7C2F9F3C" w14:textId="1588BF1D" w:rsidR="00610352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45" w:history="1">
        <w:r w:rsidR="00610352" w:rsidRPr="00D4430C">
          <w:rPr>
            <w:rStyle w:val="Hyperlink"/>
            <w:noProof/>
          </w:rPr>
          <w:t>Figura 20 – Wireframe Tela de Cadastro de Estado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_Toc183156045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56</w:t>
        </w:r>
        <w:r w:rsidR="00610352">
          <w:rPr>
            <w:noProof/>
            <w:webHidden/>
          </w:rPr>
          <w:fldChar w:fldCharType="end"/>
        </w:r>
      </w:hyperlink>
    </w:p>
    <w:p w14:paraId="49FCCA97" w14:textId="23A5460C" w:rsidR="00610352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46" w:history="1">
        <w:r w:rsidR="00610352" w:rsidRPr="00D4430C">
          <w:rPr>
            <w:rStyle w:val="Hyperlink"/>
            <w:noProof/>
          </w:rPr>
          <w:t>Figura 21 – Wireframe Tela de Cadastro de Cidade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_Toc183156046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57</w:t>
        </w:r>
        <w:r w:rsidR="00610352">
          <w:rPr>
            <w:noProof/>
            <w:webHidden/>
          </w:rPr>
          <w:fldChar w:fldCharType="end"/>
        </w:r>
      </w:hyperlink>
    </w:p>
    <w:p w14:paraId="01F4DE32" w14:textId="48D4080D" w:rsidR="00610352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47" w:history="1">
        <w:r w:rsidR="00610352" w:rsidRPr="00D4430C">
          <w:rPr>
            <w:rStyle w:val="Hyperlink"/>
            <w:noProof/>
          </w:rPr>
          <w:t>Figura 22 – Protótipo de Tela de Login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_Toc183156047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58</w:t>
        </w:r>
        <w:r w:rsidR="00610352">
          <w:rPr>
            <w:noProof/>
            <w:webHidden/>
          </w:rPr>
          <w:fldChar w:fldCharType="end"/>
        </w:r>
      </w:hyperlink>
    </w:p>
    <w:p w14:paraId="29FCE7C0" w14:textId="41B7B877" w:rsidR="00610352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48" w:history="1">
        <w:r w:rsidR="00610352" w:rsidRPr="00D4430C">
          <w:rPr>
            <w:rStyle w:val="Hyperlink"/>
            <w:noProof/>
          </w:rPr>
          <w:t>Figura 23 – Protótipo de Tela Inicial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_Toc183156048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59</w:t>
        </w:r>
        <w:r w:rsidR="00610352">
          <w:rPr>
            <w:noProof/>
            <w:webHidden/>
          </w:rPr>
          <w:fldChar w:fldCharType="end"/>
        </w:r>
      </w:hyperlink>
    </w:p>
    <w:p w14:paraId="66538472" w14:textId="7745E316" w:rsidR="00610352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49" w:history="1">
        <w:r w:rsidR="00610352" w:rsidRPr="00D4430C">
          <w:rPr>
            <w:rStyle w:val="Hyperlink"/>
            <w:noProof/>
          </w:rPr>
          <w:t>Figura 24 – Protótipo da Tela de Cadastro de Estado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_Toc183156049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60</w:t>
        </w:r>
        <w:r w:rsidR="00610352">
          <w:rPr>
            <w:noProof/>
            <w:webHidden/>
          </w:rPr>
          <w:fldChar w:fldCharType="end"/>
        </w:r>
      </w:hyperlink>
    </w:p>
    <w:p w14:paraId="2D0CF623" w14:textId="648EC99D" w:rsidR="00610352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50" w:history="1">
        <w:r w:rsidR="00610352" w:rsidRPr="00D4430C">
          <w:rPr>
            <w:rStyle w:val="Hyperlink"/>
            <w:noProof/>
          </w:rPr>
          <w:t>Figura 25 – Protótipo da Tela de Cadastro de Cidade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_Toc183156050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61</w:t>
        </w:r>
        <w:r w:rsidR="00610352">
          <w:rPr>
            <w:noProof/>
            <w:webHidden/>
          </w:rPr>
          <w:fldChar w:fldCharType="end"/>
        </w:r>
      </w:hyperlink>
    </w:p>
    <w:p w14:paraId="654B65B1" w14:textId="7E4F1970" w:rsidR="00610352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51" w:history="1">
        <w:r w:rsidR="00610352" w:rsidRPr="00D4430C">
          <w:rPr>
            <w:rStyle w:val="Hyperlink"/>
            <w:noProof/>
          </w:rPr>
          <w:t>Figura 26 – Mapeamento do Objeto Relacional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_Toc183156051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63</w:t>
        </w:r>
        <w:r w:rsidR="00610352">
          <w:rPr>
            <w:noProof/>
            <w:webHidden/>
          </w:rPr>
          <w:fldChar w:fldCharType="end"/>
        </w:r>
      </w:hyperlink>
    </w:p>
    <w:p w14:paraId="1889345C" w14:textId="10DBC866" w:rsidR="00610352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52" w:history="1">
        <w:r w:rsidR="00610352" w:rsidRPr="00D4430C">
          <w:rPr>
            <w:rStyle w:val="Hyperlink"/>
            <w:noProof/>
          </w:rPr>
          <w:t>Figura 27 – Tela Inicial do sistema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_Toc183156052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75</w:t>
        </w:r>
        <w:r w:rsidR="00610352">
          <w:rPr>
            <w:noProof/>
            <w:webHidden/>
          </w:rPr>
          <w:fldChar w:fldCharType="end"/>
        </w:r>
      </w:hyperlink>
    </w:p>
    <w:p w14:paraId="62AA66F7" w14:textId="536A6233" w:rsidR="00610352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53" w:history="1">
        <w:r w:rsidR="00610352" w:rsidRPr="00D4430C">
          <w:rPr>
            <w:rStyle w:val="Hyperlink"/>
            <w:noProof/>
          </w:rPr>
          <w:t>Figura 28 – Diagrama de Implantação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_Toc183156053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77</w:t>
        </w:r>
        <w:r w:rsidR="00610352">
          <w:rPr>
            <w:noProof/>
            <w:webHidden/>
          </w:rPr>
          <w:fldChar w:fldCharType="end"/>
        </w:r>
      </w:hyperlink>
    </w:p>
    <w:p w14:paraId="3E42AAE8" w14:textId="7ED0E94F" w:rsidR="00F328A6" w:rsidRDefault="004E0086" w:rsidP="00F328A6">
      <w:pPr>
        <w:pStyle w:val="Universidade"/>
        <w:spacing w:line="360" w:lineRule="auto"/>
        <w:rPr>
          <w:b w:val="0"/>
          <w:bCs/>
          <w:sz w:val="24"/>
          <w:szCs w:val="24"/>
        </w:rPr>
      </w:pPr>
      <w:r w:rsidRPr="00F328A6">
        <w:rPr>
          <w:b w:val="0"/>
          <w:bCs/>
          <w:sz w:val="24"/>
          <w:szCs w:val="24"/>
        </w:rPr>
        <w:fldChar w:fldCharType="end"/>
      </w:r>
    </w:p>
    <w:p w14:paraId="2F936EF1" w14:textId="123ABFD1" w:rsidR="00063FF6" w:rsidRDefault="00063FF6" w:rsidP="00F328A6">
      <w:pPr>
        <w:pStyle w:val="Universidade"/>
        <w:spacing w:line="360" w:lineRule="auto"/>
        <w:rPr>
          <w:b w:val="0"/>
          <w:bCs/>
          <w:sz w:val="24"/>
          <w:szCs w:val="24"/>
        </w:rPr>
      </w:pPr>
    </w:p>
    <w:p w14:paraId="72DD7CDB" w14:textId="360BDCCA" w:rsidR="00063FF6" w:rsidRDefault="00063FF6" w:rsidP="00F328A6">
      <w:pPr>
        <w:pStyle w:val="Universidade"/>
        <w:spacing w:line="360" w:lineRule="auto"/>
        <w:rPr>
          <w:b w:val="0"/>
          <w:bCs/>
          <w:sz w:val="24"/>
          <w:szCs w:val="24"/>
        </w:rPr>
      </w:pPr>
    </w:p>
    <w:p w14:paraId="0021F559" w14:textId="77777777" w:rsidR="00063FF6" w:rsidRDefault="00063FF6" w:rsidP="00F328A6">
      <w:pPr>
        <w:pStyle w:val="Universidade"/>
        <w:spacing w:line="360" w:lineRule="auto"/>
        <w:rPr>
          <w:b w:val="0"/>
          <w:bCs/>
          <w:sz w:val="24"/>
          <w:szCs w:val="24"/>
        </w:rPr>
      </w:pPr>
    </w:p>
    <w:p w14:paraId="67443AA0" w14:textId="629D0E83" w:rsidR="00395B09" w:rsidRPr="00F328A6" w:rsidRDefault="00395B09" w:rsidP="00F328A6">
      <w:pPr>
        <w:pStyle w:val="Universidade"/>
        <w:spacing w:line="360" w:lineRule="auto"/>
        <w:rPr>
          <w:sz w:val="24"/>
          <w:szCs w:val="24"/>
        </w:rPr>
      </w:pPr>
      <w:r w:rsidRPr="00F328A6">
        <w:rPr>
          <w:sz w:val="24"/>
          <w:szCs w:val="24"/>
        </w:rPr>
        <w:lastRenderedPageBreak/>
        <w:t xml:space="preserve">LISTA DE </w:t>
      </w:r>
      <w:r w:rsidR="005C599D" w:rsidRPr="00F328A6">
        <w:rPr>
          <w:sz w:val="24"/>
          <w:szCs w:val="24"/>
        </w:rPr>
        <w:t>QUADROS</w:t>
      </w:r>
    </w:p>
    <w:p w14:paraId="23B443CB" w14:textId="0D96D04B" w:rsidR="00887199" w:rsidRDefault="00D2678A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TOC \h \z \c "Quadro" </w:instrText>
      </w:r>
      <w:r>
        <w:rPr>
          <w:szCs w:val="24"/>
        </w:rPr>
        <w:fldChar w:fldCharType="separate"/>
      </w:r>
      <w:hyperlink w:anchor="_Toc182230580" w:history="1">
        <w:r w:rsidR="00887199" w:rsidRPr="002553FA">
          <w:rPr>
            <w:rStyle w:val="Hyperlink"/>
            <w:noProof/>
          </w:rPr>
          <w:t>Quadro 1 – Requisitos Funcionais do Sistema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_Toc182230580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12</w:t>
        </w:r>
        <w:r w:rsidR="00887199">
          <w:rPr>
            <w:noProof/>
            <w:webHidden/>
          </w:rPr>
          <w:fldChar w:fldCharType="end"/>
        </w:r>
      </w:hyperlink>
    </w:p>
    <w:p w14:paraId="55997B04" w14:textId="35541548" w:rsidR="00887199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81" w:history="1">
        <w:r w:rsidR="00887199" w:rsidRPr="002553FA">
          <w:rPr>
            <w:rStyle w:val="Hyperlink"/>
            <w:noProof/>
          </w:rPr>
          <w:t>Quadro 2 – Requisitos Não Funcionais do Sistema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_Toc182230581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14</w:t>
        </w:r>
        <w:r w:rsidR="00887199">
          <w:rPr>
            <w:noProof/>
            <w:webHidden/>
          </w:rPr>
          <w:fldChar w:fldCharType="end"/>
        </w:r>
      </w:hyperlink>
    </w:p>
    <w:p w14:paraId="7C113219" w14:textId="12CB78F3" w:rsidR="00887199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82" w:history="1">
        <w:r w:rsidR="00887199" w:rsidRPr="002553FA">
          <w:rPr>
            <w:rStyle w:val="Hyperlink"/>
            <w:noProof/>
          </w:rPr>
          <w:t>Quadro 3 – Descrição da Classe TipoUsuário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_Toc182230582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16</w:t>
        </w:r>
        <w:r w:rsidR="00887199">
          <w:rPr>
            <w:noProof/>
            <w:webHidden/>
          </w:rPr>
          <w:fldChar w:fldCharType="end"/>
        </w:r>
      </w:hyperlink>
    </w:p>
    <w:p w14:paraId="3ABBEDA1" w14:textId="48C7F1DA" w:rsidR="00887199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83" w:history="1">
        <w:r w:rsidR="00887199" w:rsidRPr="002553FA">
          <w:rPr>
            <w:rStyle w:val="Hyperlink"/>
            <w:noProof/>
          </w:rPr>
          <w:t>Quadro 4 - Descrição da Classe Auditoria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_Toc182230583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17</w:t>
        </w:r>
        <w:r w:rsidR="00887199">
          <w:rPr>
            <w:noProof/>
            <w:webHidden/>
          </w:rPr>
          <w:fldChar w:fldCharType="end"/>
        </w:r>
      </w:hyperlink>
    </w:p>
    <w:p w14:paraId="56981FC4" w14:textId="4EA8E4A5" w:rsidR="00887199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84" w:history="1">
        <w:r w:rsidR="00887199" w:rsidRPr="002553FA">
          <w:rPr>
            <w:rStyle w:val="Hyperlink"/>
            <w:noProof/>
          </w:rPr>
          <w:t>Quadro 5 – Descrição da Classe Usuário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_Toc182230584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17</w:t>
        </w:r>
        <w:r w:rsidR="00887199">
          <w:rPr>
            <w:noProof/>
            <w:webHidden/>
          </w:rPr>
          <w:fldChar w:fldCharType="end"/>
        </w:r>
      </w:hyperlink>
    </w:p>
    <w:p w14:paraId="250779B9" w14:textId="1D2D1754" w:rsidR="00887199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85" w:history="1">
        <w:r w:rsidR="00887199" w:rsidRPr="002553FA">
          <w:rPr>
            <w:rStyle w:val="Hyperlink"/>
            <w:noProof/>
          </w:rPr>
          <w:t>Quadro 6 – Descrição da Classe Pessoa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_Toc182230585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17</w:t>
        </w:r>
        <w:r w:rsidR="00887199">
          <w:rPr>
            <w:noProof/>
            <w:webHidden/>
          </w:rPr>
          <w:fldChar w:fldCharType="end"/>
        </w:r>
      </w:hyperlink>
    </w:p>
    <w:p w14:paraId="2AD567AE" w14:textId="0FFC318D" w:rsidR="00887199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86" w:history="1">
        <w:r w:rsidR="00887199" w:rsidRPr="002553FA">
          <w:rPr>
            <w:rStyle w:val="Hyperlink"/>
            <w:noProof/>
          </w:rPr>
          <w:t>Quadro 7 – Descrição da Classe Munícipe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_Toc182230586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18</w:t>
        </w:r>
        <w:r w:rsidR="00887199">
          <w:rPr>
            <w:noProof/>
            <w:webHidden/>
          </w:rPr>
          <w:fldChar w:fldCharType="end"/>
        </w:r>
      </w:hyperlink>
    </w:p>
    <w:p w14:paraId="57F73DE6" w14:textId="4A078B74" w:rsidR="00887199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87" w:history="1">
        <w:r w:rsidR="00887199" w:rsidRPr="002553FA">
          <w:rPr>
            <w:rStyle w:val="Hyperlink"/>
            <w:noProof/>
          </w:rPr>
          <w:t>Quadro 8 – Descrição da Classe Engenheiro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_Toc182230587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18</w:t>
        </w:r>
        <w:r w:rsidR="00887199">
          <w:rPr>
            <w:noProof/>
            <w:webHidden/>
          </w:rPr>
          <w:fldChar w:fldCharType="end"/>
        </w:r>
      </w:hyperlink>
    </w:p>
    <w:p w14:paraId="430E8988" w14:textId="5B6C1EF9" w:rsidR="00887199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88" w:history="1">
        <w:r w:rsidR="00887199" w:rsidRPr="002553FA">
          <w:rPr>
            <w:rStyle w:val="Hyperlink"/>
            <w:noProof/>
          </w:rPr>
          <w:t>Quadro 9 – Descrição da Classe Fiscal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_Toc182230588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18</w:t>
        </w:r>
        <w:r w:rsidR="00887199">
          <w:rPr>
            <w:noProof/>
            <w:webHidden/>
          </w:rPr>
          <w:fldChar w:fldCharType="end"/>
        </w:r>
      </w:hyperlink>
    </w:p>
    <w:p w14:paraId="1FBEEC3E" w14:textId="69B10FA0" w:rsidR="00887199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89" w:history="1">
        <w:r w:rsidR="00887199" w:rsidRPr="002553FA">
          <w:rPr>
            <w:rStyle w:val="Hyperlink"/>
            <w:noProof/>
          </w:rPr>
          <w:t>Quadro 10 – Descrição da Classe Estado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_Toc182230589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19</w:t>
        </w:r>
        <w:r w:rsidR="00887199">
          <w:rPr>
            <w:noProof/>
            <w:webHidden/>
          </w:rPr>
          <w:fldChar w:fldCharType="end"/>
        </w:r>
      </w:hyperlink>
    </w:p>
    <w:p w14:paraId="7A79C516" w14:textId="5754DCDD" w:rsidR="00887199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0" w:history="1">
        <w:r w:rsidR="00887199" w:rsidRPr="002553FA">
          <w:rPr>
            <w:rStyle w:val="Hyperlink"/>
            <w:noProof/>
          </w:rPr>
          <w:t>Quadro 11 – Descrição da Classe Cidade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_Toc182230590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19</w:t>
        </w:r>
        <w:r w:rsidR="00887199">
          <w:rPr>
            <w:noProof/>
            <w:webHidden/>
          </w:rPr>
          <w:fldChar w:fldCharType="end"/>
        </w:r>
      </w:hyperlink>
    </w:p>
    <w:p w14:paraId="2C8AD088" w14:textId="297EF2DA" w:rsidR="00887199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1" w:history="1">
        <w:r w:rsidR="00887199" w:rsidRPr="002553FA">
          <w:rPr>
            <w:rStyle w:val="Hyperlink"/>
            <w:noProof/>
          </w:rPr>
          <w:t>Quadro 12 – Descrição da Classe Bairro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_Toc182230591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19</w:t>
        </w:r>
        <w:r w:rsidR="00887199">
          <w:rPr>
            <w:noProof/>
            <w:webHidden/>
          </w:rPr>
          <w:fldChar w:fldCharType="end"/>
        </w:r>
      </w:hyperlink>
    </w:p>
    <w:p w14:paraId="646ECED7" w14:textId="1389AD89" w:rsidR="00887199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2" w:history="1">
        <w:r w:rsidR="00887199" w:rsidRPr="002553FA">
          <w:rPr>
            <w:rStyle w:val="Hyperlink"/>
            <w:noProof/>
          </w:rPr>
          <w:t>Quadro 13 – Descrição da Classe TipoLogradouro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_Toc182230592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20</w:t>
        </w:r>
        <w:r w:rsidR="00887199">
          <w:rPr>
            <w:noProof/>
            <w:webHidden/>
          </w:rPr>
          <w:fldChar w:fldCharType="end"/>
        </w:r>
      </w:hyperlink>
    </w:p>
    <w:p w14:paraId="0A01FB5B" w14:textId="76B92428" w:rsidR="00887199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3" w:history="1">
        <w:r w:rsidR="00887199" w:rsidRPr="002553FA">
          <w:rPr>
            <w:rStyle w:val="Hyperlink"/>
            <w:noProof/>
          </w:rPr>
          <w:t>Quadro 14 – Descrição da Classe Logradouro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_Toc182230593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20</w:t>
        </w:r>
        <w:r w:rsidR="00887199">
          <w:rPr>
            <w:noProof/>
            <w:webHidden/>
          </w:rPr>
          <w:fldChar w:fldCharType="end"/>
        </w:r>
      </w:hyperlink>
    </w:p>
    <w:p w14:paraId="09147F18" w14:textId="02562ED8" w:rsidR="00887199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4" w:history="1">
        <w:r w:rsidR="00887199" w:rsidRPr="002553FA">
          <w:rPr>
            <w:rStyle w:val="Hyperlink"/>
            <w:noProof/>
          </w:rPr>
          <w:t>Quadro 15 – Descrição da Classe Imóvel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_Toc182230594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20</w:t>
        </w:r>
        <w:r w:rsidR="00887199">
          <w:rPr>
            <w:noProof/>
            <w:webHidden/>
          </w:rPr>
          <w:fldChar w:fldCharType="end"/>
        </w:r>
      </w:hyperlink>
    </w:p>
    <w:p w14:paraId="725C7590" w14:textId="74FDE655" w:rsidR="00887199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5" w:history="1">
        <w:r w:rsidR="00887199" w:rsidRPr="002553FA">
          <w:rPr>
            <w:rStyle w:val="Hyperlink"/>
            <w:noProof/>
          </w:rPr>
          <w:t>Quadro 17 – Fluxo do Caso de Uso: Administrador – Cadastrar Bairro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_Toc182230595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39</w:t>
        </w:r>
        <w:r w:rsidR="00887199">
          <w:rPr>
            <w:noProof/>
            <w:webHidden/>
          </w:rPr>
          <w:fldChar w:fldCharType="end"/>
        </w:r>
      </w:hyperlink>
    </w:p>
    <w:p w14:paraId="6016F7D7" w14:textId="2C5D44DD" w:rsidR="00887199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6" w:history="1">
        <w:r w:rsidR="00887199" w:rsidRPr="002553FA">
          <w:rPr>
            <w:rStyle w:val="Hyperlink"/>
            <w:noProof/>
          </w:rPr>
          <w:t>Quadro 18 – Fluxo do Caso de Uso: Administrador – Alterar Bairro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_Toc182230596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40</w:t>
        </w:r>
        <w:r w:rsidR="00887199">
          <w:rPr>
            <w:noProof/>
            <w:webHidden/>
          </w:rPr>
          <w:fldChar w:fldCharType="end"/>
        </w:r>
      </w:hyperlink>
    </w:p>
    <w:p w14:paraId="6C2EEDE9" w14:textId="356B6E31" w:rsidR="00887199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7" w:history="1">
        <w:r w:rsidR="00887199" w:rsidRPr="002553FA">
          <w:rPr>
            <w:rStyle w:val="Hyperlink"/>
            <w:noProof/>
          </w:rPr>
          <w:t>Quadro 19 – Fluxo do Caso de Uso: Administrador – Excluir Bairro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_Toc182230597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41</w:t>
        </w:r>
        <w:r w:rsidR="00887199">
          <w:rPr>
            <w:noProof/>
            <w:webHidden/>
          </w:rPr>
          <w:fldChar w:fldCharType="end"/>
        </w:r>
      </w:hyperlink>
    </w:p>
    <w:p w14:paraId="5F69F8AE" w14:textId="43E0754B" w:rsidR="00887199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8" w:history="1">
        <w:r w:rsidR="00887199" w:rsidRPr="002553FA">
          <w:rPr>
            <w:rStyle w:val="Hyperlink"/>
            <w:noProof/>
          </w:rPr>
          <w:t>Quadro 20 – Fluxo do Caso de Uso: Administrador – Listar Bairro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_Toc182230598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42</w:t>
        </w:r>
        <w:r w:rsidR="00887199">
          <w:rPr>
            <w:noProof/>
            <w:webHidden/>
          </w:rPr>
          <w:fldChar w:fldCharType="end"/>
        </w:r>
      </w:hyperlink>
    </w:p>
    <w:p w14:paraId="7F7620EB" w14:textId="53DFC9C4" w:rsidR="00887199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9" w:history="1">
        <w:r w:rsidR="00887199" w:rsidRPr="002553FA">
          <w:rPr>
            <w:rStyle w:val="Hyperlink"/>
            <w:noProof/>
          </w:rPr>
          <w:t>Quadro 21 – Fluxo do Caso de Uso Geral de TipoLogradouro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_Toc182230599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43</w:t>
        </w:r>
        <w:r w:rsidR="00887199">
          <w:rPr>
            <w:noProof/>
            <w:webHidden/>
          </w:rPr>
          <w:fldChar w:fldCharType="end"/>
        </w:r>
      </w:hyperlink>
    </w:p>
    <w:p w14:paraId="71D9E548" w14:textId="479036AF" w:rsidR="00887199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0" w:history="1">
        <w:r w:rsidR="00887199" w:rsidRPr="002553FA">
          <w:rPr>
            <w:rStyle w:val="Hyperlink"/>
            <w:noProof/>
          </w:rPr>
          <w:t>Quadro 22 – Fluxo do Caso de Uso: Administrador – Alterar TipoLogradouro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_Toc182230600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44</w:t>
        </w:r>
        <w:r w:rsidR="00887199">
          <w:rPr>
            <w:noProof/>
            <w:webHidden/>
          </w:rPr>
          <w:fldChar w:fldCharType="end"/>
        </w:r>
      </w:hyperlink>
    </w:p>
    <w:p w14:paraId="4F3DFC8F" w14:textId="384CF4C4" w:rsidR="00887199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1" w:history="1">
        <w:r w:rsidR="00887199" w:rsidRPr="002553FA">
          <w:rPr>
            <w:rStyle w:val="Hyperlink"/>
            <w:noProof/>
          </w:rPr>
          <w:t>Quadro 23 – Fluxo do Caso de Uso: Administrador – Excluir Bairro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_Toc182230601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45</w:t>
        </w:r>
        <w:r w:rsidR="00887199">
          <w:rPr>
            <w:noProof/>
            <w:webHidden/>
          </w:rPr>
          <w:fldChar w:fldCharType="end"/>
        </w:r>
      </w:hyperlink>
    </w:p>
    <w:p w14:paraId="180EC81A" w14:textId="4C8DAD23" w:rsidR="00887199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2" w:history="1">
        <w:r w:rsidR="00887199" w:rsidRPr="002553FA">
          <w:rPr>
            <w:rStyle w:val="Hyperlink"/>
            <w:noProof/>
          </w:rPr>
          <w:t>Quadro 24 – Fluxo do Caso de Uso: Administrador – Listar TipoLogradouro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_Toc182230602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46</w:t>
        </w:r>
        <w:r w:rsidR="00887199">
          <w:rPr>
            <w:noProof/>
            <w:webHidden/>
          </w:rPr>
          <w:fldChar w:fldCharType="end"/>
        </w:r>
      </w:hyperlink>
    </w:p>
    <w:p w14:paraId="0A1F523C" w14:textId="6A98FF75" w:rsidR="00887199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3" w:history="1">
        <w:r w:rsidR="00887199" w:rsidRPr="002553FA">
          <w:rPr>
            <w:rStyle w:val="Hyperlink"/>
            <w:noProof/>
          </w:rPr>
          <w:t>Quadro 25 – Tabela Bairro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_Toc182230603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63</w:t>
        </w:r>
        <w:r w:rsidR="00887199">
          <w:rPr>
            <w:noProof/>
            <w:webHidden/>
          </w:rPr>
          <w:fldChar w:fldCharType="end"/>
        </w:r>
      </w:hyperlink>
    </w:p>
    <w:p w14:paraId="6EA27188" w14:textId="63799FF1" w:rsidR="00887199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4" w:history="1">
        <w:r w:rsidR="00887199" w:rsidRPr="002553FA">
          <w:rPr>
            <w:rStyle w:val="Hyperlink"/>
            <w:noProof/>
          </w:rPr>
          <w:t>Quadro 26 – Tabela Cidade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_Toc182230604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63</w:t>
        </w:r>
        <w:r w:rsidR="00887199">
          <w:rPr>
            <w:noProof/>
            <w:webHidden/>
          </w:rPr>
          <w:fldChar w:fldCharType="end"/>
        </w:r>
      </w:hyperlink>
    </w:p>
    <w:p w14:paraId="68EA4EE9" w14:textId="4B7DE5CE" w:rsidR="00887199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5" w:history="1">
        <w:r w:rsidR="00887199" w:rsidRPr="002553FA">
          <w:rPr>
            <w:rStyle w:val="Hyperlink"/>
            <w:noProof/>
          </w:rPr>
          <w:t>Quadro 27 – Tabela Configuração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_Toc182230605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63</w:t>
        </w:r>
        <w:r w:rsidR="00887199">
          <w:rPr>
            <w:noProof/>
            <w:webHidden/>
          </w:rPr>
          <w:fldChar w:fldCharType="end"/>
        </w:r>
      </w:hyperlink>
    </w:p>
    <w:p w14:paraId="7FE23F0C" w14:textId="083CFACD" w:rsidR="00887199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6" w:history="1">
        <w:r w:rsidR="00887199" w:rsidRPr="002553FA">
          <w:rPr>
            <w:rStyle w:val="Hyperlink"/>
            <w:noProof/>
          </w:rPr>
          <w:t>Quadro 28 – Tabela Documentoprocesso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_Toc182230606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64</w:t>
        </w:r>
        <w:r w:rsidR="00887199">
          <w:rPr>
            <w:noProof/>
            <w:webHidden/>
          </w:rPr>
          <w:fldChar w:fldCharType="end"/>
        </w:r>
      </w:hyperlink>
    </w:p>
    <w:p w14:paraId="2599999C" w14:textId="70288F7A" w:rsidR="00887199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7" w:history="1">
        <w:r w:rsidR="00887199" w:rsidRPr="002553FA">
          <w:rPr>
            <w:rStyle w:val="Hyperlink"/>
            <w:noProof/>
          </w:rPr>
          <w:t>Quadro 29 – Tabela Engenheiro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_Toc182230607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64</w:t>
        </w:r>
        <w:r w:rsidR="00887199">
          <w:rPr>
            <w:noProof/>
            <w:webHidden/>
          </w:rPr>
          <w:fldChar w:fldCharType="end"/>
        </w:r>
      </w:hyperlink>
    </w:p>
    <w:p w14:paraId="10A6BF08" w14:textId="4D7F4B14" w:rsidR="00887199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8" w:history="1">
        <w:r w:rsidR="00887199" w:rsidRPr="002553FA">
          <w:rPr>
            <w:rStyle w:val="Hyperlink"/>
            <w:noProof/>
          </w:rPr>
          <w:t>Quadro 30 – Tabela Etapa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_Toc182230608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64</w:t>
        </w:r>
        <w:r w:rsidR="00887199">
          <w:rPr>
            <w:noProof/>
            <w:webHidden/>
          </w:rPr>
          <w:fldChar w:fldCharType="end"/>
        </w:r>
      </w:hyperlink>
    </w:p>
    <w:p w14:paraId="67FB42B6" w14:textId="15A98F55" w:rsidR="00887199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9" w:history="1">
        <w:r w:rsidR="00887199" w:rsidRPr="002553FA">
          <w:rPr>
            <w:rStyle w:val="Hyperlink"/>
            <w:noProof/>
          </w:rPr>
          <w:t>Quadro 31 – Tabela Fiscal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_Toc182230609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65</w:t>
        </w:r>
        <w:r w:rsidR="00887199">
          <w:rPr>
            <w:noProof/>
            <w:webHidden/>
          </w:rPr>
          <w:fldChar w:fldCharType="end"/>
        </w:r>
      </w:hyperlink>
    </w:p>
    <w:p w14:paraId="2D3B31C9" w14:textId="1D6437F2" w:rsidR="00887199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0" w:history="1">
        <w:r w:rsidR="00887199" w:rsidRPr="002553FA">
          <w:rPr>
            <w:rStyle w:val="Hyperlink"/>
            <w:noProof/>
          </w:rPr>
          <w:t>Quadro 32 – Tabela Imovel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_Toc182230610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65</w:t>
        </w:r>
        <w:r w:rsidR="00887199">
          <w:rPr>
            <w:noProof/>
            <w:webHidden/>
          </w:rPr>
          <w:fldChar w:fldCharType="end"/>
        </w:r>
      </w:hyperlink>
    </w:p>
    <w:p w14:paraId="52F1B48D" w14:textId="5D073366" w:rsidR="00887199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1" w:history="1">
        <w:r w:rsidR="00887199" w:rsidRPr="002553FA">
          <w:rPr>
            <w:rStyle w:val="Hyperlink"/>
            <w:noProof/>
          </w:rPr>
          <w:t>Quadro 33 – Tabela Infraestrutura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_Toc182230611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65</w:t>
        </w:r>
        <w:r w:rsidR="00887199">
          <w:rPr>
            <w:noProof/>
            <w:webHidden/>
          </w:rPr>
          <w:fldChar w:fldCharType="end"/>
        </w:r>
      </w:hyperlink>
    </w:p>
    <w:p w14:paraId="1DA85878" w14:textId="0D22C0F1" w:rsidR="00887199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2" w:history="1">
        <w:r w:rsidR="00887199" w:rsidRPr="002553FA">
          <w:rPr>
            <w:rStyle w:val="Hyperlink"/>
            <w:noProof/>
          </w:rPr>
          <w:t>Quadro 34 – Tabela Instalação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_Toc182230612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66</w:t>
        </w:r>
        <w:r w:rsidR="00887199">
          <w:rPr>
            <w:noProof/>
            <w:webHidden/>
          </w:rPr>
          <w:fldChar w:fldCharType="end"/>
        </w:r>
      </w:hyperlink>
    </w:p>
    <w:p w14:paraId="5E56C5DD" w14:textId="70DEA1F9" w:rsidR="00887199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3" w:history="1">
        <w:r w:rsidR="00887199" w:rsidRPr="002553FA">
          <w:rPr>
            <w:rStyle w:val="Hyperlink"/>
            <w:noProof/>
          </w:rPr>
          <w:t>Quadro 35 – Tabela Logradouro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_Toc182230613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66</w:t>
        </w:r>
        <w:r w:rsidR="00887199">
          <w:rPr>
            <w:noProof/>
            <w:webHidden/>
          </w:rPr>
          <w:fldChar w:fldCharType="end"/>
        </w:r>
      </w:hyperlink>
    </w:p>
    <w:p w14:paraId="41F19A0F" w14:textId="0E5B6521" w:rsidR="00887199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4" w:history="1">
        <w:r w:rsidR="00887199" w:rsidRPr="002553FA">
          <w:rPr>
            <w:rStyle w:val="Hyperlink"/>
            <w:noProof/>
          </w:rPr>
          <w:t>Quadro 36 – Tabela Municipe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_Toc182230614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66</w:t>
        </w:r>
        <w:r w:rsidR="00887199">
          <w:rPr>
            <w:noProof/>
            <w:webHidden/>
          </w:rPr>
          <w:fldChar w:fldCharType="end"/>
        </w:r>
      </w:hyperlink>
    </w:p>
    <w:p w14:paraId="6CB00511" w14:textId="292DC6D8" w:rsidR="00887199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5" w:history="1">
        <w:r w:rsidR="00887199" w:rsidRPr="002553FA">
          <w:rPr>
            <w:rStyle w:val="Hyperlink"/>
            <w:noProof/>
          </w:rPr>
          <w:t>Quadro 37 – Tabela Ocupacaoatual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_Toc182230615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67</w:t>
        </w:r>
        <w:r w:rsidR="00887199">
          <w:rPr>
            <w:noProof/>
            <w:webHidden/>
          </w:rPr>
          <w:fldChar w:fldCharType="end"/>
        </w:r>
      </w:hyperlink>
    </w:p>
    <w:p w14:paraId="37BF524A" w14:textId="08A730E3" w:rsidR="00887199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6" w:history="1">
        <w:r w:rsidR="00887199" w:rsidRPr="002553FA">
          <w:rPr>
            <w:rStyle w:val="Hyperlink"/>
            <w:noProof/>
          </w:rPr>
          <w:t>Quadro 38 – Tabela Processo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_Toc182230616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67</w:t>
        </w:r>
        <w:r w:rsidR="00887199">
          <w:rPr>
            <w:noProof/>
            <w:webHidden/>
          </w:rPr>
          <w:fldChar w:fldCharType="end"/>
        </w:r>
      </w:hyperlink>
    </w:p>
    <w:p w14:paraId="41C4B720" w14:textId="74167993" w:rsidR="00887199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7" w:history="1">
        <w:r w:rsidR="00887199" w:rsidRPr="002553FA">
          <w:rPr>
            <w:rStyle w:val="Hyperlink"/>
            <w:noProof/>
          </w:rPr>
          <w:t>Quadro 39 – Tabela Sessao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_Toc182230617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67</w:t>
        </w:r>
        <w:r w:rsidR="00887199">
          <w:rPr>
            <w:noProof/>
            <w:webHidden/>
          </w:rPr>
          <w:fldChar w:fldCharType="end"/>
        </w:r>
      </w:hyperlink>
    </w:p>
    <w:p w14:paraId="32B22316" w14:textId="2AB9DC79" w:rsidR="00887199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8" w:history="1">
        <w:r w:rsidR="00887199" w:rsidRPr="002553FA">
          <w:rPr>
            <w:rStyle w:val="Hyperlink"/>
            <w:noProof/>
          </w:rPr>
          <w:t>Quadro 40 – Tabela Tipodocumento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_Toc182230618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68</w:t>
        </w:r>
        <w:r w:rsidR="00887199">
          <w:rPr>
            <w:noProof/>
            <w:webHidden/>
          </w:rPr>
          <w:fldChar w:fldCharType="end"/>
        </w:r>
      </w:hyperlink>
    </w:p>
    <w:p w14:paraId="76F8E25F" w14:textId="735F0D6E" w:rsidR="00887199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9" w:history="1">
        <w:r w:rsidR="00887199" w:rsidRPr="002553FA">
          <w:rPr>
            <w:rStyle w:val="Hyperlink"/>
            <w:noProof/>
          </w:rPr>
          <w:t>Quadro 41 – Tabela Tipodocumentoetapa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_Toc182230619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68</w:t>
        </w:r>
        <w:r w:rsidR="00887199">
          <w:rPr>
            <w:noProof/>
            <w:webHidden/>
          </w:rPr>
          <w:fldChar w:fldCharType="end"/>
        </w:r>
      </w:hyperlink>
    </w:p>
    <w:p w14:paraId="45115F7B" w14:textId="473DE287" w:rsidR="00887199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20" w:history="1">
        <w:r w:rsidR="00887199" w:rsidRPr="002553FA">
          <w:rPr>
            <w:rStyle w:val="Hyperlink"/>
            <w:noProof/>
          </w:rPr>
          <w:t>Quadro 42 - Tipoinfraestrutura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_Toc182230620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68</w:t>
        </w:r>
        <w:r w:rsidR="00887199">
          <w:rPr>
            <w:noProof/>
            <w:webHidden/>
          </w:rPr>
          <w:fldChar w:fldCharType="end"/>
        </w:r>
      </w:hyperlink>
    </w:p>
    <w:p w14:paraId="4688CD05" w14:textId="1ED76C0A" w:rsidR="00887199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21" w:history="1">
        <w:r w:rsidR="00887199" w:rsidRPr="002553FA">
          <w:rPr>
            <w:rStyle w:val="Hyperlink"/>
            <w:noProof/>
          </w:rPr>
          <w:t>Quadro 43 - Tipologradouro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_Toc182230621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68</w:t>
        </w:r>
        <w:r w:rsidR="00887199">
          <w:rPr>
            <w:noProof/>
            <w:webHidden/>
          </w:rPr>
          <w:fldChar w:fldCharType="end"/>
        </w:r>
      </w:hyperlink>
    </w:p>
    <w:p w14:paraId="092E22C5" w14:textId="642F0E5D" w:rsidR="00887199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22" w:history="1">
        <w:r w:rsidR="00887199" w:rsidRPr="002553FA">
          <w:rPr>
            <w:rStyle w:val="Hyperlink"/>
            <w:noProof/>
          </w:rPr>
          <w:t>Quadro 44 – Tabela Tipoprocesso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_Toc182230622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69</w:t>
        </w:r>
        <w:r w:rsidR="00887199">
          <w:rPr>
            <w:noProof/>
            <w:webHidden/>
          </w:rPr>
          <w:fldChar w:fldCharType="end"/>
        </w:r>
      </w:hyperlink>
    </w:p>
    <w:p w14:paraId="49F88CE6" w14:textId="4817569D" w:rsidR="00887199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23" w:history="1">
        <w:r w:rsidR="00887199" w:rsidRPr="002553FA">
          <w:rPr>
            <w:rStyle w:val="Hyperlink"/>
            <w:noProof/>
          </w:rPr>
          <w:t>Quadro 45 – Tabela Tipouso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_Toc182230623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69</w:t>
        </w:r>
        <w:r w:rsidR="00887199">
          <w:rPr>
            <w:noProof/>
            <w:webHidden/>
          </w:rPr>
          <w:fldChar w:fldCharType="end"/>
        </w:r>
      </w:hyperlink>
    </w:p>
    <w:p w14:paraId="5F422945" w14:textId="5BE60F83" w:rsidR="00887199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24" w:history="1">
        <w:r w:rsidR="00887199" w:rsidRPr="002553FA">
          <w:rPr>
            <w:rStyle w:val="Hyperlink"/>
            <w:noProof/>
          </w:rPr>
          <w:t>Quadro 46 – Tabela Tipousuario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_Toc182230624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69</w:t>
        </w:r>
        <w:r w:rsidR="00887199">
          <w:rPr>
            <w:noProof/>
            <w:webHidden/>
          </w:rPr>
          <w:fldChar w:fldCharType="end"/>
        </w:r>
      </w:hyperlink>
    </w:p>
    <w:p w14:paraId="0836347B" w14:textId="7BF1ABD5" w:rsidR="00887199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25" w:history="1">
        <w:r w:rsidR="00887199" w:rsidRPr="002553FA">
          <w:rPr>
            <w:rStyle w:val="Hyperlink"/>
            <w:noProof/>
          </w:rPr>
          <w:t>Quadro 47 – Tabela Topografia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_Toc182230625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69</w:t>
        </w:r>
        <w:r w:rsidR="00887199">
          <w:rPr>
            <w:noProof/>
            <w:webHidden/>
          </w:rPr>
          <w:fldChar w:fldCharType="end"/>
        </w:r>
      </w:hyperlink>
    </w:p>
    <w:p w14:paraId="22880231" w14:textId="779C7921" w:rsidR="00887199" w:rsidRDefault="0081667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26" w:history="1">
        <w:r w:rsidR="00887199" w:rsidRPr="002553FA">
          <w:rPr>
            <w:rStyle w:val="Hyperlink"/>
            <w:noProof/>
          </w:rPr>
          <w:t>Quadro 48 – Tabela Usuario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_Toc182230626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70</w:t>
        </w:r>
        <w:r w:rsidR="00887199">
          <w:rPr>
            <w:noProof/>
            <w:webHidden/>
          </w:rPr>
          <w:fldChar w:fldCharType="end"/>
        </w:r>
      </w:hyperlink>
    </w:p>
    <w:p w14:paraId="356BFFA6" w14:textId="7999FE0D" w:rsidR="00395B09" w:rsidRDefault="00D2678A" w:rsidP="00D2678A">
      <w:pPr>
        <w:pStyle w:val="ndicedeilustraes"/>
        <w:rPr>
          <w:szCs w:val="24"/>
        </w:rPr>
      </w:pPr>
      <w:r>
        <w:rPr>
          <w:szCs w:val="24"/>
        </w:rPr>
        <w:fldChar w:fldCharType="end"/>
      </w:r>
    </w:p>
    <w:p w14:paraId="638E35F1" w14:textId="77777777" w:rsidR="00D2678A" w:rsidRPr="00D2678A" w:rsidRDefault="00D2678A" w:rsidP="00D2678A">
      <w:pPr>
        <w:pStyle w:val="Pargrafo"/>
      </w:pPr>
    </w:p>
    <w:p w14:paraId="7B5DB50E" w14:textId="77777777" w:rsidR="00395B09" w:rsidRDefault="00395B09" w:rsidP="004E0086">
      <w:pPr>
        <w:pStyle w:val="Ttulo"/>
        <w:rPr>
          <w:szCs w:val="24"/>
        </w:rPr>
      </w:pPr>
    </w:p>
    <w:p w14:paraId="43643BDE" w14:textId="77777777" w:rsidR="00395B09" w:rsidRDefault="00395B09" w:rsidP="004E0086">
      <w:pPr>
        <w:pStyle w:val="Ttulo"/>
        <w:rPr>
          <w:szCs w:val="24"/>
        </w:rPr>
      </w:pPr>
    </w:p>
    <w:p w14:paraId="053F0EAA" w14:textId="77777777" w:rsidR="004C6F62" w:rsidRDefault="004C6F62" w:rsidP="004E0086">
      <w:pPr>
        <w:pStyle w:val="Ttulo"/>
        <w:rPr>
          <w:szCs w:val="24"/>
        </w:rPr>
        <w:sectPr w:rsidR="004C6F62" w:rsidSect="00686AE9">
          <w:type w:val="continuous"/>
          <w:pgSz w:w="11907" w:h="16840" w:code="9"/>
          <w:pgMar w:top="1701" w:right="1134" w:bottom="1134" w:left="1701" w:header="720" w:footer="720" w:gutter="0"/>
          <w:pgNumType w:start="1"/>
          <w:cols w:space="720"/>
          <w:docGrid w:linePitch="326"/>
        </w:sectPr>
      </w:pPr>
    </w:p>
    <w:p w14:paraId="7906A0EC" w14:textId="4FBDB581" w:rsidR="00BD4058" w:rsidRPr="00DE0E82" w:rsidRDefault="00F724F4" w:rsidP="004E0086">
      <w:pPr>
        <w:pStyle w:val="Ttulo"/>
        <w:rPr>
          <w:szCs w:val="24"/>
        </w:rPr>
      </w:pPr>
      <w:r w:rsidRPr="00DE0E82">
        <w:rPr>
          <w:szCs w:val="24"/>
        </w:rPr>
        <w:lastRenderedPageBreak/>
        <w:t>SUMÁRIO</w:t>
      </w:r>
      <w:r w:rsidR="00FB1824" w:rsidRPr="00DE0E82">
        <w:rPr>
          <w:szCs w:val="24"/>
        </w:rPr>
        <w:t xml:space="preserve"> </w:t>
      </w:r>
      <w:bookmarkStart w:id="1" w:name="_Toc253375252"/>
    </w:p>
    <w:p w14:paraId="25B88441" w14:textId="02DFC9B3" w:rsidR="00887199" w:rsidRDefault="00460066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 w:rsidRPr="00DE0E82">
        <w:rPr>
          <w:szCs w:val="24"/>
        </w:rPr>
        <w:fldChar w:fldCharType="begin"/>
      </w:r>
      <w:r w:rsidR="00A14D71" w:rsidRPr="00DE0E82">
        <w:rPr>
          <w:szCs w:val="24"/>
        </w:rPr>
        <w:instrText xml:space="preserve"> TOC \o "1-5" \h \z \t "Apêndice Anexo texto;8;Referência;6;Anexo;9;Apêndice;7" </w:instrText>
      </w:r>
      <w:r w:rsidRPr="00DE0E82">
        <w:rPr>
          <w:szCs w:val="24"/>
        </w:rPr>
        <w:fldChar w:fldCharType="separate"/>
      </w:r>
      <w:hyperlink w:anchor="_Toc182230627" w:history="1">
        <w:r w:rsidR="00887199" w:rsidRPr="00372BB2">
          <w:rPr>
            <w:rStyle w:val="Hyperlink"/>
            <w:noProof/>
          </w:rPr>
          <w:t>1</w:t>
        </w:r>
        <w:r w:rsidR="00887199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INTRODUÇÃO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_Toc182230627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5</w:t>
        </w:r>
        <w:r w:rsidR="00887199">
          <w:rPr>
            <w:noProof/>
            <w:webHidden/>
          </w:rPr>
          <w:fldChar w:fldCharType="end"/>
        </w:r>
      </w:hyperlink>
    </w:p>
    <w:p w14:paraId="32B682D6" w14:textId="452C348A" w:rsidR="00887199" w:rsidRDefault="0081667D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2230628" w:history="1">
        <w:r w:rsidR="00887199" w:rsidRPr="00372BB2">
          <w:rPr>
            <w:rStyle w:val="Hyperlink"/>
            <w:noProof/>
          </w:rPr>
          <w:t>2</w:t>
        </w:r>
        <w:r w:rsidR="00887199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LEVANTAMENTO DE REQUISITOS DE SOFTWARE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_Toc182230628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8</w:t>
        </w:r>
        <w:r w:rsidR="00887199">
          <w:rPr>
            <w:noProof/>
            <w:webHidden/>
          </w:rPr>
          <w:fldChar w:fldCharType="end"/>
        </w:r>
      </w:hyperlink>
    </w:p>
    <w:p w14:paraId="1EC621B0" w14:textId="2ECADDE6" w:rsidR="00887199" w:rsidRDefault="0081667D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29" w:history="1">
        <w:r w:rsidR="00887199" w:rsidRPr="00372BB2">
          <w:rPr>
            <w:rStyle w:val="Hyperlink"/>
            <w:noProof/>
          </w:rPr>
          <w:t>2.1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Descrição dos objetivos do sistema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_Toc182230629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8</w:t>
        </w:r>
        <w:r w:rsidR="00887199">
          <w:rPr>
            <w:noProof/>
            <w:webHidden/>
          </w:rPr>
          <w:fldChar w:fldCharType="end"/>
        </w:r>
      </w:hyperlink>
    </w:p>
    <w:p w14:paraId="32071D87" w14:textId="62C0B488" w:rsidR="00887199" w:rsidRDefault="0081667D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30" w:history="1">
        <w:r w:rsidR="00887199" w:rsidRPr="00372BB2">
          <w:rPr>
            <w:rStyle w:val="Hyperlink"/>
            <w:noProof/>
          </w:rPr>
          <w:t>2.2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Descrição do sistema atual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_Toc182230630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8</w:t>
        </w:r>
        <w:r w:rsidR="00887199">
          <w:rPr>
            <w:noProof/>
            <w:webHidden/>
          </w:rPr>
          <w:fldChar w:fldCharType="end"/>
        </w:r>
      </w:hyperlink>
    </w:p>
    <w:p w14:paraId="56048D8C" w14:textId="010D4F30" w:rsidR="00887199" w:rsidRDefault="0081667D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31" w:history="1">
        <w:r w:rsidR="00887199" w:rsidRPr="00372BB2">
          <w:rPr>
            <w:rStyle w:val="Hyperlink"/>
            <w:noProof/>
          </w:rPr>
          <w:t>2.3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Análise De Sistemas Existentes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_Toc182230631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9</w:t>
        </w:r>
        <w:r w:rsidR="00887199">
          <w:rPr>
            <w:noProof/>
            <w:webHidden/>
          </w:rPr>
          <w:fldChar w:fldCharType="end"/>
        </w:r>
      </w:hyperlink>
    </w:p>
    <w:p w14:paraId="07B714F8" w14:textId="7F5AC2E8" w:rsidR="00887199" w:rsidRDefault="0081667D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32" w:history="1">
        <w:r w:rsidR="00887199" w:rsidRPr="00372BB2">
          <w:rPr>
            <w:rStyle w:val="Hyperlink"/>
            <w:noProof/>
          </w:rPr>
          <w:t>2.4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Descrição dos principais problemas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_Toc182230632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11</w:t>
        </w:r>
        <w:r w:rsidR="00887199">
          <w:rPr>
            <w:noProof/>
            <w:webHidden/>
          </w:rPr>
          <w:fldChar w:fldCharType="end"/>
        </w:r>
      </w:hyperlink>
    </w:p>
    <w:p w14:paraId="15AC3128" w14:textId="505E692C" w:rsidR="00887199" w:rsidRDefault="0081667D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33" w:history="1">
        <w:r w:rsidR="00887199" w:rsidRPr="00372BB2">
          <w:rPr>
            <w:rStyle w:val="Hyperlink"/>
            <w:noProof/>
          </w:rPr>
          <w:t>2.5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Descrição dos requisitos funcionais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_Toc182230633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11</w:t>
        </w:r>
        <w:r w:rsidR="00887199">
          <w:rPr>
            <w:noProof/>
            <w:webHidden/>
          </w:rPr>
          <w:fldChar w:fldCharType="end"/>
        </w:r>
      </w:hyperlink>
    </w:p>
    <w:p w14:paraId="09E694D1" w14:textId="79968396" w:rsidR="00887199" w:rsidRDefault="0081667D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34" w:history="1">
        <w:r w:rsidR="00887199" w:rsidRPr="00372BB2">
          <w:rPr>
            <w:rStyle w:val="Hyperlink"/>
            <w:noProof/>
          </w:rPr>
          <w:t>2.6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Descrição dos requisitos não funcionais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_Toc182230634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14</w:t>
        </w:r>
        <w:r w:rsidR="00887199">
          <w:rPr>
            <w:noProof/>
            <w:webHidden/>
          </w:rPr>
          <w:fldChar w:fldCharType="end"/>
        </w:r>
      </w:hyperlink>
    </w:p>
    <w:p w14:paraId="6DE7BBC3" w14:textId="0E75068E" w:rsidR="00887199" w:rsidRDefault="0081667D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2230635" w:history="1">
        <w:r w:rsidR="00887199" w:rsidRPr="00372BB2">
          <w:rPr>
            <w:rStyle w:val="Hyperlink"/>
            <w:noProof/>
          </w:rPr>
          <w:t>3</w:t>
        </w:r>
        <w:r w:rsidR="00887199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VISÃO DE CASO DE USO – UML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_Toc182230635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15</w:t>
        </w:r>
        <w:r w:rsidR="00887199">
          <w:rPr>
            <w:noProof/>
            <w:webHidden/>
          </w:rPr>
          <w:fldChar w:fldCharType="end"/>
        </w:r>
      </w:hyperlink>
    </w:p>
    <w:p w14:paraId="6E1B1DA0" w14:textId="3B0D3B94" w:rsidR="00887199" w:rsidRDefault="0081667D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36" w:history="1">
        <w:r w:rsidR="00887199" w:rsidRPr="00372BB2">
          <w:rPr>
            <w:rStyle w:val="Hyperlink"/>
            <w:noProof/>
          </w:rPr>
          <w:t>3.1 Diagrama de Classes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_Toc182230636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15</w:t>
        </w:r>
        <w:r w:rsidR="00887199">
          <w:rPr>
            <w:noProof/>
            <w:webHidden/>
          </w:rPr>
          <w:fldChar w:fldCharType="end"/>
        </w:r>
      </w:hyperlink>
    </w:p>
    <w:p w14:paraId="214C71A5" w14:textId="5235BA55" w:rsidR="00887199" w:rsidRDefault="0081667D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37" w:history="1">
        <w:r w:rsidR="00887199" w:rsidRPr="00372BB2">
          <w:rPr>
            <w:rStyle w:val="Hyperlink"/>
            <w:noProof/>
          </w:rPr>
          <w:t>3.2 Dicionário de classes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_Toc182230637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16</w:t>
        </w:r>
        <w:r w:rsidR="00887199">
          <w:rPr>
            <w:noProof/>
            <w:webHidden/>
          </w:rPr>
          <w:fldChar w:fldCharType="end"/>
        </w:r>
      </w:hyperlink>
    </w:p>
    <w:p w14:paraId="0CB09DC9" w14:textId="3C2A8D2A" w:rsidR="00887199" w:rsidRDefault="0081667D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38" w:history="1">
        <w:r w:rsidR="00887199" w:rsidRPr="00372BB2">
          <w:rPr>
            <w:rStyle w:val="Hyperlink"/>
            <w:noProof/>
          </w:rPr>
          <w:t>3.3 Definição dos Atores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_Toc182230638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25</w:t>
        </w:r>
        <w:r w:rsidR="00887199">
          <w:rPr>
            <w:noProof/>
            <w:webHidden/>
          </w:rPr>
          <w:fldChar w:fldCharType="end"/>
        </w:r>
      </w:hyperlink>
    </w:p>
    <w:p w14:paraId="6EA1EF80" w14:textId="204D160E" w:rsidR="00887199" w:rsidRDefault="0081667D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39" w:history="1">
        <w:r w:rsidR="00887199" w:rsidRPr="00372BB2">
          <w:rPr>
            <w:rStyle w:val="Hyperlink"/>
            <w:noProof/>
          </w:rPr>
          <w:t>3.4 Lista de Casos de Uso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_Toc182230639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27</w:t>
        </w:r>
        <w:r w:rsidR="00887199">
          <w:rPr>
            <w:noProof/>
            <w:webHidden/>
          </w:rPr>
          <w:fldChar w:fldCharType="end"/>
        </w:r>
      </w:hyperlink>
    </w:p>
    <w:p w14:paraId="556DE647" w14:textId="5177C905" w:rsidR="00887199" w:rsidRDefault="0081667D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40" w:history="1">
        <w:r w:rsidR="00887199" w:rsidRPr="00372BB2">
          <w:rPr>
            <w:rStyle w:val="Hyperlink"/>
            <w:noProof/>
          </w:rPr>
          <w:t>3.4. Diagrama de Casos de Uso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_Toc182230640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34</w:t>
        </w:r>
        <w:r w:rsidR="00887199">
          <w:rPr>
            <w:noProof/>
            <w:webHidden/>
          </w:rPr>
          <w:fldChar w:fldCharType="end"/>
        </w:r>
      </w:hyperlink>
    </w:p>
    <w:p w14:paraId="74281778" w14:textId="505E2ECA" w:rsidR="00887199" w:rsidRDefault="0081667D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41" w:history="1">
        <w:r w:rsidR="00887199" w:rsidRPr="00372BB2">
          <w:rPr>
            <w:rStyle w:val="Hyperlink"/>
            <w:noProof/>
          </w:rPr>
          <w:t>3.5. Diagrama de Casos de uso individuais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_Toc182230641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35</w:t>
        </w:r>
        <w:r w:rsidR="00887199">
          <w:rPr>
            <w:noProof/>
            <w:webHidden/>
          </w:rPr>
          <w:fldChar w:fldCharType="end"/>
        </w:r>
      </w:hyperlink>
    </w:p>
    <w:p w14:paraId="41194317" w14:textId="565E2511" w:rsidR="00887199" w:rsidRDefault="0081667D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42" w:history="1">
        <w:r w:rsidR="00887199" w:rsidRPr="00372BB2">
          <w:rPr>
            <w:rStyle w:val="Hyperlink"/>
            <w:noProof/>
          </w:rPr>
          <w:t>3.6. Diagrama de Sequência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_Toc182230642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47</w:t>
        </w:r>
        <w:r w:rsidR="00887199">
          <w:rPr>
            <w:noProof/>
            <w:webHidden/>
          </w:rPr>
          <w:fldChar w:fldCharType="end"/>
        </w:r>
      </w:hyperlink>
    </w:p>
    <w:p w14:paraId="012FA3CC" w14:textId="23D4D3D6" w:rsidR="00887199" w:rsidRDefault="0081667D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43" w:history="1">
        <w:r w:rsidR="00887199" w:rsidRPr="00372BB2">
          <w:rPr>
            <w:rStyle w:val="Hyperlink"/>
            <w:smallCaps/>
            <w:noProof/>
          </w:rPr>
          <w:t>3.6.1</w:t>
        </w:r>
        <w:r w:rsidR="00887199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87199" w:rsidRPr="00372BB2">
          <w:rPr>
            <w:rStyle w:val="Hyperlink"/>
            <w:smallCaps/>
            <w:noProof/>
          </w:rPr>
          <w:t>Diagrama de Sequência para Cadastro de Estado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_Toc182230643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47</w:t>
        </w:r>
        <w:r w:rsidR="00887199">
          <w:rPr>
            <w:noProof/>
            <w:webHidden/>
          </w:rPr>
          <w:fldChar w:fldCharType="end"/>
        </w:r>
      </w:hyperlink>
    </w:p>
    <w:p w14:paraId="1BAB85CE" w14:textId="509F592F" w:rsidR="00887199" w:rsidRDefault="0081667D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44" w:history="1">
        <w:r w:rsidR="00887199" w:rsidRPr="00372BB2">
          <w:rPr>
            <w:rStyle w:val="Hyperlink"/>
            <w:smallCaps/>
            <w:noProof/>
          </w:rPr>
          <w:t>3.6.2</w:t>
        </w:r>
        <w:r w:rsidR="00887199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87199" w:rsidRPr="00372BB2">
          <w:rPr>
            <w:rStyle w:val="Hyperlink"/>
            <w:smallCaps/>
            <w:noProof/>
          </w:rPr>
          <w:t>Diagrama de Sequência para Exclusão de Estado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_Toc182230644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48</w:t>
        </w:r>
        <w:r w:rsidR="00887199">
          <w:rPr>
            <w:noProof/>
            <w:webHidden/>
          </w:rPr>
          <w:fldChar w:fldCharType="end"/>
        </w:r>
      </w:hyperlink>
    </w:p>
    <w:p w14:paraId="1E38E843" w14:textId="402A3FA0" w:rsidR="00887199" w:rsidRDefault="0081667D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2230645" w:history="1">
        <w:r w:rsidR="00887199" w:rsidRPr="00372BB2">
          <w:rPr>
            <w:rStyle w:val="Hyperlink"/>
            <w:noProof/>
          </w:rPr>
          <w:t>4</w:t>
        </w:r>
        <w:r w:rsidR="00887199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DEFINIÇÃO DA INTERFACE COM O USUÁRIO (UX) (3º semestre)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_Toc182230645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50</w:t>
        </w:r>
        <w:r w:rsidR="00887199">
          <w:rPr>
            <w:noProof/>
            <w:webHidden/>
          </w:rPr>
          <w:fldChar w:fldCharType="end"/>
        </w:r>
      </w:hyperlink>
    </w:p>
    <w:p w14:paraId="083308B4" w14:textId="019E72E4" w:rsidR="00887199" w:rsidRDefault="0081667D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46" w:history="1">
        <w:r w:rsidR="00887199" w:rsidRPr="00372BB2">
          <w:rPr>
            <w:rStyle w:val="Hyperlink"/>
            <w:noProof/>
          </w:rPr>
          <w:t>4.1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Descrição de cenário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_Toc182230646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50</w:t>
        </w:r>
        <w:r w:rsidR="00887199">
          <w:rPr>
            <w:noProof/>
            <w:webHidden/>
          </w:rPr>
          <w:fldChar w:fldCharType="end"/>
        </w:r>
      </w:hyperlink>
    </w:p>
    <w:p w14:paraId="28E19F9F" w14:textId="3B1B073D" w:rsidR="00887199" w:rsidRDefault="0081667D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47" w:history="1">
        <w:r w:rsidR="00887199" w:rsidRPr="00372BB2">
          <w:rPr>
            <w:rStyle w:val="Hyperlink"/>
            <w:noProof/>
          </w:rPr>
          <w:t>4.2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Descrição de personas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_Toc182230647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51</w:t>
        </w:r>
        <w:r w:rsidR="00887199">
          <w:rPr>
            <w:noProof/>
            <w:webHidden/>
          </w:rPr>
          <w:fldChar w:fldCharType="end"/>
        </w:r>
      </w:hyperlink>
    </w:p>
    <w:p w14:paraId="72B557C2" w14:textId="48A09383" w:rsidR="00887199" w:rsidRDefault="0081667D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48" w:history="1">
        <w:r w:rsidR="00887199" w:rsidRPr="00372BB2">
          <w:rPr>
            <w:rStyle w:val="Hyperlink"/>
            <w:noProof/>
          </w:rPr>
          <w:t>4.3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Esboços de tela (wireframes)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_Toc182230648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52</w:t>
        </w:r>
        <w:r w:rsidR="00887199">
          <w:rPr>
            <w:noProof/>
            <w:webHidden/>
          </w:rPr>
          <w:fldChar w:fldCharType="end"/>
        </w:r>
      </w:hyperlink>
    </w:p>
    <w:p w14:paraId="31F4B07D" w14:textId="07730B63" w:rsidR="00887199" w:rsidRDefault="0081667D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49" w:history="1">
        <w:r w:rsidR="00887199" w:rsidRPr="00372BB2">
          <w:rPr>
            <w:rStyle w:val="Hyperlink"/>
            <w:noProof/>
          </w:rPr>
          <w:t>4.4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Protótipos de tela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_Toc182230649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56</w:t>
        </w:r>
        <w:r w:rsidR="00887199">
          <w:rPr>
            <w:noProof/>
            <w:webHidden/>
          </w:rPr>
          <w:fldChar w:fldCharType="end"/>
        </w:r>
      </w:hyperlink>
    </w:p>
    <w:p w14:paraId="13238926" w14:textId="087F81DF" w:rsidR="00887199" w:rsidRDefault="0081667D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2230650" w:history="1">
        <w:r w:rsidR="00887199" w:rsidRPr="00372BB2">
          <w:rPr>
            <w:rStyle w:val="Hyperlink"/>
            <w:noProof/>
          </w:rPr>
          <w:t>5</w:t>
        </w:r>
        <w:r w:rsidR="00887199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BANCO DE DADOS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_Toc182230650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61</w:t>
        </w:r>
        <w:r w:rsidR="00887199">
          <w:rPr>
            <w:noProof/>
            <w:webHidden/>
          </w:rPr>
          <w:fldChar w:fldCharType="end"/>
        </w:r>
      </w:hyperlink>
    </w:p>
    <w:p w14:paraId="55513332" w14:textId="625FC88D" w:rsidR="00887199" w:rsidRDefault="0081667D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51" w:history="1">
        <w:r w:rsidR="00887199" w:rsidRPr="00372BB2">
          <w:rPr>
            <w:rStyle w:val="Hyperlink"/>
            <w:noProof/>
          </w:rPr>
          <w:t>5.1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Modelo Entidade Relacionamento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_Toc182230651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61</w:t>
        </w:r>
        <w:r w:rsidR="00887199">
          <w:rPr>
            <w:noProof/>
            <w:webHidden/>
          </w:rPr>
          <w:fldChar w:fldCharType="end"/>
        </w:r>
      </w:hyperlink>
    </w:p>
    <w:p w14:paraId="2725EE71" w14:textId="31EF1BA9" w:rsidR="00887199" w:rsidRDefault="0081667D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52" w:history="1">
        <w:r w:rsidR="00887199" w:rsidRPr="00372BB2">
          <w:rPr>
            <w:rStyle w:val="Hyperlink"/>
            <w:noProof/>
          </w:rPr>
          <w:t>5.2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Script das tabelas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_Toc182230652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62</w:t>
        </w:r>
        <w:r w:rsidR="00887199">
          <w:rPr>
            <w:noProof/>
            <w:webHidden/>
          </w:rPr>
          <w:fldChar w:fldCharType="end"/>
        </w:r>
      </w:hyperlink>
    </w:p>
    <w:p w14:paraId="75392064" w14:textId="01FD0A9B" w:rsidR="00887199" w:rsidRDefault="0081667D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53" w:history="1">
        <w:r w:rsidR="00887199" w:rsidRPr="00372BB2">
          <w:rPr>
            <w:rStyle w:val="Hyperlink"/>
            <w:noProof/>
          </w:rPr>
          <w:t>5.3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Mapeamento Objeto Relacional – ORM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_Toc182230653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70</w:t>
        </w:r>
        <w:r w:rsidR="00887199">
          <w:rPr>
            <w:noProof/>
            <w:webHidden/>
          </w:rPr>
          <w:fldChar w:fldCharType="end"/>
        </w:r>
      </w:hyperlink>
    </w:p>
    <w:p w14:paraId="2B9C9723" w14:textId="1FE8610E" w:rsidR="00887199" w:rsidRDefault="0081667D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2230654" w:history="1">
        <w:r w:rsidR="00887199" w:rsidRPr="00372BB2">
          <w:rPr>
            <w:rStyle w:val="Hyperlink"/>
            <w:noProof/>
          </w:rPr>
          <w:t>6</w:t>
        </w:r>
        <w:r w:rsidR="00887199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ARQUITETURA DE SOFTWARE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_Toc182230654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71</w:t>
        </w:r>
        <w:r w:rsidR="00887199">
          <w:rPr>
            <w:noProof/>
            <w:webHidden/>
          </w:rPr>
          <w:fldChar w:fldCharType="end"/>
        </w:r>
      </w:hyperlink>
    </w:p>
    <w:p w14:paraId="315EE877" w14:textId="1DB36CCC" w:rsidR="00887199" w:rsidRDefault="0081667D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55" w:history="1">
        <w:r w:rsidR="00887199" w:rsidRPr="00372BB2">
          <w:rPr>
            <w:rStyle w:val="Hyperlink"/>
            <w:noProof/>
          </w:rPr>
          <w:t>6.1 Arquitetura de desenvolvimento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_Toc182230655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71</w:t>
        </w:r>
        <w:r w:rsidR="00887199">
          <w:rPr>
            <w:noProof/>
            <w:webHidden/>
          </w:rPr>
          <w:fldChar w:fldCharType="end"/>
        </w:r>
      </w:hyperlink>
    </w:p>
    <w:p w14:paraId="2108F366" w14:textId="45898893" w:rsidR="00887199" w:rsidRDefault="0081667D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56" w:history="1">
        <w:r w:rsidR="00887199" w:rsidRPr="00372BB2">
          <w:rPr>
            <w:rStyle w:val="Hyperlink"/>
            <w:noProof/>
          </w:rPr>
          <w:t>6.1.1 Back-End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_Toc182230656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72</w:t>
        </w:r>
        <w:r w:rsidR="00887199">
          <w:rPr>
            <w:noProof/>
            <w:webHidden/>
          </w:rPr>
          <w:fldChar w:fldCharType="end"/>
        </w:r>
      </w:hyperlink>
    </w:p>
    <w:p w14:paraId="6F6E658C" w14:textId="3E12E6A1" w:rsidR="00887199" w:rsidRDefault="0081667D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57" w:history="1">
        <w:r w:rsidR="00887199" w:rsidRPr="00372BB2">
          <w:rPr>
            <w:rStyle w:val="Hyperlink"/>
            <w:noProof/>
          </w:rPr>
          <w:t>6.1.2 Front-End - Web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_Toc182230657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73</w:t>
        </w:r>
        <w:r w:rsidR="00887199">
          <w:rPr>
            <w:noProof/>
            <w:webHidden/>
          </w:rPr>
          <w:fldChar w:fldCharType="end"/>
        </w:r>
      </w:hyperlink>
    </w:p>
    <w:p w14:paraId="793A8F5C" w14:textId="3C68F14C" w:rsidR="00887199" w:rsidRDefault="0081667D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58" w:history="1">
        <w:r w:rsidR="00887199" w:rsidRPr="00372BB2">
          <w:rPr>
            <w:rStyle w:val="Hyperlink"/>
            <w:noProof/>
          </w:rPr>
          <w:t>6.2 Segurança da Informação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_Toc182230658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74</w:t>
        </w:r>
        <w:r w:rsidR="00887199">
          <w:rPr>
            <w:noProof/>
            <w:webHidden/>
          </w:rPr>
          <w:fldChar w:fldCharType="end"/>
        </w:r>
      </w:hyperlink>
    </w:p>
    <w:p w14:paraId="569AC504" w14:textId="40611113" w:rsidR="00887199" w:rsidRDefault="0081667D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59" w:history="1">
        <w:r w:rsidR="00887199" w:rsidRPr="00372BB2">
          <w:rPr>
            <w:rStyle w:val="Hyperlink"/>
            <w:noProof/>
          </w:rPr>
          <w:t>6.3 Implantação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_Toc182230659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76</w:t>
        </w:r>
        <w:r w:rsidR="00887199">
          <w:rPr>
            <w:noProof/>
            <w:webHidden/>
          </w:rPr>
          <w:fldChar w:fldCharType="end"/>
        </w:r>
      </w:hyperlink>
    </w:p>
    <w:p w14:paraId="0A850964" w14:textId="28939321" w:rsidR="00887199" w:rsidRDefault="0081667D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2230660" w:history="1">
        <w:r w:rsidR="00887199" w:rsidRPr="00372BB2">
          <w:rPr>
            <w:rStyle w:val="Hyperlink"/>
            <w:noProof/>
          </w:rPr>
          <w:t>7</w:t>
        </w:r>
        <w:r w:rsidR="00887199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CONCLUSÃO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_Toc182230660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79</w:t>
        </w:r>
        <w:r w:rsidR="00887199">
          <w:rPr>
            <w:noProof/>
            <w:webHidden/>
          </w:rPr>
          <w:fldChar w:fldCharType="end"/>
        </w:r>
      </w:hyperlink>
    </w:p>
    <w:p w14:paraId="2CC5FA20" w14:textId="0E4AE1CC" w:rsidR="00887199" w:rsidRDefault="0081667D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2230661" w:history="1">
        <w:r w:rsidR="00887199" w:rsidRPr="00372BB2">
          <w:rPr>
            <w:rStyle w:val="Hyperlink"/>
            <w:noProof/>
          </w:rPr>
          <w:t>8</w:t>
        </w:r>
        <w:r w:rsidR="00887199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REFERÊNCIAS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_Toc182230661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80</w:t>
        </w:r>
        <w:r w:rsidR="00887199">
          <w:rPr>
            <w:noProof/>
            <w:webHidden/>
          </w:rPr>
          <w:fldChar w:fldCharType="end"/>
        </w:r>
      </w:hyperlink>
    </w:p>
    <w:p w14:paraId="48239BC6" w14:textId="3A95F3D8" w:rsidR="00A14D71" w:rsidRPr="00DE0E82" w:rsidRDefault="00460066" w:rsidP="00B04EC0">
      <w:pPr>
        <w:tabs>
          <w:tab w:val="left" w:pos="1159"/>
        </w:tabs>
        <w:rPr>
          <w:szCs w:val="24"/>
        </w:rPr>
        <w:sectPr w:rsidR="00A14D71" w:rsidRPr="00DE0E82" w:rsidSect="00686AE9">
          <w:pgSz w:w="11907" w:h="16840" w:code="9"/>
          <w:pgMar w:top="1701" w:right="1134" w:bottom="1134" w:left="1701" w:header="720" w:footer="720" w:gutter="0"/>
          <w:cols w:space="720"/>
          <w:docGrid w:linePitch="326"/>
        </w:sectPr>
      </w:pPr>
      <w:r w:rsidRPr="00DE0E82">
        <w:rPr>
          <w:szCs w:val="24"/>
        </w:rPr>
        <w:fldChar w:fldCharType="end"/>
      </w:r>
      <w:r w:rsidR="00B04EC0">
        <w:rPr>
          <w:szCs w:val="24"/>
        </w:rPr>
        <w:tab/>
      </w:r>
    </w:p>
    <w:p w14:paraId="191BE1F5" w14:textId="1B744EDA" w:rsidR="00236F70" w:rsidRDefault="00236F70" w:rsidP="00BD4058">
      <w:pPr>
        <w:pStyle w:val="Ttulo1"/>
        <w:rPr>
          <w:szCs w:val="24"/>
        </w:rPr>
      </w:pPr>
      <w:bookmarkStart w:id="2" w:name="_Toc311655753"/>
      <w:bookmarkStart w:id="3" w:name="_Toc311656220"/>
      <w:bookmarkStart w:id="4" w:name="_Toc311656307"/>
      <w:bookmarkStart w:id="5" w:name="_Toc311656574"/>
      <w:bookmarkStart w:id="6" w:name="_Toc311676921"/>
      <w:bookmarkStart w:id="7" w:name="_Toc311677289"/>
      <w:bookmarkStart w:id="8" w:name="_Toc182230627"/>
      <w:r w:rsidRPr="00DE0E82">
        <w:rPr>
          <w:szCs w:val="24"/>
        </w:rPr>
        <w:lastRenderedPageBreak/>
        <w:t>INTRODUÇÃO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</w:p>
    <w:p w14:paraId="2E74706C" w14:textId="7AA09679" w:rsidR="00F328A6" w:rsidRDefault="00F328A6" w:rsidP="00721919">
      <w:pPr>
        <w:pStyle w:val="SemEspaamento"/>
        <w:spacing w:line="360" w:lineRule="auto"/>
        <w:ind w:firstLine="851"/>
        <w:jc w:val="both"/>
        <w:rPr>
          <w:szCs w:val="24"/>
        </w:rPr>
      </w:pPr>
      <w:bookmarkStart w:id="9" w:name="_Toc253375253"/>
      <w:bookmarkStart w:id="10" w:name="_Toc311655756"/>
      <w:bookmarkStart w:id="11" w:name="_Toc311656223"/>
      <w:bookmarkStart w:id="12" w:name="_Toc311656310"/>
      <w:bookmarkStart w:id="13" w:name="_Toc311656577"/>
      <w:bookmarkStart w:id="14" w:name="_Toc311676927"/>
      <w:bookmarkStart w:id="15" w:name="_Toc311677295"/>
      <w:r>
        <w:rPr>
          <w:szCs w:val="24"/>
        </w:rPr>
        <w:t>A geração de documentos relacionados a obras é essencial em qualquer processo construtivo, configurando-se como registros oficiais das etapas, decisões, normas e regulamentações aplicáveis a cada fase da construção. Esses documentos não apenas atestam a conformidade da obra com as exigências legais e técnicas, como também asseguram a transparência e a rastreabilidade de todos os procedimentos realizados ao longo do projeto.</w:t>
      </w:r>
    </w:p>
    <w:p w14:paraId="411CC175" w14:textId="7DB9A7CC" w:rsidR="00F328A6" w:rsidRPr="00721919" w:rsidRDefault="00F328A6" w:rsidP="00F328A6">
      <w:pPr>
        <w:pStyle w:val="SemEspaamento"/>
        <w:ind w:left="2268" w:firstLine="851"/>
        <w:jc w:val="both"/>
        <w:rPr>
          <w:sz w:val="20"/>
          <w:szCs w:val="22"/>
        </w:rPr>
      </w:pPr>
      <w:r w:rsidRPr="00721919">
        <w:rPr>
          <w:sz w:val="22"/>
        </w:rPr>
        <w:t>Segundo Costa (2020), "O licenciamento para obras é imprescindível ao construir um imóvel. Quando um projeto para construção de um imóvel é aprovado pela prefeitura, significa que o mesmo atendeu à legislação e a construção pode ser iniciada após a liberação do alvará, documento autorizando o início dos serviços".</w:t>
      </w:r>
    </w:p>
    <w:p w14:paraId="07368471" w14:textId="77777777" w:rsidR="00F328A6" w:rsidRDefault="00F328A6" w:rsidP="00F328A6">
      <w:pPr>
        <w:pStyle w:val="SemEspaamento"/>
        <w:spacing w:before="240" w:line="360" w:lineRule="auto"/>
        <w:ind w:firstLine="851"/>
        <w:jc w:val="both"/>
        <w:rPr>
          <w:szCs w:val="24"/>
        </w:rPr>
      </w:pPr>
      <w:r>
        <w:rPr>
          <w:szCs w:val="24"/>
        </w:rPr>
        <w:t>A documentação é indispensável para assegurar a preservação dos padrões de qualidade em todos os aspectos da obra, sendo fundamental para a segurança pública e a durabilidade das infraestruturas construídas. Além disso, sua correta gestão é crucial para evitar multas, atrasos no cronograma do projeto e possíveis litígios legais, promovendo, assim, a conformidade com as normas e o sucesso do empreendimento.</w:t>
      </w:r>
    </w:p>
    <w:p w14:paraId="51839BD8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O processo de gestão de autorizações de obras em uma secretaria de prefeitura envolve várias etapas essenciais, desde a solicitação e análise do projeto até a emissão de documentos que garantem a conformidade da obra com a legislação vigente. Cada município possui seu próprio Código de Obras, que define os requisitos técnicos e procedimentos para a aprovação de projetos e execução de obras. Esses códigos estabelecem diretrizes sobre zoneamento, uso do solo, padrões construtivos e segurança das edificações.</w:t>
      </w:r>
    </w:p>
    <w:p w14:paraId="40FEA188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A solicitação de licenciamento que é realizado pelo responsável pela obra (proprietário ou construtor) apresenta o projeto arquitetônico junto à secretaria de urbanismo ou planejamento. Nessa etapa, são verificados documentos como matrícula do imóvel e comprovação de propriedade, além de informações sobre a área e a finalidade da obra.</w:t>
      </w:r>
    </w:p>
    <w:p w14:paraId="0387C61C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A análise do projeto e o processo no qual os técnicos e engenheiros da prefeitura analisam o projeto para garantir que ele está de acordo com o Plano Diretor, o Código de Obras e as legislações ambientais e urbanísticas locais. Nessa fase, verificam-se os parâmetros urbanísticos, recuos, altura da edificação e impactos ambientais.</w:t>
      </w:r>
    </w:p>
    <w:p w14:paraId="0AC7E2A3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A seguir ocorre a emissão de alvará de construção caso o projeto esteja em conformidade com as normas, a secretaria emite o alvará de construção, que autoriza o início das obras. Esse documento especifica o prazo de validade e as condições sob as quais a obra pode ser realizada, podendo incluir requisitos adicionais, como a adoção de medidas de segurança.</w:t>
      </w:r>
    </w:p>
    <w:p w14:paraId="314E3F1D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lastRenderedPageBreak/>
        <w:t>Durante a execução da obra, ocorre a fase de acompanhamento e fiscalização, onde os fiscais da prefeitura realizam inspeções para verificar se a construção segue o projeto aprovado e cumpre com as exigências legais. Qualquer desvio significativo pode resultar em notificações, multas ou até mesmo embargos à obra.</w:t>
      </w:r>
    </w:p>
    <w:p w14:paraId="21D80258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Após a conclusão da obra, o responsável deve solicitar a emissão do "Habite-se", documento que comprova que a edificação está pronta e apta para ser habitada ou utilizada. A solicitação envolve a apresentação de laudos e documentos de vistoria que confirmam o cumprimento das exigências. Técnicos realizam uma vistoria final para verificar que a obra respeita o projeto aprovado e as normas de segurança e habitabilidade. São avaliados aspectos como segurança elétrica, acessibilidade, sistemas de segurança contra incêndio e regularidade estrutural.</w:t>
      </w:r>
    </w:p>
    <w:p w14:paraId="76DEB665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 xml:space="preserve">Com a aprovação final, a secretaria emite o documento de “habite-se”, que permite o uso efetivo do imóvel. Este é um requisito essencial para que o imóvel seja registrado em cartório, possibilitando venda, aluguel ou ocupação formal. Magalhães, Melo e Bandeira (2018) ressaltam que o controle e o planejamento no processo de construção são fundamentais para o sucesso do projeto a ser realizado. </w:t>
      </w:r>
    </w:p>
    <w:p w14:paraId="59082505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 xml:space="preserve">Esse processo visa assegurar que as construções atendam aos requisitos técnicos e legais, promovendo a segurança, a organização urbana e o uso responsável do espaço. Cada uma das etapas do projeto pode demandar a geração de diferentes documentos, que necessitam ser analisados, aprovados e devidamente arquivados. Dessa forma, a gestão eficiente desses documentos, assim como a atualização contínua dos dados, torna-se essencial para a conformidade e a qualidade do processo construtivo. </w:t>
      </w:r>
    </w:p>
    <w:p w14:paraId="2881130D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 xml:space="preserve">Segundo </w:t>
      </w:r>
      <w:proofErr w:type="spellStart"/>
      <w:r>
        <w:rPr>
          <w:szCs w:val="24"/>
        </w:rPr>
        <w:t>Mobuss</w:t>
      </w:r>
      <w:proofErr w:type="spellEnd"/>
      <w:r>
        <w:rPr>
          <w:szCs w:val="24"/>
        </w:rPr>
        <w:t xml:space="preserve"> (2018), "A gestão de documentos que conta com ferramentas inovadoras assegura a disseminação de dados rápida, eficiente e uniforme." Dessa forma, uma gestão adequada possibilita que as informações sejam prontamente localizadas quando necessário, garantindo o controle de documentos sensíveis e a proteção de informações confidenciais contra acessos não autorizados. Muitas organizações estão sujeitas a rigorosos requisitos quanto à gestão documental, e uma gestão eficiente assegura conformidade com as regulamentações, reduzindo riscos legais e possíveis penalidades.</w:t>
      </w:r>
    </w:p>
    <w:p w14:paraId="7AC49237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 xml:space="preserve">A incorporação de tecnologias modernas torna a gestão documental mais eficiente e segura. A digitalização de documentos físicos e sua conversão em formatos eletrônicos reduzem a dependência de arquivos em papel, facilitando tanto o armazenamento quanto a recuperação das informações. Além disso, essas tecnologias permitem a implementação de medidas de segurança eficazes, como a criptografia de dados e o controle de acesso baseado em funções </w:t>
      </w:r>
      <w:r>
        <w:rPr>
          <w:szCs w:val="24"/>
        </w:rPr>
        <w:lastRenderedPageBreak/>
        <w:t>específicas no sistema, garantindo que apenas pessoas autorizadas possam acessar informações confidenciais.</w:t>
      </w:r>
    </w:p>
    <w:p w14:paraId="622A4688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Este projeto surge da necessidade da secretaria de obras de gerenciar de forma eficiente os documentos relacionados aos processos de construção dos munícipes. Atualmente, a prefeitura desta cidade utiliza um sistema de gestão pública, mas ele não dispõe de um módulo específico para o gerenciamento de processos e da documentação gerada. Assim, quando é necessário localizar algum processo, a busca deve ser realizada manualmente nos arquivos físicos da secretaria. A secretaria de obras conta com um software legado, desenvolvido em parceria com alunos para agilizar a gestão e a busca desses processos; no entanto, devido ao tempo de uso e à obsolescência tecnológica, o sistema não atende mais às demandas atuais da secretaria.</w:t>
      </w:r>
    </w:p>
    <w:p w14:paraId="0AE0C7AB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Nesse contexto, este projeto propõe o desenvolvimento de um software voltado para o gerenciamento de obras e dos documentos gerados ao longo desse processo. O sistema proporcionará uma funcionalidade de pesquisa avançada, visando otimizar o tempo de resposta e reduzir o esforço necessário para localizar documentos. Além disso, garantirá o controle de acesso e a segurança dos arquivos, caracterizando-se como um sistema de informação robusto e confiável.</w:t>
      </w:r>
    </w:p>
    <w:p w14:paraId="51023CA4" w14:textId="1A610B78" w:rsidR="00F724F4" w:rsidRDefault="00F43D74" w:rsidP="00F43D74">
      <w:pPr>
        <w:pStyle w:val="Ttulo1"/>
        <w:ind w:left="426"/>
        <w:rPr>
          <w:szCs w:val="24"/>
        </w:rPr>
      </w:pPr>
      <w:r w:rsidRPr="00DE0E82">
        <w:rPr>
          <w:szCs w:val="24"/>
        </w:rPr>
        <w:lastRenderedPageBreak/>
        <w:t xml:space="preserve">  </w:t>
      </w:r>
      <w:bookmarkStart w:id="16" w:name="_Toc182230628"/>
      <w:r w:rsidR="00F724F4" w:rsidRPr="00DE0E82">
        <w:rPr>
          <w:szCs w:val="24"/>
        </w:rPr>
        <w:t>LEVANTAMENTO DE REQUISITOS</w:t>
      </w:r>
      <w:bookmarkEnd w:id="9"/>
      <w:bookmarkEnd w:id="10"/>
      <w:bookmarkEnd w:id="11"/>
      <w:bookmarkEnd w:id="12"/>
      <w:bookmarkEnd w:id="13"/>
      <w:bookmarkEnd w:id="14"/>
      <w:bookmarkEnd w:id="15"/>
      <w:r w:rsidR="00A4594E">
        <w:rPr>
          <w:szCs w:val="24"/>
        </w:rPr>
        <w:t xml:space="preserve"> DE SOFTWARE</w:t>
      </w:r>
      <w:bookmarkEnd w:id="16"/>
    </w:p>
    <w:p w14:paraId="1801CCF1" w14:textId="622635F0" w:rsidR="00EB503B" w:rsidRPr="00EB503B" w:rsidRDefault="00EB503B" w:rsidP="00EB503B">
      <w:pPr>
        <w:pStyle w:val="Pargrafo"/>
        <w:spacing w:line="360" w:lineRule="auto"/>
        <w:ind w:firstLine="851"/>
      </w:pPr>
      <w:r>
        <w:t xml:space="preserve">Os requisitos é a descrição de como o </w:t>
      </w:r>
      <w:r w:rsidRPr="00EB503B">
        <w:rPr>
          <w:i/>
        </w:rPr>
        <w:t>so</w:t>
      </w:r>
      <w:r>
        <w:rPr>
          <w:i/>
        </w:rPr>
        <w:t xml:space="preserve">ftware </w:t>
      </w:r>
      <w:r>
        <w:t xml:space="preserve">irá se comportar de acordo com informações de </w:t>
      </w:r>
      <w:r>
        <w:rPr>
          <w:i/>
        </w:rPr>
        <w:t>hardware</w:t>
      </w:r>
      <w:r>
        <w:t xml:space="preserve"> e limites operacionais. De acordo com (</w:t>
      </w:r>
      <w:proofErr w:type="spellStart"/>
      <w:r>
        <w:t>Sommervile</w:t>
      </w:r>
      <w:proofErr w:type="spellEnd"/>
      <w:r>
        <w:t>, 2007), “o termo requisito não é usado pela indústria de software de maneira consistente. [...] um requisito é simplesmente uma declaração abstrata de alto nível de um serviço que o sistema deve fornecer”.</w:t>
      </w:r>
    </w:p>
    <w:p w14:paraId="5A52196A" w14:textId="4C0196E2" w:rsidR="0045370B" w:rsidRDefault="00DD4AAF" w:rsidP="00EB503B">
      <w:pPr>
        <w:pStyle w:val="Pargrafo"/>
        <w:spacing w:before="0" w:line="360" w:lineRule="auto"/>
        <w:ind w:firstLine="851"/>
      </w:pPr>
      <w:r>
        <w:t xml:space="preserve">O levantamento de requisitos é uma etapa crucial no processo de desenvolvimento de sistemas e projetos, </w:t>
      </w:r>
      <w:r w:rsidR="00FB7CCC">
        <w:t>convergindo as necessidades do usuário na solução que será desenvolvida. O processo de coleta de informações para garantir a exatidão do sistema é feito por meio de entrevistas com o futuro usuário do sistema (Guedes, 2011).</w:t>
      </w:r>
    </w:p>
    <w:p w14:paraId="113C684F" w14:textId="72A78CBE" w:rsidR="00DD4AAF" w:rsidRPr="0045370B" w:rsidRDefault="005D5C45" w:rsidP="005D5C45">
      <w:pPr>
        <w:pStyle w:val="Pargrafo"/>
        <w:spacing w:before="0" w:after="240" w:line="360" w:lineRule="auto"/>
        <w:ind w:firstLine="851"/>
      </w:pPr>
      <w:r>
        <w:t xml:space="preserve">Comunicação é um grande problema encontrado na fase de levantamento de requisitos, se tornando um desafio a compreensão dos conceitos, abstrações e complexos que caracterizam as necessidades do usuário. Na fase de levantamento de requisitos que são as condições necessárias para que o sistema responda adequadamente às ações do cliente, </w:t>
      </w:r>
      <w:r w:rsidR="00EB2E8B">
        <w:t>os não funcionais se tornam</w:t>
      </w:r>
      <w:r>
        <w:t xml:space="preserve"> contenções, validações e consistências sobre os requisitos funcionais (Guedes, 2011).</w:t>
      </w:r>
    </w:p>
    <w:p w14:paraId="15221DD3" w14:textId="77777777" w:rsidR="0045370B" w:rsidRDefault="0045370B" w:rsidP="0045370B">
      <w:pPr>
        <w:pStyle w:val="Ttulo2"/>
        <w:rPr>
          <w:szCs w:val="24"/>
        </w:rPr>
      </w:pPr>
      <w:bookmarkStart w:id="17" w:name="_Toc182230629"/>
      <w:r w:rsidRPr="00C93DD6">
        <w:rPr>
          <w:szCs w:val="24"/>
        </w:rPr>
        <w:t>Descrição dos objetivos do sistema</w:t>
      </w:r>
      <w:bookmarkEnd w:id="17"/>
    </w:p>
    <w:p w14:paraId="58DEF607" w14:textId="77777777" w:rsidR="0045370B" w:rsidRPr="0014257C" w:rsidRDefault="0045370B" w:rsidP="0045370B">
      <w:r w:rsidRPr="0014257C">
        <w:t>O sistema a ser desenvolvido tem como objetivo principal simplificar e aprimorar o acesso e busca aos arquivos e documentos relacionados aos projetos de obras da Prefeitura de Jales, centralizando e organizando de forma mais estruturada.</w:t>
      </w:r>
    </w:p>
    <w:p w14:paraId="1B51331A" w14:textId="77777777" w:rsidR="0045370B" w:rsidRPr="0045370B" w:rsidRDefault="0045370B" w:rsidP="0045370B">
      <w:pPr>
        <w:pStyle w:val="Pargrafo"/>
      </w:pPr>
    </w:p>
    <w:p w14:paraId="0451D162" w14:textId="77777777" w:rsidR="0045370B" w:rsidRDefault="0045370B" w:rsidP="0045370B">
      <w:pPr>
        <w:pStyle w:val="Ttulo2"/>
        <w:rPr>
          <w:szCs w:val="24"/>
        </w:rPr>
      </w:pPr>
      <w:bookmarkStart w:id="18" w:name="_Toc182230630"/>
      <w:r w:rsidRPr="00DE0E82">
        <w:rPr>
          <w:szCs w:val="24"/>
        </w:rPr>
        <w:t>Descrição do sistema atual</w:t>
      </w:r>
      <w:bookmarkEnd w:id="18"/>
    </w:p>
    <w:p w14:paraId="5D4DD625" w14:textId="275D305A" w:rsidR="00DE7727" w:rsidRDefault="00DE7727" w:rsidP="00DE7727">
      <w:r w:rsidRPr="001A544C">
        <w:t xml:space="preserve">O sistema atual </w:t>
      </w:r>
      <w:r>
        <w:t>utilizado</w:t>
      </w:r>
      <w:r w:rsidRPr="001A544C">
        <w:t xml:space="preserve"> pela Secretaria de Obras revela-se inadequado para suprir as crescentes necessidades e demandas cotidianas do órgão, principalmente devido à sua limitação quanto à capacidade de armazenamento de informações. Esta escassez de espaço para registros se traduz em obstáculos consideráveis na tarefa de localizar e gerenciar os dados essenciais. </w:t>
      </w:r>
    </w:p>
    <w:p w14:paraId="0E1D41A1" w14:textId="77777777" w:rsidR="00DE7727" w:rsidRDefault="00DE7727" w:rsidP="00DE7727">
      <w:r w:rsidRPr="001A544C">
        <w:t xml:space="preserve">Essa deficiência prejudica significativamente a eficiência </w:t>
      </w:r>
      <w:r>
        <w:t>administrativa</w:t>
      </w:r>
      <w:r w:rsidRPr="001A544C">
        <w:t xml:space="preserve"> e a capacidade de </w:t>
      </w:r>
      <w:r>
        <w:t xml:space="preserve">busca e </w:t>
      </w:r>
      <w:r w:rsidRPr="001A544C">
        <w:t xml:space="preserve">resposta da Secretaria de Obras </w:t>
      </w:r>
      <w:r>
        <w:t>aos arquivos e documentos</w:t>
      </w:r>
      <w:r w:rsidRPr="001A544C">
        <w:t xml:space="preserve">, </w:t>
      </w:r>
      <w:r>
        <w:t xml:space="preserve">sendo assim </w:t>
      </w:r>
      <w:r w:rsidRPr="001A544C">
        <w:t>urgente a busca por uma solução mais robusta e eficaz para gerenciamento de informações.</w:t>
      </w:r>
    </w:p>
    <w:p w14:paraId="6255A593" w14:textId="33E05087" w:rsidR="00FE705D" w:rsidRDefault="00DE7727" w:rsidP="00DE7727">
      <w:r>
        <w:t>Com o sistema que está sendo desenvolvido será possível suprir todas as necessidades que está presente na Secretaria de Obras em questão a tudo, como por exemplo visualizar dados de um documento, finalizar os processos desses documentos e armazená-los.</w:t>
      </w:r>
    </w:p>
    <w:p w14:paraId="3F7E0E2E" w14:textId="77777777" w:rsidR="00FE705D" w:rsidRPr="001A544C" w:rsidRDefault="00FE705D" w:rsidP="00DE7727"/>
    <w:p w14:paraId="5DDD36DE" w14:textId="28D60AC3" w:rsidR="00FB1824" w:rsidRDefault="00FB1824" w:rsidP="00FB1824">
      <w:pPr>
        <w:pStyle w:val="Default"/>
        <w:rPr>
          <w:rFonts w:ascii="Times New Roman" w:hAnsi="Times New Roman" w:cs="Times New Roman"/>
        </w:rPr>
      </w:pPr>
    </w:p>
    <w:p w14:paraId="36679A01" w14:textId="77777777" w:rsidR="00ED5F58" w:rsidRDefault="00ED5F58" w:rsidP="00FB1824">
      <w:pPr>
        <w:pStyle w:val="Default"/>
        <w:rPr>
          <w:rFonts w:ascii="Times New Roman" w:hAnsi="Times New Roman" w:cs="Times New Roman"/>
        </w:rPr>
      </w:pPr>
    </w:p>
    <w:p w14:paraId="76BC1748" w14:textId="1C4BD641" w:rsidR="00ED5F58" w:rsidRPr="00ED5F58" w:rsidRDefault="00FE705D" w:rsidP="00ED5F58">
      <w:pPr>
        <w:pStyle w:val="Ttulo2"/>
        <w:rPr>
          <w:szCs w:val="24"/>
        </w:rPr>
      </w:pPr>
      <w:bookmarkStart w:id="19" w:name="_Toc182230631"/>
      <w:r w:rsidRPr="00FE705D">
        <w:rPr>
          <w:szCs w:val="24"/>
        </w:rPr>
        <w:lastRenderedPageBreak/>
        <w:t>Análise De Sistemas Existentes</w:t>
      </w:r>
      <w:bookmarkEnd w:id="19"/>
    </w:p>
    <w:p w14:paraId="446BF9FC" w14:textId="77777777" w:rsidR="00ED5F58" w:rsidRPr="00AA1CA4" w:rsidRDefault="00ED5F58" w:rsidP="00ED5F58">
      <w:r w:rsidRPr="00A30318">
        <w:t>Um sistema de gerenciamento de documentos é uma ferramenta digital projetada para simplificar o armazenamento, a organização, a supervisão e o acesso centralizado aos documentos de uma organização. Esse sistema assegura que todos os documentos relevantes estejam organizados de maneira estruturada, proporcionando acesso rápido e eficiente às informações. Além disso, a adoção desse sistema reduz o uso excessivo de papel e permite a integração com diversas plataformas, promovendo uma gestão documental mais sustentável e tecnológica</w:t>
      </w:r>
      <w:r>
        <w:t xml:space="preserve"> </w:t>
      </w:r>
      <w:r w:rsidRPr="00AA1CA4">
        <w:t>(</w:t>
      </w:r>
      <w:r w:rsidRPr="00765FB6">
        <w:t>TOTVS, 2024</w:t>
      </w:r>
      <w:r w:rsidRPr="00AA1CA4">
        <w:t>).</w:t>
      </w:r>
    </w:p>
    <w:p w14:paraId="7D622437" w14:textId="77777777" w:rsidR="00ED5F58" w:rsidRDefault="00ED5F58" w:rsidP="00ED5F58">
      <w:r w:rsidRPr="002315F7">
        <w:t>O principal objetivo de um sistema de gerenciamento de documentos é aprimorar o fluxo de trabalho, aumentando a eficiência organizacional. Esse sistema automatiza tarefas manuais relacionadas à criação, edição, compartilhamento e armazenamento de documentos. Entre suas funcionalidades destacam-se a pesquisa rápida, que permite localizar documentos facilmente por meio de palavras-chave; o armazenamento centralizado, que reúne todos os arquivos em um único local acessível; as permissões de acesso, que definem quem pode visualizar ou modificar documentos específicos; a automação de processos, que facilita a gestão de aprovações e revisões; e o controle de versões, que permite o rastreamento e o gerenciamento do histórico de alterações nos documentos (</w:t>
      </w:r>
      <w:r w:rsidRPr="00765FB6">
        <w:t>TOTVS, 2024).</w:t>
      </w:r>
    </w:p>
    <w:p w14:paraId="391452DC" w14:textId="77777777" w:rsidR="00ED5F58" w:rsidRDefault="00ED5F58" w:rsidP="00ED5F58">
      <w:r w:rsidRPr="008C3961">
        <w:t xml:space="preserve">Para </w:t>
      </w:r>
      <w:r>
        <w:t>fundamentar</w:t>
      </w:r>
      <w:r w:rsidRPr="008C3961">
        <w:t xml:space="preserve"> a gestão do processo de obras e analisar os recursos disponíveis em soluções de software do mercado, foram pesquisados sistemas que atendam a essas necessidades. Dentre as soluções, o </w:t>
      </w:r>
      <w:proofErr w:type="spellStart"/>
      <w:r w:rsidRPr="00F17717">
        <w:t>GestQual</w:t>
      </w:r>
      <w:proofErr w:type="spellEnd"/>
      <w:r w:rsidRPr="00F17717">
        <w:t xml:space="preserve"> (2024) </w:t>
      </w:r>
      <w:r w:rsidRPr="008C3961">
        <w:t>se destaca por oferecer uma ferramenta completa para o gerenciamento documental, permitindo o cadastro de documentos e o registro de suas respectivas etapas. O sistema também conta com controle de acesso personalizado, ajustando permissões de acordo com as responsabilidades de cada cargo, além de incluir uma auditoria que monitora as ações realizadas. A Figura 1 apresenta a tela de listagem de documentos no sistema, onde é possível inserir novos documentos, filtrar as informações exibidas e exportar a lista completa como relatório.</w:t>
      </w:r>
    </w:p>
    <w:p w14:paraId="5C3BC65C" w14:textId="5623EB56" w:rsidR="0081667D" w:rsidRDefault="0081667D" w:rsidP="0081667D">
      <w:pPr>
        <w:pStyle w:val="Legenda"/>
        <w:keepNext/>
      </w:pPr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noProof/>
        </w:rPr>
        <w:t xml:space="preserve"> </w:t>
      </w:r>
      <w:r w:rsidRPr="00ED5F58">
        <w:rPr>
          <w:b w:val="0"/>
          <w:color w:val="000000" w:themeColor="text1"/>
        </w:rPr>
        <w:t>–</w:t>
      </w:r>
      <w:r>
        <w:rPr>
          <w:b w:val="0"/>
          <w:color w:val="000000" w:themeColor="text1"/>
        </w:rPr>
        <w:t xml:space="preserve"> </w:t>
      </w:r>
      <w:r w:rsidRPr="0081667D">
        <w:rPr>
          <w:b w:val="0"/>
          <w:noProof/>
        </w:rPr>
        <w:t>Tela de Listagem de Documentos do Sistema GetQual</w:t>
      </w:r>
    </w:p>
    <w:p w14:paraId="413DFE3C" w14:textId="277CA0E8" w:rsidR="00ED5F58" w:rsidRDefault="0081667D" w:rsidP="0081667D">
      <w:pPr>
        <w:pStyle w:val="SemEspaamento"/>
        <w:ind w:firstLine="0"/>
        <w:jc w:val="center"/>
        <w:rPr>
          <w:szCs w:val="24"/>
        </w:rPr>
      </w:pPr>
      <w:r w:rsidRPr="0081667D">
        <w:rPr>
          <w:noProof/>
          <w:szCs w:val="24"/>
        </w:rPr>
        <w:drawing>
          <wp:inline distT="0" distB="0" distL="0" distR="0" wp14:anchorId="69C55D44" wp14:editId="6B5498F3">
            <wp:extent cx="4675517" cy="2582339"/>
            <wp:effectExtent l="0" t="0" r="0" b="889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270" cy="2587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F066F" w14:textId="2A19F7A3" w:rsidR="00ED5F58" w:rsidRPr="005549B8" w:rsidRDefault="00ED5F58" w:rsidP="0081667D">
      <w:pPr>
        <w:pStyle w:val="SemEspaamento"/>
        <w:ind w:firstLine="0"/>
        <w:jc w:val="center"/>
        <w:rPr>
          <w:szCs w:val="24"/>
        </w:rPr>
      </w:pPr>
      <w:r w:rsidRPr="005549B8">
        <w:rPr>
          <w:szCs w:val="24"/>
        </w:rPr>
        <w:t xml:space="preserve">Fonte: </w:t>
      </w:r>
      <w:proofErr w:type="spellStart"/>
      <w:r w:rsidRPr="00F17717">
        <w:rPr>
          <w:szCs w:val="24"/>
        </w:rPr>
        <w:t>GestQual</w:t>
      </w:r>
      <w:proofErr w:type="spellEnd"/>
      <w:r w:rsidRPr="00F17717">
        <w:rPr>
          <w:szCs w:val="24"/>
        </w:rPr>
        <w:t xml:space="preserve"> (2024).</w:t>
      </w:r>
    </w:p>
    <w:p w14:paraId="6256D8C4" w14:textId="77777777" w:rsidR="00ED5F58" w:rsidRDefault="00ED5F58" w:rsidP="00ED5F58">
      <w:pPr>
        <w:pStyle w:val="SemEspaamento"/>
        <w:rPr>
          <w:szCs w:val="24"/>
        </w:rPr>
      </w:pPr>
    </w:p>
    <w:p w14:paraId="6FB2D605" w14:textId="0CCF4B5A" w:rsidR="00ED5F58" w:rsidRPr="004F71DC" w:rsidRDefault="00ED5F58" w:rsidP="004F71DC">
      <w:pPr>
        <w:rPr>
          <w:szCs w:val="24"/>
        </w:rPr>
      </w:pPr>
      <w:r w:rsidRPr="00ED5F58">
        <w:t xml:space="preserve">O software legado atualmente utilizado pela Secretaria de Obras foi analisado com o objetivo de identificar o fluxo e controle das informações de obras. </w:t>
      </w:r>
      <w:r w:rsidR="004F71DC" w:rsidRPr="004F71DC">
        <w:t>A Figura 2 representa a interface principal dessa solução herdada, que possui restrições em relação às demandas atuais da secretaria.</w:t>
      </w:r>
      <w:r w:rsidR="004F71DC">
        <w:t xml:space="preserve"> </w:t>
      </w:r>
      <w:r w:rsidR="004F71DC" w:rsidRPr="004F71DC">
        <w:rPr>
          <w:szCs w:val="24"/>
        </w:rPr>
        <w:t>Este sistema já não responde adequadamente às necessidades operacionais e administrativas, destacando a necessidade de uma atualização ou substituição que esteja em sintonia com os processos contemporâneos e proporcione um apoio mais eficiente na administração de informações de obras.</w:t>
      </w:r>
    </w:p>
    <w:p w14:paraId="3DEF51B7" w14:textId="77777777" w:rsidR="00ED5F58" w:rsidRDefault="00ED5F58" w:rsidP="00ED5F58">
      <w:pPr>
        <w:spacing w:line="240" w:lineRule="auto"/>
        <w:ind w:firstLine="567"/>
        <w:rPr>
          <w:szCs w:val="24"/>
        </w:rPr>
      </w:pPr>
    </w:p>
    <w:p w14:paraId="211EA66F" w14:textId="4EE2154D" w:rsidR="00ED5F58" w:rsidRPr="0020455B" w:rsidRDefault="00ED5F58" w:rsidP="0081667D">
      <w:pPr>
        <w:pStyle w:val="Legenda"/>
        <w:keepNext/>
        <w:rPr>
          <w:i/>
          <w:color w:val="000000" w:themeColor="text1"/>
        </w:rPr>
      </w:pPr>
      <w:bookmarkStart w:id="20" w:name="_Toc183156028"/>
      <w:r w:rsidRPr="0020455B">
        <w:rPr>
          <w:color w:val="000000" w:themeColor="text1"/>
        </w:rPr>
        <w:t xml:space="preserve">Figura </w:t>
      </w:r>
      <w:r w:rsidR="00063FF6">
        <w:rPr>
          <w:color w:val="000000" w:themeColor="text1"/>
        </w:rPr>
        <w:fldChar w:fldCharType="begin"/>
      </w:r>
      <w:r w:rsidR="00063FF6">
        <w:rPr>
          <w:color w:val="000000" w:themeColor="text1"/>
        </w:rPr>
        <w:instrText xml:space="preserve"> SEQ Figura \* ARABIC </w:instrText>
      </w:r>
      <w:r w:rsidR="00063FF6">
        <w:rPr>
          <w:color w:val="000000" w:themeColor="text1"/>
        </w:rPr>
        <w:fldChar w:fldCharType="separate"/>
      </w:r>
      <w:r w:rsidR="0081667D">
        <w:rPr>
          <w:noProof/>
          <w:color w:val="000000" w:themeColor="text1"/>
        </w:rPr>
        <w:t>2</w:t>
      </w:r>
      <w:r w:rsidR="00063FF6">
        <w:rPr>
          <w:color w:val="000000" w:themeColor="text1"/>
        </w:rPr>
        <w:fldChar w:fldCharType="end"/>
      </w:r>
      <w:r w:rsidRPr="0020455B">
        <w:rPr>
          <w:color w:val="000000" w:themeColor="text1"/>
        </w:rPr>
        <w:t xml:space="preserve"> </w:t>
      </w:r>
      <w:r w:rsidRPr="00ED5F58">
        <w:rPr>
          <w:b w:val="0"/>
          <w:color w:val="000000" w:themeColor="text1"/>
        </w:rPr>
        <w:t>– Sistema Legado: Tela Principal.</w:t>
      </w:r>
      <w:bookmarkEnd w:id="20"/>
    </w:p>
    <w:p w14:paraId="2FE3B8B5" w14:textId="2EDF5730" w:rsidR="00ED5F58" w:rsidRPr="0020455B" w:rsidRDefault="0077527F" w:rsidP="00ED5F58">
      <w:pPr>
        <w:pStyle w:val="Legenda"/>
        <w:keepNext/>
        <w:rPr>
          <w:i/>
          <w:iCs/>
          <w:color w:val="000000" w:themeColor="text1"/>
          <w:szCs w:val="24"/>
        </w:rPr>
      </w:pPr>
      <w:r w:rsidRPr="000C1539">
        <w:rPr>
          <w:noProof/>
          <w:szCs w:val="24"/>
        </w:rPr>
        <w:drawing>
          <wp:anchor distT="0" distB="0" distL="114300" distR="114300" simplePos="0" relativeHeight="251661312" behindDoc="0" locked="0" layoutInCell="1" allowOverlap="1" wp14:anchorId="72A7989F" wp14:editId="2F7BA117">
            <wp:simplePos x="0" y="0"/>
            <wp:positionH relativeFrom="margin">
              <wp:posOffset>935619</wp:posOffset>
            </wp:positionH>
            <wp:positionV relativeFrom="paragraph">
              <wp:posOffset>8890</wp:posOffset>
            </wp:positionV>
            <wp:extent cx="3872865" cy="2112010"/>
            <wp:effectExtent l="0" t="0" r="0" b="2540"/>
            <wp:wrapThrough wrapText="bothSides">
              <wp:wrapPolygon edited="0">
                <wp:start x="0" y="0"/>
                <wp:lineTo x="0" y="21431"/>
                <wp:lineTo x="21462" y="21431"/>
                <wp:lineTo x="21462" y="0"/>
                <wp:lineTo x="0" y="0"/>
              </wp:wrapPolygon>
            </wp:wrapThrough>
            <wp:docPr id="433330666" name="Imagem 1" descr="Interface gráfica do usuári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330666" name="Imagem 1" descr="Interface gráfica do usuário, Aplicativo&#10;&#10;Descrição gerada automaticamente com confiança média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865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31BD10" w14:textId="2F74CCBE" w:rsidR="00ED5F58" w:rsidRDefault="00ED5F58" w:rsidP="00ED5F58">
      <w:pPr>
        <w:spacing w:line="240" w:lineRule="auto"/>
        <w:jc w:val="center"/>
      </w:pPr>
    </w:p>
    <w:p w14:paraId="652EE953" w14:textId="77777777" w:rsidR="00ED5F58" w:rsidRDefault="00ED5F58" w:rsidP="00ED5F58">
      <w:pPr>
        <w:spacing w:line="240" w:lineRule="auto"/>
        <w:jc w:val="center"/>
      </w:pPr>
    </w:p>
    <w:p w14:paraId="53B9FF2D" w14:textId="77777777" w:rsidR="00ED5F58" w:rsidRDefault="00ED5F58" w:rsidP="00ED5F58">
      <w:pPr>
        <w:spacing w:line="240" w:lineRule="auto"/>
        <w:jc w:val="center"/>
      </w:pPr>
    </w:p>
    <w:p w14:paraId="217F3C03" w14:textId="77777777" w:rsidR="00ED5F58" w:rsidRDefault="00ED5F58" w:rsidP="00ED5F58">
      <w:pPr>
        <w:spacing w:line="240" w:lineRule="auto"/>
        <w:jc w:val="center"/>
      </w:pPr>
    </w:p>
    <w:p w14:paraId="292E10B0" w14:textId="77777777" w:rsidR="00ED5F58" w:rsidRDefault="00ED5F58" w:rsidP="00ED5F58">
      <w:pPr>
        <w:spacing w:line="240" w:lineRule="auto"/>
        <w:jc w:val="center"/>
      </w:pPr>
    </w:p>
    <w:p w14:paraId="6743025B" w14:textId="77777777" w:rsidR="00ED5F58" w:rsidRDefault="00ED5F58" w:rsidP="00ED5F58">
      <w:pPr>
        <w:spacing w:line="240" w:lineRule="auto"/>
        <w:jc w:val="center"/>
      </w:pPr>
    </w:p>
    <w:p w14:paraId="10BE55C5" w14:textId="77777777" w:rsidR="00ED5F58" w:rsidRDefault="00ED5F58" w:rsidP="00ED5F58">
      <w:pPr>
        <w:spacing w:line="240" w:lineRule="auto"/>
        <w:jc w:val="center"/>
      </w:pPr>
    </w:p>
    <w:p w14:paraId="70ED31F1" w14:textId="77777777" w:rsidR="00ED5F58" w:rsidRDefault="00ED5F58" w:rsidP="00ED5F58">
      <w:pPr>
        <w:spacing w:line="240" w:lineRule="auto"/>
        <w:jc w:val="center"/>
      </w:pPr>
    </w:p>
    <w:p w14:paraId="56A1E069" w14:textId="77777777" w:rsidR="00ED5F58" w:rsidRDefault="00ED5F58" w:rsidP="00ED5F58">
      <w:pPr>
        <w:spacing w:line="240" w:lineRule="auto"/>
        <w:jc w:val="center"/>
      </w:pPr>
    </w:p>
    <w:p w14:paraId="1B2B11B6" w14:textId="77777777" w:rsidR="00ED5F58" w:rsidRDefault="00ED5F58" w:rsidP="00ED5F58">
      <w:pPr>
        <w:spacing w:line="240" w:lineRule="auto"/>
        <w:jc w:val="center"/>
      </w:pPr>
    </w:p>
    <w:p w14:paraId="68DC11DC" w14:textId="77777777" w:rsidR="0077527F" w:rsidRDefault="0077527F" w:rsidP="00ED5F58">
      <w:pPr>
        <w:spacing w:line="240" w:lineRule="auto"/>
        <w:ind w:firstLine="0"/>
        <w:jc w:val="left"/>
      </w:pPr>
    </w:p>
    <w:p w14:paraId="5E53265E" w14:textId="5DA60401" w:rsidR="00ED5F58" w:rsidRDefault="00ED5F58" w:rsidP="0081667D">
      <w:pPr>
        <w:spacing w:line="240" w:lineRule="auto"/>
        <w:ind w:firstLine="0"/>
        <w:jc w:val="center"/>
        <w:rPr>
          <w:szCs w:val="24"/>
        </w:rPr>
      </w:pPr>
      <w:r w:rsidRPr="005549B8">
        <w:t>F</w:t>
      </w:r>
      <w:r w:rsidRPr="005549B8">
        <w:rPr>
          <w:szCs w:val="24"/>
        </w:rPr>
        <w:t xml:space="preserve">onte: </w:t>
      </w:r>
      <w:r>
        <w:rPr>
          <w:szCs w:val="24"/>
        </w:rPr>
        <w:t>Elaborado pelos Autores</w:t>
      </w:r>
      <w:r w:rsidRPr="005549B8">
        <w:rPr>
          <w:szCs w:val="24"/>
        </w:rPr>
        <w:t>.</w:t>
      </w:r>
    </w:p>
    <w:p w14:paraId="309E7654" w14:textId="77777777" w:rsidR="00ED5F58" w:rsidRDefault="00ED5F58" w:rsidP="00ED5F58">
      <w:pPr>
        <w:spacing w:line="240" w:lineRule="auto"/>
        <w:jc w:val="left"/>
        <w:rPr>
          <w:szCs w:val="24"/>
        </w:rPr>
      </w:pPr>
    </w:p>
    <w:p w14:paraId="36F3C748" w14:textId="77777777" w:rsidR="00ED5F58" w:rsidRPr="003F51F5" w:rsidRDefault="00ED5F58" w:rsidP="00ED5F58">
      <w:pPr>
        <w:spacing w:line="240" w:lineRule="auto"/>
        <w:jc w:val="center"/>
        <w:rPr>
          <w:sz w:val="20"/>
        </w:rPr>
      </w:pPr>
    </w:p>
    <w:p w14:paraId="4130D48C" w14:textId="1F065A03" w:rsidR="00ED5F58" w:rsidRDefault="00ED5F58" w:rsidP="0077527F">
      <w:r w:rsidRPr="00CA16B0">
        <w:t xml:space="preserve">Na Figura 3(a), são exibidos os cadastros que integram a solução legada; na Figura 3(b), observa-se a tela de cadastro de aprovações, onde cada processo de obra civil do município é registrado. Este software, no entanto, não realiza o gerenciamento de documentos, apenas </w:t>
      </w:r>
      <w:r w:rsidRPr="00CA16B0">
        <w:lastRenderedPageBreak/>
        <w:t>armazena os dados do processo para futuras consultas. Por fim, a Figura 3(c) apresenta a tela de pesquisa de aprovações, permitindo consultas por atributos como bairro, quadra, lote e proprietário.</w:t>
      </w:r>
    </w:p>
    <w:p w14:paraId="51B7F3EA" w14:textId="77777777" w:rsidR="0081667D" w:rsidRDefault="0081667D" w:rsidP="0077527F"/>
    <w:p w14:paraId="1385F67E" w14:textId="63DFE2A2" w:rsidR="0081667D" w:rsidRDefault="0081667D" w:rsidP="0081667D">
      <w:pPr>
        <w:pStyle w:val="Legenda"/>
        <w:keepNext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</w:t>
      </w:r>
      <w:r w:rsidRPr="0081667D">
        <w:rPr>
          <w:b w:val="0"/>
          <w:noProof/>
        </w:rPr>
        <w:t>– Sistema Legado: (a) Menu principal do software, (b) Cadastro das aprovações nos processos e (c) Barra com dados na tela de pesquisa.</w:t>
      </w:r>
    </w:p>
    <w:p w14:paraId="0956CBF7" w14:textId="6574A9B8" w:rsidR="00ED5F58" w:rsidRPr="00CA16B0" w:rsidRDefault="0081667D" w:rsidP="0081667D">
      <w:pPr>
        <w:spacing w:line="240" w:lineRule="auto"/>
        <w:ind w:firstLine="0"/>
        <w:jc w:val="center"/>
        <w:rPr>
          <w:szCs w:val="24"/>
        </w:rPr>
      </w:pPr>
      <w:r w:rsidRPr="0081667D">
        <w:rPr>
          <w:noProof/>
          <w:szCs w:val="24"/>
        </w:rPr>
        <w:drawing>
          <wp:inline distT="0" distB="0" distL="0" distR="0" wp14:anchorId="4DA325C8" wp14:editId="301B2EB1">
            <wp:extent cx="4951562" cy="2830608"/>
            <wp:effectExtent l="0" t="0" r="1905" b="825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445" cy="2843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B8701" w14:textId="3B68AF63" w:rsidR="00ED5F58" w:rsidRPr="00ED5F58" w:rsidRDefault="00ED5F58" w:rsidP="00DD49C7">
      <w:pPr>
        <w:spacing w:line="240" w:lineRule="auto"/>
        <w:ind w:firstLine="0"/>
        <w:jc w:val="center"/>
        <w:rPr>
          <w:b/>
          <w:szCs w:val="24"/>
        </w:rPr>
      </w:pPr>
      <w:r w:rsidRPr="005549B8">
        <w:t>F</w:t>
      </w:r>
      <w:r w:rsidRPr="005549B8">
        <w:rPr>
          <w:szCs w:val="24"/>
        </w:rPr>
        <w:t xml:space="preserve">onte: </w:t>
      </w:r>
      <w:r>
        <w:rPr>
          <w:szCs w:val="24"/>
        </w:rPr>
        <w:t>Elaborado pelos Autores</w:t>
      </w:r>
      <w:r w:rsidRPr="005549B8">
        <w:rPr>
          <w:szCs w:val="24"/>
        </w:rPr>
        <w:t>.</w:t>
      </w:r>
    </w:p>
    <w:p w14:paraId="408E6405" w14:textId="63FDAB49" w:rsidR="00FE705D" w:rsidRPr="00FE705D" w:rsidRDefault="00FE705D" w:rsidP="00FE705D"/>
    <w:p w14:paraId="783A504F" w14:textId="7FF0195C" w:rsidR="0045370B" w:rsidRDefault="0045370B" w:rsidP="0045370B">
      <w:pPr>
        <w:pStyle w:val="Ttulo2"/>
        <w:rPr>
          <w:szCs w:val="24"/>
        </w:rPr>
      </w:pPr>
      <w:bookmarkStart w:id="21" w:name="_Toc182230632"/>
      <w:r w:rsidRPr="00DE0E82">
        <w:rPr>
          <w:szCs w:val="24"/>
        </w:rPr>
        <w:t>Descrição dos principais problemas</w:t>
      </w:r>
      <w:bookmarkEnd w:id="21"/>
    </w:p>
    <w:p w14:paraId="12F56FE6" w14:textId="62F78D8B" w:rsidR="009D7E1F" w:rsidRPr="009D7E1F" w:rsidRDefault="009D7E1F" w:rsidP="009D7E1F">
      <w:pPr>
        <w:rPr>
          <w:rStyle w:val="ui-provider"/>
        </w:rPr>
      </w:pPr>
      <w:bookmarkStart w:id="22" w:name="_Toc311655848"/>
      <w:bookmarkStart w:id="23" w:name="_Toc311655928"/>
      <w:bookmarkStart w:id="24" w:name="_Toc311656059"/>
      <w:bookmarkStart w:id="25" w:name="_Toc311656108"/>
      <w:bookmarkStart w:id="26" w:name="_Toc311656224"/>
      <w:bookmarkEnd w:id="22"/>
      <w:bookmarkEnd w:id="23"/>
      <w:bookmarkEnd w:id="24"/>
      <w:bookmarkEnd w:id="25"/>
      <w:bookmarkEnd w:id="26"/>
      <w:r w:rsidRPr="009D7E1F">
        <w:rPr>
          <w:rStyle w:val="ui-provider"/>
        </w:rPr>
        <w:t>A equipe do projeto identificou um problema crítico relacionado ao desenvolvimento do banco de dados, essencial para o sistema de gestão de documentos de aprovação de obras. O principal desafio é a necessidade de armazenar um grande volume de informações, incluindo dados sensíveis, que exigem uma abordagem cuidadosa e bem planejada. Garantir a integridade e a acessibilidade dessas informações é fundamental para o funcionamento eficaz do sistema, atendendo às expectativas dos usuários finais.</w:t>
      </w:r>
    </w:p>
    <w:p w14:paraId="3238F0CD" w14:textId="1CCF3B20" w:rsidR="00FB1824" w:rsidRDefault="009D7E1F" w:rsidP="009D7E1F">
      <w:pPr>
        <w:rPr>
          <w:rStyle w:val="ui-provider"/>
        </w:rPr>
      </w:pPr>
      <w:r w:rsidRPr="009D7E1F">
        <w:rPr>
          <w:rStyle w:val="ui-provider"/>
        </w:rPr>
        <w:t>Além disso, a segurança do banco de dados foi destacada como uma prioridade indispensável. Por lidar com dados confidenciais, como documentos técnicos e informações de projetos de obras, é imprescindível adotar medidas robustas de proteção contra acessos não autorizados, perda ou exposição de informações. Assim, o planejamento e a implementação de mecanismos de segurança serão tratados como requisitos fundamentais durante todas as fases do desenvolvimento do sistema.</w:t>
      </w:r>
    </w:p>
    <w:p w14:paraId="551C0BC5" w14:textId="7C9DA5F2" w:rsidR="009D7E1F" w:rsidRPr="00DE0E82" w:rsidRDefault="009D7E1F" w:rsidP="009D7E1F">
      <w:pPr>
        <w:rPr>
          <w:szCs w:val="24"/>
        </w:rPr>
      </w:pPr>
      <w:r>
        <w:t xml:space="preserve">Para assegurar a eficiência e segurança do banco de dados, serão adotadas estratégias como a normalização das tabelas para evitar redundâncias, a aplicação de políticas de acesso restrito com base em níveis de permissão e o uso de criptografia para proteger os dados mais </w:t>
      </w:r>
      <w:r>
        <w:lastRenderedPageBreak/>
        <w:t>sen</w:t>
      </w:r>
      <w:bookmarkStart w:id="27" w:name="_GoBack"/>
      <w:bookmarkEnd w:id="27"/>
      <w:r>
        <w:t>síveis. Além disso, será implementado um sistema de auditoria para monitorar alterações e acessos, garantindo rastreabilidade e conformidade com os padrões de segurança exigidos. Essas medidas visam proporcionar uma base sólida para o armazenamento e gerenciamento das informações essenciais ao sistema.</w:t>
      </w:r>
    </w:p>
    <w:p w14:paraId="34D989D4" w14:textId="491AB3C1" w:rsidR="000B3CA3" w:rsidRDefault="00FB1824" w:rsidP="003074D5">
      <w:pPr>
        <w:pStyle w:val="Ttulo2"/>
        <w:rPr>
          <w:szCs w:val="24"/>
        </w:rPr>
      </w:pPr>
      <w:r w:rsidRPr="00DE0E82">
        <w:rPr>
          <w:szCs w:val="24"/>
        </w:rPr>
        <w:t xml:space="preserve"> </w:t>
      </w:r>
      <w:bookmarkStart w:id="28" w:name="_Toc182230633"/>
      <w:r w:rsidRPr="00DE0E82">
        <w:rPr>
          <w:szCs w:val="24"/>
        </w:rPr>
        <w:t>Descrição dos requisitos funcionais</w:t>
      </w:r>
      <w:bookmarkEnd w:id="28"/>
    </w:p>
    <w:p w14:paraId="1B9E29A3" w14:textId="1176B96D" w:rsidR="008D16A9" w:rsidRPr="00B04EC0" w:rsidRDefault="008B30D9" w:rsidP="00DD49C7">
      <w:pPr>
        <w:spacing w:line="240" w:lineRule="auto"/>
        <w:ind w:left="2268" w:firstLine="0"/>
        <w:rPr>
          <w:sz w:val="22"/>
        </w:rPr>
      </w:pPr>
      <w:r w:rsidRPr="00B04EC0">
        <w:rPr>
          <w:iCs/>
          <w:sz w:val="22"/>
        </w:rPr>
        <w:t>Requisitos funcionais</w:t>
      </w:r>
      <w:r w:rsidRPr="00B04EC0">
        <w:rPr>
          <w:sz w:val="22"/>
        </w:rPr>
        <w:t xml:space="preserve"> s</w:t>
      </w:r>
      <w:r w:rsidR="006C5269" w:rsidRPr="00B04EC0">
        <w:rPr>
          <w:sz w:val="22"/>
        </w:rPr>
        <w:t>ão as declarações de serviços que o sistema deve fornecer, como o sistema deve reagir a entradas específicas e como o sistema deve se comportar em determinadas situações. Em alguns casos, os requisitos funcionais podem também estabelecer explicitamente o que o sistema não deve fazer.</w:t>
      </w:r>
      <w:r w:rsidR="006C5269" w:rsidRPr="00B04EC0">
        <w:rPr>
          <w:sz w:val="28"/>
        </w:rPr>
        <w:t xml:space="preserve"> </w:t>
      </w:r>
      <w:r w:rsidR="006C5269" w:rsidRPr="00B04EC0">
        <w:rPr>
          <w:sz w:val="22"/>
        </w:rPr>
        <w:t>(</w:t>
      </w:r>
      <w:proofErr w:type="spellStart"/>
      <w:r w:rsidR="00B04EC0" w:rsidRPr="00B04EC0">
        <w:rPr>
          <w:sz w:val="22"/>
        </w:rPr>
        <w:t>Sommerville</w:t>
      </w:r>
      <w:proofErr w:type="spellEnd"/>
      <w:r w:rsidR="006C5269" w:rsidRPr="00B04EC0">
        <w:rPr>
          <w:sz w:val="22"/>
        </w:rPr>
        <w:t>, 2007).</w:t>
      </w:r>
    </w:p>
    <w:p w14:paraId="72B2778B" w14:textId="5695D29E" w:rsidR="003830D1" w:rsidRDefault="00DD49C7" w:rsidP="00DD49C7">
      <w:pPr>
        <w:pStyle w:val="Legenda"/>
        <w:keepNext/>
        <w:spacing w:before="240" w:after="240"/>
        <w:ind w:firstLine="851"/>
        <w:jc w:val="both"/>
      </w:pPr>
      <w:r w:rsidRPr="00DD49C7">
        <w:rPr>
          <w:b w:val="0"/>
          <w:bCs w:val="0"/>
        </w:rPr>
        <w:t xml:space="preserve">Dessa forma, ao identificar e documentar de forma clara as funções principais do sistema, os requisitos funcionais fornecem uma base mensurável e testável para assegurar que o sistema atenda às expectativas dos usuários. </w:t>
      </w:r>
      <w:r>
        <w:rPr>
          <w:b w:val="0"/>
          <w:bCs w:val="0"/>
        </w:rPr>
        <w:t xml:space="preserve">No </w:t>
      </w:r>
      <w:r w:rsidRPr="00DD49C7">
        <w:rPr>
          <w:b w:val="0"/>
          <w:bCs w:val="0"/>
        </w:rPr>
        <w:t>Quadro 1, estão descritas as principais funções identificadas, que devem ser revisadas continuamente ao longo do ciclo de vida do projeto para garantir a qualidade e o alinhamento do sistema com as necessidades reais.</w:t>
      </w:r>
    </w:p>
    <w:p w14:paraId="1EF29A97" w14:textId="3C0E2CBC" w:rsidR="003830D1" w:rsidRDefault="003830D1" w:rsidP="00DD49C7">
      <w:pPr>
        <w:pStyle w:val="Legenda"/>
        <w:keepNext/>
      </w:pPr>
      <w:bookmarkStart w:id="29" w:name="_Toc182230580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1</w:t>
      </w:r>
      <w:r w:rsidR="00610352">
        <w:rPr>
          <w:noProof/>
        </w:rPr>
        <w:fldChar w:fldCharType="end"/>
      </w:r>
      <w:r>
        <w:t xml:space="preserve"> – </w:t>
      </w:r>
      <w:r w:rsidRPr="005C599D">
        <w:rPr>
          <w:b w:val="0"/>
        </w:rPr>
        <w:t>Requisitos Funcionais do Sistema</w:t>
      </w:r>
      <w:bookmarkEnd w:id="29"/>
    </w:p>
    <w:tbl>
      <w:tblPr>
        <w:tblW w:w="904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"/>
        <w:gridCol w:w="2094"/>
        <w:gridCol w:w="6501"/>
      </w:tblGrid>
      <w:tr w:rsidR="0045370B" w:rsidRPr="0009786F" w14:paraId="77607DE4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65AEE47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73EC3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Requisitos  </w:t>
            </w:r>
            <w:r w:rsidRPr="0009786F">
              <w:rPr>
                <w:color w:val="000000"/>
                <w:szCs w:val="24"/>
              </w:rPr>
              <w:br/>
              <w:t>Funcionais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39CC53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Descrição </w:t>
            </w:r>
          </w:p>
        </w:tc>
      </w:tr>
      <w:tr w:rsidR="0045370B" w:rsidRPr="0009786F" w14:paraId="1E838DA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BCA89B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4111A80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327A1E" w14:textId="77777777" w:rsidR="0045370B" w:rsidRPr="0009786F" w:rsidRDefault="0045370B" w:rsidP="00DD49C7">
            <w:pPr>
              <w:spacing w:line="240" w:lineRule="auto"/>
              <w:ind w:left="140"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ser capaz de cadastrar usuários para utilização do sistema, desde atendente até administrador. </w:t>
            </w:r>
          </w:p>
        </w:tc>
      </w:tr>
      <w:tr w:rsidR="0045370B" w:rsidRPr="0009786F" w14:paraId="65DE52D4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7DE988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18DA6B0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Autenticação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240AA9E" w14:textId="77777777" w:rsidR="0045370B" w:rsidRPr="0009786F" w:rsidRDefault="0045370B" w:rsidP="00DD49C7">
            <w:pPr>
              <w:spacing w:line="240" w:lineRule="auto"/>
              <w:ind w:left="140"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verificar as credenciais (E-mail e senha) para realizar o login. </w:t>
            </w:r>
          </w:p>
        </w:tc>
      </w:tr>
      <w:tr w:rsidR="0045370B" w:rsidRPr="0009786F" w14:paraId="08D153BC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D1C6A48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62608C5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Controle de Acessos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C2B6BBF" w14:textId="77777777" w:rsidR="0045370B" w:rsidRPr="0009786F" w:rsidRDefault="0045370B" w:rsidP="00DD49C7">
            <w:pPr>
              <w:spacing w:line="240" w:lineRule="auto"/>
              <w:ind w:left="140"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verificar as credenciais apresentadas e apenas realizar o login se o usuário estiver cadastrado. </w:t>
            </w:r>
          </w:p>
        </w:tc>
      </w:tr>
      <w:tr w:rsidR="0045370B" w:rsidRPr="0009786F" w14:paraId="144A31EA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186028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4 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D1AD2F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91C7891" w14:textId="77777777" w:rsidR="0045370B" w:rsidRPr="0009786F" w:rsidRDefault="0045370B" w:rsidP="00DD49C7">
            <w:pPr>
              <w:spacing w:line="240" w:lineRule="auto"/>
              <w:ind w:left="140"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ser capaz de realizar a alteração de dados de usuários se for necessário. </w:t>
            </w:r>
          </w:p>
        </w:tc>
      </w:tr>
      <w:tr w:rsidR="0045370B" w:rsidRPr="0009786F" w14:paraId="188B34E8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D698C4F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5 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538BCA4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CA9C8D9" w14:textId="7156DAD8" w:rsidR="0045370B" w:rsidRPr="0009786F" w:rsidRDefault="0045370B" w:rsidP="00DD49C7">
            <w:pPr>
              <w:spacing w:line="240" w:lineRule="auto"/>
              <w:ind w:left="140"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 xml:space="preserve">O sistema deve listar os usuários para que o </w:t>
            </w:r>
            <w:r w:rsidR="00A6524C">
              <w:rPr>
                <w:color w:val="000000"/>
                <w:szCs w:val="24"/>
              </w:rPr>
              <w:t xml:space="preserve">Administrador - </w:t>
            </w:r>
            <w:r w:rsidRPr="0009786F">
              <w:rPr>
                <w:color w:val="000000"/>
                <w:szCs w:val="24"/>
              </w:rPr>
              <w:t>possa manter o controle dos usuários. </w:t>
            </w:r>
          </w:p>
        </w:tc>
      </w:tr>
      <w:tr w:rsidR="0045370B" w:rsidRPr="0009786F" w14:paraId="5EAB07CA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79565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6 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CF2FC75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0CC0A10" w14:textId="77777777" w:rsidR="0045370B" w:rsidRPr="0009786F" w:rsidRDefault="0045370B" w:rsidP="00DD49C7">
            <w:pPr>
              <w:spacing w:line="240" w:lineRule="auto"/>
              <w:ind w:left="140"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ser capaz de excluir usuários via Administrador. </w:t>
            </w:r>
          </w:p>
        </w:tc>
      </w:tr>
      <w:tr w:rsidR="0045370B" w:rsidRPr="0009786F" w14:paraId="08CCEFDC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256B38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7 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3318E5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2E9313" w14:textId="7973BFBF" w:rsidR="0045370B" w:rsidRPr="0009786F" w:rsidRDefault="0045370B" w:rsidP="00DD49C7">
            <w:pPr>
              <w:spacing w:line="240" w:lineRule="auto"/>
              <w:ind w:left="140"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 xml:space="preserve">O sistema deve ser capaz de desativar usuários via </w:t>
            </w:r>
            <w:r w:rsidR="00A6524C">
              <w:rPr>
                <w:color w:val="000000"/>
                <w:szCs w:val="24"/>
              </w:rPr>
              <w:t xml:space="preserve">Administrador - </w:t>
            </w:r>
            <w:r w:rsidRPr="0009786F">
              <w:rPr>
                <w:color w:val="000000"/>
                <w:szCs w:val="24"/>
              </w:rPr>
              <w:t>dessa forma evitando que possam fazer login, preservando arquivos que dependem do mesmo. </w:t>
            </w:r>
          </w:p>
        </w:tc>
      </w:tr>
      <w:tr w:rsidR="0045370B" w:rsidRPr="0009786F" w14:paraId="42AB7D8C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91A87F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8 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9DFD02C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Imóveis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A420AF7" w14:textId="77777777" w:rsidR="0045370B" w:rsidRPr="0009786F" w:rsidRDefault="0045370B" w:rsidP="00DD49C7">
            <w:pPr>
              <w:spacing w:line="240" w:lineRule="auto"/>
              <w:ind w:left="140"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cadastrem imóveis. </w:t>
            </w:r>
          </w:p>
        </w:tc>
      </w:tr>
      <w:tr w:rsidR="0045370B" w:rsidRPr="0009786F" w14:paraId="46F47BEE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7FC3934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9 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22B557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Imóveis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7A53FA" w14:textId="77777777" w:rsidR="0045370B" w:rsidRPr="0009786F" w:rsidRDefault="0045370B" w:rsidP="00DD49C7">
            <w:pPr>
              <w:spacing w:line="240" w:lineRule="auto"/>
              <w:ind w:left="140"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alterem imóveis cadastrados. </w:t>
            </w:r>
          </w:p>
        </w:tc>
      </w:tr>
      <w:tr w:rsidR="0045370B" w:rsidRPr="0009786F" w14:paraId="057EF2B5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C4338B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10 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9E2D95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imóveis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B87575" w14:textId="77777777" w:rsidR="0045370B" w:rsidRPr="0009786F" w:rsidRDefault="0045370B" w:rsidP="00DD49C7">
            <w:pPr>
              <w:spacing w:line="240" w:lineRule="auto"/>
              <w:ind w:left="140"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possam excluir imóveis do sistema </w:t>
            </w:r>
          </w:p>
        </w:tc>
      </w:tr>
      <w:tr w:rsidR="0045370B" w:rsidRPr="0009786F" w14:paraId="50368800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231BE2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957D08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imóveis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8E8A609" w14:textId="77777777" w:rsidR="0045370B" w:rsidRPr="0009786F" w:rsidRDefault="0045370B" w:rsidP="00DD49C7">
            <w:pPr>
              <w:spacing w:line="240" w:lineRule="auto"/>
              <w:ind w:left="140"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desativem imóveis, dessa forma não irá interagir no banco de dados apenas existindo para que arquivos dependentes do mesmo não sejam perdidos. </w:t>
            </w:r>
          </w:p>
        </w:tc>
      </w:tr>
      <w:tr w:rsidR="0045370B" w:rsidRPr="0009786F" w14:paraId="3E136081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70C54F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lastRenderedPageBreak/>
              <w:t>12 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23A5C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59C73CD" w14:textId="77777777" w:rsidR="0045370B" w:rsidRPr="0009786F" w:rsidRDefault="0045370B" w:rsidP="00DD49C7">
            <w:pPr>
              <w:spacing w:line="240" w:lineRule="auto"/>
              <w:ind w:left="140"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façam o cadastro de processos. </w:t>
            </w:r>
          </w:p>
        </w:tc>
      </w:tr>
      <w:tr w:rsidR="0045370B" w:rsidRPr="0009786F" w14:paraId="65602C6F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86A175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13 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90D7230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E28DA1" w14:textId="77777777" w:rsidR="0045370B" w:rsidRPr="0009786F" w:rsidRDefault="0045370B" w:rsidP="00DD49C7">
            <w:pPr>
              <w:spacing w:line="240" w:lineRule="auto"/>
              <w:ind w:left="140"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façam alterações nos processos cadastrados. </w:t>
            </w:r>
          </w:p>
        </w:tc>
      </w:tr>
      <w:tr w:rsidR="0045370B" w:rsidRPr="0009786F" w14:paraId="2B379C54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5957B16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14 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29FCFE3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7F70997" w14:textId="77777777" w:rsidR="0045370B" w:rsidRPr="0009786F" w:rsidRDefault="0045370B" w:rsidP="00DD49C7">
            <w:pPr>
              <w:spacing w:line="240" w:lineRule="auto"/>
              <w:ind w:left="140"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os processos presentes nele. </w:t>
            </w:r>
          </w:p>
        </w:tc>
      </w:tr>
      <w:tr w:rsidR="0045370B" w:rsidRPr="0009786F" w14:paraId="1DAB56D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751E6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15 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B1B3D3E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F092A5E" w14:textId="77777777" w:rsidR="0045370B" w:rsidRPr="0009786F" w:rsidRDefault="0045370B" w:rsidP="00DD49C7">
            <w:pPr>
              <w:spacing w:line="240" w:lineRule="auto"/>
              <w:ind w:left="140"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usuários autorizados façam a exclusão de processos </w:t>
            </w:r>
          </w:p>
        </w:tc>
      </w:tr>
      <w:tr w:rsidR="0045370B" w:rsidRPr="0009786F" w14:paraId="70BF22FF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12FC907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16 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13FF799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0A6B31" w14:textId="77777777" w:rsidR="0045370B" w:rsidRPr="0009786F" w:rsidRDefault="0045370B" w:rsidP="00DD49C7">
            <w:pPr>
              <w:spacing w:line="240" w:lineRule="auto"/>
              <w:ind w:left="140"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processos cadastrados por usuários autorizados, dessa forma arquivos dependentes não serão perdidos. </w:t>
            </w:r>
          </w:p>
        </w:tc>
      </w:tr>
      <w:tr w:rsidR="0045370B" w:rsidRPr="0009786F" w14:paraId="18BA47C2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FAE759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17 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2E108EE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E20506D" w14:textId="77777777" w:rsidR="0045370B" w:rsidRPr="0009786F" w:rsidRDefault="0045370B" w:rsidP="00DD49C7">
            <w:pPr>
              <w:spacing w:line="240" w:lineRule="auto"/>
              <w:ind w:left="140"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o cadastro do tipo do processo. </w:t>
            </w:r>
          </w:p>
        </w:tc>
      </w:tr>
      <w:tr w:rsidR="0045370B" w:rsidRPr="0009786F" w14:paraId="45A58B18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D5F8F0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18 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5FDF5AE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AC6BF4B" w14:textId="77777777" w:rsidR="0045370B" w:rsidRPr="0009786F" w:rsidRDefault="0045370B" w:rsidP="00DD49C7">
            <w:pPr>
              <w:spacing w:line="240" w:lineRule="auto"/>
              <w:ind w:left="140"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alteração por usuários autorizados dos tipos de processos cadastrados. </w:t>
            </w:r>
          </w:p>
        </w:tc>
      </w:tr>
      <w:tr w:rsidR="0045370B" w:rsidRPr="0009786F" w14:paraId="4EEACD7F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AD5F24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19 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CBD8B53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E96EC10" w14:textId="77777777" w:rsidR="0045370B" w:rsidRPr="0009786F" w:rsidRDefault="0045370B" w:rsidP="00DD49C7">
            <w:pPr>
              <w:spacing w:line="240" w:lineRule="auto"/>
              <w:ind w:left="140"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todos os tipos de processos cadastrados. </w:t>
            </w:r>
          </w:p>
        </w:tc>
      </w:tr>
      <w:tr w:rsidR="0045370B" w:rsidRPr="0009786F" w14:paraId="16C5B7BD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0DA570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20 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348A15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462A0F5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usuários capazes excluir tipos de processos cadastrados. </w:t>
            </w:r>
          </w:p>
        </w:tc>
      </w:tr>
      <w:tr w:rsidR="0045370B" w:rsidRPr="0009786F" w14:paraId="6AADFCFD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A26943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511EC6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BA74279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usuários autorizados desativar tipos de processos dessa forma arquivos dependentes não serão perdidos. </w:t>
            </w:r>
          </w:p>
        </w:tc>
      </w:tr>
      <w:tr w:rsidR="0045370B" w:rsidRPr="0009786F" w14:paraId="720FD1AA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CF585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22 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07DDB8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75C7C0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o cadastro de etapas por usuários autorizados. </w:t>
            </w:r>
          </w:p>
        </w:tc>
      </w:tr>
      <w:tr w:rsidR="0045370B" w:rsidRPr="0009786F" w14:paraId="74257A17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3EB69E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23 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49D825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0F5E38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alteração de etapas cadastradas por usuários autorizados. </w:t>
            </w:r>
          </w:p>
        </w:tc>
      </w:tr>
      <w:tr w:rsidR="0045370B" w:rsidRPr="0009786F" w14:paraId="4DEE150F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CC9C754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24 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F0DA60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9F66E3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todas as etapas cadastradas. </w:t>
            </w:r>
          </w:p>
        </w:tc>
      </w:tr>
      <w:tr w:rsidR="0045370B" w:rsidRPr="0009786F" w14:paraId="4C650414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1AAB05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25 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C3B2BC1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50A6F85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exclusão de etapas cadastradas por usuários autorizados. </w:t>
            </w:r>
          </w:p>
        </w:tc>
      </w:tr>
      <w:tr w:rsidR="0045370B" w:rsidRPr="0009786F" w14:paraId="6C4974B3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A5A4709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26 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46400F4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B8584EF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etapas cadastradas por usuários autorizados, dessa forma arquivos dependentes não serão afetados. </w:t>
            </w:r>
          </w:p>
        </w:tc>
      </w:tr>
      <w:tr w:rsidR="0045370B" w:rsidRPr="0009786F" w14:paraId="1E3AF2A2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0EF9DA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27 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E93FFBB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C6731C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o cadastro de tipos de etapas por usuários autorizados </w:t>
            </w:r>
          </w:p>
        </w:tc>
      </w:tr>
      <w:tr w:rsidR="0045370B" w:rsidRPr="0009786F" w14:paraId="13901F12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67AF54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28 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61FDEF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B9521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alterações para tipos de etapas por usuários autorizados. </w:t>
            </w:r>
          </w:p>
        </w:tc>
      </w:tr>
      <w:tr w:rsidR="0045370B" w:rsidRPr="0009786F" w14:paraId="40517CE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B04A4AC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29 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C2E17A1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4D375B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exclusão de tipos de etapa cadastrados por usuários autorizados </w:t>
            </w:r>
          </w:p>
        </w:tc>
      </w:tr>
      <w:tr w:rsidR="0045370B" w:rsidRPr="0009786F" w14:paraId="25ED1932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1321B9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30 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A583522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4FB40A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tipos de etapa cadastrados por usuários autorizados. </w:t>
            </w:r>
          </w:p>
        </w:tc>
      </w:tr>
      <w:tr w:rsidR="0045370B" w:rsidRPr="0009786F" w14:paraId="07B7609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3EC5FAB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E1EE80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2B93F1F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todos os tipos de etapas cadastradas. </w:t>
            </w:r>
          </w:p>
        </w:tc>
      </w:tr>
      <w:tr w:rsidR="0045370B" w:rsidRPr="0009786F" w14:paraId="7133088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101D3B5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32 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E237F79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2DE320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cadastrar documentos por meio de usuários autorizados. </w:t>
            </w:r>
          </w:p>
        </w:tc>
      </w:tr>
      <w:tr w:rsidR="0045370B" w:rsidRPr="0009786F" w14:paraId="397A46C0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DDBA4F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33 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53B9D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D0D7CD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alteração de documentos cadastrados no sistema por meio de usuários autorizados. </w:t>
            </w:r>
          </w:p>
        </w:tc>
      </w:tr>
      <w:tr w:rsidR="0045370B" w:rsidRPr="0009786F" w14:paraId="250043B8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2F91216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34 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837A3C5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99284E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exclusão de documentos cadastrados no sistema por meio de usuários autorizados. </w:t>
            </w:r>
          </w:p>
        </w:tc>
      </w:tr>
      <w:tr w:rsidR="0045370B" w:rsidRPr="0009786F" w14:paraId="25BC6B2E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632A21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35 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821C2F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D80154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documentos cadastrados no sistema por usuários autorizados, dessa forma arquivos dependentes não serão afetados. </w:t>
            </w:r>
          </w:p>
        </w:tc>
      </w:tr>
      <w:tr w:rsidR="0045370B" w:rsidRPr="0009786F" w14:paraId="598E9E49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868944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lastRenderedPageBreak/>
              <w:t>36 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F0C8BEE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610F2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todos os documentos cadastrados. </w:t>
            </w:r>
          </w:p>
        </w:tc>
      </w:tr>
      <w:tr w:rsidR="0045370B" w:rsidRPr="0009786F" w14:paraId="19ACB207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5B37E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37 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97D5E07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8D381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o cadastro de tipos de documentos por usuários autorizados. </w:t>
            </w:r>
          </w:p>
        </w:tc>
      </w:tr>
      <w:tr w:rsidR="0045370B" w:rsidRPr="0009786F" w14:paraId="14C870ED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13685D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38 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3B88381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899F13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alteração de tipos de documentos por usuários autorizados </w:t>
            </w:r>
          </w:p>
        </w:tc>
      </w:tr>
      <w:tr w:rsidR="0045370B" w:rsidRPr="0009786F" w14:paraId="2556054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8A0FDA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39 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330BDE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FF2EC09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exclusão de tipos de documentos por usuários autorizados. </w:t>
            </w:r>
          </w:p>
        </w:tc>
      </w:tr>
      <w:tr w:rsidR="0045370B" w:rsidRPr="0009786F" w14:paraId="5EADFC07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015C79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40 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E95DDCB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66A7F9A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todos os tipos de documentos cadastrados. </w:t>
            </w:r>
          </w:p>
        </w:tc>
      </w:tr>
      <w:tr w:rsidR="0045370B" w:rsidRPr="0009786F" w14:paraId="1EC7D896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3AA8484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41 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AA8BFA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CC8CF5C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tipos de documento por usuários autorizados, assim arquivos dependentes não serão afetados. </w:t>
            </w:r>
          </w:p>
        </w:tc>
      </w:tr>
    </w:tbl>
    <w:p w14:paraId="0EB8DD22" w14:textId="14AE3AB5" w:rsidR="00C164DC" w:rsidRPr="00FE3618" w:rsidRDefault="0045370B" w:rsidP="00DD49C7">
      <w:pPr>
        <w:ind w:firstLine="0"/>
        <w:jc w:val="center"/>
        <w:rPr>
          <w:sz w:val="20"/>
          <w:szCs w:val="18"/>
        </w:rPr>
      </w:pPr>
      <w:r w:rsidRPr="00FE3618">
        <w:rPr>
          <w:sz w:val="20"/>
          <w:szCs w:val="18"/>
        </w:rPr>
        <w:t xml:space="preserve">Fonte: Elaborado pelos </w:t>
      </w:r>
      <w:r w:rsidRPr="00DD49C7">
        <w:rPr>
          <w:szCs w:val="24"/>
        </w:rPr>
        <w:t>autores</w:t>
      </w:r>
      <w:r w:rsidRPr="00FE3618">
        <w:rPr>
          <w:sz w:val="20"/>
          <w:szCs w:val="18"/>
        </w:rPr>
        <w:t>.</w:t>
      </w:r>
    </w:p>
    <w:p w14:paraId="74E2BDC1" w14:textId="77777777" w:rsidR="00FB1824" w:rsidRPr="00DE0E82" w:rsidRDefault="00FB1824" w:rsidP="0045370B">
      <w:pPr>
        <w:ind w:firstLine="0"/>
        <w:rPr>
          <w:szCs w:val="24"/>
        </w:rPr>
      </w:pPr>
    </w:p>
    <w:p w14:paraId="39969684" w14:textId="56836809" w:rsidR="00F724F4" w:rsidRDefault="00FB1824" w:rsidP="00BA7689">
      <w:pPr>
        <w:pStyle w:val="Ttulo2"/>
        <w:rPr>
          <w:szCs w:val="24"/>
        </w:rPr>
      </w:pPr>
      <w:bookmarkStart w:id="30" w:name="_Toc182230634"/>
      <w:r w:rsidRPr="00DE0E82">
        <w:rPr>
          <w:szCs w:val="24"/>
        </w:rPr>
        <w:t>Descrição dos requisitos não funcionais</w:t>
      </w:r>
      <w:bookmarkEnd w:id="30"/>
    </w:p>
    <w:p w14:paraId="140840A0" w14:textId="44F55418" w:rsidR="00B67BA8" w:rsidRDefault="00B67BA8" w:rsidP="00B67BA8">
      <w:r w:rsidRPr="00B67BA8">
        <w:t>Segundo Guedes (20</w:t>
      </w:r>
      <w:r w:rsidR="0081667D">
        <w:t>11</w:t>
      </w:r>
      <w:r w:rsidRPr="00B67BA8">
        <w:t xml:space="preserve">), os requisitos não funcionais frequentemente afetam todo o sistema, afetando o design e a implementação. Esses requisitos incluem tempo de resposta aceitável, capacidade do sistema para suportar cargas de usuários simultâneos e componentes de segurança robustos contra ameaças externas. Para garantir que o sistema cumpra os requisitos de qualidade e desempenho exigidos pelos stakeholders, sua identificação e gestão são cruciais. </w:t>
      </w:r>
    </w:p>
    <w:p w14:paraId="0FC7534A" w14:textId="484AD3F6" w:rsidR="00395B09" w:rsidRDefault="00B67BA8" w:rsidP="00B67BA8">
      <w:r w:rsidRPr="00B67BA8">
        <w:t>Para construir sistemas mais eficientes e adaptados às necessidades dos usuários e das organizações</w:t>
      </w:r>
      <w:r w:rsidR="00DD49C7">
        <w:t>.</w:t>
      </w:r>
      <w:r w:rsidRPr="00B67BA8">
        <w:t xml:space="preserve"> Guedes</w:t>
      </w:r>
      <w:r w:rsidR="00DD49C7">
        <w:t xml:space="preserve"> (2011)</w:t>
      </w:r>
      <w:r w:rsidRPr="00B67BA8">
        <w:t xml:space="preserve"> afirma que é essencial considerar os requisitos não funcionais desde as fases iniciais do desenvolvimento. Embora a UML não forneça diagramas específicos para representar diretamente esses requisitos, eles podem ser documentados e conectados a elementos arquiteturais, como classes, componentes ou casos de uso, por meio de diagramas. Isso permite uma modelagem do sistema mais completa e robusta.</w:t>
      </w:r>
    </w:p>
    <w:p w14:paraId="3B0C04BA" w14:textId="06FFC12D" w:rsidR="005D5C45" w:rsidRDefault="005D5C45" w:rsidP="005D5C45">
      <w:r w:rsidRPr="005D5C45">
        <w:t xml:space="preserve">O </w:t>
      </w:r>
      <w:r w:rsidRPr="0081667D">
        <w:t>Quadro 2</w:t>
      </w:r>
      <w:r w:rsidRPr="005D5C45">
        <w:t xml:space="preserve"> é referente à os principais requisitos não funcionais identificados para o projeto em questão. Esses requisitos abrangem desde a agilidade na atualização do banco de dados até a compatibilidade das maquinas com navegador. </w:t>
      </w:r>
    </w:p>
    <w:p w14:paraId="2E4D4545" w14:textId="1248757E" w:rsidR="005C599D" w:rsidRDefault="005C599D" w:rsidP="005C599D">
      <w:pPr>
        <w:pStyle w:val="Legenda"/>
        <w:keepNext/>
        <w:jc w:val="both"/>
      </w:pPr>
    </w:p>
    <w:p w14:paraId="76EE0E36" w14:textId="008C335C" w:rsidR="003830D1" w:rsidRDefault="003830D1" w:rsidP="00DD49C7">
      <w:pPr>
        <w:pStyle w:val="Legenda"/>
        <w:keepNext/>
      </w:pPr>
      <w:bookmarkStart w:id="31" w:name="_Toc182230581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</w:t>
      </w:r>
      <w:r w:rsidR="00610352">
        <w:rPr>
          <w:noProof/>
        </w:rPr>
        <w:fldChar w:fldCharType="end"/>
      </w:r>
      <w:r>
        <w:t xml:space="preserve"> </w:t>
      </w:r>
      <w:r w:rsidRPr="005C599D">
        <w:rPr>
          <w:b w:val="0"/>
        </w:rPr>
        <w:t>– Requisitos Não Funcionais do Sistema</w:t>
      </w:r>
      <w:bookmarkEnd w:id="31"/>
    </w:p>
    <w:tbl>
      <w:tblPr>
        <w:tblW w:w="904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0"/>
        <w:gridCol w:w="2280"/>
        <w:gridCol w:w="6435"/>
      </w:tblGrid>
      <w:tr w:rsidR="0045370B" w:rsidRPr="0009786F" w14:paraId="15D633BE" w14:textId="77777777" w:rsidTr="00395B09">
        <w:trPr>
          <w:trHeight w:val="300"/>
        </w:trPr>
        <w:tc>
          <w:tcPr>
            <w:tcW w:w="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DE433D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 </w:t>
            </w:r>
          </w:p>
        </w:tc>
        <w:tc>
          <w:tcPr>
            <w:tcW w:w="2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CC65D52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Requisitos não funcionais </w:t>
            </w:r>
          </w:p>
        </w:tc>
        <w:tc>
          <w:tcPr>
            <w:tcW w:w="6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0F6C452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Descrição </w:t>
            </w:r>
          </w:p>
        </w:tc>
      </w:tr>
      <w:tr w:rsidR="0045370B" w:rsidRPr="0009786F" w14:paraId="4677B4AC" w14:textId="77777777" w:rsidTr="00395B09">
        <w:trPr>
          <w:trHeight w:val="300"/>
        </w:trPr>
        <w:tc>
          <w:tcPr>
            <w:tcW w:w="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58BAB1B" w14:textId="7DF2D558" w:rsidR="0045370B" w:rsidRPr="0009786F" w:rsidRDefault="00DD49C7" w:rsidP="00DD49C7">
            <w:pPr>
              <w:spacing w:line="240" w:lineRule="auto"/>
              <w:ind w:right="-100"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szCs w:val="24"/>
              </w:rPr>
              <w:t xml:space="preserve"> </w:t>
            </w:r>
            <w:r w:rsidR="0045370B" w:rsidRPr="0009786F">
              <w:rPr>
                <w:szCs w:val="24"/>
              </w:rPr>
              <w:t>1 </w:t>
            </w:r>
          </w:p>
        </w:tc>
        <w:tc>
          <w:tcPr>
            <w:tcW w:w="2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A30212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Atualização do banco de dados </w:t>
            </w:r>
          </w:p>
        </w:tc>
        <w:tc>
          <w:tcPr>
            <w:tcW w:w="6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374E4BB" w14:textId="77777777" w:rsidR="0045370B" w:rsidRPr="0009786F" w:rsidRDefault="0045370B" w:rsidP="00DD49C7">
            <w:pPr>
              <w:spacing w:line="240" w:lineRule="auto"/>
              <w:ind w:left="213" w:right="260"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Aprimorar a agilidade na atualização do banco de dados do cliente é essencial para evitar a presença de informações desatualizadas no sistema. </w:t>
            </w:r>
          </w:p>
        </w:tc>
      </w:tr>
      <w:tr w:rsidR="0045370B" w:rsidRPr="0009786F" w14:paraId="0CAFB5A6" w14:textId="77777777" w:rsidTr="00395B09">
        <w:trPr>
          <w:trHeight w:val="300"/>
        </w:trPr>
        <w:tc>
          <w:tcPr>
            <w:tcW w:w="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95B030C" w14:textId="67EF8807" w:rsidR="0045370B" w:rsidRPr="0009786F" w:rsidRDefault="00DD49C7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szCs w:val="24"/>
              </w:rPr>
              <w:t xml:space="preserve"> </w:t>
            </w:r>
            <w:r w:rsidR="0045370B" w:rsidRPr="0009786F">
              <w:rPr>
                <w:szCs w:val="24"/>
              </w:rPr>
              <w:t>2 </w:t>
            </w:r>
          </w:p>
        </w:tc>
        <w:tc>
          <w:tcPr>
            <w:tcW w:w="2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390D80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Máquina compatível com navegador </w:t>
            </w:r>
          </w:p>
        </w:tc>
        <w:tc>
          <w:tcPr>
            <w:tcW w:w="6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6BC30F9" w14:textId="77777777" w:rsidR="0045370B" w:rsidRPr="0009786F" w:rsidRDefault="0045370B" w:rsidP="00DD49C7">
            <w:pPr>
              <w:spacing w:line="240" w:lineRule="auto"/>
              <w:ind w:left="213" w:right="260"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É fundamental que o dispositivo suporte um navegador para acessar e utilizar o sistema. </w:t>
            </w:r>
          </w:p>
        </w:tc>
      </w:tr>
      <w:tr w:rsidR="0045370B" w:rsidRPr="0009786F" w14:paraId="2598EC6E" w14:textId="77777777" w:rsidTr="00395B09">
        <w:trPr>
          <w:trHeight w:val="300"/>
        </w:trPr>
        <w:tc>
          <w:tcPr>
            <w:tcW w:w="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BD85814" w14:textId="6B426682" w:rsidR="0045370B" w:rsidRPr="0009786F" w:rsidRDefault="00DD49C7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szCs w:val="24"/>
              </w:rPr>
              <w:lastRenderedPageBreak/>
              <w:t xml:space="preserve"> </w:t>
            </w:r>
            <w:r w:rsidR="0045370B" w:rsidRPr="0009786F">
              <w:rPr>
                <w:szCs w:val="24"/>
              </w:rPr>
              <w:t>3 </w:t>
            </w:r>
          </w:p>
        </w:tc>
        <w:tc>
          <w:tcPr>
            <w:tcW w:w="2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5B7C8A3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Auxiliar na atualização do sistema </w:t>
            </w:r>
          </w:p>
        </w:tc>
        <w:tc>
          <w:tcPr>
            <w:tcW w:w="6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698F918" w14:textId="77777777" w:rsidR="0045370B" w:rsidRPr="0009786F" w:rsidRDefault="0045370B" w:rsidP="00DD49C7">
            <w:pPr>
              <w:spacing w:line="240" w:lineRule="auto"/>
              <w:ind w:left="213" w:right="260"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Vamos fornecer suporte aos usuários, orientando-os a utilizar o software de maneira mais produtiva. </w:t>
            </w:r>
          </w:p>
        </w:tc>
      </w:tr>
    </w:tbl>
    <w:p w14:paraId="0A3B078D" w14:textId="39F1CCB8" w:rsidR="003B0E7E" w:rsidRPr="00DD49C7" w:rsidRDefault="0045370B" w:rsidP="00DD49C7">
      <w:pPr>
        <w:ind w:firstLine="0"/>
        <w:jc w:val="center"/>
        <w:rPr>
          <w:szCs w:val="24"/>
        </w:rPr>
      </w:pPr>
      <w:r w:rsidRPr="00DD49C7">
        <w:rPr>
          <w:szCs w:val="24"/>
        </w:rPr>
        <w:t>Fonte: Elaborado pelos autores.</w:t>
      </w:r>
    </w:p>
    <w:p w14:paraId="5D930E34" w14:textId="77777777" w:rsidR="000959C0" w:rsidRDefault="000959C0" w:rsidP="0045370B">
      <w:pPr>
        <w:ind w:firstLine="0"/>
        <w:rPr>
          <w:szCs w:val="24"/>
        </w:rPr>
      </w:pPr>
    </w:p>
    <w:p w14:paraId="6D94DADF" w14:textId="3C7536C1" w:rsidR="000959C0" w:rsidRDefault="000959C0" w:rsidP="000959C0">
      <w:pPr>
        <w:pStyle w:val="Ttulo1"/>
        <w:ind w:left="426"/>
        <w:rPr>
          <w:szCs w:val="24"/>
        </w:rPr>
      </w:pPr>
      <w:r w:rsidRPr="00DE0E82">
        <w:rPr>
          <w:szCs w:val="24"/>
        </w:rPr>
        <w:lastRenderedPageBreak/>
        <w:t xml:space="preserve"> </w:t>
      </w:r>
      <w:bookmarkStart w:id="32" w:name="_Toc182230635"/>
      <w:r w:rsidRPr="000959C0">
        <w:rPr>
          <w:szCs w:val="24"/>
        </w:rPr>
        <w:t xml:space="preserve">VISÃO DE CASO DE USO </w:t>
      </w:r>
      <w:r w:rsidR="00EE3741">
        <w:rPr>
          <w:szCs w:val="24"/>
        </w:rPr>
        <w:t>–</w:t>
      </w:r>
      <w:r w:rsidRPr="000959C0">
        <w:rPr>
          <w:szCs w:val="24"/>
        </w:rPr>
        <w:t xml:space="preserve"> UML</w:t>
      </w:r>
      <w:bookmarkEnd w:id="32"/>
    </w:p>
    <w:p w14:paraId="061139FE" w14:textId="0064D35D" w:rsidR="007B048E" w:rsidRDefault="007B048E" w:rsidP="007B048E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  <w:r w:rsidRPr="007B048E">
        <w:rPr>
          <w:color w:val="000000" w:themeColor="text1"/>
          <w:szCs w:val="24"/>
        </w:rPr>
        <w:t>A UML (</w:t>
      </w:r>
      <w:proofErr w:type="spellStart"/>
      <w:r w:rsidRPr="007B048E">
        <w:rPr>
          <w:i/>
          <w:color w:val="000000" w:themeColor="text1"/>
          <w:szCs w:val="24"/>
        </w:rPr>
        <w:t>Unified</w:t>
      </w:r>
      <w:proofErr w:type="spellEnd"/>
      <w:r w:rsidRPr="007B048E">
        <w:rPr>
          <w:i/>
          <w:color w:val="000000" w:themeColor="text1"/>
          <w:szCs w:val="24"/>
        </w:rPr>
        <w:t xml:space="preserve"> </w:t>
      </w:r>
      <w:proofErr w:type="spellStart"/>
      <w:r w:rsidRPr="007B048E">
        <w:rPr>
          <w:i/>
          <w:color w:val="000000" w:themeColor="text1"/>
          <w:szCs w:val="24"/>
        </w:rPr>
        <w:t>Modeling</w:t>
      </w:r>
      <w:proofErr w:type="spellEnd"/>
      <w:r w:rsidRPr="007B048E">
        <w:rPr>
          <w:i/>
          <w:color w:val="000000" w:themeColor="text1"/>
          <w:szCs w:val="24"/>
        </w:rPr>
        <w:t xml:space="preserve"> </w:t>
      </w:r>
      <w:proofErr w:type="spellStart"/>
      <w:r w:rsidRPr="007B048E">
        <w:rPr>
          <w:i/>
          <w:color w:val="000000" w:themeColor="text1"/>
          <w:szCs w:val="24"/>
        </w:rPr>
        <w:t>Language</w:t>
      </w:r>
      <w:proofErr w:type="spellEnd"/>
      <w:r w:rsidRPr="007B048E">
        <w:rPr>
          <w:color w:val="000000" w:themeColor="text1"/>
          <w:szCs w:val="24"/>
        </w:rPr>
        <w:t>) é uma linguagem padrão utilizada para modelar e documentar sistemas orientados a objetos</w:t>
      </w:r>
      <w:r w:rsidR="00656826">
        <w:rPr>
          <w:color w:val="000000" w:themeColor="text1"/>
          <w:szCs w:val="24"/>
        </w:rPr>
        <w:t>.</w:t>
      </w:r>
      <w:r w:rsidR="00656826" w:rsidRPr="00656826">
        <w:t xml:space="preserve"> </w:t>
      </w:r>
      <w:r w:rsidR="00656826" w:rsidRPr="00656826">
        <w:rPr>
          <w:color w:val="000000" w:themeColor="text1"/>
          <w:szCs w:val="24"/>
        </w:rPr>
        <w:t>O Diagrama de Casos de Uso é essencial entre os diagramas para descrever as funcionalidades do sistema do ponto de vista do usuário, documentando as principais funções (Guedes, 2011).</w:t>
      </w:r>
    </w:p>
    <w:p w14:paraId="370D464A" w14:textId="77777777" w:rsidR="00656826" w:rsidRPr="007B048E" w:rsidRDefault="00656826" w:rsidP="007B048E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71FBABDD" w14:textId="109679DC" w:rsidR="000959C0" w:rsidRDefault="000959C0" w:rsidP="000959C0">
      <w:pPr>
        <w:pStyle w:val="Ttulo2"/>
        <w:numPr>
          <w:ilvl w:val="0"/>
          <w:numId w:val="0"/>
        </w:numPr>
        <w:rPr>
          <w:szCs w:val="24"/>
        </w:rPr>
      </w:pPr>
      <w:bookmarkStart w:id="33" w:name="_Toc182230636"/>
      <w:r w:rsidRPr="000959C0">
        <w:rPr>
          <w:szCs w:val="24"/>
        </w:rPr>
        <w:t>3.1 Diagrama de Classes</w:t>
      </w:r>
      <w:bookmarkEnd w:id="33"/>
    </w:p>
    <w:p w14:paraId="2F818D45" w14:textId="4715C2B0" w:rsidR="00B54992" w:rsidRDefault="00B54992" w:rsidP="002901E3">
      <w:pPr>
        <w:pStyle w:val="Pargrafo"/>
        <w:spacing w:before="0" w:line="360" w:lineRule="auto"/>
        <w:ind w:firstLine="851"/>
      </w:pPr>
      <w:r w:rsidRPr="00B54992">
        <w:t>O Diagrama de Classes é uma das ferramentas mais importantes na modelagem orientada a objetos, pois oferece uma visão clara e organizada da estrutura interna de um sistema. Ele permite a identificação das classes do software, bem como suas características, métodos e conexões entre elas, como associações, heranças e composições. O uso de um diagrama de classes para representar classes, atributos, operações e relacionamentos permite a modelagem da estrutura estática de um sistema.</w:t>
      </w:r>
      <w:r>
        <w:t xml:space="preserve"> </w:t>
      </w:r>
      <w:r w:rsidRPr="00B54992">
        <w:t xml:space="preserve">Isso ajuda na construção de uma base sólida para a implementação do sistema (Guedes, 2011). </w:t>
      </w:r>
    </w:p>
    <w:p w14:paraId="5256B349" w14:textId="6328CE5C" w:rsidR="00B54992" w:rsidRDefault="00B54992" w:rsidP="002901E3">
      <w:pPr>
        <w:pStyle w:val="Pargrafo"/>
        <w:spacing w:before="0" w:line="360" w:lineRule="auto"/>
        <w:ind w:firstLine="851"/>
      </w:pPr>
      <w:r w:rsidRPr="00B54992">
        <w:t xml:space="preserve">O processo de </w:t>
      </w:r>
      <w:proofErr w:type="spellStart"/>
      <w:r w:rsidRPr="00B54992">
        <w:t>refatoração</w:t>
      </w:r>
      <w:proofErr w:type="spellEnd"/>
      <w:r w:rsidRPr="00B54992">
        <w:t xml:space="preserve"> é facilitado pelo uso do modelo de diagrama de classe, que identifica erros de design durante as etapas iniciais. Esse diagrama ilustra como a complexidade do sistema tende a aumentar com o tempo. No entanto, a clareza visual do sistema facilita a </w:t>
      </w:r>
      <w:proofErr w:type="spellStart"/>
      <w:r w:rsidRPr="00B54992">
        <w:t>refatoração</w:t>
      </w:r>
      <w:proofErr w:type="spellEnd"/>
      <w:r w:rsidRPr="00B54992">
        <w:t xml:space="preserve"> e reduz a probabilidade de novos problemas de software surgirem (Guedes, 2011). Assim, o Diagrama de Classes é uma ferramenta dinâmica útil para o desenvolvimento e manutenção de sistemas.</w:t>
      </w:r>
    </w:p>
    <w:p w14:paraId="1FC403E2" w14:textId="37E47484" w:rsidR="00C416C4" w:rsidRDefault="00B54992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  <w:r>
        <w:t xml:space="preserve">Segundo </w:t>
      </w:r>
      <w:proofErr w:type="spellStart"/>
      <w:r>
        <w:t>Sommerville</w:t>
      </w:r>
      <w:proofErr w:type="spellEnd"/>
      <w:r>
        <w:t xml:space="preserve"> (2007), </w:t>
      </w:r>
      <w:r w:rsidRPr="00B54992">
        <w:t xml:space="preserve">O diagrama de classes é essencial para representar os componentes essenciais de um sistema, como as classes e seus relacionamentos, permitindo que os engenheiros de software visualizem a estrutura do sistema de forma coesa. Ele enfatiza o uso desse diagrama para aprender sobre a "arquitetura estática" do sistema, pois facilita a tradução do design em código durante a fase de implementação. Além disso, </w:t>
      </w:r>
      <w:proofErr w:type="spellStart"/>
      <w:r w:rsidRPr="00B54992">
        <w:t>Sommerville</w:t>
      </w:r>
      <w:proofErr w:type="spellEnd"/>
      <w:r w:rsidRPr="00B54992">
        <w:t xml:space="preserve"> enfatiza que os diagramas de classes são especialmente úteis para a comunicação entre os membros da equipe de desenvolvimento porque fornecem uma visão compartilhada das estruturas fundamentais do sistema.</w:t>
      </w:r>
    </w:p>
    <w:p w14:paraId="499F9CB4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6AC72751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25B56768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0C2171D2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0DB6CF58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5B73C000" w14:textId="77777777" w:rsidR="00C416C4" w:rsidRDefault="00C416C4" w:rsidP="00721919">
      <w:pPr>
        <w:pStyle w:val="Pargrafo"/>
        <w:spacing w:before="0" w:line="360" w:lineRule="auto"/>
        <w:ind w:firstLine="0"/>
        <w:rPr>
          <w:color w:val="000000" w:themeColor="text1"/>
          <w:szCs w:val="24"/>
        </w:rPr>
      </w:pPr>
    </w:p>
    <w:p w14:paraId="6312503E" w14:textId="1CA75BA6" w:rsidR="002901E3" w:rsidRPr="00656826" w:rsidRDefault="00A478D9" w:rsidP="002901E3">
      <w:pPr>
        <w:pStyle w:val="Pargrafo"/>
        <w:spacing w:before="0" w:line="360" w:lineRule="auto"/>
        <w:ind w:firstLine="851"/>
      </w:pPr>
      <w:r>
        <w:rPr>
          <w:color w:val="000000" w:themeColor="text1"/>
          <w:szCs w:val="24"/>
        </w:rPr>
        <w:lastRenderedPageBreak/>
        <w:t>Apresentasse na Figura 1</w:t>
      </w:r>
      <w:r w:rsidR="002901E3" w:rsidRPr="002901E3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o Diagrama de Classe, </w:t>
      </w:r>
      <w:r w:rsidR="002901E3" w:rsidRPr="002901E3">
        <w:rPr>
          <w:color w:val="000000" w:themeColor="text1"/>
          <w:szCs w:val="24"/>
        </w:rPr>
        <w:t>abrangendo a configuração da camada de negócios correspondente.</w:t>
      </w:r>
    </w:p>
    <w:p w14:paraId="2CF3DE60" w14:textId="77777777" w:rsidR="00E043C7" w:rsidRPr="00656826" w:rsidRDefault="00E043C7" w:rsidP="002901E3">
      <w:pPr>
        <w:pStyle w:val="Pargrafo"/>
        <w:spacing w:before="0" w:line="360" w:lineRule="auto"/>
        <w:ind w:firstLine="851"/>
      </w:pPr>
    </w:p>
    <w:p w14:paraId="5CC94B25" w14:textId="1B75BBDA" w:rsidR="003830D1" w:rsidRPr="003830D1" w:rsidRDefault="003830D1" w:rsidP="003830D1">
      <w:pPr>
        <w:pStyle w:val="Legenda"/>
        <w:keepNext/>
        <w:jc w:val="both"/>
        <w:rPr>
          <w:b w:val="0"/>
        </w:rPr>
      </w:pPr>
      <w:bookmarkStart w:id="34" w:name="_Toc183156030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81667D">
        <w:rPr>
          <w:noProof/>
        </w:rPr>
        <w:t>4</w:t>
      </w:r>
      <w:r w:rsidR="00610352">
        <w:rPr>
          <w:noProof/>
        </w:rPr>
        <w:fldChar w:fldCharType="end"/>
      </w:r>
      <w:r>
        <w:t xml:space="preserve"> </w:t>
      </w:r>
      <w:r w:rsidRPr="00FD3E57">
        <w:t>–</w:t>
      </w:r>
      <w:r>
        <w:t xml:space="preserve"> </w:t>
      </w:r>
      <w:r>
        <w:rPr>
          <w:b w:val="0"/>
        </w:rPr>
        <w:t>Diagrama de Classes</w:t>
      </w:r>
      <w:bookmarkEnd w:id="34"/>
    </w:p>
    <w:p w14:paraId="170C1A2B" w14:textId="77777777" w:rsidR="008755E4" w:rsidRDefault="008755E4" w:rsidP="008755E4">
      <w:pPr>
        <w:spacing w:line="240" w:lineRule="auto"/>
        <w:ind w:firstLine="0"/>
      </w:pPr>
      <w:r>
        <w:rPr>
          <w:noProof/>
        </w:rPr>
        <w:drawing>
          <wp:inline distT="0" distB="0" distL="0" distR="0" wp14:anchorId="75D53A65" wp14:editId="3ADDB181">
            <wp:extent cx="5760720" cy="4557395"/>
            <wp:effectExtent l="0" t="0" r="0" b="0"/>
            <wp:docPr id="11" name="Gráfico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6DC9" w14:textId="3C7A979C" w:rsidR="008755E4" w:rsidRDefault="008755E4" w:rsidP="008755E4">
      <w:pPr>
        <w:spacing w:line="240" w:lineRule="auto"/>
        <w:ind w:firstLine="0"/>
        <w:rPr>
          <w:sz w:val="20"/>
        </w:rPr>
      </w:pPr>
      <w:r w:rsidRPr="008755E4">
        <w:rPr>
          <w:sz w:val="20"/>
        </w:rPr>
        <w:t>Fonte: Elaborado pelos autores.</w:t>
      </w:r>
    </w:p>
    <w:p w14:paraId="46170DCB" w14:textId="77777777" w:rsidR="008755E4" w:rsidRPr="008755E4" w:rsidRDefault="008755E4" w:rsidP="008755E4">
      <w:pPr>
        <w:ind w:firstLine="0"/>
        <w:rPr>
          <w:szCs w:val="24"/>
        </w:rPr>
      </w:pPr>
    </w:p>
    <w:p w14:paraId="64A117C8" w14:textId="6926BACB" w:rsidR="008C298C" w:rsidRDefault="004024FD" w:rsidP="005E7B1B">
      <w:pPr>
        <w:pStyle w:val="Ttulo2"/>
        <w:numPr>
          <w:ilvl w:val="0"/>
          <w:numId w:val="0"/>
        </w:numPr>
        <w:rPr>
          <w:color w:val="FF0000"/>
          <w:szCs w:val="24"/>
        </w:rPr>
      </w:pPr>
      <w:bookmarkStart w:id="35" w:name="_Toc182230637"/>
      <w:r w:rsidRPr="00DF0DED">
        <w:rPr>
          <w:szCs w:val="24"/>
        </w:rPr>
        <w:t>3.</w:t>
      </w:r>
      <w:r w:rsidR="00BC263E" w:rsidRPr="00DF0DED">
        <w:rPr>
          <w:szCs w:val="24"/>
        </w:rPr>
        <w:t>2</w:t>
      </w:r>
      <w:r w:rsidRPr="00DF0DED">
        <w:rPr>
          <w:szCs w:val="24"/>
        </w:rPr>
        <w:t xml:space="preserve"> Dicionário de classes</w:t>
      </w:r>
      <w:bookmarkEnd w:id="35"/>
    </w:p>
    <w:p w14:paraId="33A86EF6" w14:textId="661315C9" w:rsidR="008C298C" w:rsidRPr="00FC17A9" w:rsidRDefault="00903E2E" w:rsidP="00FC17A9">
      <w:pPr>
        <w:rPr>
          <w:color w:val="000000" w:themeColor="text1"/>
        </w:rPr>
      </w:pPr>
      <w:r>
        <w:rPr>
          <w:color w:val="000000" w:themeColor="text1"/>
        </w:rPr>
        <w:t>No Quadro 3</w:t>
      </w:r>
      <w:r w:rsidR="00E043C7" w:rsidRPr="00C37939">
        <w:rPr>
          <w:color w:val="000000" w:themeColor="text1"/>
        </w:rPr>
        <w:t xml:space="preserve"> </w:t>
      </w:r>
      <w:r>
        <w:rPr>
          <w:color w:val="000000" w:themeColor="text1"/>
        </w:rPr>
        <w:t>a classe Tipo Usuário</w:t>
      </w:r>
      <w:r w:rsidR="00E043C7" w:rsidRPr="00C37939">
        <w:rPr>
          <w:color w:val="000000" w:themeColor="text1"/>
        </w:rPr>
        <w:t xml:space="preserve"> </w:t>
      </w:r>
      <w:r>
        <w:rPr>
          <w:color w:val="000000" w:themeColor="text1"/>
        </w:rPr>
        <w:t>que é responsável por guardar todo tipo de dado, sobre o nível de acesso do usuário, dentro do sistema.</w:t>
      </w:r>
    </w:p>
    <w:p w14:paraId="3B2CFA7D" w14:textId="77777777" w:rsidR="00315DA5" w:rsidRPr="004C384A" w:rsidRDefault="00315DA5" w:rsidP="00E043C7">
      <w:pPr>
        <w:ind w:firstLine="0"/>
        <w:rPr>
          <w:rFonts w:ascii="Arial" w:hAnsi="Arial" w:cs="Arial"/>
          <w:color w:val="FF0000"/>
        </w:rPr>
      </w:pPr>
    </w:p>
    <w:p w14:paraId="3B27EDB9" w14:textId="7C9083E9" w:rsidR="00E043C7" w:rsidRDefault="00E043C7" w:rsidP="00E043C7">
      <w:pPr>
        <w:pStyle w:val="Legenda"/>
        <w:keepNext/>
        <w:jc w:val="left"/>
      </w:pPr>
      <w:bookmarkStart w:id="36" w:name="_Toc182230582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</w:t>
      </w:r>
      <w:r w:rsidR="00610352">
        <w:rPr>
          <w:noProof/>
        </w:rPr>
        <w:fldChar w:fldCharType="end"/>
      </w:r>
      <w:r>
        <w:rPr>
          <w:noProof/>
        </w:rPr>
        <w:t xml:space="preserve"> – </w:t>
      </w:r>
      <w:r w:rsidRPr="00E043C7">
        <w:rPr>
          <w:b w:val="0"/>
          <w:noProof/>
        </w:rPr>
        <w:t>Descrição</w:t>
      </w:r>
      <w:r w:rsidR="00C418D6">
        <w:rPr>
          <w:b w:val="0"/>
          <w:noProof/>
        </w:rPr>
        <w:t xml:space="preserve"> da</w:t>
      </w:r>
      <w:r w:rsidRPr="00E043C7">
        <w:rPr>
          <w:b w:val="0"/>
          <w:noProof/>
        </w:rPr>
        <w:t xml:space="preserve"> Classe TipoUsuário</w:t>
      </w:r>
      <w:bookmarkEnd w:id="36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C384A" w:rsidRPr="004C384A" w14:paraId="68B26E21" w14:textId="77777777" w:rsidTr="005E7B1B">
        <w:trPr>
          <w:trHeight w:val="308"/>
        </w:trPr>
        <w:tc>
          <w:tcPr>
            <w:tcW w:w="3029" w:type="dxa"/>
          </w:tcPr>
          <w:p w14:paraId="5FB5AA6F" w14:textId="77777777" w:rsidR="008C298C" w:rsidRPr="00E043C7" w:rsidRDefault="008C298C" w:rsidP="00493443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575840B6" w14:textId="77777777" w:rsidR="008C298C" w:rsidRPr="00E043C7" w:rsidRDefault="008C298C" w:rsidP="00493443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FB75E88" w14:textId="77777777" w:rsidR="008C298C" w:rsidRPr="00E043C7" w:rsidRDefault="008C298C" w:rsidP="00493443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Descrição</w:t>
            </w:r>
          </w:p>
        </w:tc>
      </w:tr>
      <w:tr w:rsidR="004C384A" w:rsidRPr="004C384A" w14:paraId="05D30FCE" w14:textId="77777777" w:rsidTr="005E7B1B">
        <w:trPr>
          <w:trHeight w:val="628"/>
        </w:trPr>
        <w:tc>
          <w:tcPr>
            <w:tcW w:w="3029" w:type="dxa"/>
          </w:tcPr>
          <w:p w14:paraId="2037E964" w14:textId="5FA73AAA" w:rsidR="008C298C" w:rsidRPr="00FB7DEB" w:rsidRDefault="00E043C7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codigoTipoUsuario</w:t>
            </w:r>
            <w:proofErr w:type="spellEnd"/>
          </w:p>
        </w:tc>
        <w:tc>
          <w:tcPr>
            <w:tcW w:w="1658" w:type="dxa"/>
          </w:tcPr>
          <w:p w14:paraId="1C016F68" w14:textId="77777777" w:rsidR="008C298C" w:rsidRPr="00FB7DEB" w:rsidRDefault="008C298C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E1BA698" w14:textId="1C65256A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para identificar o tipo de usuário.</w:t>
            </w:r>
          </w:p>
        </w:tc>
      </w:tr>
      <w:tr w:rsidR="00E043C7" w:rsidRPr="004C384A" w14:paraId="1E90B9A4" w14:textId="77777777" w:rsidTr="005E7B1B">
        <w:trPr>
          <w:trHeight w:val="628"/>
        </w:trPr>
        <w:tc>
          <w:tcPr>
            <w:tcW w:w="3029" w:type="dxa"/>
          </w:tcPr>
          <w:p w14:paraId="0EBEB832" w14:textId="14C587C8" w:rsidR="00E043C7" w:rsidRPr="00FB7DEB" w:rsidRDefault="00E043C7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nivelAcesso</w:t>
            </w:r>
            <w:proofErr w:type="spellEnd"/>
          </w:p>
        </w:tc>
        <w:tc>
          <w:tcPr>
            <w:tcW w:w="1658" w:type="dxa"/>
          </w:tcPr>
          <w:p w14:paraId="45AD04D8" w14:textId="732A1811" w:rsidR="00E043C7" w:rsidRPr="00FB7DEB" w:rsidRDefault="00E043C7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Char</w:t>
            </w:r>
          </w:p>
        </w:tc>
        <w:tc>
          <w:tcPr>
            <w:tcW w:w="4402" w:type="dxa"/>
          </w:tcPr>
          <w:p w14:paraId="199FB288" w14:textId="24BD0D82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Letra para identificar o tipo de nível de acesso.</w:t>
            </w:r>
          </w:p>
        </w:tc>
      </w:tr>
      <w:tr w:rsidR="00E043C7" w:rsidRPr="004C384A" w14:paraId="7E922F5F" w14:textId="77777777" w:rsidTr="005E7B1B">
        <w:trPr>
          <w:trHeight w:val="628"/>
        </w:trPr>
        <w:tc>
          <w:tcPr>
            <w:tcW w:w="3029" w:type="dxa"/>
          </w:tcPr>
          <w:p w14:paraId="312E7ED4" w14:textId="3ABA647B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nomeTipoUsuario</w:t>
            </w:r>
            <w:proofErr w:type="spellEnd"/>
          </w:p>
        </w:tc>
        <w:tc>
          <w:tcPr>
            <w:tcW w:w="1658" w:type="dxa"/>
          </w:tcPr>
          <w:p w14:paraId="5FC451F9" w14:textId="4DE9A0D8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98997D3" w14:textId="33FF19DD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Nome de identificação do tipo de usuário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24EB9E6D" w14:textId="77777777" w:rsidTr="005E7B1B">
        <w:trPr>
          <w:trHeight w:val="628"/>
        </w:trPr>
        <w:tc>
          <w:tcPr>
            <w:tcW w:w="3029" w:type="dxa"/>
          </w:tcPr>
          <w:p w14:paraId="41816407" w14:textId="438B6F14" w:rsidR="005E7B1B" w:rsidRPr="00FB7DEB" w:rsidRDefault="005E7B1B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lastRenderedPageBreak/>
              <w:t>descricaoTipoUsuario</w:t>
            </w:r>
            <w:proofErr w:type="spellEnd"/>
          </w:p>
        </w:tc>
        <w:tc>
          <w:tcPr>
            <w:tcW w:w="1658" w:type="dxa"/>
          </w:tcPr>
          <w:p w14:paraId="1BE7331E" w14:textId="5C867B97" w:rsidR="005E7B1B" w:rsidRPr="00FB7DEB" w:rsidRDefault="005E7B1B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FA0BFD2" w14:textId="5C01B470" w:rsidR="005E7B1B" w:rsidRPr="00FB7DEB" w:rsidRDefault="005E7B1B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 do local onde as informações acessíveis ao tipo de usuário serão disponibilizadas.</w:t>
            </w:r>
          </w:p>
        </w:tc>
      </w:tr>
    </w:tbl>
    <w:p w14:paraId="0D120B9C" w14:textId="11E940E7" w:rsidR="008C298C" w:rsidRPr="00FE3618" w:rsidRDefault="008C298C" w:rsidP="00E043C7">
      <w:pPr>
        <w:ind w:firstLine="0"/>
        <w:jc w:val="left"/>
        <w:rPr>
          <w:color w:val="000000" w:themeColor="text1"/>
          <w:sz w:val="20"/>
        </w:rPr>
      </w:pPr>
      <w:r w:rsidRPr="00FE3618">
        <w:rPr>
          <w:color w:val="000000" w:themeColor="text1"/>
          <w:sz w:val="20"/>
        </w:rPr>
        <w:t>Fonte: Elaborado pelos autores</w:t>
      </w:r>
      <w:r w:rsidR="00FE3618" w:rsidRPr="00FE3618">
        <w:rPr>
          <w:color w:val="000000" w:themeColor="text1"/>
          <w:sz w:val="20"/>
        </w:rPr>
        <w:t>.</w:t>
      </w:r>
    </w:p>
    <w:p w14:paraId="4FA2DE90" w14:textId="14422E2D" w:rsidR="005E7B1B" w:rsidRPr="0015698F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4</w:t>
      </w:r>
      <w:r w:rsidR="005E7B1B" w:rsidRPr="00C418D6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a classe Auditoria v</w:t>
      </w:r>
      <w:r w:rsidR="005E7B1B" w:rsidRPr="00C418D6">
        <w:rPr>
          <w:color w:val="000000" w:themeColor="text1"/>
          <w:szCs w:val="24"/>
        </w:rPr>
        <w:t xml:space="preserve">isa registrar todas as </w:t>
      </w:r>
      <w:r>
        <w:rPr>
          <w:color w:val="000000" w:themeColor="text1"/>
          <w:szCs w:val="24"/>
        </w:rPr>
        <w:t>operações</w:t>
      </w:r>
      <w:r w:rsidR="005E7B1B" w:rsidRPr="00C418D6">
        <w:rPr>
          <w:color w:val="000000" w:themeColor="text1"/>
          <w:szCs w:val="24"/>
        </w:rPr>
        <w:t xml:space="preserve"> efetuadas pelo usuário, </w:t>
      </w:r>
      <w:r>
        <w:rPr>
          <w:color w:val="000000" w:themeColor="text1"/>
          <w:szCs w:val="24"/>
        </w:rPr>
        <w:t>montando um histórico</w:t>
      </w:r>
      <w:r w:rsidR="005E7B1B" w:rsidRPr="00C418D6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das</w:t>
      </w:r>
      <w:r w:rsidR="005E7B1B" w:rsidRPr="00C418D6">
        <w:rPr>
          <w:color w:val="000000" w:themeColor="text1"/>
          <w:szCs w:val="24"/>
        </w:rPr>
        <w:t xml:space="preserve"> ações realizadas.</w:t>
      </w:r>
    </w:p>
    <w:p w14:paraId="1EC97713" w14:textId="4C62096B" w:rsidR="00C418D6" w:rsidRDefault="00C418D6" w:rsidP="00C418D6">
      <w:pPr>
        <w:pStyle w:val="Legenda"/>
        <w:keepNext/>
        <w:jc w:val="left"/>
      </w:pPr>
      <w:bookmarkStart w:id="37" w:name="_Toc182230583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</w:t>
      </w:r>
      <w:r w:rsidR="00610352">
        <w:rPr>
          <w:noProof/>
        </w:rPr>
        <w:fldChar w:fldCharType="end"/>
      </w:r>
      <w:r>
        <w:rPr>
          <w:noProof/>
        </w:rPr>
        <w:t xml:space="preserve"> - </w:t>
      </w:r>
      <w:r w:rsidRPr="00C418D6">
        <w:rPr>
          <w:b w:val="0"/>
          <w:noProof/>
        </w:rPr>
        <w:t>Descrição da Classe Auditoria</w:t>
      </w:r>
      <w:bookmarkEnd w:id="37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5E7B1B" w:rsidRPr="004C384A" w14:paraId="552FE50C" w14:textId="77777777" w:rsidTr="001744DB">
        <w:trPr>
          <w:trHeight w:val="308"/>
        </w:trPr>
        <w:tc>
          <w:tcPr>
            <w:tcW w:w="3029" w:type="dxa"/>
          </w:tcPr>
          <w:p w14:paraId="131580CF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3AFB506E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6494D86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5E7B1B" w:rsidRPr="004C384A" w14:paraId="42FB121A" w14:textId="77777777" w:rsidTr="001744DB">
        <w:trPr>
          <w:trHeight w:val="628"/>
        </w:trPr>
        <w:tc>
          <w:tcPr>
            <w:tcW w:w="3029" w:type="dxa"/>
          </w:tcPr>
          <w:p w14:paraId="2972CF42" w14:textId="5B3214BE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codigoAuditoria</w:t>
            </w:r>
            <w:proofErr w:type="spellEnd"/>
          </w:p>
        </w:tc>
        <w:tc>
          <w:tcPr>
            <w:tcW w:w="1658" w:type="dxa"/>
          </w:tcPr>
          <w:p w14:paraId="3485DEE9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0EC55283" w14:textId="61271936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para identificação da auditoria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60C6F7BD" w14:textId="77777777" w:rsidTr="001744DB">
        <w:trPr>
          <w:trHeight w:val="628"/>
        </w:trPr>
        <w:tc>
          <w:tcPr>
            <w:tcW w:w="3029" w:type="dxa"/>
          </w:tcPr>
          <w:p w14:paraId="34F25739" w14:textId="169FBDFE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acaoEfetuada</w:t>
            </w:r>
            <w:proofErr w:type="spellEnd"/>
          </w:p>
        </w:tc>
        <w:tc>
          <w:tcPr>
            <w:tcW w:w="1658" w:type="dxa"/>
          </w:tcPr>
          <w:p w14:paraId="5008EF23" w14:textId="3C1B58BB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1CAEBDC" w14:textId="4B9D0073" w:rsidR="005E7B1B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Ação efetuada no sistema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13C25787" w14:textId="77777777" w:rsidTr="001744DB">
        <w:trPr>
          <w:trHeight w:val="628"/>
        </w:trPr>
        <w:tc>
          <w:tcPr>
            <w:tcW w:w="3029" w:type="dxa"/>
          </w:tcPr>
          <w:p w14:paraId="4C1AFCEE" w14:textId="664BF575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dataAcao</w:t>
            </w:r>
            <w:proofErr w:type="spellEnd"/>
          </w:p>
        </w:tc>
        <w:tc>
          <w:tcPr>
            <w:tcW w:w="1658" w:type="dxa"/>
          </w:tcPr>
          <w:p w14:paraId="42661D30" w14:textId="795E303F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Date</w:t>
            </w:r>
          </w:p>
        </w:tc>
        <w:tc>
          <w:tcPr>
            <w:tcW w:w="4402" w:type="dxa"/>
          </w:tcPr>
          <w:p w14:paraId="627A9566" w14:textId="7F1E61DB" w:rsidR="005E7B1B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Data em que a alteração foi realizada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1AFB4A56" w14:textId="77777777" w:rsidTr="001744DB">
        <w:trPr>
          <w:trHeight w:val="628"/>
        </w:trPr>
        <w:tc>
          <w:tcPr>
            <w:tcW w:w="3029" w:type="dxa"/>
          </w:tcPr>
          <w:p w14:paraId="21A497FB" w14:textId="470A73B0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classeAfetada</w:t>
            </w:r>
            <w:proofErr w:type="spellEnd"/>
          </w:p>
        </w:tc>
        <w:tc>
          <w:tcPr>
            <w:tcW w:w="1658" w:type="dxa"/>
          </w:tcPr>
          <w:p w14:paraId="42674C07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FDC8C33" w14:textId="4F29513D" w:rsidR="005E7B1B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Local no sistema que foi impactado pela modificação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466DBC2F" w14:textId="77777777" w:rsidTr="001744DB">
        <w:trPr>
          <w:trHeight w:val="628"/>
        </w:trPr>
        <w:tc>
          <w:tcPr>
            <w:tcW w:w="3029" w:type="dxa"/>
          </w:tcPr>
          <w:p w14:paraId="0DF44399" w14:textId="32D617EE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codigoRegistro</w:t>
            </w:r>
            <w:proofErr w:type="spellEnd"/>
          </w:p>
        </w:tc>
        <w:tc>
          <w:tcPr>
            <w:tcW w:w="1658" w:type="dxa"/>
          </w:tcPr>
          <w:p w14:paraId="6ED2083D" w14:textId="089A96C2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0A930D31" w14:textId="2BD6167C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d</w:t>
            </w:r>
            <w:r w:rsidR="00C418D6" w:rsidRPr="00FB7DEB">
              <w:rPr>
                <w:color w:val="000000" w:themeColor="text1"/>
              </w:rPr>
              <w:t>e</w:t>
            </w:r>
            <w:r w:rsidRPr="00FB7DEB">
              <w:rPr>
                <w:color w:val="000000" w:themeColor="text1"/>
              </w:rPr>
              <w:t xml:space="preserve"> registro das informações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51D9972B" w14:textId="627063FC" w:rsidR="00315DA5" w:rsidRPr="00FE3618" w:rsidRDefault="005E7B1B" w:rsidP="005E7B1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3A2FAB8" w14:textId="4E86AC16" w:rsidR="00FB7DEB" w:rsidRPr="00C418D6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5</w:t>
      </w:r>
      <w:r w:rsidR="00C418D6" w:rsidRPr="00C418D6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a c</w:t>
      </w:r>
      <w:r w:rsidR="00C418D6" w:rsidRPr="00C418D6">
        <w:rPr>
          <w:color w:val="000000" w:themeColor="text1"/>
          <w:szCs w:val="24"/>
        </w:rPr>
        <w:t>lasse</w:t>
      </w:r>
      <w:r>
        <w:rPr>
          <w:color w:val="000000" w:themeColor="text1"/>
          <w:szCs w:val="24"/>
        </w:rPr>
        <w:t xml:space="preserve"> Usuário</w:t>
      </w:r>
      <w:r w:rsidR="00C418D6" w:rsidRPr="00C418D6">
        <w:rPr>
          <w:color w:val="000000" w:themeColor="text1"/>
          <w:szCs w:val="24"/>
        </w:rPr>
        <w:t xml:space="preserve"> destinada a acessar o sistema e executar operações internas.</w:t>
      </w:r>
    </w:p>
    <w:p w14:paraId="1931ABCF" w14:textId="1BB197DB" w:rsidR="00FB7DEB" w:rsidRDefault="00FB7DEB" w:rsidP="00FB7DEB">
      <w:pPr>
        <w:pStyle w:val="Legenda"/>
        <w:keepNext/>
        <w:jc w:val="left"/>
      </w:pPr>
      <w:bookmarkStart w:id="38" w:name="_Toc182230584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5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FB7DEB">
        <w:rPr>
          <w:b w:val="0"/>
        </w:rPr>
        <w:t>Descrição da Classe Usuário</w:t>
      </w:r>
      <w:bookmarkEnd w:id="38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C418D6" w:rsidRPr="004C384A" w14:paraId="3636F6AD" w14:textId="77777777" w:rsidTr="001744DB">
        <w:trPr>
          <w:trHeight w:val="308"/>
        </w:trPr>
        <w:tc>
          <w:tcPr>
            <w:tcW w:w="3029" w:type="dxa"/>
          </w:tcPr>
          <w:p w14:paraId="3C783746" w14:textId="77777777" w:rsidR="00C418D6" w:rsidRPr="00E043C7" w:rsidRDefault="00C418D6" w:rsidP="001744DB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6AED5B7C" w14:textId="77777777" w:rsidR="00C418D6" w:rsidRPr="00E043C7" w:rsidRDefault="00C418D6" w:rsidP="001744DB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EDB82D5" w14:textId="77777777" w:rsidR="00C418D6" w:rsidRPr="00E043C7" w:rsidRDefault="00C418D6" w:rsidP="001744DB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Descrição</w:t>
            </w:r>
          </w:p>
        </w:tc>
      </w:tr>
      <w:tr w:rsidR="00C418D6" w:rsidRPr="004C384A" w14:paraId="534D2B39" w14:textId="77777777" w:rsidTr="001744DB">
        <w:trPr>
          <w:trHeight w:val="628"/>
        </w:trPr>
        <w:tc>
          <w:tcPr>
            <w:tcW w:w="3029" w:type="dxa"/>
          </w:tcPr>
          <w:p w14:paraId="75A227C1" w14:textId="09011D5F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codigoUsuario</w:t>
            </w:r>
            <w:proofErr w:type="spellEnd"/>
          </w:p>
        </w:tc>
        <w:tc>
          <w:tcPr>
            <w:tcW w:w="1658" w:type="dxa"/>
          </w:tcPr>
          <w:p w14:paraId="68DC204E" w14:textId="77777777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5FD040A7" w14:textId="5F5DC832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para identificação do usuário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418D6" w:rsidRPr="004C384A" w14:paraId="5F787498" w14:textId="77777777" w:rsidTr="001744DB">
        <w:trPr>
          <w:trHeight w:val="628"/>
        </w:trPr>
        <w:tc>
          <w:tcPr>
            <w:tcW w:w="3029" w:type="dxa"/>
          </w:tcPr>
          <w:p w14:paraId="527FFA67" w14:textId="4108EB43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senhaUsuario</w:t>
            </w:r>
            <w:proofErr w:type="spellEnd"/>
          </w:p>
        </w:tc>
        <w:tc>
          <w:tcPr>
            <w:tcW w:w="1658" w:type="dxa"/>
          </w:tcPr>
          <w:p w14:paraId="12B63350" w14:textId="77777777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2DB3B22" w14:textId="6C3599E5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Senha de acesso ao sistema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418D6" w:rsidRPr="004C384A" w14:paraId="12A8E3AE" w14:textId="77777777" w:rsidTr="001744DB">
        <w:trPr>
          <w:trHeight w:val="628"/>
        </w:trPr>
        <w:tc>
          <w:tcPr>
            <w:tcW w:w="3029" w:type="dxa"/>
          </w:tcPr>
          <w:p w14:paraId="2B1DE521" w14:textId="2D6C33CB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statusUsuario</w:t>
            </w:r>
            <w:proofErr w:type="spellEnd"/>
          </w:p>
        </w:tc>
        <w:tc>
          <w:tcPr>
            <w:tcW w:w="1658" w:type="dxa"/>
          </w:tcPr>
          <w:p w14:paraId="34EBEAC5" w14:textId="406E2BCF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Boolean</w:t>
            </w:r>
            <w:proofErr w:type="spellEnd"/>
          </w:p>
        </w:tc>
        <w:tc>
          <w:tcPr>
            <w:tcW w:w="4402" w:type="dxa"/>
          </w:tcPr>
          <w:p w14:paraId="599A61DB" w14:textId="4DC4725F" w:rsidR="00C418D6" w:rsidRPr="00FB7DEB" w:rsidRDefault="00A7045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Indica se o usuário está ativo ou inativo.</w:t>
            </w:r>
          </w:p>
        </w:tc>
      </w:tr>
    </w:tbl>
    <w:p w14:paraId="3D1210DB" w14:textId="3FA24FA2" w:rsidR="00FB7DEB" w:rsidRPr="00FE3618" w:rsidRDefault="00C418D6" w:rsidP="0015698F">
      <w:pPr>
        <w:pStyle w:val="Pargrafo"/>
        <w:ind w:firstLine="0"/>
        <w:rPr>
          <w:color w:val="000000" w:themeColor="text1"/>
          <w:sz w:val="22"/>
          <w:szCs w:val="24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73ED86B" w14:textId="4E90E44E" w:rsidR="00FB7DEB" w:rsidRPr="00FB7DEB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6 a classe Pessoa t</w:t>
      </w:r>
      <w:r w:rsidR="00FB7DEB" w:rsidRPr="00FB7DEB">
        <w:rPr>
          <w:color w:val="000000" w:themeColor="text1"/>
          <w:szCs w:val="24"/>
        </w:rPr>
        <w:t>em como objetivo armazenar atributos comuns de outras classes, simplificando a implementação.</w:t>
      </w:r>
    </w:p>
    <w:p w14:paraId="4DD22D45" w14:textId="70693CE4" w:rsidR="00C37939" w:rsidRPr="00C37939" w:rsidRDefault="00C37939" w:rsidP="00C37939">
      <w:pPr>
        <w:pStyle w:val="Legenda"/>
        <w:keepNext/>
        <w:jc w:val="left"/>
        <w:rPr>
          <w:b w:val="0"/>
        </w:rPr>
      </w:pPr>
      <w:bookmarkStart w:id="39" w:name="_Toc182230585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6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C37939">
        <w:rPr>
          <w:b w:val="0"/>
        </w:rPr>
        <w:t>Descrição da Classe Pessoa</w:t>
      </w:r>
      <w:bookmarkEnd w:id="39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FB7DEB" w:rsidRPr="004C384A" w14:paraId="34334625" w14:textId="77777777" w:rsidTr="001744DB">
        <w:trPr>
          <w:trHeight w:val="308"/>
        </w:trPr>
        <w:tc>
          <w:tcPr>
            <w:tcW w:w="3029" w:type="dxa"/>
          </w:tcPr>
          <w:p w14:paraId="11C16852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3CBCE42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7CB483DA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FB7DEB" w:rsidRPr="004C384A" w14:paraId="3C5AEEA0" w14:textId="77777777" w:rsidTr="001744DB">
        <w:trPr>
          <w:trHeight w:val="628"/>
        </w:trPr>
        <w:tc>
          <w:tcPr>
            <w:tcW w:w="3029" w:type="dxa"/>
          </w:tcPr>
          <w:p w14:paraId="2E16CE56" w14:textId="2779366E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lastRenderedPageBreak/>
              <w:t>codigo</w:t>
            </w:r>
            <w:r>
              <w:rPr>
                <w:color w:val="000000" w:themeColor="text1"/>
              </w:rPr>
              <w:t>Pessoa</w:t>
            </w:r>
            <w:proofErr w:type="spellEnd"/>
          </w:p>
        </w:tc>
        <w:tc>
          <w:tcPr>
            <w:tcW w:w="1658" w:type="dxa"/>
          </w:tcPr>
          <w:p w14:paraId="3BF68B5D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C4D4B9E" w14:textId="21D10EE8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para identificação d</w:t>
            </w:r>
            <w:r>
              <w:rPr>
                <w:color w:val="000000" w:themeColor="text1"/>
              </w:rPr>
              <w:t>a pessoa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FB7DEB" w:rsidRPr="004C384A" w14:paraId="0590C5CC" w14:textId="77777777" w:rsidTr="001744DB">
        <w:trPr>
          <w:trHeight w:val="628"/>
        </w:trPr>
        <w:tc>
          <w:tcPr>
            <w:tcW w:w="3029" w:type="dxa"/>
          </w:tcPr>
          <w:p w14:paraId="07813E47" w14:textId="41C9F3F9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nomePessoa</w:t>
            </w:r>
            <w:proofErr w:type="spellEnd"/>
          </w:p>
        </w:tc>
        <w:tc>
          <w:tcPr>
            <w:tcW w:w="1658" w:type="dxa"/>
          </w:tcPr>
          <w:p w14:paraId="043EEE95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D5373DC" w14:textId="680BA54B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pessoa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FB7DEB" w:rsidRPr="004C384A" w14:paraId="2A5117AA" w14:textId="77777777" w:rsidTr="001744DB">
        <w:trPr>
          <w:trHeight w:val="628"/>
        </w:trPr>
        <w:tc>
          <w:tcPr>
            <w:tcW w:w="3029" w:type="dxa"/>
          </w:tcPr>
          <w:p w14:paraId="1E00D4CA" w14:textId="56EBCE83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emailPessoa</w:t>
            </w:r>
            <w:proofErr w:type="spellEnd"/>
          </w:p>
        </w:tc>
        <w:tc>
          <w:tcPr>
            <w:tcW w:w="1658" w:type="dxa"/>
          </w:tcPr>
          <w:p w14:paraId="20F00D45" w14:textId="468250DE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439D946" w14:textId="0624A213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Email</w:t>
            </w:r>
            <w:proofErr w:type="spellEnd"/>
            <w:r w:rsidRPr="00FB7DEB">
              <w:rPr>
                <w:color w:val="000000" w:themeColor="text1"/>
              </w:rPr>
              <w:t xml:space="preserve"> de identificação utilizado para acessar o sistema.</w:t>
            </w:r>
          </w:p>
        </w:tc>
      </w:tr>
      <w:tr w:rsidR="00FB7DEB" w:rsidRPr="004C384A" w14:paraId="48BA18C0" w14:textId="77777777" w:rsidTr="001744DB">
        <w:trPr>
          <w:trHeight w:val="628"/>
        </w:trPr>
        <w:tc>
          <w:tcPr>
            <w:tcW w:w="3029" w:type="dxa"/>
          </w:tcPr>
          <w:p w14:paraId="3342CBE0" w14:textId="054DBB63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senhaPessoa</w:t>
            </w:r>
            <w:proofErr w:type="spellEnd"/>
          </w:p>
        </w:tc>
        <w:tc>
          <w:tcPr>
            <w:tcW w:w="1658" w:type="dxa"/>
          </w:tcPr>
          <w:p w14:paraId="2494189C" w14:textId="2F5D10D0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6080D00B" w14:textId="356339A8" w:rsid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Senha de identificação utilizada para acessar o sistema.</w:t>
            </w:r>
          </w:p>
        </w:tc>
      </w:tr>
      <w:tr w:rsidR="00FB7DEB" w:rsidRPr="004C384A" w14:paraId="671E7351" w14:textId="77777777" w:rsidTr="001744DB">
        <w:trPr>
          <w:trHeight w:val="628"/>
        </w:trPr>
        <w:tc>
          <w:tcPr>
            <w:tcW w:w="3029" w:type="dxa"/>
          </w:tcPr>
          <w:p w14:paraId="26546707" w14:textId="7BC75745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numeroTelefone</w:t>
            </w:r>
            <w:proofErr w:type="spellEnd"/>
          </w:p>
        </w:tc>
        <w:tc>
          <w:tcPr>
            <w:tcW w:w="1658" w:type="dxa"/>
          </w:tcPr>
          <w:p w14:paraId="0F0132E4" w14:textId="02EEADE9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C0A02E9" w14:textId="0B3414B9" w:rsidR="00FB7DEB" w:rsidRDefault="00FB7DEB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Número de telefone da pessoa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FB7DEB" w:rsidRPr="004C384A" w14:paraId="67001C06" w14:textId="77777777" w:rsidTr="001744DB">
        <w:trPr>
          <w:trHeight w:val="628"/>
        </w:trPr>
        <w:tc>
          <w:tcPr>
            <w:tcW w:w="3029" w:type="dxa"/>
          </w:tcPr>
          <w:p w14:paraId="163ADFFE" w14:textId="78DD8883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cpfCNPJ</w:t>
            </w:r>
            <w:proofErr w:type="spellEnd"/>
          </w:p>
        </w:tc>
        <w:tc>
          <w:tcPr>
            <w:tcW w:w="1658" w:type="dxa"/>
          </w:tcPr>
          <w:p w14:paraId="6BAFC686" w14:textId="56D49FCF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  <w:r>
              <w:rPr>
                <w:color w:val="000000" w:themeColor="text1"/>
              </w:rPr>
              <w:t xml:space="preserve"> </w:t>
            </w:r>
          </w:p>
        </w:tc>
        <w:tc>
          <w:tcPr>
            <w:tcW w:w="4402" w:type="dxa"/>
          </w:tcPr>
          <w:p w14:paraId="515FE5CF" w14:textId="7E151E30" w:rsidR="00FB7DEB" w:rsidRDefault="00FB7DEB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CPF para pessoas físicas e CPNJ para pessoas jurídicas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FB7DEB" w:rsidRPr="004C384A" w14:paraId="589C07E6" w14:textId="77777777" w:rsidTr="001744DB">
        <w:trPr>
          <w:trHeight w:val="628"/>
        </w:trPr>
        <w:tc>
          <w:tcPr>
            <w:tcW w:w="3029" w:type="dxa"/>
          </w:tcPr>
          <w:p w14:paraId="0A400C9E" w14:textId="6C76B62D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rgIE</w:t>
            </w:r>
            <w:proofErr w:type="spellEnd"/>
          </w:p>
        </w:tc>
        <w:tc>
          <w:tcPr>
            <w:tcW w:w="1658" w:type="dxa"/>
          </w:tcPr>
          <w:p w14:paraId="5630B53B" w14:textId="0A9109C8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5A57C3D" w14:textId="487CFD7A" w:rsidR="00FB7DEB" w:rsidRDefault="00C37939" w:rsidP="001744DB">
            <w:pPr>
              <w:ind w:firstLine="0"/>
              <w:rPr>
                <w:color w:val="000000" w:themeColor="text1"/>
              </w:rPr>
            </w:pPr>
            <w:r w:rsidRPr="00C37939">
              <w:rPr>
                <w:color w:val="000000" w:themeColor="text1"/>
              </w:rPr>
              <w:t>RG (Registro Geral) para identificação pessoal e IE (Inscrição Estadual) para identificação empresarial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6D55DE01" w14:textId="0CB89DE8" w:rsidR="00315DA5" w:rsidRPr="00FE3618" w:rsidRDefault="00FB7DEB" w:rsidP="0015698F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0FBAB79C" w14:textId="7F029997" w:rsidR="00E47F65" w:rsidRPr="0015698F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7 a classe</w:t>
      </w:r>
      <w:r w:rsidR="00C37939" w:rsidRPr="00C37939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Munícipe </w:t>
      </w:r>
      <w:r w:rsidR="00C37939" w:rsidRPr="00C37939">
        <w:rPr>
          <w:color w:val="000000" w:themeColor="text1"/>
          <w:szCs w:val="24"/>
        </w:rPr>
        <w:t>cujos dados estão registrados nos documentos de obra na prefeitura</w:t>
      </w:r>
      <w:r>
        <w:rPr>
          <w:color w:val="000000" w:themeColor="text1"/>
          <w:szCs w:val="24"/>
        </w:rPr>
        <w:t>,</w:t>
      </w:r>
      <w:r w:rsidR="00C37939" w:rsidRPr="00C37939">
        <w:rPr>
          <w:color w:val="000000" w:themeColor="text1"/>
          <w:szCs w:val="24"/>
        </w:rPr>
        <w:t xml:space="preserve"> permite visualizar documentos, mas sem autorização para efetuar alterações.</w:t>
      </w:r>
    </w:p>
    <w:p w14:paraId="3554EE44" w14:textId="606BD8E8" w:rsidR="00E47F65" w:rsidRDefault="00E47F65" w:rsidP="00E47F65">
      <w:pPr>
        <w:pStyle w:val="Legenda"/>
        <w:keepNext/>
        <w:jc w:val="left"/>
      </w:pPr>
      <w:bookmarkStart w:id="40" w:name="_Toc182230586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7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E47F65">
        <w:rPr>
          <w:b w:val="0"/>
        </w:rPr>
        <w:t>Descrição da Classe Munícipe</w:t>
      </w:r>
      <w:bookmarkEnd w:id="40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C37939" w:rsidRPr="004C384A" w14:paraId="3A1E9152" w14:textId="77777777" w:rsidTr="001744DB">
        <w:trPr>
          <w:trHeight w:val="308"/>
        </w:trPr>
        <w:tc>
          <w:tcPr>
            <w:tcW w:w="3029" w:type="dxa"/>
          </w:tcPr>
          <w:p w14:paraId="2F88A53B" w14:textId="777777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2837831B" w14:textId="777777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74AD5EE6" w14:textId="777777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C37939" w:rsidRPr="004C384A" w14:paraId="650CD107" w14:textId="77777777" w:rsidTr="001744DB">
        <w:trPr>
          <w:trHeight w:val="628"/>
        </w:trPr>
        <w:tc>
          <w:tcPr>
            <w:tcW w:w="3029" w:type="dxa"/>
          </w:tcPr>
          <w:p w14:paraId="41B9C2B1" w14:textId="0F300A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Municipe</w:t>
            </w:r>
            <w:proofErr w:type="spellEnd"/>
          </w:p>
        </w:tc>
        <w:tc>
          <w:tcPr>
            <w:tcW w:w="1658" w:type="dxa"/>
          </w:tcPr>
          <w:p w14:paraId="0E6EDA38" w14:textId="777777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4DB6489F" w14:textId="52D174DC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munícipe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672F46C7" w14:textId="07A6DC51" w:rsidR="00C37939" w:rsidRPr="00FE3618" w:rsidRDefault="00E47F65" w:rsidP="0015698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33098427" w14:textId="5A3E0BFD" w:rsidR="0015698F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8</w:t>
      </w:r>
      <w:r w:rsidR="0015698F" w:rsidRPr="0015698F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a classe Engenheiro </w:t>
      </w:r>
      <w:r w:rsidRPr="00C37939">
        <w:rPr>
          <w:color w:val="000000" w:themeColor="text1"/>
          <w:szCs w:val="24"/>
        </w:rPr>
        <w:t>cujos dados estão registrados nos documentos de obra na prefeitura</w:t>
      </w:r>
      <w:r>
        <w:rPr>
          <w:color w:val="000000" w:themeColor="text1"/>
          <w:szCs w:val="24"/>
        </w:rPr>
        <w:t>,</w:t>
      </w:r>
      <w:r w:rsidRPr="00C37939">
        <w:rPr>
          <w:color w:val="000000" w:themeColor="text1"/>
          <w:szCs w:val="24"/>
        </w:rPr>
        <w:t xml:space="preserve"> permite visualizar documentos, mas sem autorização para efetuar alterações.</w:t>
      </w:r>
    </w:p>
    <w:p w14:paraId="3AE142B6" w14:textId="6FE500A2" w:rsidR="0015698F" w:rsidRDefault="0015698F" w:rsidP="0015698F">
      <w:pPr>
        <w:pStyle w:val="Legenda"/>
        <w:keepNext/>
        <w:jc w:val="left"/>
      </w:pPr>
      <w:bookmarkStart w:id="41" w:name="_Toc182230587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8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15698F">
        <w:rPr>
          <w:b w:val="0"/>
        </w:rPr>
        <w:t>Descrição da Classe Engenheiro</w:t>
      </w:r>
      <w:bookmarkEnd w:id="41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15698F" w:rsidRPr="004C384A" w14:paraId="71A23980" w14:textId="77777777" w:rsidTr="001744DB">
        <w:trPr>
          <w:trHeight w:val="308"/>
        </w:trPr>
        <w:tc>
          <w:tcPr>
            <w:tcW w:w="3029" w:type="dxa"/>
          </w:tcPr>
          <w:p w14:paraId="71F078A7" w14:textId="77777777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31519FB2" w14:textId="77777777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368416A" w14:textId="77777777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15698F" w:rsidRPr="004C384A" w14:paraId="54B5CD4C" w14:textId="77777777" w:rsidTr="001744DB">
        <w:trPr>
          <w:trHeight w:val="628"/>
        </w:trPr>
        <w:tc>
          <w:tcPr>
            <w:tcW w:w="3029" w:type="dxa"/>
          </w:tcPr>
          <w:p w14:paraId="7784D3F7" w14:textId="493858C2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Engenheiro</w:t>
            </w:r>
            <w:proofErr w:type="spellEnd"/>
          </w:p>
        </w:tc>
        <w:tc>
          <w:tcPr>
            <w:tcW w:w="1658" w:type="dxa"/>
          </w:tcPr>
          <w:p w14:paraId="3DC49D4C" w14:textId="77777777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3AD33C1C" w14:textId="161C32B1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engenheiro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3742D602" w14:textId="651EE54A" w:rsidR="0015698F" w:rsidRPr="00FE3618" w:rsidRDefault="0015698F" w:rsidP="0015698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35E082C8" w14:textId="2475C4D5" w:rsidR="008A3696" w:rsidRDefault="0089185A" w:rsidP="008A3696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9 a classe Fiscal é r</w:t>
      </w:r>
      <w:r w:rsidR="008A3696" w:rsidRPr="008A3696">
        <w:rPr>
          <w:color w:val="000000" w:themeColor="text1"/>
          <w:szCs w:val="24"/>
        </w:rPr>
        <w:t>esponsável por fiscalizar a obra associada ao documento, limitando-se à visualização dos dados pertinentes.</w:t>
      </w:r>
    </w:p>
    <w:p w14:paraId="7F433591" w14:textId="09D59A66" w:rsidR="008A3696" w:rsidRDefault="008A3696" w:rsidP="008A3696">
      <w:pPr>
        <w:pStyle w:val="Legenda"/>
        <w:keepNext/>
        <w:jc w:val="left"/>
      </w:pPr>
      <w:bookmarkStart w:id="42" w:name="_Toc182230588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9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8A3696">
        <w:rPr>
          <w:b w:val="0"/>
        </w:rPr>
        <w:t>Descrição da Classe Fiscal</w:t>
      </w:r>
      <w:bookmarkEnd w:id="42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8A3696" w:rsidRPr="004C384A" w14:paraId="711ECC6A" w14:textId="77777777" w:rsidTr="001744DB">
        <w:trPr>
          <w:trHeight w:val="308"/>
        </w:trPr>
        <w:tc>
          <w:tcPr>
            <w:tcW w:w="3029" w:type="dxa"/>
          </w:tcPr>
          <w:p w14:paraId="55DC1D95" w14:textId="77777777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7867D1DD" w14:textId="77777777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41EB0B56" w14:textId="77777777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8A3696" w:rsidRPr="004C384A" w14:paraId="022FB570" w14:textId="77777777" w:rsidTr="001744DB">
        <w:trPr>
          <w:trHeight w:val="628"/>
        </w:trPr>
        <w:tc>
          <w:tcPr>
            <w:tcW w:w="3029" w:type="dxa"/>
          </w:tcPr>
          <w:p w14:paraId="4594E71C" w14:textId="314D28B0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lastRenderedPageBreak/>
              <w:t>codigo</w:t>
            </w:r>
            <w:r>
              <w:rPr>
                <w:color w:val="000000" w:themeColor="text1"/>
              </w:rPr>
              <w:t>Fiscal</w:t>
            </w:r>
            <w:proofErr w:type="spellEnd"/>
          </w:p>
        </w:tc>
        <w:tc>
          <w:tcPr>
            <w:tcW w:w="1658" w:type="dxa"/>
          </w:tcPr>
          <w:p w14:paraId="7C72E686" w14:textId="77777777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5F029C36" w14:textId="7AFEA566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fiscal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7B5039CA" w14:textId="77777777" w:rsidR="008A3696" w:rsidRPr="00FE3618" w:rsidRDefault="008A3696" w:rsidP="008A369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49BD0177" w14:textId="0B77C51D" w:rsidR="008A3696" w:rsidRDefault="0089185A" w:rsidP="00CE5646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10 a classe Estado tem o</w:t>
      </w:r>
      <w:r w:rsidR="00CE5646" w:rsidRPr="00CE5646">
        <w:rPr>
          <w:color w:val="000000" w:themeColor="text1"/>
          <w:szCs w:val="24"/>
        </w:rPr>
        <w:t>bjetiv</w:t>
      </w:r>
      <w:r w:rsidR="00CE5646">
        <w:rPr>
          <w:color w:val="000000" w:themeColor="text1"/>
          <w:szCs w:val="24"/>
        </w:rPr>
        <w:t>o</w:t>
      </w:r>
      <w:r w:rsidR="00CE5646" w:rsidRPr="00CE5646">
        <w:rPr>
          <w:color w:val="000000" w:themeColor="text1"/>
          <w:szCs w:val="24"/>
        </w:rPr>
        <w:t xml:space="preserve"> armazenar informações relacionadas aos estados do país.</w:t>
      </w:r>
    </w:p>
    <w:p w14:paraId="04999C29" w14:textId="69A894B8" w:rsidR="00CE5646" w:rsidRDefault="00CE5646" w:rsidP="00CE5646">
      <w:pPr>
        <w:pStyle w:val="Legenda"/>
        <w:keepNext/>
        <w:jc w:val="left"/>
      </w:pPr>
      <w:bookmarkStart w:id="43" w:name="_Toc182230589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10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CE5646">
        <w:rPr>
          <w:b w:val="0"/>
        </w:rPr>
        <w:t>Descrição da Classe Estado</w:t>
      </w:r>
      <w:bookmarkEnd w:id="43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CE5646" w:rsidRPr="004C384A" w14:paraId="545A2341" w14:textId="77777777" w:rsidTr="001744DB">
        <w:trPr>
          <w:trHeight w:val="308"/>
        </w:trPr>
        <w:tc>
          <w:tcPr>
            <w:tcW w:w="3029" w:type="dxa"/>
          </w:tcPr>
          <w:p w14:paraId="6F0923BE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CAD33AC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BA42CDF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CE5646" w:rsidRPr="004C384A" w14:paraId="0C2EA7ED" w14:textId="77777777" w:rsidTr="001744DB">
        <w:trPr>
          <w:trHeight w:val="628"/>
        </w:trPr>
        <w:tc>
          <w:tcPr>
            <w:tcW w:w="3029" w:type="dxa"/>
          </w:tcPr>
          <w:p w14:paraId="21074FF4" w14:textId="0BFA37BD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Estado</w:t>
            </w:r>
            <w:proofErr w:type="spellEnd"/>
          </w:p>
        </w:tc>
        <w:tc>
          <w:tcPr>
            <w:tcW w:w="1658" w:type="dxa"/>
          </w:tcPr>
          <w:p w14:paraId="3093073A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13890FC5" w14:textId="4202A848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estado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E5646" w:rsidRPr="004C384A" w14:paraId="3BCAD3BC" w14:textId="77777777" w:rsidTr="001744DB">
        <w:trPr>
          <w:trHeight w:val="628"/>
        </w:trPr>
        <w:tc>
          <w:tcPr>
            <w:tcW w:w="3029" w:type="dxa"/>
          </w:tcPr>
          <w:p w14:paraId="629E77DA" w14:textId="2C61D918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nomeEstado</w:t>
            </w:r>
            <w:proofErr w:type="spellEnd"/>
          </w:p>
        </w:tc>
        <w:tc>
          <w:tcPr>
            <w:tcW w:w="1658" w:type="dxa"/>
          </w:tcPr>
          <w:p w14:paraId="7468E499" w14:textId="578214BC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716ABD4" w14:textId="7337E2BF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estado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E5646" w:rsidRPr="004C384A" w14:paraId="46E4232E" w14:textId="77777777" w:rsidTr="001744DB">
        <w:trPr>
          <w:trHeight w:val="628"/>
        </w:trPr>
        <w:tc>
          <w:tcPr>
            <w:tcW w:w="3029" w:type="dxa"/>
          </w:tcPr>
          <w:p w14:paraId="6F29A68A" w14:textId="6266BA20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ufEstado</w:t>
            </w:r>
            <w:proofErr w:type="spellEnd"/>
          </w:p>
        </w:tc>
        <w:tc>
          <w:tcPr>
            <w:tcW w:w="1658" w:type="dxa"/>
          </w:tcPr>
          <w:p w14:paraId="2BE6F4C5" w14:textId="09E79EB3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5648EE20" w14:textId="25ACDA1A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Sigla do estado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74ECDAC7" w14:textId="1232B5CA" w:rsidR="00CE5646" w:rsidRDefault="00CE5646" w:rsidP="00CE564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4C26AEAE" w14:textId="77777777" w:rsidR="00315DA5" w:rsidRPr="00FE3618" w:rsidRDefault="00315DA5" w:rsidP="00CE564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6A0A1835" w14:textId="053B5530" w:rsidR="008A3696" w:rsidRDefault="0078596F" w:rsidP="004458C7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11 a classe Cidade</w:t>
      </w:r>
      <w:r w:rsidR="00CE5646" w:rsidRPr="00CE5646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t</w:t>
      </w:r>
      <w:r w:rsidR="00CE5646" w:rsidRPr="00CE5646">
        <w:rPr>
          <w:color w:val="000000" w:themeColor="text1"/>
          <w:szCs w:val="24"/>
        </w:rPr>
        <w:t xml:space="preserve">em como </w:t>
      </w:r>
      <w:r>
        <w:rPr>
          <w:color w:val="000000" w:themeColor="text1"/>
          <w:szCs w:val="24"/>
        </w:rPr>
        <w:t>objetivo</w:t>
      </w:r>
      <w:r w:rsidR="00CE5646" w:rsidRPr="00CE5646">
        <w:rPr>
          <w:color w:val="000000" w:themeColor="text1"/>
          <w:szCs w:val="24"/>
        </w:rPr>
        <w:t xml:space="preserve"> armazenar dados relacionados à cidade dentro do estado.</w:t>
      </w:r>
    </w:p>
    <w:p w14:paraId="4C32453F" w14:textId="2BF82355" w:rsidR="004458C7" w:rsidRDefault="004458C7" w:rsidP="004458C7">
      <w:pPr>
        <w:pStyle w:val="Legenda"/>
        <w:keepNext/>
        <w:jc w:val="left"/>
      </w:pPr>
      <w:bookmarkStart w:id="44" w:name="_Toc182230590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11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4458C7">
        <w:rPr>
          <w:b w:val="0"/>
        </w:rPr>
        <w:t>Descrição da Classe Cidade</w:t>
      </w:r>
      <w:bookmarkEnd w:id="44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CE5646" w:rsidRPr="004C384A" w14:paraId="40A30FA7" w14:textId="77777777" w:rsidTr="001744DB">
        <w:trPr>
          <w:trHeight w:val="308"/>
        </w:trPr>
        <w:tc>
          <w:tcPr>
            <w:tcW w:w="3029" w:type="dxa"/>
          </w:tcPr>
          <w:p w14:paraId="70BE2A70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A6F0592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03587AF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CE5646" w:rsidRPr="004C384A" w14:paraId="5F370D8B" w14:textId="77777777" w:rsidTr="001744DB">
        <w:trPr>
          <w:trHeight w:val="628"/>
        </w:trPr>
        <w:tc>
          <w:tcPr>
            <w:tcW w:w="3029" w:type="dxa"/>
          </w:tcPr>
          <w:p w14:paraId="4A9C53A8" w14:textId="472BF503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 w:rsidR="004458C7">
              <w:rPr>
                <w:color w:val="000000" w:themeColor="text1"/>
              </w:rPr>
              <w:t>Cidade</w:t>
            </w:r>
            <w:proofErr w:type="spellEnd"/>
          </w:p>
        </w:tc>
        <w:tc>
          <w:tcPr>
            <w:tcW w:w="1658" w:type="dxa"/>
          </w:tcPr>
          <w:p w14:paraId="6A4233A3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08C3EBBB" w14:textId="125017C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</w:t>
            </w:r>
            <w:r w:rsidR="004458C7">
              <w:rPr>
                <w:color w:val="000000" w:themeColor="text1"/>
              </w:rPr>
              <w:t>a cidade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E5646" w:rsidRPr="004C384A" w14:paraId="5FA77EEA" w14:textId="77777777" w:rsidTr="001744DB">
        <w:trPr>
          <w:trHeight w:val="628"/>
        </w:trPr>
        <w:tc>
          <w:tcPr>
            <w:tcW w:w="3029" w:type="dxa"/>
          </w:tcPr>
          <w:p w14:paraId="5E0F7891" w14:textId="4174F6F2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</w:t>
            </w:r>
            <w:r w:rsidR="004458C7">
              <w:rPr>
                <w:color w:val="000000" w:themeColor="text1"/>
              </w:rPr>
              <w:t>Cidade</w:t>
            </w:r>
            <w:proofErr w:type="spellEnd"/>
          </w:p>
        </w:tc>
        <w:tc>
          <w:tcPr>
            <w:tcW w:w="1658" w:type="dxa"/>
          </w:tcPr>
          <w:p w14:paraId="1291422C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69A4503F" w14:textId="5B276B66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</w:t>
            </w:r>
            <w:r w:rsidR="004458C7">
              <w:rPr>
                <w:color w:val="000000" w:themeColor="text1"/>
              </w:rPr>
              <w:t>a</w:t>
            </w:r>
            <w:r>
              <w:rPr>
                <w:color w:val="000000" w:themeColor="text1"/>
              </w:rPr>
              <w:t xml:space="preserve"> </w:t>
            </w:r>
            <w:r w:rsidR="004458C7">
              <w:rPr>
                <w:color w:val="000000" w:themeColor="text1"/>
              </w:rPr>
              <w:t>cidade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7E82E529" w14:textId="3529C123" w:rsidR="004458C7" w:rsidRPr="00FE3618" w:rsidRDefault="00CE5646" w:rsidP="004458C7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2A8F93FD" w14:textId="2D35EACF" w:rsidR="004458C7" w:rsidRPr="004458C7" w:rsidRDefault="0078596F" w:rsidP="004458C7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12 a classe Bairro tem como o</w:t>
      </w:r>
      <w:r w:rsidR="004458C7" w:rsidRPr="004458C7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="004458C7" w:rsidRPr="004458C7">
        <w:rPr>
          <w:color w:val="000000" w:themeColor="text1"/>
          <w:szCs w:val="24"/>
        </w:rPr>
        <w:t xml:space="preserve"> armazenar informações sobre os bairros de uma determinada cidade.</w:t>
      </w:r>
    </w:p>
    <w:p w14:paraId="1037E5EF" w14:textId="1037B388" w:rsidR="004458C7" w:rsidRDefault="004458C7" w:rsidP="004458C7">
      <w:pPr>
        <w:pStyle w:val="Legenda"/>
        <w:keepNext/>
        <w:jc w:val="left"/>
      </w:pPr>
      <w:bookmarkStart w:id="45" w:name="_Toc182230591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12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4458C7">
        <w:rPr>
          <w:b w:val="0"/>
        </w:rPr>
        <w:t>Descrição da Classe Bairro</w:t>
      </w:r>
      <w:bookmarkEnd w:id="45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458C7" w:rsidRPr="004C384A" w14:paraId="4A8EDD8D" w14:textId="77777777" w:rsidTr="001744DB">
        <w:trPr>
          <w:trHeight w:val="308"/>
        </w:trPr>
        <w:tc>
          <w:tcPr>
            <w:tcW w:w="3029" w:type="dxa"/>
          </w:tcPr>
          <w:p w14:paraId="4241B14E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6D3BE40F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DA914C7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4458C7" w:rsidRPr="004C384A" w14:paraId="5B1364F2" w14:textId="77777777" w:rsidTr="001744DB">
        <w:trPr>
          <w:trHeight w:val="628"/>
        </w:trPr>
        <w:tc>
          <w:tcPr>
            <w:tcW w:w="3029" w:type="dxa"/>
          </w:tcPr>
          <w:p w14:paraId="65D63A18" w14:textId="1428AF5D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Bairro</w:t>
            </w:r>
            <w:proofErr w:type="spellEnd"/>
          </w:p>
        </w:tc>
        <w:tc>
          <w:tcPr>
            <w:tcW w:w="1658" w:type="dxa"/>
          </w:tcPr>
          <w:p w14:paraId="667F9CAF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48AAC9FA" w14:textId="29772732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bairro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4458C7" w:rsidRPr="004C384A" w14:paraId="6C5FDBF1" w14:textId="77777777" w:rsidTr="001744DB">
        <w:trPr>
          <w:trHeight w:val="628"/>
        </w:trPr>
        <w:tc>
          <w:tcPr>
            <w:tcW w:w="3029" w:type="dxa"/>
          </w:tcPr>
          <w:p w14:paraId="12146BB0" w14:textId="51FBD779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nomeBairro</w:t>
            </w:r>
            <w:proofErr w:type="spellEnd"/>
          </w:p>
        </w:tc>
        <w:tc>
          <w:tcPr>
            <w:tcW w:w="1658" w:type="dxa"/>
          </w:tcPr>
          <w:p w14:paraId="3473F543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5F94D943" w14:textId="42BEB6C9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bairro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3485AF60" w14:textId="77777777" w:rsidR="004458C7" w:rsidRPr="00FE3618" w:rsidRDefault="004458C7" w:rsidP="004458C7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AA058A7" w14:textId="690B77CB" w:rsidR="00CE5646" w:rsidRDefault="0078596F" w:rsidP="004458C7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13 a classe</w:t>
      </w:r>
      <w:r w:rsidR="004458C7" w:rsidRPr="004458C7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Tipo Logradouro tem como objetivo </w:t>
      </w:r>
      <w:r w:rsidR="004458C7" w:rsidRPr="004458C7">
        <w:rPr>
          <w:color w:val="000000" w:themeColor="text1"/>
          <w:szCs w:val="24"/>
        </w:rPr>
        <w:t>armazenar o tipo de logradouro de um endereço, como por exemplo avenida, alameda, rua, entre outros.</w:t>
      </w:r>
    </w:p>
    <w:p w14:paraId="5C941ACB" w14:textId="4DDEBA91" w:rsidR="004458C7" w:rsidRDefault="004458C7" w:rsidP="004458C7">
      <w:pPr>
        <w:pStyle w:val="Legenda"/>
        <w:keepNext/>
        <w:jc w:val="left"/>
      </w:pPr>
      <w:bookmarkStart w:id="46" w:name="_Toc182230592"/>
      <w:r>
        <w:lastRenderedPageBreak/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13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4458C7">
        <w:rPr>
          <w:b w:val="0"/>
        </w:rPr>
        <w:t xml:space="preserve">Descrição da Classe </w:t>
      </w:r>
      <w:proofErr w:type="spellStart"/>
      <w:r w:rsidRPr="004458C7">
        <w:rPr>
          <w:b w:val="0"/>
        </w:rPr>
        <w:t>TipoLogradouro</w:t>
      </w:r>
      <w:bookmarkEnd w:id="46"/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458C7" w:rsidRPr="004C384A" w14:paraId="24E8DC4C" w14:textId="77777777" w:rsidTr="001744DB">
        <w:trPr>
          <w:trHeight w:val="308"/>
        </w:trPr>
        <w:tc>
          <w:tcPr>
            <w:tcW w:w="3029" w:type="dxa"/>
          </w:tcPr>
          <w:p w14:paraId="20218EE8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2741B65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7B4BC59C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4458C7" w:rsidRPr="004C384A" w14:paraId="362CEC81" w14:textId="77777777" w:rsidTr="001744DB">
        <w:trPr>
          <w:trHeight w:val="628"/>
        </w:trPr>
        <w:tc>
          <w:tcPr>
            <w:tcW w:w="3029" w:type="dxa"/>
          </w:tcPr>
          <w:p w14:paraId="1458155F" w14:textId="0DF0B671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TipoEndereco</w:t>
            </w:r>
            <w:proofErr w:type="spellEnd"/>
          </w:p>
        </w:tc>
        <w:tc>
          <w:tcPr>
            <w:tcW w:w="1658" w:type="dxa"/>
          </w:tcPr>
          <w:p w14:paraId="1238951D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1FBD2479" w14:textId="1A3A1EDD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endereço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4458C7" w:rsidRPr="004C384A" w14:paraId="4A12C930" w14:textId="77777777" w:rsidTr="001744DB">
        <w:trPr>
          <w:trHeight w:val="628"/>
        </w:trPr>
        <w:tc>
          <w:tcPr>
            <w:tcW w:w="3029" w:type="dxa"/>
          </w:tcPr>
          <w:p w14:paraId="7479F3B1" w14:textId="39981EC1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rua</w:t>
            </w:r>
          </w:p>
        </w:tc>
        <w:tc>
          <w:tcPr>
            <w:tcW w:w="1658" w:type="dxa"/>
          </w:tcPr>
          <w:p w14:paraId="0586BD8C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D225B3C" w14:textId="5E2A4349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Rua </w:t>
            </w:r>
            <w:r w:rsidR="00FE3618">
              <w:rPr>
                <w:color w:val="000000" w:themeColor="text1"/>
              </w:rPr>
              <w:t>para</w:t>
            </w:r>
            <w:r>
              <w:rPr>
                <w:color w:val="000000" w:themeColor="text1"/>
              </w:rPr>
              <w:t xml:space="preserve"> </w:t>
            </w:r>
            <w:r w:rsidR="00721919">
              <w:rPr>
                <w:color w:val="000000" w:themeColor="text1"/>
              </w:rPr>
              <w:t>Identificação</w:t>
            </w:r>
            <w:r>
              <w:rPr>
                <w:color w:val="000000" w:themeColor="text1"/>
              </w:rPr>
              <w:t xml:space="preserve"> do endereço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18F79BD2" w14:textId="218E7B37" w:rsidR="00315DA5" w:rsidRPr="00721919" w:rsidRDefault="004458C7" w:rsidP="00721919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5F3332E8" w14:textId="6E219536" w:rsidR="00315DA5" w:rsidRDefault="0078596F" w:rsidP="00522EAA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14 a classe Logradouro t</w:t>
      </w:r>
      <w:r w:rsidR="004458C7" w:rsidRPr="004458C7">
        <w:rPr>
          <w:color w:val="000000" w:themeColor="text1"/>
          <w:szCs w:val="24"/>
        </w:rPr>
        <w:t>em como objetivo armazenar informações sobre o terreno ou espaço associado ao documento onde a obra foi aprovada.</w:t>
      </w:r>
    </w:p>
    <w:p w14:paraId="100229DD" w14:textId="72B306EB" w:rsidR="00522EAA" w:rsidRDefault="00522EAA" w:rsidP="00522EAA">
      <w:pPr>
        <w:pStyle w:val="Legenda"/>
        <w:keepNext/>
        <w:jc w:val="left"/>
      </w:pPr>
      <w:bookmarkStart w:id="47" w:name="_Toc182230593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14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522EAA">
        <w:rPr>
          <w:b w:val="0"/>
        </w:rPr>
        <w:t>Descrição da Classe Logradouro</w:t>
      </w:r>
      <w:bookmarkEnd w:id="47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458C7" w:rsidRPr="004C384A" w14:paraId="2C33C736" w14:textId="77777777" w:rsidTr="001744DB">
        <w:trPr>
          <w:trHeight w:val="308"/>
        </w:trPr>
        <w:tc>
          <w:tcPr>
            <w:tcW w:w="3029" w:type="dxa"/>
          </w:tcPr>
          <w:p w14:paraId="4E28F096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13A28AC7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DB2B76D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4458C7" w:rsidRPr="004C384A" w14:paraId="775891D4" w14:textId="77777777" w:rsidTr="001744DB">
        <w:trPr>
          <w:trHeight w:val="628"/>
        </w:trPr>
        <w:tc>
          <w:tcPr>
            <w:tcW w:w="3029" w:type="dxa"/>
          </w:tcPr>
          <w:p w14:paraId="596E2AB2" w14:textId="5F66AC24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Logradouro</w:t>
            </w:r>
            <w:proofErr w:type="spellEnd"/>
          </w:p>
        </w:tc>
        <w:tc>
          <w:tcPr>
            <w:tcW w:w="1658" w:type="dxa"/>
          </w:tcPr>
          <w:p w14:paraId="7268E4D3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3D1F5DA7" w14:textId="3566C7B2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logradouro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4458C7" w:rsidRPr="004C384A" w14:paraId="0B2CFB03" w14:textId="77777777" w:rsidTr="001744DB">
        <w:trPr>
          <w:trHeight w:val="628"/>
        </w:trPr>
        <w:tc>
          <w:tcPr>
            <w:tcW w:w="3029" w:type="dxa"/>
          </w:tcPr>
          <w:p w14:paraId="1BDF5AC5" w14:textId="08D49C73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cepLogradouro</w:t>
            </w:r>
            <w:proofErr w:type="spellEnd"/>
          </w:p>
        </w:tc>
        <w:tc>
          <w:tcPr>
            <w:tcW w:w="1658" w:type="dxa"/>
          </w:tcPr>
          <w:p w14:paraId="62A9E8A5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B4EDACF" w14:textId="5DDAFE9D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CEP do logradouro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4458C7" w:rsidRPr="004C384A" w14:paraId="086CDA9B" w14:textId="77777777" w:rsidTr="001744DB">
        <w:trPr>
          <w:trHeight w:val="628"/>
        </w:trPr>
        <w:tc>
          <w:tcPr>
            <w:tcW w:w="3029" w:type="dxa"/>
          </w:tcPr>
          <w:p w14:paraId="7907C23A" w14:textId="2500CA19" w:rsidR="004458C7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numeroInicial</w:t>
            </w:r>
            <w:proofErr w:type="spellEnd"/>
          </w:p>
        </w:tc>
        <w:tc>
          <w:tcPr>
            <w:tcW w:w="1658" w:type="dxa"/>
          </w:tcPr>
          <w:p w14:paraId="39B3140C" w14:textId="3CE337B7" w:rsidR="004458C7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614D645" w14:textId="131EA536" w:rsidR="004458C7" w:rsidRDefault="00522EAA" w:rsidP="001744DB">
            <w:pPr>
              <w:ind w:firstLine="0"/>
              <w:rPr>
                <w:color w:val="000000" w:themeColor="text1"/>
              </w:rPr>
            </w:pPr>
            <w:r w:rsidRPr="00522EAA">
              <w:rPr>
                <w:color w:val="000000" w:themeColor="text1"/>
              </w:rPr>
              <w:t>Número que indica o início da rua.</w:t>
            </w:r>
          </w:p>
        </w:tc>
      </w:tr>
      <w:tr w:rsidR="004458C7" w:rsidRPr="004C384A" w14:paraId="621EB51B" w14:textId="77777777" w:rsidTr="001744DB">
        <w:trPr>
          <w:trHeight w:val="628"/>
        </w:trPr>
        <w:tc>
          <w:tcPr>
            <w:tcW w:w="3029" w:type="dxa"/>
          </w:tcPr>
          <w:p w14:paraId="530B0F00" w14:textId="5EA1772B" w:rsidR="004458C7" w:rsidRDefault="00522EAA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numeroFinal</w:t>
            </w:r>
            <w:proofErr w:type="spellEnd"/>
          </w:p>
        </w:tc>
        <w:tc>
          <w:tcPr>
            <w:tcW w:w="1658" w:type="dxa"/>
          </w:tcPr>
          <w:p w14:paraId="6A4B50A8" w14:textId="05B257F9" w:rsidR="004458C7" w:rsidRDefault="00522EAA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  <w:r>
              <w:rPr>
                <w:color w:val="000000" w:themeColor="text1"/>
              </w:rPr>
              <w:t xml:space="preserve"> </w:t>
            </w:r>
          </w:p>
        </w:tc>
        <w:tc>
          <w:tcPr>
            <w:tcW w:w="4402" w:type="dxa"/>
          </w:tcPr>
          <w:p w14:paraId="66623F2E" w14:textId="210154C6" w:rsidR="004458C7" w:rsidRDefault="00522EAA" w:rsidP="001744DB">
            <w:pPr>
              <w:ind w:firstLine="0"/>
              <w:rPr>
                <w:color w:val="000000" w:themeColor="text1"/>
              </w:rPr>
            </w:pPr>
            <w:r w:rsidRPr="00522EAA">
              <w:rPr>
                <w:color w:val="000000" w:themeColor="text1"/>
              </w:rPr>
              <w:t>Número que indica o final da rua.</w:t>
            </w:r>
          </w:p>
        </w:tc>
      </w:tr>
    </w:tbl>
    <w:p w14:paraId="57A66453" w14:textId="77777777" w:rsidR="004458C7" w:rsidRPr="00FE3618" w:rsidRDefault="004458C7" w:rsidP="004458C7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5637948" w14:textId="2A99AFFB" w:rsidR="004458C7" w:rsidRDefault="0078596F" w:rsidP="005D7B9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15 a classe Imóvel</w:t>
      </w:r>
      <w:r w:rsidR="00522EAA" w:rsidRPr="00522EAA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t</w:t>
      </w:r>
      <w:r w:rsidR="00522EAA" w:rsidRPr="00522EAA">
        <w:rPr>
          <w:color w:val="000000" w:themeColor="text1"/>
          <w:szCs w:val="24"/>
        </w:rPr>
        <w:t>em como objetivo armazenar as informações referentes ao imóvel, relacionadas à obra aprovada no logradouro.</w:t>
      </w:r>
    </w:p>
    <w:p w14:paraId="45DD5648" w14:textId="16975242" w:rsidR="005D7B9F" w:rsidRDefault="005D7B9F" w:rsidP="005D7B9F">
      <w:pPr>
        <w:pStyle w:val="Legenda"/>
        <w:keepNext/>
        <w:jc w:val="left"/>
      </w:pPr>
      <w:bookmarkStart w:id="48" w:name="_Toc182230594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15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>asse Imóvel</w:t>
      </w:r>
      <w:bookmarkEnd w:id="48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5D7B9F" w:rsidRPr="004C384A" w14:paraId="24C76FF6" w14:textId="77777777" w:rsidTr="001744DB">
        <w:trPr>
          <w:trHeight w:val="308"/>
        </w:trPr>
        <w:tc>
          <w:tcPr>
            <w:tcW w:w="3029" w:type="dxa"/>
          </w:tcPr>
          <w:p w14:paraId="20940E27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6AEFAA2F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0760B9E0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5D7B9F" w:rsidRPr="004C384A" w14:paraId="168672F8" w14:textId="77777777" w:rsidTr="001744DB">
        <w:trPr>
          <w:trHeight w:val="628"/>
        </w:trPr>
        <w:tc>
          <w:tcPr>
            <w:tcW w:w="3029" w:type="dxa"/>
          </w:tcPr>
          <w:p w14:paraId="121F02F1" w14:textId="3B649D57" w:rsidR="005D7B9F" w:rsidRPr="00FB7DEB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inscricaoImovel</w:t>
            </w:r>
            <w:proofErr w:type="spellEnd"/>
          </w:p>
        </w:tc>
        <w:tc>
          <w:tcPr>
            <w:tcW w:w="1658" w:type="dxa"/>
          </w:tcPr>
          <w:p w14:paraId="4AC09178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58999217" w14:textId="212E8C1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D7B9F" w:rsidRPr="004C384A" w14:paraId="1131D937" w14:textId="77777777" w:rsidTr="001744DB">
        <w:trPr>
          <w:trHeight w:val="628"/>
        </w:trPr>
        <w:tc>
          <w:tcPr>
            <w:tcW w:w="3029" w:type="dxa"/>
          </w:tcPr>
          <w:p w14:paraId="3EF55C2D" w14:textId="46065489" w:rsidR="005D7B9F" w:rsidRPr="00FB7DEB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inscricaoCadastral</w:t>
            </w:r>
            <w:proofErr w:type="spellEnd"/>
          </w:p>
        </w:tc>
        <w:tc>
          <w:tcPr>
            <w:tcW w:w="1658" w:type="dxa"/>
          </w:tcPr>
          <w:p w14:paraId="65DDFA25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FD24871" w14:textId="11C121AE" w:rsidR="005D7B9F" w:rsidRPr="00FB7DEB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Código cadastral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61408" w:rsidRPr="004C384A" w14:paraId="5C2FE107" w14:textId="77777777" w:rsidTr="001744DB">
        <w:trPr>
          <w:trHeight w:val="628"/>
        </w:trPr>
        <w:tc>
          <w:tcPr>
            <w:tcW w:w="3029" w:type="dxa"/>
          </w:tcPr>
          <w:p w14:paraId="3E7D1722" w14:textId="2FDDBFA2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numeroCasa</w:t>
            </w:r>
            <w:proofErr w:type="spellEnd"/>
          </w:p>
        </w:tc>
        <w:tc>
          <w:tcPr>
            <w:tcW w:w="1658" w:type="dxa"/>
          </w:tcPr>
          <w:p w14:paraId="5FED3FB4" w14:textId="57909C12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BB1B9C1" w14:textId="3935C317" w:rsidR="00B61408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Número de identificação da casa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61408" w:rsidRPr="004C384A" w14:paraId="7495463A" w14:textId="77777777" w:rsidTr="001744DB">
        <w:trPr>
          <w:trHeight w:val="628"/>
        </w:trPr>
        <w:tc>
          <w:tcPr>
            <w:tcW w:w="3029" w:type="dxa"/>
          </w:tcPr>
          <w:p w14:paraId="33D8A10F" w14:textId="3CAC2821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areaTerreno</w:t>
            </w:r>
            <w:proofErr w:type="spellEnd"/>
          </w:p>
        </w:tc>
        <w:tc>
          <w:tcPr>
            <w:tcW w:w="1658" w:type="dxa"/>
          </w:tcPr>
          <w:p w14:paraId="18A79C49" w14:textId="7893C244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1235C35" w14:textId="5E8A09A4" w:rsidR="00B61408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Área total do terreno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61408" w:rsidRPr="004C384A" w14:paraId="32CD9BEC" w14:textId="77777777" w:rsidTr="001744DB">
        <w:trPr>
          <w:trHeight w:val="628"/>
        </w:trPr>
        <w:tc>
          <w:tcPr>
            <w:tcW w:w="3029" w:type="dxa"/>
          </w:tcPr>
          <w:p w14:paraId="1DB40B58" w14:textId="65872453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areaConstruida</w:t>
            </w:r>
            <w:proofErr w:type="spellEnd"/>
          </w:p>
        </w:tc>
        <w:tc>
          <w:tcPr>
            <w:tcW w:w="1658" w:type="dxa"/>
          </w:tcPr>
          <w:p w14:paraId="1F23F494" w14:textId="31DCA431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16AA1CA" w14:textId="70A0D2EF" w:rsidR="00B61408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Área ocupada do terreno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D2E76" w:rsidRPr="004C384A" w14:paraId="60EF9086" w14:textId="77777777" w:rsidTr="001744DB">
        <w:trPr>
          <w:trHeight w:val="628"/>
        </w:trPr>
        <w:tc>
          <w:tcPr>
            <w:tcW w:w="3029" w:type="dxa"/>
          </w:tcPr>
          <w:p w14:paraId="2D9CB94A" w14:textId="09C42C8D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condicoesSolo</w:t>
            </w:r>
            <w:proofErr w:type="spellEnd"/>
          </w:p>
        </w:tc>
        <w:tc>
          <w:tcPr>
            <w:tcW w:w="1658" w:type="dxa"/>
          </w:tcPr>
          <w:p w14:paraId="707D1BE7" w14:textId="082295E2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AA46CD3" w14:textId="64C90C6A" w:rsidR="00BD2E76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Condições do terreno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D2E76" w:rsidRPr="004C384A" w14:paraId="66D18A72" w14:textId="77777777" w:rsidTr="001744DB">
        <w:trPr>
          <w:trHeight w:val="628"/>
        </w:trPr>
        <w:tc>
          <w:tcPr>
            <w:tcW w:w="3029" w:type="dxa"/>
          </w:tcPr>
          <w:p w14:paraId="61885585" w14:textId="25A4F6E4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valorVenal</w:t>
            </w:r>
            <w:proofErr w:type="spellEnd"/>
          </w:p>
        </w:tc>
        <w:tc>
          <w:tcPr>
            <w:tcW w:w="1658" w:type="dxa"/>
          </w:tcPr>
          <w:p w14:paraId="4645BE49" w14:textId="45527A17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CA1D0BB" w14:textId="0FEE2670" w:rsidR="00BD2E76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Valor venal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D2E76" w:rsidRPr="004C384A" w14:paraId="7C0108E8" w14:textId="77777777" w:rsidTr="001744DB">
        <w:trPr>
          <w:trHeight w:val="628"/>
        </w:trPr>
        <w:tc>
          <w:tcPr>
            <w:tcW w:w="3029" w:type="dxa"/>
          </w:tcPr>
          <w:p w14:paraId="0FB922A4" w14:textId="76C8105E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lastRenderedPageBreak/>
              <w:t>valorMercado</w:t>
            </w:r>
            <w:proofErr w:type="spellEnd"/>
          </w:p>
        </w:tc>
        <w:tc>
          <w:tcPr>
            <w:tcW w:w="1658" w:type="dxa"/>
          </w:tcPr>
          <w:p w14:paraId="4C729E48" w14:textId="2F07A232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642F0C8A" w14:textId="3E4547B1" w:rsidR="00BD2E76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Valor do mercado do imóvel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2EC7091A" w14:textId="16642076" w:rsidR="00315DA5" w:rsidRDefault="005D7B9F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5414071D" w14:textId="4B4D85EA" w:rsidR="00315DA5" w:rsidRPr="006A4C56" w:rsidRDefault="006A4C56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16 a classe Topografia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armazenar as informações referentes à topografia do imóvel.</w:t>
      </w:r>
    </w:p>
    <w:p w14:paraId="559E493B" w14:textId="7A88F38A" w:rsidR="006A4C56" w:rsidRDefault="006A4C56" w:rsidP="006A4C56">
      <w:pPr>
        <w:pStyle w:val="Legenda"/>
        <w:keepNext/>
        <w:jc w:val="left"/>
      </w:pPr>
      <w:r>
        <w:t xml:space="preserve">Quadro 16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r>
        <w:rPr>
          <w:b w:val="0"/>
        </w:rPr>
        <w:t>Topografia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6A4C56" w:rsidRPr="004C384A" w14:paraId="51AD58FB" w14:textId="77777777" w:rsidTr="00415379">
        <w:trPr>
          <w:trHeight w:val="308"/>
        </w:trPr>
        <w:tc>
          <w:tcPr>
            <w:tcW w:w="3029" w:type="dxa"/>
          </w:tcPr>
          <w:p w14:paraId="1853D2F2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62D03E3E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9F0B06E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6A4C56" w:rsidRPr="004C384A" w14:paraId="7ED73B86" w14:textId="77777777" w:rsidTr="00415379">
        <w:trPr>
          <w:trHeight w:val="628"/>
        </w:trPr>
        <w:tc>
          <w:tcPr>
            <w:tcW w:w="3029" w:type="dxa"/>
          </w:tcPr>
          <w:p w14:paraId="023B7A0B" w14:textId="6FD222A3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codigoTopografia</w:t>
            </w:r>
            <w:proofErr w:type="spellEnd"/>
          </w:p>
        </w:tc>
        <w:tc>
          <w:tcPr>
            <w:tcW w:w="1658" w:type="dxa"/>
          </w:tcPr>
          <w:p w14:paraId="3EC597D7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3D5EF484" w14:textId="02DC2334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da topografia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6A4C56" w:rsidRPr="004C384A" w14:paraId="543C1EC4" w14:textId="77777777" w:rsidTr="00415379">
        <w:trPr>
          <w:trHeight w:val="628"/>
        </w:trPr>
        <w:tc>
          <w:tcPr>
            <w:tcW w:w="3029" w:type="dxa"/>
          </w:tcPr>
          <w:p w14:paraId="22138023" w14:textId="4916C34F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nomeTopografia</w:t>
            </w:r>
            <w:proofErr w:type="spellEnd"/>
          </w:p>
        </w:tc>
        <w:tc>
          <w:tcPr>
            <w:tcW w:w="1658" w:type="dxa"/>
          </w:tcPr>
          <w:p w14:paraId="61278D50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56524A8" w14:textId="523F2375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topografia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197B8CB5" w14:textId="74CF1EEE" w:rsidR="0078596F" w:rsidRDefault="006A4C56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2212A86B" w14:textId="2171488D" w:rsidR="006A4C56" w:rsidRDefault="006A4C56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</w:t>
      </w:r>
      <w:r w:rsidR="00EA3E86">
        <w:rPr>
          <w:color w:val="000000" w:themeColor="text1"/>
          <w:szCs w:val="24"/>
        </w:rPr>
        <w:t>7</w:t>
      </w:r>
      <w:r>
        <w:rPr>
          <w:color w:val="000000" w:themeColor="text1"/>
          <w:szCs w:val="24"/>
        </w:rPr>
        <w:t xml:space="preserve"> a </w:t>
      </w:r>
      <w:r w:rsidR="00F87038">
        <w:rPr>
          <w:color w:val="000000" w:themeColor="text1"/>
          <w:szCs w:val="24"/>
        </w:rPr>
        <w:t>classe uso</w:t>
      </w:r>
      <w:r>
        <w:rPr>
          <w:color w:val="000000" w:themeColor="text1"/>
          <w:szCs w:val="24"/>
        </w:rPr>
        <w:t xml:space="preserve">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armazenar as informações referentes </w:t>
      </w:r>
      <w:r w:rsidR="00EA3E86">
        <w:rPr>
          <w:color w:val="000000" w:themeColor="text1"/>
          <w:szCs w:val="24"/>
        </w:rPr>
        <w:t>aos usos do imóvel.</w:t>
      </w:r>
    </w:p>
    <w:p w14:paraId="6CD9020E" w14:textId="68E872D0" w:rsidR="00EA3E86" w:rsidRDefault="00EA3E86" w:rsidP="00EA3E86">
      <w:pPr>
        <w:pStyle w:val="Legenda"/>
        <w:keepNext/>
        <w:jc w:val="left"/>
      </w:pPr>
      <w:r>
        <w:t xml:space="preserve">Quadro 17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r>
        <w:rPr>
          <w:b w:val="0"/>
        </w:rPr>
        <w:t>Uso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3E86" w:rsidRPr="004C384A" w14:paraId="222F079B" w14:textId="77777777" w:rsidTr="00415379">
        <w:trPr>
          <w:trHeight w:val="308"/>
        </w:trPr>
        <w:tc>
          <w:tcPr>
            <w:tcW w:w="3029" w:type="dxa"/>
          </w:tcPr>
          <w:p w14:paraId="5C30D78F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58CA682F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80BA7BE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3E86" w:rsidRPr="004C384A" w14:paraId="30A2E499" w14:textId="77777777" w:rsidTr="00415379">
        <w:trPr>
          <w:trHeight w:val="628"/>
        </w:trPr>
        <w:tc>
          <w:tcPr>
            <w:tcW w:w="3029" w:type="dxa"/>
          </w:tcPr>
          <w:p w14:paraId="01438826" w14:textId="1A5B196D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codigoUso</w:t>
            </w:r>
            <w:proofErr w:type="spellEnd"/>
          </w:p>
        </w:tc>
        <w:tc>
          <w:tcPr>
            <w:tcW w:w="1658" w:type="dxa"/>
          </w:tcPr>
          <w:p w14:paraId="16CACE2F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D549346" w14:textId="5B4027BB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uso.</w:t>
            </w:r>
          </w:p>
        </w:tc>
      </w:tr>
      <w:tr w:rsidR="00EA3E86" w:rsidRPr="004C384A" w14:paraId="36303194" w14:textId="77777777" w:rsidTr="00415379">
        <w:trPr>
          <w:trHeight w:val="628"/>
        </w:trPr>
        <w:tc>
          <w:tcPr>
            <w:tcW w:w="3029" w:type="dxa"/>
          </w:tcPr>
          <w:p w14:paraId="74287CB3" w14:textId="425330BD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nomeUso</w:t>
            </w:r>
            <w:proofErr w:type="spellEnd"/>
          </w:p>
        </w:tc>
        <w:tc>
          <w:tcPr>
            <w:tcW w:w="1658" w:type="dxa"/>
          </w:tcPr>
          <w:p w14:paraId="5044C4EE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943B97F" w14:textId="474114D0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uso.</w:t>
            </w:r>
          </w:p>
        </w:tc>
      </w:tr>
      <w:tr w:rsidR="00EA3E86" w:rsidRPr="004C384A" w14:paraId="3ABEAEF1" w14:textId="77777777" w:rsidTr="00415379">
        <w:trPr>
          <w:trHeight w:val="628"/>
        </w:trPr>
        <w:tc>
          <w:tcPr>
            <w:tcW w:w="3029" w:type="dxa"/>
          </w:tcPr>
          <w:p w14:paraId="71EAB8BB" w14:textId="627A9663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descricaoUso</w:t>
            </w:r>
            <w:proofErr w:type="spellEnd"/>
          </w:p>
        </w:tc>
        <w:tc>
          <w:tcPr>
            <w:tcW w:w="1658" w:type="dxa"/>
          </w:tcPr>
          <w:p w14:paraId="54BDC017" w14:textId="7777777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E7F0A66" w14:textId="26C84E46" w:rsidR="00EA3E86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Descrição do uso.</w:t>
            </w:r>
          </w:p>
        </w:tc>
      </w:tr>
    </w:tbl>
    <w:p w14:paraId="4854B19D" w14:textId="2C3ABE35" w:rsidR="00EA3E86" w:rsidRPr="00EA3E86" w:rsidRDefault="00EA3E86" w:rsidP="00EA3E8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797DBB2" w14:textId="1D4D7446" w:rsidR="00EA3E86" w:rsidRPr="006A4C56" w:rsidRDefault="00EA3E86" w:rsidP="00315DA5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18 a classe Ocupação Atual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armazenar as informações referentes as diferentes ocupações do imóvel.</w:t>
      </w:r>
    </w:p>
    <w:p w14:paraId="40D3D20F" w14:textId="525D3729" w:rsidR="006A4C56" w:rsidRDefault="006A4C56" w:rsidP="006A4C56">
      <w:pPr>
        <w:pStyle w:val="Legenda"/>
        <w:keepNext/>
        <w:jc w:val="left"/>
      </w:pPr>
      <w:r>
        <w:t xml:space="preserve">Quadro 18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proofErr w:type="spellStart"/>
      <w:r>
        <w:rPr>
          <w:b w:val="0"/>
        </w:rPr>
        <w:t>Ocupacao</w:t>
      </w:r>
      <w:proofErr w:type="spellEnd"/>
      <w:r w:rsidR="00EA3E86">
        <w:rPr>
          <w:b w:val="0"/>
        </w:rPr>
        <w:t xml:space="preserve"> </w:t>
      </w:r>
      <w:r>
        <w:rPr>
          <w:b w:val="0"/>
        </w:rPr>
        <w:t>Atual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6A4C56" w:rsidRPr="004C384A" w14:paraId="0DD15EE3" w14:textId="77777777" w:rsidTr="00415379">
        <w:trPr>
          <w:trHeight w:val="308"/>
        </w:trPr>
        <w:tc>
          <w:tcPr>
            <w:tcW w:w="3029" w:type="dxa"/>
          </w:tcPr>
          <w:p w14:paraId="192E6457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23CC1DBF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89DEE71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6A4C56" w:rsidRPr="004C384A" w14:paraId="553D9D79" w14:textId="77777777" w:rsidTr="00415379">
        <w:trPr>
          <w:trHeight w:val="628"/>
        </w:trPr>
        <w:tc>
          <w:tcPr>
            <w:tcW w:w="3029" w:type="dxa"/>
          </w:tcPr>
          <w:p w14:paraId="3431EB47" w14:textId="24A28B92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codigoOcupacaoAtual</w:t>
            </w:r>
            <w:proofErr w:type="spellEnd"/>
          </w:p>
        </w:tc>
        <w:tc>
          <w:tcPr>
            <w:tcW w:w="1658" w:type="dxa"/>
          </w:tcPr>
          <w:p w14:paraId="7A1BE133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1A9B5CA3" w14:textId="3BB47FF1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da ocupação atual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6A4C56" w:rsidRPr="004C384A" w14:paraId="4E8BD4DB" w14:textId="77777777" w:rsidTr="00415379">
        <w:trPr>
          <w:trHeight w:val="628"/>
        </w:trPr>
        <w:tc>
          <w:tcPr>
            <w:tcW w:w="3029" w:type="dxa"/>
          </w:tcPr>
          <w:p w14:paraId="37CF1701" w14:textId="23046F22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nomeOcupacaoAtual</w:t>
            </w:r>
            <w:proofErr w:type="spellEnd"/>
          </w:p>
        </w:tc>
        <w:tc>
          <w:tcPr>
            <w:tcW w:w="1658" w:type="dxa"/>
          </w:tcPr>
          <w:p w14:paraId="1EB2585B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AF4707A" w14:textId="6E011CA3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ocupação atual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6A4C56" w:rsidRPr="004C384A" w14:paraId="6EA616A1" w14:textId="77777777" w:rsidTr="00415379">
        <w:trPr>
          <w:trHeight w:val="628"/>
        </w:trPr>
        <w:tc>
          <w:tcPr>
            <w:tcW w:w="3029" w:type="dxa"/>
          </w:tcPr>
          <w:p w14:paraId="43D8F919" w14:textId="73C61BA2" w:rsidR="006A4C56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descricaoOcupacaoAtual</w:t>
            </w:r>
            <w:proofErr w:type="spellEnd"/>
          </w:p>
        </w:tc>
        <w:tc>
          <w:tcPr>
            <w:tcW w:w="1658" w:type="dxa"/>
          </w:tcPr>
          <w:p w14:paraId="75D90095" w14:textId="0A7A7F57" w:rsidR="006A4C56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0F83F6E" w14:textId="6D6F9DAE" w:rsidR="006A4C56" w:rsidRDefault="006A4C5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Descrição da ocupação atual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1496C5D1" w14:textId="1A3E19A6" w:rsidR="00315DA5" w:rsidRPr="00B82022" w:rsidRDefault="006A4C56" w:rsidP="00B82022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21B2848F" w14:textId="47CE683D" w:rsidR="00EA3E86" w:rsidRPr="00B82022" w:rsidRDefault="00EA3E86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 w:rsidRPr="00B82022">
        <w:rPr>
          <w:color w:val="000000" w:themeColor="text1"/>
          <w:szCs w:val="24"/>
        </w:rPr>
        <w:t>No Quadro 19 a classe Tipo Infraestrutura tem como objetivo armazenar as informações referentes aos usos do imóvel.</w:t>
      </w:r>
    </w:p>
    <w:p w14:paraId="3F57863E" w14:textId="50852826" w:rsidR="00326809" w:rsidRDefault="00EA3E86" w:rsidP="00326809">
      <w:pPr>
        <w:pStyle w:val="Legenda"/>
        <w:keepNext/>
        <w:jc w:val="left"/>
      </w:pPr>
      <w:r>
        <w:lastRenderedPageBreak/>
        <w:t xml:space="preserve">Quadro 19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r>
        <w:rPr>
          <w:b w:val="0"/>
        </w:rPr>
        <w:t>Tipo Infraestrutura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3E86" w:rsidRPr="004C384A" w14:paraId="5082804A" w14:textId="77777777" w:rsidTr="00415379">
        <w:trPr>
          <w:trHeight w:val="308"/>
        </w:trPr>
        <w:tc>
          <w:tcPr>
            <w:tcW w:w="3029" w:type="dxa"/>
          </w:tcPr>
          <w:p w14:paraId="47931F67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72288DE7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18D8CECE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3E86" w:rsidRPr="004C384A" w14:paraId="4DD0DE17" w14:textId="77777777" w:rsidTr="00415379">
        <w:trPr>
          <w:trHeight w:val="628"/>
        </w:trPr>
        <w:tc>
          <w:tcPr>
            <w:tcW w:w="3029" w:type="dxa"/>
          </w:tcPr>
          <w:p w14:paraId="39806D5A" w14:textId="2A5192DB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</w:t>
            </w:r>
            <w:r w:rsidRPr="00EA3E86">
              <w:rPr>
                <w:color w:val="000000" w:themeColor="text1"/>
              </w:rPr>
              <w:t>TipoInfraestrutura</w:t>
            </w:r>
            <w:proofErr w:type="spellEnd"/>
          </w:p>
        </w:tc>
        <w:tc>
          <w:tcPr>
            <w:tcW w:w="1658" w:type="dxa"/>
          </w:tcPr>
          <w:p w14:paraId="0EEFE0B4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238C060D" w14:textId="169D1B9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infraestrutura.</w:t>
            </w:r>
          </w:p>
        </w:tc>
      </w:tr>
      <w:tr w:rsidR="00EA3E86" w:rsidRPr="004C384A" w14:paraId="00011E0C" w14:textId="77777777" w:rsidTr="00415379">
        <w:trPr>
          <w:trHeight w:val="628"/>
        </w:trPr>
        <w:tc>
          <w:tcPr>
            <w:tcW w:w="3029" w:type="dxa"/>
          </w:tcPr>
          <w:p w14:paraId="60E4E920" w14:textId="1F7DC514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</w:t>
            </w:r>
            <w:r w:rsidRPr="00EA3E86">
              <w:rPr>
                <w:color w:val="000000" w:themeColor="text1"/>
              </w:rPr>
              <w:t>TipoInfraestrutura</w:t>
            </w:r>
            <w:proofErr w:type="spellEnd"/>
          </w:p>
        </w:tc>
        <w:tc>
          <w:tcPr>
            <w:tcW w:w="1658" w:type="dxa"/>
          </w:tcPr>
          <w:p w14:paraId="48D0697C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E6B935C" w14:textId="1DDBDE7C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tipo de infraestrutura.</w:t>
            </w:r>
          </w:p>
        </w:tc>
      </w:tr>
      <w:tr w:rsidR="00EA3E86" w:rsidRPr="004C384A" w14:paraId="196CD618" w14:textId="77777777" w:rsidTr="00415379">
        <w:trPr>
          <w:trHeight w:val="628"/>
        </w:trPr>
        <w:tc>
          <w:tcPr>
            <w:tcW w:w="3029" w:type="dxa"/>
          </w:tcPr>
          <w:p w14:paraId="45EA5BF2" w14:textId="79FDFA71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</w:t>
            </w:r>
            <w:r w:rsidRPr="00EA3E86">
              <w:rPr>
                <w:color w:val="000000" w:themeColor="text1"/>
              </w:rPr>
              <w:t>TipoInfraestrutura</w:t>
            </w:r>
            <w:proofErr w:type="spellEnd"/>
          </w:p>
        </w:tc>
        <w:tc>
          <w:tcPr>
            <w:tcW w:w="1658" w:type="dxa"/>
          </w:tcPr>
          <w:p w14:paraId="4AD6257C" w14:textId="7777777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468F432" w14:textId="1ADFE4F5" w:rsidR="00EA3E86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Descrição do tipo de infraestrutura.</w:t>
            </w:r>
          </w:p>
        </w:tc>
      </w:tr>
    </w:tbl>
    <w:p w14:paraId="31728890" w14:textId="79A5C5E0" w:rsidR="00EA3E86" w:rsidRDefault="00EA3E86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D6453C9" w14:textId="2A235B96" w:rsidR="00EA3E86" w:rsidRPr="006A4C56" w:rsidRDefault="00EA3E86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20 a classe</w:t>
      </w:r>
      <w:r w:rsidRPr="00EA3E86">
        <w:rPr>
          <w:color w:val="000000" w:themeColor="text1"/>
          <w:szCs w:val="24"/>
        </w:rPr>
        <w:t xml:space="preserve"> Infraestrutura</w:t>
      </w:r>
      <w:r>
        <w:rPr>
          <w:color w:val="000000" w:themeColor="text1"/>
          <w:szCs w:val="24"/>
        </w:rPr>
        <w:t xml:space="preserve">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armazenar as informações referentes as </w:t>
      </w:r>
      <w:r w:rsidRPr="00EA3E86">
        <w:rPr>
          <w:color w:val="000000" w:themeColor="text1"/>
          <w:szCs w:val="24"/>
        </w:rPr>
        <w:t>Infraestrutura</w:t>
      </w:r>
      <w:r>
        <w:rPr>
          <w:color w:val="000000" w:themeColor="text1"/>
          <w:szCs w:val="24"/>
        </w:rPr>
        <w:t xml:space="preserve"> do imóvel.</w:t>
      </w:r>
    </w:p>
    <w:p w14:paraId="3CEF4121" w14:textId="020B6DFD" w:rsidR="00EA3E86" w:rsidRDefault="00EA3E86" w:rsidP="00EA3E86">
      <w:pPr>
        <w:pStyle w:val="Legenda"/>
        <w:keepNext/>
        <w:jc w:val="left"/>
      </w:pPr>
      <w:r>
        <w:t xml:space="preserve">Quadro 20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r>
        <w:rPr>
          <w:b w:val="0"/>
        </w:rPr>
        <w:t>Infraestrutura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3E86" w:rsidRPr="004C384A" w14:paraId="2120AD59" w14:textId="77777777" w:rsidTr="00415379">
        <w:trPr>
          <w:trHeight w:val="308"/>
        </w:trPr>
        <w:tc>
          <w:tcPr>
            <w:tcW w:w="3029" w:type="dxa"/>
          </w:tcPr>
          <w:p w14:paraId="41A25340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0B6083F0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10B23ED2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3E86" w:rsidRPr="004C384A" w14:paraId="46FF68AF" w14:textId="77777777" w:rsidTr="00415379">
        <w:trPr>
          <w:trHeight w:val="628"/>
        </w:trPr>
        <w:tc>
          <w:tcPr>
            <w:tcW w:w="3029" w:type="dxa"/>
          </w:tcPr>
          <w:p w14:paraId="7DA6E580" w14:textId="52F9F8B8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</w:t>
            </w:r>
            <w:r w:rsidRPr="00EA3E86">
              <w:rPr>
                <w:color w:val="000000" w:themeColor="text1"/>
              </w:rPr>
              <w:t>Infraestrutura</w:t>
            </w:r>
            <w:proofErr w:type="spellEnd"/>
          </w:p>
        </w:tc>
        <w:tc>
          <w:tcPr>
            <w:tcW w:w="1658" w:type="dxa"/>
          </w:tcPr>
          <w:p w14:paraId="06BF6C38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8A7589D" w14:textId="1A5F5124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da ocupação atual.</w:t>
            </w:r>
          </w:p>
        </w:tc>
      </w:tr>
      <w:tr w:rsidR="00EA3E86" w:rsidRPr="004C384A" w14:paraId="5CB820D6" w14:textId="77777777" w:rsidTr="00415379">
        <w:trPr>
          <w:trHeight w:val="628"/>
        </w:trPr>
        <w:tc>
          <w:tcPr>
            <w:tcW w:w="3029" w:type="dxa"/>
          </w:tcPr>
          <w:p w14:paraId="4F5FDFE9" w14:textId="327F27A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</w:t>
            </w:r>
            <w:r w:rsidRPr="00EA3E86">
              <w:rPr>
                <w:color w:val="000000" w:themeColor="text1"/>
              </w:rPr>
              <w:t>Infraestrutura</w:t>
            </w:r>
            <w:proofErr w:type="spellEnd"/>
          </w:p>
        </w:tc>
        <w:tc>
          <w:tcPr>
            <w:tcW w:w="1658" w:type="dxa"/>
          </w:tcPr>
          <w:p w14:paraId="2C1DBB6C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BABE68B" w14:textId="55B8862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ocupação atual.</w:t>
            </w:r>
          </w:p>
        </w:tc>
      </w:tr>
      <w:tr w:rsidR="00EA3E86" w:rsidRPr="004C384A" w14:paraId="382F6A7D" w14:textId="77777777" w:rsidTr="00415379">
        <w:trPr>
          <w:trHeight w:val="628"/>
        </w:trPr>
        <w:tc>
          <w:tcPr>
            <w:tcW w:w="3029" w:type="dxa"/>
          </w:tcPr>
          <w:p w14:paraId="1ED09061" w14:textId="35982DD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</w:t>
            </w:r>
            <w:r w:rsidRPr="00EA3E86">
              <w:rPr>
                <w:color w:val="000000" w:themeColor="text1"/>
              </w:rPr>
              <w:t>Infraestrutura</w:t>
            </w:r>
            <w:proofErr w:type="spellEnd"/>
          </w:p>
        </w:tc>
        <w:tc>
          <w:tcPr>
            <w:tcW w:w="1658" w:type="dxa"/>
          </w:tcPr>
          <w:p w14:paraId="423F9C86" w14:textId="7777777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D649EDE" w14:textId="22FF693A" w:rsidR="00EA3E86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Descrição da ocupação atual.</w:t>
            </w:r>
          </w:p>
        </w:tc>
      </w:tr>
    </w:tbl>
    <w:p w14:paraId="5B2ACF46" w14:textId="772F9A85" w:rsidR="00315DA5" w:rsidRDefault="00EA3E86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2D7E837" w14:textId="27EA88BE" w:rsidR="00EA3E86" w:rsidRPr="006A4C56" w:rsidRDefault="00EA3E86" w:rsidP="00315DA5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2</w:t>
      </w:r>
      <w:r w:rsidR="00B82022">
        <w:rPr>
          <w:color w:val="000000" w:themeColor="text1"/>
          <w:szCs w:val="24"/>
        </w:rPr>
        <w:t>1</w:t>
      </w:r>
      <w:r>
        <w:rPr>
          <w:color w:val="000000" w:themeColor="text1"/>
          <w:szCs w:val="24"/>
        </w:rPr>
        <w:t xml:space="preserve"> a classe</w:t>
      </w:r>
      <w:r w:rsidRPr="00EA3E86">
        <w:rPr>
          <w:color w:val="000000" w:themeColor="text1"/>
          <w:szCs w:val="24"/>
        </w:rPr>
        <w:t xml:space="preserve"> </w:t>
      </w:r>
      <w:proofErr w:type="spellStart"/>
      <w:r w:rsidR="00B82022">
        <w:rPr>
          <w:color w:val="000000" w:themeColor="text1"/>
          <w:szCs w:val="24"/>
        </w:rPr>
        <w:t>Multirelacional</w:t>
      </w:r>
      <w:proofErr w:type="spellEnd"/>
      <w:r w:rsidR="00B82022">
        <w:rPr>
          <w:color w:val="000000" w:themeColor="text1"/>
          <w:szCs w:val="24"/>
        </w:rPr>
        <w:t xml:space="preserve"> Instalação</w:t>
      </w:r>
      <w:r>
        <w:rPr>
          <w:color w:val="000000" w:themeColor="text1"/>
          <w:szCs w:val="24"/>
        </w:rPr>
        <w:t xml:space="preserve">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armazenar as informações referentes as </w:t>
      </w:r>
      <w:r w:rsidRPr="00EA3E86">
        <w:rPr>
          <w:color w:val="000000" w:themeColor="text1"/>
          <w:szCs w:val="24"/>
        </w:rPr>
        <w:t>Infraestrutura</w:t>
      </w:r>
      <w:r>
        <w:rPr>
          <w:color w:val="000000" w:themeColor="text1"/>
          <w:szCs w:val="24"/>
        </w:rPr>
        <w:t xml:space="preserve"> do imóvel.</w:t>
      </w:r>
    </w:p>
    <w:p w14:paraId="7FF4466A" w14:textId="56976323" w:rsidR="00EA3E86" w:rsidRDefault="00EA3E86" w:rsidP="00EA3E86">
      <w:pPr>
        <w:pStyle w:val="Legenda"/>
        <w:keepNext/>
        <w:jc w:val="left"/>
      </w:pPr>
      <w:r>
        <w:t>Quadro 2</w:t>
      </w:r>
      <w:r w:rsidR="00B82022">
        <w:t>1</w:t>
      </w:r>
      <w:r>
        <w:t xml:space="preserve">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proofErr w:type="spellStart"/>
      <w:r w:rsidR="00B82022" w:rsidRPr="00B82022">
        <w:rPr>
          <w:b w:val="0"/>
        </w:rPr>
        <w:t>MultirelacionalInstala</w:t>
      </w:r>
      <w:r w:rsidR="00B82022">
        <w:rPr>
          <w:b w:val="0"/>
        </w:rPr>
        <w:t>ca</w:t>
      </w:r>
      <w:r w:rsidR="00B82022" w:rsidRPr="00B82022">
        <w:rPr>
          <w:b w:val="0"/>
        </w:rPr>
        <w:t>o</w:t>
      </w:r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3E86" w:rsidRPr="004C384A" w14:paraId="23ED3EF2" w14:textId="77777777" w:rsidTr="00415379">
        <w:trPr>
          <w:trHeight w:val="308"/>
        </w:trPr>
        <w:tc>
          <w:tcPr>
            <w:tcW w:w="3029" w:type="dxa"/>
          </w:tcPr>
          <w:p w14:paraId="593E58CD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7E199E6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34D9D5D6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3E86" w:rsidRPr="004C384A" w14:paraId="0DA6AA30" w14:textId="77777777" w:rsidTr="00415379">
        <w:trPr>
          <w:trHeight w:val="628"/>
        </w:trPr>
        <w:tc>
          <w:tcPr>
            <w:tcW w:w="3029" w:type="dxa"/>
          </w:tcPr>
          <w:p w14:paraId="5F949956" w14:textId="7E0F13CE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</w:t>
            </w:r>
            <w:r w:rsidR="00B82022">
              <w:rPr>
                <w:color w:val="000000" w:themeColor="text1"/>
              </w:rPr>
              <w:t>Instalacao</w:t>
            </w:r>
            <w:proofErr w:type="spellEnd"/>
          </w:p>
        </w:tc>
        <w:tc>
          <w:tcPr>
            <w:tcW w:w="1658" w:type="dxa"/>
          </w:tcPr>
          <w:p w14:paraId="62CB66C2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30321D9C" w14:textId="767A6958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 xml:space="preserve">da </w:t>
            </w:r>
            <w:r w:rsidR="00B82022">
              <w:rPr>
                <w:color w:val="000000" w:themeColor="text1"/>
              </w:rPr>
              <w:t>instalação.</w:t>
            </w:r>
          </w:p>
        </w:tc>
      </w:tr>
      <w:tr w:rsidR="00EA3E86" w:rsidRPr="004C384A" w14:paraId="17A746EE" w14:textId="77777777" w:rsidTr="00415379">
        <w:trPr>
          <w:trHeight w:val="628"/>
        </w:trPr>
        <w:tc>
          <w:tcPr>
            <w:tcW w:w="3029" w:type="dxa"/>
          </w:tcPr>
          <w:p w14:paraId="4DDBB5F9" w14:textId="0F671CAD" w:rsidR="00EA3E86" w:rsidRPr="00FB7DEB" w:rsidRDefault="00B82022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dataInstalacao</w:t>
            </w:r>
            <w:proofErr w:type="spellEnd"/>
          </w:p>
        </w:tc>
        <w:tc>
          <w:tcPr>
            <w:tcW w:w="1658" w:type="dxa"/>
          </w:tcPr>
          <w:p w14:paraId="00E0F6B0" w14:textId="3DF1B2CB" w:rsidR="00EA3E86" w:rsidRPr="00FB7DEB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Date</w:t>
            </w:r>
          </w:p>
        </w:tc>
        <w:tc>
          <w:tcPr>
            <w:tcW w:w="4402" w:type="dxa"/>
          </w:tcPr>
          <w:p w14:paraId="5164809F" w14:textId="246BA871" w:rsidR="00EA3E86" w:rsidRPr="00FB7DEB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Data em que a instalação foi feita.</w:t>
            </w:r>
          </w:p>
        </w:tc>
      </w:tr>
      <w:tr w:rsidR="00EA3E86" w:rsidRPr="004C384A" w14:paraId="5C61C93E" w14:textId="77777777" w:rsidTr="00415379">
        <w:trPr>
          <w:trHeight w:val="628"/>
        </w:trPr>
        <w:tc>
          <w:tcPr>
            <w:tcW w:w="3029" w:type="dxa"/>
          </w:tcPr>
          <w:p w14:paraId="0758DE5F" w14:textId="258CEFEC" w:rsidR="00EA3E86" w:rsidRDefault="00B82022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situacaoInstalacao</w:t>
            </w:r>
            <w:proofErr w:type="spellEnd"/>
          </w:p>
        </w:tc>
        <w:tc>
          <w:tcPr>
            <w:tcW w:w="1658" w:type="dxa"/>
          </w:tcPr>
          <w:p w14:paraId="7757A80B" w14:textId="7777777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8D69D69" w14:textId="71CB5A7B" w:rsidR="00EA3E86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Situação</w:t>
            </w:r>
            <w:r w:rsidR="00EA3E86">
              <w:rPr>
                <w:color w:val="000000" w:themeColor="text1"/>
              </w:rPr>
              <w:t xml:space="preserve"> da </w:t>
            </w:r>
            <w:r>
              <w:rPr>
                <w:color w:val="000000" w:themeColor="text1"/>
              </w:rPr>
              <w:t>instalação.</w:t>
            </w:r>
          </w:p>
        </w:tc>
      </w:tr>
    </w:tbl>
    <w:p w14:paraId="16E918EC" w14:textId="5B6AB36B" w:rsidR="00315DA5" w:rsidRDefault="00EA3E86" w:rsidP="00EA3E8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539B247D" w14:textId="5CF6170F" w:rsidR="00B82022" w:rsidRPr="006A4C56" w:rsidRDefault="00B82022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22 a classe</w:t>
      </w:r>
      <w:r w:rsidRPr="00EA3E86"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Enum</w:t>
      </w:r>
      <w:proofErr w:type="spellEnd"/>
      <w:r>
        <w:rPr>
          <w:color w:val="000000" w:themeColor="text1"/>
          <w:szCs w:val="24"/>
        </w:rPr>
        <w:t xml:space="preserve">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definir o status de um registro.</w:t>
      </w:r>
    </w:p>
    <w:p w14:paraId="01D3B458" w14:textId="0F7199BC" w:rsidR="00B82022" w:rsidRDefault="00B82022" w:rsidP="00B82022">
      <w:pPr>
        <w:pStyle w:val="Legenda"/>
        <w:keepNext/>
        <w:jc w:val="left"/>
      </w:pPr>
      <w:r>
        <w:t xml:space="preserve">Quadro 22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proofErr w:type="spellStart"/>
      <w:r>
        <w:rPr>
          <w:b w:val="0"/>
        </w:rPr>
        <w:t>EnumStatus</w:t>
      </w:r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B82022" w:rsidRPr="004C384A" w14:paraId="67A936DB" w14:textId="77777777" w:rsidTr="00415379">
        <w:trPr>
          <w:trHeight w:val="308"/>
        </w:trPr>
        <w:tc>
          <w:tcPr>
            <w:tcW w:w="3029" w:type="dxa"/>
          </w:tcPr>
          <w:p w14:paraId="31BA3AC8" w14:textId="77777777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506DE7F2" w14:textId="77777777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367FEDD" w14:textId="77777777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B82022" w:rsidRPr="004C384A" w14:paraId="2A8D4C08" w14:textId="77777777" w:rsidTr="00415379">
        <w:trPr>
          <w:trHeight w:val="628"/>
        </w:trPr>
        <w:tc>
          <w:tcPr>
            <w:tcW w:w="3029" w:type="dxa"/>
          </w:tcPr>
          <w:p w14:paraId="61AA4FD7" w14:textId="62EA4D5C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lastRenderedPageBreak/>
              <w:t>status</w:t>
            </w:r>
          </w:p>
        </w:tc>
        <w:tc>
          <w:tcPr>
            <w:tcW w:w="1658" w:type="dxa"/>
          </w:tcPr>
          <w:p w14:paraId="5DC5D49A" w14:textId="77777777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097A0E8F" w14:textId="04AE6326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Status ou estado atual de um registro</w:t>
            </w:r>
            <w:r w:rsidR="00252480">
              <w:rPr>
                <w:color w:val="000000" w:themeColor="text1"/>
              </w:rPr>
              <w:t>.</w:t>
            </w:r>
          </w:p>
        </w:tc>
      </w:tr>
    </w:tbl>
    <w:p w14:paraId="1B6F2B2C" w14:textId="2B835DA2" w:rsidR="00EA3E86" w:rsidRPr="00FE3618" w:rsidRDefault="00B82022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4821329" w14:textId="63E2B6BA" w:rsidR="005D7B9F" w:rsidRPr="005D7B9F" w:rsidRDefault="0078596F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 xml:space="preserve">No Quadro </w:t>
      </w:r>
      <w:r w:rsidR="00BD2E76">
        <w:rPr>
          <w:color w:val="000000" w:themeColor="text1"/>
          <w:szCs w:val="24"/>
        </w:rPr>
        <w:t>23</w:t>
      </w:r>
      <w:r>
        <w:rPr>
          <w:color w:val="000000" w:themeColor="text1"/>
          <w:szCs w:val="24"/>
        </w:rPr>
        <w:t xml:space="preserve"> a classe Processo tem</w:t>
      </w:r>
      <w:r w:rsidR="000C6BA2"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="000C6BA2"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="000C6BA2" w:rsidRPr="000C6BA2">
        <w:rPr>
          <w:color w:val="000000" w:themeColor="text1"/>
          <w:szCs w:val="24"/>
        </w:rPr>
        <w:t xml:space="preserve"> conter as informações relacionadas ao processo de aprovação do documento de obras.</w:t>
      </w:r>
      <w:r w:rsidR="000C6BA2">
        <w:rPr>
          <w:color w:val="000000" w:themeColor="text1"/>
          <w:szCs w:val="24"/>
        </w:rPr>
        <w:t xml:space="preserve"> </w:t>
      </w:r>
    </w:p>
    <w:p w14:paraId="341492FB" w14:textId="00577DED" w:rsidR="00D933B4" w:rsidRDefault="00D933B4" w:rsidP="00D933B4">
      <w:pPr>
        <w:pStyle w:val="Legenda"/>
        <w:keepNext/>
        <w:jc w:val="left"/>
      </w:pPr>
      <w:r>
        <w:t xml:space="preserve">Quadro </w:t>
      </w:r>
      <w:r w:rsidR="00BD2E76">
        <w:t>23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FE3618">
        <w:rPr>
          <w:b w:val="0"/>
          <w:noProof/>
        </w:rPr>
        <w:t>Descrição da Classe Processo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0C6BA2" w:rsidRPr="004C384A" w14:paraId="2E2FB226" w14:textId="77777777" w:rsidTr="001744DB">
        <w:trPr>
          <w:trHeight w:val="308"/>
        </w:trPr>
        <w:tc>
          <w:tcPr>
            <w:tcW w:w="3029" w:type="dxa"/>
          </w:tcPr>
          <w:p w14:paraId="454C029A" w14:textId="77777777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100CB1C1" w14:textId="77777777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20BEA7E" w14:textId="77777777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0C6BA2" w:rsidRPr="004C384A" w14:paraId="4E978F7E" w14:textId="77777777" w:rsidTr="001744DB">
        <w:trPr>
          <w:trHeight w:val="628"/>
        </w:trPr>
        <w:tc>
          <w:tcPr>
            <w:tcW w:w="3029" w:type="dxa"/>
          </w:tcPr>
          <w:p w14:paraId="76D2357E" w14:textId="389A13AE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Evento</w:t>
            </w:r>
            <w:proofErr w:type="spellEnd"/>
          </w:p>
        </w:tc>
        <w:tc>
          <w:tcPr>
            <w:tcW w:w="1658" w:type="dxa"/>
          </w:tcPr>
          <w:p w14:paraId="795B0CDE" w14:textId="77777777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3509A8A5" w14:textId="59823708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processo</w:t>
            </w:r>
          </w:p>
        </w:tc>
      </w:tr>
      <w:tr w:rsidR="000C6BA2" w:rsidRPr="004C384A" w14:paraId="27BDFC77" w14:textId="77777777" w:rsidTr="001744DB">
        <w:trPr>
          <w:trHeight w:val="628"/>
        </w:trPr>
        <w:tc>
          <w:tcPr>
            <w:tcW w:w="3029" w:type="dxa"/>
          </w:tcPr>
          <w:p w14:paraId="2768AE8A" w14:textId="577E362D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statusEvento</w:t>
            </w:r>
            <w:proofErr w:type="spellEnd"/>
          </w:p>
        </w:tc>
        <w:tc>
          <w:tcPr>
            <w:tcW w:w="1658" w:type="dxa"/>
          </w:tcPr>
          <w:p w14:paraId="75FCAED5" w14:textId="1A65AB94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Boolean</w:t>
            </w:r>
            <w:proofErr w:type="spellEnd"/>
          </w:p>
        </w:tc>
        <w:tc>
          <w:tcPr>
            <w:tcW w:w="4402" w:type="dxa"/>
          </w:tcPr>
          <w:p w14:paraId="79CC2540" w14:textId="11CE276F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0C6BA2">
              <w:rPr>
                <w:color w:val="000000" w:themeColor="text1"/>
              </w:rPr>
              <w:t>Identificação do status do processo, indicando se está ativo ou desativado.</w:t>
            </w:r>
          </w:p>
        </w:tc>
      </w:tr>
      <w:tr w:rsidR="000C6BA2" w:rsidRPr="004C384A" w14:paraId="485DAB57" w14:textId="77777777" w:rsidTr="001744DB">
        <w:trPr>
          <w:trHeight w:val="628"/>
        </w:trPr>
        <w:tc>
          <w:tcPr>
            <w:tcW w:w="3029" w:type="dxa"/>
          </w:tcPr>
          <w:p w14:paraId="63F40663" w14:textId="54DA46E6" w:rsidR="000C6BA2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dataAprovacao</w:t>
            </w:r>
            <w:proofErr w:type="spellEnd"/>
          </w:p>
        </w:tc>
        <w:tc>
          <w:tcPr>
            <w:tcW w:w="1658" w:type="dxa"/>
          </w:tcPr>
          <w:p w14:paraId="23A5E4D9" w14:textId="58B91E24" w:rsidR="000C6BA2" w:rsidRDefault="000C6BA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Date</w:t>
            </w:r>
          </w:p>
        </w:tc>
        <w:tc>
          <w:tcPr>
            <w:tcW w:w="4402" w:type="dxa"/>
          </w:tcPr>
          <w:p w14:paraId="2E492D5A" w14:textId="7AD2DC91" w:rsidR="000C6BA2" w:rsidRPr="000C6BA2" w:rsidRDefault="000C6BA2" w:rsidP="001744DB">
            <w:pPr>
              <w:ind w:firstLine="0"/>
              <w:rPr>
                <w:color w:val="000000" w:themeColor="text1"/>
              </w:rPr>
            </w:pPr>
            <w:r w:rsidRPr="000C6BA2">
              <w:rPr>
                <w:color w:val="000000" w:themeColor="text1"/>
              </w:rPr>
              <w:t>Data em que a aprovação foi realizada.</w:t>
            </w:r>
          </w:p>
        </w:tc>
      </w:tr>
      <w:tr w:rsidR="000C6BA2" w:rsidRPr="004C384A" w14:paraId="7CDD1269" w14:textId="77777777" w:rsidTr="001744DB">
        <w:trPr>
          <w:trHeight w:val="628"/>
        </w:trPr>
        <w:tc>
          <w:tcPr>
            <w:tcW w:w="3029" w:type="dxa"/>
          </w:tcPr>
          <w:p w14:paraId="00E19FE3" w14:textId="3B7D6E59" w:rsidR="000C6BA2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situacao</w:t>
            </w:r>
            <w:proofErr w:type="spellEnd"/>
          </w:p>
        </w:tc>
        <w:tc>
          <w:tcPr>
            <w:tcW w:w="1658" w:type="dxa"/>
          </w:tcPr>
          <w:p w14:paraId="6ABF7013" w14:textId="15694F5E" w:rsidR="000C6BA2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D3B73FA" w14:textId="09FECB30" w:rsidR="000C6BA2" w:rsidRPr="000C6BA2" w:rsidRDefault="000C6BA2" w:rsidP="001744DB">
            <w:pPr>
              <w:ind w:firstLine="0"/>
              <w:rPr>
                <w:color w:val="000000" w:themeColor="text1"/>
              </w:rPr>
            </w:pPr>
            <w:r w:rsidRPr="000C6BA2">
              <w:rPr>
                <w:color w:val="000000" w:themeColor="text1"/>
              </w:rPr>
              <w:t>Estado atual do andamento do processo.</w:t>
            </w:r>
          </w:p>
        </w:tc>
      </w:tr>
      <w:tr w:rsidR="00252480" w:rsidRPr="004C384A" w14:paraId="08AB9302" w14:textId="77777777" w:rsidTr="001744DB">
        <w:trPr>
          <w:trHeight w:val="628"/>
        </w:trPr>
        <w:tc>
          <w:tcPr>
            <w:tcW w:w="3029" w:type="dxa"/>
          </w:tcPr>
          <w:p w14:paraId="33E03428" w14:textId="5B03D534" w:rsidR="00252480" w:rsidRDefault="00252480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protocolo</w:t>
            </w:r>
          </w:p>
        </w:tc>
        <w:tc>
          <w:tcPr>
            <w:tcW w:w="1658" w:type="dxa"/>
          </w:tcPr>
          <w:p w14:paraId="3B3DB268" w14:textId="65DF9CBE" w:rsidR="00252480" w:rsidRDefault="0025248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8F20B62" w14:textId="47618EC1" w:rsidR="00252480" w:rsidRPr="000C6BA2" w:rsidRDefault="00252480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Protocolo de identificação do processo.</w:t>
            </w:r>
          </w:p>
        </w:tc>
      </w:tr>
    </w:tbl>
    <w:p w14:paraId="3DD4BE1B" w14:textId="076DD02F" w:rsidR="00315DA5" w:rsidRPr="00FE3618" w:rsidRDefault="000C6BA2" w:rsidP="000C6BA2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5B416E05" w14:textId="34FE04DF" w:rsidR="00522EAA" w:rsidRDefault="0078596F" w:rsidP="00EA7528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 xml:space="preserve">No Quadro </w:t>
      </w:r>
      <w:r w:rsidR="00252480">
        <w:rPr>
          <w:color w:val="000000" w:themeColor="text1"/>
          <w:szCs w:val="24"/>
        </w:rPr>
        <w:t>24</w:t>
      </w:r>
      <w:r>
        <w:rPr>
          <w:color w:val="000000" w:themeColor="text1"/>
          <w:szCs w:val="24"/>
        </w:rPr>
        <w:t xml:space="preserve"> a classe Tipo Processo v</w:t>
      </w:r>
      <w:r w:rsidR="00EA7528" w:rsidRPr="00EA7528">
        <w:rPr>
          <w:color w:val="000000" w:themeColor="text1"/>
          <w:szCs w:val="24"/>
        </w:rPr>
        <w:t>isa definir qual tipo de processo será armazenado.</w:t>
      </w:r>
    </w:p>
    <w:p w14:paraId="3ED2EF18" w14:textId="1301F258" w:rsidR="00EA7528" w:rsidRDefault="00EA7528" w:rsidP="00EA7528">
      <w:pPr>
        <w:pStyle w:val="Legenda"/>
        <w:keepNext/>
        <w:jc w:val="left"/>
      </w:pPr>
      <w:r>
        <w:t xml:space="preserve">Quadro </w:t>
      </w:r>
      <w:r w:rsidR="00252480">
        <w:t>24</w:t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EA7528">
        <w:rPr>
          <w:b w:val="0"/>
        </w:rPr>
        <w:t xml:space="preserve">Descrição da Classe </w:t>
      </w:r>
      <w:proofErr w:type="spellStart"/>
      <w:r w:rsidRPr="00EA7528">
        <w:rPr>
          <w:b w:val="0"/>
        </w:rPr>
        <w:t>TipoProcesso</w:t>
      </w:r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7528" w:rsidRPr="004C384A" w14:paraId="3580A287" w14:textId="77777777" w:rsidTr="001744DB">
        <w:trPr>
          <w:trHeight w:val="308"/>
        </w:trPr>
        <w:tc>
          <w:tcPr>
            <w:tcW w:w="3029" w:type="dxa"/>
          </w:tcPr>
          <w:p w14:paraId="4D6AFE2D" w14:textId="77777777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1CA5F425" w14:textId="77777777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593E338" w14:textId="77777777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7528" w:rsidRPr="004C384A" w14:paraId="4A3CA830" w14:textId="77777777" w:rsidTr="001744DB">
        <w:trPr>
          <w:trHeight w:val="628"/>
        </w:trPr>
        <w:tc>
          <w:tcPr>
            <w:tcW w:w="3029" w:type="dxa"/>
          </w:tcPr>
          <w:p w14:paraId="22E7DDF3" w14:textId="0FDEEEF1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idTipoProcesso</w:t>
            </w:r>
            <w:proofErr w:type="spellEnd"/>
          </w:p>
        </w:tc>
        <w:tc>
          <w:tcPr>
            <w:tcW w:w="1658" w:type="dxa"/>
          </w:tcPr>
          <w:p w14:paraId="343A8301" w14:textId="77777777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43C07B08" w14:textId="3E1B45BC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processo</w:t>
            </w:r>
          </w:p>
        </w:tc>
      </w:tr>
      <w:tr w:rsidR="00EA7528" w:rsidRPr="004C384A" w14:paraId="28D7DB53" w14:textId="77777777" w:rsidTr="001744DB">
        <w:trPr>
          <w:trHeight w:val="628"/>
        </w:trPr>
        <w:tc>
          <w:tcPr>
            <w:tcW w:w="3029" w:type="dxa"/>
          </w:tcPr>
          <w:p w14:paraId="140D21D1" w14:textId="0AA6C85F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nomeTipoProcesso</w:t>
            </w:r>
            <w:proofErr w:type="spellEnd"/>
          </w:p>
        </w:tc>
        <w:tc>
          <w:tcPr>
            <w:tcW w:w="1658" w:type="dxa"/>
          </w:tcPr>
          <w:p w14:paraId="56D70360" w14:textId="430A80A2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1A95969" w14:textId="1097AB38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tipo de processo</w:t>
            </w:r>
          </w:p>
        </w:tc>
      </w:tr>
      <w:tr w:rsidR="00EA7528" w:rsidRPr="004C384A" w14:paraId="6C56B64F" w14:textId="77777777" w:rsidTr="001744DB">
        <w:trPr>
          <w:trHeight w:val="628"/>
        </w:trPr>
        <w:tc>
          <w:tcPr>
            <w:tcW w:w="3029" w:type="dxa"/>
          </w:tcPr>
          <w:p w14:paraId="7C05D23F" w14:textId="0A683FFC" w:rsidR="00EA7528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descricaoTipoProcesso</w:t>
            </w:r>
            <w:proofErr w:type="spellEnd"/>
          </w:p>
        </w:tc>
        <w:tc>
          <w:tcPr>
            <w:tcW w:w="1658" w:type="dxa"/>
          </w:tcPr>
          <w:p w14:paraId="065FA597" w14:textId="08821E9F" w:rsidR="00EA7528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E603825" w14:textId="53E55703" w:rsidR="00EA7528" w:rsidRPr="000C6BA2" w:rsidRDefault="00EA7528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Informações sobre o tipo de processo</w:t>
            </w:r>
          </w:p>
        </w:tc>
      </w:tr>
    </w:tbl>
    <w:p w14:paraId="01C01E08" w14:textId="1AD84244" w:rsidR="00EA7528" w:rsidRDefault="00EA7528" w:rsidP="00EA752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A0231F4" w14:textId="77777777" w:rsidR="00315DA5" w:rsidRPr="00FE3618" w:rsidRDefault="00315DA5" w:rsidP="00EA752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1970F054" w14:textId="6E7D5052" w:rsidR="00EA7528" w:rsidRDefault="0078596F" w:rsidP="006A5BB4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 xml:space="preserve">No Quadro </w:t>
      </w:r>
      <w:r w:rsidR="00252480">
        <w:rPr>
          <w:color w:val="000000" w:themeColor="text1"/>
          <w:szCs w:val="24"/>
        </w:rPr>
        <w:t>25</w:t>
      </w:r>
      <w:r>
        <w:rPr>
          <w:color w:val="000000" w:themeColor="text1"/>
          <w:szCs w:val="24"/>
        </w:rPr>
        <w:t xml:space="preserve"> a classe Etapa t</w:t>
      </w:r>
      <w:r w:rsidR="006A5BB4" w:rsidRPr="006A5BB4">
        <w:rPr>
          <w:color w:val="000000" w:themeColor="text1"/>
          <w:szCs w:val="24"/>
        </w:rPr>
        <w:t>em como objetivo armazenar em qual estágio o processo se encontra.</w:t>
      </w:r>
    </w:p>
    <w:p w14:paraId="7A457C14" w14:textId="761198F4" w:rsidR="006A5BB4" w:rsidRDefault="006A5BB4" w:rsidP="006A5BB4">
      <w:pPr>
        <w:pStyle w:val="Legenda"/>
        <w:keepNext/>
        <w:jc w:val="left"/>
      </w:pPr>
      <w:r>
        <w:t xml:space="preserve">Quadro </w:t>
      </w:r>
      <w:r w:rsidR="00252480">
        <w:t>25</w:t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6A5BB4">
        <w:rPr>
          <w:b w:val="0"/>
        </w:rPr>
        <w:t>Descrição da Classe Etapa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6A5BB4" w:rsidRPr="004C384A" w14:paraId="3281FED1" w14:textId="77777777" w:rsidTr="001744DB">
        <w:trPr>
          <w:trHeight w:val="308"/>
        </w:trPr>
        <w:tc>
          <w:tcPr>
            <w:tcW w:w="3029" w:type="dxa"/>
          </w:tcPr>
          <w:p w14:paraId="4747A2A9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22380E34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B85AE71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6A5BB4" w:rsidRPr="004C384A" w14:paraId="51E24B78" w14:textId="77777777" w:rsidTr="001744DB">
        <w:trPr>
          <w:trHeight w:val="628"/>
        </w:trPr>
        <w:tc>
          <w:tcPr>
            <w:tcW w:w="3029" w:type="dxa"/>
          </w:tcPr>
          <w:p w14:paraId="401962A1" w14:textId="62C8FDF5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idEtapa</w:t>
            </w:r>
            <w:proofErr w:type="spellEnd"/>
          </w:p>
        </w:tc>
        <w:tc>
          <w:tcPr>
            <w:tcW w:w="1658" w:type="dxa"/>
          </w:tcPr>
          <w:p w14:paraId="28E99800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247905DA" w14:textId="197EDF41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da etapa</w:t>
            </w:r>
          </w:p>
        </w:tc>
      </w:tr>
      <w:tr w:rsidR="006A5BB4" w:rsidRPr="004C384A" w14:paraId="01C38C05" w14:textId="77777777" w:rsidTr="001744DB">
        <w:trPr>
          <w:trHeight w:val="628"/>
        </w:trPr>
        <w:tc>
          <w:tcPr>
            <w:tcW w:w="3029" w:type="dxa"/>
          </w:tcPr>
          <w:p w14:paraId="71761B2C" w14:textId="31A2811C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lastRenderedPageBreak/>
              <w:t>nomeEtapa</w:t>
            </w:r>
            <w:proofErr w:type="spellEnd"/>
          </w:p>
        </w:tc>
        <w:tc>
          <w:tcPr>
            <w:tcW w:w="1658" w:type="dxa"/>
          </w:tcPr>
          <w:p w14:paraId="5AFD6C5B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732C530" w14:textId="0FF0B8F5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etapa</w:t>
            </w:r>
          </w:p>
        </w:tc>
      </w:tr>
      <w:tr w:rsidR="006A5BB4" w:rsidRPr="004C384A" w14:paraId="7E635EE2" w14:textId="77777777" w:rsidTr="001744DB">
        <w:trPr>
          <w:trHeight w:val="628"/>
        </w:trPr>
        <w:tc>
          <w:tcPr>
            <w:tcW w:w="3029" w:type="dxa"/>
          </w:tcPr>
          <w:p w14:paraId="45DF5D87" w14:textId="2AE9D4E1" w:rsidR="006A5BB4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descricaoEtapa</w:t>
            </w:r>
            <w:proofErr w:type="spellEnd"/>
          </w:p>
        </w:tc>
        <w:tc>
          <w:tcPr>
            <w:tcW w:w="1658" w:type="dxa"/>
          </w:tcPr>
          <w:p w14:paraId="2513E95A" w14:textId="77777777" w:rsidR="006A5BB4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7EBDBFE" w14:textId="64F104EC" w:rsidR="006A5BB4" w:rsidRPr="000C6BA2" w:rsidRDefault="006A5BB4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Informações sobre a etapa do processo</w:t>
            </w:r>
          </w:p>
        </w:tc>
      </w:tr>
    </w:tbl>
    <w:p w14:paraId="20EFEF2A" w14:textId="61432F29" w:rsidR="0078596F" w:rsidRPr="00315DA5" w:rsidRDefault="006A5BB4" w:rsidP="00315DA5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544BCF5F" w14:textId="1DD46C66" w:rsidR="006A5BB4" w:rsidRDefault="0078596F" w:rsidP="00CA0CFD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 xml:space="preserve">No Quadro </w:t>
      </w:r>
      <w:r w:rsidR="00252480">
        <w:rPr>
          <w:color w:val="000000" w:themeColor="text1"/>
          <w:szCs w:val="24"/>
        </w:rPr>
        <w:t>26</w:t>
      </w:r>
      <w:r>
        <w:rPr>
          <w:color w:val="000000" w:themeColor="text1"/>
          <w:szCs w:val="24"/>
        </w:rPr>
        <w:t xml:space="preserve"> a classe Tipo Usuário t</w:t>
      </w:r>
      <w:r w:rsidR="005F682D" w:rsidRPr="005F682D">
        <w:rPr>
          <w:color w:val="000000" w:themeColor="text1"/>
          <w:szCs w:val="24"/>
        </w:rPr>
        <w:t>em como objetivo armazenar os tipos de documentos existentes no processo.</w:t>
      </w:r>
    </w:p>
    <w:p w14:paraId="535CFFB9" w14:textId="0A38C9F0" w:rsidR="00CA0CFD" w:rsidRDefault="00CA0CFD" w:rsidP="00CA0CFD">
      <w:pPr>
        <w:pStyle w:val="Legenda"/>
        <w:keepNext/>
        <w:jc w:val="left"/>
      </w:pPr>
      <w:r>
        <w:t xml:space="preserve">Quadro </w:t>
      </w:r>
      <w:r w:rsidR="00252480">
        <w:t>26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CA0CFD">
        <w:rPr>
          <w:b w:val="0"/>
          <w:bCs w:val="0"/>
          <w:noProof/>
        </w:rPr>
        <w:t>Descrição da Classe Tipo</w:t>
      </w:r>
      <w:r w:rsidR="00252480">
        <w:rPr>
          <w:b w:val="0"/>
          <w:bCs w:val="0"/>
          <w:noProof/>
        </w:rPr>
        <w:t>Documento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5F682D" w:rsidRPr="004C384A" w14:paraId="63D6DCFE" w14:textId="77777777" w:rsidTr="001744DB">
        <w:trPr>
          <w:trHeight w:val="308"/>
        </w:trPr>
        <w:tc>
          <w:tcPr>
            <w:tcW w:w="3029" w:type="dxa"/>
          </w:tcPr>
          <w:p w14:paraId="584C5A12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04284F8A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1980234C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5F682D" w:rsidRPr="004C384A" w14:paraId="1464D318" w14:textId="77777777" w:rsidTr="001744DB">
        <w:trPr>
          <w:trHeight w:val="628"/>
        </w:trPr>
        <w:tc>
          <w:tcPr>
            <w:tcW w:w="3029" w:type="dxa"/>
          </w:tcPr>
          <w:p w14:paraId="44E8F9EE" w14:textId="040646B5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idTipoDocumento</w:t>
            </w:r>
            <w:proofErr w:type="spellEnd"/>
          </w:p>
        </w:tc>
        <w:tc>
          <w:tcPr>
            <w:tcW w:w="1658" w:type="dxa"/>
          </w:tcPr>
          <w:p w14:paraId="38C8EA64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0ED4CA62" w14:textId="5459EE21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documento</w:t>
            </w:r>
          </w:p>
        </w:tc>
      </w:tr>
      <w:tr w:rsidR="005F682D" w:rsidRPr="004C384A" w14:paraId="35E19207" w14:textId="77777777" w:rsidTr="001744DB">
        <w:trPr>
          <w:trHeight w:val="628"/>
        </w:trPr>
        <w:tc>
          <w:tcPr>
            <w:tcW w:w="3029" w:type="dxa"/>
          </w:tcPr>
          <w:p w14:paraId="7B02E9C0" w14:textId="2F1CD965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nomeTipoProcesso</w:t>
            </w:r>
            <w:proofErr w:type="spellEnd"/>
          </w:p>
        </w:tc>
        <w:tc>
          <w:tcPr>
            <w:tcW w:w="1658" w:type="dxa"/>
          </w:tcPr>
          <w:p w14:paraId="39CE6722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E574AE9" w14:textId="5B382589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tipo de processo</w:t>
            </w:r>
          </w:p>
        </w:tc>
      </w:tr>
      <w:tr w:rsidR="005F682D" w:rsidRPr="004C384A" w14:paraId="03837233" w14:textId="77777777" w:rsidTr="001744DB">
        <w:trPr>
          <w:trHeight w:val="628"/>
        </w:trPr>
        <w:tc>
          <w:tcPr>
            <w:tcW w:w="3029" w:type="dxa"/>
          </w:tcPr>
          <w:p w14:paraId="29ABF807" w14:textId="316D5861" w:rsidR="005F682D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descricaoTipoProcesso</w:t>
            </w:r>
            <w:proofErr w:type="spellEnd"/>
          </w:p>
        </w:tc>
        <w:tc>
          <w:tcPr>
            <w:tcW w:w="1658" w:type="dxa"/>
          </w:tcPr>
          <w:p w14:paraId="4556E415" w14:textId="77777777" w:rsidR="005F682D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178D4AB" w14:textId="0F37AF6F" w:rsidR="005F682D" w:rsidRPr="000C6BA2" w:rsidRDefault="005F682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Informações sobre a descrição do tipo de processo</w:t>
            </w:r>
          </w:p>
        </w:tc>
      </w:tr>
    </w:tbl>
    <w:p w14:paraId="37358433" w14:textId="2771FFF7" w:rsidR="00315DA5" w:rsidRDefault="005F682D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E47F65">
        <w:rPr>
          <w:color w:val="000000" w:themeColor="text1"/>
          <w:sz w:val="22"/>
          <w:szCs w:val="22"/>
        </w:rPr>
        <w:t>Fonte: Elaborado pelos autores.</w:t>
      </w:r>
    </w:p>
    <w:p w14:paraId="3D6CAE49" w14:textId="2DB75E51" w:rsidR="00315DA5" w:rsidRDefault="0078596F" w:rsidP="00CA0CFD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2</w:t>
      </w:r>
      <w:r w:rsidR="00D3337B">
        <w:rPr>
          <w:color w:val="000000" w:themeColor="text1"/>
          <w:szCs w:val="24"/>
        </w:rPr>
        <w:t>7</w:t>
      </w:r>
      <w:r>
        <w:rPr>
          <w:color w:val="000000" w:themeColor="text1"/>
          <w:szCs w:val="24"/>
        </w:rPr>
        <w:t xml:space="preserve"> a classe Documento Processo</w:t>
      </w:r>
      <w:r w:rsidR="005F682D" w:rsidRPr="005F682D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é r</w:t>
      </w:r>
      <w:r w:rsidR="005F682D" w:rsidRPr="005F682D">
        <w:rPr>
          <w:color w:val="000000" w:themeColor="text1"/>
          <w:szCs w:val="24"/>
        </w:rPr>
        <w:t>esponsável pela representação do documento associado a todo o processo realizado.</w:t>
      </w:r>
    </w:p>
    <w:p w14:paraId="4A4C78CD" w14:textId="6CDEA9E6" w:rsidR="00CA0CFD" w:rsidRPr="00CA0CFD" w:rsidRDefault="00CA0CFD" w:rsidP="00CA0CFD">
      <w:pPr>
        <w:pStyle w:val="Legenda"/>
        <w:keepNext/>
        <w:jc w:val="left"/>
        <w:rPr>
          <w:b w:val="0"/>
          <w:bCs w:val="0"/>
        </w:rPr>
      </w:pPr>
      <w:r>
        <w:t xml:space="preserve">Quadro </w:t>
      </w:r>
      <w:r w:rsidR="00252480">
        <w:t>2</w:t>
      </w:r>
      <w:r w:rsidR="00D3337B">
        <w:t>7</w:t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CA0CFD">
        <w:rPr>
          <w:b w:val="0"/>
          <w:bCs w:val="0"/>
        </w:rPr>
        <w:t xml:space="preserve">Descrição da Classe </w:t>
      </w:r>
      <w:proofErr w:type="spellStart"/>
      <w:r w:rsidRPr="00CA0CFD">
        <w:rPr>
          <w:b w:val="0"/>
          <w:bCs w:val="0"/>
        </w:rPr>
        <w:t>DocumentoProcesso</w:t>
      </w:r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942290" w:rsidRPr="004C384A" w14:paraId="6B07879A" w14:textId="77777777" w:rsidTr="001744DB">
        <w:trPr>
          <w:trHeight w:val="308"/>
        </w:trPr>
        <w:tc>
          <w:tcPr>
            <w:tcW w:w="3029" w:type="dxa"/>
          </w:tcPr>
          <w:p w14:paraId="5F4A51AC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12C2E84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7016188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942290" w:rsidRPr="004C384A" w14:paraId="4F41B3AA" w14:textId="77777777" w:rsidTr="001744DB">
        <w:trPr>
          <w:trHeight w:val="628"/>
        </w:trPr>
        <w:tc>
          <w:tcPr>
            <w:tcW w:w="3029" w:type="dxa"/>
          </w:tcPr>
          <w:p w14:paraId="1AEA200D" w14:textId="53259892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idDocumentoProcesso</w:t>
            </w:r>
            <w:proofErr w:type="spellEnd"/>
          </w:p>
        </w:tc>
        <w:tc>
          <w:tcPr>
            <w:tcW w:w="1658" w:type="dxa"/>
          </w:tcPr>
          <w:p w14:paraId="22DC4500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74FE644" w14:textId="7196FCFE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documento do processo</w:t>
            </w:r>
          </w:p>
        </w:tc>
      </w:tr>
      <w:tr w:rsidR="00942290" w:rsidRPr="004C384A" w14:paraId="7ADEA107" w14:textId="77777777" w:rsidTr="001744DB">
        <w:trPr>
          <w:trHeight w:val="628"/>
        </w:trPr>
        <w:tc>
          <w:tcPr>
            <w:tcW w:w="3029" w:type="dxa"/>
          </w:tcPr>
          <w:p w14:paraId="26966F6E" w14:textId="7FAD3D73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</w:t>
            </w:r>
            <w:proofErr w:type="spellEnd"/>
          </w:p>
        </w:tc>
        <w:tc>
          <w:tcPr>
            <w:tcW w:w="1658" w:type="dxa"/>
          </w:tcPr>
          <w:p w14:paraId="743D8D4C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862A19B" w14:textId="30FCC33D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Informação sobre como foi o andamento do processo</w:t>
            </w:r>
          </w:p>
        </w:tc>
      </w:tr>
      <w:tr w:rsidR="00942290" w:rsidRPr="004C384A" w14:paraId="32F42D31" w14:textId="77777777" w:rsidTr="001744DB">
        <w:trPr>
          <w:trHeight w:val="628"/>
        </w:trPr>
        <w:tc>
          <w:tcPr>
            <w:tcW w:w="3029" w:type="dxa"/>
          </w:tcPr>
          <w:p w14:paraId="49D49522" w14:textId="6AC610FF" w:rsidR="00942290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observacao</w:t>
            </w:r>
            <w:proofErr w:type="spellEnd"/>
          </w:p>
        </w:tc>
        <w:tc>
          <w:tcPr>
            <w:tcW w:w="1658" w:type="dxa"/>
          </w:tcPr>
          <w:p w14:paraId="7B6A2279" w14:textId="77777777" w:rsidR="00942290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1B97617" w14:textId="334D8CE6" w:rsidR="00942290" w:rsidRPr="000C6BA2" w:rsidRDefault="005C599D" w:rsidP="001744DB">
            <w:pPr>
              <w:ind w:firstLine="0"/>
              <w:rPr>
                <w:color w:val="000000" w:themeColor="text1"/>
              </w:rPr>
            </w:pPr>
            <w:r w:rsidRPr="005C599D">
              <w:rPr>
                <w:color w:val="000000" w:themeColor="text1"/>
              </w:rPr>
              <w:t>Observação sobre se houve alguma objeção durante o desenvolvimento do processo.</w:t>
            </w:r>
          </w:p>
        </w:tc>
      </w:tr>
      <w:tr w:rsidR="005C599D" w:rsidRPr="004C384A" w14:paraId="01CEB46C" w14:textId="77777777" w:rsidTr="001744DB">
        <w:trPr>
          <w:trHeight w:val="628"/>
        </w:trPr>
        <w:tc>
          <w:tcPr>
            <w:tcW w:w="3029" w:type="dxa"/>
          </w:tcPr>
          <w:p w14:paraId="2E811E0A" w14:textId="53FC7F50" w:rsidR="005C599D" w:rsidRDefault="005C599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documento</w:t>
            </w:r>
          </w:p>
        </w:tc>
        <w:tc>
          <w:tcPr>
            <w:tcW w:w="1658" w:type="dxa"/>
          </w:tcPr>
          <w:p w14:paraId="2A6A3582" w14:textId="20B17AD5" w:rsidR="005C599D" w:rsidRDefault="005C599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79387D4" w14:textId="7D9E1F5F" w:rsidR="005C599D" w:rsidRPr="005C599D" w:rsidRDefault="005C599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Documento do processo realizado</w:t>
            </w:r>
          </w:p>
        </w:tc>
      </w:tr>
      <w:tr w:rsidR="005C599D" w:rsidRPr="004C384A" w14:paraId="6BDAF555" w14:textId="77777777" w:rsidTr="001744DB">
        <w:trPr>
          <w:trHeight w:val="628"/>
        </w:trPr>
        <w:tc>
          <w:tcPr>
            <w:tcW w:w="3029" w:type="dxa"/>
          </w:tcPr>
          <w:p w14:paraId="2F22667E" w14:textId="1057FCD2" w:rsidR="005C599D" w:rsidRDefault="005C599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situacao</w:t>
            </w:r>
            <w:proofErr w:type="spellEnd"/>
          </w:p>
        </w:tc>
        <w:tc>
          <w:tcPr>
            <w:tcW w:w="1658" w:type="dxa"/>
          </w:tcPr>
          <w:p w14:paraId="55C2CCE9" w14:textId="6D2BA886" w:rsidR="005C599D" w:rsidRDefault="005C599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D3BD805" w14:textId="7C590485" w:rsidR="005C599D" w:rsidRDefault="005C599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Como está o andamento do documento do processo</w:t>
            </w:r>
          </w:p>
        </w:tc>
      </w:tr>
    </w:tbl>
    <w:p w14:paraId="6EE2D17D" w14:textId="0FE073A9" w:rsidR="005F682D" w:rsidRPr="00FE3618" w:rsidRDefault="00942290" w:rsidP="00D37DCE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2541DA70" w14:textId="3CF12804" w:rsidR="004A653D" w:rsidRDefault="004A653D" w:rsidP="004A653D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2</w:t>
      </w:r>
      <w:r w:rsidR="009727D0">
        <w:rPr>
          <w:color w:val="000000" w:themeColor="text1"/>
          <w:szCs w:val="24"/>
        </w:rPr>
        <w:t>8</w:t>
      </w:r>
      <w:r>
        <w:rPr>
          <w:color w:val="000000" w:themeColor="text1"/>
          <w:szCs w:val="24"/>
        </w:rPr>
        <w:t xml:space="preserve"> a classe </w:t>
      </w:r>
      <w:proofErr w:type="spellStart"/>
      <w:r w:rsidR="009727D0" w:rsidRPr="009727D0">
        <w:rPr>
          <w:color w:val="000000" w:themeColor="text1"/>
          <w:szCs w:val="24"/>
        </w:rPr>
        <w:t>Multirelacional</w:t>
      </w:r>
      <w:proofErr w:type="spellEnd"/>
      <w:r w:rsidR="009727D0" w:rsidRPr="009727D0">
        <w:rPr>
          <w:color w:val="000000" w:themeColor="text1"/>
          <w:szCs w:val="24"/>
        </w:rPr>
        <w:t xml:space="preserve"> Tipo</w:t>
      </w:r>
      <w:r w:rsidR="009727D0">
        <w:rPr>
          <w:color w:val="000000" w:themeColor="text1"/>
          <w:szCs w:val="24"/>
        </w:rPr>
        <w:t xml:space="preserve"> </w:t>
      </w:r>
      <w:r w:rsidR="009727D0" w:rsidRPr="009727D0">
        <w:rPr>
          <w:color w:val="000000" w:themeColor="text1"/>
          <w:szCs w:val="24"/>
        </w:rPr>
        <w:t>Documento</w:t>
      </w:r>
      <w:r w:rsidR="009727D0">
        <w:rPr>
          <w:color w:val="000000" w:themeColor="text1"/>
          <w:szCs w:val="24"/>
        </w:rPr>
        <w:t xml:space="preserve"> </w:t>
      </w:r>
      <w:r w:rsidR="009727D0" w:rsidRPr="009727D0">
        <w:rPr>
          <w:color w:val="000000" w:themeColor="text1"/>
          <w:szCs w:val="24"/>
        </w:rPr>
        <w:t>Etapa</w:t>
      </w:r>
      <w:r>
        <w:rPr>
          <w:color w:val="000000" w:themeColor="text1"/>
          <w:szCs w:val="24"/>
        </w:rPr>
        <w:t xml:space="preserve"> t</w:t>
      </w:r>
      <w:r w:rsidRPr="005F682D">
        <w:rPr>
          <w:color w:val="000000" w:themeColor="text1"/>
          <w:szCs w:val="24"/>
        </w:rPr>
        <w:t xml:space="preserve">em como objetivo </w:t>
      </w:r>
      <w:r w:rsidR="009727D0">
        <w:rPr>
          <w:color w:val="000000" w:themeColor="text1"/>
          <w:szCs w:val="24"/>
        </w:rPr>
        <w:t xml:space="preserve">representar os relacionamentos entre Etapa e </w:t>
      </w:r>
      <w:proofErr w:type="spellStart"/>
      <w:r w:rsidR="009727D0">
        <w:rPr>
          <w:color w:val="000000" w:themeColor="text1"/>
          <w:szCs w:val="24"/>
        </w:rPr>
        <w:t>TipoDocumento</w:t>
      </w:r>
      <w:proofErr w:type="spellEnd"/>
      <w:r w:rsidR="009727D0">
        <w:rPr>
          <w:color w:val="000000" w:themeColor="text1"/>
          <w:szCs w:val="24"/>
        </w:rPr>
        <w:t>.</w:t>
      </w:r>
    </w:p>
    <w:p w14:paraId="6A65D44D" w14:textId="3891A76B" w:rsidR="004A653D" w:rsidRDefault="004A653D" w:rsidP="004A653D">
      <w:pPr>
        <w:pStyle w:val="Legenda"/>
        <w:keepNext/>
        <w:jc w:val="left"/>
      </w:pPr>
      <w:r>
        <w:lastRenderedPageBreak/>
        <w:t>Quadro 2</w:t>
      </w:r>
      <w:r w:rsidR="009727D0">
        <w:t>8</w:t>
      </w:r>
      <w:r>
        <w:rPr>
          <w:noProof/>
        </w:rPr>
        <w:t xml:space="preserve"> </w:t>
      </w:r>
      <w:r w:rsidRPr="00FD3E57">
        <w:t>–</w:t>
      </w:r>
      <w:r>
        <w:t xml:space="preserve"> </w:t>
      </w:r>
      <w:r w:rsidRPr="00CA0CFD">
        <w:rPr>
          <w:b w:val="0"/>
          <w:bCs w:val="0"/>
          <w:noProof/>
        </w:rPr>
        <w:t xml:space="preserve">Descrição da Classe </w:t>
      </w:r>
      <w:r w:rsidR="009727D0">
        <w:rPr>
          <w:b w:val="0"/>
          <w:bCs w:val="0"/>
          <w:noProof/>
        </w:rPr>
        <w:t>Multirelacional TipoDocumentoEtapa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A653D" w:rsidRPr="004C384A" w14:paraId="5E769BE1" w14:textId="77777777" w:rsidTr="004B4AA6">
        <w:trPr>
          <w:trHeight w:val="308"/>
        </w:trPr>
        <w:tc>
          <w:tcPr>
            <w:tcW w:w="3029" w:type="dxa"/>
          </w:tcPr>
          <w:p w14:paraId="5F8E711A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7695D832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D93E9A0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4A653D" w:rsidRPr="004C384A" w14:paraId="402CCB81" w14:textId="77777777" w:rsidTr="004B4AA6">
        <w:trPr>
          <w:trHeight w:val="628"/>
        </w:trPr>
        <w:tc>
          <w:tcPr>
            <w:tcW w:w="3029" w:type="dxa"/>
          </w:tcPr>
          <w:p w14:paraId="0746F137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idTipoDocumento</w:t>
            </w:r>
            <w:proofErr w:type="spellEnd"/>
          </w:p>
        </w:tc>
        <w:tc>
          <w:tcPr>
            <w:tcW w:w="1658" w:type="dxa"/>
          </w:tcPr>
          <w:p w14:paraId="47A082BA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3C3F8CD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documento</w:t>
            </w:r>
          </w:p>
        </w:tc>
      </w:tr>
      <w:tr w:rsidR="004A653D" w:rsidRPr="004C384A" w14:paraId="6E3EDAE1" w14:textId="77777777" w:rsidTr="004B4AA6">
        <w:trPr>
          <w:trHeight w:val="628"/>
        </w:trPr>
        <w:tc>
          <w:tcPr>
            <w:tcW w:w="3029" w:type="dxa"/>
          </w:tcPr>
          <w:p w14:paraId="1187F799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nomeTipoProcesso</w:t>
            </w:r>
            <w:proofErr w:type="spellEnd"/>
          </w:p>
        </w:tc>
        <w:tc>
          <w:tcPr>
            <w:tcW w:w="1658" w:type="dxa"/>
          </w:tcPr>
          <w:p w14:paraId="283252FE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DA6ACC5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tipo de processo</w:t>
            </w:r>
          </w:p>
        </w:tc>
      </w:tr>
      <w:tr w:rsidR="004A653D" w:rsidRPr="004C384A" w14:paraId="0CCFACC9" w14:textId="77777777" w:rsidTr="004B4AA6">
        <w:trPr>
          <w:trHeight w:val="628"/>
        </w:trPr>
        <w:tc>
          <w:tcPr>
            <w:tcW w:w="3029" w:type="dxa"/>
          </w:tcPr>
          <w:p w14:paraId="7C5FD75B" w14:textId="77777777" w:rsidR="004A653D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descricaoTipoProcesso</w:t>
            </w:r>
            <w:proofErr w:type="spellEnd"/>
          </w:p>
        </w:tc>
        <w:tc>
          <w:tcPr>
            <w:tcW w:w="1658" w:type="dxa"/>
          </w:tcPr>
          <w:p w14:paraId="03D5B460" w14:textId="77777777" w:rsidR="004A653D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8757329" w14:textId="77777777" w:rsidR="004A653D" w:rsidRPr="000C6BA2" w:rsidRDefault="004A653D" w:rsidP="004B4AA6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Informações sobre a descrição do tipo de processo</w:t>
            </w:r>
          </w:p>
        </w:tc>
      </w:tr>
    </w:tbl>
    <w:p w14:paraId="76AF1771" w14:textId="444B444D" w:rsidR="009727D0" w:rsidRDefault="004A653D" w:rsidP="00D37DCE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E47F65">
        <w:rPr>
          <w:color w:val="000000" w:themeColor="text1"/>
          <w:sz w:val="22"/>
          <w:szCs w:val="22"/>
        </w:rPr>
        <w:t>Fonte: Elaborado pelos autores.</w:t>
      </w:r>
    </w:p>
    <w:p w14:paraId="16880861" w14:textId="77777777" w:rsidR="00721919" w:rsidRPr="00D37DCE" w:rsidRDefault="00721919" w:rsidP="00D37DCE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37EFB531" w14:textId="09612DCF" w:rsidR="00D37DCE" w:rsidRDefault="0098235B" w:rsidP="00FC17A9">
      <w:pPr>
        <w:pStyle w:val="Ttulo2"/>
        <w:numPr>
          <w:ilvl w:val="0"/>
          <w:numId w:val="0"/>
        </w:numPr>
        <w:rPr>
          <w:szCs w:val="24"/>
        </w:rPr>
      </w:pPr>
      <w:bookmarkStart w:id="49" w:name="_Toc182230638"/>
      <w:r>
        <w:rPr>
          <w:szCs w:val="24"/>
        </w:rPr>
        <w:t>3</w:t>
      </w:r>
      <w:r w:rsidR="000959C0" w:rsidRPr="000959C0">
        <w:rPr>
          <w:szCs w:val="24"/>
        </w:rPr>
        <w:t>.</w:t>
      </w:r>
      <w:r w:rsidR="00BC263E">
        <w:rPr>
          <w:szCs w:val="24"/>
        </w:rPr>
        <w:t>3</w:t>
      </w:r>
      <w:r w:rsidR="000959C0" w:rsidRPr="000959C0">
        <w:rPr>
          <w:szCs w:val="24"/>
        </w:rPr>
        <w:t xml:space="preserve"> Definição dos Atores</w:t>
      </w:r>
      <w:bookmarkEnd w:id="49"/>
    </w:p>
    <w:p w14:paraId="7B3F2174" w14:textId="77CE3701" w:rsidR="00026FD4" w:rsidRDefault="00026FD4" w:rsidP="00026FD4">
      <w:r>
        <w:t>O diagrama de atores é essencial para a modelagem de sistemas, especialmente quando se trata de diagramas de casos de uso. Guedes (2011) afirma que os atores são entidades externas que têm uma interação direta com o sistema. Eles podem ser humanos ou outros sistemas. A identificação adequada dos atores permite uma melhor compreensão dos requisitos e interações do sistema, ajudando no mapeamento dos requisitos funcionais e na criação de uma interface eficiente. A definição de como o sistema deve reagir a vários tipos de usuários ou sistemas externos depende desses atores.</w:t>
      </w:r>
    </w:p>
    <w:p w14:paraId="7FA580ED" w14:textId="2882854F" w:rsidR="008755E4" w:rsidRDefault="00026FD4" w:rsidP="00026FD4">
      <w:proofErr w:type="spellStart"/>
      <w:r>
        <w:t>Sommerville</w:t>
      </w:r>
      <w:proofErr w:type="spellEnd"/>
      <w:r>
        <w:t xml:space="preserve"> (2007) reforça essa ideia ao destacar que o diagrama de atores permite visualizar as interações entre os papéis externos e o sistema. Ele enfatiza que os atores não são apenas indivíduos; eles podem ser qualquer entidade externa que interage com o sistema. Isso facilita a comunicação entre a equipe de desenvolvimento e os interessados, garantindo que todas as interações relevantes sejam abordadas no processo de design e implementação do sistema. Considerando a implementação da classe Tipo </w:t>
      </w:r>
      <w:r w:rsidR="00B04EC0">
        <w:t>Usuário</w:t>
      </w:r>
      <w:r>
        <w:t>, podemos definir alguns do possível tipo de usuários (ou atores) que poderão ter acesso ao sistema como demonstrado na Figura 2.</w:t>
      </w:r>
    </w:p>
    <w:p w14:paraId="39D277B4" w14:textId="77777777" w:rsidR="00026FD4" w:rsidRPr="00CD3B52" w:rsidRDefault="00026FD4" w:rsidP="00026FD4"/>
    <w:p w14:paraId="36541E4D" w14:textId="1D8AF034" w:rsidR="00D37DCE" w:rsidRDefault="00D37DCE" w:rsidP="00377CE6">
      <w:pPr>
        <w:pStyle w:val="Legenda"/>
        <w:keepNext/>
        <w:spacing w:line="240" w:lineRule="auto"/>
        <w:jc w:val="left"/>
      </w:pPr>
      <w:bookmarkStart w:id="50" w:name="_Toc183156031"/>
      <w:r>
        <w:lastRenderedPageBreak/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81667D">
        <w:rPr>
          <w:noProof/>
        </w:rPr>
        <w:t>5</w:t>
      </w:r>
      <w:r w:rsidR="00610352">
        <w:rPr>
          <w:noProof/>
        </w:rPr>
        <w:fldChar w:fldCharType="end"/>
      </w:r>
      <w:r>
        <w:rPr>
          <w:noProof/>
        </w:rPr>
        <w:t xml:space="preserve"> </w:t>
      </w:r>
      <w:r w:rsidR="00377CE6" w:rsidRPr="00FD3E57">
        <w:t>–</w:t>
      </w:r>
      <w:r w:rsidR="00377CE6">
        <w:t xml:space="preserve"> </w:t>
      </w:r>
      <w:r w:rsidRPr="00D37DCE">
        <w:rPr>
          <w:b w:val="0"/>
          <w:bCs w:val="0"/>
          <w:noProof/>
        </w:rPr>
        <w:t>Diagrama de Atores</w:t>
      </w:r>
      <w:bookmarkEnd w:id="50"/>
    </w:p>
    <w:p w14:paraId="5E721C71" w14:textId="07F8DF34" w:rsidR="00D37DCE" w:rsidRDefault="006C0ECC" w:rsidP="00377CE6">
      <w:pPr>
        <w:pStyle w:val="Pargrafo"/>
        <w:spacing w:after="240"/>
        <w:ind w:firstLine="0"/>
        <w:jc w:val="center"/>
        <w:rPr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061A3C3F" wp14:editId="1226903D">
            <wp:extent cx="5760720" cy="2884170"/>
            <wp:effectExtent l="0" t="0" r="0" b="0"/>
            <wp:docPr id="177326538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9F2CB" w14:textId="77777777" w:rsidR="00D37DCE" w:rsidRPr="00FC17A9" w:rsidRDefault="00D37DCE" w:rsidP="00377CE6">
      <w:pPr>
        <w:pStyle w:val="Pargrafo"/>
        <w:spacing w:before="0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797D0B3F" w14:textId="677E8207" w:rsidR="00D37DCE" w:rsidRDefault="00D37DCE" w:rsidP="00D37DCE">
      <w:pPr>
        <w:pStyle w:val="Legenda"/>
        <w:keepNext/>
        <w:jc w:val="left"/>
      </w:pPr>
    </w:p>
    <w:p w14:paraId="579EBFF9" w14:textId="0541D205" w:rsidR="00CA0CFD" w:rsidRDefault="00CA0CFD" w:rsidP="00FE3618">
      <w:pPr>
        <w:pStyle w:val="Legenda"/>
        <w:keepNext/>
        <w:jc w:val="left"/>
      </w:pPr>
      <w:r>
        <w:t xml:space="preserve">Quadro </w:t>
      </w:r>
      <w:r w:rsidR="000E0D04">
        <w:t>29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CA0CFD">
        <w:rPr>
          <w:b w:val="0"/>
          <w:bCs w:val="0"/>
          <w:noProof/>
        </w:rPr>
        <w:t>Descrição dos Atores</w:t>
      </w:r>
    </w:p>
    <w:tbl>
      <w:tblPr>
        <w:tblStyle w:val="Tabelacomgrade"/>
        <w:tblW w:w="8642" w:type="dxa"/>
        <w:tblLook w:val="04A0" w:firstRow="1" w:lastRow="0" w:firstColumn="1" w:lastColumn="0" w:noHBand="0" w:noVBand="1"/>
      </w:tblPr>
      <w:tblGrid>
        <w:gridCol w:w="1658"/>
        <w:gridCol w:w="6984"/>
      </w:tblGrid>
      <w:tr w:rsidR="00CD3B52" w:rsidRPr="004C384A" w14:paraId="540CD45A" w14:textId="77777777" w:rsidTr="00CD3B52">
        <w:trPr>
          <w:trHeight w:val="308"/>
        </w:trPr>
        <w:tc>
          <w:tcPr>
            <w:tcW w:w="1658" w:type="dxa"/>
          </w:tcPr>
          <w:p w14:paraId="2D1998D5" w14:textId="77777777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6984" w:type="dxa"/>
          </w:tcPr>
          <w:p w14:paraId="4A08F0DB" w14:textId="77777777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CD3B52" w:rsidRPr="004C384A" w14:paraId="2BCA624A" w14:textId="77777777" w:rsidTr="00CD3B52">
        <w:trPr>
          <w:trHeight w:val="628"/>
        </w:trPr>
        <w:tc>
          <w:tcPr>
            <w:tcW w:w="1658" w:type="dxa"/>
          </w:tcPr>
          <w:p w14:paraId="03263C3E" w14:textId="0D9B23C2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Sistema</w:t>
            </w:r>
          </w:p>
        </w:tc>
        <w:tc>
          <w:tcPr>
            <w:tcW w:w="6984" w:type="dxa"/>
          </w:tcPr>
          <w:p w14:paraId="6CE1C188" w14:textId="77777777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ator sistema é a interface visual hospedada na web onde ocorre a comunicação direta com usuário.</w:t>
            </w:r>
          </w:p>
        </w:tc>
      </w:tr>
      <w:tr w:rsidR="00CD3B52" w:rsidRPr="004C384A" w14:paraId="461C9CD3" w14:textId="77777777" w:rsidTr="00CD3B52">
        <w:trPr>
          <w:trHeight w:val="628"/>
        </w:trPr>
        <w:tc>
          <w:tcPr>
            <w:tcW w:w="1658" w:type="dxa"/>
          </w:tcPr>
          <w:p w14:paraId="69293EFB" w14:textId="3806B7AD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Pessoa</w:t>
            </w:r>
          </w:p>
        </w:tc>
        <w:tc>
          <w:tcPr>
            <w:tcW w:w="6984" w:type="dxa"/>
          </w:tcPr>
          <w:p w14:paraId="6E62246F" w14:textId="77777777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ator pessoa ter por objetivo generalizar (representar) todos os usuários que acessam o sistema.</w:t>
            </w:r>
          </w:p>
        </w:tc>
      </w:tr>
      <w:tr w:rsidR="00CD3B52" w:rsidRPr="004C384A" w14:paraId="46151459" w14:textId="77777777" w:rsidTr="00CD3B52">
        <w:trPr>
          <w:trHeight w:val="628"/>
        </w:trPr>
        <w:tc>
          <w:tcPr>
            <w:tcW w:w="1658" w:type="dxa"/>
          </w:tcPr>
          <w:p w14:paraId="2682A760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Administrador</w:t>
            </w:r>
          </w:p>
        </w:tc>
        <w:tc>
          <w:tcPr>
            <w:tcW w:w="6984" w:type="dxa"/>
          </w:tcPr>
          <w:p w14:paraId="7D5BCEAF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ator secretário geral tem acesso à todas as funcionalidades implementas no sistema que são voltadas ao usuário.</w:t>
            </w:r>
          </w:p>
        </w:tc>
      </w:tr>
      <w:tr w:rsidR="00CD3B52" w:rsidRPr="004C384A" w14:paraId="699292AB" w14:textId="77777777" w:rsidTr="00CD3B52">
        <w:trPr>
          <w:trHeight w:val="628"/>
        </w:trPr>
        <w:tc>
          <w:tcPr>
            <w:tcW w:w="1658" w:type="dxa"/>
          </w:tcPr>
          <w:p w14:paraId="58441673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Funcionário</w:t>
            </w:r>
          </w:p>
        </w:tc>
        <w:tc>
          <w:tcPr>
            <w:tcW w:w="6984" w:type="dxa"/>
          </w:tcPr>
          <w:p w14:paraId="471E1EDB" w14:textId="4FD96603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O ator funcionário tem acesso à todas as funcionalidades implementas no sistema que são voltadas ao </w:t>
            </w:r>
            <w:r w:rsidRPr="00C518CF">
              <w:rPr>
                <w:color w:val="000000" w:themeColor="text1"/>
              </w:rPr>
              <w:t>usuário</w:t>
            </w:r>
            <w:r>
              <w:rPr>
                <w:color w:val="000000" w:themeColor="text1"/>
              </w:rPr>
              <w:t>, porém quando o mesmo efetua uma ação de impacto (cadastrar, alterar ou excluir), está ação é salva na auditoria de ações.</w:t>
            </w:r>
          </w:p>
        </w:tc>
      </w:tr>
      <w:tr w:rsidR="00CD3B52" w:rsidRPr="004C384A" w14:paraId="29EB5A3F" w14:textId="77777777" w:rsidTr="00CD3B52">
        <w:trPr>
          <w:trHeight w:val="628"/>
        </w:trPr>
        <w:tc>
          <w:tcPr>
            <w:tcW w:w="1658" w:type="dxa"/>
          </w:tcPr>
          <w:p w14:paraId="3B080C1A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Jurídico</w:t>
            </w:r>
          </w:p>
        </w:tc>
        <w:tc>
          <w:tcPr>
            <w:tcW w:w="6984" w:type="dxa"/>
          </w:tcPr>
          <w:p w14:paraId="3EC5160A" w14:textId="6A21B596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ator jurídico tem acesso à visualização de todos dados dentro do sistema, exceto senhas de outros usuários (dado sensível).</w:t>
            </w:r>
          </w:p>
        </w:tc>
      </w:tr>
      <w:tr w:rsidR="00CD3B52" w:rsidRPr="004C384A" w14:paraId="75CB8E56" w14:textId="77777777" w:rsidTr="00CD3B52">
        <w:trPr>
          <w:trHeight w:val="628"/>
        </w:trPr>
        <w:tc>
          <w:tcPr>
            <w:tcW w:w="1658" w:type="dxa"/>
          </w:tcPr>
          <w:p w14:paraId="22BDA8C8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Físico</w:t>
            </w:r>
          </w:p>
        </w:tc>
        <w:tc>
          <w:tcPr>
            <w:tcW w:w="6984" w:type="dxa"/>
          </w:tcPr>
          <w:p w14:paraId="6100C67D" w14:textId="7CFCD04F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O ator físico tem acesso à visualização de todos dados dentro do sistema, exceto dados sensíveis de outros usuários (como senha, </w:t>
            </w:r>
            <w:proofErr w:type="spellStart"/>
            <w:r>
              <w:rPr>
                <w:color w:val="000000" w:themeColor="text1"/>
              </w:rPr>
              <w:t>cpf</w:t>
            </w:r>
            <w:proofErr w:type="spellEnd"/>
            <w:r>
              <w:rPr>
                <w:color w:val="000000" w:themeColor="text1"/>
              </w:rPr>
              <w:t xml:space="preserve">, </w:t>
            </w:r>
            <w:proofErr w:type="spellStart"/>
            <w:r>
              <w:rPr>
                <w:color w:val="000000" w:themeColor="text1"/>
              </w:rPr>
              <w:t>cnpj</w:t>
            </w:r>
            <w:proofErr w:type="spellEnd"/>
            <w:r>
              <w:rPr>
                <w:color w:val="000000" w:themeColor="text1"/>
              </w:rPr>
              <w:t xml:space="preserve">, </w:t>
            </w:r>
            <w:proofErr w:type="spellStart"/>
            <w:r>
              <w:rPr>
                <w:color w:val="000000" w:themeColor="text1"/>
              </w:rPr>
              <w:t>rg</w:t>
            </w:r>
            <w:proofErr w:type="spellEnd"/>
            <w:r>
              <w:rPr>
                <w:color w:val="000000" w:themeColor="text1"/>
              </w:rPr>
              <w:t xml:space="preserve">, </w:t>
            </w:r>
            <w:proofErr w:type="spellStart"/>
            <w:r>
              <w:rPr>
                <w:color w:val="000000" w:themeColor="text1"/>
              </w:rPr>
              <w:t>ie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etc</w:t>
            </w:r>
            <w:proofErr w:type="spellEnd"/>
            <w:r>
              <w:rPr>
                <w:color w:val="000000" w:themeColor="text1"/>
              </w:rPr>
              <w:t>).</w:t>
            </w:r>
          </w:p>
        </w:tc>
      </w:tr>
    </w:tbl>
    <w:p w14:paraId="1D206CC9" w14:textId="77777777" w:rsidR="00D37DCE" w:rsidRPr="00FE3618" w:rsidRDefault="00D37DCE" w:rsidP="00CD3B52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</w:t>
      </w:r>
      <w:r w:rsidRPr="00FE3618">
        <w:rPr>
          <w:color w:val="000000" w:themeColor="text1"/>
          <w:sz w:val="20"/>
          <w:szCs w:val="22"/>
        </w:rPr>
        <w:t>.</w:t>
      </w:r>
    </w:p>
    <w:p w14:paraId="16BEBD1E" w14:textId="77777777" w:rsidR="000959C0" w:rsidRDefault="000959C0" w:rsidP="000959C0"/>
    <w:p w14:paraId="3BC09D90" w14:textId="67697E58" w:rsidR="00D37DCE" w:rsidRPr="00D37DCE" w:rsidRDefault="006C04EC" w:rsidP="00D37DCE">
      <w:pPr>
        <w:pStyle w:val="Ttulo2"/>
        <w:numPr>
          <w:ilvl w:val="0"/>
          <w:numId w:val="0"/>
        </w:numPr>
        <w:rPr>
          <w:szCs w:val="24"/>
        </w:rPr>
      </w:pPr>
      <w:bookmarkStart w:id="51" w:name="_Toc253375267"/>
      <w:bookmarkStart w:id="52" w:name="_Toc311655770"/>
      <w:bookmarkStart w:id="53" w:name="_Toc311656242"/>
      <w:bookmarkStart w:id="54" w:name="_Toc311656324"/>
      <w:bookmarkStart w:id="55" w:name="_Toc311656591"/>
      <w:bookmarkStart w:id="56" w:name="_Toc311676941"/>
      <w:bookmarkStart w:id="57" w:name="_Toc311677309"/>
      <w:bookmarkStart w:id="58" w:name="_Toc356377170"/>
      <w:bookmarkStart w:id="59" w:name="_Toc182230639"/>
      <w:r>
        <w:rPr>
          <w:szCs w:val="24"/>
        </w:rPr>
        <w:lastRenderedPageBreak/>
        <w:t>3.</w:t>
      </w:r>
      <w:r w:rsidR="00BC263E">
        <w:rPr>
          <w:szCs w:val="24"/>
        </w:rPr>
        <w:t>4</w:t>
      </w:r>
      <w:r>
        <w:rPr>
          <w:szCs w:val="24"/>
        </w:rPr>
        <w:t xml:space="preserve"> </w:t>
      </w:r>
      <w:r w:rsidRPr="006C04EC">
        <w:rPr>
          <w:szCs w:val="24"/>
        </w:rPr>
        <w:t>Lista de Casos de Uso</w:t>
      </w:r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</w:p>
    <w:p w14:paraId="7263E7C8" w14:textId="04F8A505" w:rsidR="00CB1EFA" w:rsidRDefault="00143FC2" w:rsidP="00044CE7">
      <w:pPr>
        <w:pStyle w:val="Pargrafo"/>
        <w:spacing w:before="0" w:line="360" w:lineRule="auto"/>
      </w:pPr>
      <w:r>
        <w:t xml:space="preserve">Neste subtópico, iremos abordar o que cada </w:t>
      </w:r>
      <w:r w:rsidR="00CD3B52">
        <w:t>ator</w:t>
      </w:r>
      <w:r>
        <w:t xml:space="preserve"> pode realizar dentro sistema. A fim de generalizar os dados de saída de cada ação</w:t>
      </w:r>
      <w:r w:rsidR="00CD3B52">
        <w:t>, predefinimos as possíveis mensagens que serão mostradas ao ator:</w:t>
      </w:r>
    </w:p>
    <w:p w14:paraId="023141C2" w14:textId="77777777" w:rsidR="00044CE7" w:rsidRDefault="00044CE7" w:rsidP="00044CE7">
      <w:pPr>
        <w:pStyle w:val="Pargrafo"/>
        <w:spacing w:before="0" w:line="360" w:lineRule="auto"/>
      </w:pPr>
    </w:p>
    <w:p w14:paraId="18B07E88" w14:textId="66FA0A52" w:rsidR="00044CE7" w:rsidRDefault="00044CE7" w:rsidP="00044CE7">
      <w:pPr>
        <w:pStyle w:val="Legenda"/>
        <w:keepNext/>
        <w:jc w:val="left"/>
      </w:pPr>
      <w:r>
        <w:t xml:space="preserve">Quadro </w:t>
      </w:r>
      <w:r w:rsidR="000D5A75">
        <w:t>29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044CE7">
        <w:rPr>
          <w:b w:val="0"/>
          <w:bCs w:val="0"/>
          <w:noProof/>
        </w:rPr>
        <w:t>Mensagens de saída</w:t>
      </w:r>
    </w:p>
    <w:tbl>
      <w:tblPr>
        <w:tblW w:w="906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38"/>
        <w:gridCol w:w="2835"/>
        <w:gridCol w:w="4394"/>
      </w:tblGrid>
      <w:tr w:rsidR="00CD3B52" w:rsidRPr="00770AFF" w14:paraId="28FD3855" w14:textId="77777777" w:rsidTr="00CD3B52">
        <w:trPr>
          <w:trHeight w:val="250"/>
          <w:tblHeader/>
          <w:jc w:val="center"/>
        </w:trPr>
        <w:tc>
          <w:tcPr>
            <w:tcW w:w="1838" w:type="dxa"/>
            <w:shd w:val="clear" w:color="auto" w:fill="auto"/>
            <w:noWrap/>
            <w:vAlign w:val="bottom"/>
          </w:tcPr>
          <w:p w14:paraId="7AE1D76D" w14:textId="7CB1B6DE" w:rsidR="00CD3B52" w:rsidRPr="00770AFF" w:rsidRDefault="00CD3B52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>
              <w:rPr>
                <w:b/>
                <w:bCs/>
                <w:color w:val="000000"/>
                <w:szCs w:val="24"/>
              </w:rPr>
              <w:t>Identificação</w:t>
            </w:r>
          </w:p>
        </w:tc>
        <w:tc>
          <w:tcPr>
            <w:tcW w:w="2835" w:type="dxa"/>
            <w:shd w:val="clear" w:color="auto" w:fill="auto"/>
            <w:noWrap/>
            <w:vAlign w:val="bottom"/>
          </w:tcPr>
          <w:p w14:paraId="45125B12" w14:textId="284E1311" w:rsidR="00CD3B52" w:rsidRPr="00770AFF" w:rsidRDefault="00CD3B52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>
              <w:rPr>
                <w:b/>
                <w:bCs/>
                <w:color w:val="000000"/>
                <w:szCs w:val="24"/>
              </w:rPr>
              <w:t>Mensagem</w:t>
            </w:r>
          </w:p>
        </w:tc>
        <w:tc>
          <w:tcPr>
            <w:tcW w:w="4394" w:type="dxa"/>
            <w:shd w:val="clear" w:color="auto" w:fill="auto"/>
            <w:noWrap/>
            <w:vAlign w:val="bottom"/>
          </w:tcPr>
          <w:p w14:paraId="6C3C9FB9" w14:textId="6E7A86E2" w:rsidR="00CD3B52" w:rsidRPr="00770AFF" w:rsidRDefault="00CD3B52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>
              <w:rPr>
                <w:b/>
                <w:bCs/>
                <w:color w:val="000000"/>
                <w:szCs w:val="24"/>
              </w:rPr>
              <w:t>Descrição</w:t>
            </w:r>
          </w:p>
        </w:tc>
      </w:tr>
      <w:tr w:rsidR="00CD3B52" w:rsidRPr="00770AFF" w14:paraId="6DC3DEC4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1566DB2A" w14:textId="065E8E02" w:rsidR="00CD3B52" w:rsidRPr="00770AFF" w:rsidRDefault="00CD3B52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Msg01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25F29C46" w14:textId="20C78940" w:rsidR="00CD3B52" w:rsidRPr="00770AFF" w:rsidRDefault="00CD3B52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Cadastrado com sucesso.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6761DDE1" w14:textId="7C940F4E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cadastra um novo registro no banco de dados.</w:t>
            </w:r>
          </w:p>
        </w:tc>
      </w:tr>
      <w:tr w:rsidR="00CD3B52" w:rsidRPr="00770AFF" w14:paraId="6A325423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0E45EFE8" w14:textId="106A5B26" w:rsidR="00CD3B52" w:rsidRPr="00770AFF" w:rsidRDefault="00CD3B52" w:rsidP="001744DB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  <w:kern w:val="24"/>
              </w:rPr>
              <w:t>Msg02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2C113D92" w14:textId="3F1BE044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Alterado com sucesso.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2C73DCE9" w14:textId="6D4F912F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Está mensagem ocorre quando o ator altera um registro no banco de dados.</w:t>
            </w:r>
          </w:p>
        </w:tc>
      </w:tr>
      <w:tr w:rsidR="00CD3B52" w:rsidRPr="00770AFF" w14:paraId="7793E979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27D2A313" w14:textId="792FC2EE" w:rsidR="00CD3B52" w:rsidRPr="00770AFF" w:rsidRDefault="00CD3B52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Msg03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56C6DA01" w14:textId="1F9455DC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Excluído com sucesso.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25A64ADB" w14:textId="23E1973C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exclui um registro no banco de dados.</w:t>
            </w:r>
          </w:p>
        </w:tc>
      </w:tr>
      <w:tr w:rsidR="00B16664" w:rsidRPr="00770AFF" w14:paraId="0F095AF8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172AE60D" w14:textId="0351956C" w:rsidR="00B16664" w:rsidRDefault="00B16664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Msg04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63C83638" w14:textId="73205C68" w:rsidR="00B16664" w:rsidRDefault="00B16664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objetos.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12D4F6B6" w14:textId="6C5BD4EC" w:rsidR="00B16664" w:rsidRDefault="00B16664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requisita a lista de uma classe.</w:t>
            </w:r>
          </w:p>
        </w:tc>
      </w:tr>
      <w:tr w:rsidR="00B16664" w:rsidRPr="00770AFF" w14:paraId="0C404189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7D025261" w14:textId="5FC2B950" w:rsidR="00B16664" w:rsidRDefault="00B16664" w:rsidP="00B1666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5D1F5623" w14:textId="4C4C19C3" w:rsidR="00B16664" w:rsidRDefault="00B16664" w:rsidP="00B1666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objeto.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16386325" w14:textId="1A4E5B9D" w:rsidR="00B16664" w:rsidRDefault="00B16664" w:rsidP="00B1666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requisita dados de um registro.</w:t>
            </w:r>
          </w:p>
        </w:tc>
      </w:tr>
      <w:tr w:rsidR="00CD3B52" w:rsidRPr="00770AFF" w14:paraId="56696077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0070BF4C" w14:textId="6E01AD81" w:rsidR="00CD3B52" w:rsidRPr="00770AFF" w:rsidRDefault="00CD3B52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</w:t>
            </w:r>
            <w:r w:rsidR="007A1156">
              <w:rPr>
                <w:color w:val="000000"/>
                <w:kern w:val="24"/>
              </w:rPr>
              <w:t>11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00676F4D" w14:textId="5EAF744D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Deseja realmente excluir?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1B25824A" w14:textId="7E5904D1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requisita a exclusão de um registro para o sistema.</w:t>
            </w:r>
          </w:p>
        </w:tc>
      </w:tr>
      <w:tr w:rsidR="002513A6" w:rsidRPr="00770AFF" w14:paraId="4C86981D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59EE6C0E" w14:textId="1818511D" w:rsidR="002513A6" w:rsidRDefault="002513A6" w:rsidP="002513A6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Msg2</w:t>
            </w:r>
            <w:r w:rsidR="00905369">
              <w:rPr>
                <w:color w:val="000000"/>
                <w:kern w:val="24"/>
              </w:rPr>
              <w:t>1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2AB435AC" w14:textId="35040650" w:rsidR="002513A6" w:rsidRDefault="002513A6" w:rsidP="002513A6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vazios!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5E7BC021" w14:textId="420265CB" w:rsidR="002513A6" w:rsidRDefault="002513A6" w:rsidP="002513A6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os dados para cadastro ou alteração estão vazios.</w:t>
            </w:r>
          </w:p>
        </w:tc>
      </w:tr>
      <w:tr w:rsidR="00905369" w:rsidRPr="00770AFF" w14:paraId="2B119236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50BF7883" w14:textId="367C9E11" w:rsidR="00905369" w:rsidRDefault="00905369" w:rsidP="00905369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Msg22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5C7F1214" w14:textId="7D43899D" w:rsidR="00905369" w:rsidRDefault="00905369" w:rsidP="00905369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inválidos!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11E576F7" w14:textId="59043597" w:rsidR="00905369" w:rsidRDefault="00905369" w:rsidP="00905369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os dados para cadastro ou alteração são inválidos.</w:t>
            </w:r>
          </w:p>
        </w:tc>
      </w:tr>
    </w:tbl>
    <w:p w14:paraId="2EA936C1" w14:textId="7BB632DF" w:rsidR="00CD3B52" w:rsidRPr="00FC17A9" w:rsidRDefault="00CB1EFA" w:rsidP="00721919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21956336" w14:textId="77777777" w:rsidR="00CB1EFA" w:rsidRDefault="00CB1EFA" w:rsidP="00D37DCE">
      <w:pPr>
        <w:pStyle w:val="Pargrafo"/>
        <w:spacing w:before="0" w:line="360" w:lineRule="auto"/>
      </w:pPr>
      <w:r>
        <w:t xml:space="preserve">O primeiro dígito da mensagem representa seu tipo: </w:t>
      </w:r>
    </w:p>
    <w:p w14:paraId="5349CF63" w14:textId="726CE05B" w:rsidR="00D37DCE" w:rsidRDefault="00CB1EFA" w:rsidP="00CB1EFA">
      <w:pPr>
        <w:pStyle w:val="Pargrafo"/>
        <w:numPr>
          <w:ilvl w:val="0"/>
          <w:numId w:val="37"/>
        </w:numPr>
        <w:spacing w:before="0" w:line="360" w:lineRule="auto"/>
      </w:pPr>
      <w:r>
        <w:t>0 para ações bem-sucedidas;</w:t>
      </w:r>
    </w:p>
    <w:p w14:paraId="3F6203A4" w14:textId="1890559E" w:rsidR="00CB1EFA" w:rsidRDefault="00CB1EFA" w:rsidP="00CB1EFA">
      <w:pPr>
        <w:pStyle w:val="Pargrafo"/>
        <w:numPr>
          <w:ilvl w:val="0"/>
          <w:numId w:val="37"/>
        </w:numPr>
        <w:spacing w:before="0" w:line="360" w:lineRule="auto"/>
      </w:pPr>
      <w:r>
        <w:t>1 para ações de confirmação (espera um resultado externo);</w:t>
      </w:r>
    </w:p>
    <w:p w14:paraId="25310C94" w14:textId="41649AE4" w:rsidR="00CB1EFA" w:rsidRDefault="00CB1EFA" w:rsidP="00CB1EFA">
      <w:pPr>
        <w:pStyle w:val="Pargrafo"/>
        <w:numPr>
          <w:ilvl w:val="0"/>
          <w:numId w:val="37"/>
        </w:numPr>
        <w:spacing w:before="0" w:line="360" w:lineRule="auto"/>
      </w:pPr>
      <w:r>
        <w:t xml:space="preserve">2 para ações </w:t>
      </w:r>
      <w:r w:rsidR="00044CE7">
        <w:t>malsucedidas</w:t>
      </w:r>
      <w:r>
        <w:t>.</w:t>
      </w:r>
    </w:p>
    <w:p w14:paraId="7108FE88" w14:textId="224FE340" w:rsidR="00CB1EFA" w:rsidRDefault="00CB1EFA" w:rsidP="00CB1EFA">
      <w:pPr>
        <w:pStyle w:val="Pargrafo"/>
        <w:spacing w:before="0" w:line="360" w:lineRule="auto"/>
      </w:pPr>
      <w:r>
        <w:t>O segundo dígito é a identificação da mensagem dentro do seu tipo de mensagem.</w:t>
      </w:r>
    </w:p>
    <w:p w14:paraId="296459ED" w14:textId="44C7AE27" w:rsidR="00044CE7" w:rsidRPr="00044CE7" w:rsidRDefault="00044CE7" w:rsidP="001744DB">
      <w:pPr>
        <w:pStyle w:val="Pargrafo"/>
        <w:spacing w:before="0" w:line="360" w:lineRule="auto"/>
      </w:pPr>
      <w:r>
        <w:t>Após a predefinição das mensagens que podem ocorrer durante as ações efetuadas pelo ator, podemos visualizar quais ações cada ator pode efetuar dentro do sistema, bem como seus dados de entrada e saída:</w:t>
      </w:r>
      <w:bookmarkStart w:id="60" w:name="_Toc356377024"/>
    </w:p>
    <w:bookmarkEnd w:id="60"/>
    <w:p w14:paraId="3A380115" w14:textId="5F4E85CE" w:rsidR="006C04EC" w:rsidRPr="00681D0E" w:rsidRDefault="006C04EC" w:rsidP="006C04EC">
      <w:pPr>
        <w:pStyle w:val="Legenda"/>
        <w:jc w:val="both"/>
      </w:pPr>
    </w:p>
    <w:p w14:paraId="5266CFAE" w14:textId="12510F76" w:rsidR="00044CE7" w:rsidRDefault="00044CE7" w:rsidP="008755E4">
      <w:pPr>
        <w:pStyle w:val="Legenda"/>
        <w:keepNext/>
        <w:spacing w:after="240" w:line="240" w:lineRule="auto"/>
        <w:jc w:val="left"/>
      </w:pPr>
      <w:r>
        <w:t xml:space="preserve">Quadro </w:t>
      </w:r>
      <w:r w:rsidR="000D5A75">
        <w:t>30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044CE7">
        <w:rPr>
          <w:b w:val="0"/>
          <w:bCs w:val="0"/>
          <w:noProof/>
        </w:rPr>
        <w:t>Lista de Casos de Uso: Ações do Administrador</w:t>
      </w:r>
    </w:p>
    <w:tbl>
      <w:tblPr>
        <w:tblW w:w="98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6"/>
        <w:gridCol w:w="3010"/>
        <w:gridCol w:w="2113"/>
        <w:gridCol w:w="2413"/>
        <w:gridCol w:w="1759"/>
      </w:tblGrid>
      <w:tr w:rsidR="006C04EC" w:rsidRPr="00770AFF" w14:paraId="72DB7BF9" w14:textId="77777777" w:rsidTr="002427E2">
        <w:trPr>
          <w:trHeight w:val="250"/>
          <w:tblHeader/>
          <w:jc w:val="center"/>
        </w:trPr>
        <w:tc>
          <w:tcPr>
            <w:tcW w:w="526" w:type="dxa"/>
            <w:shd w:val="clear" w:color="auto" w:fill="auto"/>
            <w:noWrap/>
            <w:vAlign w:val="bottom"/>
          </w:tcPr>
          <w:p w14:paraId="118E57D3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010" w:type="dxa"/>
            <w:shd w:val="clear" w:color="auto" w:fill="auto"/>
            <w:noWrap/>
            <w:vAlign w:val="bottom"/>
          </w:tcPr>
          <w:p w14:paraId="1CCC0149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2113" w:type="dxa"/>
            <w:shd w:val="clear" w:color="auto" w:fill="auto"/>
            <w:noWrap/>
            <w:vAlign w:val="bottom"/>
          </w:tcPr>
          <w:p w14:paraId="595A19DF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709F5D5F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2CCDEBCA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2427E2" w:rsidRPr="00770AFF" w14:paraId="298BFAF6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92FE642" w14:textId="276921CE" w:rsidR="002427E2" w:rsidRPr="00770AFF" w:rsidRDefault="00BE0DFB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DA153E8" w14:textId="143813DF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611CD4A1" w14:textId="640331A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A160D51" w14:textId="443652D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B099453" w14:textId="38CEC96F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178A6F06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A277BCA" w14:textId="77777777" w:rsidR="002427E2" w:rsidRPr="00770AFF" w:rsidRDefault="002427E2" w:rsidP="002427E2">
            <w:pPr>
              <w:pStyle w:val="NormalWeb"/>
              <w:spacing w:before="0" w:beforeAutospacing="0" w:after="0" w:afterAutospacing="0"/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7C4FF13" w14:textId="33C8B798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Administrador cadastra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3B7A5E22" w14:textId="32CCB6D7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607A1D36" w14:textId="2D0E77DB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47BF78CF" w14:textId="10FFF626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025679A8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89628B6" w14:textId="3D08BB61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03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3A48E2F" w14:textId="252A87F0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7AEF6029" w14:textId="78E77753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4C4902D9" w14:textId="17A23BDF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27FF25B6" w14:textId="4692D2D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35A8DE4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A85E0E5" w14:textId="68A42F2B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D119A3F" w14:textId="12B81945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77572053" w14:textId="54E88449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4800E41" w14:textId="2B9D0D96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FAFC86E" w14:textId="09B057EF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2A0AEE69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EB603E" w14:textId="4017F871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1D7E199" w14:textId="16B736C8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1F67177" w14:textId="4C59AE9A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266BB5A1" w14:textId="14D17B49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0D239B56" w14:textId="4D2A11AA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14577424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0690685" w14:textId="6F3849E0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82BBDA9" w14:textId="5AF3017B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2117CFB8" w14:textId="44238043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988871C" w14:textId="3A049528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5B3F8A9" w14:textId="61F4762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19E9AEC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A0F4F95" w14:textId="39EC9D12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86D0469" w14:textId="2A241270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494EFE98" w14:textId="0FE67001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7689EDE0" w14:textId="53E32E1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2477905B" w14:textId="7A66B13A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7B9AE043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4E2D937" w14:textId="08AA44E9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B3F369" w14:textId="00030EED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7B8DFA94" w14:textId="041909D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10D2EE4A" w14:textId="6F9B4F22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070C3D5D" w14:textId="50A9FB33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351F1168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4A83DF9" w14:textId="35E1AA56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55E4524" w14:textId="5A618881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0C8F2BBB" w14:textId="3757CC81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B8D5A81" w14:textId="5C29D117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8D60232" w14:textId="2416BA8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85E78F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3EB8313" w14:textId="14172E67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101D88" w14:textId="2EF41E9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6E49DBFF" w14:textId="370C637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289AD90" w14:textId="074D1A9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6D444C2" w14:textId="16FFAA1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2BDF2ECF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B53F8FF" w14:textId="5746333B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F8410E0" w14:textId="0557A04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78882ABA" w14:textId="6677801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1ADC1B1B" w14:textId="7403299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0908A644" w14:textId="692BDE6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4A4962C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C138634" w14:textId="14C0DC0A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4104BEA" w14:textId="13D98EF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003D0D61" w14:textId="35B3647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136ECA6" w14:textId="45D7460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3216ECD" w14:textId="5301321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323434B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921FED0" w14:textId="5DE3587D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8392975" w14:textId="2D96365C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3F85AAC" w14:textId="377576E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9BB6B45" w14:textId="22D17D3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60F40C3" w14:textId="6FECBB6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2163D74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7D6E29E" w14:textId="5D847DA7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9C0793A" w14:textId="2044F2E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7F777E4" w14:textId="3D484F8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4BBF4D27" w14:textId="54999A4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04FFBD85" w14:textId="67DD7C8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7CEAA93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A407671" w14:textId="1A01346A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60C84B8" w14:textId="225060E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094C857A" w14:textId="7FDA16B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57A94BBF" w14:textId="090B562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14CBC198" w14:textId="370071C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7D73EFC0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E72B8BE" w14:textId="4FE2A95F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2264E15" w14:textId="7D23350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628E353F" w14:textId="1D926E6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49DA5E1" w14:textId="5ACD813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EF1631C" w14:textId="27190A5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0B43CB3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5830C49" w14:textId="1E3C110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F7B0EAE" w14:textId="5ED4372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0EEF11F7" w14:textId="1C5EE07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490E1AA" w14:textId="4A85705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52DDB53" w14:textId="06ADECB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6348B3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2958151" w14:textId="4014558A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C8ED877" w14:textId="7461EC2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6F13377A" w14:textId="17A828A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F4432E3" w14:textId="467A475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6611A24" w14:textId="6346699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F08B181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8CE1A18" w14:textId="2BC0910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5CBE562" w14:textId="0AF732EF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0A2BB234" w14:textId="04B527E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496020F3" w14:textId="395761B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07DCDCA1" w14:textId="2DA0315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454998F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B8E715D" w14:textId="19F9AEC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29FCBE9" w14:textId="18539D0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375E7C4B" w14:textId="6BF69E5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3ED30A22" w14:textId="6B622E2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41389FBB" w14:textId="759204BC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423D7A9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C93C783" w14:textId="30FD4ED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C59A7C9" w14:textId="73A5394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56869087" w14:textId="65DDCCF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36361F7" w14:textId="495D701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6B1E8D2" w14:textId="7DCCA59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716E47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B948C1B" w14:textId="04327C0B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CCFC9D1" w14:textId="2561DE9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6A7E20E1" w14:textId="4D515B7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03C03C4C" w14:textId="6D04E5C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00D5D9F3" w14:textId="2EF9977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18852C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446A07D" w14:textId="273D433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487ADCC" w14:textId="43BD4CA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342326CA" w14:textId="0A80DA5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393F401" w14:textId="6D5179C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E0499AD" w14:textId="383411E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66B413F1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5DC3000" w14:textId="7AC89279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B2A4112" w14:textId="4ADFAC1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1F0F3DE9" w14:textId="5919AE9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26C6DC8D" w14:textId="09E73D7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3607DCF3" w14:textId="409EF5A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B9FE11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56DF133" w14:textId="7BA824F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5CAF38B" w14:textId="45D7C90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55EDCFF2" w14:textId="7B86832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1F4F5673" w14:textId="26DB13B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41B443F5" w14:textId="2D42C66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C0EAE7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F8B66C7" w14:textId="7C9EFF0E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1F2D34F" w14:textId="2791F35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7BA150A4" w14:textId="2EF962E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69FA6B3" w14:textId="53715B5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5CB1C6F" w14:textId="75C178B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A84A153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A479A12" w14:textId="7AABA88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7EE56AA" w14:textId="0DC006C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1D7FA575" w14:textId="7CE1D64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4FB29FC" w14:textId="70116AB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2867007" w14:textId="1A40D98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401B3146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D2DAC78" w14:textId="266C56C6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C3E3DBB" w14:textId="732E6B6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1AD2E303" w14:textId="0C0D5DF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275BA6C9" w14:textId="64378A8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021A2572" w14:textId="44E5C9D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CD5343B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E3E205F" w14:textId="2549B1CA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06CDA77" w14:textId="70AE305C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4B05EE1B" w14:textId="22AC5F3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3D8C6AB5" w14:textId="5EE2AC5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EE686FB" w14:textId="3E7C0C2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EEBBC8F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A41AE9A" w14:textId="4770E729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4D40476" w14:textId="4D967B9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34BC1DC0" w14:textId="58AEC55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FCE2465" w14:textId="71F111DC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25701C6" w14:textId="37EA001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021E6EB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4AD7332" w14:textId="1083057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31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D291650" w14:textId="62E881C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1C49CA0A" w14:textId="6B88719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55D8A657" w14:textId="6A26487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73724719" w14:textId="2713463B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042D11B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48A13DB" w14:textId="09981A8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028AD4D" w14:textId="394CB47F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538D2D4D" w14:textId="6772357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6A0FC401" w14:textId="3393D04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79DF3CD1" w14:textId="297A1C4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8CC72BD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00C7F34" w14:textId="7495FEB8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A78C7CF" w14:textId="1BBA747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5696027A" w14:textId="2A37E23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53E9D796" w14:textId="1733FA2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D008A74" w14:textId="4C9B974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8FF108B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65A7408" w14:textId="42FA605F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72239AA" w14:textId="64112164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170AF1AC" w14:textId="6E0FC53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19E60ED5" w14:textId="7315D3CB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9D3AF76" w14:textId="08073D3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3C14F4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EF727D7" w14:textId="07549BC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AC06E3F" w14:textId="23DF6F0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73524C90" w14:textId="2BD9A79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7501CCF" w14:textId="506CB55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76E0BA4" w14:textId="29FBDC8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397D69FB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A0AE8D9" w14:textId="0DE8133B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F93C47D" w14:textId="447DE7A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12E5F2B0" w14:textId="35FB6F5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da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1A9C0668" w14:textId="3BE22A3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6EAE8DA8" w14:textId="68A12DB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BC28EBB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B579714" w14:textId="15F00476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A4BAC64" w14:textId="36CAFEAD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14212ECE" w14:textId="244D64B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580D4A55" w14:textId="6A0AB9F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10E9933F" w14:textId="0A64896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FA5D2A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1EA9AA4" w14:textId="623BC6F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03B3F0C" w14:textId="1CB6E29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3BEE956A" w14:textId="539972A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AE6C61E" w14:textId="2414A6B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24B5919" w14:textId="4DF7CA7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BB37AD0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78EF77B" w14:textId="39A1020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2B9071E" w14:textId="3DD93A3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1F52F725" w14:textId="2508F11B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4CE019D6" w14:textId="3F9213A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4C4C06F3" w14:textId="361E60B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240E9F18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F7B2B91" w14:textId="3881EF9B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34347BF" w14:textId="4C019F6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07243DB6" w14:textId="6DD78BE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146021FF" w14:textId="123489A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704F3ED" w14:textId="467021A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7A197A4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FFA26F2" w14:textId="6BCECECE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AB4F9D8" w14:textId="21FCB54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2BE18479" w14:textId="0056A00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05A3E7DC" w14:textId="5045502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7C02847D" w14:textId="56C78B6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7E9A39F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D43152A" w14:textId="01A81CBB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18FDB00" w14:textId="47C30EB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36D17AAC" w14:textId="3B94BA7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1D5BF313" w14:textId="45C39D7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6B88EA87" w14:textId="403B23A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B23971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DADF152" w14:textId="50AECE56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50FD319" w14:textId="3BF425F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1B2226BF" w14:textId="6A17192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8353DDD" w14:textId="3494B07C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D92FDE8" w14:textId="37D319C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452557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F67C662" w14:textId="5FD4628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B32A1EC" w14:textId="6903295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607AD28B" w14:textId="433E264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2EC096B" w14:textId="7D658A1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4322F6E" w14:textId="3890C0E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3254F8A1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5A5B383" w14:textId="6637628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0E4770B" w14:textId="013F35ED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57B79B4A" w14:textId="60725C3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39CD4BDD" w14:textId="5186983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13E42465" w14:textId="2445676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3371FD8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0D30C56" w14:textId="06A6A0D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B8CFC89" w14:textId="78FA370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2AC0DD94" w14:textId="0A5EACF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401327C" w14:textId="54D5B12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CFA8FF7" w14:textId="159D0CE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2049A61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717F531" w14:textId="1DE8C7D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D2627C7" w14:textId="46554DF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BD0C201" w14:textId="611D0E9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2AF697F" w14:textId="2542E6B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E6EEB68" w14:textId="4504A0A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F4C8E7E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4757867" w14:textId="587ACC8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998DC29" w14:textId="04BBC07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842FB72" w14:textId="6A5C5A7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2CB50321" w14:textId="1DB5EE5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3745E41A" w14:textId="5D94235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4DB8905C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7033179" w14:textId="51405114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08D9D31" w14:textId="6735E1A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etapa</w:t>
            </w:r>
          </w:p>
        </w:tc>
        <w:tc>
          <w:tcPr>
            <w:tcW w:w="2113" w:type="dxa"/>
            <w:shd w:val="clear" w:color="auto" w:fill="auto"/>
            <w:noWrap/>
          </w:tcPr>
          <w:p w14:paraId="73D4170C" w14:textId="26F1558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da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2A8514AE" w14:textId="6D0DCAB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4E7731A6" w14:textId="171CF0C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5D79DF0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C86F835" w14:textId="003E4C85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0ECDA7A" w14:textId="26F761B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39865044" w14:textId="656BCDF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0C2014A" w14:textId="55A104B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DB863C0" w14:textId="4C4D441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69FFC2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BD2A3DB" w14:textId="3011308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AE4CDB8" w14:textId="6B6C94C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6B4D86B" w14:textId="0DA9351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2DF7322" w14:textId="15FB492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150DFA2" w14:textId="4B3A7C6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55F0053E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1CE1FA6" w14:textId="7E46023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BA0F2E0" w14:textId="7478D1BC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estado</w:t>
            </w:r>
          </w:p>
        </w:tc>
        <w:tc>
          <w:tcPr>
            <w:tcW w:w="2113" w:type="dxa"/>
            <w:shd w:val="clear" w:color="auto" w:fill="auto"/>
            <w:noWrap/>
          </w:tcPr>
          <w:p w14:paraId="189277D5" w14:textId="4D5BEB01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60BF4FB" w14:textId="01816EA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3C2096A" w14:textId="486D2ECC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41BD22C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405FE47" w14:textId="0D8ACBF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4F8D312" w14:textId="257C06A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78C614F4" w14:textId="5A5351B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21ED66A" w14:textId="47A40835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5414916D" w14:textId="5627BD8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C0223E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A5AB814" w14:textId="0D32445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554A5CA" w14:textId="0B5F778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4B691E02" w14:textId="4972B6D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AB114A9" w14:textId="5BF094A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16725A62" w14:textId="61C42C49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E9AD5A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9289855" w14:textId="6240F76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568C3ED" w14:textId="1ACD919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7F314D23" w14:textId="50DD3C62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1692317" w14:textId="79580814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973E812" w14:textId="667146C4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446585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5033CB7" w14:textId="660C79B9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83CF22E" w14:textId="5C107C6F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25237CF2" w14:textId="5262531E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D7D0629" w14:textId="0D446788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20624038" w14:textId="07C99F0D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A58543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9B8040E" w14:textId="1FD70B5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3807011" w14:textId="4F77905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615813FD" w14:textId="211B85BC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B03CC9F" w14:textId="2418A53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BCD9EF8" w14:textId="349EDC7E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77D3400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9A32CFF" w14:textId="21F17FE5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402383D" w14:textId="0D21648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64342A8A" w14:textId="37E63CFD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050DAAE" w14:textId="6E3DC268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78E22A49" w14:textId="68EFFF91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10778D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94092AE" w14:textId="27F35FA4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47FD44" w14:textId="768EBA3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4DCC14A9" w14:textId="16BE7886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9417415" w14:textId="1373560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4F0F178E" w14:textId="7085302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763B77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6B3397A" w14:textId="6E61B57A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60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4B0DCB5" w14:textId="4DCCF89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100FC800" w14:textId="24227284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8785CF9" w14:textId="0B68A7B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C93A668" w14:textId="3845CA6F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997301C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782990A" w14:textId="7086827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835E6AE" w14:textId="43DBD79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26DF7715" w14:textId="588FF084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5E81A3F" w14:textId="56273E1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443D6E1" w14:textId="3FB467B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61ACCD3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81D68C2" w14:textId="26CC5FF4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B4891FF" w14:textId="363EE4B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5A15D454" w14:textId="250AEB7F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27F7B8D" w14:textId="17A44F8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3FB38C51" w14:textId="0097CAEC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5DBC61E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D30ACD8" w14:textId="0A88237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F63AD6A" w14:textId="0F44AD7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6E009844" w14:textId="2EF91E0F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7DE63F6" w14:textId="18FF304F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9ADA691" w14:textId="5B8BCE59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D32EC99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B4C44A4" w14:textId="4687873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7F215F4" w14:textId="5901BAD5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D410B55" w14:textId="260304C3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335C7F9D" w14:textId="34149A8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E988BAA" w14:textId="24742AE9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A964E7D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5AB7C87" w14:textId="11E4C12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ED523CD" w14:textId="0EAE2C3C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1CB6ABB" w14:textId="5CDA621D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3CA5A22" w14:textId="347E67C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04F087CC" w14:textId="49C0209E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5A3C291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34DDFCA" w14:textId="4442ED7E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D8EFBB6" w14:textId="1B8F473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615B38DA" w14:textId="40F2D1FE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3A0E4D5" w14:textId="42B1DDB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4E77667E" w14:textId="0220695F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2208DD8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66C29DE" w14:textId="020904A8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E8EE06B" w14:textId="5BC67F6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4A44609B" w14:textId="3E6EE6D9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3C3AFE57" w14:textId="1D87E79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E3C15E3" w14:textId="63DFFA69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9B154C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5EE4BEB" w14:textId="5436506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1E355E8" w14:textId="6BC29B2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9636F75" w14:textId="3F9AEA0D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6B7D4F6" w14:textId="2547668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571CC25" w14:textId="00CC4CF4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</w:tbl>
    <w:p w14:paraId="46230D1C" w14:textId="5282A51F" w:rsidR="00C47F89" w:rsidRPr="00FC17A9" w:rsidRDefault="00016320" w:rsidP="00BE1CDF">
      <w:pPr>
        <w:pStyle w:val="Pargrafo"/>
        <w:spacing w:before="0"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36EFE4F9" w14:textId="77777777" w:rsidR="00BE0DFB" w:rsidRDefault="00BE0DFB" w:rsidP="002427E2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</w:p>
    <w:p w14:paraId="010B66C9" w14:textId="50C04CC8" w:rsidR="00BE0DFB" w:rsidRDefault="00BE0DFB" w:rsidP="00FE3618">
      <w:pPr>
        <w:pStyle w:val="Legenda"/>
        <w:keepNext/>
        <w:jc w:val="left"/>
      </w:pPr>
      <w:r>
        <w:t xml:space="preserve">Quadro </w:t>
      </w:r>
      <w:r w:rsidR="000D5A75">
        <w:t>31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BE0DFB">
        <w:rPr>
          <w:b w:val="0"/>
          <w:bCs w:val="0"/>
          <w:noProof/>
        </w:rPr>
        <w:t>Lista de Casos de Uso: Ações do Funcionário</w:t>
      </w:r>
    </w:p>
    <w:tbl>
      <w:tblPr>
        <w:tblW w:w="98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6"/>
        <w:gridCol w:w="3010"/>
        <w:gridCol w:w="2113"/>
        <w:gridCol w:w="2413"/>
        <w:gridCol w:w="1759"/>
      </w:tblGrid>
      <w:tr w:rsidR="00BE0DFB" w:rsidRPr="00770AFF" w14:paraId="3AF10DA5" w14:textId="77777777" w:rsidTr="001744DB">
        <w:trPr>
          <w:trHeight w:val="250"/>
          <w:tblHeader/>
          <w:jc w:val="center"/>
        </w:trPr>
        <w:tc>
          <w:tcPr>
            <w:tcW w:w="526" w:type="dxa"/>
            <w:shd w:val="clear" w:color="auto" w:fill="auto"/>
            <w:noWrap/>
            <w:vAlign w:val="bottom"/>
          </w:tcPr>
          <w:p w14:paraId="601C13B4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010" w:type="dxa"/>
            <w:shd w:val="clear" w:color="auto" w:fill="auto"/>
            <w:noWrap/>
            <w:vAlign w:val="bottom"/>
          </w:tcPr>
          <w:p w14:paraId="302CB85C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2113" w:type="dxa"/>
            <w:shd w:val="clear" w:color="auto" w:fill="auto"/>
            <w:noWrap/>
            <w:vAlign w:val="bottom"/>
          </w:tcPr>
          <w:p w14:paraId="3EA95E57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0294FCEF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28B821AF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BE0DFB" w:rsidRPr="00770AFF" w14:paraId="2EF50D18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CA53FF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A93DC71" w14:textId="6BBC2745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157CC29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E4268F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4C259A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35387EE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A040D8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887327B" w14:textId="01326C21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Funcionário cadastra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55A874F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3A9D2C1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3AB10C7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4AF52BC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3697B4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0AB02FA" w14:textId="4CCB8A3D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0B9DDC6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421E36D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1C2B7A0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8E10FD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A9DEF0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7E6AE30" w14:textId="3F9B4F2B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7B5437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FE96EB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949377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4F2159E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D2A905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4F11C05" w14:textId="5AB498F5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60CCDCA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2E3A082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035781F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CFE994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D832B8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C2A3C8D" w14:textId="4FA54932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3B61CAE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31B11BE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287C0D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0034708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E4A2AA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E5332EA" w14:textId="7D23A16B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08D52A9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74CF351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4C33F46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0F80597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6CDEC1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4E64023" w14:textId="73916429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20375F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075B451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5376CC1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4707F6B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9F3D15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9B1C9AC" w14:textId="744E5624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24929CA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78FC1D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10BA6B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701AAF0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79015A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D9BA5B3" w14:textId="796E1962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27308B7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C61FF2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685A51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D0B947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ABA8E2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1ECD89E" w14:textId="58965383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263F0CC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5BDAE16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7706DAF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F9A026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04C805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1E53A6A" w14:textId="3E6BC848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41FECB0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6C083B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289129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CBC0F7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25B902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B4F084" w14:textId="3F88C6BC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17BF07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AC3D58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5E3518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549DB1C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AB585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96926AD" w14:textId="26F5CE4F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1FD743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23614D9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66EB207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1159AB9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D67A58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C4501A7" w14:textId="5EF7F1AF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2E5D61E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4F82771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5B20B8A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11E681F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818015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BF93A42" w14:textId="32F0463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733CB7E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B685FD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E3211E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4195CA0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313FA7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07C104D" w14:textId="2C0E039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28A43D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3D59A88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3A44FC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785078D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A75547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18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2369A8B" w14:textId="4901890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33D3B89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C5E2B1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3A7D2D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68645E7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239B2A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A8811AE" w14:textId="3305FFCC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111B05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54B279B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5DF3ADE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30815D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D8A229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75D4594" w14:textId="28F6DBC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0043396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2DFECB5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22CB79B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5BA72D9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83A250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9AB749C" w14:textId="1E7B8EF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11A529D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842D42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6D2AF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045C06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78DC03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414ED0E" w14:textId="5169631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1D7067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711F7E3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6039B0F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037590B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EF3FC40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120F73E" w14:textId="63960E2F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48B9F71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149FB7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E40B53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486ACFC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03CC49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64EE372" w14:textId="505D353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5B78594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330653A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14C443D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7A0AC2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4B265E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AFD245F" w14:textId="6D37B15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2C68F9E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5246C40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7FDBA04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15DFEDF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9F9C882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E8E09BA" w14:textId="555D0C16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0A1810F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5850B3B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B0C673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614FBD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AB7E4E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BD66903" w14:textId="026CAEC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3B8756C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5219F7F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949FA5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A178BD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E0E886D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E949A35" w14:textId="65584E46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55ECD09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790A71D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20BE282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6C6FB1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45C232D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DBE430C" w14:textId="6033188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171F0B1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1CF8274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70786B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9E51CC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A9C2DA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4910ADB" w14:textId="3252C45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B5A589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404607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6F541A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2A75F1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58EE307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5A8555D" w14:textId="2B50983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5DFB81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02A6F6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5A4EF8B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80E8C7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9F8D0F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974C5F5" w14:textId="23FAA49C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7FDB0D0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118F111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388F99D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C6EE65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2EF77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1D8420E" w14:textId="7A439D1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406B0B4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59C3D6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5EC11A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EAA4FF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87CFA2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6353186" w14:textId="16A3FAD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01B9B9F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D1F51B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58E49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4C18746C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6C9B6D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377BA9B" w14:textId="15738ACD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033EB31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76A1B1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C9E9DC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1E9A2E6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3740D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FBFE16F" w14:textId="09EAACF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1F382AE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da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48D3AA8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7B40D99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84C701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B1B080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70FD068" w14:textId="629BA80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14BB0AD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669C750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1B42AF5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058C68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77629D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B30932B" w14:textId="07D6951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18AC5F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3D888F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50C34F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55F819B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8C4872D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6829F4B" w14:textId="6D558893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C25C0D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5F639B3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0B47A0F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7730B53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9FEB14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AE4EFE7" w14:textId="1FCABB3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2BD4405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8B5382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B36FA6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22A7FF5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2A474C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A214E9D" w14:textId="50BF978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0AD19FB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26E9490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5EA2B28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66BD12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1FAC68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CA0004A" w14:textId="4429AFC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1137F46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2AA7948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79FA67C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6881D3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1437DE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5415A8F" w14:textId="39F9C0E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473C0BC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59C6D0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D0F143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3DF4EE68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ED56B2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C7D468F" w14:textId="1DB90526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7D08B20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51A31E8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9D6BBF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EF43EC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86AEE4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945476F" w14:textId="58523BF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31D2352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684F06F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3ACB291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64A521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B18656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1F7F558" w14:textId="65EDE9D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708BF64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473DC4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BD7865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0CEA97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C3BE79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1305E47" w14:textId="371C750D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479D9C2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47BDC7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EC5440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291577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348F30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0A14757" w14:textId="316FC26C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463A939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503E0B6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7747A4F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CC23C6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CD4B30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6E46AEF" w14:textId="519867D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etapa</w:t>
            </w:r>
          </w:p>
        </w:tc>
        <w:tc>
          <w:tcPr>
            <w:tcW w:w="2113" w:type="dxa"/>
            <w:shd w:val="clear" w:color="auto" w:fill="auto"/>
            <w:noWrap/>
          </w:tcPr>
          <w:p w14:paraId="73E71B9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da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0419E4E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706FD16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6A3BE3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2952F4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043EFDF" w14:textId="2E8CE6F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4955E42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F1E711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DE5DED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2F98BB7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2C44BF2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FA25D34" w14:textId="7D1DE549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2DE690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96F58C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FACB49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9129F0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15D211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CCC6805" w14:textId="287D998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estado</w:t>
            </w:r>
          </w:p>
        </w:tc>
        <w:tc>
          <w:tcPr>
            <w:tcW w:w="2113" w:type="dxa"/>
            <w:shd w:val="clear" w:color="auto" w:fill="auto"/>
            <w:noWrap/>
          </w:tcPr>
          <w:p w14:paraId="08BF65C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1B05497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4AA01C4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54A022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A6BE625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8691D65" w14:textId="207A1A6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13995A3A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D270ED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5E70B7DA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A78D5D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340A75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54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25FCDE2" w14:textId="2CA6655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306A0974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EF98361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753201B8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B363028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8AFBB5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8B3FC6E" w14:textId="6374CE8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2BE80EC2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08AF9A1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E973E1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866F35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8E24347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B3BBEFB" w14:textId="44861BE3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0E1A61E7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52A8FA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6CD6682A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435FDA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0913F2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F313F3E" w14:textId="62FA2A4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1F541993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865CD2D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47D4110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330CB6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64F8B8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4A7F6C2" w14:textId="1F3A9633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4AB245F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34331E99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2829B5D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ABB62A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F8C66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FE1156C" w14:textId="28EAD74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18FF9133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F72178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76FCC917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6F37A1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C47EB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A3D97A8" w14:textId="3947C1E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37EFE0D2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890BB7F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375BD7F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77241C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A0A79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F4A2BC3" w14:textId="552B03A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5B7DC4DC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2F610D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4F1485F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5C3026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553256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1CF72CE" w14:textId="043ECE3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4E74291E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95A4D65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7858124D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23C31D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4092D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94D54DD" w14:textId="4EE0440D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46BD5C34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987206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FF26C93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CC133A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A5121C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589C83B" w14:textId="61893E26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11D3395B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F4C1B31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5BC1D6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F29D95C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AE7D787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B44168E" w14:textId="603BBCDD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E222E7B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05E3047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386ED68E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734CB6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3846321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8DBD87C" w14:textId="3C58398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450CCB50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6E093B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40903457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A2DC1E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F6C8B3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2263BA9" w14:textId="4293F54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4FCBAB71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37D0137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DA47BC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092A57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875C7A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979966F" w14:textId="39903DD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688CD359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D94F1E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611B67C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</w:tbl>
    <w:p w14:paraId="14E287B9" w14:textId="77777777" w:rsidR="00BE0DFB" w:rsidRPr="00FC17A9" w:rsidRDefault="00BE0DFB" w:rsidP="00FE3618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488637EB" w14:textId="77777777" w:rsidR="00BE0DFB" w:rsidRDefault="00BE0DFB" w:rsidP="002427E2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</w:p>
    <w:p w14:paraId="7E5BEE94" w14:textId="119D51AE" w:rsidR="00BE0DFB" w:rsidRDefault="00BE0DFB" w:rsidP="00BE0DFB">
      <w:pPr>
        <w:pStyle w:val="Legenda"/>
        <w:keepNext/>
        <w:jc w:val="left"/>
      </w:pPr>
      <w:r>
        <w:t xml:space="preserve">Quadro </w:t>
      </w:r>
      <w:r w:rsidR="000D5A75">
        <w:t>32</w:t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BE0DFB">
        <w:rPr>
          <w:b w:val="0"/>
          <w:bCs w:val="0"/>
        </w:rPr>
        <w:t>Lista de Casos de Uso: Ações do Jurídico</w:t>
      </w:r>
    </w:p>
    <w:tbl>
      <w:tblPr>
        <w:tblW w:w="98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6"/>
        <w:gridCol w:w="3010"/>
        <w:gridCol w:w="2113"/>
        <w:gridCol w:w="2413"/>
        <w:gridCol w:w="1759"/>
      </w:tblGrid>
      <w:tr w:rsidR="00BE0DFB" w:rsidRPr="00770AFF" w14:paraId="1B37FC58" w14:textId="77777777" w:rsidTr="001744DB">
        <w:trPr>
          <w:trHeight w:val="250"/>
          <w:tblHeader/>
          <w:jc w:val="center"/>
        </w:trPr>
        <w:tc>
          <w:tcPr>
            <w:tcW w:w="526" w:type="dxa"/>
            <w:shd w:val="clear" w:color="auto" w:fill="auto"/>
            <w:noWrap/>
            <w:vAlign w:val="bottom"/>
          </w:tcPr>
          <w:p w14:paraId="3CFE99D3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010" w:type="dxa"/>
            <w:shd w:val="clear" w:color="auto" w:fill="auto"/>
            <w:noWrap/>
            <w:vAlign w:val="bottom"/>
          </w:tcPr>
          <w:p w14:paraId="0E600B9F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2113" w:type="dxa"/>
            <w:shd w:val="clear" w:color="auto" w:fill="auto"/>
            <w:noWrap/>
            <w:vAlign w:val="bottom"/>
          </w:tcPr>
          <w:p w14:paraId="15AA8FAE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4B56D389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5CFE19FE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BE0DFB" w:rsidRPr="00770AFF" w14:paraId="17F1C8C5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491FC7E" w14:textId="21430D9F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F904A76" w14:textId="408973B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estado</w:t>
            </w:r>
          </w:p>
        </w:tc>
        <w:tc>
          <w:tcPr>
            <w:tcW w:w="2113" w:type="dxa"/>
            <w:shd w:val="clear" w:color="auto" w:fill="auto"/>
            <w:noWrap/>
          </w:tcPr>
          <w:p w14:paraId="6D855ECA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09267FD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BAC3171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07E1A3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1AFE5D7" w14:textId="35D1084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4112C64" w14:textId="4857A95D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61E0D683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99245CC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4B8C4D4B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093CF3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0BFFC34" w14:textId="57180A15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03B4363" w14:textId="0A347774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3C950767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3C49DD79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78C249BD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1255B1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18279D4" w14:textId="6701AAA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588A0F8" w14:textId="768134F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35941399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CC0B5B1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8070A5C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922A8B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1236761" w14:textId="09BC325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641C3AA" w14:textId="02CE87B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13FC18EB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9549FC6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4E8255CE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9DD508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1B01986" w14:textId="289DC86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BD012CE" w14:textId="6140D445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186E3C9C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817E2FE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76C1E90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C70976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A68340C" w14:textId="1D756D7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AA18FE5" w14:textId="4BEC4E8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331A0E5F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9A6259C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45FD9602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8E61F6C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66C371B" w14:textId="3F8C06D8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08B02F7" w14:textId="7A70C84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5FFD96D2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E8FCF02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0E05359A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1C0E19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F506134" w14:textId="6F90DDB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9ADE22E" w14:textId="753B206C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5ECAD3D4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62D530B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3D79D78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175779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F9AD491" w14:textId="0AE9F789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1D9846F" w14:textId="5A6D7CA4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50BA7449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C0BE5D2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F7C5FD7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7FE5DC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2790C49" w14:textId="7A9F849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8D903BD" w14:textId="5DF2D4B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387164D8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13694B2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55F375E3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F8EB2B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4618797" w14:textId="222F8CB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C9BB174" w14:textId="2AEEAA95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5BF383E2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8175FA7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3BD4863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74A6FC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06AEB87" w14:textId="3B27EB0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0DA53BC" w14:textId="6A8D7CC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02CB4E42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C85F04D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96087E6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DE5F02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DAFDEDF" w14:textId="265A8FB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F05CADA" w14:textId="1A4E234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1C441618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B1044CC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3A2C3B26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74E7CB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93AEFB9" w14:textId="0071B70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50B40BC" w14:textId="487932E8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0BBF2C70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0188ABF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088F94DC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96A64B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91416B4" w14:textId="3A443A1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16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2B7F27F" w14:textId="3ABEEC2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25DEDCB0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1C50AA6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F3683C8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AB97BC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A60715" w14:textId="3D70DF8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96AAB96" w14:textId="36D8678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4C45761A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FD0B0C5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41A2992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</w:tbl>
    <w:p w14:paraId="1A1B1395" w14:textId="5277A8F8" w:rsidR="00BE0DFB" w:rsidRPr="00FC17A9" w:rsidRDefault="00BE0DFB" w:rsidP="00BE0DFB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539A015E" w14:textId="77777777" w:rsidR="00721919" w:rsidRPr="00721919" w:rsidRDefault="00721919" w:rsidP="00BE0DF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353B3496" w14:textId="59C374ED" w:rsidR="00BE0DFB" w:rsidRDefault="00BE0DFB" w:rsidP="00FE3618">
      <w:pPr>
        <w:pStyle w:val="Legenda"/>
        <w:keepNext/>
        <w:jc w:val="left"/>
      </w:pPr>
      <w:r>
        <w:t xml:space="preserve">Quadro </w:t>
      </w:r>
      <w:r w:rsidR="000D5A75">
        <w:t>33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BE0DFB">
        <w:rPr>
          <w:b w:val="0"/>
          <w:bCs w:val="0"/>
          <w:noProof/>
        </w:rPr>
        <w:t>Lista de Casos de Uso: Ações do Físco</w:t>
      </w:r>
    </w:p>
    <w:tbl>
      <w:tblPr>
        <w:tblW w:w="98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6"/>
        <w:gridCol w:w="3010"/>
        <w:gridCol w:w="2113"/>
        <w:gridCol w:w="2413"/>
        <w:gridCol w:w="1759"/>
      </w:tblGrid>
      <w:tr w:rsidR="00BE0DFB" w:rsidRPr="00770AFF" w14:paraId="7D716EBF" w14:textId="77777777" w:rsidTr="001744DB">
        <w:trPr>
          <w:trHeight w:val="250"/>
          <w:tblHeader/>
          <w:jc w:val="center"/>
        </w:trPr>
        <w:tc>
          <w:tcPr>
            <w:tcW w:w="526" w:type="dxa"/>
            <w:shd w:val="clear" w:color="auto" w:fill="auto"/>
            <w:noWrap/>
            <w:vAlign w:val="bottom"/>
          </w:tcPr>
          <w:p w14:paraId="1BCAE9A9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010" w:type="dxa"/>
            <w:shd w:val="clear" w:color="auto" w:fill="auto"/>
            <w:noWrap/>
            <w:vAlign w:val="bottom"/>
          </w:tcPr>
          <w:p w14:paraId="5272CA84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2113" w:type="dxa"/>
            <w:shd w:val="clear" w:color="auto" w:fill="auto"/>
            <w:noWrap/>
            <w:vAlign w:val="bottom"/>
          </w:tcPr>
          <w:p w14:paraId="18D006CB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7FA14F3E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6A69F1E3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BE0DFB" w:rsidRPr="00770AFF" w14:paraId="74E33DB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3B29B10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5F36A15" w14:textId="65997E8F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estado</w:t>
            </w:r>
          </w:p>
        </w:tc>
        <w:tc>
          <w:tcPr>
            <w:tcW w:w="2113" w:type="dxa"/>
            <w:shd w:val="clear" w:color="auto" w:fill="auto"/>
            <w:noWrap/>
          </w:tcPr>
          <w:p w14:paraId="1639AD74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DBFFE80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99359A8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8F172E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CC4BFA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2FA09EB" w14:textId="28A139D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3D5B4D72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2B6D66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6B4CB610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9D8F7A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D2FCA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634B8E3" w14:textId="74B4336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5FA5CB35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6719C1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7F7D6D5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7F6103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3A09E8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3EF5081" w14:textId="7B2F04F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2EF03111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F972899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4FD641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4859A4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5D8CEA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97C606B" w14:textId="798E3DC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538B9FA5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E784E51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586136F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378A90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47BC69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B7E8F49" w14:textId="59130D6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114BA3BC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DD5305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6ABAF8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4D9400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6FA329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774712C" w14:textId="38F814C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2926916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7A51640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23537C6E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A769F9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D796179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49D2325" w14:textId="2F2A24C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3B5A012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6EB36A6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089C2CFD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A31BFB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3D5D1E7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CE26788" w14:textId="3DA81AA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34AA935D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EE43127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33E5AE4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6BEA1A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195602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A9644E8" w14:textId="5A94151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61DE4D79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84F08F4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B1744FD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F94D626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A4BAA4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3D04B3E" w14:textId="5EB88C9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48E3877A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BD13A1F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04AF9932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BBB253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BE8587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B973702" w14:textId="5516E3E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032616C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7449BF8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E206478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0E53B7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590603D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EC8DE26" w14:textId="735447C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AFF376A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BFDAEA8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E22320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CD6979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52600E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FD166C" w14:textId="014BB3E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1522724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7B47E4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625E0AF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06B3F4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F82661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893E304" w14:textId="520EC04C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4C78D5B0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2AA947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750F20D3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E4E498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D68688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97EF109" w14:textId="1EC1C5C5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15F1D8FD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A1E18F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FB1426D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008709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C66C81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E16AEF6" w14:textId="6E30710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3742EB55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D4AFF29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12B9538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</w:tbl>
    <w:p w14:paraId="3ED341BE" w14:textId="77777777" w:rsidR="00BE0DFB" w:rsidRPr="00FC17A9" w:rsidRDefault="00BE0DFB" w:rsidP="00FE3618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09EEE09E" w14:textId="77777777" w:rsidR="00C47F89" w:rsidRPr="00C47F89" w:rsidRDefault="00C47F89" w:rsidP="00C47F89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</w:p>
    <w:p w14:paraId="5B4BDF31" w14:textId="52DFCB92" w:rsidR="00B16664" w:rsidRDefault="00B16664" w:rsidP="00FE3618">
      <w:pPr>
        <w:pStyle w:val="Legenda"/>
        <w:keepNext/>
        <w:ind w:left="-426" w:firstLine="426"/>
        <w:jc w:val="left"/>
      </w:pPr>
      <w:r>
        <w:t xml:space="preserve">Quadro </w:t>
      </w:r>
      <w:r w:rsidR="000D5A75">
        <w:t>34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B16664">
        <w:rPr>
          <w:b w:val="0"/>
          <w:bCs w:val="0"/>
          <w:noProof/>
        </w:rPr>
        <w:t>Lista de Casos de Uso: Ações do  Sistema</w:t>
      </w:r>
    </w:p>
    <w:tbl>
      <w:tblPr>
        <w:tblW w:w="984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53"/>
        <w:gridCol w:w="3169"/>
        <w:gridCol w:w="1728"/>
        <w:gridCol w:w="2540"/>
        <w:gridCol w:w="1852"/>
      </w:tblGrid>
      <w:tr w:rsidR="00B16664" w:rsidRPr="00770AFF" w14:paraId="37D863FD" w14:textId="77777777" w:rsidTr="00FE3618">
        <w:trPr>
          <w:trHeight w:val="253"/>
          <w:tblHeader/>
          <w:jc w:val="center"/>
        </w:trPr>
        <w:tc>
          <w:tcPr>
            <w:tcW w:w="553" w:type="dxa"/>
            <w:shd w:val="clear" w:color="auto" w:fill="auto"/>
            <w:noWrap/>
            <w:vAlign w:val="bottom"/>
          </w:tcPr>
          <w:p w14:paraId="15ECF76A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169" w:type="dxa"/>
            <w:shd w:val="clear" w:color="auto" w:fill="auto"/>
            <w:noWrap/>
            <w:vAlign w:val="bottom"/>
          </w:tcPr>
          <w:p w14:paraId="3EDC6943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1728" w:type="dxa"/>
            <w:shd w:val="clear" w:color="auto" w:fill="auto"/>
            <w:noWrap/>
            <w:vAlign w:val="bottom"/>
          </w:tcPr>
          <w:p w14:paraId="28BEFB52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540" w:type="dxa"/>
            <w:shd w:val="clear" w:color="auto" w:fill="auto"/>
            <w:noWrap/>
            <w:vAlign w:val="bottom"/>
          </w:tcPr>
          <w:p w14:paraId="41BC334F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852" w:type="dxa"/>
            <w:shd w:val="clear" w:color="auto" w:fill="auto"/>
            <w:noWrap/>
            <w:vAlign w:val="bottom"/>
          </w:tcPr>
          <w:p w14:paraId="6C093237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E92184" w:rsidRPr="00770AFF" w14:paraId="532908FB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0380AC11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01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7A55C2C4" w14:textId="5544C9BA" w:rsidR="00E92184" w:rsidRPr="00770AFF" w:rsidRDefault="00E92184" w:rsidP="00E92184">
            <w:pPr>
              <w:pStyle w:val="NormalWeb"/>
              <w:spacing w:before="0" w:beforeAutospacing="0" w:after="0" w:afterAutospacing="0"/>
              <w:ind w:left="709" w:hanging="709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estado</w:t>
            </w:r>
          </w:p>
        </w:tc>
        <w:tc>
          <w:tcPr>
            <w:tcW w:w="1728" w:type="dxa"/>
            <w:shd w:val="clear" w:color="auto" w:fill="auto"/>
            <w:noWrap/>
            <w:vAlign w:val="center"/>
          </w:tcPr>
          <w:p w14:paraId="471DDB0E" w14:textId="43AA59C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  <w:vAlign w:val="center"/>
          </w:tcPr>
          <w:p w14:paraId="5F6979AE" w14:textId="6EE100FE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Listar Estado</w:t>
            </w:r>
          </w:p>
        </w:tc>
        <w:tc>
          <w:tcPr>
            <w:tcW w:w="1852" w:type="dxa"/>
            <w:shd w:val="clear" w:color="auto" w:fill="auto"/>
            <w:noWrap/>
          </w:tcPr>
          <w:p w14:paraId="6C6E00FE" w14:textId="1B540D29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23E5F79F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684A76FF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0BC41179" w14:textId="397F1464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Sistema lista cidade</w:t>
            </w:r>
          </w:p>
        </w:tc>
        <w:tc>
          <w:tcPr>
            <w:tcW w:w="1728" w:type="dxa"/>
            <w:shd w:val="clear" w:color="auto" w:fill="auto"/>
            <w:noWrap/>
          </w:tcPr>
          <w:p w14:paraId="7BDEF398" w14:textId="7942A12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540" w:type="dxa"/>
            <w:shd w:val="clear" w:color="auto" w:fill="auto"/>
            <w:noWrap/>
          </w:tcPr>
          <w:p w14:paraId="3334079B" w14:textId="72820DB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852" w:type="dxa"/>
            <w:shd w:val="clear" w:color="auto" w:fill="auto"/>
            <w:noWrap/>
          </w:tcPr>
          <w:p w14:paraId="6E1482AC" w14:textId="758BD94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0D45CC8F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48596168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27FABA09" w14:textId="77D51CE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bairro</w:t>
            </w:r>
          </w:p>
        </w:tc>
        <w:tc>
          <w:tcPr>
            <w:tcW w:w="1728" w:type="dxa"/>
            <w:shd w:val="clear" w:color="auto" w:fill="auto"/>
            <w:noWrap/>
          </w:tcPr>
          <w:p w14:paraId="58BFAA48" w14:textId="0C2D0CB1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4BF48324" w14:textId="4E75D6AE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852" w:type="dxa"/>
            <w:shd w:val="clear" w:color="auto" w:fill="auto"/>
            <w:noWrap/>
          </w:tcPr>
          <w:p w14:paraId="7E57E6FF" w14:textId="01D67696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556AC6F6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49C5509B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31B22F2A" w14:textId="75AFDAA0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tipo logradouro</w:t>
            </w:r>
          </w:p>
        </w:tc>
        <w:tc>
          <w:tcPr>
            <w:tcW w:w="1728" w:type="dxa"/>
            <w:shd w:val="clear" w:color="auto" w:fill="auto"/>
            <w:noWrap/>
          </w:tcPr>
          <w:p w14:paraId="1BC82478" w14:textId="374CACB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682BCAA3" w14:textId="7053DAE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 w:rsidR="002427E2">
              <w:rPr>
                <w:color w:val="000000"/>
                <w:kern w:val="24"/>
              </w:rPr>
              <w:t>Tipo</w:t>
            </w:r>
            <w:r>
              <w:rPr>
                <w:color w:val="000000"/>
                <w:kern w:val="24"/>
              </w:rPr>
              <w:t>Logradouro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7309AE25" w14:textId="0224C3E2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139CCFBC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7C5FBF94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00458668" w14:textId="52472B43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logradouro</w:t>
            </w:r>
          </w:p>
        </w:tc>
        <w:tc>
          <w:tcPr>
            <w:tcW w:w="1728" w:type="dxa"/>
            <w:shd w:val="clear" w:color="auto" w:fill="auto"/>
            <w:noWrap/>
          </w:tcPr>
          <w:p w14:paraId="0641FE27" w14:textId="138A5D6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2CBFE4C1" w14:textId="76DC3A57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 w:rsidR="002427E2">
              <w:rPr>
                <w:color w:val="000000"/>
                <w:kern w:val="24"/>
              </w:rPr>
              <w:t>Logradouro</w:t>
            </w:r>
          </w:p>
        </w:tc>
        <w:tc>
          <w:tcPr>
            <w:tcW w:w="1852" w:type="dxa"/>
            <w:shd w:val="clear" w:color="auto" w:fill="auto"/>
            <w:noWrap/>
          </w:tcPr>
          <w:p w14:paraId="58B78602" w14:textId="31F523A2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44E2C1DC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6581D916" w14:textId="5ABBF01E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1720266" w14:textId="312302E0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munícipe</w:t>
            </w:r>
          </w:p>
        </w:tc>
        <w:tc>
          <w:tcPr>
            <w:tcW w:w="1728" w:type="dxa"/>
            <w:shd w:val="clear" w:color="auto" w:fill="auto"/>
            <w:noWrap/>
          </w:tcPr>
          <w:p w14:paraId="4DD2E1FD" w14:textId="77EC7E8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2E348612" w14:textId="6DD4111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30082E3E" w14:textId="716FAAA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0E3578D3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4A33FDBF" w14:textId="6541EF1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79A66A5" w14:textId="45E22DA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engenheiro</w:t>
            </w:r>
          </w:p>
        </w:tc>
        <w:tc>
          <w:tcPr>
            <w:tcW w:w="1728" w:type="dxa"/>
            <w:shd w:val="clear" w:color="auto" w:fill="auto"/>
            <w:noWrap/>
          </w:tcPr>
          <w:p w14:paraId="0960B51E" w14:textId="46BF1613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5E10E5F6" w14:textId="35E31666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852" w:type="dxa"/>
            <w:shd w:val="clear" w:color="auto" w:fill="auto"/>
            <w:noWrap/>
          </w:tcPr>
          <w:p w14:paraId="4952F2B2" w14:textId="019E68BE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177825FE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3468E82E" w14:textId="5095484B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37A00906" w14:textId="0BD2E71D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fiscal</w:t>
            </w:r>
          </w:p>
        </w:tc>
        <w:tc>
          <w:tcPr>
            <w:tcW w:w="1728" w:type="dxa"/>
            <w:shd w:val="clear" w:color="auto" w:fill="auto"/>
            <w:noWrap/>
          </w:tcPr>
          <w:p w14:paraId="1186FCA1" w14:textId="2BBEBBAF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029670FA" w14:textId="5DC780F1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852" w:type="dxa"/>
            <w:shd w:val="clear" w:color="auto" w:fill="auto"/>
            <w:noWrap/>
          </w:tcPr>
          <w:p w14:paraId="6078DB0B" w14:textId="6401587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25C2D75A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77564874" w14:textId="201DAEB4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4267969" w14:textId="517BD97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tipo usuário</w:t>
            </w:r>
          </w:p>
        </w:tc>
        <w:tc>
          <w:tcPr>
            <w:tcW w:w="1728" w:type="dxa"/>
            <w:shd w:val="clear" w:color="auto" w:fill="auto"/>
            <w:noWrap/>
          </w:tcPr>
          <w:p w14:paraId="130C80F2" w14:textId="4F32E7D0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61BB888C" w14:textId="7C19623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72724B62" w14:textId="40560E61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0B574FD6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3ECC6F23" w14:textId="6EFEC06A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3D06A94" w14:textId="6BBA22AD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usuário</w:t>
            </w:r>
          </w:p>
        </w:tc>
        <w:tc>
          <w:tcPr>
            <w:tcW w:w="1728" w:type="dxa"/>
            <w:shd w:val="clear" w:color="auto" w:fill="auto"/>
            <w:noWrap/>
          </w:tcPr>
          <w:p w14:paraId="2D9599F1" w14:textId="6EF3FC16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5F3F74C9" w14:textId="7CEB7AC3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207032BD" w14:textId="7F88295F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3E528ED1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54C68F31" w14:textId="276A0160" w:rsidR="00E92184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60703486" w14:textId="231C2A17" w:rsidR="00E92184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auditoria</w:t>
            </w:r>
          </w:p>
        </w:tc>
        <w:tc>
          <w:tcPr>
            <w:tcW w:w="1728" w:type="dxa"/>
            <w:shd w:val="clear" w:color="auto" w:fill="auto"/>
            <w:noWrap/>
          </w:tcPr>
          <w:p w14:paraId="4B9BDDD5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359A1676" w14:textId="100D3AD2" w:rsidR="00E92184" w:rsidRPr="00B56874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Lista</w:t>
            </w:r>
            <w:r w:rsidR="00C47F89">
              <w:rPr>
                <w:color w:val="000000"/>
                <w:kern w:val="24"/>
              </w:rPr>
              <w:t>r</w:t>
            </w:r>
            <w:r>
              <w:rPr>
                <w:color w:val="000000"/>
                <w:kern w:val="24"/>
              </w:rPr>
              <w:t xml:space="preserve"> Auditoria</w:t>
            </w:r>
          </w:p>
        </w:tc>
        <w:tc>
          <w:tcPr>
            <w:tcW w:w="1852" w:type="dxa"/>
            <w:shd w:val="clear" w:color="auto" w:fill="auto"/>
            <w:noWrap/>
          </w:tcPr>
          <w:p w14:paraId="735C7DC9" w14:textId="0034F3B2" w:rsidR="00E92184" w:rsidRPr="003375BB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5234F6C2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2F9E69AF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6B49271A" w14:textId="1A86332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imóvel</w:t>
            </w:r>
          </w:p>
        </w:tc>
        <w:tc>
          <w:tcPr>
            <w:tcW w:w="1728" w:type="dxa"/>
            <w:shd w:val="clear" w:color="auto" w:fill="auto"/>
            <w:noWrap/>
          </w:tcPr>
          <w:p w14:paraId="706E0A0D" w14:textId="211ADCE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48848D6F" w14:textId="51A721A1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2032A6C7" w14:textId="3ACF6182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273F659F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54EB61D8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13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65156E7D" w14:textId="3B7CB8C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tipo processo</w:t>
            </w:r>
          </w:p>
        </w:tc>
        <w:tc>
          <w:tcPr>
            <w:tcW w:w="1728" w:type="dxa"/>
            <w:shd w:val="clear" w:color="auto" w:fill="auto"/>
            <w:noWrap/>
          </w:tcPr>
          <w:p w14:paraId="023C9525" w14:textId="1E99DFD7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693256D9" w14:textId="37F47E4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4B3ABBB1" w14:textId="68AB8A0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7B543118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462A42F4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5E575B56" w14:textId="657EFD3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processo</w:t>
            </w:r>
          </w:p>
        </w:tc>
        <w:tc>
          <w:tcPr>
            <w:tcW w:w="1728" w:type="dxa"/>
            <w:shd w:val="clear" w:color="auto" w:fill="auto"/>
            <w:noWrap/>
          </w:tcPr>
          <w:p w14:paraId="5857E422" w14:textId="102D04FD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3ED7C9CA" w14:textId="0700AA6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852" w:type="dxa"/>
            <w:shd w:val="clear" w:color="auto" w:fill="auto"/>
            <w:noWrap/>
          </w:tcPr>
          <w:p w14:paraId="77651143" w14:textId="648B0A7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3972F1D0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67EC6C5D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7406155B" w14:textId="5FB655D9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etapa</w:t>
            </w:r>
          </w:p>
        </w:tc>
        <w:tc>
          <w:tcPr>
            <w:tcW w:w="1728" w:type="dxa"/>
            <w:shd w:val="clear" w:color="auto" w:fill="auto"/>
            <w:noWrap/>
          </w:tcPr>
          <w:p w14:paraId="286E41A4" w14:textId="2A251522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28D8F48A" w14:textId="0DD79027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852" w:type="dxa"/>
            <w:shd w:val="clear" w:color="auto" w:fill="auto"/>
            <w:noWrap/>
          </w:tcPr>
          <w:p w14:paraId="262A224F" w14:textId="2E973956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09917CC1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09B38C7C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821354E" w14:textId="6831309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tipo documento</w:t>
            </w:r>
          </w:p>
        </w:tc>
        <w:tc>
          <w:tcPr>
            <w:tcW w:w="1728" w:type="dxa"/>
            <w:shd w:val="clear" w:color="auto" w:fill="auto"/>
            <w:noWrap/>
          </w:tcPr>
          <w:p w14:paraId="3D06DD62" w14:textId="6BA88E2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4B67CF98" w14:textId="3D7B774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6893CFA3" w14:textId="0290EC1D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2E645953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2D6BB81A" w14:textId="77777777" w:rsidR="00E92184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18829BEF" w14:textId="44EECC8A" w:rsidR="00E92184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documento processo</w:t>
            </w:r>
          </w:p>
        </w:tc>
        <w:tc>
          <w:tcPr>
            <w:tcW w:w="1728" w:type="dxa"/>
            <w:shd w:val="clear" w:color="auto" w:fill="auto"/>
            <w:noWrap/>
          </w:tcPr>
          <w:p w14:paraId="65A4D52C" w14:textId="7B88C50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7F92DF68" w14:textId="6EC33A73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4091A499" w14:textId="0B710AC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</w:tbl>
    <w:p w14:paraId="40F056FC" w14:textId="1A462AF0" w:rsidR="00B16664" w:rsidRPr="00FC17A9" w:rsidRDefault="00B16664" w:rsidP="00FE3618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34D1FA25" w14:textId="77777777" w:rsidR="006C04EC" w:rsidRDefault="006C04EC" w:rsidP="000959C0"/>
    <w:p w14:paraId="7676236C" w14:textId="30146962" w:rsidR="000959C0" w:rsidRDefault="000959C0" w:rsidP="000959C0">
      <w:pPr>
        <w:pStyle w:val="Ttulo2"/>
        <w:numPr>
          <w:ilvl w:val="0"/>
          <w:numId w:val="0"/>
        </w:numPr>
        <w:rPr>
          <w:szCs w:val="24"/>
        </w:rPr>
      </w:pPr>
      <w:bookmarkStart w:id="61" w:name="_Toc182230640"/>
      <w:r w:rsidRPr="000959C0">
        <w:rPr>
          <w:szCs w:val="24"/>
        </w:rPr>
        <w:t>3.</w:t>
      </w:r>
      <w:r w:rsidR="006C04EC">
        <w:rPr>
          <w:szCs w:val="24"/>
        </w:rPr>
        <w:t>4</w:t>
      </w:r>
      <w:r w:rsidRPr="000959C0">
        <w:rPr>
          <w:szCs w:val="24"/>
        </w:rPr>
        <w:t xml:space="preserve">. Diagrama de </w:t>
      </w:r>
      <w:r w:rsidR="00B93752">
        <w:rPr>
          <w:szCs w:val="24"/>
        </w:rPr>
        <w:t>Casos de Uso</w:t>
      </w:r>
      <w:bookmarkEnd w:id="61"/>
    </w:p>
    <w:p w14:paraId="2D39D91A" w14:textId="6E99FCB6" w:rsidR="00732FB4" w:rsidRPr="00B94371" w:rsidRDefault="00C14997" w:rsidP="00B94371">
      <w:pPr>
        <w:pStyle w:val="Pargrafo"/>
        <w:spacing w:before="0" w:line="360" w:lineRule="auto"/>
      </w:pPr>
      <w:r>
        <w:t>O Diagrama de Casos de Uso é uma ferramenta essencial dentro da Engenharia de Software, usada para representar visualmente as interações entre os atores externos e o sistema. Ele fornece uma visão clara das funcionalidades que o sistema deve oferecer, facilitando o entendimento tanto por desenvolvedores quanto por usuários. Segundo Pressman (2016), "o diagrama de casos de uso descreve o comportamento de um sistema do ponto de vista de um usuário externo", sendo uma ferramenta fundamental para a análise de requisitos e comunicação entre equipes.</w:t>
      </w:r>
    </w:p>
    <w:p w14:paraId="1F4A7F75" w14:textId="77777777" w:rsidR="0098235B" w:rsidRDefault="0098235B" w:rsidP="000959C0"/>
    <w:p w14:paraId="4B37AC91" w14:textId="3371E729" w:rsidR="004C4A71" w:rsidRDefault="004C4A71" w:rsidP="004C4A71">
      <w:pPr>
        <w:pStyle w:val="Legenda"/>
        <w:keepNext/>
        <w:jc w:val="both"/>
      </w:pPr>
      <w:bookmarkStart w:id="62" w:name="_Toc183156032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81667D">
        <w:rPr>
          <w:noProof/>
        </w:rPr>
        <w:t>6</w:t>
      </w:r>
      <w:r w:rsidR="00610352">
        <w:rPr>
          <w:noProof/>
        </w:rPr>
        <w:fldChar w:fldCharType="end"/>
      </w:r>
      <w:r w:rsidRPr="004C4A71">
        <w:rPr>
          <w:b w:val="0"/>
          <w:bCs w:val="0"/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4C4A71">
        <w:rPr>
          <w:b w:val="0"/>
          <w:bCs w:val="0"/>
          <w:noProof/>
        </w:rPr>
        <w:t>Diagrama de Caso de Uso Geral: Visão do Administrador</w:t>
      </w:r>
      <w:bookmarkEnd w:id="62"/>
    </w:p>
    <w:p w14:paraId="45DCE196" w14:textId="5E095270" w:rsidR="00B623C1" w:rsidRDefault="004C4A71" w:rsidP="004C4A71">
      <w:pPr>
        <w:ind w:firstLine="0"/>
        <w:jc w:val="center"/>
      </w:pPr>
      <w:r>
        <w:rPr>
          <w:noProof/>
        </w:rPr>
        <w:drawing>
          <wp:inline distT="0" distB="0" distL="0" distR="0" wp14:anchorId="26AC6B41" wp14:editId="105F3796">
            <wp:extent cx="5753100" cy="4000500"/>
            <wp:effectExtent l="0" t="0" r="0" b="0"/>
            <wp:docPr id="750926393" name="Imagem 75092639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926393" name="Imagem 750926393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211B7" w14:textId="77777777" w:rsidR="004C4A71" w:rsidRPr="00FC17A9" w:rsidRDefault="004C4A71" w:rsidP="004C4A71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00D6DCB8" w14:textId="77777777" w:rsidR="004719A1" w:rsidRDefault="004719A1" w:rsidP="004719A1">
      <w:pPr>
        <w:ind w:firstLine="0"/>
        <w:jc w:val="center"/>
      </w:pPr>
    </w:p>
    <w:p w14:paraId="414B213C" w14:textId="0606ECC7" w:rsidR="00A77264" w:rsidRPr="0022538F" w:rsidRDefault="006C04EC" w:rsidP="001F6E8B">
      <w:pPr>
        <w:pStyle w:val="Ttulo2"/>
        <w:numPr>
          <w:ilvl w:val="0"/>
          <w:numId w:val="0"/>
        </w:numPr>
        <w:rPr>
          <w:szCs w:val="24"/>
        </w:rPr>
      </w:pPr>
      <w:bookmarkStart w:id="63" w:name="_Toc182230641"/>
      <w:r>
        <w:rPr>
          <w:szCs w:val="24"/>
        </w:rPr>
        <w:lastRenderedPageBreak/>
        <w:t>3.5</w:t>
      </w:r>
      <w:r w:rsidR="000959C0" w:rsidRPr="000959C0">
        <w:rPr>
          <w:szCs w:val="24"/>
        </w:rPr>
        <w:t>. Diagrama de Casos de uso individuais</w:t>
      </w:r>
      <w:bookmarkEnd w:id="63"/>
    </w:p>
    <w:p w14:paraId="57D47212" w14:textId="06ECC80F" w:rsidR="0022538F" w:rsidRDefault="00C14997" w:rsidP="0022538F">
      <w:pPr>
        <w:pStyle w:val="Pargrafo"/>
        <w:spacing w:before="0" w:line="360" w:lineRule="auto"/>
      </w:pPr>
      <w:r w:rsidRPr="00C14997">
        <w:t>Abordaremos dois casos de uso específicos, baseados no diagrama de caso de uso do administrador, que ilustram as principais responsabilidades deste ator no sistema. O papel do administrador é fundamental, pois ele é encarregado de tarefas como a manutenção de dados e a gestão de permissões, assegurando o funcionamento correto e seguro do sistema.</w:t>
      </w:r>
    </w:p>
    <w:p w14:paraId="7CEC965B" w14:textId="77777777" w:rsidR="00BD1A71" w:rsidRDefault="00BD1A71" w:rsidP="00A77264">
      <w:pPr>
        <w:ind w:firstLine="0"/>
      </w:pPr>
    </w:p>
    <w:p w14:paraId="1596EB98" w14:textId="1C246EED" w:rsidR="00A40043" w:rsidRDefault="00A77264" w:rsidP="00A77264">
      <w:pPr>
        <w:ind w:firstLine="0"/>
      </w:pPr>
      <w:r w:rsidRPr="00A77264">
        <w:t xml:space="preserve">3.5.1 – Caso de uso: </w:t>
      </w:r>
      <w:r w:rsidR="0022538F">
        <w:t xml:space="preserve">Administrador - </w:t>
      </w:r>
      <w:r w:rsidRPr="00A77264">
        <w:t xml:space="preserve">Cadastrar </w:t>
      </w:r>
      <w:r w:rsidR="0022538F">
        <w:t>Estado</w:t>
      </w:r>
    </w:p>
    <w:p w14:paraId="3CC0354B" w14:textId="77777777" w:rsidR="00943BD3" w:rsidRDefault="00943BD3" w:rsidP="00A77264">
      <w:pPr>
        <w:ind w:firstLine="0"/>
      </w:pPr>
    </w:p>
    <w:p w14:paraId="53BEA291" w14:textId="321EB7E5" w:rsidR="00943BD3" w:rsidRPr="00A77264" w:rsidRDefault="00943BD3" w:rsidP="00943BD3">
      <w:pPr>
        <w:ind w:firstLine="709"/>
      </w:pPr>
      <w:r w:rsidRPr="00943BD3">
        <w:t xml:space="preserve">A </w:t>
      </w:r>
      <w:r w:rsidRPr="00943BD3">
        <w:rPr>
          <w:b/>
        </w:rPr>
        <w:t>Figura 4</w:t>
      </w:r>
      <w:r w:rsidRPr="00943BD3">
        <w:t xml:space="preserve"> mostra um diagrama de caso de uso que descreve a funcionalidade de </w:t>
      </w:r>
      <w:r w:rsidR="00A62763">
        <w:t>Cadastrar Estado</w:t>
      </w:r>
      <w:r w:rsidRPr="00943BD3">
        <w:t xml:space="preserve"> executada pelo administrador. Neste caso, o administrador interage com o sistema para </w:t>
      </w:r>
      <w:r w:rsidR="00A62763">
        <w:t>cadastrar</w:t>
      </w:r>
      <w:r w:rsidRPr="00943BD3">
        <w:t xml:space="preserve"> informações de estado.</w:t>
      </w:r>
    </w:p>
    <w:p w14:paraId="2D44F4DF" w14:textId="3C0E9590" w:rsidR="00300F1A" w:rsidRDefault="00300F1A" w:rsidP="00300F1A">
      <w:pPr>
        <w:pStyle w:val="Legenda"/>
        <w:keepNext/>
        <w:jc w:val="left"/>
      </w:pPr>
      <w:bookmarkStart w:id="64" w:name="_Toc183156033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81667D">
        <w:rPr>
          <w:noProof/>
        </w:rPr>
        <w:t>7</w:t>
      </w:r>
      <w:r w:rsidR="00610352">
        <w:rPr>
          <w:noProof/>
        </w:rPr>
        <w:fldChar w:fldCharType="end"/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300F1A">
        <w:rPr>
          <w:b w:val="0"/>
          <w:bCs w:val="0"/>
          <w:noProof/>
        </w:rPr>
        <w:t>Diagrama de Caso de Uso Específico: Admini</w:t>
      </w:r>
      <w:r w:rsidR="004C6F62">
        <w:rPr>
          <w:b w:val="0"/>
          <w:bCs w:val="0"/>
          <w:noProof/>
        </w:rPr>
        <w:t>s</w:t>
      </w:r>
      <w:r w:rsidRPr="00300F1A">
        <w:rPr>
          <w:b w:val="0"/>
          <w:bCs w:val="0"/>
          <w:noProof/>
        </w:rPr>
        <w:t xml:space="preserve">trador </w:t>
      </w:r>
      <w:r w:rsidR="00377CE6" w:rsidRPr="00FD3E57">
        <w:t>–</w:t>
      </w:r>
      <w:r w:rsidR="00377CE6">
        <w:t xml:space="preserve"> </w:t>
      </w:r>
      <w:r w:rsidRPr="00300F1A">
        <w:rPr>
          <w:b w:val="0"/>
          <w:bCs w:val="0"/>
          <w:noProof/>
        </w:rPr>
        <w:t>Cadastrar Estado</w:t>
      </w:r>
      <w:bookmarkEnd w:id="64"/>
    </w:p>
    <w:p w14:paraId="74C36862" w14:textId="196374D6" w:rsidR="00A77264" w:rsidRDefault="00207C29" w:rsidP="00A77264">
      <w:pPr>
        <w:ind w:firstLine="0"/>
        <w:jc w:val="center"/>
      </w:pPr>
      <w:r>
        <w:rPr>
          <w:noProof/>
        </w:rPr>
        <w:drawing>
          <wp:inline distT="0" distB="0" distL="0" distR="0" wp14:anchorId="03664847" wp14:editId="16B42E5D">
            <wp:extent cx="5753100" cy="2486025"/>
            <wp:effectExtent l="0" t="0" r="0" b="9525"/>
            <wp:docPr id="1834755927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0DAC6" w14:textId="50487590" w:rsidR="00300F1A" w:rsidRPr="00FC17A9" w:rsidRDefault="00300F1A" w:rsidP="00300F1A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</w:t>
      </w:r>
      <w:r w:rsidR="008755E4" w:rsidRPr="00FC17A9">
        <w:rPr>
          <w:color w:val="000000" w:themeColor="text1"/>
          <w:sz w:val="22"/>
          <w:szCs w:val="22"/>
        </w:rPr>
        <w:t>.</w:t>
      </w:r>
    </w:p>
    <w:p w14:paraId="1801565B" w14:textId="2E8F04CC" w:rsidR="0022538F" w:rsidRDefault="00A62763" w:rsidP="00FC17A9">
      <w:pPr>
        <w:spacing w:after="240"/>
        <w:ind w:firstLine="709"/>
      </w:pPr>
      <w:r w:rsidRPr="00A62763">
        <w:t xml:space="preserve">O </w:t>
      </w:r>
      <w:r w:rsidRPr="004E1507">
        <w:t>Quadro 26</w:t>
      </w:r>
      <w:r>
        <w:rPr>
          <w:b/>
        </w:rPr>
        <w:t xml:space="preserve"> </w:t>
      </w:r>
      <w:r w:rsidRPr="00A62763">
        <w:t>ilustra o procedimento para o caso de uso Cadastrar Estado, especificando as fases que um administrador realiza ao interagir com o sistema para inserir ou modificar informações de estado. Este procedimento assegura o registro adequado das informações, assegurando desta forma a integridade dos dados administrativos do sistema.</w:t>
      </w:r>
    </w:p>
    <w:p w14:paraId="4E971B42" w14:textId="40E193E4" w:rsidR="00905369" w:rsidRPr="00905369" w:rsidRDefault="00BD1A71" w:rsidP="00905369">
      <w:pPr>
        <w:pStyle w:val="Legenda"/>
        <w:keepNext/>
        <w:jc w:val="left"/>
        <w:rPr>
          <w:b w:val="0"/>
          <w:bCs w:val="0"/>
        </w:rPr>
      </w:pPr>
      <w:r>
        <w:t>Quadro</w:t>
      </w:r>
      <w:r w:rsidR="00905369">
        <w:t xml:space="preserve"> </w:t>
      </w:r>
      <w:r w:rsidR="00943BD3">
        <w:t>26</w:t>
      </w:r>
      <w:r w:rsidR="00905369"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="00905369" w:rsidRPr="00905369">
        <w:rPr>
          <w:b w:val="0"/>
          <w:bCs w:val="0"/>
          <w:noProof/>
        </w:rPr>
        <w:t xml:space="preserve">Fluxo do Caso de Uso: Adminsitrador </w:t>
      </w:r>
      <w:r w:rsidR="00377CE6" w:rsidRPr="00FD3E57">
        <w:t>–</w:t>
      </w:r>
      <w:r w:rsidR="00377CE6">
        <w:t xml:space="preserve"> </w:t>
      </w:r>
      <w:r w:rsidR="00905369" w:rsidRPr="00905369">
        <w:rPr>
          <w:b w:val="0"/>
          <w:bCs w:val="0"/>
          <w:noProof/>
        </w:rPr>
        <w:t>Cadastrar Estado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300F1A" w14:paraId="71420D2D" w14:textId="77777777" w:rsidTr="00C21911">
        <w:trPr>
          <w:trHeight w:val="419"/>
          <w:jc w:val="center"/>
        </w:trPr>
        <w:tc>
          <w:tcPr>
            <w:tcW w:w="9062" w:type="dxa"/>
            <w:gridSpan w:val="2"/>
          </w:tcPr>
          <w:p w14:paraId="6059D4B5" w14:textId="589972FD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300F1A" w14:paraId="169BBCA3" w14:textId="77777777" w:rsidTr="001744DB">
        <w:trPr>
          <w:jc w:val="center"/>
        </w:trPr>
        <w:tc>
          <w:tcPr>
            <w:tcW w:w="4531" w:type="dxa"/>
          </w:tcPr>
          <w:p w14:paraId="38FCC356" w14:textId="052A8EC3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2278FD57" w14:textId="0393A946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Cadastrar Estado</w:t>
            </w:r>
          </w:p>
        </w:tc>
      </w:tr>
      <w:tr w:rsidR="00300F1A" w14:paraId="21012F32" w14:textId="77777777" w:rsidTr="001744DB">
        <w:trPr>
          <w:jc w:val="center"/>
        </w:trPr>
        <w:tc>
          <w:tcPr>
            <w:tcW w:w="4531" w:type="dxa"/>
          </w:tcPr>
          <w:p w14:paraId="4C631305" w14:textId="5AF5A883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7B1CF573" w14:textId="0DD3D2C0" w:rsidR="00300F1A" w:rsidRDefault="00300F1A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300F1A" w14:paraId="09254916" w14:textId="77777777" w:rsidTr="001744DB">
        <w:trPr>
          <w:jc w:val="center"/>
        </w:trPr>
        <w:tc>
          <w:tcPr>
            <w:tcW w:w="4531" w:type="dxa"/>
          </w:tcPr>
          <w:p w14:paraId="4A538984" w14:textId="16208541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4D7E80F0" w14:textId="56511BDE" w:rsidR="00300F1A" w:rsidRDefault="00300F1A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300F1A" w14:paraId="6A611351" w14:textId="77777777" w:rsidTr="00C21911">
        <w:trPr>
          <w:trHeight w:val="103"/>
          <w:jc w:val="center"/>
        </w:trPr>
        <w:tc>
          <w:tcPr>
            <w:tcW w:w="4531" w:type="dxa"/>
          </w:tcPr>
          <w:p w14:paraId="4862A70E" w14:textId="55C5DF31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7F047DF5" w14:textId="44DEA76F" w:rsidR="00300F1A" w:rsidRDefault="00300F1A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cadastrar o estado.</w:t>
            </w:r>
          </w:p>
        </w:tc>
      </w:tr>
      <w:tr w:rsidR="00300F1A" w14:paraId="09EBCBA7" w14:textId="77777777" w:rsidTr="001744DB">
        <w:trPr>
          <w:jc w:val="center"/>
        </w:trPr>
        <w:tc>
          <w:tcPr>
            <w:tcW w:w="4531" w:type="dxa"/>
          </w:tcPr>
          <w:p w14:paraId="62D8790B" w14:textId="25F35C00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0A1CB22B" w14:textId="6FD5EE21" w:rsidR="00300F1A" w:rsidRDefault="00300F1A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300F1A" w14:paraId="67DF9588" w14:textId="77777777" w:rsidTr="001744DB">
        <w:trPr>
          <w:jc w:val="center"/>
        </w:trPr>
        <w:tc>
          <w:tcPr>
            <w:tcW w:w="4531" w:type="dxa"/>
          </w:tcPr>
          <w:p w14:paraId="0809D48B" w14:textId="191A0782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lastRenderedPageBreak/>
              <w:t>Pós-condições:</w:t>
            </w:r>
          </w:p>
        </w:tc>
        <w:tc>
          <w:tcPr>
            <w:tcW w:w="4531" w:type="dxa"/>
          </w:tcPr>
          <w:p w14:paraId="35F089B4" w14:textId="764DACEB" w:rsidR="00300F1A" w:rsidRDefault="00300F1A" w:rsidP="00746C86">
            <w:pPr>
              <w:spacing w:line="240" w:lineRule="auto"/>
              <w:ind w:firstLine="0"/>
              <w:jc w:val="center"/>
            </w:pPr>
            <w:r>
              <w:t>O sistema fecha o formulário e lista os estados.</w:t>
            </w:r>
          </w:p>
        </w:tc>
      </w:tr>
      <w:tr w:rsidR="002513A6" w14:paraId="5E37595B" w14:textId="77777777" w:rsidTr="001744DB">
        <w:trPr>
          <w:jc w:val="center"/>
        </w:trPr>
        <w:tc>
          <w:tcPr>
            <w:tcW w:w="9062" w:type="dxa"/>
            <w:gridSpan w:val="2"/>
          </w:tcPr>
          <w:p w14:paraId="15F474F3" w14:textId="3FE6889B" w:rsidR="002513A6" w:rsidRPr="002513A6" w:rsidRDefault="002513A6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300F1A" w14:paraId="2599FC3E" w14:textId="77777777" w:rsidTr="001744DB">
        <w:trPr>
          <w:jc w:val="center"/>
        </w:trPr>
        <w:tc>
          <w:tcPr>
            <w:tcW w:w="4531" w:type="dxa"/>
          </w:tcPr>
          <w:p w14:paraId="0C6BD20D" w14:textId="1255500F" w:rsidR="00300F1A" w:rsidRPr="002513A6" w:rsidRDefault="002513A6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1F65F5F8" w14:textId="65BDD9DB" w:rsidR="00300F1A" w:rsidRPr="002513A6" w:rsidRDefault="002513A6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300F1A" w14:paraId="2C72B4C0" w14:textId="77777777" w:rsidTr="001744DB">
        <w:trPr>
          <w:jc w:val="center"/>
        </w:trPr>
        <w:tc>
          <w:tcPr>
            <w:tcW w:w="4531" w:type="dxa"/>
          </w:tcPr>
          <w:p w14:paraId="1F6EA580" w14:textId="1A3EBBEC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Administrador requisita formulário de cadastro de estado.</w:t>
            </w:r>
          </w:p>
        </w:tc>
        <w:tc>
          <w:tcPr>
            <w:tcW w:w="4531" w:type="dxa"/>
          </w:tcPr>
          <w:p w14:paraId="72CFE435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300F1A" w14:paraId="3AA3A1AB" w14:textId="77777777" w:rsidTr="001744DB">
        <w:trPr>
          <w:jc w:val="center"/>
        </w:trPr>
        <w:tc>
          <w:tcPr>
            <w:tcW w:w="4531" w:type="dxa"/>
          </w:tcPr>
          <w:p w14:paraId="478CE804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3ADB920" w14:textId="101B59D6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exibe modal de cadastro de estado.</w:t>
            </w:r>
          </w:p>
        </w:tc>
      </w:tr>
      <w:tr w:rsidR="00300F1A" w14:paraId="5E2CFE3A" w14:textId="77777777" w:rsidTr="001744DB">
        <w:trPr>
          <w:jc w:val="center"/>
        </w:trPr>
        <w:tc>
          <w:tcPr>
            <w:tcW w:w="4531" w:type="dxa"/>
          </w:tcPr>
          <w:p w14:paraId="327DFAEF" w14:textId="7949DB9C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Administrador requisita cadastro de estado.</w:t>
            </w:r>
          </w:p>
        </w:tc>
        <w:tc>
          <w:tcPr>
            <w:tcW w:w="4531" w:type="dxa"/>
          </w:tcPr>
          <w:p w14:paraId="26106630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300F1A" w14:paraId="6BB618C9" w14:textId="77777777" w:rsidTr="001744DB">
        <w:trPr>
          <w:jc w:val="center"/>
        </w:trPr>
        <w:tc>
          <w:tcPr>
            <w:tcW w:w="4531" w:type="dxa"/>
          </w:tcPr>
          <w:p w14:paraId="7F21D926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0947E17" w14:textId="707BA6A0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valida os dados de entrada do estado.</w:t>
            </w:r>
          </w:p>
        </w:tc>
      </w:tr>
      <w:tr w:rsidR="00300F1A" w14:paraId="2869F82A" w14:textId="77777777" w:rsidTr="001744DB">
        <w:trPr>
          <w:jc w:val="center"/>
        </w:trPr>
        <w:tc>
          <w:tcPr>
            <w:tcW w:w="4531" w:type="dxa"/>
          </w:tcPr>
          <w:p w14:paraId="43E1CE75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8BA26A9" w14:textId="0F01C9C9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salva dados do estado no banco de dados.</w:t>
            </w:r>
          </w:p>
        </w:tc>
      </w:tr>
      <w:tr w:rsidR="002513A6" w14:paraId="0BEC7B5A" w14:textId="77777777" w:rsidTr="001744DB">
        <w:trPr>
          <w:jc w:val="center"/>
        </w:trPr>
        <w:tc>
          <w:tcPr>
            <w:tcW w:w="4531" w:type="dxa"/>
          </w:tcPr>
          <w:p w14:paraId="14D42C6B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AB8BB0C" w14:textId="61307912" w:rsid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fecha modal de cadastro de estado.</w:t>
            </w:r>
          </w:p>
        </w:tc>
      </w:tr>
      <w:tr w:rsidR="002513A6" w14:paraId="7C975B9A" w14:textId="77777777" w:rsidTr="001744DB">
        <w:trPr>
          <w:jc w:val="center"/>
        </w:trPr>
        <w:tc>
          <w:tcPr>
            <w:tcW w:w="4531" w:type="dxa"/>
          </w:tcPr>
          <w:p w14:paraId="2C17F23A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DB4651A" w14:textId="4F2D83FB" w:rsid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recarrega a lista de estados.</w:t>
            </w:r>
          </w:p>
        </w:tc>
      </w:tr>
      <w:tr w:rsidR="002513A6" w14:paraId="7EC5BCCD" w14:textId="77777777" w:rsidTr="001744DB">
        <w:trPr>
          <w:jc w:val="center"/>
        </w:trPr>
        <w:tc>
          <w:tcPr>
            <w:tcW w:w="4531" w:type="dxa"/>
          </w:tcPr>
          <w:p w14:paraId="55A215E2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62E7184" w14:textId="0DAEAE84" w:rsid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exibe modal com a lista de estados.</w:t>
            </w:r>
          </w:p>
        </w:tc>
      </w:tr>
      <w:tr w:rsidR="002513A6" w14:paraId="442BC3B7" w14:textId="77777777" w:rsidTr="001744DB">
        <w:trPr>
          <w:jc w:val="center"/>
        </w:trPr>
        <w:tc>
          <w:tcPr>
            <w:tcW w:w="9062" w:type="dxa"/>
            <w:gridSpan w:val="2"/>
          </w:tcPr>
          <w:p w14:paraId="1D544019" w14:textId="07189066" w:rsidR="002513A6" w:rsidRDefault="002513A6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2513A6" w14:paraId="21A82ED4" w14:textId="77777777" w:rsidTr="001744DB">
        <w:trPr>
          <w:jc w:val="center"/>
        </w:trPr>
        <w:tc>
          <w:tcPr>
            <w:tcW w:w="4531" w:type="dxa"/>
          </w:tcPr>
          <w:p w14:paraId="5E002C01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7A50B1D" w14:textId="256D9E3F" w:rsidR="002513A6" w:rsidRDefault="00905369" w:rsidP="00746C86">
            <w:pPr>
              <w:spacing w:line="240" w:lineRule="auto"/>
              <w:ind w:firstLine="0"/>
              <w:jc w:val="center"/>
            </w:pPr>
            <w:r>
              <w:t>1</w:t>
            </w:r>
            <w:r w:rsidR="0046421D">
              <w:t>.1 Não é possível estabelecer conexão com o Sistema.</w:t>
            </w:r>
          </w:p>
        </w:tc>
      </w:tr>
      <w:tr w:rsidR="002513A6" w14:paraId="27068B95" w14:textId="77777777" w:rsidTr="001744DB">
        <w:trPr>
          <w:jc w:val="center"/>
        </w:trPr>
        <w:tc>
          <w:tcPr>
            <w:tcW w:w="4531" w:type="dxa"/>
          </w:tcPr>
          <w:p w14:paraId="4C1945F2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09D20F8" w14:textId="45C64B23" w:rsidR="002513A6" w:rsidRDefault="0046421D" w:rsidP="00746C86">
            <w:pPr>
              <w:spacing w:line="240" w:lineRule="auto"/>
              <w:ind w:firstLine="0"/>
              <w:jc w:val="center"/>
            </w:pPr>
            <w:r>
              <w:t xml:space="preserve">4.1 </w:t>
            </w:r>
            <w:r w:rsidR="00905369">
              <w:t xml:space="preserve">Dados de entrada vazio. Sistema exibe </w:t>
            </w:r>
            <w:r>
              <w:t>Msg2</w:t>
            </w:r>
            <w:r w:rsidR="00905369">
              <w:t>1</w:t>
            </w:r>
          </w:p>
        </w:tc>
      </w:tr>
      <w:tr w:rsidR="00905369" w14:paraId="6D35917A" w14:textId="77777777" w:rsidTr="001744DB">
        <w:trPr>
          <w:jc w:val="center"/>
        </w:trPr>
        <w:tc>
          <w:tcPr>
            <w:tcW w:w="4531" w:type="dxa"/>
          </w:tcPr>
          <w:p w14:paraId="4125A387" w14:textId="77777777" w:rsidR="00905369" w:rsidRPr="002513A6" w:rsidRDefault="00905369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BFF5390" w14:textId="168EE235" w:rsidR="00905369" w:rsidRDefault="00905369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905369" w14:paraId="764C234B" w14:textId="77777777" w:rsidTr="001744DB">
        <w:trPr>
          <w:jc w:val="center"/>
        </w:trPr>
        <w:tc>
          <w:tcPr>
            <w:tcW w:w="4531" w:type="dxa"/>
          </w:tcPr>
          <w:p w14:paraId="3B1AF12D" w14:textId="77777777" w:rsidR="00905369" w:rsidRPr="002513A6" w:rsidRDefault="00905369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3A32EEE" w14:textId="4CD950FA" w:rsidR="00905369" w:rsidRDefault="00905369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905369" w14:paraId="682C38B9" w14:textId="77777777" w:rsidTr="001744DB">
        <w:trPr>
          <w:jc w:val="center"/>
        </w:trPr>
        <w:tc>
          <w:tcPr>
            <w:tcW w:w="4531" w:type="dxa"/>
          </w:tcPr>
          <w:p w14:paraId="61F2F559" w14:textId="77777777" w:rsidR="00905369" w:rsidRPr="002513A6" w:rsidRDefault="00905369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0BB2FF9" w14:textId="7094BD01" w:rsidR="00905369" w:rsidRDefault="00905369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263379C8" w14:textId="25F093CA" w:rsidR="00905369" w:rsidRPr="00FC17A9" w:rsidRDefault="00905369" w:rsidP="00905369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</w:t>
      </w:r>
      <w:r w:rsidR="008755E4" w:rsidRPr="00FC17A9">
        <w:rPr>
          <w:color w:val="000000" w:themeColor="text1"/>
          <w:sz w:val="22"/>
          <w:szCs w:val="22"/>
        </w:rPr>
        <w:t>.</w:t>
      </w:r>
    </w:p>
    <w:p w14:paraId="2E4DFDCE" w14:textId="0D7DEFAA" w:rsidR="00300F1A" w:rsidRDefault="00A62763" w:rsidP="00A77264">
      <w:pPr>
        <w:ind w:firstLine="0"/>
      </w:pPr>
      <w:r w:rsidRPr="00A77264">
        <w:t>3.5.</w:t>
      </w:r>
      <w:r>
        <w:t>2</w:t>
      </w:r>
      <w:r w:rsidRPr="00A77264">
        <w:t xml:space="preserve"> – Caso de uso: </w:t>
      </w:r>
      <w:r>
        <w:t xml:space="preserve">Administrador - </w:t>
      </w:r>
      <w:r w:rsidRPr="00A77264">
        <w:t xml:space="preserve">Cadastrar </w:t>
      </w:r>
      <w:r>
        <w:t>Usuário</w:t>
      </w:r>
    </w:p>
    <w:p w14:paraId="0678D402" w14:textId="212FB206" w:rsidR="00A62763" w:rsidRPr="00A62763" w:rsidRDefault="00A62763" w:rsidP="00A62763">
      <w:pPr>
        <w:ind w:firstLine="709"/>
        <w:jc w:val="left"/>
        <w:rPr>
          <w:szCs w:val="24"/>
        </w:rPr>
      </w:pPr>
      <w:r w:rsidRPr="00A62763">
        <w:rPr>
          <w:szCs w:val="24"/>
        </w:rPr>
        <w:t>A Figura 6 ilustra o diagrama de caso de uso da funcionalidade "Cadastrar Usuário", onde o administrador se comunica com o sistema para estabelecer e administrar contas de usuários. Este caso de uso é crucial para gerir o acesso ao sistema, assegurando que novos utilizadores sejam cadastrados com as permissões apropriadas.</w:t>
      </w:r>
    </w:p>
    <w:p w14:paraId="0CD90FA7" w14:textId="56C9B670" w:rsidR="00905369" w:rsidRDefault="00905369" w:rsidP="00905369">
      <w:pPr>
        <w:pStyle w:val="Legenda"/>
        <w:keepNext/>
        <w:jc w:val="left"/>
      </w:pPr>
      <w:bookmarkStart w:id="65" w:name="_Toc183156034"/>
      <w:r>
        <w:lastRenderedPageBreak/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81667D">
        <w:rPr>
          <w:noProof/>
        </w:rPr>
        <w:t>8</w:t>
      </w:r>
      <w:r w:rsidR="00610352">
        <w:rPr>
          <w:noProof/>
        </w:rPr>
        <w:fldChar w:fldCharType="end"/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300F1A">
        <w:rPr>
          <w:b w:val="0"/>
          <w:bCs w:val="0"/>
          <w:noProof/>
        </w:rPr>
        <w:t>Diagrama de Caso de Uso Específico: Admini</w:t>
      </w:r>
      <w:r w:rsidR="004C6F62">
        <w:rPr>
          <w:b w:val="0"/>
          <w:bCs w:val="0"/>
          <w:noProof/>
        </w:rPr>
        <w:t>s</w:t>
      </w:r>
      <w:r w:rsidRPr="00300F1A">
        <w:rPr>
          <w:b w:val="0"/>
          <w:bCs w:val="0"/>
          <w:noProof/>
        </w:rPr>
        <w:t xml:space="preserve">trador </w:t>
      </w:r>
      <w:r w:rsidR="00377CE6" w:rsidRPr="00FD3E57">
        <w:t>–</w:t>
      </w:r>
      <w:r w:rsidR="00377CE6">
        <w:t xml:space="preserve"> </w:t>
      </w:r>
      <w:r w:rsidRPr="00300F1A">
        <w:rPr>
          <w:b w:val="0"/>
          <w:bCs w:val="0"/>
          <w:noProof/>
        </w:rPr>
        <w:t xml:space="preserve">Cadastrar </w:t>
      </w:r>
      <w:r w:rsidR="004C6F62">
        <w:rPr>
          <w:b w:val="0"/>
          <w:bCs w:val="0"/>
          <w:noProof/>
        </w:rPr>
        <w:t>Usuário</w:t>
      </w:r>
      <w:bookmarkEnd w:id="65"/>
    </w:p>
    <w:p w14:paraId="7E3A3828" w14:textId="0DAE95E4" w:rsidR="00905369" w:rsidRDefault="00207C29" w:rsidP="00905369">
      <w:pPr>
        <w:ind w:firstLine="0"/>
        <w:jc w:val="center"/>
      </w:pPr>
      <w:r>
        <w:rPr>
          <w:noProof/>
        </w:rPr>
        <w:drawing>
          <wp:inline distT="0" distB="0" distL="0" distR="0" wp14:anchorId="0E4329D9" wp14:editId="0589AC95">
            <wp:extent cx="5715000" cy="2619375"/>
            <wp:effectExtent l="0" t="0" r="0" b="9525"/>
            <wp:docPr id="130327256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01DEE" w14:textId="1962833A" w:rsidR="00905369" w:rsidRPr="00FC17A9" w:rsidRDefault="00905369" w:rsidP="00A837A3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</w:t>
      </w:r>
      <w:r w:rsidR="008755E4" w:rsidRPr="00FC17A9">
        <w:rPr>
          <w:color w:val="000000" w:themeColor="text1"/>
          <w:sz w:val="22"/>
          <w:szCs w:val="22"/>
        </w:rPr>
        <w:t>.</w:t>
      </w:r>
    </w:p>
    <w:p w14:paraId="7B7F23D6" w14:textId="142BFBFB" w:rsidR="00A837A3" w:rsidRDefault="00A62763" w:rsidP="00063FF6">
      <w:pPr>
        <w:pStyle w:val="Legenda"/>
        <w:keepNext/>
        <w:ind w:firstLine="709"/>
        <w:jc w:val="left"/>
        <w:rPr>
          <w:b w:val="0"/>
          <w:bCs w:val="0"/>
        </w:rPr>
      </w:pPr>
      <w:r w:rsidRPr="00A62763">
        <w:rPr>
          <w:b w:val="0"/>
        </w:rPr>
        <w:t xml:space="preserve">O </w:t>
      </w:r>
      <w:r w:rsidRPr="004E1507">
        <w:rPr>
          <w:b w:val="0"/>
        </w:rPr>
        <w:t>Quadro 27</w:t>
      </w:r>
      <w:r w:rsidRPr="00A62763">
        <w:rPr>
          <w:b w:val="0"/>
        </w:rPr>
        <w:t xml:space="preserve"> ilustra o caso de uso Cadastrar </w:t>
      </w:r>
      <w:r>
        <w:rPr>
          <w:b w:val="0"/>
        </w:rPr>
        <w:t>Usuário</w:t>
      </w:r>
      <w:r w:rsidRPr="00A62763">
        <w:rPr>
          <w:b w:val="0"/>
        </w:rPr>
        <w:t>, especificando as fases que um administrador realiza ao interagir com o sistema para inserir ou modificar informações d</w:t>
      </w:r>
      <w:r>
        <w:rPr>
          <w:b w:val="0"/>
        </w:rPr>
        <w:t>os</w:t>
      </w:r>
      <w:r w:rsidRPr="00A62763">
        <w:rPr>
          <w:b w:val="0"/>
        </w:rPr>
        <w:t xml:space="preserve"> </w:t>
      </w:r>
      <w:r>
        <w:rPr>
          <w:b w:val="0"/>
        </w:rPr>
        <w:t>usuários</w:t>
      </w:r>
      <w:r w:rsidRPr="00A62763">
        <w:rPr>
          <w:b w:val="0"/>
        </w:rPr>
        <w:t>. Este procedimento assegura o registro adequado das informações, assegurando desta forma a integridade dos dados administrativos do sistema</w:t>
      </w:r>
      <w:r>
        <w:rPr>
          <w:b w:val="0"/>
        </w:rPr>
        <w:t>.</w:t>
      </w:r>
    </w:p>
    <w:p w14:paraId="766E7AC9" w14:textId="77777777" w:rsidR="00063FF6" w:rsidRPr="00063FF6" w:rsidRDefault="00063FF6" w:rsidP="00063FF6"/>
    <w:p w14:paraId="755BF3F9" w14:textId="637058A6" w:rsidR="00063FF6" w:rsidRPr="00063FF6" w:rsidRDefault="00063FF6" w:rsidP="00063FF6">
      <w:pPr>
        <w:pStyle w:val="Legenda"/>
        <w:keepNext/>
        <w:jc w:val="left"/>
        <w:rPr>
          <w:b w:val="0"/>
        </w:rPr>
      </w:pPr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>
        <w:rPr>
          <w:noProof/>
        </w:rPr>
        <w:t>16</w:t>
      </w:r>
      <w:r w:rsidR="00610352">
        <w:rPr>
          <w:noProof/>
        </w:rPr>
        <w:fldChar w:fldCharType="end"/>
      </w:r>
      <w:r>
        <w:t xml:space="preserve"> </w:t>
      </w:r>
      <w:r w:rsidRPr="00063FF6">
        <w:rPr>
          <w:b w:val="0"/>
          <w:noProof/>
        </w:rPr>
        <w:t>– Fluxo do Caso de Uso: Adminsitrador – Cadastrar Usuário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905369" w14:paraId="1C89A7B6" w14:textId="77777777" w:rsidTr="001744DB">
        <w:trPr>
          <w:jc w:val="center"/>
        </w:trPr>
        <w:tc>
          <w:tcPr>
            <w:tcW w:w="9062" w:type="dxa"/>
            <w:gridSpan w:val="2"/>
          </w:tcPr>
          <w:p w14:paraId="01BF220B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905369" w14:paraId="0F748D6E" w14:textId="77777777" w:rsidTr="001744DB">
        <w:trPr>
          <w:jc w:val="center"/>
        </w:trPr>
        <w:tc>
          <w:tcPr>
            <w:tcW w:w="4531" w:type="dxa"/>
          </w:tcPr>
          <w:p w14:paraId="67F3AEEF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0A8AF20D" w14:textId="42C80449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 xml:space="preserve">Cadastrar </w:t>
            </w:r>
            <w:proofErr w:type="spellStart"/>
            <w:r w:rsidR="00A837A3">
              <w:rPr>
                <w:b/>
                <w:bCs/>
              </w:rPr>
              <w:t>Usuario</w:t>
            </w:r>
            <w:proofErr w:type="spellEnd"/>
          </w:p>
        </w:tc>
      </w:tr>
      <w:tr w:rsidR="00905369" w14:paraId="781D4D17" w14:textId="77777777" w:rsidTr="001744DB">
        <w:trPr>
          <w:jc w:val="center"/>
        </w:trPr>
        <w:tc>
          <w:tcPr>
            <w:tcW w:w="4531" w:type="dxa"/>
          </w:tcPr>
          <w:p w14:paraId="05626AFD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2BAF1DF7" w14:textId="77777777" w:rsidR="00905369" w:rsidRDefault="00905369" w:rsidP="00A62763">
            <w:pPr>
              <w:ind w:firstLine="0"/>
              <w:jc w:val="center"/>
            </w:pPr>
            <w:r>
              <w:t>Administrador</w:t>
            </w:r>
          </w:p>
        </w:tc>
      </w:tr>
      <w:tr w:rsidR="00905369" w14:paraId="27E38741" w14:textId="77777777" w:rsidTr="001744DB">
        <w:trPr>
          <w:jc w:val="center"/>
        </w:trPr>
        <w:tc>
          <w:tcPr>
            <w:tcW w:w="4531" w:type="dxa"/>
          </w:tcPr>
          <w:p w14:paraId="17236CAF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450D3CD5" w14:textId="77777777" w:rsidR="00905369" w:rsidRDefault="00905369" w:rsidP="00A62763">
            <w:pPr>
              <w:ind w:firstLine="0"/>
              <w:jc w:val="center"/>
            </w:pPr>
            <w:r>
              <w:t>Sistema</w:t>
            </w:r>
          </w:p>
        </w:tc>
      </w:tr>
      <w:tr w:rsidR="00905369" w14:paraId="019526BB" w14:textId="77777777" w:rsidTr="00746C86">
        <w:trPr>
          <w:trHeight w:val="661"/>
          <w:jc w:val="center"/>
        </w:trPr>
        <w:tc>
          <w:tcPr>
            <w:tcW w:w="4531" w:type="dxa"/>
          </w:tcPr>
          <w:p w14:paraId="5EC89437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4FEAE662" w14:textId="3F51C32E" w:rsidR="00905369" w:rsidRDefault="00905369" w:rsidP="00A62763">
            <w:pPr>
              <w:ind w:firstLine="0"/>
            </w:pPr>
            <w:r>
              <w:t xml:space="preserve">Este caso de uso apresenta as ações em que o administrado deve passar e/ou pode passar para concluir a função de cadastrar o </w:t>
            </w:r>
            <w:r w:rsidR="00A837A3">
              <w:t>usuário</w:t>
            </w:r>
            <w:r>
              <w:t>.</w:t>
            </w:r>
          </w:p>
        </w:tc>
      </w:tr>
      <w:tr w:rsidR="00905369" w14:paraId="1759EDA3" w14:textId="77777777" w:rsidTr="001744DB">
        <w:trPr>
          <w:jc w:val="center"/>
        </w:trPr>
        <w:tc>
          <w:tcPr>
            <w:tcW w:w="4531" w:type="dxa"/>
          </w:tcPr>
          <w:p w14:paraId="51FB8157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389DC34B" w14:textId="77777777" w:rsidR="00905369" w:rsidRDefault="00905369" w:rsidP="00A62763">
            <w:pPr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905369" w14:paraId="3D4830E3" w14:textId="77777777" w:rsidTr="001744DB">
        <w:trPr>
          <w:jc w:val="center"/>
        </w:trPr>
        <w:tc>
          <w:tcPr>
            <w:tcW w:w="4531" w:type="dxa"/>
          </w:tcPr>
          <w:p w14:paraId="6FFE5470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0AFA3ECF" w14:textId="77777777" w:rsidR="00905369" w:rsidRDefault="00905369" w:rsidP="00A62763">
            <w:pPr>
              <w:ind w:firstLine="0"/>
              <w:jc w:val="center"/>
            </w:pPr>
            <w:r>
              <w:t>O sistema fecha o formulário e lista os estados.</w:t>
            </w:r>
          </w:p>
        </w:tc>
      </w:tr>
      <w:tr w:rsidR="00905369" w14:paraId="2B4A5FD3" w14:textId="77777777" w:rsidTr="001744DB">
        <w:trPr>
          <w:jc w:val="center"/>
        </w:trPr>
        <w:tc>
          <w:tcPr>
            <w:tcW w:w="9062" w:type="dxa"/>
            <w:gridSpan w:val="2"/>
          </w:tcPr>
          <w:p w14:paraId="15885C52" w14:textId="77777777" w:rsidR="00905369" w:rsidRPr="002513A6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905369" w14:paraId="245AF062" w14:textId="77777777" w:rsidTr="001744DB">
        <w:trPr>
          <w:jc w:val="center"/>
        </w:trPr>
        <w:tc>
          <w:tcPr>
            <w:tcW w:w="4531" w:type="dxa"/>
          </w:tcPr>
          <w:p w14:paraId="5F4AF7AB" w14:textId="77777777" w:rsidR="00905369" w:rsidRPr="002513A6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5A0C490A" w14:textId="77777777" w:rsidR="00905369" w:rsidRPr="002513A6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905369" w14:paraId="27BBFC6D" w14:textId="77777777" w:rsidTr="001744DB">
        <w:trPr>
          <w:jc w:val="center"/>
        </w:trPr>
        <w:tc>
          <w:tcPr>
            <w:tcW w:w="4531" w:type="dxa"/>
          </w:tcPr>
          <w:p w14:paraId="4FC49AB8" w14:textId="16C3E008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Administrador requisita formulário de cadastro de </w:t>
            </w:r>
            <w:r w:rsidR="00A837A3">
              <w:t>usuário</w:t>
            </w:r>
            <w:r>
              <w:t>.</w:t>
            </w:r>
          </w:p>
        </w:tc>
        <w:tc>
          <w:tcPr>
            <w:tcW w:w="4531" w:type="dxa"/>
          </w:tcPr>
          <w:p w14:paraId="44706ABF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</w:tr>
      <w:tr w:rsidR="00905369" w14:paraId="76B1770D" w14:textId="77777777" w:rsidTr="001744DB">
        <w:trPr>
          <w:jc w:val="center"/>
        </w:trPr>
        <w:tc>
          <w:tcPr>
            <w:tcW w:w="4531" w:type="dxa"/>
          </w:tcPr>
          <w:p w14:paraId="71CFAFAC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47933DAA" w14:textId="23838BB2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exibe modal de cadastro de </w:t>
            </w:r>
            <w:r w:rsidR="00A837A3">
              <w:t>usuário</w:t>
            </w:r>
            <w:r>
              <w:t>.</w:t>
            </w:r>
          </w:p>
        </w:tc>
      </w:tr>
      <w:tr w:rsidR="00905369" w14:paraId="3B080396" w14:textId="77777777" w:rsidTr="001744DB">
        <w:trPr>
          <w:jc w:val="center"/>
        </w:trPr>
        <w:tc>
          <w:tcPr>
            <w:tcW w:w="4531" w:type="dxa"/>
          </w:tcPr>
          <w:p w14:paraId="113114D4" w14:textId="21E68C2E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Administrador requisita cadastro de </w:t>
            </w:r>
            <w:r w:rsidR="00A837A3">
              <w:t>usuário</w:t>
            </w:r>
            <w:r>
              <w:t>.</w:t>
            </w:r>
          </w:p>
        </w:tc>
        <w:tc>
          <w:tcPr>
            <w:tcW w:w="4531" w:type="dxa"/>
          </w:tcPr>
          <w:p w14:paraId="22F8BA19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</w:tr>
      <w:tr w:rsidR="00905369" w14:paraId="0BE1F7C3" w14:textId="77777777" w:rsidTr="001744DB">
        <w:trPr>
          <w:jc w:val="center"/>
        </w:trPr>
        <w:tc>
          <w:tcPr>
            <w:tcW w:w="4531" w:type="dxa"/>
          </w:tcPr>
          <w:p w14:paraId="3D7E554E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329B5393" w14:textId="06C36B87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valida os dados de entrada do </w:t>
            </w:r>
            <w:r w:rsidR="00A837A3">
              <w:t>usuário</w:t>
            </w:r>
            <w:r>
              <w:t>.</w:t>
            </w:r>
          </w:p>
        </w:tc>
      </w:tr>
      <w:tr w:rsidR="00905369" w14:paraId="058CE848" w14:textId="77777777" w:rsidTr="001744DB">
        <w:trPr>
          <w:jc w:val="center"/>
        </w:trPr>
        <w:tc>
          <w:tcPr>
            <w:tcW w:w="4531" w:type="dxa"/>
          </w:tcPr>
          <w:p w14:paraId="76EAA0A5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2221CB9C" w14:textId="77777777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>Sistema salva dados do estado no banco de dados.</w:t>
            </w:r>
          </w:p>
        </w:tc>
      </w:tr>
      <w:tr w:rsidR="00905369" w14:paraId="69456485" w14:textId="77777777" w:rsidTr="001744DB">
        <w:trPr>
          <w:jc w:val="center"/>
        </w:trPr>
        <w:tc>
          <w:tcPr>
            <w:tcW w:w="4531" w:type="dxa"/>
          </w:tcPr>
          <w:p w14:paraId="09B7C603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6A3408E0" w14:textId="44D62D9C" w:rsidR="00905369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fecha modal de cadastro de </w:t>
            </w:r>
            <w:r w:rsidR="00A837A3">
              <w:t>usuário</w:t>
            </w:r>
            <w:r>
              <w:t>.</w:t>
            </w:r>
          </w:p>
        </w:tc>
      </w:tr>
      <w:tr w:rsidR="00905369" w14:paraId="31BC3284" w14:textId="77777777" w:rsidTr="001744DB">
        <w:trPr>
          <w:jc w:val="center"/>
        </w:trPr>
        <w:tc>
          <w:tcPr>
            <w:tcW w:w="4531" w:type="dxa"/>
          </w:tcPr>
          <w:p w14:paraId="262E38C8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56450ACD" w14:textId="7794E4E6" w:rsidR="00905369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recarrega a lista de </w:t>
            </w:r>
            <w:r w:rsidR="00A837A3">
              <w:t>usuário</w:t>
            </w:r>
            <w:r>
              <w:t>s.</w:t>
            </w:r>
          </w:p>
        </w:tc>
      </w:tr>
      <w:tr w:rsidR="00905369" w14:paraId="66813C4B" w14:textId="77777777" w:rsidTr="001744DB">
        <w:trPr>
          <w:jc w:val="center"/>
        </w:trPr>
        <w:tc>
          <w:tcPr>
            <w:tcW w:w="4531" w:type="dxa"/>
          </w:tcPr>
          <w:p w14:paraId="1BEAB5D7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164EC250" w14:textId="49D55A58" w:rsidR="00905369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exibe modal com a lista de </w:t>
            </w:r>
            <w:r w:rsidR="00A837A3">
              <w:t>usuário</w:t>
            </w:r>
            <w:r>
              <w:t>s.</w:t>
            </w:r>
          </w:p>
        </w:tc>
      </w:tr>
      <w:tr w:rsidR="00905369" w14:paraId="33CCDD50" w14:textId="77777777" w:rsidTr="001744DB">
        <w:trPr>
          <w:jc w:val="center"/>
        </w:trPr>
        <w:tc>
          <w:tcPr>
            <w:tcW w:w="9062" w:type="dxa"/>
            <w:gridSpan w:val="2"/>
          </w:tcPr>
          <w:p w14:paraId="06F30329" w14:textId="77777777" w:rsidR="00905369" w:rsidRDefault="00905369" w:rsidP="00A62763">
            <w:pPr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905369" w14:paraId="18A59F97" w14:textId="77777777" w:rsidTr="001744DB">
        <w:trPr>
          <w:jc w:val="center"/>
        </w:trPr>
        <w:tc>
          <w:tcPr>
            <w:tcW w:w="4531" w:type="dxa"/>
          </w:tcPr>
          <w:p w14:paraId="5553205A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710CF1D0" w14:textId="77777777" w:rsidR="00905369" w:rsidRDefault="00905369" w:rsidP="00A62763">
            <w:pPr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905369" w14:paraId="5D6C1D30" w14:textId="77777777" w:rsidTr="001744DB">
        <w:trPr>
          <w:jc w:val="center"/>
        </w:trPr>
        <w:tc>
          <w:tcPr>
            <w:tcW w:w="4531" w:type="dxa"/>
          </w:tcPr>
          <w:p w14:paraId="24E83468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7B2F375E" w14:textId="77777777" w:rsidR="00905369" w:rsidRDefault="00905369" w:rsidP="00A62763">
            <w:pPr>
              <w:ind w:firstLine="0"/>
              <w:jc w:val="center"/>
            </w:pPr>
            <w:r>
              <w:t>4.1 Dados de entrada vazio. Sistema exibe Msg21</w:t>
            </w:r>
          </w:p>
        </w:tc>
      </w:tr>
      <w:tr w:rsidR="00905369" w14:paraId="1365CC4A" w14:textId="77777777" w:rsidTr="001744DB">
        <w:trPr>
          <w:jc w:val="center"/>
        </w:trPr>
        <w:tc>
          <w:tcPr>
            <w:tcW w:w="4531" w:type="dxa"/>
          </w:tcPr>
          <w:p w14:paraId="17A8A703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3C1BD922" w14:textId="77777777" w:rsidR="00905369" w:rsidRDefault="00905369" w:rsidP="00A62763">
            <w:pPr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905369" w14:paraId="1470B559" w14:textId="77777777" w:rsidTr="001744DB">
        <w:trPr>
          <w:jc w:val="center"/>
        </w:trPr>
        <w:tc>
          <w:tcPr>
            <w:tcW w:w="4531" w:type="dxa"/>
          </w:tcPr>
          <w:p w14:paraId="435AEBAE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12103FEA" w14:textId="77777777" w:rsidR="00905369" w:rsidRDefault="00905369" w:rsidP="00A62763">
            <w:pPr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905369" w14:paraId="7C935688" w14:textId="77777777" w:rsidTr="001744DB">
        <w:trPr>
          <w:jc w:val="center"/>
        </w:trPr>
        <w:tc>
          <w:tcPr>
            <w:tcW w:w="4531" w:type="dxa"/>
          </w:tcPr>
          <w:p w14:paraId="42E9D9CB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20551F02" w14:textId="77777777" w:rsidR="00905369" w:rsidRDefault="00905369" w:rsidP="00063FF6">
            <w:pPr>
              <w:keepNext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3A80EC91" w14:textId="7FAD3B36" w:rsidR="00063FF6" w:rsidRDefault="00063FF6">
      <w:pPr>
        <w:pStyle w:val="Legenda"/>
      </w:pPr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>
        <w:rPr>
          <w:noProof/>
        </w:rPr>
        <w:t>17</w:t>
      </w:r>
      <w:r w:rsidR="00610352">
        <w:rPr>
          <w:noProof/>
        </w:rPr>
        <w:fldChar w:fldCharType="end"/>
      </w:r>
    </w:p>
    <w:p w14:paraId="3B6B9232" w14:textId="47E263DB" w:rsidR="00905369" w:rsidRDefault="00905369" w:rsidP="00905369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</w:t>
      </w:r>
      <w:r w:rsidR="008755E4">
        <w:rPr>
          <w:color w:val="000000" w:themeColor="text1"/>
          <w:sz w:val="20"/>
          <w:szCs w:val="22"/>
        </w:rPr>
        <w:t>.</w:t>
      </w:r>
    </w:p>
    <w:p w14:paraId="531DA445" w14:textId="516792F7" w:rsidR="00224D0D" w:rsidRPr="00C95957" w:rsidRDefault="00224D0D" w:rsidP="00C95957">
      <w:pPr>
        <w:ind w:firstLine="0"/>
      </w:pPr>
      <w:r>
        <w:t xml:space="preserve">  </w:t>
      </w:r>
      <w:r w:rsidR="00A62763" w:rsidRPr="00A77264">
        <w:t>3.5.</w:t>
      </w:r>
      <w:r w:rsidR="004E1507">
        <w:t>3</w:t>
      </w:r>
      <w:r w:rsidR="00A62763" w:rsidRPr="00A77264">
        <w:t xml:space="preserve"> – Caso de uso: </w:t>
      </w:r>
      <w:r w:rsidR="00A62763">
        <w:t xml:space="preserve">Administrador - </w:t>
      </w:r>
      <w:r w:rsidR="00A62763" w:rsidRPr="00A77264">
        <w:t xml:space="preserve">Cadastrar </w:t>
      </w:r>
      <w:r w:rsidR="00A62763">
        <w:t>Usuário</w:t>
      </w:r>
    </w:p>
    <w:p w14:paraId="3478B05C" w14:textId="1AAEC71A" w:rsidR="004E1507" w:rsidRDefault="004E1507" w:rsidP="004E1507">
      <w:pPr>
        <w:pStyle w:val="Pargrafo"/>
        <w:spacing w:line="360" w:lineRule="auto"/>
        <w:rPr>
          <w:color w:val="000000" w:themeColor="text1"/>
          <w:sz w:val="20"/>
          <w:szCs w:val="22"/>
        </w:rPr>
      </w:pPr>
      <w:r w:rsidRPr="00A62763">
        <w:rPr>
          <w:szCs w:val="24"/>
        </w:rPr>
        <w:t xml:space="preserve">A Figura </w:t>
      </w:r>
      <w:r>
        <w:rPr>
          <w:szCs w:val="24"/>
        </w:rPr>
        <w:t>8</w:t>
      </w:r>
      <w:r w:rsidRPr="00A62763">
        <w:rPr>
          <w:szCs w:val="24"/>
        </w:rPr>
        <w:t xml:space="preserve"> ilustra o diagrama de caso de uso</w:t>
      </w:r>
      <w:r>
        <w:rPr>
          <w:szCs w:val="24"/>
        </w:rPr>
        <w:t xml:space="preserve"> geral</w:t>
      </w:r>
      <w:r w:rsidRPr="00A62763">
        <w:rPr>
          <w:szCs w:val="24"/>
        </w:rPr>
        <w:t xml:space="preserve"> </w:t>
      </w:r>
      <w:r>
        <w:rPr>
          <w:szCs w:val="24"/>
        </w:rPr>
        <w:t>de bairro</w:t>
      </w:r>
      <w:r w:rsidRPr="00A62763">
        <w:rPr>
          <w:szCs w:val="24"/>
        </w:rPr>
        <w:t xml:space="preserve">, onde o administrador se comunica com o sistema para estabelecer e administrar </w:t>
      </w:r>
      <w:r>
        <w:rPr>
          <w:szCs w:val="24"/>
        </w:rPr>
        <w:t>os bairros da cidade</w:t>
      </w:r>
      <w:r w:rsidRPr="00A62763">
        <w:rPr>
          <w:szCs w:val="24"/>
        </w:rPr>
        <w:t>.</w:t>
      </w:r>
    </w:p>
    <w:p w14:paraId="019ABD34" w14:textId="7F733BFC" w:rsidR="00BE1CDF" w:rsidRDefault="00BE1CDF" w:rsidP="00377CE6">
      <w:pPr>
        <w:pStyle w:val="Legenda"/>
        <w:keepNext/>
        <w:spacing w:line="240" w:lineRule="auto"/>
        <w:jc w:val="both"/>
      </w:pPr>
      <w:bookmarkStart w:id="66" w:name="_Toc183156035"/>
      <w:r>
        <w:lastRenderedPageBreak/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81667D">
        <w:rPr>
          <w:noProof/>
        </w:rPr>
        <w:t>9</w:t>
      </w:r>
      <w:r w:rsidR="00610352">
        <w:rPr>
          <w:noProof/>
        </w:rPr>
        <w:fldChar w:fldCharType="end"/>
      </w:r>
      <w:r w:rsidRPr="003C7E3A">
        <w:rPr>
          <w:noProof/>
        </w:rPr>
        <w:t xml:space="preserve"> </w:t>
      </w:r>
      <w:r w:rsidRPr="00FD3E57">
        <w:t>–</w:t>
      </w:r>
      <w:r>
        <w:t xml:space="preserve"> </w:t>
      </w:r>
      <w:r w:rsidRPr="00BE1CDF">
        <w:rPr>
          <w:b w:val="0"/>
          <w:noProof/>
        </w:rPr>
        <w:t>Fluxo do Caso de Uso Geral de Bairro.</w:t>
      </w:r>
      <w:bookmarkEnd w:id="66"/>
    </w:p>
    <w:p w14:paraId="6ABD9B81" w14:textId="2342E19D" w:rsidR="00224D0D" w:rsidRDefault="00224D0D" w:rsidP="00377CE6">
      <w:pPr>
        <w:pStyle w:val="Pargrafo"/>
        <w:ind w:firstLine="0"/>
        <w:rPr>
          <w:color w:val="000000" w:themeColor="text1"/>
          <w:sz w:val="20"/>
          <w:szCs w:val="22"/>
        </w:rPr>
      </w:pPr>
      <w:r>
        <w:rPr>
          <w:noProof/>
          <w:color w:val="000000" w:themeColor="text1"/>
          <w:sz w:val="20"/>
          <w:szCs w:val="22"/>
        </w:rPr>
        <w:drawing>
          <wp:inline distT="0" distB="0" distL="0" distR="0" wp14:anchorId="1C19D89A" wp14:editId="265B9A80">
            <wp:extent cx="5760720" cy="4046855"/>
            <wp:effectExtent l="0" t="0" r="0" b="0"/>
            <wp:docPr id="12" name="Gráfico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RUD de Bairro.sv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617F4" w14:textId="474496FF" w:rsidR="00224D0D" w:rsidRDefault="00224D0D" w:rsidP="00377CE6">
      <w:pPr>
        <w:pStyle w:val="Pargraf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27271C67" w14:textId="2FED889D" w:rsidR="00A40043" w:rsidRPr="00A40043" w:rsidRDefault="00A40043" w:rsidP="00A40043">
      <w:pPr>
        <w:pStyle w:val="Pargrafo"/>
        <w:ind w:firstLine="0"/>
        <w:rPr>
          <w:color w:val="000000" w:themeColor="text1"/>
          <w:szCs w:val="24"/>
        </w:rPr>
      </w:pPr>
    </w:p>
    <w:p w14:paraId="4917B485" w14:textId="5BB8C6FF" w:rsidR="004E1507" w:rsidRDefault="004E1507" w:rsidP="00FC17A9">
      <w:pPr>
        <w:spacing w:after="240"/>
      </w:pPr>
      <w:r w:rsidRPr="004E1507">
        <w:t xml:space="preserve">O Quadro 28 ilustra o processo do caso de uso "Cadastrar Bairro", especificando as fases que o </w:t>
      </w:r>
      <w:r>
        <w:t>administrador</w:t>
      </w:r>
      <w:r w:rsidRPr="004E1507">
        <w:t xml:space="preserve"> percorre ao interagir com o sistema para inserir ou modificar dados de bairros. Este processo é crucial para assegurar que as informações sejam devidamente registradas, auxiliando na organização e administração eficaz das informações no sistema.</w:t>
      </w:r>
    </w:p>
    <w:p w14:paraId="6B12CC98" w14:textId="71995B0B" w:rsidR="00BE1CDF" w:rsidRDefault="00BE1CDF" w:rsidP="00BE1CDF">
      <w:pPr>
        <w:pStyle w:val="Legenda"/>
        <w:keepNext/>
        <w:jc w:val="left"/>
      </w:pPr>
      <w:bookmarkStart w:id="67" w:name="_Toc182230595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18</w:t>
      </w:r>
      <w:r w:rsidR="00610352">
        <w:rPr>
          <w:noProof/>
        </w:rPr>
        <w:fldChar w:fldCharType="end"/>
      </w:r>
      <w:r>
        <w:t xml:space="preserve"> </w:t>
      </w:r>
      <w:r w:rsidRPr="00FD3E57">
        <w:t>–</w:t>
      </w:r>
      <w:r>
        <w:t xml:space="preserve"> </w:t>
      </w:r>
      <w:r w:rsidRPr="00BE1CDF">
        <w:rPr>
          <w:b w:val="0"/>
        </w:rPr>
        <w:t>Fluxo do Caso de Uso: Administrador – Cadastrar Bairro</w:t>
      </w:r>
      <w:bookmarkEnd w:id="67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A40043" w14:paraId="01AB8B91" w14:textId="77777777" w:rsidTr="00224D0D">
        <w:trPr>
          <w:jc w:val="center"/>
        </w:trPr>
        <w:tc>
          <w:tcPr>
            <w:tcW w:w="9062" w:type="dxa"/>
            <w:gridSpan w:val="2"/>
          </w:tcPr>
          <w:p w14:paraId="1D633316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A40043" w14:paraId="34C200BC" w14:textId="77777777" w:rsidTr="00224D0D">
        <w:trPr>
          <w:jc w:val="center"/>
        </w:trPr>
        <w:tc>
          <w:tcPr>
            <w:tcW w:w="4531" w:type="dxa"/>
          </w:tcPr>
          <w:p w14:paraId="2D15F279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3E03D9A9" w14:textId="77777777" w:rsidR="00A40043" w:rsidRPr="00C7174E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 xml:space="preserve">Cadastrar </w:t>
            </w:r>
            <w:r>
              <w:rPr>
                <w:b/>
                <w:bCs/>
              </w:rPr>
              <w:t>Bairro</w:t>
            </w:r>
          </w:p>
        </w:tc>
      </w:tr>
      <w:tr w:rsidR="00A40043" w14:paraId="5533E2B7" w14:textId="77777777" w:rsidTr="00224D0D">
        <w:trPr>
          <w:jc w:val="center"/>
        </w:trPr>
        <w:tc>
          <w:tcPr>
            <w:tcW w:w="4531" w:type="dxa"/>
          </w:tcPr>
          <w:p w14:paraId="11A30C0F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3712542C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A40043" w14:paraId="5022FD04" w14:textId="77777777" w:rsidTr="00224D0D">
        <w:trPr>
          <w:jc w:val="center"/>
        </w:trPr>
        <w:tc>
          <w:tcPr>
            <w:tcW w:w="4531" w:type="dxa"/>
          </w:tcPr>
          <w:p w14:paraId="428D724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4766DC6C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A40043" w14:paraId="76951276" w14:textId="77777777" w:rsidTr="00746C86">
        <w:trPr>
          <w:trHeight w:val="864"/>
          <w:jc w:val="center"/>
        </w:trPr>
        <w:tc>
          <w:tcPr>
            <w:tcW w:w="4531" w:type="dxa"/>
          </w:tcPr>
          <w:p w14:paraId="69515DD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718AD833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cadastrar o bairro.</w:t>
            </w:r>
          </w:p>
        </w:tc>
      </w:tr>
      <w:tr w:rsidR="00A40043" w14:paraId="3062AB20" w14:textId="77777777" w:rsidTr="00224D0D">
        <w:trPr>
          <w:jc w:val="center"/>
        </w:trPr>
        <w:tc>
          <w:tcPr>
            <w:tcW w:w="4531" w:type="dxa"/>
          </w:tcPr>
          <w:p w14:paraId="4FF23579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19FA3F7F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A40043" w14:paraId="12344E88" w14:textId="77777777" w:rsidTr="00224D0D">
        <w:trPr>
          <w:jc w:val="center"/>
        </w:trPr>
        <w:tc>
          <w:tcPr>
            <w:tcW w:w="4531" w:type="dxa"/>
          </w:tcPr>
          <w:p w14:paraId="544BC91C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7A6F12E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O sistema fecha o formulário e lista os bairros.</w:t>
            </w:r>
          </w:p>
        </w:tc>
      </w:tr>
      <w:tr w:rsidR="00A40043" w14:paraId="7B929D98" w14:textId="77777777" w:rsidTr="00224D0D">
        <w:trPr>
          <w:jc w:val="center"/>
        </w:trPr>
        <w:tc>
          <w:tcPr>
            <w:tcW w:w="9062" w:type="dxa"/>
            <w:gridSpan w:val="2"/>
          </w:tcPr>
          <w:p w14:paraId="7BB57691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A40043" w14:paraId="0144706D" w14:textId="77777777" w:rsidTr="00224D0D">
        <w:trPr>
          <w:jc w:val="center"/>
        </w:trPr>
        <w:tc>
          <w:tcPr>
            <w:tcW w:w="4531" w:type="dxa"/>
          </w:tcPr>
          <w:p w14:paraId="42B4D96A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2F058177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A40043" w14:paraId="73C87898" w14:textId="77777777" w:rsidTr="00224D0D">
        <w:trPr>
          <w:jc w:val="center"/>
        </w:trPr>
        <w:tc>
          <w:tcPr>
            <w:tcW w:w="4531" w:type="dxa"/>
          </w:tcPr>
          <w:p w14:paraId="3999AFEF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Administrador requisita formulário de cadastro de bairro.</w:t>
            </w:r>
          </w:p>
        </w:tc>
        <w:tc>
          <w:tcPr>
            <w:tcW w:w="4531" w:type="dxa"/>
          </w:tcPr>
          <w:p w14:paraId="57FF2F5A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2A632BFB" w14:textId="77777777" w:rsidTr="00224D0D">
        <w:trPr>
          <w:jc w:val="center"/>
        </w:trPr>
        <w:tc>
          <w:tcPr>
            <w:tcW w:w="4531" w:type="dxa"/>
          </w:tcPr>
          <w:p w14:paraId="6CC74472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399B28A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exibe modal de cadastro de bairro.</w:t>
            </w:r>
          </w:p>
        </w:tc>
      </w:tr>
      <w:tr w:rsidR="00A40043" w14:paraId="7D89AD3D" w14:textId="77777777" w:rsidTr="00224D0D">
        <w:trPr>
          <w:jc w:val="center"/>
        </w:trPr>
        <w:tc>
          <w:tcPr>
            <w:tcW w:w="4531" w:type="dxa"/>
          </w:tcPr>
          <w:p w14:paraId="399AF97A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Administrador requisita cadastro de bairro.</w:t>
            </w:r>
          </w:p>
        </w:tc>
        <w:tc>
          <w:tcPr>
            <w:tcW w:w="4531" w:type="dxa"/>
          </w:tcPr>
          <w:p w14:paraId="0961872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54010D13" w14:textId="77777777" w:rsidTr="00224D0D">
        <w:trPr>
          <w:jc w:val="center"/>
        </w:trPr>
        <w:tc>
          <w:tcPr>
            <w:tcW w:w="4531" w:type="dxa"/>
          </w:tcPr>
          <w:p w14:paraId="25C7FC77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42D2C16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valida os dados de entrada do bairro.</w:t>
            </w:r>
          </w:p>
        </w:tc>
      </w:tr>
      <w:tr w:rsidR="00A40043" w14:paraId="299D8498" w14:textId="77777777" w:rsidTr="00224D0D">
        <w:trPr>
          <w:jc w:val="center"/>
        </w:trPr>
        <w:tc>
          <w:tcPr>
            <w:tcW w:w="4531" w:type="dxa"/>
          </w:tcPr>
          <w:p w14:paraId="475F7DE0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56CCA66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salva dados do bairro no banco de dados.</w:t>
            </w:r>
          </w:p>
        </w:tc>
      </w:tr>
      <w:tr w:rsidR="00A40043" w14:paraId="6DA17B42" w14:textId="77777777" w:rsidTr="00224D0D">
        <w:trPr>
          <w:jc w:val="center"/>
        </w:trPr>
        <w:tc>
          <w:tcPr>
            <w:tcW w:w="4531" w:type="dxa"/>
          </w:tcPr>
          <w:p w14:paraId="1AF49762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4604E1D" w14:textId="77777777" w:rsidR="00A40043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fecha modal de cadastro de bairro.</w:t>
            </w:r>
          </w:p>
        </w:tc>
      </w:tr>
      <w:tr w:rsidR="00A40043" w14:paraId="52D7F1DC" w14:textId="77777777" w:rsidTr="00224D0D">
        <w:trPr>
          <w:jc w:val="center"/>
        </w:trPr>
        <w:tc>
          <w:tcPr>
            <w:tcW w:w="4531" w:type="dxa"/>
          </w:tcPr>
          <w:p w14:paraId="6702932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8D51D75" w14:textId="77777777" w:rsidR="00A40043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recarrega a lista de bairro.</w:t>
            </w:r>
          </w:p>
        </w:tc>
      </w:tr>
      <w:tr w:rsidR="00A40043" w14:paraId="5CB8D5F5" w14:textId="77777777" w:rsidTr="00224D0D">
        <w:trPr>
          <w:jc w:val="center"/>
        </w:trPr>
        <w:tc>
          <w:tcPr>
            <w:tcW w:w="4531" w:type="dxa"/>
          </w:tcPr>
          <w:p w14:paraId="41667564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2B24975" w14:textId="77777777" w:rsidR="00A40043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exibe modal com a lista de bairros.</w:t>
            </w:r>
          </w:p>
        </w:tc>
      </w:tr>
      <w:tr w:rsidR="00A40043" w14:paraId="08A63256" w14:textId="77777777" w:rsidTr="00224D0D">
        <w:trPr>
          <w:jc w:val="center"/>
        </w:trPr>
        <w:tc>
          <w:tcPr>
            <w:tcW w:w="9062" w:type="dxa"/>
            <w:gridSpan w:val="2"/>
          </w:tcPr>
          <w:p w14:paraId="39F50AA5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A40043" w14:paraId="77921F40" w14:textId="77777777" w:rsidTr="00224D0D">
        <w:trPr>
          <w:jc w:val="center"/>
        </w:trPr>
        <w:tc>
          <w:tcPr>
            <w:tcW w:w="4531" w:type="dxa"/>
          </w:tcPr>
          <w:p w14:paraId="6AE5D146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D9A67F0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A40043" w14:paraId="4640519E" w14:textId="77777777" w:rsidTr="00224D0D">
        <w:trPr>
          <w:jc w:val="center"/>
        </w:trPr>
        <w:tc>
          <w:tcPr>
            <w:tcW w:w="4531" w:type="dxa"/>
          </w:tcPr>
          <w:p w14:paraId="3BC5DBE0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091038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A40043" w14:paraId="5BA5085B" w14:textId="77777777" w:rsidTr="00224D0D">
        <w:trPr>
          <w:jc w:val="center"/>
        </w:trPr>
        <w:tc>
          <w:tcPr>
            <w:tcW w:w="4531" w:type="dxa"/>
          </w:tcPr>
          <w:p w14:paraId="2C87E780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4C8EFD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A40043" w14:paraId="4769D946" w14:textId="77777777" w:rsidTr="00224D0D">
        <w:trPr>
          <w:jc w:val="center"/>
        </w:trPr>
        <w:tc>
          <w:tcPr>
            <w:tcW w:w="4531" w:type="dxa"/>
          </w:tcPr>
          <w:p w14:paraId="653E6665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5EB1AA4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A40043" w14:paraId="0C898011" w14:textId="77777777" w:rsidTr="00224D0D">
        <w:trPr>
          <w:jc w:val="center"/>
        </w:trPr>
        <w:tc>
          <w:tcPr>
            <w:tcW w:w="4531" w:type="dxa"/>
          </w:tcPr>
          <w:p w14:paraId="42C12826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72E0BDB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4AD3D2CD" w14:textId="0A7702AE" w:rsidR="00A40043" w:rsidRPr="00FC17A9" w:rsidRDefault="00224D0D" w:rsidP="00905369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38D1EA69" w14:textId="49DA299A" w:rsidR="00C87BB6" w:rsidRDefault="0020102D" w:rsidP="0020102D">
      <w:r w:rsidRPr="0020102D">
        <w:t>O Quadro 29 ilustra o processo do caso de uso "Alterar Bairro", especificando as fases que o gestor deve percorrer para alterar as informações de bairros no software.</w:t>
      </w:r>
    </w:p>
    <w:p w14:paraId="757B7826" w14:textId="3A99BB59" w:rsidR="00BE1CDF" w:rsidRDefault="00BE1CDF" w:rsidP="00BE1CDF">
      <w:pPr>
        <w:pStyle w:val="Legenda"/>
        <w:keepNext/>
        <w:jc w:val="left"/>
      </w:pPr>
      <w:bookmarkStart w:id="68" w:name="_Toc182230596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19</w:t>
      </w:r>
      <w:r w:rsidR="00610352">
        <w:rPr>
          <w:noProof/>
        </w:rPr>
        <w:fldChar w:fldCharType="end"/>
      </w:r>
      <w:r>
        <w:rPr>
          <w:noProof/>
        </w:rPr>
        <w:t xml:space="preserve"> </w:t>
      </w:r>
      <w:r w:rsidRPr="00BE1CDF">
        <w:rPr>
          <w:b w:val="0"/>
          <w:noProof/>
        </w:rPr>
        <w:t>– Fluxo do Caso de Uso: Administrador – Alterar Bairro</w:t>
      </w:r>
      <w:bookmarkEnd w:id="68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A40043" w14:paraId="1821D5FB" w14:textId="77777777" w:rsidTr="00224D0D">
        <w:trPr>
          <w:jc w:val="center"/>
        </w:trPr>
        <w:tc>
          <w:tcPr>
            <w:tcW w:w="9062" w:type="dxa"/>
            <w:gridSpan w:val="2"/>
          </w:tcPr>
          <w:p w14:paraId="5582DB3F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A40043" w14:paraId="48562218" w14:textId="77777777" w:rsidTr="00224D0D">
        <w:trPr>
          <w:jc w:val="center"/>
        </w:trPr>
        <w:tc>
          <w:tcPr>
            <w:tcW w:w="4531" w:type="dxa"/>
          </w:tcPr>
          <w:p w14:paraId="651ACCB5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502C2361" w14:textId="77777777" w:rsidR="00A40043" w:rsidRPr="00C7174E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Alterar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A40043" w14:paraId="539CE3B0" w14:textId="77777777" w:rsidTr="00224D0D">
        <w:trPr>
          <w:jc w:val="center"/>
        </w:trPr>
        <w:tc>
          <w:tcPr>
            <w:tcW w:w="4531" w:type="dxa"/>
          </w:tcPr>
          <w:p w14:paraId="2B66D51A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230A0CE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A40043" w14:paraId="1F7C24BA" w14:textId="77777777" w:rsidTr="00224D0D">
        <w:trPr>
          <w:jc w:val="center"/>
        </w:trPr>
        <w:tc>
          <w:tcPr>
            <w:tcW w:w="4531" w:type="dxa"/>
          </w:tcPr>
          <w:p w14:paraId="44D7A982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208EC083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A40043" w14:paraId="3E5F6776" w14:textId="77777777" w:rsidTr="00224D0D">
        <w:trPr>
          <w:jc w:val="center"/>
        </w:trPr>
        <w:tc>
          <w:tcPr>
            <w:tcW w:w="4531" w:type="dxa"/>
          </w:tcPr>
          <w:p w14:paraId="7899C3D1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3DFA175F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alterar o bairro.</w:t>
            </w:r>
          </w:p>
        </w:tc>
      </w:tr>
      <w:tr w:rsidR="00A40043" w14:paraId="106D67AC" w14:textId="77777777" w:rsidTr="00224D0D">
        <w:trPr>
          <w:jc w:val="center"/>
        </w:trPr>
        <w:tc>
          <w:tcPr>
            <w:tcW w:w="4531" w:type="dxa"/>
          </w:tcPr>
          <w:p w14:paraId="6D10EC70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3D4B64F9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A40043" w14:paraId="779975D9" w14:textId="77777777" w:rsidTr="00224D0D">
        <w:trPr>
          <w:jc w:val="center"/>
        </w:trPr>
        <w:tc>
          <w:tcPr>
            <w:tcW w:w="4531" w:type="dxa"/>
          </w:tcPr>
          <w:p w14:paraId="502EE256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31ADE79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O sistema fecha o formulário e lista os bairros.</w:t>
            </w:r>
          </w:p>
        </w:tc>
      </w:tr>
      <w:tr w:rsidR="00A40043" w14:paraId="367EC3B2" w14:textId="77777777" w:rsidTr="00224D0D">
        <w:trPr>
          <w:jc w:val="center"/>
        </w:trPr>
        <w:tc>
          <w:tcPr>
            <w:tcW w:w="9062" w:type="dxa"/>
            <w:gridSpan w:val="2"/>
          </w:tcPr>
          <w:p w14:paraId="554AED4F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A40043" w14:paraId="07988B7C" w14:textId="77777777" w:rsidTr="00224D0D">
        <w:trPr>
          <w:jc w:val="center"/>
        </w:trPr>
        <w:tc>
          <w:tcPr>
            <w:tcW w:w="4531" w:type="dxa"/>
          </w:tcPr>
          <w:p w14:paraId="38264EE5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30AD68C1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A40043" w14:paraId="2E544AAE" w14:textId="77777777" w:rsidTr="00224D0D">
        <w:trPr>
          <w:jc w:val="center"/>
        </w:trPr>
        <w:tc>
          <w:tcPr>
            <w:tcW w:w="4531" w:type="dxa"/>
          </w:tcPr>
          <w:p w14:paraId="022BBF96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Administrador requisita formulário de alteração de bairro.</w:t>
            </w:r>
          </w:p>
        </w:tc>
        <w:tc>
          <w:tcPr>
            <w:tcW w:w="4531" w:type="dxa"/>
          </w:tcPr>
          <w:p w14:paraId="63617F0F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6D975C68" w14:textId="77777777" w:rsidTr="00224D0D">
        <w:trPr>
          <w:jc w:val="center"/>
        </w:trPr>
        <w:tc>
          <w:tcPr>
            <w:tcW w:w="4531" w:type="dxa"/>
          </w:tcPr>
          <w:p w14:paraId="72C1B2B9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BF26848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exibe modal de alteração de bairro.</w:t>
            </w:r>
          </w:p>
        </w:tc>
      </w:tr>
      <w:tr w:rsidR="00A40043" w14:paraId="0FB32526" w14:textId="77777777" w:rsidTr="00224D0D">
        <w:trPr>
          <w:jc w:val="center"/>
        </w:trPr>
        <w:tc>
          <w:tcPr>
            <w:tcW w:w="4531" w:type="dxa"/>
          </w:tcPr>
          <w:p w14:paraId="62C10235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Administrador requisita alteração de bairro.</w:t>
            </w:r>
          </w:p>
        </w:tc>
        <w:tc>
          <w:tcPr>
            <w:tcW w:w="4531" w:type="dxa"/>
          </w:tcPr>
          <w:p w14:paraId="217E91FC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433C52C2" w14:textId="77777777" w:rsidTr="00224D0D">
        <w:trPr>
          <w:jc w:val="center"/>
        </w:trPr>
        <w:tc>
          <w:tcPr>
            <w:tcW w:w="4531" w:type="dxa"/>
          </w:tcPr>
          <w:p w14:paraId="66A4E9E9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FAE77F1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valida os dados de entrada do bairro.</w:t>
            </w:r>
          </w:p>
        </w:tc>
      </w:tr>
      <w:tr w:rsidR="00A40043" w14:paraId="76EBAF38" w14:textId="77777777" w:rsidTr="00224D0D">
        <w:trPr>
          <w:jc w:val="center"/>
        </w:trPr>
        <w:tc>
          <w:tcPr>
            <w:tcW w:w="4531" w:type="dxa"/>
          </w:tcPr>
          <w:p w14:paraId="7C3FC02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4BAA228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salva dados do bairro no banco de dados.</w:t>
            </w:r>
          </w:p>
        </w:tc>
      </w:tr>
      <w:tr w:rsidR="00A40043" w14:paraId="39E9C6F1" w14:textId="77777777" w:rsidTr="00224D0D">
        <w:trPr>
          <w:jc w:val="center"/>
        </w:trPr>
        <w:tc>
          <w:tcPr>
            <w:tcW w:w="4531" w:type="dxa"/>
          </w:tcPr>
          <w:p w14:paraId="4AADFD9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FE75D0F" w14:textId="77777777" w:rsidR="00A40043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fecha modal de alteração de bairro.</w:t>
            </w:r>
          </w:p>
        </w:tc>
      </w:tr>
      <w:tr w:rsidR="00A40043" w14:paraId="77B81D08" w14:textId="77777777" w:rsidTr="00224D0D">
        <w:trPr>
          <w:jc w:val="center"/>
        </w:trPr>
        <w:tc>
          <w:tcPr>
            <w:tcW w:w="4531" w:type="dxa"/>
          </w:tcPr>
          <w:p w14:paraId="5881D1C2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758E0E3" w14:textId="77777777" w:rsidR="00A40043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recarrega a lista de bairro.</w:t>
            </w:r>
          </w:p>
        </w:tc>
      </w:tr>
      <w:tr w:rsidR="00A40043" w14:paraId="676808E9" w14:textId="77777777" w:rsidTr="00224D0D">
        <w:trPr>
          <w:jc w:val="center"/>
        </w:trPr>
        <w:tc>
          <w:tcPr>
            <w:tcW w:w="4531" w:type="dxa"/>
          </w:tcPr>
          <w:p w14:paraId="6D3EC16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B8F66D0" w14:textId="77777777" w:rsidR="00A40043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exibe modal com a lista de bairros.</w:t>
            </w:r>
          </w:p>
        </w:tc>
      </w:tr>
      <w:tr w:rsidR="00A40043" w14:paraId="0B35EB0E" w14:textId="77777777" w:rsidTr="00224D0D">
        <w:trPr>
          <w:jc w:val="center"/>
        </w:trPr>
        <w:tc>
          <w:tcPr>
            <w:tcW w:w="9062" w:type="dxa"/>
            <w:gridSpan w:val="2"/>
          </w:tcPr>
          <w:p w14:paraId="1D2ABA33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A40043" w14:paraId="460AF875" w14:textId="77777777" w:rsidTr="00224D0D">
        <w:trPr>
          <w:jc w:val="center"/>
        </w:trPr>
        <w:tc>
          <w:tcPr>
            <w:tcW w:w="4531" w:type="dxa"/>
          </w:tcPr>
          <w:p w14:paraId="2E87383A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484CF2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A40043" w14:paraId="2BDF3482" w14:textId="77777777" w:rsidTr="00224D0D">
        <w:trPr>
          <w:jc w:val="center"/>
        </w:trPr>
        <w:tc>
          <w:tcPr>
            <w:tcW w:w="4531" w:type="dxa"/>
          </w:tcPr>
          <w:p w14:paraId="2DEA87AE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963FCA0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A40043" w14:paraId="68325DD1" w14:textId="77777777" w:rsidTr="00224D0D">
        <w:trPr>
          <w:jc w:val="center"/>
        </w:trPr>
        <w:tc>
          <w:tcPr>
            <w:tcW w:w="4531" w:type="dxa"/>
          </w:tcPr>
          <w:p w14:paraId="2CEE236A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6D15839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A40043" w14:paraId="46EBBDEE" w14:textId="77777777" w:rsidTr="00224D0D">
        <w:trPr>
          <w:jc w:val="center"/>
        </w:trPr>
        <w:tc>
          <w:tcPr>
            <w:tcW w:w="4531" w:type="dxa"/>
          </w:tcPr>
          <w:p w14:paraId="6F461655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ED39AEF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A40043" w14:paraId="09EB9ED8" w14:textId="77777777" w:rsidTr="00224D0D">
        <w:trPr>
          <w:jc w:val="center"/>
        </w:trPr>
        <w:tc>
          <w:tcPr>
            <w:tcW w:w="4531" w:type="dxa"/>
          </w:tcPr>
          <w:p w14:paraId="5CE23E15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E7497AC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1A8FBE0E" w14:textId="12AE96CB" w:rsidR="0020102D" w:rsidRPr="00FC17A9" w:rsidRDefault="00224D0D" w:rsidP="00905369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0A02BE4A" w14:textId="77777777" w:rsidR="0020102D" w:rsidRDefault="0020102D" w:rsidP="0020102D">
      <w:r>
        <w:t xml:space="preserve">O Quadro 30 ilustra o processo do caso de uso "Excluir Bairro", especificando as fases que o gestor precisa cumprir para apagar dados de bairros do sistema. </w:t>
      </w:r>
    </w:p>
    <w:p w14:paraId="31F707B2" w14:textId="241D0F07" w:rsidR="00BE1CDF" w:rsidRPr="00BE1CDF" w:rsidRDefault="0020102D" w:rsidP="0020102D">
      <w:pPr>
        <w:pStyle w:val="Legenda"/>
        <w:keepNext/>
        <w:jc w:val="left"/>
        <w:rPr>
          <w:b w:val="0"/>
        </w:rPr>
      </w:pPr>
      <w:r>
        <w:t xml:space="preserve"> </w:t>
      </w:r>
      <w:bookmarkStart w:id="69" w:name="_Toc182230597"/>
      <w:r w:rsidR="00BE1CDF"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20</w:t>
      </w:r>
      <w:r w:rsidR="00610352">
        <w:rPr>
          <w:noProof/>
        </w:rPr>
        <w:fldChar w:fldCharType="end"/>
      </w:r>
      <w:r w:rsidR="00BE1CDF">
        <w:t xml:space="preserve"> </w:t>
      </w:r>
      <w:r w:rsidR="00BE1CDF" w:rsidRPr="00BE1CDF">
        <w:rPr>
          <w:b w:val="0"/>
        </w:rPr>
        <w:t>– Fluxo do Caso de Uso: Administrador – Excluir Bairro</w:t>
      </w:r>
      <w:bookmarkEnd w:id="69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A40043" w14:paraId="2C1828A0" w14:textId="77777777" w:rsidTr="00224D0D">
        <w:trPr>
          <w:jc w:val="center"/>
        </w:trPr>
        <w:tc>
          <w:tcPr>
            <w:tcW w:w="9062" w:type="dxa"/>
            <w:gridSpan w:val="2"/>
          </w:tcPr>
          <w:p w14:paraId="31EB5492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A40043" w14:paraId="2FB031C6" w14:textId="77777777" w:rsidTr="00224D0D">
        <w:trPr>
          <w:jc w:val="center"/>
        </w:trPr>
        <w:tc>
          <w:tcPr>
            <w:tcW w:w="4531" w:type="dxa"/>
          </w:tcPr>
          <w:p w14:paraId="35DB55D2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3A782F02" w14:textId="77777777" w:rsidR="00A40043" w:rsidRPr="00C7174E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A40043" w14:paraId="591A0E58" w14:textId="77777777" w:rsidTr="00224D0D">
        <w:trPr>
          <w:jc w:val="center"/>
        </w:trPr>
        <w:tc>
          <w:tcPr>
            <w:tcW w:w="4531" w:type="dxa"/>
          </w:tcPr>
          <w:p w14:paraId="15724EC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5D45C817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A40043" w14:paraId="76B56757" w14:textId="77777777" w:rsidTr="00224D0D">
        <w:trPr>
          <w:jc w:val="center"/>
        </w:trPr>
        <w:tc>
          <w:tcPr>
            <w:tcW w:w="4531" w:type="dxa"/>
          </w:tcPr>
          <w:p w14:paraId="57A526B3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75CA8DF8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A40043" w14:paraId="6551C0CB" w14:textId="77777777" w:rsidTr="00224D0D">
        <w:trPr>
          <w:jc w:val="center"/>
        </w:trPr>
        <w:tc>
          <w:tcPr>
            <w:tcW w:w="4531" w:type="dxa"/>
          </w:tcPr>
          <w:p w14:paraId="284A6560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491FD596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excluir o bairro.</w:t>
            </w:r>
          </w:p>
        </w:tc>
      </w:tr>
      <w:tr w:rsidR="00A40043" w14:paraId="101B1D49" w14:textId="77777777" w:rsidTr="00224D0D">
        <w:trPr>
          <w:jc w:val="center"/>
        </w:trPr>
        <w:tc>
          <w:tcPr>
            <w:tcW w:w="4531" w:type="dxa"/>
          </w:tcPr>
          <w:p w14:paraId="0C5E1BC4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115BF6E3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A40043" w14:paraId="74B2A540" w14:textId="77777777" w:rsidTr="00224D0D">
        <w:trPr>
          <w:jc w:val="center"/>
        </w:trPr>
        <w:tc>
          <w:tcPr>
            <w:tcW w:w="4531" w:type="dxa"/>
          </w:tcPr>
          <w:p w14:paraId="7B3F438C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450F3D6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O sistema fecha o formulário e lista os bairros.</w:t>
            </w:r>
          </w:p>
        </w:tc>
      </w:tr>
      <w:tr w:rsidR="00A40043" w14:paraId="6AC647FD" w14:textId="77777777" w:rsidTr="00224D0D">
        <w:trPr>
          <w:jc w:val="center"/>
        </w:trPr>
        <w:tc>
          <w:tcPr>
            <w:tcW w:w="9062" w:type="dxa"/>
            <w:gridSpan w:val="2"/>
          </w:tcPr>
          <w:p w14:paraId="047A817D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A40043" w14:paraId="5BF4843B" w14:textId="77777777" w:rsidTr="00224D0D">
        <w:trPr>
          <w:jc w:val="center"/>
        </w:trPr>
        <w:tc>
          <w:tcPr>
            <w:tcW w:w="4531" w:type="dxa"/>
          </w:tcPr>
          <w:p w14:paraId="53C49BDC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389C36F1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A40043" w14:paraId="14D2881F" w14:textId="77777777" w:rsidTr="00224D0D">
        <w:trPr>
          <w:jc w:val="center"/>
        </w:trPr>
        <w:tc>
          <w:tcPr>
            <w:tcW w:w="4531" w:type="dxa"/>
          </w:tcPr>
          <w:p w14:paraId="4E81AC9D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Administrador requisita formulário de exclusão de bairro.</w:t>
            </w:r>
          </w:p>
        </w:tc>
        <w:tc>
          <w:tcPr>
            <w:tcW w:w="4531" w:type="dxa"/>
          </w:tcPr>
          <w:p w14:paraId="5FC7F36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137AFBB8" w14:textId="77777777" w:rsidTr="00224D0D">
        <w:trPr>
          <w:jc w:val="center"/>
        </w:trPr>
        <w:tc>
          <w:tcPr>
            <w:tcW w:w="4531" w:type="dxa"/>
          </w:tcPr>
          <w:p w14:paraId="6BBCD9D6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6FDD902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exibe modal de exclusão de bairro.</w:t>
            </w:r>
          </w:p>
        </w:tc>
      </w:tr>
      <w:tr w:rsidR="00A40043" w14:paraId="77390DE9" w14:textId="77777777" w:rsidTr="00224D0D">
        <w:trPr>
          <w:jc w:val="center"/>
        </w:trPr>
        <w:tc>
          <w:tcPr>
            <w:tcW w:w="4531" w:type="dxa"/>
          </w:tcPr>
          <w:p w14:paraId="70177B16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Administrador requisita exclusão de bairro.</w:t>
            </w:r>
          </w:p>
        </w:tc>
        <w:tc>
          <w:tcPr>
            <w:tcW w:w="4531" w:type="dxa"/>
          </w:tcPr>
          <w:p w14:paraId="4FD9F28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370BF9A9" w14:textId="77777777" w:rsidTr="00224D0D">
        <w:trPr>
          <w:jc w:val="center"/>
        </w:trPr>
        <w:tc>
          <w:tcPr>
            <w:tcW w:w="4531" w:type="dxa"/>
          </w:tcPr>
          <w:p w14:paraId="62D795AF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396461A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valida os dados de entrada do bairro.</w:t>
            </w:r>
          </w:p>
        </w:tc>
      </w:tr>
      <w:tr w:rsidR="00A40043" w14:paraId="4B924A52" w14:textId="77777777" w:rsidTr="00224D0D">
        <w:trPr>
          <w:jc w:val="center"/>
        </w:trPr>
        <w:tc>
          <w:tcPr>
            <w:tcW w:w="4531" w:type="dxa"/>
          </w:tcPr>
          <w:p w14:paraId="6175944C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6C70185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exclui os dados do bairro no banco de dados.</w:t>
            </w:r>
          </w:p>
        </w:tc>
      </w:tr>
      <w:tr w:rsidR="00A40043" w14:paraId="4F2903D8" w14:textId="77777777" w:rsidTr="00224D0D">
        <w:trPr>
          <w:jc w:val="center"/>
        </w:trPr>
        <w:tc>
          <w:tcPr>
            <w:tcW w:w="4531" w:type="dxa"/>
          </w:tcPr>
          <w:p w14:paraId="463A0122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A4A4AEC" w14:textId="77777777" w:rsidR="00A40043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fecha modal de exclusão de bairro.</w:t>
            </w:r>
          </w:p>
        </w:tc>
      </w:tr>
      <w:tr w:rsidR="00A40043" w14:paraId="39ABB8BF" w14:textId="77777777" w:rsidTr="00224D0D">
        <w:trPr>
          <w:jc w:val="center"/>
        </w:trPr>
        <w:tc>
          <w:tcPr>
            <w:tcW w:w="4531" w:type="dxa"/>
          </w:tcPr>
          <w:p w14:paraId="73855393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CE43400" w14:textId="77777777" w:rsidR="00A40043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recarrega a lista de bairro.</w:t>
            </w:r>
          </w:p>
        </w:tc>
      </w:tr>
      <w:tr w:rsidR="00A40043" w14:paraId="4EC79B03" w14:textId="77777777" w:rsidTr="00224D0D">
        <w:trPr>
          <w:jc w:val="center"/>
        </w:trPr>
        <w:tc>
          <w:tcPr>
            <w:tcW w:w="4531" w:type="dxa"/>
          </w:tcPr>
          <w:p w14:paraId="0BDB3B93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489351D" w14:textId="77777777" w:rsidR="00A40043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exibe modal com a lista de bairros.</w:t>
            </w:r>
          </w:p>
        </w:tc>
      </w:tr>
      <w:tr w:rsidR="00A40043" w14:paraId="44BCD369" w14:textId="77777777" w:rsidTr="00224D0D">
        <w:trPr>
          <w:jc w:val="center"/>
        </w:trPr>
        <w:tc>
          <w:tcPr>
            <w:tcW w:w="9062" w:type="dxa"/>
            <w:gridSpan w:val="2"/>
          </w:tcPr>
          <w:p w14:paraId="5A92972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A40043" w14:paraId="2B4C8663" w14:textId="77777777" w:rsidTr="00224D0D">
        <w:trPr>
          <w:jc w:val="center"/>
        </w:trPr>
        <w:tc>
          <w:tcPr>
            <w:tcW w:w="4531" w:type="dxa"/>
          </w:tcPr>
          <w:p w14:paraId="1B0737BE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EF22A45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A40043" w14:paraId="457098BE" w14:textId="77777777" w:rsidTr="00224D0D">
        <w:trPr>
          <w:jc w:val="center"/>
        </w:trPr>
        <w:tc>
          <w:tcPr>
            <w:tcW w:w="4531" w:type="dxa"/>
          </w:tcPr>
          <w:p w14:paraId="31CC5E68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84E787A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A40043" w14:paraId="5FA82BF7" w14:textId="77777777" w:rsidTr="00224D0D">
        <w:trPr>
          <w:jc w:val="center"/>
        </w:trPr>
        <w:tc>
          <w:tcPr>
            <w:tcW w:w="4531" w:type="dxa"/>
          </w:tcPr>
          <w:p w14:paraId="0BA08240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7B180D5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A40043" w14:paraId="003CC15E" w14:textId="77777777" w:rsidTr="00224D0D">
        <w:trPr>
          <w:jc w:val="center"/>
        </w:trPr>
        <w:tc>
          <w:tcPr>
            <w:tcW w:w="4531" w:type="dxa"/>
          </w:tcPr>
          <w:p w14:paraId="51AB9299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E23D8B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A40043" w14:paraId="4B46650C" w14:textId="77777777" w:rsidTr="00224D0D">
        <w:trPr>
          <w:jc w:val="center"/>
        </w:trPr>
        <w:tc>
          <w:tcPr>
            <w:tcW w:w="4531" w:type="dxa"/>
          </w:tcPr>
          <w:p w14:paraId="35D2D61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46B1660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19B70D56" w14:textId="261FAADB" w:rsidR="0020102D" w:rsidRPr="00FC17A9" w:rsidRDefault="00224D0D" w:rsidP="00721919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7A3A1931" w14:textId="1E8755B7" w:rsidR="0020102D" w:rsidRPr="0020102D" w:rsidRDefault="0020102D" w:rsidP="0020102D">
      <w:pPr>
        <w:rPr>
          <w:b/>
        </w:rPr>
      </w:pPr>
      <w:r w:rsidRPr="0020102D">
        <w:t xml:space="preserve">O Quadro 31 ilustra o processo do caso de uso "Listar Bairro", especificando as fases que o gestor deve percorrer para obter informações sobre os bairros registrados no software. </w:t>
      </w:r>
    </w:p>
    <w:p w14:paraId="185DE7DB" w14:textId="5C68EA40" w:rsidR="00BE1CDF" w:rsidRDefault="00BE1CDF" w:rsidP="00BE1CDF">
      <w:pPr>
        <w:pStyle w:val="Legenda"/>
        <w:keepNext/>
        <w:jc w:val="left"/>
      </w:pPr>
      <w:bookmarkStart w:id="70" w:name="_Toc182230598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21</w:t>
      </w:r>
      <w:r w:rsidR="00610352">
        <w:rPr>
          <w:noProof/>
        </w:rPr>
        <w:fldChar w:fldCharType="end"/>
      </w:r>
      <w:r>
        <w:t xml:space="preserve"> </w:t>
      </w:r>
      <w:r w:rsidRPr="00BE1CDF">
        <w:rPr>
          <w:b w:val="0"/>
          <w:noProof/>
        </w:rPr>
        <w:t>– Fluxo do Caso de Uso: Administrador – Listar Bairro</w:t>
      </w:r>
      <w:bookmarkEnd w:id="70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271"/>
        <w:gridCol w:w="4223"/>
      </w:tblGrid>
      <w:tr w:rsidR="00A40043" w14:paraId="23FAD299" w14:textId="77777777" w:rsidTr="00224D0D">
        <w:trPr>
          <w:jc w:val="center"/>
        </w:trPr>
        <w:tc>
          <w:tcPr>
            <w:tcW w:w="8494" w:type="dxa"/>
            <w:gridSpan w:val="2"/>
          </w:tcPr>
          <w:p w14:paraId="6C3AB9E7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A40043" w14:paraId="5E7A61C9" w14:textId="77777777" w:rsidTr="00224D0D">
        <w:trPr>
          <w:jc w:val="center"/>
        </w:trPr>
        <w:tc>
          <w:tcPr>
            <w:tcW w:w="4271" w:type="dxa"/>
          </w:tcPr>
          <w:p w14:paraId="686DFED6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223" w:type="dxa"/>
          </w:tcPr>
          <w:p w14:paraId="5ED64DFA" w14:textId="77777777" w:rsidR="00A40043" w:rsidRPr="00C7174E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A40043" w14:paraId="00649532" w14:textId="77777777" w:rsidTr="00224D0D">
        <w:trPr>
          <w:jc w:val="center"/>
        </w:trPr>
        <w:tc>
          <w:tcPr>
            <w:tcW w:w="4271" w:type="dxa"/>
          </w:tcPr>
          <w:p w14:paraId="1806406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223" w:type="dxa"/>
          </w:tcPr>
          <w:p w14:paraId="42E2585C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A40043" w14:paraId="028449E0" w14:textId="77777777" w:rsidTr="00224D0D">
        <w:trPr>
          <w:jc w:val="center"/>
        </w:trPr>
        <w:tc>
          <w:tcPr>
            <w:tcW w:w="4271" w:type="dxa"/>
          </w:tcPr>
          <w:p w14:paraId="2DBC557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223" w:type="dxa"/>
          </w:tcPr>
          <w:p w14:paraId="2D286A57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A40043" w14:paraId="09471337" w14:textId="77777777" w:rsidTr="00224D0D">
        <w:trPr>
          <w:jc w:val="center"/>
        </w:trPr>
        <w:tc>
          <w:tcPr>
            <w:tcW w:w="4271" w:type="dxa"/>
          </w:tcPr>
          <w:p w14:paraId="2812C7AE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223" w:type="dxa"/>
          </w:tcPr>
          <w:p w14:paraId="7383259E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listar o bairro.</w:t>
            </w:r>
          </w:p>
        </w:tc>
      </w:tr>
      <w:tr w:rsidR="00A40043" w14:paraId="7E5DEFAD" w14:textId="77777777" w:rsidTr="00224D0D">
        <w:trPr>
          <w:jc w:val="center"/>
        </w:trPr>
        <w:tc>
          <w:tcPr>
            <w:tcW w:w="4271" w:type="dxa"/>
          </w:tcPr>
          <w:p w14:paraId="06B8DF5A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223" w:type="dxa"/>
          </w:tcPr>
          <w:p w14:paraId="7D5D4646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A40043" w14:paraId="1D019A8D" w14:textId="77777777" w:rsidTr="00224D0D">
        <w:trPr>
          <w:jc w:val="center"/>
        </w:trPr>
        <w:tc>
          <w:tcPr>
            <w:tcW w:w="4271" w:type="dxa"/>
          </w:tcPr>
          <w:p w14:paraId="74C0B09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223" w:type="dxa"/>
          </w:tcPr>
          <w:p w14:paraId="1F445F1D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lista os bairros.</w:t>
            </w:r>
          </w:p>
        </w:tc>
      </w:tr>
      <w:tr w:rsidR="00A40043" w14:paraId="5B3BC064" w14:textId="77777777" w:rsidTr="00224D0D">
        <w:trPr>
          <w:jc w:val="center"/>
        </w:trPr>
        <w:tc>
          <w:tcPr>
            <w:tcW w:w="8494" w:type="dxa"/>
            <w:gridSpan w:val="2"/>
          </w:tcPr>
          <w:p w14:paraId="6192E3D8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A40043" w14:paraId="6161CE5F" w14:textId="77777777" w:rsidTr="00224D0D">
        <w:trPr>
          <w:jc w:val="center"/>
        </w:trPr>
        <w:tc>
          <w:tcPr>
            <w:tcW w:w="4271" w:type="dxa"/>
          </w:tcPr>
          <w:p w14:paraId="1E509DE3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223" w:type="dxa"/>
          </w:tcPr>
          <w:p w14:paraId="15C5D3FA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A40043" w14:paraId="399D7A2E" w14:textId="77777777" w:rsidTr="00224D0D">
        <w:trPr>
          <w:jc w:val="center"/>
        </w:trPr>
        <w:tc>
          <w:tcPr>
            <w:tcW w:w="4271" w:type="dxa"/>
          </w:tcPr>
          <w:p w14:paraId="00370754" w14:textId="77777777" w:rsidR="00A40043" w:rsidRPr="002513A6" w:rsidRDefault="00A40043" w:rsidP="00746C86">
            <w:pPr>
              <w:pStyle w:val="PargrafodaLista"/>
              <w:numPr>
                <w:ilvl w:val="0"/>
                <w:numId w:val="41"/>
              </w:numPr>
              <w:spacing w:line="240" w:lineRule="auto"/>
              <w:jc w:val="center"/>
            </w:pPr>
            <w:r>
              <w:t>Administrador requisita lista de bairro.</w:t>
            </w:r>
          </w:p>
        </w:tc>
        <w:tc>
          <w:tcPr>
            <w:tcW w:w="4223" w:type="dxa"/>
          </w:tcPr>
          <w:p w14:paraId="5A20DBCF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69905DA6" w14:textId="77777777" w:rsidTr="00224D0D">
        <w:trPr>
          <w:jc w:val="center"/>
        </w:trPr>
        <w:tc>
          <w:tcPr>
            <w:tcW w:w="4271" w:type="dxa"/>
          </w:tcPr>
          <w:p w14:paraId="696500B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62DA3E2E" w14:textId="77777777" w:rsidR="00A40043" w:rsidRPr="002513A6" w:rsidRDefault="00A40043" w:rsidP="00746C86">
            <w:pPr>
              <w:pStyle w:val="PargrafodaLista"/>
              <w:numPr>
                <w:ilvl w:val="0"/>
                <w:numId w:val="41"/>
              </w:numPr>
              <w:spacing w:line="240" w:lineRule="auto"/>
              <w:jc w:val="center"/>
            </w:pPr>
            <w:r>
              <w:t>Sistema exibe tabela de listagem de bairro.</w:t>
            </w:r>
          </w:p>
        </w:tc>
      </w:tr>
      <w:tr w:rsidR="00A40043" w14:paraId="6F0E09F3" w14:textId="77777777" w:rsidTr="00224D0D">
        <w:trPr>
          <w:jc w:val="center"/>
        </w:trPr>
        <w:tc>
          <w:tcPr>
            <w:tcW w:w="8494" w:type="dxa"/>
            <w:gridSpan w:val="2"/>
          </w:tcPr>
          <w:p w14:paraId="62659B9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A40043" w14:paraId="2CED6512" w14:textId="77777777" w:rsidTr="00224D0D">
        <w:trPr>
          <w:jc w:val="center"/>
        </w:trPr>
        <w:tc>
          <w:tcPr>
            <w:tcW w:w="4271" w:type="dxa"/>
          </w:tcPr>
          <w:p w14:paraId="08A0AE49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174AD58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A40043" w14:paraId="5BD366BE" w14:textId="77777777" w:rsidTr="00224D0D">
        <w:trPr>
          <w:jc w:val="center"/>
        </w:trPr>
        <w:tc>
          <w:tcPr>
            <w:tcW w:w="4271" w:type="dxa"/>
          </w:tcPr>
          <w:p w14:paraId="2A4B27A7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203CE96B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A40043" w14:paraId="1B2D38F1" w14:textId="77777777" w:rsidTr="00224D0D">
        <w:trPr>
          <w:jc w:val="center"/>
        </w:trPr>
        <w:tc>
          <w:tcPr>
            <w:tcW w:w="4271" w:type="dxa"/>
          </w:tcPr>
          <w:p w14:paraId="58195BB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5FDF78E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A40043" w14:paraId="7FA2E50E" w14:textId="77777777" w:rsidTr="00224D0D">
        <w:trPr>
          <w:jc w:val="center"/>
        </w:trPr>
        <w:tc>
          <w:tcPr>
            <w:tcW w:w="4271" w:type="dxa"/>
          </w:tcPr>
          <w:p w14:paraId="30EE29E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3BCB41AA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A40043" w14:paraId="1E86375D" w14:textId="77777777" w:rsidTr="00224D0D">
        <w:trPr>
          <w:jc w:val="center"/>
        </w:trPr>
        <w:tc>
          <w:tcPr>
            <w:tcW w:w="4271" w:type="dxa"/>
          </w:tcPr>
          <w:p w14:paraId="273A432C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012FB6D8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11BFDEA6" w14:textId="27EA5C3E" w:rsidR="00C95957" w:rsidRDefault="00224D0D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>
        <w:lastRenderedPageBreak/>
        <w:t xml:space="preserve">    </w:t>
      </w: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449BBA6A" w14:textId="0C2EF7AD" w:rsidR="00C95957" w:rsidRPr="00C95957" w:rsidRDefault="00C95957" w:rsidP="00C95957">
      <w:r w:rsidRPr="00C95957">
        <w:t xml:space="preserve">A Figura 9 representa o processo do caso de uso geral para a gestão de </w:t>
      </w:r>
      <w:proofErr w:type="spellStart"/>
      <w:r w:rsidRPr="00C95957">
        <w:t>TipoLogradouro</w:t>
      </w:r>
      <w:proofErr w:type="spellEnd"/>
      <w:r w:rsidRPr="00C95957">
        <w:t xml:space="preserve"> no sistema. Este processo descreve as interações entre os usuários e o sistema para registrar, alterar ou apagar dados sobre tipos de logradouro, garantindo uma administração eficaz e estruturada dessas informações.</w:t>
      </w:r>
    </w:p>
    <w:p w14:paraId="438A1616" w14:textId="72C87FEB" w:rsidR="00DD2C3C" w:rsidRPr="00DD2C3C" w:rsidRDefault="00DD2C3C" w:rsidP="00746C86">
      <w:pPr>
        <w:pStyle w:val="Legenda"/>
        <w:keepNext/>
        <w:jc w:val="both"/>
        <w:rPr>
          <w:b w:val="0"/>
        </w:rPr>
      </w:pPr>
      <w:bookmarkStart w:id="71" w:name="_Toc183156036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81667D">
        <w:rPr>
          <w:noProof/>
        </w:rPr>
        <w:t>10</w:t>
      </w:r>
      <w:r w:rsidR="00610352">
        <w:rPr>
          <w:noProof/>
        </w:rPr>
        <w:fldChar w:fldCharType="end"/>
      </w:r>
      <w:r>
        <w:t xml:space="preserve"> </w:t>
      </w:r>
      <w:r w:rsidRPr="00DD2C3C">
        <w:rPr>
          <w:b w:val="0"/>
          <w:noProof/>
        </w:rPr>
        <w:t>– Fluxo do Caso de Uso Geral de TipoLogradouro</w:t>
      </w:r>
      <w:bookmarkEnd w:id="71"/>
    </w:p>
    <w:p w14:paraId="3C4850BB" w14:textId="130E246E" w:rsidR="00DD2C3C" w:rsidRPr="00FC17A9" w:rsidRDefault="00DD2C3C" w:rsidP="00FC17A9">
      <w:pPr>
        <w:ind w:firstLine="0"/>
      </w:pPr>
      <w:r w:rsidRPr="00DD2C3C">
        <w:rPr>
          <w:noProof/>
        </w:rPr>
        <w:drawing>
          <wp:inline distT="0" distB="0" distL="0" distR="0" wp14:anchorId="43CFD6DE" wp14:editId="5D32ED3B">
            <wp:extent cx="5760720" cy="3769360"/>
            <wp:effectExtent l="0" t="0" r="0" b="254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47A4219C" w14:textId="73FD2454" w:rsidR="00C95957" w:rsidRPr="00C95957" w:rsidRDefault="00C95957" w:rsidP="00C95957">
      <w:r w:rsidRPr="00C95957">
        <w:t xml:space="preserve">O Quadro 32 ilustra o processo do caso </w:t>
      </w:r>
      <w:r>
        <w:t>de</w:t>
      </w:r>
      <w:r w:rsidRPr="00C95957">
        <w:t xml:space="preserve"> uso</w:t>
      </w:r>
      <w:r>
        <w:t xml:space="preserve"> geral</w:t>
      </w:r>
      <w:r w:rsidRPr="00C95957">
        <w:t xml:space="preserve"> de </w:t>
      </w:r>
      <w:proofErr w:type="spellStart"/>
      <w:r w:rsidRPr="00C95957">
        <w:t>TipoLogradouro</w:t>
      </w:r>
      <w:proofErr w:type="spellEnd"/>
      <w:r w:rsidRPr="00C95957">
        <w:t>, especificando as fases que os usuários percorrem para administrar informações sobre os tipos de logradouro no sistema. Este processo é crucial para assegurar que os dados sejam registrados, atualizados e eliminados de maneira eficiente, auxiliando na organização das informações.</w:t>
      </w:r>
    </w:p>
    <w:p w14:paraId="328689DC" w14:textId="5B5169BA" w:rsidR="00DD2C3C" w:rsidRDefault="00DD2C3C" w:rsidP="00746C86">
      <w:pPr>
        <w:pStyle w:val="Legenda"/>
        <w:keepNext/>
        <w:jc w:val="left"/>
      </w:pPr>
      <w:bookmarkStart w:id="72" w:name="_Toc182230599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22</w:t>
      </w:r>
      <w:r w:rsidR="00610352">
        <w:rPr>
          <w:noProof/>
        </w:rPr>
        <w:fldChar w:fldCharType="end"/>
      </w:r>
      <w:r>
        <w:t xml:space="preserve"> </w:t>
      </w:r>
      <w:r w:rsidRPr="00DD2C3C">
        <w:rPr>
          <w:b w:val="0"/>
          <w:noProof/>
        </w:rPr>
        <w:t>– Fluxo do Caso de Uso Geral de TipoLogradouro</w:t>
      </w:r>
      <w:bookmarkEnd w:id="72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DD2C3C" w14:paraId="164809FF" w14:textId="77777777" w:rsidTr="00DD2C3C">
        <w:trPr>
          <w:jc w:val="center"/>
        </w:trPr>
        <w:tc>
          <w:tcPr>
            <w:tcW w:w="9062" w:type="dxa"/>
            <w:gridSpan w:val="2"/>
          </w:tcPr>
          <w:p w14:paraId="42ECECDF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DD2C3C" w14:paraId="044BC899" w14:textId="77777777" w:rsidTr="00DD2C3C">
        <w:trPr>
          <w:jc w:val="center"/>
        </w:trPr>
        <w:tc>
          <w:tcPr>
            <w:tcW w:w="4531" w:type="dxa"/>
          </w:tcPr>
          <w:p w14:paraId="64B42D16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6F32A0B2" w14:textId="77F63EEE" w:rsidR="00DD2C3C" w:rsidRPr="00C7174E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 xml:space="preserve">Cadastrar </w:t>
            </w:r>
            <w:proofErr w:type="spellStart"/>
            <w:r w:rsidR="00F01BCF">
              <w:rPr>
                <w:b/>
                <w:bCs/>
              </w:rPr>
              <w:t>TipoLogradouro</w:t>
            </w:r>
            <w:proofErr w:type="spellEnd"/>
          </w:p>
        </w:tc>
      </w:tr>
      <w:tr w:rsidR="00DD2C3C" w14:paraId="073EA42A" w14:textId="77777777" w:rsidTr="00DD2C3C">
        <w:trPr>
          <w:jc w:val="center"/>
        </w:trPr>
        <w:tc>
          <w:tcPr>
            <w:tcW w:w="4531" w:type="dxa"/>
          </w:tcPr>
          <w:p w14:paraId="6A5B59D7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4D92792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DD2C3C" w14:paraId="2E3226EF" w14:textId="77777777" w:rsidTr="00DD2C3C">
        <w:trPr>
          <w:jc w:val="center"/>
        </w:trPr>
        <w:tc>
          <w:tcPr>
            <w:tcW w:w="4531" w:type="dxa"/>
          </w:tcPr>
          <w:p w14:paraId="092C8E51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0D5C6F9A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DD2C3C" w14:paraId="5F987192" w14:textId="77777777" w:rsidTr="00746C86">
        <w:trPr>
          <w:trHeight w:val="1229"/>
          <w:jc w:val="center"/>
        </w:trPr>
        <w:tc>
          <w:tcPr>
            <w:tcW w:w="4531" w:type="dxa"/>
          </w:tcPr>
          <w:p w14:paraId="550C7D4F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5B301B69" w14:textId="4AD20A2B" w:rsidR="00DD2C3C" w:rsidRDefault="00DD2C3C" w:rsidP="00746C86">
            <w:pPr>
              <w:spacing w:line="240" w:lineRule="auto"/>
              <w:ind w:firstLine="0"/>
            </w:pPr>
            <w:r>
              <w:t xml:space="preserve">Este caso de uso apresenta as ações em que o administrado deve passar e/ou pode passar para concluir a função de cadastrar 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78D4B6A9" w14:textId="77777777" w:rsidTr="00DD2C3C">
        <w:trPr>
          <w:jc w:val="center"/>
        </w:trPr>
        <w:tc>
          <w:tcPr>
            <w:tcW w:w="4531" w:type="dxa"/>
          </w:tcPr>
          <w:p w14:paraId="7649D37D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0943605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DD2C3C" w14:paraId="63980F01" w14:textId="77777777" w:rsidTr="00DD2C3C">
        <w:trPr>
          <w:jc w:val="center"/>
        </w:trPr>
        <w:tc>
          <w:tcPr>
            <w:tcW w:w="4531" w:type="dxa"/>
          </w:tcPr>
          <w:p w14:paraId="13705A4C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5844D479" w14:textId="403B711C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O sistema fecha o formulário e lista os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070FF7DB" w14:textId="77777777" w:rsidTr="00DD2C3C">
        <w:trPr>
          <w:jc w:val="center"/>
        </w:trPr>
        <w:tc>
          <w:tcPr>
            <w:tcW w:w="9062" w:type="dxa"/>
            <w:gridSpan w:val="2"/>
          </w:tcPr>
          <w:p w14:paraId="5B848C87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lastRenderedPageBreak/>
              <w:t>Fluxo Normal</w:t>
            </w:r>
          </w:p>
        </w:tc>
      </w:tr>
      <w:tr w:rsidR="00DD2C3C" w14:paraId="42ACA2DF" w14:textId="77777777" w:rsidTr="00DD2C3C">
        <w:trPr>
          <w:jc w:val="center"/>
        </w:trPr>
        <w:tc>
          <w:tcPr>
            <w:tcW w:w="4531" w:type="dxa"/>
          </w:tcPr>
          <w:p w14:paraId="0AA433C0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58620026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DD2C3C" w14:paraId="440CFCC1" w14:textId="77777777" w:rsidTr="00DD2C3C">
        <w:trPr>
          <w:jc w:val="center"/>
        </w:trPr>
        <w:tc>
          <w:tcPr>
            <w:tcW w:w="4531" w:type="dxa"/>
          </w:tcPr>
          <w:p w14:paraId="73F12285" w14:textId="455549DB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Administrador requisita formulário de cadastro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04C63C89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7748BB71" w14:textId="77777777" w:rsidTr="00DD2C3C">
        <w:trPr>
          <w:jc w:val="center"/>
        </w:trPr>
        <w:tc>
          <w:tcPr>
            <w:tcW w:w="4531" w:type="dxa"/>
          </w:tcPr>
          <w:p w14:paraId="41495FAA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6E7D7A6" w14:textId="1704D573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exibe modal de cadastro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0F60B7A6" w14:textId="77777777" w:rsidTr="00DD2C3C">
        <w:trPr>
          <w:jc w:val="center"/>
        </w:trPr>
        <w:tc>
          <w:tcPr>
            <w:tcW w:w="4531" w:type="dxa"/>
          </w:tcPr>
          <w:p w14:paraId="3C4BCA79" w14:textId="7462EBF5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Administrador requisita cadastro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42A35781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552A4B40" w14:textId="77777777" w:rsidTr="00DD2C3C">
        <w:trPr>
          <w:jc w:val="center"/>
        </w:trPr>
        <w:tc>
          <w:tcPr>
            <w:tcW w:w="4531" w:type="dxa"/>
          </w:tcPr>
          <w:p w14:paraId="0C720F3C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EBF1F8E" w14:textId="18AEE114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valida os dados de entrada do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2C24159A" w14:textId="77777777" w:rsidTr="00DD2C3C">
        <w:trPr>
          <w:jc w:val="center"/>
        </w:trPr>
        <w:tc>
          <w:tcPr>
            <w:tcW w:w="4531" w:type="dxa"/>
          </w:tcPr>
          <w:p w14:paraId="5295A6B9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229E431" w14:textId="42006006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salva dados do </w:t>
            </w:r>
            <w:proofErr w:type="spellStart"/>
            <w:r w:rsidR="00F01BCF">
              <w:t>tipologradouro</w:t>
            </w:r>
            <w:proofErr w:type="spellEnd"/>
            <w:r w:rsidR="00F01BCF">
              <w:t xml:space="preserve"> </w:t>
            </w:r>
            <w:r>
              <w:t>no banco de dados.</w:t>
            </w:r>
          </w:p>
        </w:tc>
      </w:tr>
      <w:tr w:rsidR="00DD2C3C" w14:paraId="6BF43324" w14:textId="77777777" w:rsidTr="00DD2C3C">
        <w:trPr>
          <w:jc w:val="center"/>
        </w:trPr>
        <w:tc>
          <w:tcPr>
            <w:tcW w:w="4531" w:type="dxa"/>
          </w:tcPr>
          <w:p w14:paraId="7F5D7AB3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039295A" w14:textId="313682D2" w:rsidR="00DD2C3C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fecha modal de cadastro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4D03164F" w14:textId="77777777" w:rsidTr="00DD2C3C">
        <w:trPr>
          <w:jc w:val="center"/>
        </w:trPr>
        <w:tc>
          <w:tcPr>
            <w:tcW w:w="4531" w:type="dxa"/>
          </w:tcPr>
          <w:p w14:paraId="125AD6E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1F41CD6" w14:textId="6A914886" w:rsidR="00DD2C3C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recarrega a lista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7566C60F" w14:textId="77777777" w:rsidTr="00DD2C3C">
        <w:trPr>
          <w:jc w:val="center"/>
        </w:trPr>
        <w:tc>
          <w:tcPr>
            <w:tcW w:w="4531" w:type="dxa"/>
          </w:tcPr>
          <w:p w14:paraId="0A7BA301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42909B9" w14:textId="55932409" w:rsidR="00DD2C3C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exibe modal com a lista de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7C05C4AF" w14:textId="77777777" w:rsidTr="00DD2C3C">
        <w:trPr>
          <w:jc w:val="center"/>
        </w:trPr>
        <w:tc>
          <w:tcPr>
            <w:tcW w:w="9062" w:type="dxa"/>
            <w:gridSpan w:val="2"/>
          </w:tcPr>
          <w:p w14:paraId="02C93513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DD2C3C" w14:paraId="22920725" w14:textId="77777777" w:rsidTr="00DD2C3C">
        <w:trPr>
          <w:jc w:val="center"/>
        </w:trPr>
        <w:tc>
          <w:tcPr>
            <w:tcW w:w="4531" w:type="dxa"/>
          </w:tcPr>
          <w:p w14:paraId="045762E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77A86C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DD2C3C" w14:paraId="32C3F274" w14:textId="77777777" w:rsidTr="00DD2C3C">
        <w:trPr>
          <w:jc w:val="center"/>
        </w:trPr>
        <w:tc>
          <w:tcPr>
            <w:tcW w:w="4531" w:type="dxa"/>
          </w:tcPr>
          <w:p w14:paraId="5728D169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3F6811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DD2C3C" w14:paraId="33139A35" w14:textId="77777777" w:rsidTr="00DD2C3C">
        <w:trPr>
          <w:jc w:val="center"/>
        </w:trPr>
        <w:tc>
          <w:tcPr>
            <w:tcW w:w="4531" w:type="dxa"/>
          </w:tcPr>
          <w:p w14:paraId="2239197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392D57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DD2C3C" w14:paraId="550CCD00" w14:textId="77777777" w:rsidTr="00DD2C3C">
        <w:trPr>
          <w:jc w:val="center"/>
        </w:trPr>
        <w:tc>
          <w:tcPr>
            <w:tcW w:w="4531" w:type="dxa"/>
          </w:tcPr>
          <w:p w14:paraId="120FBFA5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137CEFF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DD2C3C" w14:paraId="62685341" w14:textId="77777777" w:rsidTr="00DD2C3C">
        <w:trPr>
          <w:jc w:val="center"/>
        </w:trPr>
        <w:tc>
          <w:tcPr>
            <w:tcW w:w="4531" w:type="dxa"/>
          </w:tcPr>
          <w:p w14:paraId="672153F6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49EFD4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1B722119" w14:textId="20983F8B" w:rsidR="00F01BCF" w:rsidRPr="00FC17A9" w:rsidRDefault="00DD2C3C" w:rsidP="00FC17A9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5AAA91EF" w14:textId="7C5D382D" w:rsidR="00C95957" w:rsidRPr="00C95957" w:rsidRDefault="00C95957" w:rsidP="00C95957">
      <w:r w:rsidRPr="00C95957">
        <w:t>O Quadro 33 ilustra o processo do caso de uso "</w:t>
      </w:r>
      <w:r>
        <w:t>Alterar</w:t>
      </w:r>
      <w:r w:rsidRPr="00C95957">
        <w:t xml:space="preserve"> </w:t>
      </w:r>
      <w:proofErr w:type="spellStart"/>
      <w:r w:rsidRPr="00C95957">
        <w:t>TipoLogradouro</w:t>
      </w:r>
      <w:proofErr w:type="spellEnd"/>
      <w:r w:rsidRPr="00C95957">
        <w:t>", especificando as fases que o gestor deve cumprir para alterar dados sobre os tipos de logradouro no sistema.</w:t>
      </w:r>
    </w:p>
    <w:p w14:paraId="460C7E62" w14:textId="799CF25E" w:rsidR="00F01BCF" w:rsidRPr="00F01BCF" w:rsidRDefault="00F01BCF" w:rsidP="00F01BCF">
      <w:pPr>
        <w:pStyle w:val="Legenda"/>
        <w:keepNext/>
        <w:jc w:val="left"/>
        <w:rPr>
          <w:b w:val="0"/>
        </w:rPr>
      </w:pPr>
      <w:bookmarkStart w:id="73" w:name="_Toc182230600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23</w:t>
      </w:r>
      <w:r w:rsidR="00610352">
        <w:rPr>
          <w:noProof/>
        </w:rPr>
        <w:fldChar w:fldCharType="end"/>
      </w:r>
      <w:r>
        <w:t xml:space="preserve"> </w:t>
      </w:r>
      <w:r w:rsidRPr="00F01BCF">
        <w:rPr>
          <w:b w:val="0"/>
          <w:noProof/>
        </w:rPr>
        <w:t>– Fluxo do Caso de Uso: Administrador – Alterar TipoLogradouro</w:t>
      </w:r>
      <w:bookmarkEnd w:id="73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DD2C3C" w14:paraId="680E4B85" w14:textId="77777777" w:rsidTr="00DD2C3C">
        <w:trPr>
          <w:jc w:val="center"/>
        </w:trPr>
        <w:tc>
          <w:tcPr>
            <w:tcW w:w="9062" w:type="dxa"/>
            <w:gridSpan w:val="2"/>
          </w:tcPr>
          <w:p w14:paraId="2A6B0E3F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DD2C3C" w14:paraId="65F7C5D9" w14:textId="77777777" w:rsidTr="00DD2C3C">
        <w:trPr>
          <w:jc w:val="center"/>
        </w:trPr>
        <w:tc>
          <w:tcPr>
            <w:tcW w:w="4531" w:type="dxa"/>
          </w:tcPr>
          <w:p w14:paraId="077415D8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0B76C1DC" w14:textId="77777777" w:rsidR="00DD2C3C" w:rsidRPr="00C7174E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Alterar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DD2C3C" w14:paraId="6C832EC5" w14:textId="77777777" w:rsidTr="00DD2C3C">
        <w:trPr>
          <w:jc w:val="center"/>
        </w:trPr>
        <w:tc>
          <w:tcPr>
            <w:tcW w:w="4531" w:type="dxa"/>
          </w:tcPr>
          <w:p w14:paraId="6D6E071F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311422A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DD2C3C" w14:paraId="036704FA" w14:textId="77777777" w:rsidTr="00DD2C3C">
        <w:trPr>
          <w:jc w:val="center"/>
        </w:trPr>
        <w:tc>
          <w:tcPr>
            <w:tcW w:w="4531" w:type="dxa"/>
          </w:tcPr>
          <w:p w14:paraId="7FA6394B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26F0EAA8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DD2C3C" w14:paraId="7E6B5569" w14:textId="77777777" w:rsidTr="00DD2C3C">
        <w:trPr>
          <w:jc w:val="center"/>
        </w:trPr>
        <w:tc>
          <w:tcPr>
            <w:tcW w:w="4531" w:type="dxa"/>
          </w:tcPr>
          <w:p w14:paraId="2236AB69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265AA4A7" w14:textId="66B682BA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Este caso de uso apresenta as ações em que o administrado deve passar e/ou pode passar para concluir a função de alterar 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07BEEDF1" w14:textId="77777777" w:rsidTr="00DD2C3C">
        <w:trPr>
          <w:jc w:val="center"/>
        </w:trPr>
        <w:tc>
          <w:tcPr>
            <w:tcW w:w="4531" w:type="dxa"/>
          </w:tcPr>
          <w:p w14:paraId="76B88691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200F586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DD2C3C" w14:paraId="75CEB069" w14:textId="77777777" w:rsidTr="00DD2C3C">
        <w:trPr>
          <w:jc w:val="center"/>
        </w:trPr>
        <w:tc>
          <w:tcPr>
            <w:tcW w:w="4531" w:type="dxa"/>
          </w:tcPr>
          <w:p w14:paraId="42BAE275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168E8D48" w14:textId="392573E8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O sistema fecha o formulário e lista os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1E013739" w14:textId="77777777" w:rsidTr="00DD2C3C">
        <w:trPr>
          <w:jc w:val="center"/>
        </w:trPr>
        <w:tc>
          <w:tcPr>
            <w:tcW w:w="9062" w:type="dxa"/>
            <w:gridSpan w:val="2"/>
          </w:tcPr>
          <w:p w14:paraId="1552A143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DD2C3C" w14:paraId="0A1A9FF4" w14:textId="77777777" w:rsidTr="00DD2C3C">
        <w:trPr>
          <w:jc w:val="center"/>
        </w:trPr>
        <w:tc>
          <w:tcPr>
            <w:tcW w:w="4531" w:type="dxa"/>
          </w:tcPr>
          <w:p w14:paraId="2FB03BCE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16F32D39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DD2C3C" w14:paraId="206C8F3E" w14:textId="77777777" w:rsidTr="00DD2C3C">
        <w:trPr>
          <w:jc w:val="center"/>
        </w:trPr>
        <w:tc>
          <w:tcPr>
            <w:tcW w:w="4531" w:type="dxa"/>
          </w:tcPr>
          <w:p w14:paraId="3A77089E" w14:textId="5DB00CFA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lastRenderedPageBreak/>
              <w:t xml:space="preserve">Administrador requisita formulário de alteração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039258FD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0328CDFC" w14:textId="77777777" w:rsidTr="00DD2C3C">
        <w:trPr>
          <w:jc w:val="center"/>
        </w:trPr>
        <w:tc>
          <w:tcPr>
            <w:tcW w:w="4531" w:type="dxa"/>
          </w:tcPr>
          <w:p w14:paraId="7FC0133D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6AF0393" w14:textId="157275A2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exibe modal de alteração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26E3E975" w14:textId="77777777" w:rsidTr="00DD2C3C">
        <w:trPr>
          <w:jc w:val="center"/>
        </w:trPr>
        <w:tc>
          <w:tcPr>
            <w:tcW w:w="4531" w:type="dxa"/>
          </w:tcPr>
          <w:p w14:paraId="4F72FD22" w14:textId="716B152A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Administrador requisita alteração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0965F13A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6F887D6F" w14:textId="77777777" w:rsidTr="00DD2C3C">
        <w:trPr>
          <w:jc w:val="center"/>
        </w:trPr>
        <w:tc>
          <w:tcPr>
            <w:tcW w:w="4531" w:type="dxa"/>
          </w:tcPr>
          <w:p w14:paraId="107FE780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5E0E39B" w14:textId="19025EBF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valida os dados de entrada do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4D552E1B" w14:textId="77777777" w:rsidTr="00DD2C3C">
        <w:trPr>
          <w:jc w:val="center"/>
        </w:trPr>
        <w:tc>
          <w:tcPr>
            <w:tcW w:w="4531" w:type="dxa"/>
          </w:tcPr>
          <w:p w14:paraId="6240FA24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1C929CA" w14:textId="525DCB04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salva dados do </w:t>
            </w:r>
            <w:proofErr w:type="spellStart"/>
            <w:r w:rsidR="00F01BCF">
              <w:t>tipologradouro</w:t>
            </w:r>
            <w:proofErr w:type="spellEnd"/>
            <w:r w:rsidR="00F01BCF">
              <w:t xml:space="preserve"> </w:t>
            </w:r>
            <w:r>
              <w:t>no banco de dados.</w:t>
            </w:r>
          </w:p>
        </w:tc>
      </w:tr>
      <w:tr w:rsidR="00DD2C3C" w14:paraId="7B4DCDD6" w14:textId="77777777" w:rsidTr="00DD2C3C">
        <w:trPr>
          <w:jc w:val="center"/>
        </w:trPr>
        <w:tc>
          <w:tcPr>
            <w:tcW w:w="4531" w:type="dxa"/>
          </w:tcPr>
          <w:p w14:paraId="57D6A83C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100EB40" w14:textId="4E4830A4" w:rsidR="00DD2C3C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fecha modal de alteração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3D47DE0B" w14:textId="77777777" w:rsidTr="00DD2C3C">
        <w:trPr>
          <w:jc w:val="center"/>
        </w:trPr>
        <w:tc>
          <w:tcPr>
            <w:tcW w:w="4531" w:type="dxa"/>
          </w:tcPr>
          <w:p w14:paraId="72DE97E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0768136" w14:textId="18AD9BC9" w:rsidR="00DD2C3C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recarrega a lista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764FD60F" w14:textId="77777777" w:rsidTr="00DD2C3C">
        <w:trPr>
          <w:jc w:val="center"/>
        </w:trPr>
        <w:tc>
          <w:tcPr>
            <w:tcW w:w="4531" w:type="dxa"/>
          </w:tcPr>
          <w:p w14:paraId="091E154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22310FE" w14:textId="6D8F9A31" w:rsidR="00DD2C3C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exibe modal com a lista de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30105FF0" w14:textId="77777777" w:rsidTr="00DD2C3C">
        <w:trPr>
          <w:jc w:val="center"/>
        </w:trPr>
        <w:tc>
          <w:tcPr>
            <w:tcW w:w="9062" w:type="dxa"/>
            <w:gridSpan w:val="2"/>
          </w:tcPr>
          <w:p w14:paraId="6FD3EBF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DD2C3C" w14:paraId="3D20C433" w14:textId="77777777" w:rsidTr="00DD2C3C">
        <w:trPr>
          <w:jc w:val="center"/>
        </w:trPr>
        <w:tc>
          <w:tcPr>
            <w:tcW w:w="4531" w:type="dxa"/>
          </w:tcPr>
          <w:p w14:paraId="7F3D41B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C1001C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DD2C3C" w14:paraId="0A01289D" w14:textId="77777777" w:rsidTr="00DD2C3C">
        <w:trPr>
          <w:jc w:val="center"/>
        </w:trPr>
        <w:tc>
          <w:tcPr>
            <w:tcW w:w="4531" w:type="dxa"/>
          </w:tcPr>
          <w:p w14:paraId="2D13A614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5D7270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DD2C3C" w14:paraId="47F6415F" w14:textId="77777777" w:rsidTr="00DD2C3C">
        <w:trPr>
          <w:jc w:val="center"/>
        </w:trPr>
        <w:tc>
          <w:tcPr>
            <w:tcW w:w="4531" w:type="dxa"/>
          </w:tcPr>
          <w:p w14:paraId="697FC62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5E2C6E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DD2C3C" w14:paraId="2F180AB3" w14:textId="77777777" w:rsidTr="00DD2C3C">
        <w:trPr>
          <w:jc w:val="center"/>
        </w:trPr>
        <w:tc>
          <w:tcPr>
            <w:tcW w:w="4531" w:type="dxa"/>
          </w:tcPr>
          <w:p w14:paraId="4D36BA1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78E09BA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DD2C3C" w14:paraId="39D59CE8" w14:textId="77777777" w:rsidTr="00DD2C3C">
        <w:trPr>
          <w:jc w:val="center"/>
        </w:trPr>
        <w:tc>
          <w:tcPr>
            <w:tcW w:w="4531" w:type="dxa"/>
          </w:tcPr>
          <w:p w14:paraId="485F3E9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8F1A863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0B4874DF" w14:textId="0BCA7816" w:rsidR="00DD2C3C" w:rsidRPr="00FC17A9" w:rsidRDefault="00DD2C3C" w:rsidP="00DD2C3C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75B849D4" w14:textId="6CFBE624" w:rsidR="00DD2C3C" w:rsidRPr="00C95957" w:rsidRDefault="00C95957" w:rsidP="00C95957">
      <w:r w:rsidRPr="00C95957">
        <w:t xml:space="preserve">O Quadro 34 ilustra o processo do caso de uso "Excluir </w:t>
      </w:r>
      <w:proofErr w:type="spellStart"/>
      <w:r w:rsidRPr="00C95957">
        <w:t>TipoLogradouro</w:t>
      </w:r>
      <w:proofErr w:type="spellEnd"/>
      <w:r w:rsidRPr="00C95957">
        <w:t>", especificando as fases que o administrador realiza para apagar dados sobre os tipos de logradouro do sistema.</w:t>
      </w:r>
    </w:p>
    <w:p w14:paraId="2BFC9F11" w14:textId="371E8024" w:rsidR="00F01BCF" w:rsidRDefault="00F01BCF" w:rsidP="00F01BCF">
      <w:pPr>
        <w:pStyle w:val="Legenda"/>
        <w:keepNext/>
        <w:jc w:val="left"/>
      </w:pPr>
      <w:bookmarkStart w:id="74" w:name="_Toc182230601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24</w:t>
      </w:r>
      <w:r w:rsidR="00610352">
        <w:rPr>
          <w:noProof/>
        </w:rPr>
        <w:fldChar w:fldCharType="end"/>
      </w:r>
      <w:r w:rsidRPr="00D52469">
        <w:rPr>
          <w:noProof/>
        </w:rPr>
        <w:t xml:space="preserve"> </w:t>
      </w:r>
      <w:r w:rsidRPr="00F01BCF">
        <w:rPr>
          <w:b w:val="0"/>
          <w:noProof/>
        </w:rPr>
        <w:t>– Fluxo do Caso de Uso: Administrador – Excluir Bairro</w:t>
      </w:r>
      <w:bookmarkEnd w:id="74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DD2C3C" w14:paraId="0FCE934E" w14:textId="77777777" w:rsidTr="00DD2C3C">
        <w:trPr>
          <w:jc w:val="center"/>
        </w:trPr>
        <w:tc>
          <w:tcPr>
            <w:tcW w:w="9062" w:type="dxa"/>
            <w:gridSpan w:val="2"/>
          </w:tcPr>
          <w:p w14:paraId="39F53A69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DD2C3C" w14:paraId="4EE0EB8F" w14:textId="77777777" w:rsidTr="00DD2C3C">
        <w:trPr>
          <w:jc w:val="center"/>
        </w:trPr>
        <w:tc>
          <w:tcPr>
            <w:tcW w:w="4531" w:type="dxa"/>
          </w:tcPr>
          <w:p w14:paraId="02F5E3EB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2E3553E9" w14:textId="77777777" w:rsidR="00DD2C3C" w:rsidRPr="00C7174E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DD2C3C" w14:paraId="417C01A9" w14:textId="77777777" w:rsidTr="00DD2C3C">
        <w:trPr>
          <w:jc w:val="center"/>
        </w:trPr>
        <w:tc>
          <w:tcPr>
            <w:tcW w:w="4531" w:type="dxa"/>
          </w:tcPr>
          <w:p w14:paraId="25B9BC98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6184DF6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DD2C3C" w14:paraId="1441C3CA" w14:textId="77777777" w:rsidTr="00DD2C3C">
        <w:trPr>
          <w:jc w:val="center"/>
        </w:trPr>
        <w:tc>
          <w:tcPr>
            <w:tcW w:w="4531" w:type="dxa"/>
          </w:tcPr>
          <w:p w14:paraId="4D58788D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56158FFD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DD2C3C" w14:paraId="705A50A1" w14:textId="77777777" w:rsidTr="00DD2C3C">
        <w:trPr>
          <w:jc w:val="center"/>
        </w:trPr>
        <w:tc>
          <w:tcPr>
            <w:tcW w:w="4531" w:type="dxa"/>
          </w:tcPr>
          <w:p w14:paraId="3A00DEEB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4E74C299" w14:textId="6391A11C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Este caso de uso apresenta as ações em que o administrado deve passar e/ou pode passar para concluir a função de excluir 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24975BBE" w14:textId="77777777" w:rsidTr="00DD2C3C">
        <w:trPr>
          <w:jc w:val="center"/>
        </w:trPr>
        <w:tc>
          <w:tcPr>
            <w:tcW w:w="4531" w:type="dxa"/>
          </w:tcPr>
          <w:p w14:paraId="53D423A7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0C689E8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DD2C3C" w14:paraId="26FC6285" w14:textId="77777777" w:rsidTr="00DD2C3C">
        <w:trPr>
          <w:jc w:val="center"/>
        </w:trPr>
        <w:tc>
          <w:tcPr>
            <w:tcW w:w="4531" w:type="dxa"/>
          </w:tcPr>
          <w:p w14:paraId="5DA75DAA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78C13432" w14:textId="4E7D86DA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O sistema fecha o formulário e lista os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5D4EE254" w14:textId="77777777" w:rsidTr="00DD2C3C">
        <w:trPr>
          <w:jc w:val="center"/>
        </w:trPr>
        <w:tc>
          <w:tcPr>
            <w:tcW w:w="9062" w:type="dxa"/>
            <w:gridSpan w:val="2"/>
          </w:tcPr>
          <w:p w14:paraId="3B5C41A3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DD2C3C" w14:paraId="1E916B36" w14:textId="77777777" w:rsidTr="00DD2C3C">
        <w:trPr>
          <w:jc w:val="center"/>
        </w:trPr>
        <w:tc>
          <w:tcPr>
            <w:tcW w:w="4531" w:type="dxa"/>
          </w:tcPr>
          <w:p w14:paraId="364DA1BC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5B426E61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DD2C3C" w14:paraId="763B6A0F" w14:textId="77777777" w:rsidTr="00DD2C3C">
        <w:trPr>
          <w:jc w:val="center"/>
        </w:trPr>
        <w:tc>
          <w:tcPr>
            <w:tcW w:w="4531" w:type="dxa"/>
          </w:tcPr>
          <w:p w14:paraId="4BCAC6A4" w14:textId="0389A9AB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Administrador requisita formulário de exclusão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3D335B1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51698072" w14:textId="77777777" w:rsidTr="00DD2C3C">
        <w:trPr>
          <w:jc w:val="center"/>
        </w:trPr>
        <w:tc>
          <w:tcPr>
            <w:tcW w:w="4531" w:type="dxa"/>
          </w:tcPr>
          <w:p w14:paraId="6060AB52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7995BF3" w14:textId="08038A5A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exibe modal de exclusão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6B3ED5DC" w14:textId="77777777" w:rsidTr="00DD2C3C">
        <w:trPr>
          <w:jc w:val="center"/>
        </w:trPr>
        <w:tc>
          <w:tcPr>
            <w:tcW w:w="4531" w:type="dxa"/>
          </w:tcPr>
          <w:p w14:paraId="57718954" w14:textId="28E34FC1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Administrador requisita exclusão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39AE354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2944A3A0" w14:textId="77777777" w:rsidTr="00DD2C3C">
        <w:trPr>
          <w:jc w:val="center"/>
        </w:trPr>
        <w:tc>
          <w:tcPr>
            <w:tcW w:w="4531" w:type="dxa"/>
          </w:tcPr>
          <w:p w14:paraId="649F366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AF80E2D" w14:textId="36265F39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valida os dados de entrada do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4D21F5F2" w14:textId="77777777" w:rsidTr="00DD2C3C">
        <w:trPr>
          <w:jc w:val="center"/>
        </w:trPr>
        <w:tc>
          <w:tcPr>
            <w:tcW w:w="4531" w:type="dxa"/>
          </w:tcPr>
          <w:p w14:paraId="4945EB5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A626DFB" w14:textId="6D7B0512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exclui os dados do </w:t>
            </w:r>
            <w:proofErr w:type="spellStart"/>
            <w:r w:rsidR="00F01BCF">
              <w:t>tipologradouro</w:t>
            </w:r>
            <w:proofErr w:type="spellEnd"/>
            <w:r w:rsidR="00F01BCF">
              <w:t xml:space="preserve"> </w:t>
            </w:r>
            <w:r>
              <w:t>no banco de dados.</w:t>
            </w:r>
          </w:p>
        </w:tc>
      </w:tr>
      <w:tr w:rsidR="00DD2C3C" w14:paraId="75913527" w14:textId="77777777" w:rsidTr="00DD2C3C">
        <w:trPr>
          <w:jc w:val="center"/>
        </w:trPr>
        <w:tc>
          <w:tcPr>
            <w:tcW w:w="4531" w:type="dxa"/>
          </w:tcPr>
          <w:p w14:paraId="2AE534DC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6299DA3" w14:textId="429D3AE1" w:rsidR="00DD2C3C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fecha modal de exclusão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2C1722F4" w14:textId="77777777" w:rsidTr="00DD2C3C">
        <w:trPr>
          <w:jc w:val="center"/>
        </w:trPr>
        <w:tc>
          <w:tcPr>
            <w:tcW w:w="4531" w:type="dxa"/>
          </w:tcPr>
          <w:p w14:paraId="5EB1092F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8BA3F31" w14:textId="0A42E8AD" w:rsidR="00DD2C3C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recarrega a lista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63DC9988" w14:textId="77777777" w:rsidTr="00DD2C3C">
        <w:trPr>
          <w:jc w:val="center"/>
        </w:trPr>
        <w:tc>
          <w:tcPr>
            <w:tcW w:w="4531" w:type="dxa"/>
          </w:tcPr>
          <w:p w14:paraId="0EA4B08D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F15D6C1" w14:textId="51FBC77F" w:rsidR="00DD2C3C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exibe modal com a lista de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51A66BF6" w14:textId="77777777" w:rsidTr="00DD2C3C">
        <w:trPr>
          <w:jc w:val="center"/>
        </w:trPr>
        <w:tc>
          <w:tcPr>
            <w:tcW w:w="9062" w:type="dxa"/>
            <w:gridSpan w:val="2"/>
          </w:tcPr>
          <w:p w14:paraId="20FAD412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DD2C3C" w14:paraId="584C9306" w14:textId="77777777" w:rsidTr="00DD2C3C">
        <w:trPr>
          <w:jc w:val="center"/>
        </w:trPr>
        <w:tc>
          <w:tcPr>
            <w:tcW w:w="4531" w:type="dxa"/>
          </w:tcPr>
          <w:p w14:paraId="7888A9C2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DE57F2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DD2C3C" w14:paraId="22B276DB" w14:textId="77777777" w:rsidTr="00DD2C3C">
        <w:trPr>
          <w:jc w:val="center"/>
        </w:trPr>
        <w:tc>
          <w:tcPr>
            <w:tcW w:w="4531" w:type="dxa"/>
          </w:tcPr>
          <w:p w14:paraId="0CB1376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5A8402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DD2C3C" w14:paraId="6FE5FD24" w14:textId="77777777" w:rsidTr="00DD2C3C">
        <w:trPr>
          <w:jc w:val="center"/>
        </w:trPr>
        <w:tc>
          <w:tcPr>
            <w:tcW w:w="4531" w:type="dxa"/>
          </w:tcPr>
          <w:p w14:paraId="3386831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A606A9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DD2C3C" w14:paraId="65961C4B" w14:textId="77777777" w:rsidTr="00DD2C3C">
        <w:trPr>
          <w:jc w:val="center"/>
        </w:trPr>
        <w:tc>
          <w:tcPr>
            <w:tcW w:w="4531" w:type="dxa"/>
          </w:tcPr>
          <w:p w14:paraId="652D498F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56BD9F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DD2C3C" w14:paraId="798FD68D" w14:textId="77777777" w:rsidTr="00DD2C3C">
        <w:trPr>
          <w:jc w:val="center"/>
        </w:trPr>
        <w:tc>
          <w:tcPr>
            <w:tcW w:w="4531" w:type="dxa"/>
          </w:tcPr>
          <w:p w14:paraId="4AC8463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03B2F3D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1E26E38D" w14:textId="77777777" w:rsidR="00DD2C3C" w:rsidRPr="00FC17A9" w:rsidRDefault="00DD2C3C" w:rsidP="00DD2C3C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3BE9199D" w14:textId="14BD5B82" w:rsidR="00DD2C3C" w:rsidRPr="00C95957" w:rsidRDefault="00C95957" w:rsidP="00C95957">
      <w:r w:rsidRPr="00C95957">
        <w:t>O Quadro 3</w:t>
      </w:r>
      <w:r>
        <w:t>5</w:t>
      </w:r>
      <w:r w:rsidRPr="00C95957">
        <w:t xml:space="preserve"> ilustra o processo do caso de uso "</w:t>
      </w:r>
      <w:r>
        <w:t>Listar</w:t>
      </w:r>
      <w:r w:rsidRPr="00C95957">
        <w:t xml:space="preserve"> </w:t>
      </w:r>
      <w:proofErr w:type="spellStart"/>
      <w:r w:rsidRPr="00C95957">
        <w:t>TipoLogradouro</w:t>
      </w:r>
      <w:proofErr w:type="spellEnd"/>
      <w:r w:rsidRPr="00C95957">
        <w:t>", especificando as fases que o administrador realiza para apagar dados sobre os tipos de logradouro do sistema.</w:t>
      </w:r>
    </w:p>
    <w:p w14:paraId="1EF9C573" w14:textId="3E281E33" w:rsidR="00F01BCF" w:rsidRPr="00F01BCF" w:rsidRDefault="00F01BCF" w:rsidP="00F01BCF">
      <w:pPr>
        <w:pStyle w:val="Legenda"/>
        <w:keepNext/>
        <w:jc w:val="left"/>
        <w:rPr>
          <w:b w:val="0"/>
        </w:rPr>
      </w:pPr>
      <w:bookmarkStart w:id="75" w:name="_Toc182230602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25</w:t>
      </w:r>
      <w:r w:rsidR="00610352">
        <w:rPr>
          <w:noProof/>
        </w:rPr>
        <w:fldChar w:fldCharType="end"/>
      </w:r>
      <w:r w:rsidRPr="00F87F4D">
        <w:rPr>
          <w:noProof/>
        </w:rPr>
        <w:t xml:space="preserve"> </w:t>
      </w:r>
      <w:r w:rsidRPr="00F01BCF">
        <w:rPr>
          <w:b w:val="0"/>
          <w:noProof/>
        </w:rPr>
        <w:t>– Fluxo do Caso de Uso: Administrador – Listar TipoLogradouro</w:t>
      </w:r>
      <w:bookmarkEnd w:id="75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271"/>
        <w:gridCol w:w="4223"/>
      </w:tblGrid>
      <w:tr w:rsidR="00DD2C3C" w14:paraId="23DFFDEA" w14:textId="77777777" w:rsidTr="00DD2C3C">
        <w:trPr>
          <w:jc w:val="center"/>
        </w:trPr>
        <w:tc>
          <w:tcPr>
            <w:tcW w:w="8494" w:type="dxa"/>
            <w:gridSpan w:val="2"/>
          </w:tcPr>
          <w:p w14:paraId="788866E3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DD2C3C" w14:paraId="4A0E3C8E" w14:textId="77777777" w:rsidTr="00DD2C3C">
        <w:trPr>
          <w:jc w:val="center"/>
        </w:trPr>
        <w:tc>
          <w:tcPr>
            <w:tcW w:w="4271" w:type="dxa"/>
          </w:tcPr>
          <w:p w14:paraId="631CBFC4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223" w:type="dxa"/>
          </w:tcPr>
          <w:p w14:paraId="60F5A029" w14:textId="77777777" w:rsidR="00DD2C3C" w:rsidRPr="00C7174E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DD2C3C" w14:paraId="160F65FA" w14:textId="77777777" w:rsidTr="00DD2C3C">
        <w:trPr>
          <w:jc w:val="center"/>
        </w:trPr>
        <w:tc>
          <w:tcPr>
            <w:tcW w:w="4271" w:type="dxa"/>
          </w:tcPr>
          <w:p w14:paraId="1F35F080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223" w:type="dxa"/>
          </w:tcPr>
          <w:p w14:paraId="73581AF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DD2C3C" w14:paraId="5EA859DC" w14:textId="77777777" w:rsidTr="00DD2C3C">
        <w:trPr>
          <w:jc w:val="center"/>
        </w:trPr>
        <w:tc>
          <w:tcPr>
            <w:tcW w:w="4271" w:type="dxa"/>
          </w:tcPr>
          <w:p w14:paraId="67C7DF31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223" w:type="dxa"/>
          </w:tcPr>
          <w:p w14:paraId="79CA3D8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DD2C3C" w14:paraId="3321CB64" w14:textId="77777777" w:rsidTr="00DD2C3C">
        <w:trPr>
          <w:jc w:val="center"/>
        </w:trPr>
        <w:tc>
          <w:tcPr>
            <w:tcW w:w="4271" w:type="dxa"/>
          </w:tcPr>
          <w:p w14:paraId="7B8C2EB3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223" w:type="dxa"/>
          </w:tcPr>
          <w:p w14:paraId="4BE88ACE" w14:textId="6CE96BEB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Este caso de uso apresenta as ações em que o administrado deve passar e/ou pode passar para concluir a função de listar 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0074BF9E" w14:textId="77777777" w:rsidTr="00DD2C3C">
        <w:trPr>
          <w:jc w:val="center"/>
        </w:trPr>
        <w:tc>
          <w:tcPr>
            <w:tcW w:w="4271" w:type="dxa"/>
          </w:tcPr>
          <w:p w14:paraId="32848AE7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223" w:type="dxa"/>
          </w:tcPr>
          <w:p w14:paraId="21D19603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DD2C3C" w14:paraId="0F25DF23" w14:textId="77777777" w:rsidTr="00DD2C3C">
        <w:trPr>
          <w:jc w:val="center"/>
        </w:trPr>
        <w:tc>
          <w:tcPr>
            <w:tcW w:w="4271" w:type="dxa"/>
          </w:tcPr>
          <w:p w14:paraId="19E7D1AA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223" w:type="dxa"/>
          </w:tcPr>
          <w:p w14:paraId="6D632240" w14:textId="3F2554C8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lista os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5531F27D" w14:textId="77777777" w:rsidTr="00DD2C3C">
        <w:trPr>
          <w:jc w:val="center"/>
        </w:trPr>
        <w:tc>
          <w:tcPr>
            <w:tcW w:w="8494" w:type="dxa"/>
            <w:gridSpan w:val="2"/>
          </w:tcPr>
          <w:p w14:paraId="3AEDF08C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DD2C3C" w14:paraId="35EC09FA" w14:textId="77777777" w:rsidTr="00DD2C3C">
        <w:trPr>
          <w:jc w:val="center"/>
        </w:trPr>
        <w:tc>
          <w:tcPr>
            <w:tcW w:w="4271" w:type="dxa"/>
          </w:tcPr>
          <w:p w14:paraId="7830981F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223" w:type="dxa"/>
          </w:tcPr>
          <w:p w14:paraId="7B48E0FB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DD2C3C" w14:paraId="56B2927D" w14:textId="77777777" w:rsidTr="00DD2C3C">
        <w:trPr>
          <w:jc w:val="center"/>
        </w:trPr>
        <w:tc>
          <w:tcPr>
            <w:tcW w:w="4271" w:type="dxa"/>
          </w:tcPr>
          <w:p w14:paraId="3B477AFC" w14:textId="21307A36" w:rsidR="00DD2C3C" w:rsidRPr="002513A6" w:rsidRDefault="00DD2C3C" w:rsidP="00746C86">
            <w:pPr>
              <w:pStyle w:val="PargrafodaLista"/>
              <w:numPr>
                <w:ilvl w:val="0"/>
                <w:numId w:val="41"/>
              </w:numPr>
              <w:spacing w:line="240" w:lineRule="auto"/>
              <w:jc w:val="center"/>
            </w:pPr>
            <w:r>
              <w:t xml:space="preserve">Administrador requisita lista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223" w:type="dxa"/>
          </w:tcPr>
          <w:p w14:paraId="4045F41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443293C5" w14:textId="77777777" w:rsidTr="00DD2C3C">
        <w:trPr>
          <w:jc w:val="center"/>
        </w:trPr>
        <w:tc>
          <w:tcPr>
            <w:tcW w:w="4271" w:type="dxa"/>
          </w:tcPr>
          <w:p w14:paraId="1BAAA7B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7CF0FD4E" w14:textId="6A1DCE24" w:rsidR="00DD2C3C" w:rsidRPr="002513A6" w:rsidRDefault="00DD2C3C" w:rsidP="00746C86">
            <w:pPr>
              <w:pStyle w:val="PargrafodaLista"/>
              <w:numPr>
                <w:ilvl w:val="0"/>
                <w:numId w:val="41"/>
              </w:numPr>
              <w:spacing w:line="240" w:lineRule="auto"/>
              <w:jc w:val="center"/>
            </w:pPr>
            <w:r>
              <w:t xml:space="preserve">Sistema exibe tabela de listagem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51B7E263" w14:textId="77777777" w:rsidTr="00DD2C3C">
        <w:trPr>
          <w:jc w:val="center"/>
        </w:trPr>
        <w:tc>
          <w:tcPr>
            <w:tcW w:w="8494" w:type="dxa"/>
            <w:gridSpan w:val="2"/>
          </w:tcPr>
          <w:p w14:paraId="635BBEE9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DD2C3C" w14:paraId="554100B4" w14:textId="77777777" w:rsidTr="00DD2C3C">
        <w:trPr>
          <w:jc w:val="center"/>
        </w:trPr>
        <w:tc>
          <w:tcPr>
            <w:tcW w:w="4271" w:type="dxa"/>
          </w:tcPr>
          <w:p w14:paraId="1674BF77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17E2075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DD2C3C" w14:paraId="5C91FFA0" w14:textId="77777777" w:rsidTr="00DD2C3C">
        <w:trPr>
          <w:jc w:val="center"/>
        </w:trPr>
        <w:tc>
          <w:tcPr>
            <w:tcW w:w="4271" w:type="dxa"/>
          </w:tcPr>
          <w:p w14:paraId="39C4E0A4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50EAD8F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DD2C3C" w14:paraId="104D9EE2" w14:textId="77777777" w:rsidTr="00DD2C3C">
        <w:trPr>
          <w:jc w:val="center"/>
        </w:trPr>
        <w:tc>
          <w:tcPr>
            <w:tcW w:w="4271" w:type="dxa"/>
          </w:tcPr>
          <w:p w14:paraId="6808880C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2A5815E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DD2C3C" w14:paraId="72851257" w14:textId="77777777" w:rsidTr="00DD2C3C">
        <w:trPr>
          <w:jc w:val="center"/>
        </w:trPr>
        <w:tc>
          <w:tcPr>
            <w:tcW w:w="4271" w:type="dxa"/>
          </w:tcPr>
          <w:p w14:paraId="0CD4F4A9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60BA9F7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DD2C3C" w14:paraId="775C879D" w14:textId="77777777" w:rsidTr="00DD2C3C">
        <w:trPr>
          <w:jc w:val="center"/>
        </w:trPr>
        <w:tc>
          <w:tcPr>
            <w:tcW w:w="4271" w:type="dxa"/>
          </w:tcPr>
          <w:p w14:paraId="761D7994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63CE2B3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33CB7970" w14:textId="77777777" w:rsidR="00DD2C3C" w:rsidRDefault="00DD2C3C" w:rsidP="00DD2C3C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>
        <w:t xml:space="preserve">    </w:t>
      </w: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2E805FA3" w14:textId="77777777" w:rsidR="00DD2C3C" w:rsidRDefault="00DD2C3C" w:rsidP="00A77264">
      <w:pPr>
        <w:ind w:firstLine="0"/>
      </w:pPr>
    </w:p>
    <w:p w14:paraId="546A0980" w14:textId="7CD8BF86" w:rsidR="00DB42AD" w:rsidRDefault="00BB3F9A" w:rsidP="002828C7">
      <w:pPr>
        <w:pStyle w:val="Ttulo2"/>
        <w:numPr>
          <w:ilvl w:val="0"/>
          <w:numId w:val="0"/>
        </w:numPr>
        <w:rPr>
          <w:szCs w:val="24"/>
        </w:rPr>
      </w:pPr>
      <w:bookmarkStart w:id="76" w:name="_Toc182230642"/>
      <w:r>
        <w:rPr>
          <w:szCs w:val="24"/>
        </w:rPr>
        <w:t>3.6</w:t>
      </w:r>
      <w:r w:rsidRPr="000959C0">
        <w:rPr>
          <w:szCs w:val="24"/>
        </w:rPr>
        <w:t xml:space="preserve">. Diagrama de </w:t>
      </w:r>
      <w:r w:rsidR="00AD24F8">
        <w:rPr>
          <w:szCs w:val="24"/>
        </w:rPr>
        <w:t>Sequência</w:t>
      </w:r>
      <w:bookmarkEnd w:id="76"/>
    </w:p>
    <w:p w14:paraId="47118920" w14:textId="516F5E8D" w:rsidR="0027273F" w:rsidRDefault="00EA02DD" w:rsidP="00DB42AD">
      <w:r w:rsidRPr="00EA02DD">
        <w:t>O diagrama de sequência é um dos principais diagramas UML (</w:t>
      </w:r>
      <w:proofErr w:type="spellStart"/>
      <w:r w:rsidRPr="00EA02DD">
        <w:t>Unified</w:t>
      </w:r>
      <w:proofErr w:type="spellEnd"/>
      <w:r w:rsidRPr="00EA02DD">
        <w:t xml:space="preserve"> </w:t>
      </w:r>
      <w:proofErr w:type="spellStart"/>
      <w:r w:rsidRPr="00EA02DD">
        <w:t>Modeling</w:t>
      </w:r>
      <w:proofErr w:type="spellEnd"/>
      <w:r w:rsidRPr="00EA02DD">
        <w:t xml:space="preserve"> </w:t>
      </w:r>
      <w:proofErr w:type="spellStart"/>
      <w:r w:rsidRPr="00EA02DD">
        <w:t>Language</w:t>
      </w:r>
      <w:proofErr w:type="spellEnd"/>
      <w:r w:rsidRPr="00EA02DD">
        <w:t xml:space="preserve">) usados ​​para descrever as interações entre objetos em um sistema, com foco na sequência temporal dessas interações. Segundo </w:t>
      </w:r>
      <w:proofErr w:type="spellStart"/>
      <w:r w:rsidRPr="00EA02DD">
        <w:t>Sommerville</w:t>
      </w:r>
      <w:proofErr w:type="spellEnd"/>
      <w:r w:rsidRPr="00EA02DD">
        <w:t xml:space="preserve"> (20</w:t>
      </w:r>
      <w:r w:rsidR="00BD1A71">
        <w:t>07</w:t>
      </w:r>
      <w:r w:rsidRPr="00EA02DD">
        <w:t>), “Um diagrama de sequência mostra as interações entre os atores e o sistema e entre os componentes do sistema, organizados em ordem cronológica”. É uma ferramenta importante para entender como as funções são executadas por meio da troca de mensagens entre os componentes envolvidos.</w:t>
      </w:r>
    </w:p>
    <w:p w14:paraId="43A7078A" w14:textId="77777777" w:rsidR="000957BE" w:rsidRPr="00DB42AD" w:rsidRDefault="000957BE" w:rsidP="00DB42AD"/>
    <w:p w14:paraId="6456A0DB" w14:textId="77777777" w:rsidR="00A71844" w:rsidRPr="00A71844" w:rsidRDefault="00A71844" w:rsidP="00A71844">
      <w:pPr>
        <w:pStyle w:val="PargrafodaLista"/>
        <w:keepNext/>
        <w:numPr>
          <w:ilvl w:val="0"/>
          <w:numId w:val="15"/>
        </w:numPr>
        <w:outlineLvl w:val="1"/>
        <w:rPr>
          <w:smallCaps/>
          <w:vanish/>
        </w:rPr>
      </w:pPr>
    </w:p>
    <w:p w14:paraId="074555B9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4779B67B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5EE24B6D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530D8A35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33FB4F9B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1A378C18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4FD5E7DB" w14:textId="33797F8D" w:rsidR="006E441C" w:rsidRPr="00EE6012" w:rsidRDefault="00A71844" w:rsidP="006E441C">
      <w:pPr>
        <w:pStyle w:val="Ttulo3"/>
        <w:ind w:left="567" w:hanging="567"/>
        <w:rPr>
          <w:smallCaps/>
        </w:rPr>
      </w:pPr>
      <w:r>
        <w:t xml:space="preserve"> </w:t>
      </w:r>
      <w:bookmarkStart w:id="77" w:name="_Toc182230643"/>
      <w:r w:rsidR="006E441C" w:rsidRPr="00EE6012">
        <w:rPr>
          <w:smallCaps/>
        </w:rPr>
        <w:t>Diagrama de Sequência para Cadastro de Estado</w:t>
      </w:r>
      <w:bookmarkEnd w:id="77"/>
    </w:p>
    <w:p w14:paraId="400ADA8C" w14:textId="472D8C99" w:rsidR="0027273F" w:rsidRPr="0027273F" w:rsidRDefault="0027273F" w:rsidP="0027273F">
      <w:r w:rsidRPr="0027273F">
        <w:t>N</w:t>
      </w:r>
      <w:r w:rsidR="00BD1A71">
        <w:t xml:space="preserve">a </w:t>
      </w:r>
      <w:r w:rsidR="00BD1A71" w:rsidRPr="004E1507">
        <w:t>Figura 10</w:t>
      </w:r>
      <w:r w:rsidR="00BD1A71">
        <w:t xml:space="preserve"> </w:t>
      </w:r>
      <w:r w:rsidRPr="0027273F">
        <w:t xml:space="preserve">são detalhados os processos para o cadastro de um Estado. O administrador inicia o cadastro através da interface, que solicita a operação e retorna a lista de estados. A interface envia os dados ao Service Estado, que os valida e encaminha ao </w:t>
      </w:r>
      <w:proofErr w:type="spellStart"/>
      <w:r w:rsidRPr="0027273F">
        <w:t>Repository</w:t>
      </w:r>
      <w:proofErr w:type="spellEnd"/>
      <w:r w:rsidRPr="0027273F">
        <w:t xml:space="preserve"> Estado. O </w:t>
      </w:r>
      <w:proofErr w:type="spellStart"/>
      <w:r w:rsidRPr="0027273F">
        <w:t>Repository</w:t>
      </w:r>
      <w:proofErr w:type="spellEnd"/>
      <w:r w:rsidRPr="0027273F">
        <w:t xml:space="preserve"> interage com o </w:t>
      </w:r>
      <w:proofErr w:type="spellStart"/>
      <w:r w:rsidRPr="0027273F">
        <w:t>AppDBContext</w:t>
      </w:r>
      <w:proofErr w:type="spellEnd"/>
      <w:r w:rsidRPr="0027273F">
        <w:t xml:space="preserve"> para salvar os dados no banco de dados e retorna uma mensagem de confirmação. O Service Estado pode realizar operações adicionais e retorna os dados processados ao </w:t>
      </w:r>
      <w:proofErr w:type="spellStart"/>
      <w:r w:rsidRPr="0027273F">
        <w:t>Repository</w:t>
      </w:r>
      <w:proofErr w:type="spellEnd"/>
      <w:r w:rsidRPr="0027273F">
        <w:t xml:space="preserve"> Estado, que recupera a lista atualizada de estados. Finalmente, o Service Estado envia a lista de estados atualizada à interface, confirmando o sucesso da operação ao administrador.</w:t>
      </w:r>
    </w:p>
    <w:p w14:paraId="5D7B3862" w14:textId="55B6F154" w:rsidR="006E441C" w:rsidRDefault="0027273F" w:rsidP="0027273F">
      <w:pPr>
        <w:pStyle w:val="Legenda"/>
        <w:keepNext/>
        <w:jc w:val="both"/>
      </w:pPr>
      <w:bookmarkStart w:id="78" w:name="_Toc183156037"/>
      <w:r>
        <w:lastRenderedPageBreak/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81667D">
        <w:rPr>
          <w:noProof/>
        </w:rPr>
        <w:t>11</w:t>
      </w:r>
      <w:r w:rsidR="00610352">
        <w:rPr>
          <w:noProof/>
        </w:rPr>
        <w:fldChar w:fldCharType="end"/>
      </w:r>
      <w:r>
        <w:rPr>
          <w:noProof/>
        </w:rPr>
        <w:t xml:space="preserve"> </w:t>
      </w:r>
      <w:r w:rsidRPr="00FD3E57">
        <w:t>–</w:t>
      </w:r>
      <w:r>
        <w:t xml:space="preserve"> </w:t>
      </w:r>
      <w:r w:rsidRPr="0022538F">
        <w:rPr>
          <w:b w:val="0"/>
          <w:bCs w:val="0"/>
        </w:rPr>
        <w:t>Diagrama de Sequência - Ator Administrador: Fluxo do cadastro de Estado</w:t>
      </w:r>
      <w:r>
        <w:rPr>
          <w:noProof/>
        </w:rPr>
        <w:t xml:space="preserve"> </w:t>
      </w:r>
      <w:r w:rsidR="005D79D4">
        <w:rPr>
          <w:noProof/>
        </w:rPr>
        <w:drawing>
          <wp:inline distT="0" distB="0" distL="0" distR="0" wp14:anchorId="7B7A8392" wp14:editId="57DD919E">
            <wp:extent cx="6829953" cy="5942330"/>
            <wp:effectExtent l="5398" t="0" r="0" b="0"/>
            <wp:docPr id="1376208411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208411" name="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841179" cy="595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8"/>
    </w:p>
    <w:p w14:paraId="4E9913D0" w14:textId="095D8C67" w:rsidR="005D79D4" w:rsidRPr="00FC17A9" w:rsidRDefault="005D79D4" w:rsidP="005D79D4">
      <w:pPr>
        <w:ind w:firstLine="0"/>
        <w:rPr>
          <w:sz w:val="22"/>
          <w:szCs w:val="16"/>
        </w:rPr>
      </w:pPr>
      <w:r w:rsidRPr="00FC17A9">
        <w:rPr>
          <w:sz w:val="22"/>
          <w:szCs w:val="16"/>
        </w:rPr>
        <w:t>Fonte: Elaborado pelos Autores.</w:t>
      </w:r>
    </w:p>
    <w:p w14:paraId="327427BD" w14:textId="77777777" w:rsidR="006E441C" w:rsidRPr="006E441C" w:rsidRDefault="006E441C" w:rsidP="006E441C"/>
    <w:p w14:paraId="0BB04012" w14:textId="5C2CA681" w:rsidR="00A71844" w:rsidRPr="00EE6012" w:rsidRDefault="006E441C" w:rsidP="006E441C">
      <w:pPr>
        <w:pStyle w:val="Ttulo3"/>
        <w:ind w:left="567" w:hanging="567"/>
        <w:rPr>
          <w:smallCaps/>
        </w:rPr>
      </w:pPr>
      <w:r w:rsidRPr="00EE6012">
        <w:rPr>
          <w:smallCaps/>
        </w:rPr>
        <w:t xml:space="preserve"> </w:t>
      </w:r>
      <w:bookmarkStart w:id="79" w:name="_Toc182230644"/>
      <w:r w:rsidR="00A71844" w:rsidRPr="00EE6012">
        <w:rPr>
          <w:smallCaps/>
        </w:rPr>
        <w:t xml:space="preserve">Diagrama de Sequência </w:t>
      </w:r>
      <w:r w:rsidRPr="00EE6012">
        <w:rPr>
          <w:smallCaps/>
        </w:rPr>
        <w:t>para Exclusão de Estado</w:t>
      </w:r>
      <w:bookmarkEnd w:id="79"/>
    </w:p>
    <w:p w14:paraId="5CD20AE4" w14:textId="2102F7D9" w:rsidR="00AA022C" w:rsidRDefault="006E441C" w:rsidP="00AA022C">
      <w:r w:rsidRPr="006E441C">
        <w:t>N</w:t>
      </w:r>
      <w:r w:rsidR="0024044B">
        <w:t>a</w:t>
      </w:r>
      <w:r w:rsidRPr="006E441C">
        <w:t xml:space="preserve"> </w:t>
      </w:r>
      <w:r w:rsidR="0024044B" w:rsidRPr="004E1507">
        <w:t>Figura</w:t>
      </w:r>
      <w:r w:rsidR="00BD1A71" w:rsidRPr="004E1507">
        <w:t xml:space="preserve"> 11</w:t>
      </w:r>
      <w:r w:rsidRPr="006E441C">
        <w:t xml:space="preserve"> são detalhados os processos e etapas necessários para a exclusão de um Estado. O processo começa com o administrador solicitando a exclusão através da interface, que retorna a tela correspondente. A solicitação é enviada ao </w:t>
      </w:r>
      <w:proofErr w:type="spellStart"/>
      <w:r w:rsidRPr="006E441C">
        <w:t>Controller</w:t>
      </w:r>
      <w:proofErr w:type="spellEnd"/>
      <w:r w:rsidRPr="006E441C">
        <w:t xml:space="preserve"> Estado, que valida os dados. Se houver erros, uma mensagem é retornada. Caso contrário, o </w:t>
      </w:r>
      <w:proofErr w:type="spellStart"/>
      <w:r w:rsidRPr="006E441C">
        <w:t>Controller</w:t>
      </w:r>
      <w:proofErr w:type="spellEnd"/>
      <w:r w:rsidRPr="006E441C">
        <w:t xml:space="preserve"> encaminha a </w:t>
      </w:r>
      <w:r w:rsidRPr="006E441C">
        <w:lastRenderedPageBreak/>
        <w:t xml:space="preserve">solicitação ao Service Estado, que a repassa ao </w:t>
      </w:r>
      <w:proofErr w:type="spellStart"/>
      <w:r w:rsidRPr="006E441C">
        <w:t>Repository</w:t>
      </w:r>
      <w:proofErr w:type="spellEnd"/>
      <w:r w:rsidRPr="006E441C">
        <w:t xml:space="preserve"> Estado. Este interage com o </w:t>
      </w:r>
      <w:proofErr w:type="spellStart"/>
      <w:r w:rsidRPr="006E441C">
        <w:t>AppDBContext</w:t>
      </w:r>
      <w:proofErr w:type="spellEnd"/>
      <w:r w:rsidRPr="006E441C">
        <w:t xml:space="preserve"> para realizar a exclusão no banco de dados. Após a exclusão, os dados são retornados através dos componentes, confirmando ao administrador que a operação foi realizada com sucesso. Este diagrama ilustra claramente as interações e a ordem das operações envolvidas.</w:t>
      </w:r>
    </w:p>
    <w:p w14:paraId="74C8B8F6" w14:textId="2A074B48" w:rsidR="00AD3C53" w:rsidRPr="00AA022C" w:rsidRDefault="00AD3C53" w:rsidP="00AA022C">
      <w:pPr>
        <w:ind w:firstLine="0"/>
      </w:pPr>
      <w:bookmarkStart w:id="80" w:name="_Toc183156038"/>
      <w:r w:rsidRPr="00BD1A71">
        <w:rPr>
          <w:b/>
        </w:rPr>
        <w:t xml:space="preserve">Figura </w:t>
      </w:r>
      <w:r w:rsidR="00063FF6">
        <w:rPr>
          <w:b/>
        </w:rPr>
        <w:fldChar w:fldCharType="begin"/>
      </w:r>
      <w:r w:rsidR="00063FF6">
        <w:rPr>
          <w:b/>
        </w:rPr>
        <w:instrText xml:space="preserve"> SEQ Figura \* ARABIC </w:instrText>
      </w:r>
      <w:r w:rsidR="00063FF6">
        <w:rPr>
          <w:b/>
        </w:rPr>
        <w:fldChar w:fldCharType="separate"/>
      </w:r>
      <w:r w:rsidR="0081667D">
        <w:rPr>
          <w:b/>
          <w:noProof/>
        </w:rPr>
        <w:t>12</w:t>
      </w:r>
      <w:r w:rsidR="00063FF6">
        <w:rPr>
          <w:b/>
        </w:rPr>
        <w:fldChar w:fldCharType="end"/>
      </w:r>
      <w:r>
        <w:rPr>
          <w:noProof/>
        </w:rPr>
        <w:t xml:space="preserve"> </w:t>
      </w:r>
      <w:r w:rsidRPr="00AD3C53">
        <w:rPr>
          <w:b/>
          <w:noProof/>
        </w:rPr>
        <w:t xml:space="preserve">– </w:t>
      </w:r>
      <w:r w:rsidRPr="00BD1A71">
        <w:rPr>
          <w:noProof/>
        </w:rPr>
        <w:t>Diagrama de Sequência - Ator Administrador: Fluxo do excluir de Estado</w:t>
      </w:r>
      <w:bookmarkEnd w:id="80"/>
    </w:p>
    <w:p w14:paraId="0D693D43" w14:textId="25CFF243" w:rsidR="00AD3C53" w:rsidRDefault="00AA022C" w:rsidP="001744DB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AD3C53">
        <w:rPr>
          <w:noProof/>
          <w:color w:val="000000" w:themeColor="text1"/>
          <w:sz w:val="20"/>
          <w:szCs w:val="22"/>
        </w:rPr>
        <w:drawing>
          <wp:inline distT="0" distB="0" distL="0" distR="0" wp14:anchorId="358DC723" wp14:editId="4C7E839B">
            <wp:extent cx="7244895" cy="4163898"/>
            <wp:effectExtent l="0" t="2540" r="0" b="0"/>
            <wp:docPr id="15" name="Gráfico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06831" cy="419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715C" w14:textId="65C849BE" w:rsidR="0039401D" w:rsidRPr="00FC17A9" w:rsidRDefault="00AD3C53" w:rsidP="00377CE6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66CF192F" w14:textId="42149EFF" w:rsidR="007944D7" w:rsidRDefault="0082521E" w:rsidP="006E441C">
      <w:pPr>
        <w:pStyle w:val="Ttulo1"/>
        <w:ind w:left="426" w:hanging="426"/>
      </w:pPr>
      <w:bookmarkStart w:id="81" w:name="_Toc182230645"/>
      <w:r w:rsidRPr="002B3561">
        <w:lastRenderedPageBreak/>
        <w:t>DEFINIÇÃO DA INTERFACE COM O USUÁRIO</w:t>
      </w:r>
      <w:r w:rsidR="007944D7" w:rsidRPr="002B3561">
        <w:t xml:space="preserve"> </w:t>
      </w:r>
      <w:r w:rsidR="00B6588B" w:rsidRPr="002B3561">
        <w:t>(</w:t>
      </w:r>
      <w:r w:rsidRPr="002B3561">
        <w:t>UX</w:t>
      </w:r>
      <w:r w:rsidR="00B6588B" w:rsidRPr="002B3561">
        <w:t>)</w:t>
      </w:r>
      <w:r w:rsidR="007A458A" w:rsidRPr="002B3561">
        <w:t xml:space="preserve"> (3º sem</w:t>
      </w:r>
      <w:r w:rsidR="0036733D">
        <w:t>e</w:t>
      </w:r>
      <w:r w:rsidR="007A458A" w:rsidRPr="002B3561">
        <w:t>stre)</w:t>
      </w:r>
      <w:bookmarkEnd w:id="81"/>
    </w:p>
    <w:p w14:paraId="2C2486D0" w14:textId="38D95128" w:rsidR="002F3A5D" w:rsidRDefault="002F3A5D" w:rsidP="002F3A5D">
      <w:pPr>
        <w:pStyle w:val="Pargrafo"/>
        <w:spacing w:line="360" w:lineRule="auto"/>
      </w:pPr>
      <w:r w:rsidRPr="002F3A5D">
        <w:t>Segundo Fabricio Teixeira em Introdução e boas práticas em UX Design (2014), o conceito de UX, apesar de sua origem estrangeira, é mais simples do que parece: refere-se à experiência do usuário. No cotidiano, nos tornamos usuários de diversos objetos e produtos – digitais ou físicos – que são projetados para cumprir determinadas funções, como o alarme do celular, o caixa eletrônico e a cadeira, cada um com seu propósito específico de uso.</w:t>
      </w:r>
    </w:p>
    <w:p w14:paraId="040B43F3" w14:textId="77777777" w:rsidR="002F3A5D" w:rsidRPr="002F3A5D" w:rsidRDefault="002F3A5D" w:rsidP="002F3A5D">
      <w:pPr>
        <w:pStyle w:val="Pargrafo"/>
      </w:pPr>
    </w:p>
    <w:p w14:paraId="6604768E" w14:textId="1C73B059" w:rsidR="00B6588B" w:rsidRPr="00FD3E57" w:rsidRDefault="00B6588B" w:rsidP="00FD3E57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82" w:name="_Toc182230646"/>
      <w:r w:rsidRPr="002B3561">
        <w:t>Descrição de cenário</w:t>
      </w:r>
      <w:bookmarkEnd w:id="82"/>
    </w:p>
    <w:p w14:paraId="5720984B" w14:textId="77777777" w:rsidR="00FD3E57" w:rsidRDefault="00FD3E57" w:rsidP="00FD3E57">
      <w:r w:rsidRPr="009E6932">
        <w:t>A técnica de descrição do cenário envolve a criação de uma narrativa detalhada que descreve a interação potencial do usuário com o seu produto, sistema ou serviço em um contexto específico. A construção desse cenário visa proporcionar uma compreensão mais clara de como será a experiência do usuário ao utilizar a interface, bem como quando interagir em diversas situações da vida real.</w:t>
      </w:r>
      <w:r>
        <w:t xml:space="preserve"> </w:t>
      </w:r>
      <w:r w:rsidRPr="00CB223B">
        <w:t xml:space="preserve">Frequentemente, aplicamos essa técnica sem perceber que tem um nome específico. Quando pensamos </w:t>
      </w:r>
      <w:r>
        <w:t>“</w:t>
      </w:r>
      <w:r w:rsidRPr="00CB223B">
        <w:t>suponha que o usuário faça isso, então...</w:t>
      </w:r>
      <w:r>
        <w:t>”</w:t>
      </w:r>
      <w:r w:rsidRPr="00CB223B">
        <w:t>, estamos, na verdade, criando uma descrição de cenário que representa situações que os usuários do sistema podem encontrar.</w:t>
      </w:r>
      <w:r>
        <w:t xml:space="preserve"> </w:t>
      </w:r>
    </w:p>
    <w:p w14:paraId="48D4183F" w14:textId="0F980C68" w:rsidR="00FD3E57" w:rsidRDefault="00FD3E57" w:rsidP="00FD3E57">
      <w:r>
        <w:t xml:space="preserve">Segundo AMSTEL (2007), as técnicas de descrição de cenário possuem vantagens, como o engajamento e a conscientização da equipe que está desenvolvendo o projeto, permite o foco no usuário durante todo o projeto, facilita a tomada de decisões. </w:t>
      </w:r>
      <w:r w:rsidRPr="00CB223B">
        <w:t>A seguir, serão apresentados dois exemplos de descrição de cenários:</w:t>
      </w:r>
    </w:p>
    <w:p w14:paraId="467D586C" w14:textId="77777777" w:rsidR="00FD3E57" w:rsidRDefault="00FD3E57" w:rsidP="00FD3E57"/>
    <w:p w14:paraId="02D0783C" w14:textId="16BCFAE1" w:rsidR="00FD3E57" w:rsidRDefault="00FD3E57" w:rsidP="00FD3E57">
      <w:pPr>
        <w:pStyle w:val="Legenda"/>
        <w:keepNext/>
        <w:jc w:val="both"/>
      </w:pPr>
      <w:bookmarkStart w:id="83" w:name="_Toc183156039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81667D">
        <w:rPr>
          <w:noProof/>
        </w:rPr>
        <w:t>13</w:t>
      </w:r>
      <w:r w:rsidR="00610352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</w:rPr>
        <w:t>Cenário Engenheira de Obras da Prefeitura</w:t>
      </w:r>
      <w:bookmarkEnd w:id="83"/>
    </w:p>
    <w:p w14:paraId="12A146BA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6D6FC98E" wp14:editId="74942B5E">
            <wp:extent cx="3298596" cy="2905125"/>
            <wp:effectExtent l="0" t="0" r="0" b="0"/>
            <wp:docPr id="617734033" name="Imagem 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34033" name="Imagem 4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549" cy="291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1D80D" w14:textId="716DAD7F" w:rsidR="00FD3E57" w:rsidRPr="00FC17A9" w:rsidRDefault="00FD3E57" w:rsidP="00FC17A9">
      <w:pPr>
        <w:ind w:firstLine="0"/>
        <w:rPr>
          <w:sz w:val="22"/>
          <w:szCs w:val="22"/>
        </w:rPr>
      </w:pPr>
      <w:r w:rsidRPr="00FC17A9">
        <w:rPr>
          <w:sz w:val="22"/>
          <w:szCs w:val="22"/>
        </w:rPr>
        <w:t>Fonte: Elaborado pelos autores.</w:t>
      </w:r>
    </w:p>
    <w:p w14:paraId="467D41E1" w14:textId="3986D23F" w:rsidR="00FD3E57" w:rsidRDefault="00FD3E57" w:rsidP="00FD3E57">
      <w:pPr>
        <w:pStyle w:val="Legenda"/>
        <w:keepNext/>
        <w:jc w:val="both"/>
      </w:pPr>
      <w:bookmarkStart w:id="84" w:name="_Toc183156040"/>
      <w:r>
        <w:lastRenderedPageBreak/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81667D">
        <w:rPr>
          <w:noProof/>
        </w:rPr>
        <w:t>14</w:t>
      </w:r>
      <w:r w:rsidR="00610352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</w:rPr>
        <w:t>Cenário Engenheira de Obras da Prefeitura</w:t>
      </w:r>
      <w:bookmarkEnd w:id="84"/>
    </w:p>
    <w:p w14:paraId="4E552DAD" w14:textId="77777777" w:rsidR="00FD3E57" w:rsidRDefault="00FD3E57" w:rsidP="00FE3618">
      <w:pPr>
        <w:ind w:firstLine="0"/>
        <w:rPr>
          <w:szCs w:val="24"/>
        </w:rPr>
      </w:pPr>
      <w:r>
        <w:rPr>
          <w:noProof/>
          <w:szCs w:val="24"/>
        </w:rPr>
        <w:drawing>
          <wp:inline distT="0" distB="0" distL="0" distR="0" wp14:anchorId="33386C64" wp14:editId="16A3020F">
            <wp:extent cx="3338623" cy="2938077"/>
            <wp:effectExtent l="0" t="0" r="0" b="0"/>
            <wp:docPr id="2086364168" name="Imagem 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64168" name="Imagem 5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487" cy="2952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16BAA" w14:textId="51AE741D" w:rsidR="00FD3E57" w:rsidRPr="008755E4" w:rsidRDefault="00FD3E57" w:rsidP="00FD3E57">
      <w:pPr>
        <w:ind w:firstLine="0"/>
        <w:rPr>
          <w:sz w:val="20"/>
          <w:szCs w:val="22"/>
        </w:rPr>
      </w:pPr>
      <w:r w:rsidRPr="00FC17A9">
        <w:rPr>
          <w:sz w:val="22"/>
          <w:szCs w:val="22"/>
        </w:rPr>
        <w:t>Fonte: Elaborado pelos autores</w:t>
      </w:r>
      <w:r w:rsidRPr="008755E4">
        <w:rPr>
          <w:sz w:val="20"/>
          <w:szCs w:val="22"/>
        </w:rPr>
        <w:t>.</w:t>
      </w:r>
    </w:p>
    <w:p w14:paraId="2507353B" w14:textId="77777777" w:rsidR="00FD3E57" w:rsidRPr="00B6588B" w:rsidRDefault="00FD3E57" w:rsidP="00B6588B">
      <w:pPr>
        <w:rPr>
          <w:color w:val="FF0000"/>
        </w:rPr>
      </w:pPr>
    </w:p>
    <w:p w14:paraId="6BCBF466" w14:textId="5ED7759B" w:rsidR="00B6588B" w:rsidRPr="002B3561" w:rsidRDefault="00B6588B" w:rsidP="00B6588B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85" w:name="_Toc182230647"/>
      <w:r w:rsidRPr="002B3561">
        <w:t>Descrição de personas</w:t>
      </w:r>
      <w:bookmarkEnd w:id="85"/>
    </w:p>
    <w:p w14:paraId="6D30AC78" w14:textId="77777777" w:rsidR="00FD3E57" w:rsidRDefault="00FD3E57" w:rsidP="00FD3E57">
      <w:pPr>
        <w:pStyle w:val="PargrafodaLista"/>
        <w:ind w:left="0"/>
      </w:pPr>
      <w:r>
        <w:t>A descrição de personas são representações feitas de forma fictícias de usuário reais, são criadas para ajudar o designer e equipes de UX (</w:t>
      </w:r>
      <w:proofErr w:type="spellStart"/>
      <w:r>
        <w:rPr>
          <w:i/>
          <w:iCs/>
        </w:rPr>
        <w:t>User</w:t>
      </w:r>
      <w:proofErr w:type="spellEnd"/>
      <w:r>
        <w:rPr>
          <w:i/>
          <w:iCs/>
        </w:rPr>
        <w:t xml:space="preserve"> Experience</w:t>
      </w:r>
      <w:r>
        <w:t>), de forma que, a compreensão das necessidades, comportamentos e características dos usuários seja feita de forma assertiva.</w:t>
      </w:r>
    </w:p>
    <w:p w14:paraId="7F5566A2" w14:textId="77777777" w:rsidR="00FD3E57" w:rsidRDefault="00FD3E57" w:rsidP="00FD3E57">
      <w:pPr>
        <w:pStyle w:val="PargrafodaLista"/>
        <w:ind w:left="0"/>
        <w:rPr>
          <w:szCs w:val="24"/>
        </w:rPr>
      </w:pPr>
      <w:r w:rsidRPr="009C3918">
        <w:rPr>
          <w:szCs w:val="24"/>
        </w:rPr>
        <w:t>De acordo com LISBOA (2017), “Utilizando personas, negócios podem ser mais estratégicos em alcançar seu público, pois elas podem claramente ilustrar para todos os stakeholders, incluindo a equipe de design.”</w:t>
      </w:r>
    </w:p>
    <w:p w14:paraId="78A7AC26" w14:textId="4FF6DBCE" w:rsidR="00FD3E57" w:rsidRDefault="00FD3E57" w:rsidP="00FD3E57">
      <w:pPr>
        <w:pStyle w:val="PargrafodaLista"/>
        <w:ind w:left="0"/>
        <w:rPr>
          <w:szCs w:val="24"/>
        </w:rPr>
      </w:pPr>
      <w:r w:rsidRPr="003324B5">
        <w:rPr>
          <w:szCs w:val="24"/>
        </w:rPr>
        <w:t>A seguir, serão apresentados dois exemplos de personas conforme o sistema abordado nesta pesquisa:</w:t>
      </w:r>
    </w:p>
    <w:p w14:paraId="077E89FA" w14:textId="77777777" w:rsidR="00FD3E57" w:rsidRPr="00FD3E57" w:rsidRDefault="00FD3E57" w:rsidP="00FD3E57">
      <w:pPr>
        <w:pStyle w:val="PargrafodaLista"/>
        <w:ind w:left="0"/>
        <w:rPr>
          <w:szCs w:val="24"/>
        </w:rPr>
      </w:pPr>
    </w:p>
    <w:p w14:paraId="2EC01E9B" w14:textId="29EA0D27" w:rsidR="00FD3E57" w:rsidRDefault="00FD3E57" w:rsidP="00FD3E57">
      <w:pPr>
        <w:pStyle w:val="Legenda"/>
        <w:keepNext/>
        <w:spacing w:line="240" w:lineRule="auto"/>
        <w:jc w:val="both"/>
        <w:rPr>
          <w:noProof/>
        </w:rPr>
      </w:pPr>
      <w:bookmarkStart w:id="86" w:name="_Toc183156041"/>
      <w:r>
        <w:lastRenderedPageBreak/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81667D">
        <w:rPr>
          <w:noProof/>
        </w:rPr>
        <w:t>15</w:t>
      </w:r>
      <w:r w:rsidR="00610352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  <w:noProof/>
        </w:rPr>
        <w:t>Persona Engenheira Civil</w:t>
      </w:r>
      <w:bookmarkEnd w:id="86"/>
    </w:p>
    <w:p w14:paraId="43FD73A0" w14:textId="1C7FF298" w:rsidR="00FD3E57" w:rsidRDefault="00FD3E57" w:rsidP="00FE3618">
      <w:pPr>
        <w:spacing w:line="240" w:lineRule="auto"/>
        <w:ind w:firstLine="0"/>
      </w:pPr>
      <w:r>
        <w:rPr>
          <w:noProof/>
        </w:rPr>
        <w:drawing>
          <wp:inline distT="0" distB="0" distL="0" distR="0" wp14:anchorId="3BD646E3" wp14:editId="266A3B86">
            <wp:extent cx="3207131" cy="3095625"/>
            <wp:effectExtent l="0" t="0" r="0" b="0"/>
            <wp:docPr id="83398844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88446" name="Imagem 1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667" cy="310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99B43" w14:textId="77777777" w:rsidR="00FD3E57" w:rsidRPr="00FC17A9" w:rsidRDefault="00FD3E57" w:rsidP="00FD3E57">
      <w:pPr>
        <w:spacing w:line="240" w:lineRule="auto"/>
        <w:ind w:firstLine="0"/>
        <w:rPr>
          <w:sz w:val="22"/>
          <w:szCs w:val="22"/>
        </w:rPr>
      </w:pPr>
      <w:r w:rsidRPr="00FC17A9">
        <w:rPr>
          <w:sz w:val="22"/>
          <w:szCs w:val="22"/>
        </w:rPr>
        <w:t>Fonte: Elaborado pelos autores.</w:t>
      </w:r>
    </w:p>
    <w:p w14:paraId="5FA84887" w14:textId="77777777" w:rsidR="00FD3E57" w:rsidRDefault="00FD3E57" w:rsidP="00FD3E57">
      <w:pPr>
        <w:pStyle w:val="PargrafodaLista"/>
        <w:ind w:left="0"/>
        <w:rPr>
          <w:color w:val="FF0000"/>
        </w:rPr>
      </w:pPr>
    </w:p>
    <w:p w14:paraId="1DB8AE9C" w14:textId="3FF782F9" w:rsidR="00FD3E57" w:rsidRPr="005B686C" w:rsidRDefault="00FD3E57" w:rsidP="00FD3E57">
      <w:pPr>
        <w:pStyle w:val="Legenda"/>
        <w:keepNext/>
        <w:spacing w:line="240" w:lineRule="auto"/>
        <w:jc w:val="both"/>
        <w:rPr>
          <w:noProof/>
        </w:rPr>
      </w:pPr>
      <w:bookmarkStart w:id="87" w:name="_Toc183156042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81667D">
        <w:rPr>
          <w:noProof/>
        </w:rPr>
        <w:t>16</w:t>
      </w:r>
      <w:r w:rsidR="00610352">
        <w:rPr>
          <w:noProof/>
        </w:rPr>
        <w:fldChar w:fldCharType="end"/>
      </w:r>
      <w:r>
        <w:rPr>
          <w:noProof/>
        </w:rP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  <w:noProof/>
        </w:rPr>
        <w:t>Persona Engenheiro de Campo</w:t>
      </w:r>
      <w:bookmarkEnd w:id="87"/>
    </w:p>
    <w:p w14:paraId="55204882" w14:textId="72E8DA97" w:rsidR="00FD3E57" w:rsidRDefault="00FD3E57" w:rsidP="00FE3618">
      <w:pPr>
        <w:spacing w:line="240" w:lineRule="auto"/>
        <w:ind w:firstLine="0"/>
      </w:pPr>
      <w:r>
        <w:rPr>
          <w:noProof/>
        </w:rPr>
        <w:drawing>
          <wp:inline distT="0" distB="0" distL="0" distR="0" wp14:anchorId="257F8BC4" wp14:editId="29219461">
            <wp:extent cx="3197263" cy="3086100"/>
            <wp:effectExtent l="0" t="0" r="3175" b="0"/>
            <wp:docPr id="1734180376" name="Imagem 2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80376" name="Imagem 2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040" cy="3091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CC36F" w14:textId="61E4AB08" w:rsidR="00FD3E57" w:rsidRPr="00FC17A9" w:rsidRDefault="00FD3E57" w:rsidP="00395B09">
      <w:pPr>
        <w:spacing w:line="240" w:lineRule="auto"/>
        <w:ind w:firstLine="0"/>
        <w:rPr>
          <w:sz w:val="22"/>
          <w:szCs w:val="18"/>
        </w:rPr>
      </w:pPr>
      <w:r w:rsidRPr="00FC17A9">
        <w:rPr>
          <w:sz w:val="22"/>
          <w:szCs w:val="18"/>
        </w:rPr>
        <w:t>Fonte: Elaborado pelos autores.</w:t>
      </w:r>
    </w:p>
    <w:p w14:paraId="04F54099" w14:textId="4FBBD6B8" w:rsidR="00B6588B" w:rsidRDefault="00B6588B" w:rsidP="00B6588B">
      <w:pPr>
        <w:rPr>
          <w:color w:val="FF0000"/>
        </w:rPr>
      </w:pPr>
    </w:p>
    <w:p w14:paraId="6360F092" w14:textId="1D41F9C0" w:rsidR="000E2981" w:rsidRDefault="000E2981" w:rsidP="00FD3E57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88" w:name="_Toc182230648"/>
      <w:r w:rsidRPr="002B3561">
        <w:t>Esboços de tela (</w:t>
      </w:r>
      <w:proofErr w:type="spellStart"/>
      <w:r w:rsidRPr="002B3561">
        <w:t>wireframes</w:t>
      </w:r>
      <w:proofErr w:type="spellEnd"/>
      <w:r w:rsidRPr="002B3561">
        <w:t>)</w:t>
      </w:r>
      <w:bookmarkEnd w:id="88"/>
    </w:p>
    <w:p w14:paraId="0716F19A" w14:textId="77777777" w:rsidR="00FD3E57" w:rsidRDefault="00FD3E57" w:rsidP="00FD3E57">
      <w:r>
        <w:t xml:space="preserve">Um </w:t>
      </w:r>
      <w:proofErr w:type="spellStart"/>
      <w:r w:rsidRPr="00B04EC0">
        <w:rPr>
          <w:i/>
        </w:rPr>
        <w:t>wireframe</w:t>
      </w:r>
      <w:proofErr w:type="spellEnd"/>
      <w:r>
        <w:t xml:space="preserve"> é uma representação visual esquemática e simplificada da estrutura de uma página da web, aplicativo ou interface de usuário. Serve como guia para o layout e a organização dos elementos na tela, sem incluir gráficos, cores ou quaisquer estilos visuais. O </w:t>
      </w:r>
      <w:proofErr w:type="spellStart"/>
      <w:r w:rsidRPr="00B04EC0">
        <w:rPr>
          <w:i/>
        </w:rPr>
        <w:t>wireframe</w:t>
      </w:r>
      <w:proofErr w:type="spellEnd"/>
      <w:r>
        <w:t xml:space="preserve"> destaca a arquitetura e a disposição dos principais componentes sem se preocupar com o design final.</w:t>
      </w:r>
    </w:p>
    <w:p w14:paraId="163F52ED" w14:textId="77777777" w:rsidR="00FD3E57" w:rsidRDefault="00FD3E57" w:rsidP="00FD3E57">
      <w:r>
        <w:lastRenderedPageBreak/>
        <w:t xml:space="preserve">Durante o processo de design o </w:t>
      </w:r>
      <w:proofErr w:type="spellStart"/>
      <w:r w:rsidRPr="00B04EC0">
        <w:rPr>
          <w:i/>
        </w:rPr>
        <w:t>wireframe</w:t>
      </w:r>
      <w:proofErr w:type="spellEnd"/>
      <w:r>
        <w:t xml:space="preserve"> se torna uma ferramenta valiosa, permitindo que a equipe coloque suas ideias no papel de maneira rápida e eficiente. Sendo útil para a comunicação de conceitos, obter feedback inicial e garantir que todos os stakeholders tenham uma compreensão clara da arquitetura da interface antes que o trabalho de design visual mais detalhado comece.</w:t>
      </w:r>
    </w:p>
    <w:p w14:paraId="165D077F" w14:textId="77777777" w:rsidR="00FD3E57" w:rsidRDefault="00FD3E57" w:rsidP="00FD3E57">
      <w:r>
        <w:t xml:space="preserve">Segundo AWARI (2022), a utilidade do </w:t>
      </w:r>
      <w:proofErr w:type="spellStart"/>
      <w:r w:rsidRPr="00B04EC0">
        <w:rPr>
          <w:i/>
        </w:rPr>
        <w:t>wireframe</w:t>
      </w:r>
      <w:proofErr w:type="spellEnd"/>
      <w:r>
        <w:t xml:space="preserve"> não se resume somente no começo do projeto, pois quando houver a necessidade de realizar teste e validação de uma nova funcionalidade, o </w:t>
      </w:r>
      <w:proofErr w:type="spellStart"/>
      <w:r w:rsidRPr="00B04EC0">
        <w:rPr>
          <w:i/>
        </w:rPr>
        <w:t>wireframe</w:t>
      </w:r>
      <w:proofErr w:type="spellEnd"/>
      <w:r>
        <w:t xml:space="preserve"> se torna uma técnica valiosa para definir a melhor solução ao cliente ou usuário.</w:t>
      </w:r>
    </w:p>
    <w:p w14:paraId="559D46BE" w14:textId="77777777" w:rsidR="00FD3E57" w:rsidRDefault="00FD3E57" w:rsidP="00FD3E57"/>
    <w:p w14:paraId="4107AB82" w14:textId="755778B6" w:rsidR="00FD3E57" w:rsidRDefault="00FD3E57" w:rsidP="00FD3E57">
      <w:pPr>
        <w:pStyle w:val="Legenda"/>
        <w:keepNext/>
        <w:jc w:val="both"/>
      </w:pPr>
      <w:bookmarkStart w:id="89" w:name="_Toc183156043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81667D">
        <w:rPr>
          <w:noProof/>
        </w:rPr>
        <w:t>17</w:t>
      </w:r>
      <w:r w:rsidR="00610352">
        <w:rPr>
          <w:noProof/>
        </w:rPr>
        <w:fldChar w:fldCharType="end"/>
      </w:r>
      <w:r>
        <w:t xml:space="preserve"> – </w:t>
      </w:r>
      <w:proofErr w:type="spellStart"/>
      <w:r w:rsidRPr="00B04EC0">
        <w:rPr>
          <w:b w:val="0"/>
          <w:i/>
        </w:rPr>
        <w:t>Wireframe</w:t>
      </w:r>
      <w:proofErr w:type="spellEnd"/>
      <w:r w:rsidRPr="00395B09">
        <w:rPr>
          <w:b w:val="0"/>
        </w:rPr>
        <w:t xml:space="preserve"> da Tela de Login</w:t>
      </w:r>
      <w:bookmarkEnd w:id="89"/>
    </w:p>
    <w:p w14:paraId="5E4B71AB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3A3887BD" wp14:editId="1D20DA30">
            <wp:extent cx="4918659" cy="2573079"/>
            <wp:effectExtent l="0" t="0" r="0" b="0"/>
            <wp:docPr id="1869281064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281064" name="Imagem 6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532" cy="2585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4FEB9" w14:textId="11D2E5E3" w:rsidR="00FD3E57" w:rsidRPr="00FC17A9" w:rsidRDefault="00FD3E57" w:rsidP="00FD3E57">
      <w:pPr>
        <w:ind w:firstLine="0"/>
        <w:rPr>
          <w:sz w:val="22"/>
          <w:szCs w:val="22"/>
        </w:rPr>
      </w:pPr>
      <w:r w:rsidRPr="00FC17A9">
        <w:rPr>
          <w:sz w:val="22"/>
          <w:szCs w:val="22"/>
        </w:rPr>
        <w:t>Fonte: Elaborado pelos autores.</w:t>
      </w:r>
    </w:p>
    <w:p w14:paraId="2CCCC172" w14:textId="77777777" w:rsidR="00FD3E57" w:rsidRDefault="00FD3E57" w:rsidP="00377CE6">
      <w:pPr>
        <w:spacing w:before="240"/>
      </w:pPr>
      <w:r w:rsidRPr="00B46E67">
        <w:t xml:space="preserve">A tela de </w:t>
      </w:r>
      <w:r w:rsidRPr="00B04EC0">
        <w:rPr>
          <w:i/>
        </w:rPr>
        <w:t>login</w:t>
      </w:r>
      <w:r w:rsidRPr="00B46E67">
        <w:t xml:space="preserve"> é a porta de entrada para muitas interações online, e seu design desempenha um papel crucial na experiência do usuário. Neste contexto, o </w:t>
      </w:r>
      <w:proofErr w:type="spellStart"/>
      <w:r w:rsidRPr="00B04EC0">
        <w:rPr>
          <w:i/>
        </w:rPr>
        <w:t>wireframe</w:t>
      </w:r>
      <w:proofErr w:type="spellEnd"/>
      <w:r w:rsidRPr="00B46E67">
        <w:t xml:space="preserve"> criado para a tela de login foi concebido com uma abordagem centrada no usuário, visando simplificar o processo de autenticação e oferecer recursos que promovem eficiência e usabilidade.</w:t>
      </w:r>
    </w:p>
    <w:p w14:paraId="4625FBC5" w14:textId="77777777" w:rsidR="00FD3E57" w:rsidRDefault="00FD3E57" w:rsidP="00FD3E57">
      <w:r w:rsidRPr="00B46E67">
        <w:t>O</w:t>
      </w:r>
      <w:r>
        <w:t>s campos “</w:t>
      </w:r>
      <w:proofErr w:type="spellStart"/>
      <w:r>
        <w:t>Email</w:t>
      </w:r>
      <w:proofErr w:type="spellEnd"/>
      <w:r>
        <w:t>” e “Senha” tem o</w:t>
      </w:r>
      <w:r w:rsidRPr="00B46E67">
        <w:t xml:space="preserve"> objetivo </w:t>
      </w:r>
      <w:r>
        <w:t>de</w:t>
      </w:r>
      <w:r w:rsidRPr="00B46E67">
        <w:t xml:space="preserve"> facilitar o acesso do usuário ao sistema. O design decisivo inclui posicionamento claro e espaçamento adequado para uma entrada de dados intuitiva, com a escolha de fontes legíveis contribuindo para uma experiência sem atritos.</w:t>
      </w:r>
    </w:p>
    <w:p w14:paraId="5858700D" w14:textId="77777777" w:rsidR="00FD3E57" w:rsidRDefault="00FD3E57" w:rsidP="00FD3E57">
      <w:r>
        <w:t>A opção “Lembre de Mim” visa</w:t>
      </w:r>
      <w:r w:rsidRPr="00B46E67">
        <w:t xml:space="preserve"> oferecer conveniência para usuários frequentes, a opção é estrategicamente posicionada para visibilidade, com uma seleção clara. O design amigável incentiva os usuários a manterem-se autenticados para futuras sessões.</w:t>
      </w:r>
    </w:p>
    <w:p w14:paraId="53CF7C30" w14:textId="77777777" w:rsidR="00FD3E57" w:rsidRDefault="00FD3E57" w:rsidP="00FD3E57">
      <w:r>
        <w:lastRenderedPageBreak/>
        <w:t xml:space="preserve">A opção “Esqueceu a senha?” possui </w:t>
      </w:r>
      <w:r w:rsidRPr="00B46E67">
        <w:t>o objetivo de facilitar a recuperação de conta em caso de esquecimento de senha, a opção recebe destaque visual. Isso incentiva ações proativas dos usuários em situações de senha esquecida, com um fluxo de recuperação de senha claro e acessível.</w:t>
      </w:r>
    </w:p>
    <w:p w14:paraId="59DC12A1" w14:textId="77777777" w:rsidR="00FD3E57" w:rsidRDefault="00FD3E57" w:rsidP="00FD3E57">
      <w:r w:rsidRPr="00B46E67">
        <w:t xml:space="preserve">O </w:t>
      </w:r>
      <w:r>
        <w:t xml:space="preserve">botão “Entrar” tem o </w:t>
      </w:r>
      <w:r w:rsidRPr="00B46E67">
        <w:t>objetivo é iniciar o processo de autenticação. O design destaca visualmente o botão, com cores e texto que indicam claramente sua função. Além disso, há feedback visual após a ação para indicar progresso.</w:t>
      </w:r>
    </w:p>
    <w:p w14:paraId="2BF3BF89" w14:textId="77777777" w:rsidR="00FD3E57" w:rsidRDefault="00FD3E57" w:rsidP="00FD3E57"/>
    <w:p w14:paraId="43A057A5" w14:textId="0FB47CE9" w:rsidR="00FD3E57" w:rsidRDefault="00FD3E57" w:rsidP="00FD3E57">
      <w:pPr>
        <w:pStyle w:val="Legenda"/>
        <w:keepNext/>
        <w:jc w:val="both"/>
      </w:pPr>
      <w:bookmarkStart w:id="90" w:name="_Toc183156044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81667D">
        <w:rPr>
          <w:noProof/>
        </w:rPr>
        <w:t>18</w:t>
      </w:r>
      <w:r w:rsidR="00610352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proofErr w:type="spellStart"/>
      <w:r w:rsidRPr="00395B09">
        <w:rPr>
          <w:b w:val="0"/>
        </w:rPr>
        <w:t>Wireframe</w:t>
      </w:r>
      <w:proofErr w:type="spellEnd"/>
      <w:r w:rsidRPr="00395B09">
        <w:rPr>
          <w:b w:val="0"/>
        </w:rPr>
        <w:t xml:space="preserve"> da Tela Inicial do Sistema</w:t>
      </w:r>
      <w:bookmarkEnd w:id="90"/>
    </w:p>
    <w:p w14:paraId="794F2962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7B310D99" wp14:editId="731238FB">
            <wp:extent cx="5323933" cy="2775098"/>
            <wp:effectExtent l="0" t="0" r="0" b="6350"/>
            <wp:docPr id="1018705673" name="Imagem 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05673" name="Imagem 7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144" cy="2784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427ED" w14:textId="4B6D10FC" w:rsidR="00FD3E57" w:rsidRPr="008755E4" w:rsidRDefault="00FD3E57" w:rsidP="00FD3E57">
      <w:pPr>
        <w:ind w:firstLine="0"/>
        <w:rPr>
          <w:sz w:val="20"/>
          <w:szCs w:val="22"/>
        </w:rPr>
      </w:pPr>
      <w:r w:rsidRPr="008755E4">
        <w:rPr>
          <w:sz w:val="20"/>
          <w:szCs w:val="22"/>
        </w:rPr>
        <w:t>Fonte: Elaborado pelos autores.</w:t>
      </w:r>
    </w:p>
    <w:p w14:paraId="12AC96BA" w14:textId="77777777" w:rsidR="00FD3E57" w:rsidRDefault="00FD3E57" w:rsidP="00FD3E57">
      <w:r w:rsidRPr="007F6279">
        <w:t xml:space="preserve">Na tela inicial, a busca pela excelência na experiência do usuário é evidente através do </w:t>
      </w:r>
      <w:proofErr w:type="spellStart"/>
      <w:r w:rsidRPr="00B04EC0">
        <w:rPr>
          <w:i/>
        </w:rPr>
        <w:t>wireframe</w:t>
      </w:r>
      <w:proofErr w:type="spellEnd"/>
      <w:r w:rsidRPr="007F6279">
        <w:t xml:space="preserve"> cuidadosamente elaborado. Cada elemento, desde o </w:t>
      </w:r>
      <w:proofErr w:type="spellStart"/>
      <w:r w:rsidRPr="00B04EC0">
        <w:rPr>
          <w:i/>
        </w:rPr>
        <w:t>Navbar</w:t>
      </w:r>
      <w:proofErr w:type="spellEnd"/>
      <w:r w:rsidRPr="007F6279">
        <w:t xml:space="preserve"> até o </w:t>
      </w:r>
      <w:r w:rsidRPr="00B04EC0">
        <w:rPr>
          <w:i/>
        </w:rPr>
        <w:t>Dashboard</w:t>
      </w:r>
      <w:r w:rsidRPr="007F6279">
        <w:t>, foi projetado para proporcionar uma interação intuitiva e informativa.</w:t>
      </w:r>
    </w:p>
    <w:p w14:paraId="021F1911" w14:textId="77777777" w:rsidR="00FD3E57" w:rsidRDefault="00FD3E57" w:rsidP="00FD3E57">
      <w:r w:rsidRPr="0005611A">
        <w:t xml:space="preserve">No topo da tela, </w:t>
      </w:r>
      <w:r>
        <w:t>o</w:t>
      </w:r>
      <w:r w:rsidRPr="0005611A">
        <w:t xml:space="preserve"> </w:t>
      </w:r>
      <w:proofErr w:type="spellStart"/>
      <w:r w:rsidRPr="00B04EC0">
        <w:rPr>
          <w:i/>
        </w:rPr>
        <w:t>Navbar</w:t>
      </w:r>
      <w:proofErr w:type="spellEnd"/>
      <w:r w:rsidRPr="0005611A">
        <w:t xml:space="preserve"> apresenta elementos essenciais, proporcionando uma navegação simplificada e personalizada. A presença da logo do sistema, opções de perfil, notificaçõe</w:t>
      </w:r>
      <w:r>
        <w:t>s</w:t>
      </w:r>
      <w:r w:rsidRPr="0005611A">
        <w:t>, prom</w:t>
      </w:r>
      <w:r>
        <w:t xml:space="preserve">ove </w:t>
      </w:r>
      <w:r w:rsidRPr="0005611A">
        <w:t>uma experiência centrada no usuário desde o início.</w:t>
      </w:r>
    </w:p>
    <w:p w14:paraId="7E115D31" w14:textId="77777777" w:rsidR="00FD3E57" w:rsidRDefault="00FD3E57" w:rsidP="00FD3E57">
      <w:r w:rsidRPr="0005611A">
        <w:t xml:space="preserve">À esquerda, </w:t>
      </w:r>
      <w:r>
        <w:t>o</w:t>
      </w:r>
      <w:r w:rsidRPr="0005611A">
        <w:t xml:space="preserve"> </w:t>
      </w:r>
      <w:proofErr w:type="spellStart"/>
      <w:r w:rsidRPr="00B04EC0">
        <w:rPr>
          <w:i/>
        </w:rPr>
        <w:t>Sidebar</w:t>
      </w:r>
      <w:proofErr w:type="spellEnd"/>
      <w:r w:rsidRPr="0005611A">
        <w:t xml:space="preserve"> oferece opções de navegação, constituindo uma ferramenta contextual e eficiente para explorar diferentes áreas do sistema. Essa abordagem facilita a descoberta de funcionalidades, proporcionando aos usuários uma compreensão clara da estrutura e organização do sistema.</w:t>
      </w:r>
    </w:p>
    <w:p w14:paraId="77309217" w14:textId="77777777" w:rsidR="00FD3E57" w:rsidRDefault="00FD3E57" w:rsidP="00FD3E57">
      <w:r w:rsidRPr="0005611A">
        <w:t xml:space="preserve">No centro da tela, o </w:t>
      </w:r>
      <w:r w:rsidRPr="00B04EC0">
        <w:rPr>
          <w:i/>
        </w:rPr>
        <w:t>Dashboard</w:t>
      </w:r>
      <w:r w:rsidRPr="0005611A">
        <w:t xml:space="preserve"> surge como um centro de informações, apresentando de forma visualmente apelativa os últimos arquivos cadastrados no sistema. A inclusão de categorias como "Novas Atualizações",</w:t>
      </w:r>
      <w:r>
        <w:t xml:space="preserve"> </w:t>
      </w:r>
      <w:r w:rsidRPr="0005611A">
        <w:t>"Em Andamento"</w:t>
      </w:r>
      <w:r>
        <w:t>,</w:t>
      </w:r>
      <w:r w:rsidRPr="0005611A">
        <w:t xml:space="preserve"> "Pendentes", "Em Atraso", e "Prazo </w:t>
      </w:r>
      <w:r w:rsidRPr="0005611A">
        <w:lastRenderedPageBreak/>
        <w:t>Hoje" oferece uma visão instantânea do status e progresso das atividades, fornecendo insights valiosos ao usuário.</w:t>
      </w:r>
    </w:p>
    <w:p w14:paraId="433825C9" w14:textId="77777777" w:rsidR="00FD3E57" w:rsidRDefault="00FD3E57" w:rsidP="00FD3E57"/>
    <w:p w14:paraId="14926BCB" w14:textId="780F2849" w:rsidR="00FD3E57" w:rsidRDefault="00FD3E57" w:rsidP="00FD3E57">
      <w:pPr>
        <w:pStyle w:val="Legenda"/>
        <w:keepNext/>
        <w:jc w:val="both"/>
      </w:pPr>
      <w:bookmarkStart w:id="91" w:name="_Toc183156045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81667D">
        <w:rPr>
          <w:noProof/>
        </w:rPr>
        <w:t>19</w:t>
      </w:r>
      <w:r w:rsidR="00610352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proofErr w:type="spellStart"/>
      <w:r>
        <w:t>Wireframe</w:t>
      </w:r>
      <w:proofErr w:type="spellEnd"/>
      <w:r>
        <w:t xml:space="preserve"> Tela de Cadastro de Estado</w:t>
      </w:r>
      <w:bookmarkEnd w:id="91"/>
    </w:p>
    <w:p w14:paraId="503E08F0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3F07874A" wp14:editId="1EDDF2BC">
            <wp:extent cx="5160748" cy="2690038"/>
            <wp:effectExtent l="0" t="0" r="1905" b="0"/>
            <wp:docPr id="466341918" name="Imagem 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41918" name="Imagem 8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391" cy="2697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D62FD" w14:textId="7E472C8E" w:rsidR="00FD3E57" w:rsidRPr="008755E4" w:rsidRDefault="00FD3E57" w:rsidP="00FD3E57">
      <w:pPr>
        <w:ind w:firstLine="0"/>
        <w:rPr>
          <w:sz w:val="20"/>
          <w:szCs w:val="22"/>
        </w:rPr>
      </w:pPr>
      <w:r w:rsidRPr="008755E4">
        <w:rPr>
          <w:sz w:val="20"/>
          <w:szCs w:val="22"/>
        </w:rPr>
        <w:t>Fonte: Elaborado pelos autores.</w:t>
      </w:r>
    </w:p>
    <w:p w14:paraId="629B87B5" w14:textId="77777777" w:rsidR="00FD3E57" w:rsidRDefault="00FD3E57" w:rsidP="00FD3E57">
      <w:r>
        <w:t xml:space="preserve">O </w:t>
      </w:r>
      <w:proofErr w:type="spellStart"/>
      <w:r w:rsidRPr="00B04EC0">
        <w:rPr>
          <w:i/>
        </w:rPr>
        <w:t>wireframe</w:t>
      </w:r>
      <w:proofErr w:type="spellEnd"/>
      <w:r>
        <w:t xml:space="preserve"> tela de cadastro de estado oferece diversas funcionalidades. </w:t>
      </w:r>
      <w:r w:rsidRPr="0005611A">
        <w:t>A barra de pesquisa se destaca como uma ferramenta vital para navegação eficiente. Permitindo a busca de estados específicos, os usuários têm acesso rápido às informações desejadas, simplificando a interação com o sistema.</w:t>
      </w:r>
    </w:p>
    <w:p w14:paraId="03B21814" w14:textId="77777777" w:rsidR="00FD3E57" w:rsidRDefault="00FD3E57" w:rsidP="00FD3E57">
      <w:r w:rsidRPr="00DB0193">
        <w:t>O botão "Novo" representa uma adição intuitiva à tela, possibilitando a inserção direta de novos estados de maneira descomplicada. Essa funcionalidade agiliza o processo de cadastro, oferecendo aos usuários uma maneira rápida de expandir e atualizar a base de dados.</w:t>
      </w:r>
    </w:p>
    <w:p w14:paraId="62526B44" w14:textId="77777777" w:rsidR="00FD3E57" w:rsidRDefault="00FD3E57" w:rsidP="00FD3E57">
      <w:r w:rsidRPr="00DB0193">
        <w:t>A tabela exibindo todos os estados cadastrados proporciona uma visão consolidada, permitindo uma análise eficiente. Cada entrada na tabela é equipada com opções de edição e exclusão, proporcionando controle total sobre os dados. Essas ações são estrategicamente integradas, garantindo que os usuários possam ajustar as informações conforme necessário.</w:t>
      </w:r>
    </w:p>
    <w:p w14:paraId="0EE9EBCB" w14:textId="77777777" w:rsidR="00FD3E57" w:rsidRDefault="00FD3E57" w:rsidP="00FD3E57">
      <w:r w:rsidRPr="00DB0193">
        <w:t>A opção de voltar, localizada no canto superior esquerdo, é uma adição crucial para a usabilidade. Essa funcionalidade permite uma transição suave entre diferentes áreas do sistema, mantendo a consistência na experiência do usuário.</w:t>
      </w:r>
    </w:p>
    <w:p w14:paraId="30506AF9" w14:textId="77777777" w:rsidR="00FD3E57" w:rsidRDefault="00FD3E57" w:rsidP="00FD3E57"/>
    <w:p w14:paraId="3D3675E3" w14:textId="77777777" w:rsidR="00FD3E57" w:rsidRDefault="00FD3E57" w:rsidP="00FD3E57"/>
    <w:p w14:paraId="799FE944" w14:textId="5AF53E9B" w:rsidR="00FD3E57" w:rsidRDefault="00FD3E57" w:rsidP="00FD3E57">
      <w:pPr>
        <w:pStyle w:val="Legenda"/>
        <w:keepNext/>
        <w:jc w:val="both"/>
      </w:pPr>
      <w:bookmarkStart w:id="92" w:name="_Toc183156046"/>
      <w:r>
        <w:lastRenderedPageBreak/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81667D">
        <w:rPr>
          <w:noProof/>
        </w:rPr>
        <w:t>20</w:t>
      </w:r>
      <w:r w:rsidR="00610352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proofErr w:type="spellStart"/>
      <w:r w:rsidRPr="00FD3E57">
        <w:rPr>
          <w:b w:val="0"/>
        </w:rPr>
        <w:t>Wireframe</w:t>
      </w:r>
      <w:proofErr w:type="spellEnd"/>
      <w:r w:rsidRPr="00FD3E57">
        <w:rPr>
          <w:b w:val="0"/>
        </w:rPr>
        <w:t xml:space="preserve"> Tela de Cadastro de Cidade</w:t>
      </w:r>
      <w:bookmarkEnd w:id="92"/>
    </w:p>
    <w:p w14:paraId="06C4E1D3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17DB38BB" wp14:editId="501C2C88">
            <wp:extent cx="4895570" cy="2551814"/>
            <wp:effectExtent l="0" t="0" r="635" b="1270"/>
            <wp:docPr id="1684698796" name="Imagem 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698796" name="Imagem 9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577" cy="256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80DEE" w14:textId="77777777" w:rsidR="00FD3E57" w:rsidRPr="00F016D7" w:rsidRDefault="00FD3E57" w:rsidP="00FD3E57">
      <w:pPr>
        <w:ind w:firstLine="0"/>
        <w:rPr>
          <w:sz w:val="22"/>
          <w:szCs w:val="22"/>
        </w:rPr>
      </w:pPr>
      <w:r w:rsidRPr="00F016D7">
        <w:rPr>
          <w:sz w:val="22"/>
          <w:szCs w:val="22"/>
        </w:rPr>
        <w:t>Fonte: Elaborado pelos autores.</w:t>
      </w:r>
    </w:p>
    <w:p w14:paraId="3AB312D3" w14:textId="77777777" w:rsidR="00FD3E57" w:rsidRDefault="00FD3E57" w:rsidP="00FD3E57">
      <w:r>
        <w:t xml:space="preserve">O </w:t>
      </w:r>
      <w:proofErr w:type="spellStart"/>
      <w:r w:rsidRPr="00B04EC0">
        <w:rPr>
          <w:i/>
        </w:rPr>
        <w:t>wireframe</w:t>
      </w:r>
      <w:proofErr w:type="spellEnd"/>
      <w:r>
        <w:t xml:space="preserve"> da</w:t>
      </w:r>
      <w:r w:rsidRPr="00CF544B">
        <w:t xml:space="preserve"> tela de gerenciamento de cidades assume um papel essencial na organização eficiente do sistema. Com componentes cuidadosamente projetados, essa interface visa simplificar a administração das informações, proporcionando uma experiência fluida e produtiva.</w:t>
      </w:r>
    </w:p>
    <w:p w14:paraId="02E5FAC7" w14:textId="77777777" w:rsidR="00FD3E57" w:rsidRDefault="00FD3E57" w:rsidP="00FD3E57">
      <w:r>
        <w:t>A barra de pesquisa oferece uma maneira rápida e eficaz de localizar informações específicas sobre cidades cadastradas, otimizando a navegação no sistema.</w:t>
      </w:r>
    </w:p>
    <w:p w14:paraId="4BD25AC4" w14:textId="77777777" w:rsidR="00FD3E57" w:rsidRDefault="00FD3E57" w:rsidP="00FD3E57">
      <w:r>
        <w:t>O botão "Novo" facilita a inclusão direta de novas cidades, simplificando o processo de cadastro e garantindo uma experiência eficiente para usuários que desejam expandir a base de dados.</w:t>
      </w:r>
    </w:p>
    <w:p w14:paraId="5FF0ED11" w14:textId="77777777" w:rsidR="00FD3E57" w:rsidRDefault="00FD3E57" w:rsidP="00FD3E57">
      <w:r>
        <w:t>A tabela que lista todas as cidades cadastradas proporciona uma visão clara e organizada do conteúdo. Equipada com opções de edição e exclusão, essa tabela oferece controle total sobre as informações, permitindo aos usuários ajustarem e gerenciar os dados com facilidade.</w:t>
      </w:r>
    </w:p>
    <w:p w14:paraId="00A5F475" w14:textId="5887BF0B" w:rsidR="00FD3E57" w:rsidRDefault="00FD3E57" w:rsidP="00FD3E57">
      <w:r>
        <w:t xml:space="preserve">Assim como no </w:t>
      </w:r>
      <w:proofErr w:type="spellStart"/>
      <w:r w:rsidRPr="00B04EC0">
        <w:rPr>
          <w:i/>
        </w:rPr>
        <w:t>wireframe</w:t>
      </w:r>
      <w:proofErr w:type="spellEnd"/>
      <w:r>
        <w:t xml:space="preserve"> da tela de cadastro de estado, a opção de voltar se </w:t>
      </w:r>
      <w:r w:rsidR="00B04EC0">
        <w:t>encontra</w:t>
      </w:r>
      <w:r>
        <w:t xml:space="preserve"> localizada no canto superior esquerdo, assegura uma transição suave entre diferentes áreas do sistema, promovendo consistência na experiência do usuário e facilitando o retorno aos cadastros anteriores de maneira intuitiva.</w:t>
      </w:r>
    </w:p>
    <w:p w14:paraId="4C156D76" w14:textId="77777777" w:rsidR="000E2981" w:rsidRPr="000E2981" w:rsidRDefault="000E2981" w:rsidP="00FD3E57">
      <w:pPr>
        <w:ind w:firstLine="0"/>
      </w:pPr>
    </w:p>
    <w:p w14:paraId="58A99892" w14:textId="37CCE59E" w:rsidR="00E23F38" w:rsidRPr="00FD3E57" w:rsidRDefault="0053241A" w:rsidP="00FD3E57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93" w:name="_Toc182230649"/>
      <w:r w:rsidRPr="002B3561">
        <w:t>Protótipos</w:t>
      </w:r>
      <w:r w:rsidR="00866F91" w:rsidRPr="002B3561">
        <w:t xml:space="preserve"> de tela</w:t>
      </w:r>
      <w:bookmarkEnd w:id="93"/>
      <w:r w:rsidR="00866F91" w:rsidRPr="002B3561">
        <w:t xml:space="preserve"> </w:t>
      </w:r>
    </w:p>
    <w:p w14:paraId="59725A83" w14:textId="77777777" w:rsidR="00262AC5" w:rsidRDefault="00262AC5" w:rsidP="00FD3E57">
      <w:r>
        <w:t xml:space="preserve">Os protótipos de tela são representações visuais interativas de interfaces do usuário (UI) usadas no Design de Experiência do Usuário (UX). Essas representações simulam a aparência e o comportamento de um produto, aplicativo ou site antes da implementação real. </w:t>
      </w:r>
      <w:r>
        <w:lastRenderedPageBreak/>
        <w:t xml:space="preserve">Segundo Teixeira (2014), os protótipos, geralmente compostos por </w:t>
      </w:r>
      <w:proofErr w:type="spellStart"/>
      <w:r w:rsidRPr="00262AC5">
        <w:rPr>
          <w:i/>
        </w:rPr>
        <w:t>wireframes</w:t>
      </w:r>
      <w:proofErr w:type="spellEnd"/>
      <w:r>
        <w:t xml:space="preserve"> clicáveis ou layouts, são uma maneira eficiente de validar e testar a navegação e as funcionalidades de um sistema antes de seu desenvolvimento completo. Eles servem como ferramentas cruciais para designers e desenvolvedores testarem a usabilidade, a navegação e a interação, além de obterem </w:t>
      </w:r>
      <w:r w:rsidRPr="00262AC5">
        <w:rPr>
          <w:i/>
        </w:rPr>
        <w:t>feedback</w:t>
      </w:r>
      <w:r>
        <w:t xml:space="preserve"> valioso.</w:t>
      </w:r>
    </w:p>
    <w:p w14:paraId="3CBA1F8E" w14:textId="36FB9DB6" w:rsidR="00262AC5" w:rsidRDefault="00262AC5" w:rsidP="00262AC5">
      <w:r>
        <w:t xml:space="preserve">A utilização de protótipos de tela no desenvolvimento do sistema de gerenciamento de documentos de obra para a prefeitura de Jales traz diversos benefícios. Esses modelos visuais interativos possibilitam validar requisitos de apresentação, </w:t>
      </w:r>
      <w:r w:rsidRPr="0057134E">
        <w:rPr>
          <w:i/>
        </w:rPr>
        <w:t>layout</w:t>
      </w:r>
      <w:r>
        <w:t xml:space="preserve"> e usabilidade. Ao simular a interação do usuário com o sistema, os protótipos facilitam a identificação de potenciais problemas na navegação e permitem obter </w:t>
      </w:r>
      <w:r w:rsidRPr="0057134E">
        <w:rPr>
          <w:i/>
        </w:rPr>
        <w:t>feedback</w:t>
      </w:r>
      <w:r>
        <w:t xml:space="preserve"> antecipado de partes interessadas, incluindo membros da prefeitura e futuros usuários. Nielsen (1993) destaca que a prototipagem é uma ferramenta essencial para validar essas interações, permitindo detectar problemas de usabilidade e navegar de forma mais eficiente durante o processo de desenvolvimento.</w:t>
      </w:r>
    </w:p>
    <w:p w14:paraId="0B116FD3" w14:textId="77777777" w:rsidR="00262AC5" w:rsidRDefault="00262AC5" w:rsidP="00262AC5">
      <w:r>
        <w:t xml:space="preserve">Além disso, a criação de protótipos de tela promove a capacidade de identificar requisitos omitidos nas fases iniciais do projeto, ajuda a evitar retrabalho e garante que o sistema atenda plenamente às necessidades da prefeitura. Garrett (2011) enfatiza que a prototipagem permite envolver os </w:t>
      </w:r>
      <w:r w:rsidRPr="0057134E">
        <w:rPr>
          <w:i/>
        </w:rPr>
        <w:t>stakeholders</w:t>
      </w:r>
      <w:r>
        <w:t xml:space="preserve"> desde as primeiras etapas, proporcionando um espaço para feedback e ajustes antes da implementação final. Dessa forma, é possível economizar recursos ao evitar a implementação de funcionalidades inadequadas e, ao mesmo tempo, facilitar o treinamento dos usuários finais. Os protótipos de tela se tornam, assim, uma ferramenta valiosa para garantir que o sistema seja eficiente, amigável e atenda completamente aos requisitos estabelecidos pela prefeitura de Jales.</w:t>
      </w:r>
    </w:p>
    <w:p w14:paraId="05EE3FA1" w14:textId="3C1BA18D" w:rsidR="005023AD" w:rsidRPr="00FF514B" w:rsidRDefault="005023AD" w:rsidP="00262AC5">
      <w:pPr>
        <w:rPr>
          <w:szCs w:val="24"/>
        </w:rPr>
      </w:pPr>
      <w:r>
        <w:rPr>
          <w:szCs w:val="24"/>
        </w:rPr>
        <w:t>O protótipo da</w:t>
      </w:r>
      <w:r w:rsidRPr="00FF514B">
        <w:rPr>
          <w:szCs w:val="24"/>
        </w:rPr>
        <w:t xml:space="preserve"> tela de login do sistema de gerenciamento de obras da Prefeitura de Jales foi cuidadosamente estilizada para refletir as cores distintivas da identidade visual da prefeitura. A paleta de cores escolhida não apenas contribui para uma estética atraente, mas também reforça a marca e cria uma experiência coesa para os usuários</w:t>
      </w:r>
      <w:r w:rsidR="00EF6DFE">
        <w:rPr>
          <w:szCs w:val="24"/>
        </w:rPr>
        <w:t>,</w:t>
      </w:r>
      <w:r>
        <w:rPr>
          <w:szCs w:val="24"/>
        </w:rPr>
        <w:t xml:space="preserve"> (Figura 22)</w:t>
      </w:r>
      <w:r w:rsidR="00EF6DFE">
        <w:rPr>
          <w:szCs w:val="24"/>
        </w:rPr>
        <w:t>.</w:t>
      </w:r>
    </w:p>
    <w:p w14:paraId="5AC85C55" w14:textId="5DA71D86" w:rsidR="007944D7" w:rsidRDefault="007944D7" w:rsidP="00E23F38">
      <w:pPr>
        <w:rPr>
          <w:color w:val="FF0000"/>
        </w:rPr>
      </w:pPr>
    </w:p>
    <w:p w14:paraId="3A38D8A8" w14:textId="3D3EBF6A" w:rsidR="00FD3E57" w:rsidRPr="00FD3E57" w:rsidRDefault="00FD3E57" w:rsidP="00FD3E57">
      <w:pPr>
        <w:pStyle w:val="Legenda"/>
        <w:keepNext/>
        <w:jc w:val="both"/>
        <w:rPr>
          <w:b w:val="0"/>
        </w:rPr>
      </w:pPr>
      <w:bookmarkStart w:id="94" w:name="_Toc183156047"/>
      <w:r>
        <w:lastRenderedPageBreak/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81667D">
        <w:rPr>
          <w:noProof/>
        </w:rPr>
        <w:t>21</w:t>
      </w:r>
      <w:r w:rsidR="00610352">
        <w:rPr>
          <w:noProof/>
        </w:rPr>
        <w:fldChar w:fldCharType="end"/>
      </w:r>
      <w:r>
        <w:rPr>
          <w:noProof/>
        </w:rPr>
        <w:t xml:space="preserve"> </w:t>
      </w:r>
      <w:r w:rsidR="00395B09" w:rsidRPr="00FD3E57">
        <w:t>–</w:t>
      </w:r>
      <w:r w:rsidR="00395B09">
        <w:t xml:space="preserve"> </w:t>
      </w:r>
      <w:r w:rsidRPr="00FD3E57">
        <w:rPr>
          <w:b w:val="0"/>
          <w:noProof/>
        </w:rPr>
        <w:t>Protótipo de Tela de Login</w:t>
      </w:r>
      <w:bookmarkEnd w:id="94"/>
    </w:p>
    <w:p w14:paraId="31DC6CAA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751CECD4" wp14:editId="71B67F1E">
            <wp:extent cx="5243332" cy="2743200"/>
            <wp:effectExtent l="0" t="0" r="0" b="0"/>
            <wp:docPr id="191472850" name="Imagem 191472850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72850" name="Imagem 191472850" descr="Uma imagem contendo 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002" cy="2745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94989" w14:textId="78D16965" w:rsidR="00FD3E57" w:rsidRPr="00415323" w:rsidRDefault="00FD3E57" w:rsidP="00FD3E57">
      <w:pPr>
        <w:ind w:firstLine="0"/>
        <w:rPr>
          <w:sz w:val="20"/>
        </w:rPr>
      </w:pPr>
      <w:r w:rsidRPr="00F016D7">
        <w:rPr>
          <w:sz w:val="22"/>
        </w:rPr>
        <w:t>Fonte: Elaborado pelos autores.</w:t>
      </w:r>
    </w:p>
    <w:p w14:paraId="2938143E" w14:textId="77777777" w:rsidR="00FD3E57" w:rsidRPr="00FF514B" w:rsidRDefault="00FD3E57" w:rsidP="00FD3E57">
      <w:pPr>
        <w:rPr>
          <w:szCs w:val="24"/>
        </w:rPr>
      </w:pPr>
      <w:r w:rsidRPr="00FF514B">
        <w:rPr>
          <w:szCs w:val="24"/>
        </w:rPr>
        <w:t xml:space="preserve">Os campos de entrada para e-mail e senha, assim como os botões interativos, incorporam as tonalidades específicas da prefeitura de Jales. Isso não apenas garante consistência com a </w:t>
      </w:r>
      <w:r>
        <w:rPr>
          <w:szCs w:val="24"/>
        </w:rPr>
        <w:t>identidade visual</w:t>
      </w:r>
      <w:r w:rsidRPr="00FF514B">
        <w:rPr>
          <w:szCs w:val="24"/>
        </w:rPr>
        <w:t>, mas também ajuda os usuários a associarem imediatamente a tela de login ao contexto municipal.</w:t>
      </w:r>
    </w:p>
    <w:p w14:paraId="676D5CF9" w14:textId="77777777" w:rsidR="00FD3E57" w:rsidRDefault="00FD3E57" w:rsidP="00FD3E57">
      <w:pPr>
        <w:rPr>
          <w:szCs w:val="24"/>
        </w:rPr>
      </w:pPr>
      <w:r w:rsidRPr="00FF514B">
        <w:rPr>
          <w:szCs w:val="24"/>
        </w:rPr>
        <w:t>Além disso, a imagem representativa na lateral esquerda também é elaborada de modo a complementar as cores predominantes da prefeitura, contribuindo para a harmonia visual da tela. A escolha cuidadosa dessas cores não só enfatiza a identidade da prefeitura, mas também cria uma interface atraente e reconhecível para os usuários ao iniciar a sessão no sistema de gerenciamento de obras.</w:t>
      </w:r>
    </w:p>
    <w:p w14:paraId="31893E67" w14:textId="3123D657" w:rsidR="00EF6DFE" w:rsidRPr="00C361CF" w:rsidRDefault="00EF6DFE" w:rsidP="00EF6DFE">
      <w:pPr>
        <w:rPr>
          <w:szCs w:val="24"/>
        </w:rPr>
      </w:pPr>
      <w:r w:rsidRPr="00C361CF">
        <w:rPr>
          <w:szCs w:val="24"/>
        </w:rPr>
        <w:t>A tela inicial do sistema de gerenciamento de obras da Prefeitura de Jales foi estrategicamente projetada para oferecer aos usuários uma visão abrangente e acessível das informações mais relevantes. A barra de navegação superior destaca-se pela presença da logo da prefeitura, proporcionando uma identidade visual consistente. Nela, encontram-se elementos essenciais, como o nome do usuário, notificações e acesso ao perfil, garantindo uma experiência personalizada</w:t>
      </w:r>
      <w:r>
        <w:rPr>
          <w:szCs w:val="24"/>
        </w:rPr>
        <w:t>, (Figura 23).</w:t>
      </w:r>
    </w:p>
    <w:p w14:paraId="2A3C4C94" w14:textId="77777777" w:rsidR="00FD3E57" w:rsidRDefault="00FD3E57" w:rsidP="00E23F38">
      <w:pPr>
        <w:rPr>
          <w:color w:val="FF0000"/>
        </w:rPr>
      </w:pPr>
    </w:p>
    <w:p w14:paraId="21ABB41A" w14:textId="027B03EB" w:rsidR="00FD3E57" w:rsidRDefault="00FD3E57" w:rsidP="00FD3E57">
      <w:pPr>
        <w:pStyle w:val="Legenda"/>
        <w:keepNext/>
        <w:jc w:val="both"/>
      </w:pPr>
      <w:bookmarkStart w:id="95" w:name="_Toc183156048"/>
      <w:r>
        <w:lastRenderedPageBreak/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81667D">
        <w:rPr>
          <w:noProof/>
        </w:rPr>
        <w:t>22</w:t>
      </w:r>
      <w:r w:rsidR="00610352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</w:rPr>
        <w:t>Protótipo de Tela Inicial</w:t>
      </w:r>
      <w:bookmarkEnd w:id="95"/>
    </w:p>
    <w:p w14:paraId="532903AA" w14:textId="77777777" w:rsidR="00FD3E57" w:rsidRDefault="00FD3E57" w:rsidP="00FE3618">
      <w:pPr>
        <w:ind w:firstLine="0"/>
        <w:rPr>
          <w:szCs w:val="24"/>
        </w:rPr>
      </w:pPr>
      <w:r>
        <w:rPr>
          <w:noProof/>
          <w:szCs w:val="24"/>
        </w:rPr>
        <w:drawing>
          <wp:inline distT="0" distB="0" distL="0" distR="0" wp14:anchorId="78929854" wp14:editId="2AEABE76">
            <wp:extent cx="5022548" cy="2619375"/>
            <wp:effectExtent l="0" t="0" r="6985" b="0"/>
            <wp:docPr id="5" name="Imagem 5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936" cy="262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E6FC4" w14:textId="77777777" w:rsidR="00FD3E57" w:rsidRPr="00F016D7" w:rsidRDefault="00FD3E57" w:rsidP="00FD3E57">
      <w:pPr>
        <w:ind w:firstLine="0"/>
        <w:rPr>
          <w:sz w:val="22"/>
          <w:szCs w:val="24"/>
        </w:rPr>
      </w:pPr>
      <w:r w:rsidRPr="00F016D7">
        <w:rPr>
          <w:sz w:val="22"/>
          <w:szCs w:val="24"/>
        </w:rPr>
        <w:t>Fonte: Elaborado pelos autores.</w:t>
      </w:r>
    </w:p>
    <w:p w14:paraId="68BC9205" w14:textId="77777777" w:rsidR="00FD3E57" w:rsidRPr="00C361CF" w:rsidRDefault="00FD3E57" w:rsidP="00FD3E57">
      <w:pPr>
        <w:rPr>
          <w:szCs w:val="24"/>
        </w:rPr>
      </w:pPr>
      <w:r w:rsidRPr="00C361CF">
        <w:rPr>
          <w:szCs w:val="24"/>
        </w:rPr>
        <w:t xml:space="preserve">Na lateral esquerda, um </w:t>
      </w:r>
      <w:proofErr w:type="spellStart"/>
      <w:r w:rsidRPr="00EF6DFE">
        <w:rPr>
          <w:i/>
          <w:szCs w:val="24"/>
        </w:rPr>
        <w:t>sidebar</w:t>
      </w:r>
      <w:proofErr w:type="spellEnd"/>
      <w:r w:rsidRPr="00C361CF">
        <w:rPr>
          <w:szCs w:val="24"/>
        </w:rPr>
        <w:t xml:space="preserve"> foi incorporado, apresentando de maneira clara e organizada as diversas opções disponíveis no sistema. Isso não apenas simplifica a navegação, mas também oferece uma visão rápida das funcionalidades acessíveis, contribuindo para a eficiência na utilização.</w:t>
      </w:r>
    </w:p>
    <w:p w14:paraId="6FC28112" w14:textId="7C058A5D" w:rsidR="00FD3E57" w:rsidRDefault="00FD3E57" w:rsidP="00FD3E57">
      <w:pPr>
        <w:rPr>
          <w:szCs w:val="24"/>
        </w:rPr>
      </w:pPr>
      <w:r w:rsidRPr="00C361CF">
        <w:rPr>
          <w:szCs w:val="24"/>
        </w:rPr>
        <w:t xml:space="preserve">O centro da tela é ocupado pelo </w:t>
      </w:r>
      <w:r w:rsidRPr="00EF6DFE">
        <w:rPr>
          <w:i/>
          <w:szCs w:val="24"/>
        </w:rPr>
        <w:t>dashboard</w:t>
      </w:r>
      <w:r w:rsidRPr="00C361CF">
        <w:rPr>
          <w:szCs w:val="24"/>
        </w:rPr>
        <w:t xml:space="preserve">, um espaço dinâmico e informativo que apresenta cartões indicativos de diferentes categorias de documentos. Esses </w:t>
      </w:r>
      <w:proofErr w:type="spellStart"/>
      <w:r w:rsidRPr="00EF6DFE">
        <w:rPr>
          <w:i/>
          <w:szCs w:val="24"/>
        </w:rPr>
        <w:t>cards</w:t>
      </w:r>
      <w:proofErr w:type="spellEnd"/>
      <w:r w:rsidRPr="00C361CF">
        <w:rPr>
          <w:szCs w:val="24"/>
        </w:rPr>
        <w:t xml:space="preserve"> destacam</w:t>
      </w:r>
      <w:r>
        <w:rPr>
          <w:szCs w:val="24"/>
        </w:rPr>
        <w:t xml:space="preserve"> </w:t>
      </w:r>
      <w:r w:rsidRPr="00C361CF">
        <w:rPr>
          <w:szCs w:val="24"/>
        </w:rPr>
        <w:t>documentos novos, em andamento, pendentes, em atraso e aqueles com prazo para o dia, proporcionando uma visão consolidada do estado geral dos projetos.</w:t>
      </w:r>
    </w:p>
    <w:p w14:paraId="5F74B6E2" w14:textId="7CD27276" w:rsidR="00EF6DFE" w:rsidRPr="000640A1" w:rsidRDefault="00EF6DFE" w:rsidP="00EF6DFE">
      <w:pPr>
        <w:rPr>
          <w:szCs w:val="24"/>
        </w:rPr>
      </w:pPr>
      <w:r>
        <w:rPr>
          <w:szCs w:val="24"/>
        </w:rPr>
        <w:t>O protótipo da</w:t>
      </w:r>
      <w:r w:rsidRPr="000640A1">
        <w:rPr>
          <w:szCs w:val="24"/>
        </w:rPr>
        <w:t xml:space="preserve"> tela de cadastro de estado no sistema de gerenciamento de obras demonstra um design funcional e prático, priorizando a eficiência na gestão dos estados. A tabela no centro da tela apresenta uma lista completa de estados cadastrados, fornecendo uma visão geral rápida e organizada</w:t>
      </w:r>
      <w:r>
        <w:rPr>
          <w:szCs w:val="24"/>
        </w:rPr>
        <w:t>, (Figura 24).</w:t>
      </w:r>
    </w:p>
    <w:p w14:paraId="7B9A09BE" w14:textId="77777777" w:rsidR="00EF6DFE" w:rsidRDefault="00EF6DFE" w:rsidP="00FD3E57">
      <w:pPr>
        <w:rPr>
          <w:szCs w:val="24"/>
        </w:rPr>
      </w:pPr>
    </w:p>
    <w:p w14:paraId="57980B7C" w14:textId="5EBC63EB" w:rsidR="00FD3E57" w:rsidRDefault="00FD3E57" w:rsidP="00FD3E57">
      <w:pPr>
        <w:pStyle w:val="Legenda"/>
        <w:keepNext/>
        <w:jc w:val="both"/>
      </w:pPr>
      <w:bookmarkStart w:id="96" w:name="_Toc183156049"/>
      <w:r>
        <w:lastRenderedPageBreak/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81667D">
        <w:rPr>
          <w:noProof/>
        </w:rPr>
        <w:t>23</w:t>
      </w:r>
      <w:r w:rsidR="00610352">
        <w:rPr>
          <w:noProof/>
        </w:rPr>
        <w:fldChar w:fldCharType="end"/>
      </w:r>
      <w:r>
        <w:t xml:space="preserve"> </w:t>
      </w:r>
      <w:r w:rsidR="00395B09" w:rsidRPr="00FD3E57">
        <w:t>–</w:t>
      </w:r>
      <w:r>
        <w:t xml:space="preserve"> </w:t>
      </w:r>
      <w:r w:rsidRPr="00395B09">
        <w:rPr>
          <w:b w:val="0"/>
        </w:rPr>
        <w:t>Protótipo da Tela de Cadastro de Estado</w:t>
      </w:r>
      <w:bookmarkEnd w:id="96"/>
    </w:p>
    <w:p w14:paraId="7EFD6EEE" w14:textId="77777777" w:rsidR="00FD3E57" w:rsidRDefault="00FD3E57" w:rsidP="00FE3618">
      <w:pPr>
        <w:ind w:firstLine="0"/>
        <w:rPr>
          <w:sz w:val="22"/>
          <w:szCs w:val="24"/>
        </w:rPr>
      </w:pPr>
      <w:r>
        <w:rPr>
          <w:noProof/>
          <w:sz w:val="22"/>
          <w:szCs w:val="24"/>
        </w:rPr>
        <w:drawing>
          <wp:inline distT="0" distB="0" distL="0" distR="0" wp14:anchorId="18273594" wp14:editId="2A30A9BC">
            <wp:extent cx="5381625" cy="2806642"/>
            <wp:effectExtent l="0" t="0" r="0" b="0"/>
            <wp:docPr id="6" name="Imagem 6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82" cy="28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371C2" w14:textId="1B98D57E" w:rsidR="00FD3E57" w:rsidRPr="000640A1" w:rsidRDefault="00FD3E57" w:rsidP="00EF6DFE">
      <w:pPr>
        <w:ind w:firstLine="0"/>
        <w:rPr>
          <w:szCs w:val="24"/>
        </w:rPr>
      </w:pPr>
      <w:r w:rsidRPr="00F016D7">
        <w:rPr>
          <w:sz w:val="22"/>
          <w:szCs w:val="24"/>
        </w:rPr>
        <w:t>Fonte: Elaborado pelos autores.</w:t>
      </w:r>
    </w:p>
    <w:p w14:paraId="31BFD307" w14:textId="3496E0CF" w:rsidR="00FD3E57" w:rsidRPr="000640A1" w:rsidRDefault="00FD3E57" w:rsidP="00FD3E57">
      <w:pPr>
        <w:rPr>
          <w:szCs w:val="24"/>
        </w:rPr>
      </w:pPr>
      <w:r w:rsidRPr="000640A1">
        <w:rPr>
          <w:szCs w:val="24"/>
        </w:rPr>
        <w:t>Os botões de ação associados a cada entrada da tabela oferecem funcionalidades cruciais, como editar e excluir estados, permitindo aos usuários realizarem operações específicas de forma direta e intuitiva.</w:t>
      </w:r>
    </w:p>
    <w:p w14:paraId="270F8C2F" w14:textId="77777777" w:rsidR="00FD3E57" w:rsidRDefault="00FD3E57" w:rsidP="00FD3E57">
      <w:pPr>
        <w:rPr>
          <w:szCs w:val="24"/>
        </w:rPr>
      </w:pPr>
      <w:r w:rsidRPr="000640A1">
        <w:rPr>
          <w:szCs w:val="24"/>
        </w:rPr>
        <w:t>A barra de pesquisa localizada na parte superior da tela proporciona uma ferramenta valiosa para a localização rápida de estados específicos na lista. Essa funcionalidade é reforçada pelo botão de adição de novo estado, situado ao lado direito da barra de pesquisa. Esse botão permite a inclusão eficiente de novos estados no sistema, contribuindo para a atualização e expansão contínua da base de dados.</w:t>
      </w:r>
    </w:p>
    <w:p w14:paraId="1A81BC58" w14:textId="77777777" w:rsidR="00FD3E57" w:rsidRDefault="00FD3E57" w:rsidP="00FD3E57">
      <w:pPr>
        <w:rPr>
          <w:szCs w:val="24"/>
        </w:rPr>
      </w:pPr>
      <w:r w:rsidRPr="000640A1">
        <w:rPr>
          <w:szCs w:val="24"/>
        </w:rPr>
        <w:t>Ao integrar esses elementos, a tela de cadastro de estado oferece uma solução abrangente para a administração e manutenção dos estados no sistema de gerenciamento de</w:t>
      </w:r>
      <w:r>
        <w:rPr>
          <w:szCs w:val="24"/>
        </w:rPr>
        <w:t xml:space="preserve"> </w:t>
      </w:r>
      <w:r w:rsidRPr="000640A1">
        <w:rPr>
          <w:szCs w:val="24"/>
        </w:rPr>
        <w:t>obras. A combinação de uma interface intuitiva, funcionalidades de pesquisa e operações diretas melhora significativamente a experiência do usuário ao lidar com informações estaduais.</w:t>
      </w:r>
    </w:p>
    <w:p w14:paraId="484AB2B2" w14:textId="42B2B22F" w:rsidR="00FD3E57" w:rsidRDefault="00EF6DFE" w:rsidP="00EF6DFE">
      <w:pPr>
        <w:rPr>
          <w:szCs w:val="24"/>
        </w:rPr>
      </w:pPr>
      <w:r w:rsidRPr="00D032F8">
        <w:rPr>
          <w:szCs w:val="24"/>
        </w:rPr>
        <w:t>A tela de cadastro de cidade no sistema de gerenciamento de obras apresenta um design intuitivo e eficiente, priorizando a facilidade de uso para os usuários. A tabela no centro da tela exibe uma lista completa das cidades cadastradas, proporcionando uma visão geral fácil de entender</w:t>
      </w:r>
      <w:r>
        <w:rPr>
          <w:szCs w:val="24"/>
        </w:rPr>
        <w:t>, (Figura 25).</w:t>
      </w:r>
    </w:p>
    <w:p w14:paraId="5DF91C1F" w14:textId="010359E5" w:rsidR="00FD3E57" w:rsidRPr="00395B09" w:rsidRDefault="00FD3E57" w:rsidP="00FD3E57">
      <w:pPr>
        <w:pStyle w:val="Legenda"/>
        <w:keepNext/>
        <w:jc w:val="both"/>
        <w:rPr>
          <w:b w:val="0"/>
        </w:rPr>
      </w:pPr>
      <w:bookmarkStart w:id="97" w:name="_Toc183156050"/>
      <w:r>
        <w:lastRenderedPageBreak/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81667D">
        <w:rPr>
          <w:noProof/>
        </w:rPr>
        <w:t>24</w:t>
      </w:r>
      <w:r w:rsidR="00610352">
        <w:rPr>
          <w:noProof/>
        </w:rPr>
        <w:fldChar w:fldCharType="end"/>
      </w:r>
      <w:r>
        <w:t xml:space="preserve"> – </w:t>
      </w:r>
      <w:r w:rsidRPr="00395B09">
        <w:rPr>
          <w:b w:val="0"/>
        </w:rPr>
        <w:t>Protótipo da Tela de Cadastro de Cidade</w:t>
      </w:r>
      <w:bookmarkEnd w:id="97"/>
    </w:p>
    <w:p w14:paraId="38B8BDE9" w14:textId="77777777" w:rsidR="00FD3E57" w:rsidRDefault="00FD3E57" w:rsidP="00FE3618">
      <w:pPr>
        <w:ind w:firstLine="0"/>
        <w:rPr>
          <w:szCs w:val="24"/>
        </w:rPr>
      </w:pPr>
      <w:r>
        <w:rPr>
          <w:noProof/>
          <w:szCs w:val="24"/>
        </w:rPr>
        <w:drawing>
          <wp:inline distT="0" distB="0" distL="0" distR="0" wp14:anchorId="7E94E8D7" wp14:editId="3EBE6B8C">
            <wp:extent cx="5259977" cy="2743200"/>
            <wp:effectExtent l="0" t="0" r="0" b="0"/>
            <wp:docPr id="7" name="Imagem 7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18" cy="274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A55A9" w14:textId="77777777" w:rsidR="00FD3E57" w:rsidRPr="00F016D7" w:rsidRDefault="00FD3E57" w:rsidP="00FD3E57">
      <w:pPr>
        <w:ind w:firstLine="0"/>
        <w:rPr>
          <w:sz w:val="22"/>
          <w:szCs w:val="24"/>
        </w:rPr>
      </w:pPr>
      <w:r w:rsidRPr="00F016D7">
        <w:rPr>
          <w:sz w:val="22"/>
          <w:szCs w:val="24"/>
        </w:rPr>
        <w:t>Fonte: Elaborado pelos autores.</w:t>
      </w:r>
    </w:p>
    <w:p w14:paraId="0D542080" w14:textId="47F577E2" w:rsidR="00FD3E57" w:rsidRPr="00D032F8" w:rsidRDefault="00FD3E57" w:rsidP="00FD3E57">
      <w:pPr>
        <w:rPr>
          <w:szCs w:val="24"/>
        </w:rPr>
      </w:pPr>
      <w:r w:rsidRPr="00D032F8">
        <w:rPr>
          <w:szCs w:val="24"/>
        </w:rPr>
        <w:t xml:space="preserve">Os botões de ação associados a cada entrada na tabela oferecem funcionalidades essenciais, permitindo aos usuários editarem ou </w:t>
      </w:r>
      <w:r w:rsidR="00AF494F" w:rsidRPr="00D032F8">
        <w:rPr>
          <w:szCs w:val="24"/>
        </w:rPr>
        <w:t>excluír</w:t>
      </w:r>
      <w:r w:rsidR="00AF494F">
        <w:rPr>
          <w:szCs w:val="24"/>
        </w:rPr>
        <w:t>em</w:t>
      </w:r>
      <w:r w:rsidRPr="00D032F8">
        <w:rPr>
          <w:szCs w:val="24"/>
        </w:rPr>
        <w:t xml:space="preserve"> cidades de maneira direta e conveniente.</w:t>
      </w:r>
    </w:p>
    <w:p w14:paraId="6F6F9228" w14:textId="77777777" w:rsidR="00FD3E57" w:rsidRPr="00D032F8" w:rsidRDefault="00FD3E57" w:rsidP="00FD3E57">
      <w:pPr>
        <w:rPr>
          <w:szCs w:val="24"/>
        </w:rPr>
      </w:pPr>
      <w:r w:rsidRPr="00D032F8">
        <w:rPr>
          <w:szCs w:val="24"/>
        </w:rPr>
        <w:t>Na parte superior da tela, uma barra de pesquisa oferece uma maneira rápida e eficaz de localizar cidades específicas na lista. Complementando essa funcionalidade, o botão de adicionar nova cidade, situado ao lado direito da barra de pesquisa, simplifica o processo de inclusão de novas informações no sistema.</w:t>
      </w:r>
    </w:p>
    <w:p w14:paraId="7230FD44" w14:textId="7896A29D" w:rsidR="00FD3E57" w:rsidRPr="00FD3E57" w:rsidRDefault="00FD3E57" w:rsidP="00FD3E57">
      <w:r w:rsidRPr="00D032F8">
        <w:rPr>
          <w:szCs w:val="24"/>
        </w:rPr>
        <w:t>A integração desses elementos cria uma experiência de usuário coesa e eficaz na administração das informações relacionadas às cidades. A combinação de uma interface clara, recursos de pesquisa e operações diretas contribui para a agilidade e eficiência na gestão de dados relacionados às cidades no contexto do gerenciamento de obras.</w:t>
      </w:r>
    </w:p>
    <w:p w14:paraId="4B1AD985" w14:textId="2E777829" w:rsidR="00092B12" w:rsidRDefault="009A2471" w:rsidP="005F772A">
      <w:pPr>
        <w:pStyle w:val="Ttulo1"/>
        <w:ind w:left="426"/>
        <w:rPr>
          <w:caps w:val="0"/>
        </w:rPr>
      </w:pPr>
      <w:bookmarkStart w:id="98" w:name="_Toc182230650"/>
      <w:r>
        <w:rPr>
          <w:caps w:val="0"/>
        </w:rPr>
        <w:lastRenderedPageBreak/>
        <w:t>BANCO DE DADOS</w:t>
      </w:r>
      <w:bookmarkEnd w:id="98"/>
    </w:p>
    <w:p w14:paraId="479AEA6A" w14:textId="2227FD63" w:rsidR="00A10BD9" w:rsidRDefault="00A10BD9" w:rsidP="00A10BD9">
      <w:r w:rsidRPr="00150599">
        <w:t>Um banco de dados é uma coleção organizada de dados armazenados eletronicamente em um sistema de computador, geralmente controlado por um Sistema de Gerenciamento de Banco de Dados</w:t>
      </w:r>
      <w:r>
        <w:t>,</w:t>
      </w:r>
      <w:r w:rsidRPr="00150599">
        <w:t xml:space="preserve"> </w:t>
      </w:r>
      <w:r>
        <w:t>a</w:t>
      </w:r>
      <w:r w:rsidRPr="00150599">
        <w:t xml:space="preserve"> maioria dos bancos de dados usa a linguagem de consulta estruturada (SQL) </w:t>
      </w:r>
      <w:r w:rsidR="00FD1394" w:rsidRPr="00FD1394">
        <w:t xml:space="preserve">como padrão para criação, consulta, atualização e exclusão de dados, garantindo flexibilidade e precisão no tratamento das informações </w:t>
      </w:r>
      <w:r w:rsidR="00FD1394" w:rsidRPr="000D46E2">
        <w:t>Silberschatz (2012)</w:t>
      </w:r>
      <w:r w:rsidR="00FD1394">
        <w:t>.</w:t>
      </w:r>
    </w:p>
    <w:p w14:paraId="1D1FC4F1" w14:textId="1E6D6562" w:rsidR="00A10BD9" w:rsidRPr="00FD1394" w:rsidRDefault="00A10BD9" w:rsidP="00FD1394">
      <w:pPr>
        <w:spacing w:line="240" w:lineRule="auto"/>
        <w:ind w:left="2268" w:firstLine="0"/>
        <w:rPr>
          <w:sz w:val="20"/>
        </w:rPr>
      </w:pPr>
      <w:r w:rsidRPr="00FD1394">
        <w:rPr>
          <w:sz w:val="20"/>
        </w:rPr>
        <w:t>Segundo o Oracle</w:t>
      </w:r>
      <w:r w:rsidR="00FD1394">
        <w:rPr>
          <w:sz w:val="20"/>
        </w:rPr>
        <w:t xml:space="preserve"> </w:t>
      </w:r>
      <w:r w:rsidR="00FD1394" w:rsidRPr="00FD1394">
        <w:rPr>
          <w:sz w:val="20"/>
        </w:rPr>
        <w:t>(2023)</w:t>
      </w:r>
      <w:r w:rsidRPr="00FD1394">
        <w:rPr>
          <w:sz w:val="20"/>
        </w:rPr>
        <w:t xml:space="preserve"> “SQL é uma linguagem de programação usada por quase todos os bancos de dados relacionais para consultar, manipular e definir dados e fornecer controle de acesso. O SQL foi desenvolvido pela primeira vez na IBM nos anos 1970, com a Oracle como principal contribuinte, o que levou à implementação do padrão SQL ANSI; o SQL estimulou muitas extensões de empresas como IBM, Oracle e Microsoft. Embora o SQL ainda seja amplamente </w:t>
      </w:r>
      <w:r w:rsidR="00FD1394" w:rsidRPr="00FD1394">
        <w:rPr>
          <w:sz w:val="20"/>
        </w:rPr>
        <w:t>usado</w:t>
      </w:r>
      <w:r w:rsidRPr="00FD1394">
        <w:rPr>
          <w:sz w:val="20"/>
        </w:rPr>
        <w:t xml:space="preserve"> hoje em dia, novas linguagens de programação estão começando a aparecer.”</w:t>
      </w:r>
    </w:p>
    <w:p w14:paraId="6917F0BA" w14:textId="77777777" w:rsidR="005470F2" w:rsidRPr="00150599" w:rsidRDefault="005470F2" w:rsidP="00A10BD9">
      <w:pPr>
        <w:spacing w:line="240" w:lineRule="auto"/>
        <w:ind w:left="2268" w:firstLine="0"/>
        <w:rPr>
          <w:sz w:val="20"/>
        </w:rPr>
      </w:pPr>
    </w:p>
    <w:p w14:paraId="62C0BE15" w14:textId="4CE3CF09" w:rsidR="0090029C" w:rsidRDefault="005470F2" w:rsidP="0090029C">
      <w:r w:rsidRPr="005470F2">
        <w:t xml:space="preserve">Silberschatz (2012), os Sistemas de Gerenciamento de Banco de </w:t>
      </w:r>
      <w:r w:rsidR="0090029C">
        <w:t>Dados (</w:t>
      </w:r>
      <w:proofErr w:type="spellStart"/>
      <w:r w:rsidR="0090029C">
        <w:t>SGBDs</w:t>
      </w:r>
      <w:proofErr w:type="spellEnd"/>
      <w:r w:rsidR="0090029C">
        <w:t xml:space="preserve">) </w:t>
      </w:r>
      <w:r w:rsidRPr="005470F2">
        <w:t>são essenciais para a organização e gestão d</w:t>
      </w:r>
      <w:r w:rsidR="002A3BB9">
        <w:t>os dados</w:t>
      </w:r>
      <w:r w:rsidRPr="005470F2">
        <w:t>, assegurando a integridade</w:t>
      </w:r>
      <w:r w:rsidR="002A3BB9">
        <w:t xml:space="preserve"> </w:t>
      </w:r>
      <w:r w:rsidRPr="005470F2">
        <w:t>e</w:t>
      </w:r>
      <w:r w:rsidR="002A3BB9">
        <w:t xml:space="preserve"> a</w:t>
      </w:r>
      <w:r w:rsidRPr="005470F2">
        <w:t xml:space="preserve"> segurança d</w:t>
      </w:r>
      <w:r w:rsidR="002A3BB9">
        <w:t>esses dados</w:t>
      </w:r>
      <w:r w:rsidRPr="005470F2">
        <w:t xml:space="preserve">. Ele </w:t>
      </w:r>
      <w:r w:rsidR="002A3BB9">
        <w:t>afirma</w:t>
      </w:r>
      <w:r w:rsidRPr="005470F2">
        <w:t xml:space="preserve"> que os </w:t>
      </w:r>
      <w:r w:rsidR="002A3BB9">
        <w:t>bancos de dados</w:t>
      </w:r>
      <w:r w:rsidRPr="005470F2">
        <w:t xml:space="preserve"> possibilitam a manipulação</w:t>
      </w:r>
      <w:r w:rsidR="002A3BB9">
        <w:t xml:space="preserve"> mais</w:t>
      </w:r>
      <w:r w:rsidRPr="005470F2">
        <w:t xml:space="preserve"> eficaz de grandes quantidades de dados, simplificando a busca</w:t>
      </w:r>
      <w:r w:rsidR="002A3BB9">
        <w:t xml:space="preserve"> e </w:t>
      </w:r>
      <w:r w:rsidRPr="005470F2">
        <w:t>atualização</w:t>
      </w:r>
      <w:r w:rsidR="002A3BB9">
        <w:t>.</w:t>
      </w:r>
    </w:p>
    <w:p w14:paraId="42C5FE07" w14:textId="77777777" w:rsidR="002A3BB9" w:rsidRPr="00A10BD9" w:rsidRDefault="002A3BB9" w:rsidP="0090029C"/>
    <w:p w14:paraId="68F1E161" w14:textId="77777777" w:rsidR="007944D7" w:rsidRPr="007944D7" w:rsidRDefault="007944D7" w:rsidP="007944D7">
      <w:pPr>
        <w:pStyle w:val="PargrafodaLista"/>
        <w:keepNext/>
        <w:numPr>
          <w:ilvl w:val="0"/>
          <w:numId w:val="13"/>
        </w:numPr>
        <w:outlineLvl w:val="1"/>
        <w:rPr>
          <w:smallCaps/>
          <w:vanish/>
        </w:rPr>
      </w:pPr>
    </w:p>
    <w:p w14:paraId="052095F9" w14:textId="738C8EBE" w:rsidR="00FD3E57" w:rsidRDefault="00981C54" w:rsidP="004948CB">
      <w:pPr>
        <w:pStyle w:val="Ttulo2"/>
        <w:numPr>
          <w:ilvl w:val="1"/>
          <w:numId w:val="13"/>
        </w:numPr>
        <w:tabs>
          <w:tab w:val="num" w:pos="-1011"/>
        </w:tabs>
        <w:ind w:left="426"/>
      </w:pPr>
      <w:bookmarkStart w:id="99" w:name="_Toc182230651"/>
      <w:r w:rsidRPr="00981C54">
        <w:t>Modelo Entidade Relacionamento</w:t>
      </w:r>
      <w:bookmarkEnd w:id="99"/>
    </w:p>
    <w:p w14:paraId="55B22E00" w14:textId="4F45D609" w:rsidR="002A3BB9" w:rsidRDefault="000D46E2" w:rsidP="004948CB">
      <w:r w:rsidRPr="000D46E2">
        <w:t>Silberschatz (2012)</w:t>
      </w:r>
      <w:r>
        <w:t xml:space="preserve"> </w:t>
      </w:r>
      <w:r w:rsidR="00F218FE">
        <w:t>afirma</w:t>
      </w:r>
      <w:r w:rsidRPr="000D46E2">
        <w:t>, o Modelo Entidade-Relacionamento</w:t>
      </w:r>
      <w:r w:rsidR="002A3BB9">
        <w:t xml:space="preserve"> </w:t>
      </w:r>
      <w:r w:rsidR="002A3BB9" w:rsidRPr="000D46E2">
        <w:t xml:space="preserve">(MER) </w:t>
      </w:r>
      <w:r w:rsidRPr="000D46E2">
        <w:t xml:space="preserve">é um método </w:t>
      </w:r>
      <w:r w:rsidR="002A3BB9">
        <w:t>muito importante</w:t>
      </w:r>
      <w:r w:rsidRPr="000D46E2">
        <w:t xml:space="preserve"> para a modelagem de dados, possibilitando a representação gráfica da estrutura de um banco de dados. O MER </w:t>
      </w:r>
      <w:r w:rsidR="002A3BB9">
        <w:t>apresenta</w:t>
      </w:r>
      <w:r w:rsidRPr="000D46E2">
        <w:t xml:space="preserve"> conceitos como entidades, atributos e relações para detalhar as informações e interações existentes no sistema.</w:t>
      </w:r>
      <w:r>
        <w:t xml:space="preserve"> </w:t>
      </w:r>
      <w:r w:rsidRPr="000D46E2">
        <w:t>É crucial para converter as necessidades do mundo real em um modelo lógico que possa fundamentar a implementação do banco de dados. Esta estratégia simplifica a compreensão e a comunicação entre programadores e partes interessadas, além de auxiliar na identificação das principais entidades e suas relações, assegurando que o sistema corresponda às expectativas e demandas dos usuários.</w:t>
      </w:r>
    </w:p>
    <w:p w14:paraId="25E87314" w14:textId="0D461C23" w:rsidR="00FD3E57" w:rsidRDefault="002A3BB9" w:rsidP="004948CB">
      <w:proofErr w:type="spellStart"/>
      <w:r>
        <w:t>Teorey</w:t>
      </w:r>
      <w:proofErr w:type="spellEnd"/>
      <w:r>
        <w:t xml:space="preserve"> (2011) reforça essa perspectiva ao enfatizar que o MER é essencial na etapa de projeto conceitual. </w:t>
      </w:r>
      <w:r w:rsidRPr="002A3BB9">
        <w:t>Ele oferece aos arquitetos uma perspectiva nítida das estruturas de dados que serão postas em prática. O MER não apenas auxilia na identificação de entidades e seus atributos, mas também evidencia a interação entre essas entidades, o que é crucial para a integridade do banco de dados.</w:t>
      </w:r>
    </w:p>
    <w:p w14:paraId="02F5E819" w14:textId="77777777" w:rsidR="00FD3E57" w:rsidRDefault="00FD3E57" w:rsidP="004948CB"/>
    <w:p w14:paraId="1925E759" w14:textId="77777777" w:rsidR="00FD3E57" w:rsidRDefault="00FD3E57" w:rsidP="004948CB"/>
    <w:p w14:paraId="64341292" w14:textId="77777777" w:rsidR="00FD3E57" w:rsidRDefault="00FD3E57" w:rsidP="004948CB"/>
    <w:p w14:paraId="2B286F0F" w14:textId="49394AB8" w:rsidR="008E0203" w:rsidRDefault="002B6354" w:rsidP="002B6354">
      <w:r>
        <w:lastRenderedPageBreak/>
        <w:t xml:space="preserve">O mapeamento objeto-relacional tem como objetivo ligar noções de programação orientada a objetos, como classes e atributos, até componentes de um banco de dados relacional, tabelas e colunas. Este processo promove a interação entre as duas metodologias, garantindo que as normas de negócio estabelecidas no código sejam espelhadas no banco de dados. Segundo </w:t>
      </w:r>
      <w:proofErr w:type="spellStart"/>
      <w:r>
        <w:t>Teorey</w:t>
      </w:r>
      <w:proofErr w:type="spellEnd"/>
      <w:r>
        <w:t xml:space="preserve"> (2011), esse mapeamento é crucial para preservar a consistência e integridade dos dados, facilitando a manutenção e progresso de sistemas complexos que empregam ambas as estratégias.</w:t>
      </w:r>
    </w:p>
    <w:p w14:paraId="49D946DA" w14:textId="03EE1895" w:rsidR="00C87F31" w:rsidRDefault="008E0203" w:rsidP="002B6354">
      <w:r w:rsidRPr="008E0203">
        <w:t>O diagrama apresentado na Figura 26 ilustra o mapeamento objeto</w:t>
      </w:r>
      <w:r>
        <w:t xml:space="preserve"> </w:t>
      </w:r>
      <w:r w:rsidRPr="008E0203">
        <w:t xml:space="preserve">relacional do </w:t>
      </w:r>
      <w:r>
        <w:t>projeto</w:t>
      </w:r>
      <w:r w:rsidRPr="008E0203">
        <w:t>, demonstrando a estrutura das tabelas, seus atributos e os relacionamentos. Esse modelo reflete a implementação da base de dados que suporta as funcionalidades do sistema, incluindo a gestão de usuários, documentos, processos e entidades relacionadas, como endereços, bairros e tipos de documentos.</w:t>
      </w:r>
    </w:p>
    <w:p w14:paraId="4A9A2AD1" w14:textId="40FE53E4" w:rsidR="008E0203" w:rsidRPr="002B6354" w:rsidRDefault="008E0203" w:rsidP="002B6354"/>
    <w:p w14:paraId="3917B4D2" w14:textId="3BAF8753" w:rsidR="004E0086" w:rsidRDefault="004E0086" w:rsidP="004E0086">
      <w:pPr>
        <w:pStyle w:val="Legenda"/>
        <w:keepNext/>
        <w:jc w:val="left"/>
      </w:pPr>
      <w:bookmarkStart w:id="100" w:name="_Toc183156051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81667D">
        <w:rPr>
          <w:noProof/>
        </w:rPr>
        <w:t>25</w:t>
      </w:r>
      <w:r w:rsidR="00610352">
        <w:rPr>
          <w:noProof/>
        </w:rPr>
        <w:fldChar w:fldCharType="end"/>
      </w:r>
      <w:r>
        <w:t xml:space="preserve"> – </w:t>
      </w:r>
      <w:r w:rsidRPr="009F4885">
        <w:rPr>
          <w:b w:val="0"/>
        </w:rPr>
        <w:t>Mapeamento do Objeto Relacional</w:t>
      </w:r>
      <w:bookmarkEnd w:id="100"/>
    </w:p>
    <w:p w14:paraId="1EBF06DC" w14:textId="77777777" w:rsidR="006C04EC" w:rsidRDefault="00895FD4" w:rsidP="006C04EC">
      <w:pPr>
        <w:pStyle w:val="Pargrafo"/>
        <w:spacing w:before="0" w:line="360" w:lineRule="auto"/>
        <w:ind w:firstLine="0"/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 wp14:anchorId="71C3EC22" wp14:editId="51361BD0">
            <wp:extent cx="5421904" cy="3486150"/>
            <wp:effectExtent l="0" t="0" r="762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581" cy="3517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971FD" w14:textId="2099E3D4" w:rsidR="00981C54" w:rsidRPr="00F016D7" w:rsidRDefault="00FD3E57" w:rsidP="00FD3E57">
      <w:pPr>
        <w:pStyle w:val="Pargrafo"/>
        <w:spacing w:before="0" w:line="360" w:lineRule="auto"/>
        <w:ind w:firstLine="0"/>
        <w:jc w:val="left"/>
        <w:rPr>
          <w:sz w:val="22"/>
          <w:szCs w:val="22"/>
        </w:rPr>
      </w:pPr>
      <w:r w:rsidRPr="00F016D7">
        <w:rPr>
          <w:sz w:val="22"/>
          <w:szCs w:val="22"/>
        </w:rPr>
        <w:t>Fonte: Elaborado pelos autores.</w:t>
      </w:r>
    </w:p>
    <w:p w14:paraId="6E66F1A4" w14:textId="77777777" w:rsidR="00B44765" w:rsidRDefault="00B44765">
      <w:pPr>
        <w:spacing w:line="240" w:lineRule="auto"/>
        <w:ind w:firstLine="0"/>
        <w:jc w:val="left"/>
        <w:rPr>
          <w:szCs w:val="24"/>
        </w:rPr>
      </w:pPr>
    </w:p>
    <w:p w14:paraId="7E510ECB" w14:textId="77777777" w:rsidR="00B44765" w:rsidRDefault="00B44765">
      <w:pPr>
        <w:spacing w:line="240" w:lineRule="auto"/>
        <w:ind w:firstLine="0"/>
        <w:jc w:val="left"/>
        <w:rPr>
          <w:szCs w:val="24"/>
        </w:rPr>
      </w:pPr>
    </w:p>
    <w:p w14:paraId="60D68E37" w14:textId="587C2CA0" w:rsidR="00BD0A18" w:rsidRDefault="00981C54" w:rsidP="00BD0A18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101" w:name="_Toc182230652"/>
      <w:r>
        <w:t>Script das tabela</w:t>
      </w:r>
      <w:r w:rsidR="00962BEB">
        <w:t>s</w:t>
      </w:r>
      <w:bookmarkEnd w:id="101"/>
    </w:p>
    <w:p w14:paraId="0FD6B100" w14:textId="4B927A98" w:rsidR="00B930C7" w:rsidRDefault="00BD0A18" w:rsidP="00BD0A18">
      <w:r>
        <w:t xml:space="preserve">De acordo com Silberschatz (2012), </w:t>
      </w:r>
      <w:r w:rsidR="00B930C7">
        <w:t xml:space="preserve">os scripts </w:t>
      </w:r>
      <w:r w:rsidR="00B930C7" w:rsidRPr="00B930C7">
        <w:t>são as instruções ou comandos escritos em uma linguagem de consulta estruturada (SQL)</w:t>
      </w:r>
      <w:r w:rsidR="00B930C7">
        <w:t>. Elas</w:t>
      </w:r>
      <w:r w:rsidR="00B930C7" w:rsidRPr="00B930C7">
        <w:t xml:space="preserve"> são </w:t>
      </w:r>
      <w:r w:rsidR="00FD3E57" w:rsidRPr="00B930C7">
        <w:t>utilizadas</w:t>
      </w:r>
      <w:r w:rsidR="00B930C7" w:rsidRPr="00B930C7">
        <w:t xml:space="preserve"> para definir a estrutura de um banco de dados relacional</w:t>
      </w:r>
      <w:r w:rsidR="00B930C7">
        <w:t>.</w:t>
      </w:r>
    </w:p>
    <w:p w14:paraId="6727AB2D" w14:textId="2A4FC191" w:rsidR="001B59DA" w:rsidRDefault="001B59DA" w:rsidP="00B930C7">
      <w:r w:rsidRPr="001B59DA">
        <w:lastRenderedPageBreak/>
        <w:t xml:space="preserve">A seguir, </w:t>
      </w:r>
      <w:r w:rsidR="00867428">
        <w:t xml:space="preserve">Quadro (25 - 48), </w:t>
      </w:r>
      <w:r w:rsidRPr="001B59DA">
        <w:t xml:space="preserve">serão apresentados os scripts do banco de dados, gerados automaticamente pelo </w:t>
      </w:r>
      <w:r w:rsidRPr="00BD0A18">
        <w:rPr>
          <w:i/>
        </w:rPr>
        <w:t>Entity Framework</w:t>
      </w:r>
      <w:r w:rsidRPr="001B59DA">
        <w:t>, com base no contexto atual da aplicação. Esses scripts representam a estrutura das tabelas, relacionamentos e demais componentes necessários para o funcionamento correto do sistema, facilitando a integração entre a camada de aplicação e o banco de dados.</w:t>
      </w:r>
    </w:p>
    <w:p w14:paraId="2DBED4BA" w14:textId="5B63557D" w:rsidR="008D00C9" w:rsidRPr="00721919" w:rsidRDefault="001B59DA" w:rsidP="001B59DA">
      <w:pPr>
        <w:spacing w:line="240" w:lineRule="auto"/>
        <w:ind w:left="2268" w:firstLine="0"/>
        <w:rPr>
          <w:sz w:val="22"/>
        </w:rPr>
      </w:pPr>
      <w:r w:rsidRPr="00721919">
        <w:rPr>
          <w:sz w:val="22"/>
        </w:rPr>
        <w:t>“</w:t>
      </w:r>
      <w:r w:rsidR="00BD0A18">
        <w:t xml:space="preserve">De acordo com a Microsoft (2024), </w:t>
      </w:r>
      <w:r w:rsidR="00BD0A18">
        <w:rPr>
          <w:sz w:val="22"/>
        </w:rPr>
        <w:t>o</w:t>
      </w:r>
      <w:r w:rsidRPr="00721919">
        <w:rPr>
          <w:sz w:val="22"/>
        </w:rPr>
        <w:t xml:space="preserve"> EF (</w:t>
      </w:r>
      <w:r w:rsidRPr="00BD0A18">
        <w:rPr>
          <w:i/>
          <w:sz w:val="22"/>
        </w:rPr>
        <w:t>Entity Framework</w:t>
      </w:r>
      <w:r w:rsidRPr="00721919">
        <w:rPr>
          <w:sz w:val="22"/>
        </w:rPr>
        <w:t xml:space="preserve">) é um </w:t>
      </w:r>
      <w:proofErr w:type="spellStart"/>
      <w:r w:rsidRPr="00721919">
        <w:rPr>
          <w:sz w:val="22"/>
        </w:rPr>
        <w:t>mapeador</w:t>
      </w:r>
      <w:proofErr w:type="spellEnd"/>
      <w:r w:rsidRPr="00721919">
        <w:rPr>
          <w:sz w:val="22"/>
        </w:rPr>
        <w:t xml:space="preserve"> relacional de objeto que permite aos desenvolvedores do .NET trabalhar com os dados relacionais usando objetos específicos do domínio. Com ele, não há a necessidade da maioria dos códigos de acesso a dados que os desenvolvedores geralmente precisam para escrever.</w:t>
      </w:r>
      <w:r w:rsidR="00721919">
        <w:rPr>
          <w:sz w:val="22"/>
        </w:rPr>
        <w:t>”</w:t>
      </w:r>
    </w:p>
    <w:p w14:paraId="37432678" w14:textId="32AA11AC" w:rsidR="00836632" w:rsidRDefault="00836632" w:rsidP="00721919">
      <w:pPr>
        <w:pStyle w:val="Legenda"/>
        <w:keepNext/>
        <w:jc w:val="both"/>
      </w:pPr>
    </w:p>
    <w:p w14:paraId="24BEFC1A" w14:textId="4AEB24F3" w:rsidR="00836632" w:rsidRDefault="00836632" w:rsidP="00836632">
      <w:pPr>
        <w:pStyle w:val="Legenda"/>
        <w:keepNext/>
        <w:jc w:val="left"/>
      </w:pPr>
      <w:bookmarkStart w:id="102" w:name="_Toc182230603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26</w:t>
      </w:r>
      <w:r w:rsidR="00610352">
        <w:rPr>
          <w:noProof/>
        </w:rPr>
        <w:fldChar w:fldCharType="end"/>
      </w:r>
      <w:r>
        <w:t xml:space="preserve"> – </w:t>
      </w:r>
      <w:r w:rsidRPr="00836632">
        <w:rPr>
          <w:b w:val="0"/>
        </w:rPr>
        <w:t>Tabela Bairro</w:t>
      </w:r>
      <w:bookmarkEnd w:id="102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14:paraId="4A5C4BFA" w14:textId="77777777" w:rsidTr="002E2746">
        <w:tc>
          <w:tcPr>
            <w:tcW w:w="9062" w:type="dxa"/>
          </w:tcPr>
          <w:p w14:paraId="51DB8B2A" w14:textId="5142CC3D" w:rsidR="002E2746" w:rsidRPr="002E2746" w:rsidRDefault="002E2746" w:rsidP="00836632">
            <w:pPr>
              <w:ind w:firstLine="0"/>
              <w:jc w:val="left"/>
              <w:rPr>
                <w:rFonts w:ascii="Arial" w:hAnsi="Arial" w:cs="Arial"/>
                <w:b/>
                <w:bCs/>
                <w:sz w:val="20"/>
                <w:lang w:val="en-US"/>
              </w:rPr>
            </w:pPr>
            <w:r w:rsidRPr="002E2746">
              <w:rPr>
                <w:rFonts w:ascii="Arial" w:hAnsi="Arial" w:cs="Arial"/>
                <w:b/>
                <w:bCs/>
                <w:sz w:val="20"/>
                <w:lang w:val="en-US"/>
              </w:rPr>
              <w:t xml:space="preserve">CREATE TABLE </w:t>
            </w:r>
            <w:r w:rsidR="00836632">
              <w:rPr>
                <w:rFonts w:ascii="Arial" w:hAnsi="Arial" w:cs="Arial"/>
                <w:b/>
                <w:bCs/>
                <w:sz w:val="20"/>
                <w:lang w:val="en-US"/>
              </w:rPr>
              <w:t>B</w:t>
            </w:r>
            <w:r w:rsidRPr="002E2746">
              <w:rPr>
                <w:rFonts w:ascii="Arial" w:hAnsi="Arial" w:cs="Arial"/>
                <w:b/>
                <w:bCs/>
                <w:sz w:val="20"/>
                <w:lang w:val="en-US"/>
              </w:rPr>
              <w:t>airro (</w:t>
            </w:r>
          </w:p>
          <w:p w14:paraId="6E769FD3" w14:textId="77777777" w:rsidR="002E2746" w:rsidRPr="002E2746" w:rsidRDefault="002E2746" w:rsidP="00836632">
            <w:pPr>
              <w:ind w:firstLine="0"/>
              <w:jc w:val="left"/>
              <w:rPr>
                <w:rFonts w:ascii="Arial" w:hAnsi="Arial" w:cs="Arial"/>
                <w:bCs/>
                <w:sz w:val="20"/>
                <w:lang w:val="en-US"/>
              </w:rPr>
            </w:pPr>
            <w:r w:rsidRPr="002E2746">
              <w:rPr>
                <w:rFonts w:ascii="Arial" w:hAnsi="Arial" w:cs="Arial"/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idbairro</w:t>
            </w:r>
            <w:proofErr w:type="spellEnd"/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integer NOT NULL,</w:t>
            </w:r>
          </w:p>
          <w:p w14:paraId="57DE4C20" w14:textId="77777777" w:rsidR="002E2746" w:rsidRPr="002E2746" w:rsidRDefault="002E2746" w:rsidP="00836632">
            <w:pPr>
              <w:ind w:firstLine="0"/>
              <w:jc w:val="left"/>
              <w:rPr>
                <w:rFonts w:ascii="Arial" w:hAnsi="Arial" w:cs="Arial"/>
                <w:bCs/>
                <w:sz w:val="20"/>
                <w:lang w:val="en-US"/>
              </w:rPr>
            </w:pPr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nomebairro</w:t>
            </w:r>
            <w:proofErr w:type="spellEnd"/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50) NOT NULL,</w:t>
            </w:r>
          </w:p>
          <w:p w14:paraId="061B45D0" w14:textId="77777777" w:rsidR="002E2746" w:rsidRPr="002E2746" w:rsidRDefault="002E2746" w:rsidP="00836632">
            <w:pPr>
              <w:ind w:firstLine="0"/>
              <w:jc w:val="left"/>
              <w:rPr>
                <w:rFonts w:ascii="Arial" w:hAnsi="Arial" w:cs="Arial"/>
                <w:bCs/>
                <w:sz w:val="20"/>
                <w:lang w:val="en-US"/>
              </w:rPr>
            </w:pPr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idcidade</w:t>
            </w:r>
            <w:proofErr w:type="spellEnd"/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integer NOT NULL</w:t>
            </w:r>
          </w:p>
          <w:p w14:paraId="7B06AE5E" w14:textId="674CCBF7" w:rsidR="002E2746" w:rsidRPr="002E2746" w:rsidRDefault="002E2746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rFonts w:ascii="Arial" w:hAnsi="Arial" w:cs="Arial"/>
                <w:b/>
                <w:bCs/>
                <w:sz w:val="20"/>
                <w:lang w:val="en-US"/>
              </w:rPr>
              <w:t>);</w:t>
            </w:r>
          </w:p>
        </w:tc>
      </w:tr>
    </w:tbl>
    <w:p w14:paraId="2DAD8C54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34C94A69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79A77441" w14:textId="3A38F73B" w:rsidR="00836632" w:rsidRPr="00836632" w:rsidRDefault="00836632" w:rsidP="00836632">
      <w:pPr>
        <w:pStyle w:val="Legenda"/>
        <w:keepNext/>
        <w:jc w:val="left"/>
        <w:rPr>
          <w:b w:val="0"/>
        </w:rPr>
      </w:pPr>
      <w:bookmarkStart w:id="103" w:name="_Toc182230604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27</w:t>
      </w:r>
      <w:r w:rsidR="00610352">
        <w:rPr>
          <w:noProof/>
        </w:rPr>
        <w:fldChar w:fldCharType="end"/>
      </w:r>
      <w:r>
        <w:t xml:space="preserve"> – </w:t>
      </w:r>
      <w:r w:rsidRPr="00836632">
        <w:rPr>
          <w:b w:val="0"/>
        </w:rPr>
        <w:t>Tabela Cidade</w:t>
      </w:r>
      <w:bookmarkEnd w:id="103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14:paraId="77CFC93C" w14:textId="77777777" w:rsidTr="002E2746">
        <w:tc>
          <w:tcPr>
            <w:tcW w:w="9062" w:type="dxa"/>
          </w:tcPr>
          <w:p w14:paraId="7968064B" w14:textId="077327AF" w:rsidR="002E2746" w:rsidRPr="002E2746" w:rsidRDefault="002E2746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836632">
              <w:rPr>
                <w:b/>
                <w:bCs/>
                <w:sz w:val="20"/>
                <w:lang w:val="en-US"/>
              </w:rPr>
              <w:t>C</w:t>
            </w:r>
            <w:r w:rsidRPr="002E2746">
              <w:rPr>
                <w:b/>
                <w:bCs/>
                <w:sz w:val="20"/>
                <w:lang w:val="en-US"/>
              </w:rPr>
              <w:t>idade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26C6630F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idcidade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3D2FB03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nomecidade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100) NOT NULL,</w:t>
            </w:r>
          </w:p>
          <w:p w14:paraId="6FF45D48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idestado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0DF12973" w14:textId="2A5B6389" w:rsidR="002E2746" w:rsidRPr="002E2746" w:rsidRDefault="002E2746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75ED38A5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4461E1CA" w14:textId="65BB1609" w:rsidR="008D00C9" w:rsidRDefault="008D00C9" w:rsidP="00836632">
      <w:pPr>
        <w:ind w:firstLine="0"/>
        <w:jc w:val="left"/>
        <w:rPr>
          <w:b/>
          <w:bCs/>
        </w:rPr>
      </w:pPr>
    </w:p>
    <w:p w14:paraId="1A7D326C" w14:textId="6E4E20FC" w:rsidR="00836632" w:rsidRDefault="00836632" w:rsidP="00836632">
      <w:pPr>
        <w:pStyle w:val="Legenda"/>
        <w:keepNext/>
        <w:jc w:val="left"/>
      </w:pPr>
      <w:bookmarkStart w:id="104" w:name="_Toc182230605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28</w:t>
      </w:r>
      <w:r w:rsidR="00610352">
        <w:rPr>
          <w:noProof/>
        </w:rPr>
        <w:fldChar w:fldCharType="end"/>
      </w:r>
      <w:r>
        <w:t xml:space="preserve"> – </w:t>
      </w:r>
      <w:r w:rsidRPr="00836632">
        <w:rPr>
          <w:b w:val="0"/>
        </w:rPr>
        <w:t>Tabela Configuração</w:t>
      </w:r>
      <w:bookmarkEnd w:id="104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14:paraId="091BA109" w14:textId="77777777" w:rsidTr="002E2746">
        <w:tc>
          <w:tcPr>
            <w:tcW w:w="9062" w:type="dxa"/>
          </w:tcPr>
          <w:p w14:paraId="03FD845B" w14:textId="5A540E72" w:rsidR="002E2746" w:rsidRPr="002E2746" w:rsidRDefault="002E2746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836632">
              <w:rPr>
                <w:b/>
                <w:bCs/>
                <w:sz w:val="20"/>
                <w:lang w:val="en-US"/>
              </w:rPr>
              <w:t>C</w:t>
            </w:r>
            <w:r w:rsidRPr="002E2746">
              <w:rPr>
                <w:b/>
                <w:bCs/>
                <w:sz w:val="20"/>
                <w:lang w:val="en-US"/>
              </w:rPr>
              <w:t>onfiguracao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2FCB3F5F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</w:t>
            </w:r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idconfiguracao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34AEEB7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valorconfiguracao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boolean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NOT NULL,</w:t>
            </w:r>
          </w:p>
          <w:p w14:paraId="0CB495BC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descricaoconfiguracao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06E10A11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tipoconfiguracao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</w:t>
            </w:r>
          </w:p>
          <w:p w14:paraId="203AC170" w14:textId="35E5A0C7" w:rsidR="002E2746" w:rsidRPr="002E2746" w:rsidRDefault="002E2746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28A312BF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78143C76" w14:textId="5B77071F" w:rsidR="008D00C9" w:rsidRDefault="008D00C9" w:rsidP="00836632">
      <w:pPr>
        <w:ind w:firstLine="0"/>
        <w:jc w:val="left"/>
        <w:rPr>
          <w:b/>
          <w:bCs/>
        </w:rPr>
      </w:pPr>
    </w:p>
    <w:p w14:paraId="005904B6" w14:textId="7216626D" w:rsidR="002A080C" w:rsidRDefault="002A080C" w:rsidP="00836632">
      <w:pPr>
        <w:ind w:firstLine="0"/>
        <w:jc w:val="left"/>
        <w:rPr>
          <w:b/>
          <w:bCs/>
        </w:rPr>
      </w:pPr>
    </w:p>
    <w:p w14:paraId="5FCAE529" w14:textId="05C63DF9" w:rsidR="002A080C" w:rsidRDefault="002A080C" w:rsidP="00836632">
      <w:pPr>
        <w:ind w:firstLine="0"/>
        <w:jc w:val="left"/>
        <w:rPr>
          <w:b/>
          <w:bCs/>
        </w:rPr>
      </w:pPr>
    </w:p>
    <w:p w14:paraId="21443866" w14:textId="51346AB5" w:rsidR="002A080C" w:rsidRDefault="002A080C" w:rsidP="00836632">
      <w:pPr>
        <w:ind w:firstLine="0"/>
        <w:jc w:val="left"/>
        <w:rPr>
          <w:b/>
          <w:bCs/>
        </w:rPr>
      </w:pPr>
    </w:p>
    <w:p w14:paraId="62EE90CC" w14:textId="7535C34A" w:rsidR="002A080C" w:rsidRDefault="002A080C" w:rsidP="00836632">
      <w:pPr>
        <w:ind w:firstLine="0"/>
        <w:jc w:val="left"/>
        <w:rPr>
          <w:b/>
          <w:bCs/>
        </w:rPr>
      </w:pPr>
    </w:p>
    <w:p w14:paraId="2A91DE47" w14:textId="39090EF4" w:rsidR="002A080C" w:rsidRDefault="002A080C" w:rsidP="00836632">
      <w:pPr>
        <w:ind w:firstLine="0"/>
        <w:jc w:val="left"/>
        <w:rPr>
          <w:b/>
          <w:bCs/>
        </w:rPr>
      </w:pPr>
    </w:p>
    <w:p w14:paraId="2B8F7338" w14:textId="3943F73F" w:rsidR="002A080C" w:rsidRDefault="002A080C" w:rsidP="00836632">
      <w:pPr>
        <w:ind w:firstLine="0"/>
        <w:jc w:val="left"/>
        <w:rPr>
          <w:b/>
          <w:bCs/>
        </w:rPr>
      </w:pPr>
    </w:p>
    <w:p w14:paraId="7F7105CC" w14:textId="2DF8621D" w:rsidR="002A080C" w:rsidRDefault="002A080C" w:rsidP="00836632">
      <w:pPr>
        <w:ind w:firstLine="0"/>
        <w:jc w:val="left"/>
        <w:rPr>
          <w:b/>
          <w:bCs/>
        </w:rPr>
      </w:pPr>
    </w:p>
    <w:p w14:paraId="2CD8C7E1" w14:textId="77777777" w:rsidR="002A080C" w:rsidRPr="008D00C9" w:rsidRDefault="002A080C" w:rsidP="00836632">
      <w:pPr>
        <w:ind w:firstLine="0"/>
        <w:jc w:val="left"/>
        <w:rPr>
          <w:b/>
          <w:bCs/>
        </w:rPr>
      </w:pPr>
    </w:p>
    <w:p w14:paraId="6F247040" w14:textId="741A3D1F" w:rsidR="00836632" w:rsidRDefault="00836632" w:rsidP="00836632">
      <w:pPr>
        <w:pStyle w:val="Legenda"/>
        <w:keepNext/>
        <w:jc w:val="left"/>
      </w:pPr>
      <w:bookmarkStart w:id="105" w:name="_Toc182230606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29</w:t>
      </w:r>
      <w:r w:rsidR="00610352">
        <w:rPr>
          <w:noProof/>
        </w:rPr>
        <w:fldChar w:fldCharType="end"/>
      </w:r>
      <w:r>
        <w:t xml:space="preserve"> – </w:t>
      </w:r>
      <w:r w:rsidRPr="00836632">
        <w:rPr>
          <w:b w:val="0"/>
        </w:rPr>
        <w:t xml:space="preserve">Tabela </w:t>
      </w:r>
      <w:proofErr w:type="spellStart"/>
      <w:r w:rsidRPr="00836632">
        <w:rPr>
          <w:b w:val="0"/>
        </w:rPr>
        <w:t>Documentoprocesso</w:t>
      </w:r>
      <w:bookmarkEnd w:id="105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14:paraId="71EEF6D7" w14:textId="77777777" w:rsidTr="002E2746">
        <w:tc>
          <w:tcPr>
            <w:tcW w:w="9062" w:type="dxa"/>
          </w:tcPr>
          <w:p w14:paraId="77809242" w14:textId="1682F517" w:rsidR="002E2746" w:rsidRPr="002E2746" w:rsidRDefault="002E2746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836632">
              <w:rPr>
                <w:b/>
                <w:bCs/>
                <w:sz w:val="20"/>
                <w:lang w:val="en-US"/>
              </w:rPr>
              <w:t>D</w:t>
            </w:r>
            <w:r w:rsidRPr="002E2746">
              <w:rPr>
                <w:b/>
                <w:bCs/>
                <w:sz w:val="20"/>
                <w:lang w:val="en-US"/>
              </w:rPr>
              <w:t>ocumentoprocesso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1A77ED6F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iddocumentoprocesso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uuid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NOT NULL,</w:t>
            </w:r>
          </w:p>
          <w:p w14:paraId="05DC6DC1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identificacaodocumento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746B41F4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descricaodocumento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51CE1A5C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observacaodocumento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300) NOT NULL,</w:t>
            </w:r>
          </w:p>
          <w:p w14:paraId="6AD62AD7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arquivodocumento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bytea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353657C4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statusdocumentoprocesso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00D1D625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idprocesso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uuid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0D10F80D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idtipodocumentoetapa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5F08BD73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idresponsavel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6D58C8FE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idaprovador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</w:p>
          <w:p w14:paraId="3853624D" w14:textId="2C35B700" w:rsidR="002E2746" w:rsidRPr="002E2746" w:rsidRDefault="002E2746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57144BEB" w14:textId="7CFC807E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3749F01A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0AC81ADB" w14:textId="1D9C9383" w:rsidR="00836632" w:rsidRPr="00836632" w:rsidRDefault="00836632" w:rsidP="00836632">
      <w:pPr>
        <w:pStyle w:val="Legenda"/>
        <w:keepNext/>
        <w:jc w:val="left"/>
        <w:rPr>
          <w:b w:val="0"/>
        </w:rPr>
      </w:pPr>
      <w:bookmarkStart w:id="106" w:name="_Toc182230607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30</w:t>
      </w:r>
      <w:r w:rsidR="00610352">
        <w:rPr>
          <w:noProof/>
        </w:rPr>
        <w:fldChar w:fldCharType="end"/>
      </w:r>
      <w:r>
        <w:t xml:space="preserve"> – </w:t>
      </w:r>
      <w:r>
        <w:rPr>
          <w:b w:val="0"/>
        </w:rPr>
        <w:t>Tabela Engenheiro</w:t>
      </w:r>
      <w:bookmarkEnd w:id="106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:rsidRPr="00F218FE" w14:paraId="7BEEF754" w14:textId="77777777" w:rsidTr="002E2746">
        <w:tc>
          <w:tcPr>
            <w:tcW w:w="9062" w:type="dxa"/>
          </w:tcPr>
          <w:p w14:paraId="19934A14" w14:textId="58A6A85E" w:rsidR="002E2746" w:rsidRPr="002E2746" w:rsidRDefault="002E2746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r w:rsidR="00836632">
              <w:rPr>
                <w:b/>
                <w:bCs/>
                <w:sz w:val="20"/>
              </w:rPr>
              <w:t>E</w:t>
            </w:r>
            <w:r w:rsidRPr="002E2746">
              <w:rPr>
                <w:b/>
                <w:bCs/>
                <w:sz w:val="20"/>
              </w:rPr>
              <w:t>ngenheiro (</w:t>
            </w:r>
          </w:p>
          <w:p w14:paraId="428D9EC8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idengenheiro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4E113D5D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imagempessoa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066C0968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70) NOT NULL,</w:t>
            </w:r>
          </w:p>
          <w:p w14:paraId="79B18E7B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emailpessoa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2BB3EB43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telefonepessoa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30553671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cpfcnpjpessoa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5016635E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rgiepessoa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05EEF095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creaengenheiro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8) NOT NULL</w:t>
            </w:r>
          </w:p>
          <w:p w14:paraId="27BF961F" w14:textId="49E8A486" w:rsidR="002E2746" w:rsidRPr="002E2746" w:rsidRDefault="002E2746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71360D0F" w14:textId="556C4B7A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36985B8A" w14:textId="77777777" w:rsidR="002E2746" w:rsidRDefault="002E2746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6241EC11" w14:textId="748F0217" w:rsidR="00836632" w:rsidRPr="00836632" w:rsidRDefault="00836632" w:rsidP="00836632">
      <w:pPr>
        <w:pStyle w:val="Legenda"/>
        <w:keepNext/>
        <w:jc w:val="left"/>
        <w:rPr>
          <w:b w:val="0"/>
        </w:rPr>
      </w:pPr>
      <w:bookmarkStart w:id="107" w:name="_Toc182230608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31</w:t>
      </w:r>
      <w:r w:rsidR="00610352">
        <w:rPr>
          <w:noProof/>
        </w:rPr>
        <w:fldChar w:fldCharType="end"/>
      </w:r>
      <w:r>
        <w:rPr>
          <w:b w:val="0"/>
        </w:rPr>
        <w:t xml:space="preserve"> – Tabela Etapa</w:t>
      </w:r>
      <w:bookmarkEnd w:id="107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1E2049F0" w14:textId="77777777" w:rsidTr="00600287">
        <w:tc>
          <w:tcPr>
            <w:tcW w:w="9062" w:type="dxa"/>
          </w:tcPr>
          <w:p w14:paraId="57C131FC" w14:textId="0D6BB862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r w:rsidR="00836632">
              <w:rPr>
                <w:b/>
                <w:bCs/>
                <w:sz w:val="20"/>
                <w:lang w:val="en-US"/>
              </w:rPr>
              <w:t>E</w:t>
            </w:r>
            <w:r w:rsidRPr="002E2746">
              <w:rPr>
                <w:b/>
                <w:bCs/>
                <w:sz w:val="20"/>
                <w:lang w:val="en-US"/>
              </w:rPr>
              <w:t>tapa (</w:t>
            </w:r>
          </w:p>
          <w:p w14:paraId="29A77A6C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19104DF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218BB03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lastRenderedPageBreak/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06F3B2E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posicaoetapa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4E24077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574014A2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4166C1A9" w14:textId="3A1B0212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419FDBE1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lastRenderedPageBreak/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1C0D8AAA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4E8AD7AD" w14:textId="35548F51" w:rsidR="00836632" w:rsidRDefault="00836632" w:rsidP="00836632">
      <w:pPr>
        <w:pStyle w:val="Legenda"/>
        <w:keepNext/>
        <w:jc w:val="left"/>
      </w:pPr>
      <w:bookmarkStart w:id="108" w:name="_Toc182230609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32</w:t>
      </w:r>
      <w:r w:rsidR="00610352">
        <w:rPr>
          <w:noProof/>
        </w:rPr>
        <w:fldChar w:fldCharType="end"/>
      </w:r>
      <w:r>
        <w:t xml:space="preserve"> – </w:t>
      </w:r>
      <w:r w:rsidRPr="00836632">
        <w:rPr>
          <w:b w:val="0"/>
        </w:rPr>
        <w:t>Tabela Fiscal</w:t>
      </w:r>
      <w:bookmarkEnd w:id="108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:rsidRPr="00F218FE" w14:paraId="23F076BE" w14:textId="77777777" w:rsidTr="00600287">
        <w:tc>
          <w:tcPr>
            <w:tcW w:w="9062" w:type="dxa"/>
          </w:tcPr>
          <w:p w14:paraId="5B080FD1" w14:textId="5F91CF7B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r w:rsidR="00836632">
              <w:rPr>
                <w:b/>
                <w:bCs/>
                <w:sz w:val="20"/>
                <w:lang w:val="en-US"/>
              </w:rPr>
              <w:t>F</w:t>
            </w:r>
            <w:r w:rsidRPr="002E2746">
              <w:rPr>
                <w:b/>
                <w:bCs/>
                <w:sz w:val="20"/>
                <w:lang w:val="en-US"/>
              </w:rPr>
              <w:t>iscal (</w:t>
            </w:r>
          </w:p>
          <w:p w14:paraId="5F53B8F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idfiscal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9ECA99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imagempessoa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7733AE7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70) NOT NULL,</w:t>
            </w:r>
          </w:p>
          <w:p w14:paraId="14BA1C66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emailpessoa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42E03C0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telefonepessoa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2F6B197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cpfcnpjpessoa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3ABC533A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rgiepessoa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</w:t>
            </w:r>
          </w:p>
          <w:p w14:paraId="31EB1E26" w14:textId="39FED9AB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54FF1CDA" w14:textId="7AEEDD0A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256353E7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04F3A333" w14:textId="57040F06" w:rsidR="00836632" w:rsidRDefault="00836632" w:rsidP="00836632">
      <w:pPr>
        <w:pStyle w:val="Legenda"/>
        <w:keepNext/>
        <w:jc w:val="left"/>
      </w:pPr>
      <w:bookmarkStart w:id="109" w:name="_Toc182230610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33</w:t>
      </w:r>
      <w:r w:rsidR="00610352">
        <w:rPr>
          <w:noProof/>
        </w:rPr>
        <w:fldChar w:fldCharType="end"/>
      </w:r>
      <w:r>
        <w:t xml:space="preserve"> – </w:t>
      </w:r>
      <w:r w:rsidRPr="00836632">
        <w:rPr>
          <w:b w:val="0"/>
        </w:rPr>
        <w:t xml:space="preserve">Tabela </w:t>
      </w:r>
      <w:proofErr w:type="spellStart"/>
      <w:r w:rsidRPr="00836632">
        <w:rPr>
          <w:b w:val="0"/>
        </w:rPr>
        <w:t>Imovel</w:t>
      </w:r>
      <w:bookmarkEnd w:id="109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13DD1CC3" w14:textId="77777777" w:rsidTr="00600287">
        <w:tc>
          <w:tcPr>
            <w:tcW w:w="9062" w:type="dxa"/>
          </w:tcPr>
          <w:p w14:paraId="24A52787" w14:textId="031F5DCD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836632">
              <w:rPr>
                <w:b/>
                <w:bCs/>
                <w:sz w:val="20"/>
                <w:lang w:val="en-US"/>
              </w:rPr>
              <w:t>I</w:t>
            </w:r>
            <w:r w:rsidRPr="002E2746">
              <w:rPr>
                <w:b/>
                <w:bCs/>
                <w:sz w:val="20"/>
                <w:lang w:val="en-US"/>
              </w:rPr>
              <w:t>movel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6EEA32D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</w:t>
            </w:r>
            <w:r w:rsidRPr="002E2746">
              <w:rPr>
                <w:bCs/>
                <w:sz w:val="20"/>
                <w:lang w:val="en-US"/>
              </w:rPr>
              <w:t xml:space="preserve">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9AD694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imagemimovel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text,</w:t>
            </w:r>
          </w:p>
          <w:p w14:paraId="7CAC965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inscricaocadastral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041087B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numeroimovel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6) NOT NULL,</w:t>
            </w:r>
          </w:p>
          <w:p w14:paraId="0934022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areaterreno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2B43574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areacomstruida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51771E3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condicoessolo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61CF40B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valorvenal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66F31F7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valormercado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text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180B411F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localizacaogeografica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text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02CE05C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idlogradouro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34C049A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idproprietario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4FD68BDF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idcontribuinte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74C0D2AF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idtopografia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245F7A4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iduso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7DE22B6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idocupacaoatual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</w:t>
            </w:r>
          </w:p>
          <w:p w14:paraId="45BD8D28" w14:textId="79277CE2" w:rsidR="00600287" w:rsidRPr="00600287" w:rsidRDefault="00600287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0199CA43" w14:textId="1378D84F" w:rsidR="00600287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2D25B669" w14:textId="1689EE55" w:rsidR="00EE6CAB" w:rsidRDefault="00EE6CAB" w:rsidP="00EE6CAB">
      <w:pPr>
        <w:pStyle w:val="Legenda"/>
        <w:keepNext/>
        <w:jc w:val="left"/>
      </w:pPr>
      <w:bookmarkStart w:id="110" w:name="_Toc182230611"/>
      <w:r>
        <w:lastRenderedPageBreak/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34</w:t>
      </w:r>
      <w:r w:rsidR="00610352">
        <w:rPr>
          <w:noProof/>
        </w:rPr>
        <w:fldChar w:fldCharType="end"/>
      </w:r>
      <w:r>
        <w:t xml:space="preserve"> – </w:t>
      </w:r>
      <w:r w:rsidRPr="00EE6CAB">
        <w:rPr>
          <w:b w:val="0"/>
        </w:rPr>
        <w:t>Tabela Infraestrutura</w:t>
      </w:r>
      <w:bookmarkEnd w:id="110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7EA8AADB" w14:textId="77777777" w:rsidTr="00600287">
        <w:tc>
          <w:tcPr>
            <w:tcW w:w="9062" w:type="dxa"/>
          </w:tcPr>
          <w:p w14:paraId="17FD97FC" w14:textId="5CF6F013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r w:rsidR="00EE6CAB">
              <w:rPr>
                <w:b/>
                <w:bCs/>
                <w:sz w:val="20"/>
              </w:rPr>
              <w:t>I</w:t>
            </w:r>
            <w:r w:rsidRPr="002E2746">
              <w:rPr>
                <w:b/>
                <w:bCs/>
                <w:sz w:val="20"/>
              </w:rPr>
              <w:t>nfraestrutura (</w:t>
            </w:r>
          </w:p>
          <w:p w14:paraId="76BC4E3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</w:t>
            </w:r>
            <w:r w:rsidRPr="002E2746">
              <w:rPr>
                <w:bCs/>
                <w:sz w:val="20"/>
              </w:rPr>
              <w:t xml:space="preserve">  </w:t>
            </w:r>
            <w:proofErr w:type="spellStart"/>
            <w:r w:rsidRPr="002E2746">
              <w:rPr>
                <w:bCs/>
                <w:sz w:val="20"/>
              </w:rPr>
              <w:t>idinfraestrutura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3110E87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nomeinfraestrutura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character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varying</w:t>
            </w:r>
            <w:proofErr w:type="spellEnd"/>
            <w:r w:rsidRPr="002E2746">
              <w:rPr>
                <w:bCs/>
                <w:sz w:val="20"/>
              </w:rPr>
              <w:t>(50) NOT NULL,</w:t>
            </w:r>
          </w:p>
          <w:p w14:paraId="70B2493C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</w:t>
            </w:r>
          </w:p>
          <w:p w14:paraId="5741495F" w14:textId="450F31D1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6ECE46E7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5F0F6B7D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61A11C5A" w14:textId="341A329B" w:rsidR="00EE6CAB" w:rsidRDefault="00EE6CAB" w:rsidP="00EE6CAB">
      <w:pPr>
        <w:pStyle w:val="Legenda"/>
        <w:keepNext/>
        <w:jc w:val="left"/>
      </w:pPr>
      <w:bookmarkStart w:id="111" w:name="_Toc182230612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35</w:t>
      </w:r>
      <w:r w:rsidR="00610352">
        <w:rPr>
          <w:noProof/>
        </w:rPr>
        <w:fldChar w:fldCharType="end"/>
      </w:r>
      <w:r>
        <w:t xml:space="preserve"> – </w:t>
      </w:r>
      <w:r w:rsidRPr="00EE6CAB">
        <w:rPr>
          <w:b w:val="0"/>
        </w:rPr>
        <w:t>Tabela Instalação</w:t>
      </w:r>
      <w:bookmarkEnd w:id="111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6326E3BD" w14:textId="77777777" w:rsidTr="00600287">
        <w:tc>
          <w:tcPr>
            <w:tcW w:w="9062" w:type="dxa"/>
          </w:tcPr>
          <w:p w14:paraId="65FBA97E" w14:textId="6E36648B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EE6CAB">
              <w:rPr>
                <w:b/>
                <w:bCs/>
                <w:sz w:val="20"/>
                <w:lang w:val="en-US"/>
              </w:rPr>
              <w:t>I</w:t>
            </w:r>
            <w:r w:rsidRPr="002E2746">
              <w:rPr>
                <w:b/>
                <w:bCs/>
                <w:sz w:val="20"/>
                <w:lang w:val="en-US"/>
              </w:rPr>
              <w:t>nstalacao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02A22CD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idinstalacao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29E83A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datainstalacao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10) NOT NULL,</w:t>
            </w:r>
          </w:p>
          <w:p w14:paraId="362C7D5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situacaoinstalacao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63D0AEB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idinfraestrutura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57CBB35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5EFFCC48" w14:textId="77777777" w:rsidR="002E2746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idengenheiro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</w:p>
          <w:p w14:paraId="704005AE" w14:textId="6CA7088C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>);</w:t>
            </w:r>
            <w:r w:rsidRPr="002E2746">
              <w:rPr>
                <w:color w:val="000000" w:themeColor="text1"/>
                <w:sz w:val="20"/>
              </w:rPr>
              <w:t xml:space="preserve"> </w:t>
            </w:r>
          </w:p>
        </w:tc>
      </w:tr>
    </w:tbl>
    <w:p w14:paraId="6E094433" w14:textId="1E0F12D0" w:rsidR="008D00C9" w:rsidRPr="00F016D7" w:rsidRDefault="008D00C9" w:rsidP="002A080C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748A5488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012D29D5" w14:textId="7A6EBEAF" w:rsidR="005D348B" w:rsidRPr="005D348B" w:rsidRDefault="005D348B" w:rsidP="005D348B">
      <w:pPr>
        <w:pStyle w:val="Legenda"/>
        <w:keepNext/>
        <w:jc w:val="left"/>
        <w:rPr>
          <w:b w:val="0"/>
        </w:rPr>
      </w:pPr>
      <w:bookmarkStart w:id="112" w:name="_Toc182230613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36</w:t>
      </w:r>
      <w:r w:rsidR="00610352">
        <w:rPr>
          <w:noProof/>
        </w:rPr>
        <w:fldChar w:fldCharType="end"/>
      </w:r>
      <w:r>
        <w:t xml:space="preserve"> –</w:t>
      </w:r>
      <w:r>
        <w:rPr>
          <w:b w:val="0"/>
        </w:rPr>
        <w:t xml:space="preserve"> Tabela Logradouro</w:t>
      </w:r>
      <w:bookmarkEnd w:id="112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7D88DAE0" w14:textId="77777777" w:rsidTr="00600287">
        <w:tc>
          <w:tcPr>
            <w:tcW w:w="9062" w:type="dxa"/>
          </w:tcPr>
          <w:p w14:paraId="0641ACE1" w14:textId="2F327CC3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5D348B">
              <w:rPr>
                <w:b/>
                <w:bCs/>
                <w:sz w:val="20"/>
                <w:lang w:val="en-US"/>
              </w:rPr>
              <w:t>L</w:t>
            </w:r>
            <w:r w:rsidRPr="002E2746">
              <w:rPr>
                <w:b/>
                <w:bCs/>
                <w:sz w:val="20"/>
                <w:lang w:val="en-US"/>
              </w:rPr>
              <w:t>ogradouro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2091DDA0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idlogradouro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16F00B3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ceplogradouro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9) NOT NULL,</w:t>
            </w:r>
          </w:p>
          <w:p w14:paraId="11EAC00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rualogradouro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100) NOT NULL,</w:t>
            </w:r>
          </w:p>
          <w:p w14:paraId="75D69DB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"</w:t>
            </w:r>
            <w:proofErr w:type="spellStart"/>
            <w:r w:rsidRPr="002E2746">
              <w:rPr>
                <w:bCs/>
                <w:sz w:val="20"/>
                <w:lang w:val="en-US"/>
              </w:rPr>
              <w:t>numeroInicial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"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10) NOT NULL,</w:t>
            </w:r>
          </w:p>
          <w:p w14:paraId="456D845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"</w:t>
            </w:r>
            <w:proofErr w:type="spellStart"/>
            <w:r w:rsidRPr="002E2746">
              <w:rPr>
                <w:bCs/>
                <w:sz w:val="20"/>
                <w:lang w:val="en-US"/>
              </w:rPr>
              <w:t>numeroFinal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"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10) NOT NULL,</w:t>
            </w:r>
          </w:p>
          <w:p w14:paraId="157BF2FA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idbairro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4F2518B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idtipologradouro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</w:t>
            </w:r>
          </w:p>
          <w:p w14:paraId="4F940B78" w14:textId="64DC0018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702420BE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39F68148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0F8CA4DA" w14:textId="0E7FBF90" w:rsidR="005D348B" w:rsidRPr="005D348B" w:rsidRDefault="005D348B" w:rsidP="005D348B">
      <w:pPr>
        <w:pStyle w:val="Legenda"/>
        <w:keepNext/>
        <w:jc w:val="left"/>
        <w:rPr>
          <w:b w:val="0"/>
        </w:rPr>
      </w:pPr>
      <w:bookmarkStart w:id="113" w:name="_Toc182230614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37</w:t>
      </w:r>
      <w:r w:rsidR="00610352">
        <w:rPr>
          <w:noProof/>
        </w:rPr>
        <w:fldChar w:fldCharType="end"/>
      </w:r>
      <w:r>
        <w:t xml:space="preserve"> </w:t>
      </w:r>
      <w:r w:rsidR="00955AC5">
        <w:t>–</w:t>
      </w:r>
      <w:r>
        <w:t xml:space="preserve"> </w:t>
      </w:r>
      <w:r w:rsidR="00955AC5">
        <w:rPr>
          <w:b w:val="0"/>
        </w:rPr>
        <w:t xml:space="preserve">Tabela </w:t>
      </w:r>
      <w:proofErr w:type="spellStart"/>
      <w:r w:rsidR="00955AC5">
        <w:rPr>
          <w:b w:val="0"/>
        </w:rPr>
        <w:t>Municipe</w:t>
      </w:r>
      <w:bookmarkEnd w:id="113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:rsidRPr="00F218FE" w14:paraId="0E457E9C" w14:textId="77777777" w:rsidTr="00600287">
        <w:tc>
          <w:tcPr>
            <w:tcW w:w="9062" w:type="dxa"/>
          </w:tcPr>
          <w:p w14:paraId="1B16E2B1" w14:textId="1A8EA0A1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M</w:t>
            </w:r>
            <w:r w:rsidRPr="002E2746">
              <w:rPr>
                <w:b/>
                <w:bCs/>
                <w:sz w:val="20"/>
                <w:lang w:val="en-US"/>
              </w:rPr>
              <w:t>unicipe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580366B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idmunicipe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15890A40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imagempessoa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455AE57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70) NOT NULL,</w:t>
            </w:r>
          </w:p>
          <w:p w14:paraId="4B2199C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emailpessoa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63159D8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telefonepessoa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4F48C790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lastRenderedPageBreak/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cpfcnpjpessoa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361CCDC2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rgiepessoa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</w:t>
            </w:r>
          </w:p>
          <w:p w14:paraId="293FC3C1" w14:textId="63D0776D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3509169B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lastRenderedPageBreak/>
        <w:t>Fonte: Elaborado pelos autores.</w:t>
      </w:r>
    </w:p>
    <w:p w14:paraId="1C076E31" w14:textId="77777777" w:rsidR="002A080C" w:rsidRPr="008D00C9" w:rsidRDefault="002A080C" w:rsidP="00836632">
      <w:pPr>
        <w:ind w:firstLine="0"/>
        <w:jc w:val="left"/>
        <w:rPr>
          <w:b/>
          <w:bCs/>
        </w:rPr>
      </w:pPr>
    </w:p>
    <w:p w14:paraId="1FD9C7AD" w14:textId="1F7B6E7B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14" w:name="_Toc182230615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38</w:t>
      </w:r>
      <w:r w:rsidR="00610352">
        <w:rPr>
          <w:noProof/>
        </w:rPr>
        <w:fldChar w:fldCharType="end"/>
      </w:r>
      <w:r>
        <w:t xml:space="preserve"> – </w:t>
      </w:r>
      <w:r>
        <w:rPr>
          <w:b w:val="0"/>
        </w:rPr>
        <w:t xml:space="preserve">Tabela </w:t>
      </w:r>
      <w:proofErr w:type="spellStart"/>
      <w:r>
        <w:rPr>
          <w:b w:val="0"/>
        </w:rPr>
        <w:t>Ocupacaoatual</w:t>
      </w:r>
      <w:bookmarkEnd w:id="114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50F617FC" w14:textId="77777777" w:rsidTr="00600287">
        <w:tc>
          <w:tcPr>
            <w:tcW w:w="9062" w:type="dxa"/>
          </w:tcPr>
          <w:p w14:paraId="0C02FBB0" w14:textId="78FD4438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O</w:t>
            </w:r>
            <w:r w:rsidRPr="002E2746">
              <w:rPr>
                <w:b/>
                <w:bCs/>
                <w:sz w:val="20"/>
                <w:lang w:val="en-US"/>
              </w:rPr>
              <w:t>cupacaoatual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697E39F2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idocupacaoatual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A81DCCC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nomeocupacaoatual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5300367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descricaoocupacaoatual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</w:t>
            </w:r>
          </w:p>
          <w:p w14:paraId="1474693D" w14:textId="12621C8B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0A6F12A4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5C19230B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403A14F5" w14:textId="6BBA7544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15" w:name="_Toc182230616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39</w:t>
      </w:r>
      <w:r w:rsidR="00610352">
        <w:rPr>
          <w:noProof/>
        </w:rPr>
        <w:fldChar w:fldCharType="end"/>
      </w:r>
      <w:r>
        <w:rPr>
          <w:b w:val="0"/>
        </w:rPr>
        <w:t xml:space="preserve"> – Tabela Processo</w:t>
      </w:r>
      <w:bookmarkEnd w:id="115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6F549A81" w14:textId="77777777" w:rsidTr="00600287">
        <w:tc>
          <w:tcPr>
            <w:tcW w:w="9062" w:type="dxa"/>
          </w:tcPr>
          <w:p w14:paraId="1BB83FF3" w14:textId="1CDEBF6C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P</w:t>
            </w:r>
            <w:r w:rsidRPr="002E2746">
              <w:rPr>
                <w:b/>
                <w:bCs/>
                <w:sz w:val="20"/>
                <w:lang w:val="en-US"/>
              </w:rPr>
              <w:t>rocesso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067A152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</w:t>
            </w:r>
            <w:r w:rsidRPr="002E2746">
              <w:rPr>
                <w:bCs/>
                <w:sz w:val="20"/>
                <w:lang w:val="en-US"/>
              </w:rPr>
              <w:t xml:space="preserve">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uuid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NOT NULL,</w:t>
            </w:r>
          </w:p>
          <w:p w14:paraId="14899A9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identificacaoprocesso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7DFD23AA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734E3E8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situacaoprocesso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300) NOT NULL,</w:t>
            </w:r>
          </w:p>
          <w:p w14:paraId="1BC167A2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dataaprovacao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10) NOT NULL,</w:t>
            </w:r>
          </w:p>
          <w:p w14:paraId="65B17A4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64ADF4F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009BF13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idtipoprocesso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79818F0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idengenheiro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7A58639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idfiscal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2BF1AD30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idresponsavel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718DE4B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idaprovador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</w:p>
          <w:p w14:paraId="4D952FB9" w14:textId="0964AEF8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622ACB22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50FB57F2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1AD6645E" w14:textId="0EC0D94D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16" w:name="_Toc182230617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40</w:t>
      </w:r>
      <w:r w:rsidR="00610352">
        <w:rPr>
          <w:noProof/>
        </w:rP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Sessao</w:t>
      </w:r>
      <w:bookmarkEnd w:id="116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3F9B89F9" w14:textId="77777777" w:rsidTr="00600287">
        <w:tc>
          <w:tcPr>
            <w:tcW w:w="9062" w:type="dxa"/>
          </w:tcPr>
          <w:p w14:paraId="4D08F96A" w14:textId="7DCC095F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S</w:t>
            </w:r>
            <w:r w:rsidRPr="002E2746">
              <w:rPr>
                <w:b/>
                <w:bCs/>
                <w:sz w:val="20"/>
                <w:lang w:val="en-US"/>
              </w:rPr>
              <w:t>essao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6C552DD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idsessao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1ACBDB16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datahoraabertura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text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19A08FF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datahorafechamento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text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3FBFE0A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tokensessao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3F1B46E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statussessao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boolean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NOT NULL,</w:t>
            </w:r>
          </w:p>
          <w:p w14:paraId="147C080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emailpessoa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754BBA0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lastRenderedPageBreak/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nivelacesso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752D343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02778E52" w14:textId="51522787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1EBFC1FA" w14:textId="57C34580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lastRenderedPageBreak/>
        <w:t>Fonte: Elaborado pelos autores.</w:t>
      </w:r>
    </w:p>
    <w:p w14:paraId="794E2912" w14:textId="77777777" w:rsidR="00600287" w:rsidRDefault="00600287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356F66B8" w14:textId="4BF2DDAC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17" w:name="_Toc182230618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41</w:t>
      </w:r>
      <w:r w:rsidR="00610352">
        <w:rPr>
          <w:noProof/>
        </w:rP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Tipodocumento</w:t>
      </w:r>
      <w:bookmarkEnd w:id="117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7FEF3313" w14:textId="77777777" w:rsidTr="00600287">
        <w:tc>
          <w:tcPr>
            <w:tcW w:w="9062" w:type="dxa"/>
          </w:tcPr>
          <w:p w14:paraId="168760B5" w14:textId="010B0ECF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ipodocumento</w:t>
            </w:r>
            <w:proofErr w:type="spellEnd"/>
            <w:r w:rsidRPr="002E2746">
              <w:rPr>
                <w:b/>
                <w:bCs/>
                <w:sz w:val="20"/>
              </w:rPr>
              <w:t xml:space="preserve"> (</w:t>
            </w:r>
          </w:p>
          <w:p w14:paraId="6295BC85" w14:textId="31E4AECA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idTipoDocumento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256E2012" w14:textId="325F48C3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nomeTipoDocumento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0CD11FA5" w14:textId="51DCDBDF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descricaoTipoDocumento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4DB7ACE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751D4BBB" w14:textId="70349F06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3D815981" w14:textId="2DC58C29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0E9ED8CA" w14:textId="77777777" w:rsidR="00600287" w:rsidRDefault="00600287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1F80BB49" w14:textId="4A20868C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18" w:name="_Toc182230619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42</w:t>
      </w:r>
      <w:r w:rsidR="00610352">
        <w:rPr>
          <w:noProof/>
        </w:rP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Tipodocumentoetapa</w:t>
      </w:r>
      <w:bookmarkEnd w:id="118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79D0B189" w14:textId="77777777" w:rsidTr="00600287">
        <w:tc>
          <w:tcPr>
            <w:tcW w:w="9062" w:type="dxa"/>
          </w:tcPr>
          <w:p w14:paraId="15106DC1" w14:textId="75F9CEF3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ipodocumentoetapa</w:t>
            </w:r>
            <w:proofErr w:type="spellEnd"/>
            <w:r w:rsidRPr="002E2746">
              <w:rPr>
                <w:b/>
                <w:bCs/>
                <w:sz w:val="20"/>
              </w:rPr>
              <w:t xml:space="preserve"> (</w:t>
            </w:r>
          </w:p>
          <w:p w14:paraId="324F44B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idtipodocumentoetapa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260C759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posicaotipodocumentoetapa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470778B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statustipodocumentoetapa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04AF0F6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idtipodocumento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4AEE8CC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idetapa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</w:t>
            </w:r>
          </w:p>
          <w:p w14:paraId="08D1F5D5" w14:textId="111ED804" w:rsidR="00600287" w:rsidRDefault="00600287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265380DB" w14:textId="5F9DFF6B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4B5C9AEA" w14:textId="77777777" w:rsidR="00600287" w:rsidRDefault="00600287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3BAEDF73" w14:textId="59F30D85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19" w:name="_Toc182230620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43</w:t>
      </w:r>
      <w:r w:rsidR="00610352">
        <w:rPr>
          <w:noProof/>
        </w:rPr>
        <w:fldChar w:fldCharType="end"/>
      </w:r>
      <w:r>
        <w:rPr>
          <w:b w:val="0"/>
        </w:rPr>
        <w:t xml:space="preserve"> - </w:t>
      </w:r>
      <w:proofErr w:type="spellStart"/>
      <w:r>
        <w:rPr>
          <w:b w:val="0"/>
        </w:rPr>
        <w:t>Tipoinfraestrutura</w:t>
      </w:r>
      <w:bookmarkEnd w:id="119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6484E5B2" w14:textId="77777777" w:rsidTr="00600287">
        <w:tc>
          <w:tcPr>
            <w:tcW w:w="9062" w:type="dxa"/>
          </w:tcPr>
          <w:p w14:paraId="4A4FB511" w14:textId="6AF42079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ipoinfraestrutura</w:t>
            </w:r>
            <w:proofErr w:type="spellEnd"/>
            <w:r w:rsidRPr="002E2746">
              <w:rPr>
                <w:b/>
                <w:bCs/>
                <w:sz w:val="20"/>
              </w:rPr>
              <w:t xml:space="preserve"> (</w:t>
            </w:r>
          </w:p>
          <w:p w14:paraId="6EE220D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7413E0BA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nometipoinfraestrutura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character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varying</w:t>
            </w:r>
            <w:proofErr w:type="spellEnd"/>
            <w:r w:rsidRPr="002E2746">
              <w:rPr>
                <w:bCs/>
                <w:sz w:val="20"/>
              </w:rPr>
              <w:t>(50) NOT NULL,</w:t>
            </w:r>
          </w:p>
          <w:p w14:paraId="39A137F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descricaotipoinfraestrutura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character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varying</w:t>
            </w:r>
            <w:proofErr w:type="spellEnd"/>
            <w:r w:rsidRPr="002E2746">
              <w:rPr>
                <w:bCs/>
                <w:sz w:val="20"/>
              </w:rPr>
              <w:t>(500) NOT NULL</w:t>
            </w:r>
          </w:p>
          <w:p w14:paraId="0FAFC0D2" w14:textId="47A6A894" w:rsidR="00600287" w:rsidRDefault="00600287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6C8326F9" w14:textId="37A081E0" w:rsidR="008D00C9" w:rsidRPr="0086757D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86757D">
        <w:rPr>
          <w:color w:val="000000" w:themeColor="text1"/>
          <w:sz w:val="22"/>
          <w:szCs w:val="22"/>
        </w:rPr>
        <w:t>Fonte: Elaborado pelos autores.</w:t>
      </w:r>
    </w:p>
    <w:p w14:paraId="23A349B7" w14:textId="77777777" w:rsidR="00600287" w:rsidRDefault="00600287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4E31E469" w14:textId="3F16F146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20" w:name="_Toc182230621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44</w:t>
      </w:r>
      <w:r w:rsidR="00610352">
        <w:rPr>
          <w:noProof/>
        </w:rPr>
        <w:fldChar w:fldCharType="end"/>
      </w:r>
      <w:r>
        <w:rPr>
          <w:b w:val="0"/>
        </w:rPr>
        <w:t xml:space="preserve"> - </w:t>
      </w:r>
      <w:proofErr w:type="spellStart"/>
      <w:r>
        <w:rPr>
          <w:b w:val="0"/>
        </w:rPr>
        <w:t>Tipologradouro</w:t>
      </w:r>
      <w:bookmarkEnd w:id="120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33EE35D9" w14:textId="77777777" w:rsidTr="008D00C9">
        <w:tc>
          <w:tcPr>
            <w:tcW w:w="9062" w:type="dxa"/>
          </w:tcPr>
          <w:p w14:paraId="782D40A8" w14:textId="3971ACCC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ipologradouro</w:t>
            </w:r>
            <w:proofErr w:type="spellEnd"/>
            <w:r w:rsidRPr="002E2746">
              <w:rPr>
                <w:b/>
                <w:bCs/>
                <w:sz w:val="20"/>
              </w:rPr>
              <w:t xml:space="preserve"> (</w:t>
            </w:r>
          </w:p>
          <w:p w14:paraId="7B167313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idtipologradouro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27499E75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codigoinformativo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3) NOT NULL,</w:t>
            </w:r>
          </w:p>
          <w:p w14:paraId="4E50C066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descricaotipologradouro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35) NOT NULL</w:t>
            </w:r>
          </w:p>
          <w:p w14:paraId="3746D88C" w14:textId="7FAAF98E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lastRenderedPageBreak/>
              <w:t>);</w:t>
            </w:r>
          </w:p>
        </w:tc>
      </w:tr>
    </w:tbl>
    <w:p w14:paraId="7E7B215A" w14:textId="77777777" w:rsidR="008D00C9" w:rsidRPr="0086757D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86757D">
        <w:rPr>
          <w:color w:val="000000" w:themeColor="text1"/>
          <w:sz w:val="22"/>
          <w:szCs w:val="22"/>
        </w:rPr>
        <w:lastRenderedPageBreak/>
        <w:t>Fonte: Elaborado pelos autores.</w:t>
      </w:r>
    </w:p>
    <w:p w14:paraId="1F5A91B9" w14:textId="641B15A8" w:rsidR="008D00C9" w:rsidRDefault="008D00C9" w:rsidP="00836632">
      <w:pPr>
        <w:ind w:firstLine="0"/>
        <w:jc w:val="left"/>
        <w:rPr>
          <w:b/>
          <w:bCs/>
        </w:rPr>
      </w:pPr>
    </w:p>
    <w:p w14:paraId="7E1AAF49" w14:textId="77777777" w:rsidR="002A080C" w:rsidRDefault="002A080C" w:rsidP="00836632">
      <w:pPr>
        <w:ind w:firstLine="0"/>
        <w:jc w:val="left"/>
        <w:rPr>
          <w:b/>
          <w:bCs/>
        </w:rPr>
      </w:pPr>
    </w:p>
    <w:p w14:paraId="75D4DB04" w14:textId="6982ADAD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21" w:name="_Toc182230622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45</w:t>
      </w:r>
      <w:r w:rsidR="00610352">
        <w:rPr>
          <w:noProof/>
        </w:rP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Tipoprocesso</w:t>
      </w:r>
      <w:bookmarkEnd w:id="121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6271066C" w14:textId="77777777" w:rsidTr="008D00C9">
        <w:tc>
          <w:tcPr>
            <w:tcW w:w="9062" w:type="dxa"/>
          </w:tcPr>
          <w:p w14:paraId="759757EF" w14:textId="67D8EF83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T</w:t>
            </w:r>
            <w:r w:rsidRPr="002E2746">
              <w:rPr>
                <w:b/>
                <w:bCs/>
                <w:sz w:val="20"/>
                <w:lang w:val="en-US"/>
              </w:rPr>
              <w:t>ipoprocesso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4A154F8E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</w:t>
            </w:r>
            <w:r w:rsidRPr="002E2746">
              <w:rPr>
                <w:bCs/>
                <w:sz w:val="20"/>
                <w:lang w:val="en-US"/>
              </w:rPr>
              <w:t xml:space="preserve">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E99CB6F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5D1E3ACA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6BC22C93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53724940" w14:textId="711DA267" w:rsidR="008D00C9" w:rsidRPr="008D00C9" w:rsidRDefault="008D00C9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14D86DF7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39232893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340329DA" w14:textId="5E638EDF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22" w:name="_Toc182230623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46</w:t>
      </w:r>
      <w:r w:rsidR="00610352">
        <w:rPr>
          <w:noProof/>
        </w:rP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Tipouso</w:t>
      </w:r>
      <w:bookmarkEnd w:id="122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1D31D587" w14:textId="77777777" w:rsidTr="008D00C9">
        <w:tc>
          <w:tcPr>
            <w:tcW w:w="9062" w:type="dxa"/>
          </w:tcPr>
          <w:p w14:paraId="3659FE0B" w14:textId="56984734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T</w:t>
            </w:r>
            <w:r w:rsidRPr="002E2746">
              <w:rPr>
                <w:b/>
                <w:bCs/>
                <w:sz w:val="20"/>
                <w:lang w:val="en-US"/>
              </w:rPr>
              <w:t>ipouso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3573BE32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iduso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3454419B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nomeuso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1F65AF0D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descricaouso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</w:t>
            </w:r>
          </w:p>
          <w:p w14:paraId="41CE2A19" w14:textId="6A1C1CC5" w:rsidR="008D00C9" w:rsidRPr="008D00C9" w:rsidRDefault="008D00C9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4DFF590C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7929D370" w14:textId="213C452F" w:rsidR="008D00C9" w:rsidRDefault="008D00C9" w:rsidP="00836632">
      <w:pPr>
        <w:ind w:firstLine="0"/>
        <w:jc w:val="left"/>
        <w:rPr>
          <w:b/>
          <w:bCs/>
        </w:rPr>
      </w:pPr>
    </w:p>
    <w:p w14:paraId="4992DEFC" w14:textId="6E295BBE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23" w:name="_Toc182230624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47</w:t>
      </w:r>
      <w:r w:rsidR="00610352">
        <w:rPr>
          <w:noProof/>
        </w:rP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Tipousuario</w:t>
      </w:r>
      <w:bookmarkEnd w:id="123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:rsidRPr="00F218FE" w14:paraId="121BF9C4" w14:textId="77777777" w:rsidTr="008D00C9">
        <w:tc>
          <w:tcPr>
            <w:tcW w:w="9062" w:type="dxa"/>
          </w:tcPr>
          <w:p w14:paraId="0C9513F4" w14:textId="51B6275B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T</w:t>
            </w:r>
            <w:r w:rsidRPr="002E2746">
              <w:rPr>
                <w:b/>
                <w:bCs/>
                <w:sz w:val="20"/>
                <w:lang w:val="en-US"/>
              </w:rPr>
              <w:t>ipousuario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4E2B29EB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idtipousuario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68F3F1A3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nivelacesso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1) NOT NULL,</w:t>
            </w:r>
          </w:p>
          <w:p w14:paraId="7189EF2D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nometipousuario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20) NOT NULL,</w:t>
            </w:r>
          </w:p>
          <w:p w14:paraId="53A97FF1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descricaotipousuario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300) NOT NULL</w:t>
            </w:r>
          </w:p>
          <w:p w14:paraId="669C37F7" w14:textId="54FCB946" w:rsidR="008D00C9" w:rsidRPr="008D00C9" w:rsidRDefault="008D00C9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580803AA" w14:textId="77777777" w:rsidR="008D00C9" w:rsidRPr="0086757D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86757D">
        <w:rPr>
          <w:color w:val="000000" w:themeColor="text1"/>
          <w:sz w:val="22"/>
          <w:szCs w:val="22"/>
        </w:rPr>
        <w:t>Fonte: Elaborado pelos autores.</w:t>
      </w:r>
    </w:p>
    <w:p w14:paraId="59ACE44F" w14:textId="516B1CB6" w:rsidR="008D00C9" w:rsidRPr="00955AC5" w:rsidRDefault="008D00C9" w:rsidP="00836632">
      <w:pPr>
        <w:ind w:firstLine="0"/>
        <w:jc w:val="left"/>
        <w:rPr>
          <w:b/>
          <w:bCs/>
        </w:rPr>
      </w:pPr>
    </w:p>
    <w:p w14:paraId="7305A51E" w14:textId="427E2D25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24" w:name="_Toc182230625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48</w:t>
      </w:r>
      <w:r w:rsidR="00610352">
        <w:rPr>
          <w:noProof/>
        </w:rPr>
        <w:fldChar w:fldCharType="end"/>
      </w:r>
      <w:r>
        <w:rPr>
          <w:b w:val="0"/>
        </w:rPr>
        <w:t xml:space="preserve"> – Tabela Topografia</w:t>
      </w:r>
      <w:bookmarkEnd w:id="124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7AE7F407" w14:textId="77777777" w:rsidTr="008D00C9">
        <w:tc>
          <w:tcPr>
            <w:tcW w:w="9062" w:type="dxa"/>
          </w:tcPr>
          <w:p w14:paraId="1765F38A" w14:textId="279D2D46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opografia (</w:t>
            </w:r>
          </w:p>
          <w:p w14:paraId="3D3CC156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idtopografia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5ED1CFAA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nometopografia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</w:t>
            </w:r>
          </w:p>
          <w:p w14:paraId="106B2E9D" w14:textId="7509C98F" w:rsidR="008D00C9" w:rsidRDefault="008D00C9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46817696" w14:textId="77777777" w:rsidR="008D00C9" w:rsidRPr="0086757D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86757D">
        <w:rPr>
          <w:color w:val="000000" w:themeColor="text1"/>
          <w:sz w:val="22"/>
          <w:szCs w:val="22"/>
        </w:rPr>
        <w:t>Fonte: Elaborado pelos autores.</w:t>
      </w:r>
    </w:p>
    <w:p w14:paraId="0518C90C" w14:textId="60C37AE1" w:rsidR="008D00C9" w:rsidRDefault="008D00C9" w:rsidP="00836632">
      <w:pPr>
        <w:ind w:firstLine="0"/>
        <w:jc w:val="left"/>
        <w:rPr>
          <w:b/>
          <w:bCs/>
          <w:lang w:val="en-US"/>
        </w:rPr>
      </w:pPr>
    </w:p>
    <w:p w14:paraId="464DF137" w14:textId="372B9EE7" w:rsidR="002A080C" w:rsidRDefault="002A080C" w:rsidP="00836632">
      <w:pPr>
        <w:ind w:firstLine="0"/>
        <w:jc w:val="left"/>
        <w:rPr>
          <w:b/>
          <w:bCs/>
          <w:lang w:val="en-US"/>
        </w:rPr>
      </w:pPr>
    </w:p>
    <w:p w14:paraId="1F7BC82E" w14:textId="6ABB5264" w:rsidR="002A080C" w:rsidRDefault="002A080C" w:rsidP="00836632">
      <w:pPr>
        <w:ind w:firstLine="0"/>
        <w:jc w:val="left"/>
        <w:rPr>
          <w:b/>
          <w:bCs/>
          <w:lang w:val="en-US"/>
        </w:rPr>
      </w:pPr>
    </w:p>
    <w:p w14:paraId="2F54C3AF" w14:textId="77777777" w:rsidR="002A080C" w:rsidRDefault="002A080C" w:rsidP="00836632">
      <w:pPr>
        <w:ind w:firstLine="0"/>
        <w:jc w:val="left"/>
        <w:rPr>
          <w:b/>
          <w:bCs/>
          <w:lang w:val="en-US"/>
        </w:rPr>
      </w:pPr>
    </w:p>
    <w:p w14:paraId="0EB81061" w14:textId="64FD321A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25" w:name="_Toc182230626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49</w:t>
      </w:r>
      <w:r w:rsidR="00610352">
        <w:rPr>
          <w:noProof/>
        </w:rP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Usuario</w:t>
      </w:r>
      <w:bookmarkEnd w:id="125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4A58E6EC" w14:textId="77777777" w:rsidTr="008D00C9">
        <w:tc>
          <w:tcPr>
            <w:tcW w:w="9062" w:type="dxa"/>
          </w:tcPr>
          <w:p w14:paraId="06C0FC4B" w14:textId="08F43D2E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U</w:t>
            </w:r>
            <w:r w:rsidRPr="002E2746">
              <w:rPr>
                <w:b/>
                <w:bCs/>
                <w:sz w:val="20"/>
                <w:lang w:val="en-US"/>
              </w:rPr>
              <w:t>suario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349B8DBB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4E991985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imagempessoa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6274F44E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70) NOT NULL,</w:t>
            </w:r>
          </w:p>
          <w:p w14:paraId="3BCD513E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emailpessoa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4EB2897F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telefonepessoa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32519C0A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cpfcnpjpessoa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7FDBE95F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rgiepessoa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3294D521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senhausuario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12C110F5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cargousuario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13B442CD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boolean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NOT NULL,</w:t>
            </w:r>
          </w:p>
          <w:p w14:paraId="05736401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idtipousuario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6EF50F4D" w14:textId="6E9DBCBD" w:rsidR="008D00C9" w:rsidRPr="008D00C9" w:rsidRDefault="008D00C9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69C8F91B" w14:textId="77777777" w:rsidR="008D00C9" w:rsidRPr="0086757D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86757D">
        <w:rPr>
          <w:color w:val="000000" w:themeColor="text1"/>
          <w:sz w:val="22"/>
          <w:szCs w:val="22"/>
        </w:rPr>
        <w:t>Fonte: Elaborado pelos autores.</w:t>
      </w:r>
    </w:p>
    <w:p w14:paraId="2E4D6283" w14:textId="77777777" w:rsidR="008D00C9" w:rsidRDefault="008D00C9" w:rsidP="00836632">
      <w:pPr>
        <w:ind w:firstLine="0"/>
        <w:jc w:val="left"/>
        <w:rPr>
          <w:b/>
        </w:rPr>
      </w:pPr>
    </w:p>
    <w:p w14:paraId="6096C55E" w14:textId="4788F80A" w:rsidR="00962BEB" w:rsidRPr="00721919" w:rsidRDefault="00962BEB" w:rsidP="00962BEB">
      <w:pPr>
        <w:pStyle w:val="Ttulo2"/>
        <w:numPr>
          <w:ilvl w:val="1"/>
          <w:numId w:val="13"/>
        </w:numPr>
        <w:ind w:left="426"/>
        <w:rPr>
          <w:szCs w:val="24"/>
        </w:rPr>
      </w:pPr>
      <w:bookmarkStart w:id="126" w:name="_Toc182230653"/>
      <w:r w:rsidRPr="00721919">
        <w:rPr>
          <w:szCs w:val="24"/>
        </w:rPr>
        <w:t>Mapeamento Objeto Relacional – ORM</w:t>
      </w:r>
      <w:bookmarkEnd w:id="126"/>
    </w:p>
    <w:p w14:paraId="2FD426E7" w14:textId="39C1F7D1" w:rsidR="00962BEB" w:rsidRDefault="00962BEB" w:rsidP="00962BEB">
      <w:r w:rsidRPr="00962BEB">
        <w:t>O Mapeamento Objeto-Relacional (ORM) é um método que simplifica a comunicação entre aplicações baseadas em objetos e bases de dados relacionais. Ele possibilita o mapeamento automático de classes e objetos no código para tabelas e registros no banco de dados, eliminando a necessidade de redigir instruções SQL manuais. Isso facilita o desenvolvimento, mantendo a manipulação de dados dentro da lógica orientada a objetos, o que facilita a manutenção e torna o código mais compreensível (</w:t>
      </w:r>
      <w:proofErr w:type="spellStart"/>
      <w:r w:rsidRPr="00962BEB">
        <w:t>Macoratti</w:t>
      </w:r>
      <w:proofErr w:type="spellEnd"/>
      <w:r w:rsidRPr="00962BEB">
        <w:t>, 2019).</w:t>
      </w:r>
    </w:p>
    <w:p w14:paraId="614CD022" w14:textId="51AF677C" w:rsidR="00962BEB" w:rsidRPr="00962BEB" w:rsidRDefault="00F310DA" w:rsidP="00962BEB">
      <w:r>
        <w:t>No ambiente</w:t>
      </w:r>
      <w:r w:rsidR="00962BEB">
        <w:t xml:space="preserve"> do </w:t>
      </w:r>
      <w:r w:rsidR="00962BEB" w:rsidRPr="00962BEB">
        <w:t>C#, o Entity Framework é uma das ferramentas fundamentais para ORM. Ele serve como um elo entre o código C# e o banco de dados, administrando a geração, leitura, atualização e eliminação de dados sem que o programador tenha que lidar diretamente com consultas SQL. Com o Entity Framework, o mapeamento entre classes e tabelas é realizado automaticamente através de convenções ou configurações personalizadas, possibilitando ao programador manipular os dados através de classes C# e utilizar funcionalidades como validação, relação entre entidades e gerenciamento de transações, reduzindo a complexidade da persistência de dados (</w:t>
      </w:r>
      <w:proofErr w:type="spellStart"/>
      <w:r w:rsidR="00962BEB" w:rsidRPr="00962BEB">
        <w:t>Macoratti</w:t>
      </w:r>
      <w:proofErr w:type="spellEnd"/>
      <w:r w:rsidR="00962BEB" w:rsidRPr="00962BEB">
        <w:t>, 2019).</w:t>
      </w:r>
    </w:p>
    <w:p w14:paraId="63F28C17" w14:textId="47E82759" w:rsidR="00092B12" w:rsidRDefault="006734B2" w:rsidP="00F328A6">
      <w:pPr>
        <w:pStyle w:val="Ttulo1"/>
        <w:ind w:left="284" w:hanging="284"/>
        <w:rPr>
          <w:szCs w:val="24"/>
        </w:rPr>
      </w:pPr>
      <w:bookmarkStart w:id="127" w:name="_Toc182230654"/>
      <w:r>
        <w:rPr>
          <w:szCs w:val="24"/>
        </w:rPr>
        <w:lastRenderedPageBreak/>
        <w:t>ARQUITETURA DE SOFTWARE</w:t>
      </w:r>
      <w:bookmarkEnd w:id="127"/>
    </w:p>
    <w:p w14:paraId="130BE70D" w14:textId="52BA5DC6" w:rsidR="0009786F" w:rsidRDefault="0009786F" w:rsidP="00FD3E57">
      <w:r>
        <w:t>A arquitetura de software refere-se à estrutura fundamental de um sistema de software</w:t>
      </w:r>
      <w:r w:rsidR="007F54C5">
        <w:t>, incluindo a</w:t>
      </w:r>
      <w:r>
        <w:t xml:space="preserve"> organização de seus componentes ou módulos</w:t>
      </w:r>
      <w:r w:rsidR="007F54C5">
        <w:t xml:space="preserve"> e as relações entre esses elementos.</w:t>
      </w:r>
      <w:r>
        <w:t xml:space="preserve"> Essa estrutura fornece uma visão de alto nível do sistema, </w:t>
      </w:r>
      <w:r w:rsidR="00036ED2">
        <w:t xml:space="preserve">guiando </w:t>
      </w:r>
      <w:r>
        <w:t>o design e a implementação para atender aos requisitos funcionais e não funcionais do software</w:t>
      </w:r>
      <w:r w:rsidR="0096109A">
        <w:t>.</w:t>
      </w:r>
      <w:r w:rsidR="00084603">
        <w:t xml:space="preserve"> </w:t>
      </w:r>
      <w:r w:rsidR="00036ED2">
        <w:t>Além disso</w:t>
      </w:r>
      <w:r w:rsidR="00084603">
        <w:t xml:space="preserve">, </w:t>
      </w:r>
      <w:r w:rsidR="00036ED2">
        <w:t xml:space="preserve">a </w:t>
      </w:r>
      <w:r w:rsidR="00084603">
        <w:t xml:space="preserve">arquitetura de software </w:t>
      </w:r>
      <w:r w:rsidR="00036ED2">
        <w:t xml:space="preserve">visa </w:t>
      </w:r>
      <w:r w:rsidR="00084603">
        <w:t>reduz</w:t>
      </w:r>
      <w:r w:rsidR="00036ED2">
        <w:t>ir</w:t>
      </w:r>
      <w:r w:rsidR="00084603">
        <w:t xml:space="preserve"> o esforço humano necessário para construir e manter um sistema </w:t>
      </w:r>
      <w:r w:rsidR="00791419">
        <w:t>(</w:t>
      </w:r>
      <w:r w:rsidR="00084603">
        <w:t>Martin</w:t>
      </w:r>
      <w:r w:rsidR="00791419">
        <w:t xml:space="preserve">, </w:t>
      </w:r>
      <w:r w:rsidR="00084603">
        <w:t>2019).</w:t>
      </w:r>
    </w:p>
    <w:p w14:paraId="33ABDAAA" w14:textId="5CB6350B" w:rsidR="0009786F" w:rsidRDefault="0009786F" w:rsidP="00FD3E57">
      <w:r>
        <w:t xml:space="preserve">Segundo </w:t>
      </w:r>
      <w:r w:rsidR="00036ED2">
        <w:t xml:space="preserve">Gonçalves </w:t>
      </w:r>
      <w:r>
        <w:t xml:space="preserve">(2021), existem diversos tipos de padrões arquiteturais que </w:t>
      </w:r>
      <w:r w:rsidR="00036ED2">
        <w:t>funcionam</w:t>
      </w:r>
      <w:r>
        <w:t xml:space="preserve"> como soluções abrangentes e reutilizáveis de componentes de aplicação, </w:t>
      </w:r>
      <w:r w:rsidR="00036ED2">
        <w:t>criadas</w:t>
      </w:r>
      <w:r>
        <w:t xml:space="preserve"> </w:t>
      </w:r>
      <w:r w:rsidR="00036ED2">
        <w:t>para</w:t>
      </w:r>
      <w:r>
        <w:t xml:space="preserve"> resolver problemas comuns </w:t>
      </w:r>
      <w:r w:rsidR="00036ED2">
        <w:t>em</w:t>
      </w:r>
      <w:r>
        <w:t xml:space="preserve"> contexto</w:t>
      </w:r>
      <w:r w:rsidR="00036ED2">
        <w:t>s</w:t>
      </w:r>
      <w:r>
        <w:t xml:space="preserve"> específico</w:t>
      </w:r>
      <w:r w:rsidR="00036ED2">
        <w:t>s</w:t>
      </w:r>
      <w:r>
        <w:t xml:space="preserve">. </w:t>
      </w:r>
      <w:r w:rsidR="00036ED2">
        <w:t>Assim</w:t>
      </w:r>
      <w:r>
        <w:t xml:space="preserve">, os padrões representam uma abordagem consistente e </w:t>
      </w:r>
      <w:r w:rsidR="00036ED2">
        <w:t>reaplicável</w:t>
      </w:r>
      <w:r>
        <w:t xml:space="preserve"> para desafios </w:t>
      </w:r>
      <w:r w:rsidR="00036ED2">
        <w:t>recorrentes no desenvolvimento de software</w:t>
      </w:r>
      <w:r>
        <w:t xml:space="preserve">. </w:t>
      </w:r>
    </w:p>
    <w:p w14:paraId="0A5C6885" w14:textId="77777777" w:rsidR="0009786F" w:rsidRPr="0009786F" w:rsidRDefault="0009786F" w:rsidP="0009786F"/>
    <w:p w14:paraId="71B5117C" w14:textId="689DCDDB" w:rsidR="009A3683" w:rsidRPr="002B3561" w:rsidRDefault="009A3683" w:rsidP="009A3683">
      <w:pPr>
        <w:pStyle w:val="Ttulo2"/>
        <w:numPr>
          <w:ilvl w:val="0"/>
          <w:numId w:val="0"/>
        </w:numPr>
      </w:pPr>
      <w:bookmarkStart w:id="128" w:name="_Toc182230655"/>
      <w:r w:rsidRPr="002B3561">
        <w:t xml:space="preserve">6.1 </w:t>
      </w:r>
      <w:r w:rsidR="0045363C" w:rsidRPr="002B3561">
        <w:t>Arquitetura de desenvolvimento</w:t>
      </w:r>
      <w:bookmarkEnd w:id="128"/>
    </w:p>
    <w:p w14:paraId="6B031AE6" w14:textId="77777777" w:rsidR="00626D66" w:rsidRDefault="00626D66" w:rsidP="00626D66">
      <w:pPr>
        <w:pStyle w:val="Pargrafo"/>
        <w:spacing w:line="360" w:lineRule="auto"/>
      </w:pPr>
      <w:r>
        <w:t xml:space="preserve">O desenvolvimento da aplicação foi realizado prioritariamente com o uso de softwares gratuitos. A aplicação, que oferece serviços via API </w:t>
      </w:r>
      <w:proofErr w:type="spellStart"/>
      <w:r>
        <w:t>RESTful</w:t>
      </w:r>
      <w:proofErr w:type="spellEnd"/>
      <w:r>
        <w:t xml:space="preserve">, segue uma arquitetura de web </w:t>
      </w:r>
      <w:proofErr w:type="spellStart"/>
      <w:r w:rsidRPr="00F310DA">
        <w:rPr>
          <w:i/>
        </w:rPr>
        <w:t>services</w:t>
      </w:r>
      <w:proofErr w:type="spellEnd"/>
      <w:r>
        <w:t xml:space="preserve"> baseada nos princípios de </w:t>
      </w:r>
      <w:proofErr w:type="spellStart"/>
      <w:r w:rsidRPr="00F310DA">
        <w:rPr>
          <w:i/>
        </w:rPr>
        <w:t>Representational</w:t>
      </w:r>
      <w:proofErr w:type="spellEnd"/>
      <w:r w:rsidRPr="00F310DA">
        <w:rPr>
          <w:i/>
        </w:rPr>
        <w:t xml:space="preserve"> </w:t>
      </w:r>
      <w:proofErr w:type="spellStart"/>
      <w:r w:rsidRPr="00F310DA">
        <w:rPr>
          <w:i/>
        </w:rPr>
        <w:t>State</w:t>
      </w:r>
      <w:proofErr w:type="spellEnd"/>
      <w:r w:rsidRPr="00F310DA">
        <w:rPr>
          <w:i/>
        </w:rPr>
        <w:t xml:space="preserve"> </w:t>
      </w:r>
      <w:proofErr w:type="spellStart"/>
      <w:r w:rsidRPr="00F310DA">
        <w:rPr>
          <w:i/>
        </w:rPr>
        <w:t>Transfer</w:t>
      </w:r>
      <w:proofErr w:type="spellEnd"/>
      <w:r>
        <w:t xml:space="preserve"> – REST (AWS, 2024). Essa arquitetura emprega o protocolo HTTP para executar operações CRUD (</w:t>
      </w:r>
      <w:proofErr w:type="spellStart"/>
      <w:r w:rsidRPr="00F310DA">
        <w:rPr>
          <w:i/>
        </w:rPr>
        <w:t>Create</w:t>
      </w:r>
      <w:proofErr w:type="spellEnd"/>
      <w:r w:rsidRPr="00F310DA">
        <w:rPr>
          <w:i/>
        </w:rPr>
        <w:t xml:space="preserve">, </w:t>
      </w:r>
      <w:proofErr w:type="spellStart"/>
      <w:r w:rsidRPr="00F310DA">
        <w:rPr>
          <w:i/>
        </w:rPr>
        <w:t>Read</w:t>
      </w:r>
      <w:proofErr w:type="spellEnd"/>
      <w:r w:rsidRPr="00F310DA">
        <w:rPr>
          <w:i/>
        </w:rPr>
        <w:t>, Update, Delete</w:t>
      </w:r>
      <w:r>
        <w:t>) sobre os recursos, representados por identificadores uniformes de recursos (</w:t>
      </w:r>
      <w:proofErr w:type="spellStart"/>
      <w:r>
        <w:t>URIs</w:t>
      </w:r>
      <w:proofErr w:type="spellEnd"/>
      <w:r>
        <w:t>). Cada recurso é tratado como uma entidade única e pode ser manipulado por meio dos métodos HTTP padrão, como GET, POST, PUT e DELETE (</w:t>
      </w:r>
      <w:proofErr w:type="spellStart"/>
      <w:r>
        <w:t>Sommerville</w:t>
      </w:r>
      <w:proofErr w:type="spellEnd"/>
      <w:r>
        <w:t>, 2011).</w:t>
      </w:r>
    </w:p>
    <w:p w14:paraId="1B609CC4" w14:textId="41ABFA14" w:rsidR="00626D66" w:rsidRDefault="00626D66" w:rsidP="00626D66">
      <w:pPr>
        <w:pStyle w:val="Pargrafo"/>
        <w:spacing w:before="0" w:line="360" w:lineRule="auto"/>
        <w:ind w:firstLine="851"/>
      </w:pPr>
      <w:r>
        <w:t xml:space="preserve">Conforme demonstrado por </w:t>
      </w:r>
      <w:proofErr w:type="spellStart"/>
      <w:r>
        <w:t>Sommerville</w:t>
      </w:r>
      <w:proofErr w:type="spellEnd"/>
      <w:r>
        <w:t xml:space="preserve"> (2011), essa arquitetura de design de sistemas utiliza o formato JSON (JavaScript </w:t>
      </w:r>
      <w:proofErr w:type="spellStart"/>
      <w:r w:rsidRPr="00F310DA">
        <w:rPr>
          <w:i/>
        </w:rPr>
        <w:t>Object</w:t>
      </w:r>
      <w:proofErr w:type="spellEnd"/>
      <w:r w:rsidRPr="00F310DA">
        <w:rPr>
          <w:i/>
        </w:rPr>
        <w:t xml:space="preserve"> </w:t>
      </w:r>
      <w:proofErr w:type="spellStart"/>
      <w:r w:rsidRPr="00F310DA">
        <w:rPr>
          <w:i/>
        </w:rPr>
        <w:t>Notation</w:t>
      </w:r>
      <w:proofErr w:type="spellEnd"/>
      <w:r>
        <w:t>) para a troca de dados entre cliente e servidor. JSON é um padrão leve e de fácil leitura, ideal para a serialização eficiente dos dados, permitindo a comunicação entre diferentes sistemas e linguagens de programação de maneira independente. Esse formato favorece a interoperabilidade e simplifica o intercâmbio de informações entre plataformas distintas.</w:t>
      </w:r>
    </w:p>
    <w:p w14:paraId="02556242" w14:textId="5C0708AA" w:rsidR="00721919" w:rsidRPr="00EF4328" w:rsidRDefault="00C976E7" w:rsidP="00610352">
      <w:pPr>
        <w:pStyle w:val="Pargrafo"/>
        <w:tabs>
          <w:tab w:val="center" w:pos="4961"/>
        </w:tabs>
        <w:spacing w:before="0" w:line="360" w:lineRule="auto"/>
        <w:ind w:firstLine="851"/>
      </w:pPr>
      <w:r>
        <w:t xml:space="preserve">A arquitetura </w:t>
      </w:r>
      <w:proofErr w:type="spellStart"/>
      <w:r>
        <w:t>RESTful</w:t>
      </w:r>
      <w:proofErr w:type="spellEnd"/>
      <w:r>
        <w:t xml:space="preserve"> adotada</w:t>
      </w:r>
      <w:r w:rsidR="00C16322">
        <w:t xml:space="preserve"> também facilita a manute</w:t>
      </w:r>
      <w:r w:rsidR="002202AE">
        <w:t xml:space="preserve">nção e evolução da aplicação, pois cada recurso é projetado para ser desacoplado dos demais, o que permite que atualizações ou modificações em um serviço específico sejam implementadas sem impactar diretamente outros componentes do sistema. Esse desacoplamento estrutural aumenta a modularidade da aplicação e </w:t>
      </w:r>
      <w:r w:rsidR="00396F02">
        <w:t>permite</w:t>
      </w:r>
      <w:r w:rsidR="002202AE">
        <w:t xml:space="preserve"> que novos recursos sejam integrados facilmente. Além disso, o uso de APIs </w:t>
      </w:r>
      <w:proofErr w:type="spellStart"/>
      <w:r w:rsidR="002202AE">
        <w:t>RESful</w:t>
      </w:r>
      <w:proofErr w:type="spellEnd"/>
      <w:r w:rsidR="002202AE">
        <w:t xml:space="preserve">, junto com o formato JSON, contribui para a escalabilidade horizontal, possibilitando que a aplicação distribua a carga de trabalho entre múltiplos servidores, atendendo a um grande número de requisições de forma eficiente e confiável </w:t>
      </w:r>
      <w:r w:rsidR="00791419">
        <w:t>(</w:t>
      </w:r>
      <w:proofErr w:type="spellStart"/>
      <w:r w:rsidR="002202AE">
        <w:t>A</w:t>
      </w:r>
      <w:r w:rsidR="002C7769">
        <w:t>ws</w:t>
      </w:r>
      <w:proofErr w:type="spellEnd"/>
      <w:r w:rsidR="00791419">
        <w:t xml:space="preserve">, </w:t>
      </w:r>
      <w:r w:rsidR="002C7769">
        <w:t>2024)</w:t>
      </w:r>
      <w:r w:rsidR="002202AE">
        <w:t>.</w:t>
      </w:r>
    </w:p>
    <w:p w14:paraId="3A802798" w14:textId="77777777" w:rsidR="002C7769" w:rsidRDefault="002C7769" w:rsidP="002C7769">
      <w:pPr>
        <w:pStyle w:val="Ttulo2"/>
        <w:numPr>
          <w:ilvl w:val="0"/>
          <w:numId w:val="0"/>
        </w:numPr>
      </w:pPr>
      <w:bookmarkStart w:id="129" w:name="_Toc182230656"/>
      <w:r w:rsidRPr="002B3561">
        <w:lastRenderedPageBreak/>
        <w:t>6.1</w:t>
      </w:r>
      <w:r>
        <w:t>.1</w:t>
      </w:r>
      <w:r w:rsidRPr="002B3561">
        <w:t xml:space="preserve"> </w:t>
      </w:r>
      <w:r>
        <w:t>Back-</w:t>
      </w:r>
      <w:proofErr w:type="spellStart"/>
      <w:r>
        <w:t>End</w:t>
      </w:r>
      <w:bookmarkEnd w:id="129"/>
      <w:proofErr w:type="spellEnd"/>
    </w:p>
    <w:p w14:paraId="617BB640" w14:textId="764585FE" w:rsidR="002C7769" w:rsidRDefault="002C7769" w:rsidP="002C7769">
      <w:r>
        <w:t xml:space="preserve">A aplicação servidora </w:t>
      </w:r>
      <w:proofErr w:type="spellStart"/>
      <w:r w:rsidRPr="00F310DA">
        <w:rPr>
          <w:i/>
        </w:rPr>
        <w:t>backend</w:t>
      </w:r>
      <w:proofErr w:type="spellEnd"/>
      <w:r>
        <w:t>, é responsável por gerenciar as funcionalidades principais da aplicação. Quando o usuário interage com o sistema por meio da interface, o servidor processa a solicitação e retorna uma resposta à aplicação, utilizando JSON. Esse componente foi desenvolvido em C# (Microsoft, 2024), enquanto o gerenciamento de dados é realizado com PostgreSQL, um banco de dados relacional de código aberto.</w:t>
      </w:r>
    </w:p>
    <w:p w14:paraId="620BB2C1" w14:textId="79937C78" w:rsidR="002C7769" w:rsidRDefault="002C7769" w:rsidP="002C7769">
      <w:r>
        <w:t xml:space="preserve">Durante o desenvolvimento do projeto, identificou-se a necessidade de uma arquitetura em camadas na aplicação servidora </w:t>
      </w:r>
      <w:proofErr w:type="spellStart"/>
      <w:r w:rsidRPr="00F310DA">
        <w:rPr>
          <w:i/>
        </w:rPr>
        <w:t>backend</w:t>
      </w:r>
      <w:proofErr w:type="spellEnd"/>
      <w:r>
        <w:t xml:space="preserve"> para organizar e gerenciar as funcionalidades de forma mais eficiente. A estrutura implementada conta com várias camadas, cada uma com responsabilidades específicas. </w:t>
      </w:r>
    </w:p>
    <w:p w14:paraId="75D57977" w14:textId="1C68F224" w:rsidR="002C7769" w:rsidRDefault="002C7769" w:rsidP="002C7769">
      <w:r>
        <w:t>A camada DTO (</w:t>
      </w:r>
      <w:r w:rsidRPr="00396F02">
        <w:rPr>
          <w:i/>
        </w:rPr>
        <w:t xml:space="preserve">Data </w:t>
      </w:r>
      <w:proofErr w:type="spellStart"/>
      <w:r w:rsidRPr="00396F02">
        <w:rPr>
          <w:i/>
        </w:rPr>
        <w:t>Transfer</w:t>
      </w:r>
      <w:proofErr w:type="spellEnd"/>
      <w:r w:rsidRPr="00396F02">
        <w:rPr>
          <w:i/>
        </w:rPr>
        <w:t xml:space="preserve"> </w:t>
      </w:r>
      <w:proofErr w:type="spellStart"/>
      <w:r w:rsidRPr="00396F02">
        <w:rPr>
          <w:i/>
        </w:rPr>
        <w:t>Object</w:t>
      </w:r>
      <w:proofErr w:type="spellEnd"/>
      <w:r>
        <w:t xml:space="preserve">), conforme Lima (2023), é um padrão de projeto utilizado para transferir dados entre diferentes camadas da aplicação, como o </w:t>
      </w:r>
      <w:proofErr w:type="spellStart"/>
      <w:r w:rsidRPr="00396F02">
        <w:rPr>
          <w:i/>
        </w:rPr>
        <w:t>backend</w:t>
      </w:r>
      <w:proofErr w:type="spellEnd"/>
      <w:r>
        <w:t xml:space="preserve"> e o </w:t>
      </w:r>
      <w:proofErr w:type="spellStart"/>
      <w:r w:rsidRPr="00396F02">
        <w:rPr>
          <w:i/>
        </w:rPr>
        <w:t>fron</w:t>
      </w:r>
      <w:r w:rsidR="00396F02">
        <w:rPr>
          <w:i/>
        </w:rPr>
        <w:t>t</w:t>
      </w:r>
      <w:r w:rsidRPr="00396F02">
        <w:rPr>
          <w:i/>
        </w:rPr>
        <w:t>end</w:t>
      </w:r>
      <w:proofErr w:type="spellEnd"/>
      <w:r>
        <w:t xml:space="preserve">, e realiza a validação inicial das informações. A camada </w:t>
      </w:r>
      <w:proofErr w:type="spellStart"/>
      <w:r w:rsidRPr="00396F02">
        <w:rPr>
          <w:i/>
        </w:rPr>
        <w:t>Controller</w:t>
      </w:r>
      <w:proofErr w:type="spellEnd"/>
      <w:r>
        <w:t xml:space="preserve">, segundo Silvestre (2022), é responsável por receber as solicitações enviadas pela interface do usuário e encaminhá-las para as próximas etapas, acionando métodos de outras camadas conforme necessário. </w:t>
      </w:r>
    </w:p>
    <w:p w14:paraId="62F5B280" w14:textId="77595395" w:rsidR="002C7769" w:rsidRPr="005E7C22" w:rsidRDefault="002C7769" w:rsidP="005E7C22">
      <w:r>
        <w:t xml:space="preserve">A camada </w:t>
      </w:r>
      <w:r w:rsidRPr="00396F02">
        <w:rPr>
          <w:i/>
        </w:rPr>
        <w:t>Service</w:t>
      </w:r>
      <w:r>
        <w:t xml:space="preserve"> gerencia a lógica de negócios, incluindo a validação e controle de acesso aos dados, enquanto se comunica diretamente com a camada </w:t>
      </w:r>
      <w:proofErr w:type="spellStart"/>
      <w:r w:rsidRPr="00396F02">
        <w:rPr>
          <w:i/>
        </w:rPr>
        <w:t>Model</w:t>
      </w:r>
      <w:proofErr w:type="spellEnd"/>
      <w:r>
        <w:t xml:space="preserve">, que define as abstrações das classes do projeto. Por fim, a camada </w:t>
      </w:r>
      <w:proofErr w:type="spellStart"/>
      <w:r w:rsidRPr="005E7C22">
        <w:rPr>
          <w:i/>
        </w:rPr>
        <w:t>Repository</w:t>
      </w:r>
      <w:proofErr w:type="spellEnd"/>
      <w:r>
        <w:t xml:space="preserve">, descrita por Barbosa (2021), lida com o acesso aos dados e valida as informações necessárias para a camada </w:t>
      </w:r>
      <w:r w:rsidRPr="00396F02">
        <w:rPr>
          <w:i/>
        </w:rPr>
        <w:t>Service</w:t>
      </w:r>
      <w:r>
        <w:t>, estabelecendo uma comunicação direta e eficiente para atender às necessidades de processamento e consulta de dados.</w:t>
      </w:r>
    </w:p>
    <w:p w14:paraId="6E61F4C8" w14:textId="77777777" w:rsidR="00EF4328" w:rsidRDefault="00EF4328" w:rsidP="00EF4328">
      <w:pPr>
        <w:pStyle w:val="Ttulo2"/>
        <w:numPr>
          <w:ilvl w:val="0"/>
          <w:numId w:val="0"/>
        </w:numPr>
      </w:pPr>
    </w:p>
    <w:p w14:paraId="62E8D5EA" w14:textId="27F1E66B" w:rsidR="00EF4328" w:rsidRDefault="00EF4328" w:rsidP="00EF4328">
      <w:pPr>
        <w:pStyle w:val="Ttulo2"/>
        <w:numPr>
          <w:ilvl w:val="0"/>
          <w:numId w:val="0"/>
        </w:numPr>
      </w:pPr>
      <w:bookmarkStart w:id="130" w:name="_Toc182230657"/>
      <w:r w:rsidRPr="002B3561">
        <w:t>6.1</w:t>
      </w:r>
      <w:r>
        <w:t>.</w:t>
      </w:r>
      <w:r w:rsidR="002C7769">
        <w:t>2</w:t>
      </w:r>
      <w:r w:rsidRPr="002B3561">
        <w:t xml:space="preserve"> </w:t>
      </w:r>
      <w:r w:rsidR="002C7769">
        <w:t>Front</w:t>
      </w:r>
      <w:r w:rsidR="002202AE">
        <w:t>-</w:t>
      </w:r>
      <w:proofErr w:type="spellStart"/>
      <w:r w:rsidR="002202AE">
        <w:t>End</w:t>
      </w:r>
      <w:proofErr w:type="spellEnd"/>
      <w:r w:rsidR="004D1AC5">
        <w:t xml:space="preserve"> - Web</w:t>
      </w:r>
      <w:bookmarkEnd w:id="130"/>
    </w:p>
    <w:p w14:paraId="1D00D07F" w14:textId="48D1638F" w:rsidR="00F310DA" w:rsidRDefault="007D6AB5" w:rsidP="002C7769">
      <w:r>
        <w:t xml:space="preserve">A arquitetura do desenvolvimento do </w:t>
      </w:r>
      <w:proofErr w:type="spellStart"/>
      <w:r w:rsidRPr="007D6AB5">
        <w:rPr>
          <w:i/>
        </w:rPr>
        <w:t>frontend</w:t>
      </w:r>
      <w:proofErr w:type="spellEnd"/>
      <w:r>
        <w:rPr>
          <w:i/>
        </w:rPr>
        <w:t xml:space="preserve"> </w:t>
      </w:r>
      <w:r>
        <w:t>desta aplicação foi organizada em uma estrutura modular</w:t>
      </w:r>
      <w:r w:rsidR="00EF0C2E">
        <w:t xml:space="preserve"> e</w:t>
      </w:r>
      <w:r>
        <w:t xml:space="preserve"> escalável, </w:t>
      </w:r>
      <w:r w:rsidR="002D6A52">
        <w:t xml:space="preserve">utilizando </w:t>
      </w:r>
      <w:proofErr w:type="spellStart"/>
      <w:r w:rsidR="002D6A52">
        <w:t>React</w:t>
      </w:r>
      <w:proofErr w:type="spellEnd"/>
      <w:r w:rsidR="002D6A52">
        <w:t xml:space="preserve"> com JavaScript. O uso dessa biblioteca permite uma abordagem de desenvolvimento baseadas em componente, facilitando a criação de interfaces do usuário (UI) de forma aninhada e reutilizável</w:t>
      </w:r>
      <w:r w:rsidR="008E0B17">
        <w:t xml:space="preserve"> </w:t>
      </w:r>
      <w:r w:rsidR="002D6A52">
        <w:t>(</w:t>
      </w:r>
      <w:r w:rsidR="008E0B17">
        <w:t xml:space="preserve">React, </w:t>
      </w:r>
      <w:r w:rsidR="002D6A52">
        <w:t>2024).</w:t>
      </w:r>
      <w:r w:rsidR="008E0B17">
        <w:t xml:space="preserve"> Os protótipos foram elaborados no </w:t>
      </w:r>
      <w:proofErr w:type="spellStart"/>
      <w:r w:rsidR="008E0B17">
        <w:t>Figma</w:t>
      </w:r>
      <w:proofErr w:type="spellEnd"/>
      <w:r w:rsidR="008E0B17">
        <w:t>, uma ferramenta de design digital colaborativa que permite a criação e interação de interfaces em tempo real e facilita a prototipagem interativa, proporcionando a validação de ideias e a obtenção de feedback instantâneo (</w:t>
      </w:r>
      <w:proofErr w:type="spellStart"/>
      <w:r w:rsidR="008E0B17">
        <w:t>Figma</w:t>
      </w:r>
      <w:proofErr w:type="spellEnd"/>
      <w:r w:rsidR="008E0B17">
        <w:t xml:space="preserve">, 2024). </w:t>
      </w:r>
    </w:p>
    <w:p w14:paraId="23E53DBE" w14:textId="5A2B0463" w:rsidR="008E0B17" w:rsidRDefault="008E0B17" w:rsidP="002C7769">
      <w:r>
        <w:t xml:space="preserve">O projeto foi desenvolvido com o diretório </w:t>
      </w:r>
      <w:r w:rsidR="005E403A">
        <w:t>(</w:t>
      </w:r>
      <w:proofErr w:type="spellStart"/>
      <w:r w:rsidRPr="005E403A">
        <w:t>src</w:t>
      </w:r>
      <w:proofErr w:type="spellEnd"/>
      <w:r w:rsidR="005E403A">
        <w:t>)</w:t>
      </w:r>
      <w:r>
        <w:rPr>
          <w:b/>
        </w:rPr>
        <w:t xml:space="preserve"> </w:t>
      </w:r>
      <w:r>
        <w:t>como raiz, agrupando arquivos e pastas conforme suas responsabilidades, visando proporcionar clareza ao código, mantendo uma hierarquia lógica e segmentada para atender às diferentes necessidades da aplicação</w:t>
      </w:r>
      <w:r w:rsidR="006F5B28">
        <w:t xml:space="preserve">. No </w:t>
      </w:r>
      <w:r w:rsidR="006F5B28">
        <w:lastRenderedPageBreak/>
        <w:t xml:space="preserve">núcleo da estrutura do software, existe o diretório </w:t>
      </w:r>
      <w:r w:rsidR="005E403A">
        <w:t>(</w:t>
      </w:r>
      <w:proofErr w:type="spellStart"/>
      <w:r w:rsidR="006F5B28" w:rsidRPr="005E403A">
        <w:rPr>
          <w:i/>
        </w:rPr>
        <w:t>assets</w:t>
      </w:r>
      <w:proofErr w:type="spellEnd"/>
      <w:r w:rsidR="005E403A">
        <w:rPr>
          <w:i/>
        </w:rPr>
        <w:t>)</w:t>
      </w:r>
      <w:r w:rsidR="006F5B28">
        <w:rPr>
          <w:b/>
        </w:rPr>
        <w:t xml:space="preserve"> </w:t>
      </w:r>
      <w:r w:rsidR="006F5B28">
        <w:t xml:space="preserve">armazena os recursos estáticos, como imagens e arquivos de estilo, que são utilizados por diferentes componentes. O diretório </w:t>
      </w:r>
      <w:r w:rsidR="005E403A">
        <w:t>(</w:t>
      </w:r>
      <w:r w:rsidR="005E403A">
        <w:rPr>
          <w:i/>
        </w:rPr>
        <w:t>componentes)</w:t>
      </w:r>
      <w:r w:rsidR="006F5B28">
        <w:rPr>
          <w:b/>
        </w:rPr>
        <w:t xml:space="preserve"> </w:t>
      </w:r>
      <w:r w:rsidR="006F5B28">
        <w:t>abriga os elementos reutilizáveis da interface, como botões, formulários e ícones, permite uma abordagem centralizada para criar e gerenciar componentes visuais.</w:t>
      </w:r>
    </w:p>
    <w:p w14:paraId="0006AC60" w14:textId="5A7A6451" w:rsidR="006F5B28" w:rsidRDefault="006F5B28" w:rsidP="002C7769">
      <w:r>
        <w:t xml:space="preserve">O diretório </w:t>
      </w:r>
      <w:r w:rsidR="005E403A">
        <w:t>(</w:t>
      </w:r>
      <w:proofErr w:type="spellStart"/>
      <w:r w:rsidRPr="005E403A">
        <w:rPr>
          <w:i/>
        </w:rPr>
        <w:t>pages</w:t>
      </w:r>
      <w:proofErr w:type="spellEnd"/>
      <w:r w:rsidR="005E403A">
        <w:rPr>
          <w:i/>
        </w:rPr>
        <w:t>)</w:t>
      </w:r>
      <w:r>
        <w:t xml:space="preserve"> concentra as páginas completas da aplicação que fornece funcionalidades aos usuários. O diretório </w:t>
      </w:r>
      <w:r w:rsidR="005E403A">
        <w:t>(</w:t>
      </w:r>
      <w:proofErr w:type="spellStart"/>
      <w:r w:rsidRPr="005E403A">
        <w:rPr>
          <w:i/>
        </w:rPr>
        <w:t>routes</w:t>
      </w:r>
      <w:proofErr w:type="spellEnd"/>
      <w:r w:rsidR="005E403A">
        <w:rPr>
          <w:i/>
        </w:rPr>
        <w:t>)</w:t>
      </w:r>
      <w:r>
        <w:rPr>
          <w:b/>
          <w:i/>
        </w:rPr>
        <w:t xml:space="preserve"> </w:t>
      </w:r>
      <w:r>
        <w:t xml:space="preserve">é responsável pela definição e gerenciamento das rotas, permitindo a navegação entre diferentes páginas, utilizando a biblioteca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Router</w:t>
      </w:r>
      <w:proofErr w:type="spellEnd"/>
      <w:r>
        <w:t xml:space="preserve">. O uso dessa biblioteca </w:t>
      </w:r>
      <w:r w:rsidR="000954EF">
        <w:t>permite realizar associação de segmentos de URL a componentes, carregamento de dados e a execução de mutações nos dados (</w:t>
      </w:r>
      <w:proofErr w:type="spellStart"/>
      <w:r w:rsidR="000954EF">
        <w:t>React</w:t>
      </w:r>
      <w:proofErr w:type="spellEnd"/>
      <w:r w:rsidR="000954EF">
        <w:t xml:space="preserve"> </w:t>
      </w:r>
      <w:proofErr w:type="spellStart"/>
      <w:r w:rsidR="000954EF">
        <w:t>Router</w:t>
      </w:r>
      <w:proofErr w:type="spellEnd"/>
      <w:r w:rsidR="000954EF">
        <w:t>, 2024).</w:t>
      </w:r>
    </w:p>
    <w:p w14:paraId="19D5C230" w14:textId="2F4E652C" w:rsidR="000954EF" w:rsidRDefault="000954EF" w:rsidP="002C7769">
      <w:r>
        <w:t xml:space="preserve">Um dos principais diretórios de organização lógica do projeto é o </w:t>
      </w:r>
      <w:r w:rsidR="005E403A">
        <w:t>(</w:t>
      </w:r>
      <w:proofErr w:type="spellStart"/>
      <w:r w:rsidRPr="005E403A">
        <w:rPr>
          <w:i/>
        </w:rPr>
        <w:t>object</w:t>
      </w:r>
      <w:proofErr w:type="spellEnd"/>
      <w:r w:rsidR="005E403A">
        <w:rPr>
          <w:i/>
        </w:rPr>
        <w:t>)</w:t>
      </w:r>
      <w:r>
        <w:t xml:space="preserve">, que estrutura o código em subdiretórios para implementar funcionalidades específicas, como a comunicação com o </w:t>
      </w:r>
      <w:proofErr w:type="spellStart"/>
      <w:r w:rsidRPr="000954EF">
        <w:rPr>
          <w:i/>
        </w:rPr>
        <w:t>backend</w:t>
      </w:r>
      <w:proofErr w:type="spellEnd"/>
      <w:r>
        <w:rPr>
          <w:b/>
          <w:i/>
        </w:rPr>
        <w:t xml:space="preserve"> </w:t>
      </w:r>
      <w:r>
        <w:t xml:space="preserve">por meio do </w:t>
      </w:r>
      <w:proofErr w:type="spellStart"/>
      <w:r>
        <w:t>axios</w:t>
      </w:r>
      <w:proofErr w:type="spellEnd"/>
      <w:r>
        <w:t>, sendo um cliente HTTP baseado em promessas, desenvolvido tanto para o ambiente Node.js quanto para navegadores (</w:t>
      </w:r>
      <w:proofErr w:type="spellStart"/>
      <w:r>
        <w:t>Axios</w:t>
      </w:r>
      <w:proofErr w:type="spellEnd"/>
      <w:r>
        <w:t>, 2024).</w:t>
      </w:r>
    </w:p>
    <w:p w14:paraId="1106A5C0" w14:textId="77EA1B28" w:rsidR="00CB2AFA" w:rsidRDefault="00407A02" w:rsidP="002C7769">
      <w:r>
        <w:t xml:space="preserve">A componentização é um dos princípios fundamentais desta arquitetura. Na </w:t>
      </w:r>
      <w:r w:rsidRPr="00426956">
        <w:rPr>
          <w:rStyle w:val="Forte"/>
          <w:b w:val="0"/>
        </w:rPr>
        <w:t>Figura 27</w:t>
      </w:r>
      <w:r>
        <w:t xml:space="preserve">, observa-se a visão do usuário da interface, dividida em três componentes principais. O componente </w:t>
      </w:r>
      <w:proofErr w:type="spellStart"/>
      <w:r w:rsidRPr="00407A02">
        <w:rPr>
          <w:rStyle w:val="Forte"/>
          <w:b w:val="0"/>
          <w:i/>
        </w:rPr>
        <w:t>Navbar</w:t>
      </w:r>
      <w:proofErr w:type="spellEnd"/>
      <w:r>
        <w:t xml:space="preserve">, localizado na parte superior, permite que o usuário acesse informações do perfil, visualize notificações e altere a cor do sistema. O </w:t>
      </w:r>
      <w:proofErr w:type="spellStart"/>
      <w:r w:rsidRPr="00407A02">
        <w:rPr>
          <w:rStyle w:val="Forte"/>
          <w:b w:val="0"/>
          <w:i/>
        </w:rPr>
        <w:t>Sidebar</w:t>
      </w:r>
      <w:proofErr w:type="spellEnd"/>
      <w:r>
        <w:t xml:space="preserve"> fornece a navegação pelos módulos que compõem o sistema. No centro da tela, encontra-se o componente gerado pelas rotas da aplicação, responsável por exibir as informações específicas de cada página. </w:t>
      </w:r>
    </w:p>
    <w:p w14:paraId="39E1EFD6" w14:textId="77777777" w:rsidR="00407A02" w:rsidRDefault="00407A02" w:rsidP="002C7769"/>
    <w:p w14:paraId="7345D31F" w14:textId="52A7DE42" w:rsidR="00CB2AFA" w:rsidRDefault="00CB2AFA" w:rsidP="00CB2AFA">
      <w:pPr>
        <w:pStyle w:val="Legenda"/>
        <w:keepNext/>
        <w:jc w:val="both"/>
      </w:pPr>
      <w:bookmarkStart w:id="131" w:name="_Toc183156052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81667D">
        <w:rPr>
          <w:noProof/>
        </w:rPr>
        <w:t>26</w:t>
      </w:r>
      <w:r w:rsidR="00610352">
        <w:rPr>
          <w:noProof/>
        </w:rPr>
        <w:fldChar w:fldCharType="end"/>
      </w:r>
      <w:r>
        <w:rPr>
          <w:noProof/>
        </w:rPr>
        <w:t xml:space="preserve"> </w:t>
      </w:r>
      <w:r>
        <w:rPr>
          <w:b w:val="0"/>
        </w:rPr>
        <w:t xml:space="preserve">– </w:t>
      </w:r>
      <w:r w:rsidRPr="00CB2AFA">
        <w:rPr>
          <w:b w:val="0"/>
          <w:noProof/>
        </w:rPr>
        <w:t xml:space="preserve">Tela </w:t>
      </w:r>
      <w:r>
        <w:rPr>
          <w:b w:val="0"/>
          <w:noProof/>
        </w:rPr>
        <w:t xml:space="preserve">Inicial </w:t>
      </w:r>
      <w:r w:rsidRPr="00CB2AFA">
        <w:rPr>
          <w:b w:val="0"/>
          <w:noProof/>
        </w:rPr>
        <w:t>do sistema</w:t>
      </w:r>
      <w:bookmarkEnd w:id="131"/>
    </w:p>
    <w:p w14:paraId="3861A3F2" w14:textId="5C6B4FCB" w:rsidR="00CB2AFA" w:rsidRDefault="00CB2AFA" w:rsidP="00CB2AFA">
      <w:pPr>
        <w:ind w:firstLine="0"/>
      </w:pPr>
      <w:r>
        <w:rPr>
          <w:noProof/>
        </w:rPr>
        <w:drawing>
          <wp:inline distT="0" distB="0" distL="0" distR="0" wp14:anchorId="07EA0928" wp14:editId="1BA60FE5">
            <wp:extent cx="5760720" cy="2972772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72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BE1016E" w14:textId="5DF0F5FF" w:rsidR="00CB2AFA" w:rsidRPr="00CB2AFA" w:rsidRDefault="00CB2AFA" w:rsidP="00CB2AFA">
      <w:pPr>
        <w:ind w:firstLine="0"/>
        <w:rPr>
          <w:sz w:val="22"/>
        </w:rPr>
      </w:pPr>
      <w:r w:rsidRPr="00CB2AFA">
        <w:rPr>
          <w:sz w:val="22"/>
        </w:rPr>
        <w:t>Fonte: Elaborado pelos autores.</w:t>
      </w:r>
    </w:p>
    <w:p w14:paraId="03C7F9C9" w14:textId="77777777" w:rsidR="00E31D16" w:rsidRPr="00EF4328" w:rsidRDefault="00E31D16" w:rsidP="00EF4328">
      <w:pPr>
        <w:pStyle w:val="Pargrafo"/>
        <w:ind w:firstLine="0"/>
        <w:rPr>
          <w:iCs/>
          <w:color w:val="FF0000"/>
        </w:rPr>
      </w:pPr>
    </w:p>
    <w:p w14:paraId="73C629FB" w14:textId="2510554C" w:rsidR="0045363C" w:rsidRDefault="0045363C" w:rsidP="0045363C">
      <w:pPr>
        <w:pStyle w:val="Ttulo2"/>
        <w:numPr>
          <w:ilvl w:val="0"/>
          <w:numId w:val="0"/>
        </w:numPr>
      </w:pPr>
      <w:bookmarkStart w:id="132" w:name="_Toc182230658"/>
      <w:r w:rsidRPr="002B3561">
        <w:lastRenderedPageBreak/>
        <w:t>6.</w:t>
      </w:r>
      <w:r w:rsidR="00407A02">
        <w:t>2</w:t>
      </w:r>
      <w:r w:rsidRPr="002B3561">
        <w:t xml:space="preserve"> </w:t>
      </w:r>
      <w:r w:rsidR="00407A02">
        <w:t>Segurança da Informação</w:t>
      </w:r>
      <w:bookmarkEnd w:id="132"/>
      <w:r w:rsidR="004C384A" w:rsidRPr="002B3561">
        <w:t xml:space="preserve"> </w:t>
      </w:r>
    </w:p>
    <w:p w14:paraId="0D195B16" w14:textId="77777777" w:rsidR="004110AB" w:rsidRDefault="004110AB" w:rsidP="004110AB">
      <w:r>
        <w:t>A segurança da informação é essencial para proteger os dados contra acessos não autorizados, vazamentos, alterações ou perdas. Ela é baseada em três princípios fundamentais conhecidos como a tríade da segurança: confidencialidade, integridade e disponibilidade (CIA). A confidencialidade garante que apenas indivíduos autorizados possam acessar informações sensíveis, enquanto a integridade assegura que os dados não sejam modificados indevidamente. Conforme Anderson (2021), esses princípios são a base de qualquer estratégia eficaz de segurança da informação em sistemas computacionais.</w:t>
      </w:r>
    </w:p>
    <w:p w14:paraId="20C811FE" w14:textId="77777777" w:rsidR="004110AB" w:rsidRDefault="004110AB" w:rsidP="004110AB">
      <w:r>
        <w:t>Um dos métodos amplamente utilizados para garantir a segurança no gerenciamento de autenticação e autorização de usuários é o JWT (</w:t>
      </w:r>
      <w:r w:rsidRPr="004110AB">
        <w:rPr>
          <w:i/>
        </w:rPr>
        <w:t>JSON Web Token</w:t>
      </w:r>
      <w:r>
        <w:t xml:space="preserve">). O JWT é um padrão aberto que permite a troca segura de informações entre o cliente e o servidor de maneira compacta e autossuficiente. Ele utiliza criptografia para garantir a integridade e autenticidade dos dados. De acordo com Bradley (2020), o uso de </w:t>
      </w:r>
      <w:proofErr w:type="spellStart"/>
      <w:r w:rsidRPr="004110AB">
        <w:rPr>
          <w:i/>
        </w:rPr>
        <w:t>tokens</w:t>
      </w:r>
      <w:proofErr w:type="spellEnd"/>
      <w:r>
        <w:t xml:space="preserve"> como o JWT em sistemas distribuídos é particularmente eficaz, pois elimina a necessidade de armazenar sessões no servidor e permite a autenticação sem a necessidade de reaplicar credenciais a cada requisição. Isso reduz o risco de roubo de senhas e facilita a escalabilidade de sistemas.</w:t>
      </w:r>
    </w:p>
    <w:p w14:paraId="13AC4273" w14:textId="77777777" w:rsidR="003F2447" w:rsidRDefault="003F2447" w:rsidP="004110AB">
      <w:r w:rsidRPr="003F2447">
        <w:t xml:space="preserve">A integridade dos dados também pode ser garantida através do uso de funções de hash, como o SHA-256, que são fundamentais para verificar se as informações foram alteradas de forma não autorizada. O SHA-256, um algoritmo de hash seguro que gera um resumo único de 256 bits, é amplamente utilizado para proteger dados em trânsito e garantir que o conteúdo de </w:t>
      </w:r>
      <w:proofErr w:type="spellStart"/>
      <w:r w:rsidRPr="003F2447">
        <w:t>tokens</w:t>
      </w:r>
      <w:proofErr w:type="spellEnd"/>
      <w:r w:rsidRPr="003F2447">
        <w:t xml:space="preserve"> ou mensagens não tenha sido modificado. Ele é comumente aplicado em combinação com o JWT, para garantir que o </w:t>
      </w:r>
      <w:proofErr w:type="spellStart"/>
      <w:r w:rsidRPr="003F2447">
        <w:t>token</w:t>
      </w:r>
      <w:proofErr w:type="spellEnd"/>
      <w:r w:rsidRPr="003F2447">
        <w:t xml:space="preserve"> não tenha sido alterado durante sua transmissão. De acordo com a IBM (2021), o algoritmo SHA-256 é frequentemente utilizado em sistemas de autenticação para garantir a integridade e a autenticidade das mensagens, assegurando que os dados não sejam alterados durante a transmissão.</w:t>
      </w:r>
    </w:p>
    <w:p w14:paraId="280BF1F5" w14:textId="22B4F874" w:rsidR="004110AB" w:rsidRDefault="004110AB" w:rsidP="004110AB">
      <w:r>
        <w:t xml:space="preserve">A auditoria das operações do software desempenha um papel crucial na segurança da informação, pois permite o rastreamento de todas as ações realizadas no sistema, garantindo que qualquer atividade maliciosa ou anômala possa ser detectada. Como </w:t>
      </w:r>
      <w:proofErr w:type="spellStart"/>
      <w:r>
        <w:t>Schneier</w:t>
      </w:r>
      <w:proofErr w:type="spellEnd"/>
      <w:r>
        <w:t xml:space="preserve"> (2015) ressalta, as auditorias devem registrar detalhadamente as ações dos usuários, como acessos a dados, modificações e tentativas de invasão. Esses registros, ou logs de auditoria, são essenciais não apenas para detectar falhas de segurança, mas também para atender a requisitos legais de conformidade, como os exigidos por regulamentos como o GDPR. A análise desses logs pode fornecer uma visão precisa do que ocorreu em um sistema, facilitando a identificação de vulnerabilidades e melhorando a resposta a incidentes de segurança.</w:t>
      </w:r>
    </w:p>
    <w:p w14:paraId="6D4DFD79" w14:textId="77777777" w:rsidR="004110AB" w:rsidRDefault="004110AB" w:rsidP="004110AB">
      <w:r>
        <w:lastRenderedPageBreak/>
        <w:t xml:space="preserve">No desenvolvimento de sistemas modernos, a segurança na comunicação entre o </w:t>
      </w:r>
      <w:proofErr w:type="spellStart"/>
      <w:r w:rsidRPr="004110AB">
        <w:rPr>
          <w:i/>
        </w:rPr>
        <w:t>frontend</w:t>
      </w:r>
      <w:proofErr w:type="spellEnd"/>
      <w:r>
        <w:t xml:space="preserve"> e o </w:t>
      </w:r>
      <w:proofErr w:type="spellStart"/>
      <w:r w:rsidRPr="004110AB">
        <w:rPr>
          <w:i/>
        </w:rPr>
        <w:t>backend</w:t>
      </w:r>
      <w:proofErr w:type="spellEnd"/>
      <w:r>
        <w:t xml:space="preserve"> é fundamental para proteger os dados em trânsito. O uso de HTTPS, em conjunto com protocolos de criptografia como o TLS (</w:t>
      </w:r>
      <w:proofErr w:type="spellStart"/>
      <w:r w:rsidRPr="004110AB">
        <w:rPr>
          <w:i/>
        </w:rPr>
        <w:t>Transport</w:t>
      </w:r>
      <w:proofErr w:type="spellEnd"/>
      <w:r w:rsidRPr="004110AB">
        <w:rPr>
          <w:i/>
        </w:rPr>
        <w:t xml:space="preserve"> </w:t>
      </w:r>
      <w:proofErr w:type="spellStart"/>
      <w:r w:rsidRPr="004110AB">
        <w:rPr>
          <w:i/>
        </w:rPr>
        <w:t>Layer</w:t>
      </w:r>
      <w:proofErr w:type="spellEnd"/>
      <w:r w:rsidRPr="004110AB">
        <w:rPr>
          <w:i/>
        </w:rPr>
        <w:t xml:space="preserve"> Security</w:t>
      </w:r>
      <w:r>
        <w:t xml:space="preserve">), é imprescindível para garantir que informações sensíveis, como credenciais de usuários e </w:t>
      </w:r>
      <w:proofErr w:type="spellStart"/>
      <w:r w:rsidRPr="004110AB">
        <w:rPr>
          <w:i/>
        </w:rPr>
        <w:t>tokens</w:t>
      </w:r>
      <w:proofErr w:type="spellEnd"/>
      <w:r>
        <w:t xml:space="preserve"> de autenticação, não sejam interceptadas durante a troca de dados entre o cliente e o servidor. A utilização de JWT nesse contexto também é uma prática comum, pois ele circula entre o cliente e o servidor por meio de pacotes HTTP, sendo transportado de forma segura. Williams (2018) afirma que o JWT, quando transmitido sobre uma conexão segura (HTTPS), garante que o </w:t>
      </w:r>
      <w:proofErr w:type="spellStart"/>
      <w:r w:rsidRPr="004110AB">
        <w:rPr>
          <w:i/>
        </w:rPr>
        <w:t>token</w:t>
      </w:r>
      <w:proofErr w:type="spellEnd"/>
      <w:r>
        <w:t xml:space="preserve"> não será interceptado por agentes maliciosos, mantendo a confidencialidade da comunicação.</w:t>
      </w:r>
    </w:p>
    <w:p w14:paraId="00CAA461" w14:textId="3987C2DA" w:rsidR="00EF1054" w:rsidRDefault="004110AB" w:rsidP="004110AB">
      <w:r>
        <w:t xml:space="preserve">Em síntese, a segurança da informação é uma preocupação constante no desenvolvimento de sistemas, que envolve a adoção de tecnologias e práticas que garantam a proteção dos dados. O uso de JWT para autenticação e autorização, aliado a auditorias eficazes e à proteção das comunicações entre </w:t>
      </w:r>
      <w:proofErr w:type="spellStart"/>
      <w:r w:rsidRPr="004110AB">
        <w:rPr>
          <w:i/>
        </w:rPr>
        <w:t>frontend</w:t>
      </w:r>
      <w:proofErr w:type="spellEnd"/>
      <w:r>
        <w:t xml:space="preserve"> e </w:t>
      </w:r>
      <w:proofErr w:type="spellStart"/>
      <w:r w:rsidRPr="004110AB">
        <w:rPr>
          <w:i/>
        </w:rPr>
        <w:t>backend</w:t>
      </w:r>
      <w:proofErr w:type="spellEnd"/>
      <w:r>
        <w:t>, é essencial para criar sistemas seguros e confiáveis. As melhores práticas de segurança devem ser aplicadas de forma contínua e abrangente, garantindo a proteção dos dados e a conformidade com os requisitos legais e normativos.</w:t>
      </w:r>
    </w:p>
    <w:p w14:paraId="284AF8F8" w14:textId="77777777" w:rsidR="004110AB" w:rsidRPr="00EF1054" w:rsidRDefault="004110AB" w:rsidP="004110AB"/>
    <w:p w14:paraId="00D0789A" w14:textId="1CE89A2B" w:rsidR="00407A02" w:rsidRDefault="00407A02" w:rsidP="00407A02">
      <w:pPr>
        <w:pStyle w:val="Ttulo2"/>
        <w:numPr>
          <w:ilvl w:val="0"/>
          <w:numId w:val="0"/>
        </w:numPr>
      </w:pPr>
      <w:bookmarkStart w:id="133" w:name="_Toc182230659"/>
      <w:r w:rsidRPr="002B3561">
        <w:t>6.</w:t>
      </w:r>
      <w:r>
        <w:t>3</w:t>
      </w:r>
      <w:r w:rsidRPr="002B3561">
        <w:t xml:space="preserve"> </w:t>
      </w:r>
      <w:r>
        <w:t>Implantação</w:t>
      </w:r>
      <w:bookmarkEnd w:id="133"/>
      <w:r w:rsidRPr="002B3561">
        <w:t xml:space="preserve"> </w:t>
      </w:r>
    </w:p>
    <w:p w14:paraId="4541083A" w14:textId="070BDD69" w:rsidR="00DB2DE6" w:rsidRDefault="00DB2DE6" w:rsidP="00407A02">
      <w:r>
        <w:t>A implantação de sistemas em uma organização é um processo essencial, porém, extremamente complexo, que envolve a integração de novas soluções tecnológicas aos processos já existentes. Segundo Prada (2021), uma implantação mal planejada pode resultar em impactos negativos significativos, como desorganização, perda de produtividade e até mesmo falhas operacionais. Diante disso, o planejamento detalhado e o acompanhamento rigoroso de cada etapa do processo são fundamentais para garantir o sucesso da implementação. A atenção aos detalhes é imprescindível, pois qualquer erro na fase de implantação pode comprometer a eficácia do sistema, prejudicando o desempenho organizacional e gerando caos nos fluxos de trabalho. Portanto, é necessário um cuidado especial para que todas as fases da implantação sejam cuidadosamente executadas, desde o planejamento até o suporte pós-implantação.</w:t>
      </w:r>
    </w:p>
    <w:p w14:paraId="2964B639" w14:textId="77777777" w:rsidR="008D36A0" w:rsidRDefault="001422D0" w:rsidP="00407A02">
      <w:r>
        <w:t>O diagrama de implantação</w:t>
      </w:r>
      <w:r w:rsidR="008D36A0">
        <w:t xml:space="preserve"> na UML descreve a arquitetura física do sistema</w:t>
      </w:r>
      <w:r w:rsidR="00B5083F">
        <w:t xml:space="preserve">, </w:t>
      </w:r>
      <w:r w:rsidR="008D36A0">
        <w:t xml:space="preserve">representando como os componentes de software são distribuídos em diferentes máquinas, como servidores ou computadores pessoais. Sendo possível visualizar a conexão entre as máquinas e os protocolos usados para a comunicação entre elas (Guedes, 2011). </w:t>
      </w:r>
    </w:p>
    <w:p w14:paraId="0EF2E6EB" w14:textId="5E92ADA5" w:rsidR="008D36A0" w:rsidRDefault="004110AB" w:rsidP="00407A02">
      <w:r>
        <w:lastRenderedPageBreak/>
        <w:t>Conforme ilustrado</w:t>
      </w:r>
      <w:r w:rsidR="00426956">
        <w:t xml:space="preserve"> </w:t>
      </w:r>
      <w:r>
        <w:t>n</w:t>
      </w:r>
      <w:r w:rsidR="00426956">
        <w:t>a</w:t>
      </w:r>
      <w:r w:rsidR="008D36A0">
        <w:t xml:space="preserve"> </w:t>
      </w:r>
      <w:r w:rsidR="008D36A0" w:rsidRPr="00426956">
        <w:t>Figura 28</w:t>
      </w:r>
      <w:r w:rsidR="008D36A0">
        <w:t xml:space="preserve">, o diagrama de implantação apresenta a estrutura de comunicação entre os principais componentes do sistema. Ele detalha a interação entre </w:t>
      </w:r>
      <w:r w:rsidR="008D36A0" w:rsidRPr="008D36A0">
        <w:rPr>
          <w:b/>
        </w:rPr>
        <w:t xml:space="preserve">o </w:t>
      </w:r>
      <w:r w:rsidR="008D36A0" w:rsidRPr="008D36A0">
        <w:rPr>
          <w:rStyle w:val="Forte"/>
          <w:b w:val="0"/>
        </w:rPr>
        <w:t>hardware de usuário</w:t>
      </w:r>
      <w:r w:rsidR="008D36A0" w:rsidRPr="008D36A0">
        <w:rPr>
          <w:b/>
        </w:rPr>
        <w:t xml:space="preserve"> e os </w:t>
      </w:r>
      <w:r w:rsidR="008D36A0" w:rsidRPr="008D36A0">
        <w:t>diversos servidores, como o</w:t>
      </w:r>
      <w:r w:rsidR="008D36A0" w:rsidRPr="008D36A0">
        <w:rPr>
          <w:b/>
        </w:rPr>
        <w:t xml:space="preserve"> </w:t>
      </w:r>
      <w:r w:rsidR="008D36A0" w:rsidRPr="008D36A0">
        <w:rPr>
          <w:rStyle w:val="Forte"/>
          <w:b w:val="0"/>
        </w:rPr>
        <w:t>servidor de firewall</w:t>
      </w:r>
      <w:r w:rsidR="008D36A0" w:rsidRPr="008D36A0">
        <w:rPr>
          <w:b/>
        </w:rPr>
        <w:t xml:space="preserve">, </w:t>
      </w:r>
      <w:r w:rsidR="008D36A0" w:rsidRPr="008D36A0">
        <w:rPr>
          <w:rStyle w:val="Forte"/>
          <w:b w:val="0"/>
        </w:rPr>
        <w:t>servidor de comunicação</w:t>
      </w:r>
      <w:r w:rsidR="008D36A0" w:rsidRPr="008D36A0">
        <w:rPr>
          <w:b/>
        </w:rPr>
        <w:t xml:space="preserve">, </w:t>
      </w:r>
      <w:r w:rsidR="008D36A0" w:rsidRPr="008D36A0">
        <w:rPr>
          <w:rStyle w:val="Forte"/>
          <w:b w:val="0"/>
        </w:rPr>
        <w:t>servidor de aplicação</w:t>
      </w:r>
      <w:r w:rsidR="008D36A0" w:rsidRPr="008D36A0">
        <w:rPr>
          <w:b/>
        </w:rPr>
        <w:t xml:space="preserve"> e </w:t>
      </w:r>
      <w:r w:rsidR="008D36A0" w:rsidRPr="008D36A0">
        <w:rPr>
          <w:rStyle w:val="Forte"/>
          <w:b w:val="0"/>
        </w:rPr>
        <w:t>servidor de banco de dados</w:t>
      </w:r>
      <w:r w:rsidR="008D36A0">
        <w:t xml:space="preserve">. </w:t>
      </w:r>
    </w:p>
    <w:p w14:paraId="6EB53B45" w14:textId="77777777" w:rsidR="008D36A0" w:rsidRDefault="008D36A0" w:rsidP="00407A02"/>
    <w:p w14:paraId="43B04F29" w14:textId="5F683AB3" w:rsidR="008D36A0" w:rsidRDefault="008D36A0" w:rsidP="008D36A0">
      <w:pPr>
        <w:pStyle w:val="Legenda"/>
        <w:keepNext/>
        <w:spacing w:line="240" w:lineRule="auto"/>
        <w:jc w:val="both"/>
      </w:pPr>
      <w:bookmarkStart w:id="134" w:name="_Toc183156053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81667D">
        <w:rPr>
          <w:noProof/>
        </w:rPr>
        <w:t>27</w:t>
      </w:r>
      <w:r w:rsidR="00610352">
        <w:rPr>
          <w:noProof/>
        </w:rPr>
        <w:fldChar w:fldCharType="end"/>
      </w:r>
      <w:r>
        <w:t xml:space="preserve"> </w:t>
      </w:r>
      <w:r>
        <w:rPr>
          <w:b w:val="0"/>
        </w:rPr>
        <w:t xml:space="preserve">– </w:t>
      </w:r>
      <w:r w:rsidRPr="008D36A0">
        <w:rPr>
          <w:b w:val="0"/>
        </w:rPr>
        <w:t>Diagrama de Implantação</w:t>
      </w:r>
      <w:bookmarkEnd w:id="134"/>
    </w:p>
    <w:p w14:paraId="2F9AAAD4" w14:textId="17918F07" w:rsidR="008D36A0" w:rsidRDefault="008D36A0" w:rsidP="008D36A0">
      <w:pPr>
        <w:spacing w:line="240" w:lineRule="auto"/>
        <w:ind w:firstLine="0"/>
      </w:pPr>
      <w:r>
        <w:rPr>
          <w:noProof/>
        </w:rPr>
        <w:drawing>
          <wp:inline distT="0" distB="0" distL="0" distR="0" wp14:anchorId="1B63A61E" wp14:editId="2989CEA8">
            <wp:extent cx="5760720" cy="2572182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72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8C839" w14:textId="2AE8BA7C" w:rsidR="008D36A0" w:rsidRPr="008D36A0" w:rsidRDefault="008D36A0" w:rsidP="008D36A0">
      <w:pPr>
        <w:ind w:firstLine="0"/>
        <w:rPr>
          <w:sz w:val="22"/>
        </w:rPr>
      </w:pPr>
      <w:r w:rsidRPr="008D36A0">
        <w:rPr>
          <w:sz w:val="22"/>
        </w:rPr>
        <w:t>Fonte: Elaborado pelos autores.</w:t>
      </w:r>
    </w:p>
    <w:p w14:paraId="7755B26D" w14:textId="791976BD" w:rsidR="00B5083F" w:rsidRDefault="00B5083F" w:rsidP="00B5083F">
      <w:r>
        <w:t>O Hardware de Usuário representa os dispositivos utilizados pelos usuários finais, como computadores, tablets ou smartphones. Esses dispositivos são responsáveis por iniciar a comunicação com o sistema, utilizando protocolos HTTP ou HTTPS. Através deles, os usuários podem enviar e receber dados de maneira segura, iniciando a conexão com o sistema.</w:t>
      </w:r>
    </w:p>
    <w:p w14:paraId="1027BB0F" w14:textId="45416701" w:rsidR="00B5083F" w:rsidRDefault="00B5083F" w:rsidP="00B5083F">
      <w:r>
        <w:t xml:space="preserve">O Servidor de Firewall atua como uma camada de proteção entre o hardware de usuário e os demais servidores da aplicação. Ele filtra e monitora o tráfego de dados entre os dispositivos dos usuários e os componentes internos do sistema, permitindo apenas conexões seguras e autorizadas. No diagrama, o </w:t>
      </w:r>
      <w:r w:rsidRPr="00B5083F">
        <w:rPr>
          <w:i/>
        </w:rPr>
        <w:t>firewall</w:t>
      </w:r>
      <w:r>
        <w:t xml:space="preserve"> se conecta ao hardware de usuário via HTTP/HTTPS e ao servidor de comunicação usando os protocolos TCP/IP e HTTPS, adicionando uma camada de segurança ao fluxo de dados.</w:t>
      </w:r>
    </w:p>
    <w:p w14:paraId="31802AA0" w14:textId="66DCF21E" w:rsidR="00B5083F" w:rsidRDefault="00B5083F" w:rsidP="00B5083F">
      <w:r>
        <w:t>O Servidor de Comunicação é responsável pela troca de informações entre os diferentes servidores do sistema. Ele facilita a comunicação entre os diversos componentes, assegurando que os dados sejam transmitidos de forma eficiente e segura. Ele se conecta tanto ao servidor de firewall quanto ao servidor de aplicação, utilizando o protocolo HTTPS para garantir a segurança na transferência de dados.</w:t>
      </w:r>
    </w:p>
    <w:p w14:paraId="3D0C8A01" w14:textId="60ED27A5" w:rsidR="00B5083F" w:rsidRDefault="00B5083F" w:rsidP="00B5083F">
      <w:r>
        <w:t xml:space="preserve">O Servidor de Aplicação é o núcleo onde reside a lógica do sistema. Ele processa as solicitações dos usuários, executa as regras de negócio e gerencia o fluxo de informações entre o </w:t>
      </w:r>
      <w:proofErr w:type="spellStart"/>
      <w:r w:rsidRPr="00B5083F">
        <w:rPr>
          <w:i/>
        </w:rPr>
        <w:t>frontend</w:t>
      </w:r>
      <w:proofErr w:type="spellEnd"/>
      <w:r>
        <w:t xml:space="preserve"> e o banco de dados. No diagrama, ele se comunica com o servidor de comunicação </w:t>
      </w:r>
      <w:r>
        <w:lastRenderedPageBreak/>
        <w:t>via HTTP/HTTPS e com o servidor de banco de dados através do protocolo JDBC/ODBC, possibilitando o acesso seguro aos dados necessários para a aplicação.</w:t>
      </w:r>
    </w:p>
    <w:p w14:paraId="4F372180" w14:textId="25171C6F" w:rsidR="00B5083F" w:rsidRPr="00DB2DE6" w:rsidRDefault="00B5083F" w:rsidP="00B5083F">
      <w:r>
        <w:t>Por fim, o Servidor de Banco de Dados é onde são armazenados os dados essenciais para o funcionamento do sistema, como informações de usuários e transações. Esse servidor se conecta ao servidor de aplicação via JDBC/ODBC, fornecendo um meio seguro e estruturado para o armazenamento e recuperação de dados. A presença deste servidor é crucial para assegurar que as informações estejam disponíveis e sejam facilmente acessíveis pelo sistema.</w:t>
      </w:r>
    </w:p>
    <w:p w14:paraId="2D0F70C1" w14:textId="4336A9D8" w:rsidR="00EF1054" w:rsidRDefault="00407A02" w:rsidP="009811B3">
      <w:r>
        <w:t xml:space="preserve">A implantação </w:t>
      </w:r>
      <w:r w:rsidR="00EF25BD">
        <w:t xml:space="preserve">da aplicação </w:t>
      </w:r>
      <w:r w:rsidR="00056F10">
        <w:t>foi realizada utilizando Docker, uma plataforma de código aberto que permite o desenvolvimento, envio e execução de aplicativos em contêineres. Facilita a separação entre aplicativos e infraestrutura, proporcionando maior agilidade na entrega de software, sendo possível gerenciar a infraestrutura de maneira similar aos aplicativos (Docker, 2024).</w:t>
      </w:r>
    </w:p>
    <w:p w14:paraId="03A460BB" w14:textId="69A03037" w:rsidR="00EF1054" w:rsidRDefault="00EF1054" w:rsidP="00EF1054">
      <w:r>
        <w:t xml:space="preserve">Para a implantação do </w:t>
      </w:r>
      <w:proofErr w:type="spellStart"/>
      <w:r w:rsidRPr="009811B3">
        <w:rPr>
          <w:i/>
        </w:rPr>
        <w:t>backend</w:t>
      </w:r>
      <w:proofErr w:type="spellEnd"/>
      <w:r>
        <w:t xml:space="preserve">, foi utilizado um </w:t>
      </w:r>
      <w:proofErr w:type="spellStart"/>
      <w:r>
        <w:t>Dockerfile</w:t>
      </w:r>
      <w:proofErr w:type="spellEnd"/>
      <w:r>
        <w:t xml:space="preserve"> que define todas as etapas necessárias para criar um contêiner Docker para a aplicação web API em C#. O processo começa com a criação de uma imagem base do SDK do .NET, onde o código-fonte é copiado, as dependências são restauradas e a aplicação é compilada. Em seguida, uma segunda imagem base do </w:t>
      </w:r>
      <w:proofErr w:type="spellStart"/>
      <w:r w:rsidRPr="009811B3">
        <w:rPr>
          <w:i/>
        </w:rPr>
        <w:t>runtime</w:t>
      </w:r>
      <w:proofErr w:type="spellEnd"/>
      <w:r>
        <w:t xml:space="preserve"> do .NET é utilizada para executar a aplicação. Esse </w:t>
      </w:r>
      <w:proofErr w:type="spellStart"/>
      <w:r>
        <w:t>Dockerfile</w:t>
      </w:r>
      <w:proofErr w:type="spellEnd"/>
      <w:r>
        <w:t xml:space="preserve"> configura o diretório de trabalho, copia os arquivos compilados e expõe a porta da aplicação, permitindo que o contêiner seja acessado externamente. Além disso, na configuração do ambiente, a conexão com o banco de dados é definida através de uma variável de ambiente, facilitando a integração com diferentes ambientes de execução.</w:t>
      </w:r>
    </w:p>
    <w:p w14:paraId="5A616D6B" w14:textId="0278A6B5" w:rsidR="00EF1054" w:rsidRDefault="00EF1054" w:rsidP="00EF1054">
      <w:r>
        <w:t xml:space="preserve">Para o </w:t>
      </w:r>
      <w:proofErr w:type="spellStart"/>
      <w:r w:rsidRPr="009811B3">
        <w:rPr>
          <w:i/>
        </w:rPr>
        <w:t>frontend</w:t>
      </w:r>
      <w:proofErr w:type="spellEnd"/>
      <w:r>
        <w:t xml:space="preserve">, que é desenvolvido em JavaScript, um </w:t>
      </w:r>
      <w:proofErr w:type="spellStart"/>
      <w:r>
        <w:t>Dockerfile</w:t>
      </w:r>
      <w:proofErr w:type="spellEnd"/>
      <w:r>
        <w:t xml:space="preserve"> também foi configurado para criar o contêiner adequado. A primeira etapa envolve a utilização de uma imagem base do Node.js para instalar as dependências e compilar a aplicação para o ambiente de produção. Posteriormente, uma imagem do </w:t>
      </w:r>
      <w:proofErr w:type="spellStart"/>
      <w:r>
        <w:t>Nginx</w:t>
      </w:r>
      <w:proofErr w:type="spellEnd"/>
      <w:r>
        <w:t xml:space="preserve"> é utilizada para servir a aplicação compilada. O </w:t>
      </w:r>
      <w:proofErr w:type="spellStart"/>
      <w:r>
        <w:t>Dockerfile</w:t>
      </w:r>
      <w:proofErr w:type="spellEnd"/>
      <w:r>
        <w:t xml:space="preserve"> configura a cópia dos arquivos necessários e expõe a porta padrão do </w:t>
      </w:r>
      <w:proofErr w:type="spellStart"/>
      <w:r>
        <w:t>Nginx</w:t>
      </w:r>
      <w:proofErr w:type="spellEnd"/>
      <w:r>
        <w:t xml:space="preserve"> para permitir o acesso ao </w:t>
      </w:r>
      <w:proofErr w:type="spellStart"/>
      <w:r w:rsidRPr="00B04EC0">
        <w:rPr>
          <w:i/>
        </w:rPr>
        <w:t>frontend</w:t>
      </w:r>
      <w:proofErr w:type="spellEnd"/>
      <w:r>
        <w:t xml:space="preserve">. Além disso, um arquivo de configuração do </w:t>
      </w:r>
      <w:proofErr w:type="spellStart"/>
      <w:r>
        <w:t>Nginx</w:t>
      </w:r>
      <w:proofErr w:type="spellEnd"/>
      <w:r>
        <w:t xml:space="preserve"> foi incluído para direcionar corretamente as requisições e facilitar a comunicação entre o </w:t>
      </w:r>
      <w:proofErr w:type="spellStart"/>
      <w:r w:rsidRPr="00B04EC0">
        <w:rPr>
          <w:i/>
        </w:rPr>
        <w:t>frontend</w:t>
      </w:r>
      <w:proofErr w:type="spellEnd"/>
      <w:r>
        <w:t xml:space="preserve"> e o </w:t>
      </w:r>
      <w:proofErr w:type="spellStart"/>
      <w:r w:rsidRPr="00B04EC0">
        <w:rPr>
          <w:i/>
        </w:rPr>
        <w:t>backend</w:t>
      </w:r>
      <w:proofErr w:type="spellEnd"/>
      <w:r>
        <w:t xml:space="preserve">. Variáveis de ambiente foram configuradas para adaptar o sistema ao ambiente de execução, definindo a URL da API no </w:t>
      </w:r>
      <w:proofErr w:type="spellStart"/>
      <w:r w:rsidRPr="009811B3">
        <w:rPr>
          <w:i/>
        </w:rPr>
        <w:t>frontend</w:t>
      </w:r>
      <w:proofErr w:type="spellEnd"/>
      <w:r>
        <w:t>.</w:t>
      </w:r>
    </w:p>
    <w:p w14:paraId="616AF2F1" w14:textId="41A8FF06" w:rsidR="009811B3" w:rsidRDefault="00EF1054" w:rsidP="009811B3">
      <w:r>
        <w:t>O banco de dados também foi incluído no ambiente Docker, proporcionando uma solução isolada e consistente para armazenamento de dados. Para facilitar o backup e a restauração do banco de dados, foi criado um procedimento onde a estrutura e os dados do banco são exportados para um arquivo .</w:t>
      </w:r>
      <w:proofErr w:type="spellStart"/>
      <w:r>
        <w:t>sql</w:t>
      </w:r>
      <w:proofErr w:type="spellEnd"/>
      <w:r>
        <w:t xml:space="preserve"> por meio do comando </w:t>
      </w:r>
      <w:proofErr w:type="spellStart"/>
      <w:r>
        <w:t>pg_dump</w:t>
      </w:r>
      <w:proofErr w:type="spellEnd"/>
      <w:r>
        <w:t xml:space="preserve">. Esse arquivo é </w:t>
      </w:r>
      <w:r>
        <w:lastRenderedPageBreak/>
        <w:t>armazenado em uma pasta específica no projeto, permitindo que o banco de dados possa ser facilmente restaurado em outros ambientes, caso necessário.</w:t>
      </w:r>
    </w:p>
    <w:p w14:paraId="67A85B54" w14:textId="0BE9280B" w:rsidR="009811B3" w:rsidRPr="00407A02" w:rsidRDefault="009811B3" w:rsidP="009811B3">
      <w:r>
        <w:t xml:space="preserve">Na implantação do sistema com Docker </w:t>
      </w:r>
      <w:proofErr w:type="spellStart"/>
      <w:r>
        <w:t>Compose</w:t>
      </w:r>
      <w:proofErr w:type="spellEnd"/>
      <w:r>
        <w:t xml:space="preserve">, foi organizada uma estrutura de contêineres para o banco de dados, </w:t>
      </w:r>
      <w:proofErr w:type="spellStart"/>
      <w:r w:rsidRPr="00B04EC0">
        <w:rPr>
          <w:i/>
        </w:rPr>
        <w:t>backend</w:t>
      </w:r>
      <w:proofErr w:type="spellEnd"/>
      <w:r>
        <w:t xml:space="preserve"> e </w:t>
      </w:r>
      <w:proofErr w:type="spellStart"/>
      <w:r w:rsidRPr="00B04EC0">
        <w:rPr>
          <w:i/>
        </w:rPr>
        <w:t>frontend</w:t>
      </w:r>
      <w:proofErr w:type="spellEnd"/>
      <w:r>
        <w:t xml:space="preserve">, permitindo que todos os serviços interajam de maneira isolada e consistente. Primeiramente, foi criada uma pasta chamada Docker onde o arquivo </w:t>
      </w:r>
      <w:proofErr w:type="spellStart"/>
      <w:r>
        <w:t>docker-compose.yml</w:t>
      </w:r>
      <w:proofErr w:type="spellEnd"/>
      <w:r>
        <w:t xml:space="preserve"> foi configurado. Esse arquivo descreve cada serviço e suas dependências, facilitando a orquestração dos contêineres.</w:t>
      </w:r>
    </w:p>
    <w:p w14:paraId="629A7001" w14:textId="77777777" w:rsidR="00567EC4" w:rsidRPr="00DE0E82" w:rsidRDefault="0052593C" w:rsidP="00C27343">
      <w:pPr>
        <w:pStyle w:val="Ttulo1"/>
        <w:ind w:left="284"/>
        <w:rPr>
          <w:szCs w:val="24"/>
        </w:rPr>
      </w:pPr>
      <w:bookmarkStart w:id="135" w:name="_Toc311676965"/>
      <w:bookmarkStart w:id="136" w:name="_Toc311677333"/>
      <w:bookmarkStart w:id="137" w:name="_Toc182230660"/>
      <w:r w:rsidRPr="00DE0E82">
        <w:rPr>
          <w:szCs w:val="24"/>
        </w:rPr>
        <w:lastRenderedPageBreak/>
        <w:t>CONCLUSÃO</w:t>
      </w:r>
      <w:bookmarkEnd w:id="135"/>
      <w:bookmarkEnd w:id="136"/>
      <w:bookmarkEnd w:id="137"/>
    </w:p>
    <w:p w14:paraId="3F15AB51" w14:textId="1DEAF122" w:rsidR="00F328A6" w:rsidRDefault="00F328A6" w:rsidP="00F328A6">
      <w:pPr>
        <w:ind w:firstLine="567"/>
        <w:rPr>
          <w:bCs/>
          <w:szCs w:val="24"/>
        </w:rPr>
      </w:pPr>
      <w:r>
        <w:rPr>
          <w:bCs/>
          <w:szCs w:val="24"/>
        </w:rPr>
        <w:t xml:space="preserve">Em conclusão, o desenvolvimento do SGED (Sistema de Gestão de Documentos) tem apresentado resultados promissores, confirmando que sua arquitetura e lógica atendem amplamente aos requisitos definidos pela Secretaria de Obras. A estrutura de níveis de acesso e controle de ações assegura que cada usuário realize atividades dentro de seu escopo autorizado, com validação e deliberação tanto no </w:t>
      </w:r>
      <w:proofErr w:type="spellStart"/>
      <w:r>
        <w:rPr>
          <w:bCs/>
          <w:i/>
          <w:iCs/>
          <w:szCs w:val="24"/>
        </w:rPr>
        <w:t>frontend</w:t>
      </w:r>
      <w:proofErr w:type="spellEnd"/>
      <w:r>
        <w:rPr>
          <w:bCs/>
          <w:szCs w:val="24"/>
        </w:rPr>
        <w:t xml:space="preserve"> quanto no </w:t>
      </w:r>
      <w:proofErr w:type="spellStart"/>
      <w:r>
        <w:rPr>
          <w:bCs/>
          <w:i/>
          <w:iCs/>
          <w:szCs w:val="24"/>
        </w:rPr>
        <w:t>backend</w:t>
      </w:r>
      <w:proofErr w:type="spellEnd"/>
      <w:r>
        <w:rPr>
          <w:bCs/>
          <w:szCs w:val="24"/>
        </w:rPr>
        <w:t xml:space="preserve"> do sistema, garantindo segurança contra acessos não autorizados. Essa organização hierárquica facilita a delegação de tarefas, preservando a confidencialidade de informações restritas a determinados níveis, como o de estagiário.</w:t>
      </w:r>
    </w:p>
    <w:p w14:paraId="3D5A2076" w14:textId="77777777" w:rsidR="00F328A6" w:rsidRDefault="00F328A6" w:rsidP="00F328A6">
      <w:pPr>
        <w:ind w:firstLine="567"/>
        <w:rPr>
          <w:color w:val="000000" w:themeColor="text1"/>
          <w:szCs w:val="24"/>
        </w:rPr>
      </w:pPr>
      <w:r>
        <w:rPr>
          <w:szCs w:val="24"/>
        </w:rPr>
        <w:t>Embora nem todas as funcionalidades previstas tenham sido implementadas para a fase de implantação, as principais já estão desenvolvidas compõem o núcleo funcional do sistema, onde to</w:t>
      </w:r>
      <w:r>
        <w:rPr>
          <w:color w:val="000000" w:themeColor="text1"/>
          <w:szCs w:val="24"/>
        </w:rPr>
        <w:t>dos os dados externos são centralizados. Esse núcleo permite a gestão segura de processos e documentos, além do acompanhamento do progresso e do status atual, validando a integridade dos arquivos por meio de um hash SHA-256, que acompanha cada transação com a API.</w:t>
      </w:r>
    </w:p>
    <w:p w14:paraId="459C2722" w14:textId="77777777" w:rsidR="00F328A6" w:rsidRDefault="00F328A6" w:rsidP="00F328A6">
      <w:pPr>
        <w:ind w:firstLine="567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Adicionalmente, o SGED foi projetado para atender às necessidades de longo prazo do cliente, armazenando dados de forma segura e acessível para auditorias ou verificações. Isso garante que o sistema possa ser utilizado de maneira confiável, preservando a integridade e a disponibilidade das informações para consultas por autoridades, se necessário.</w:t>
      </w:r>
    </w:p>
    <w:p w14:paraId="67439B98" w14:textId="436885AC" w:rsidR="00036E22" w:rsidRPr="00DE0E82" w:rsidRDefault="00F328A6" w:rsidP="00F328A6">
      <w:pPr>
        <w:ind w:firstLine="567"/>
        <w:rPr>
          <w:szCs w:val="24"/>
        </w:rPr>
      </w:pPr>
      <w:r>
        <w:rPr>
          <w:color w:val="000000" w:themeColor="text1"/>
          <w:szCs w:val="24"/>
        </w:rPr>
        <w:t xml:space="preserve">Atualmente, o sistema encontra-se em fase de homologação junto à Secretaria de Obras, passando por uma etapa de testes com o cliente para verificar a correta aderência do processo automatizado às necessidades reais dos usuários. Para versões futuras, prevê-se a implementação de um módulo de análise de dados, que permitirá ao usuário </w:t>
      </w:r>
      <w:r>
        <w:rPr>
          <w:szCs w:val="24"/>
        </w:rPr>
        <w:t>obter uma visão abrangente da gestão da secretaria no que diz respeito à aprovação dos processos de obras.</w:t>
      </w:r>
    </w:p>
    <w:p w14:paraId="27B4FC7F" w14:textId="77777777" w:rsidR="00036E22" w:rsidRPr="00DE0E82" w:rsidRDefault="00036E22" w:rsidP="00036E22">
      <w:pPr>
        <w:pStyle w:val="Referncia"/>
        <w:rPr>
          <w:szCs w:val="24"/>
        </w:rPr>
      </w:pPr>
    </w:p>
    <w:p w14:paraId="65476BA7" w14:textId="77777777" w:rsidR="00036E22" w:rsidRPr="00DE0E82" w:rsidRDefault="00036E22" w:rsidP="00036E22">
      <w:pPr>
        <w:pStyle w:val="Referncia"/>
        <w:rPr>
          <w:szCs w:val="24"/>
        </w:rPr>
      </w:pPr>
    </w:p>
    <w:p w14:paraId="7FF9C57F" w14:textId="77777777" w:rsidR="00036E22" w:rsidRPr="00DE0E82" w:rsidRDefault="00036E22" w:rsidP="00036E22">
      <w:pPr>
        <w:pStyle w:val="Referncia"/>
        <w:rPr>
          <w:szCs w:val="24"/>
        </w:rPr>
      </w:pPr>
    </w:p>
    <w:p w14:paraId="2C1AA58E" w14:textId="77777777" w:rsidR="00036E22" w:rsidRPr="00DE0E82" w:rsidRDefault="00036E22" w:rsidP="00036E22">
      <w:pPr>
        <w:pStyle w:val="Referncia"/>
        <w:rPr>
          <w:szCs w:val="24"/>
        </w:rPr>
      </w:pPr>
    </w:p>
    <w:p w14:paraId="154DFB5A" w14:textId="77777777" w:rsidR="00036E22" w:rsidRPr="00DE0E82" w:rsidRDefault="00036E22" w:rsidP="00036E22">
      <w:pPr>
        <w:pStyle w:val="Referncia"/>
        <w:rPr>
          <w:szCs w:val="24"/>
        </w:rPr>
      </w:pPr>
    </w:p>
    <w:p w14:paraId="6BB05919" w14:textId="77777777" w:rsidR="00036E22" w:rsidRPr="00DE0E82" w:rsidRDefault="00036E22" w:rsidP="00036E22">
      <w:pPr>
        <w:pStyle w:val="Referncia"/>
        <w:rPr>
          <w:szCs w:val="24"/>
        </w:rPr>
      </w:pPr>
    </w:p>
    <w:p w14:paraId="67571721" w14:textId="77777777" w:rsidR="00036E22" w:rsidRPr="00DE0E82" w:rsidRDefault="00036E22" w:rsidP="00036E22">
      <w:pPr>
        <w:pStyle w:val="Referncia"/>
        <w:rPr>
          <w:szCs w:val="24"/>
        </w:rPr>
      </w:pPr>
    </w:p>
    <w:p w14:paraId="131F415B" w14:textId="77777777" w:rsidR="00036E22" w:rsidRPr="00DE0E82" w:rsidRDefault="00036E22" w:rsidP="00036E22">
      <w:pPr>
        <w:pStyle w:val="Referncia"/>
        <w:rPr>
          <w:szCs w:val="24"/>
        </w:rPr>
      </w:pPr>
    </w:p>
    <w:p w14:paraId="311AF6E8" w14:textId="77777777" w:rsidR="00036E22" w:rsidRPr="00DE0E82" w:rsidRDefault="00036E22" w:rsidP="00036E22">
      <w:pPr>
        <w:pStyle w:val="Referncia"/>
        <w:rPr>
          <w:szCs w:val="24"/>
        </w:rPr>
      </w:pPr>
    </w:p>
    <w:p w14:paraId="79EB9CAF" w14:textId="77777777" w:rsidR="00AB3C23" w:rsidRPr="00DE0E82" w:rsidRDefault="00AB3C23" w:rsidP="001744DB">
      <w:pPr>
        <w:pStyle w:val="Referncia"/>
        <w:jc w:val="both"/>
        <w:rPr>
          <w:szCs w:val="24"/>
        </w:rPr>
      </w:pPr>
    </w:p>
    <w:p w14:paraId="3786B312" w14:textId="250180B6" w:rsidR="0086757D" w:rsidRDefault="00567EC4" w:rsidP="00426956">
      <w:pPr>
        <w:pStyle w:val="Ttulo1"/>
        <w:ind w:left="426"/>
      </w:pPr>
      <w:bookmarkStart w:id="138" w:name="_Toc311656349"/>
      <w:bookmarkStart w:id="139" w:name="_Toc311656616"/>
      <w:bookmarkStart w:id="140" w:name="_Toc311676966"/>
      <w:bookmarkStart w:id="141" w:name="_Toc311677334"/>
      <w:bookmarkStart w:id="142" w:name="_Toc182230661"/>
      <w:r w:rsidRPr="00DE0E82">
        <w:rPr>
          <w:szCs w:val="24"/>
        </w:rPr>
        <w:lastRenderedPageBreak/>
        <w:t>REFERÊNCIAS</w:t>
      </w:r>
      <w:bookmarkEnd w:id="138"/>
      <w:bookmarkEnd w:id="139"/>
      <w:bookmarkEnd w:id="140"/>
      <w:bookmarkEnd w:id="141"/>
      <w:bookmarkEnd w:id="142"/>
    </w:p>
    <w:p w14:paraId="6B608924" w14:textId="77C4D4CA" w:rsidR="00262AC1" w:rsidRDefault="00262AC1" w:rsidP="00262AC1">
      <w:pPr>
        <w:pStyle w:val="NormalWeb"/>
        <w:jc w:val="left"/>
      </w:pPr>
      <w:r>
        <w:t xml:space="preserve">AMSTEL, Frederick van. </w:t>
      </w:r>
      <w:r>
        <w:rPr>
          <w:rStyle w:val="nfase"/>
        </w:rPr>
        <w:t>Personas e cenários para antecipar o futuro</w:t>
      </w:r>
      <w:r>
        <w:t>. 2007. Disponível em: &lt;</w:t>
      </w:r>
      <w:hyperlink r:id="rId46" w:history="1">
        <w:r w:rsidRPr="00262AC1">
          <w:rPr>
            <w:rStyle w:val="Hyperlink"/>
            <w:color w:val="auto"/>
            <w:u w:val="none"/>
          </w:rPr>
          <w:t>https://www.usabilidoido.com.br/personas_e_cenarios_para_antecipar_o_futuro_.html</w:t>
        </w:r>
      </w:hyperlink>
      <w:r>
        <w:t>&gt;. Acesso em: 26 nov. 2023.</w:t>
      </w:r>
    </w:p>
    <w:p w14:paraId="717A1C7E" w14:textId="77777777" w:rsidR="00262AC1" w:rsidRDefault="00262AC1" w:rsidP="00262AC1">
      <w:pPr>
        <w:pStyle w:val="NormalWeb"/>
        <w:jc w:val="left"/>
      </w:pPr>
      <w:r>
        <w:t xml:space="preserve">ANDERSON, R. </w:t>
      </w:r>
      <w:r>
        <w:rPr>
          <w:rStyle w:val="nfase"/>
        </w:rPr>
        <w:t xml:space="preserve">Security </w:t>
      </w:r>
      <w:proofErr w:type="spellStart"/>
      <w:r>
        <w:rPr>
          <w:rStyle w:val="nfase"/>
        </w:rPr>
        <w:t>Engineering</w:t>
      </w:r>
      <w:proofErr w:type="spellEnd"/>
      <w:r>
        <w:rPr>
          <w:rStyle w:val="nfase"/>
        </w:rPr>
        <w:t xml:space="preserve">: A </w:t>
      </w:r>
      <w:proofErr w:type="spellStart"/>
      <w:r>
        <w:rPr>
          <w:rStyle w:val="nfase"/>
        </w:rPr>
        <w:t>Guide</w:t>
      </w:r>
      <w:proofErr w:type="spellEnd"/>
      <w:r>
        <w:rPr>
          <w:rStyle w:val="nfase"/>
        </w:rPr>
        <w:t xml:space="preserve"> </w:t>
      </w:r>
      <w:proofErr w:type="spellStart"/>
      <w:r>
        <w:rPr>
          <w:rStyle w:val="nfase"/>
        </w:rPr>
        <w:t>to</w:t>
      </w:r>
      <w:proofErr w:type="spellEnd"/>
      <w:r>
        <w:rPr>
          <w:rStyle w:val="nfase"/>
        </w:rPr>
        <w:t xml:space="preserve"> </w:t>
      </w:r>
      <w:proofErr w:type="spellStart"/>
      <w:r>
        <w:rPr>
          <w:rStyle w:val="nfase"/>
        </w:rPr>
        <w:t>Building</w:t>
      </w:r>
      <w:proofErr w:type="spellEnd"/>
      <w:r>
        <w:rPr>
          <w:rStyle w:val="nfase"/>
        </w:rPr>
        <w:t xml:space="preserve"> </w:t>
      </w:r>
      <w:proofErr w:type="spellStart"/>
      <w:r>
        <w:rPr>
          <w:rStyle w:val="nfase"/>
        </w:rPr>
        <w:t>Dependable</w:t>
      </w:r>
      <w:proofErr w:type="spellEnd"/>
      <w:r>
        <w:rPr>
          <w:rStyle w:val="nfase"/>
        </w:rPr>
        <w:t xml:space="preserve"> </w:t>
      </w:r>
      <w:proofErr w:type="spellStart"/>
      <w:r>
        <w:rPr>
          <w:rStyle w:val="nfase"/>
        </w:rPr>
        <w:t>Distributed</w:t>
      </w:r>
      <w:proofErr w:type="spellEnd"/>
      <w:r>
        <w:rPr>
          <w:rStyle w:val="nfase"/>
        </w:rPr>
        <w:t xml:space="preserve"> Systems</w:t>
      </w:r>
      <w:r>
        <w:t xml:space="preserve">. 2. ed. </w:t>
      </w:r>
      <w:proofErr w:type="spellStart"/>
      <w:r>
        <w:t>Wiley</w:t>
      </w:r>
      <w:proofErr w:type="spellEnd"/>
      <w:r>
        <w:t>, 2021.</w:t>
      </w:r>
    </w:p>
    <w:p w14:paraId="74A3F5B2" w14:textId="6C3070EC" w:rsidR="00262AC1" w:rsidRDefault="00262AC1" w:rsidP="00262AC1">
      <w:pPr>
        <w:pStyle w:val="NormalWeb"/>
        <w:jc w:val="left"/>
      </w:pPr>
      <w:r>
        <w:t xml:space="preserve">AWARI. </w:t>
      </w:r>
      <w:r>
        <w:rPr>
          <w:rStyle w:val="nfase"/>
        </w:rPr>
        <w:t xml:space="preserve">Entenda a importância de </w:t>
      </w:r>
      <w:proofErr w:type="spellStart"/>
      <w:r>
        <w:rPr>
          <w:rStyle w:val="nfase"/>
        </w:rPr>
        <w:t>wireframes</w:t>
      </w:r>
      <w:proofErr w:type="spellEnd"/>
      <w:r>
        <w:rPr>
          <w:rStyle w:val="nfase"/>
        </w:rPr>
        <w:t xml:space="preserve"> para UI/UX Design</w:t>
      </w:r>
      <w:r>
        <w:t>. 2022. Disponível em: &lt;https://awari.com.br/entenda-a-importancia-de-wireframes-para-ui-ux-design/?utm_source=blog&amp;utm_campaign=projeto+blog&amp;utm_medium=Entenda%20a%20importância%20e%20wireframes%20para%20UI/UX%20Design&gt;. Acesso em: 27 nov. 2023.</w:t>
      </w:r>
    </w:p>
    <w:p w14:paraId="5115AB78" w14:textId="19BE4013" w:rsidR="00262AC1" w:rsidRDefault="00262AC1" w:rsidP="00262AC1">
      <w:pPr>
        <w:pStyle w:val="NormalWeb"/>
        <w:jc w:val="left"/>
      </w:pPr>
      <w:r>
        <w:t xml:space="preserve">AWS. </w:t>
      </w:r>
      <w:r>
        <w:rPr>
          <w:rStyle w:val="nfase"/>
        </w:rPr>
        <w:t xml:space="preserve">O que é uma API </w:t>
      </w:r>
      <w:proofErr w:type="spellStart"/>
      <w:proofErr w:type="gramStart"/>
      <w:r>
        <w:rPr>
          <w:rStyle w:val="nfase"/>
        </w:rPr>
        <w:t>RESTful</w:t>
      </w:r>
      <w:proofErr w:type="spellEnd"/>
      <w:r>
        <w:rPr>
          <w:rStyle w:val="nfase"/>
        </w:rPr>
        <w:t>?</w:t>
      </w:r>
      <w:r>
        <w:t>.</w:t>
      </w:r>
      <w:proofErr w:type="gramEnd"/>
      <w:r>
        <w:t xml:space="preserve"> </w:t>
      </w:r>
      <w:proofErr w:type="spellStart"/>
      <w:r>
        <w:t>Amazon</w:t>
      </w:r>
      <w:proofErr w:type="spellEnd"/>
      <w:r>
        <w:t xml:space="preserve"> Web Service, 2024. Disponível em: &lt;</w:t>
      </w:r>
      <w:hyperlink r:id="rId47" w:history="1">
        <w:r w:rsidRPr="00262AC1">
          <w:rPr>
            <w:rStyle w:val="Hyperlink"/>
            <w:color w:val="auto"/>
            <w:u w:val="none"/>
          </w:rPr>
          <w:t>https://aws.amazon.com/pt/what-is/restful-api/</w:t>
        </w:r>
      </w:hyperlink>
      <w:r>
        <w:t>&gt;. Acesso em: 20 out. 2024.</w:t>
      </w:r>
    </w:p>
    <w:p w14:paraId="475FF389" w14:textId="0A02F48A" w:rsidR="00262AC1" w:rsidRDefault="00262AC1" w:rsidP="00262AC1">
      <w:pPr>
        <w:pStyle w:val="NormalWeb"/>
        <w:jc w:val="left"/>
      </w:pPr>
      <w:r>
        <w:t xml:space="preserve">AXIOS. </w:t>
      </w:r>
      <w:r>
        <w:rPr>
          <w:rStyle w:val="nfase"/>
        </w:rPr>
        <w:t>Introdução</w:t>
      </w:r>
      <w:r>
        <w:t>. 2024. Disponível em: &lt;</w:t>
      </w:r>
      <w:hyperlink r:id="rId48" w:history="1">
        <w:r w:rsidRPr="00262AC1">
          <w:rPr>
            <w:rStyle w:val="Hyperlink"/>
            <w:color w:val="auto"/>
            <w:u w:val="none"/>
          </w:rPr>
          <w:t>https://axios-http.com/ptbr/docs/intro</w:t>
        </w:r>
      </w:hyperlink>
      <w:r>
        <w:t>&gt;. Acesso em: 07 nov. 2024.</w:t>
      </w:r>
    </w:p>
    <w:p w14:paraId="470E998C" w14:textId="77777777" w:rsidR="00262AC1" w:rsidRDefault="00262AC1" w:rsidP="00262AC1">
      <w:pPr>
        <w:pStyle w:val="NormalWeb"/>
        <w:jc w:val="left"/>
      </w:pPr>
      <w:r>
        <w:t xml:space="preserve">BRADLEY, M. </w:t>
      </w:r>
      <w:r>
        <w:rPr>
          <w:rStyle w:val="nfase"/>
        </w:rPr>
        <w:t xml:space="preserve">JWT </w:t>
      </w:r>
      <w:proofErr w:type="spellStart"/>
      <w:r>
        <w:rPr>
          <w:rStyle w:val="nfase"/>
        </w:rPr>
        <w:t>Handbook</w:t>
      </w:r>
      <w:proofErr w:type="spellEnd"/>
      <w:r>
        <w:t xml:space="preserve">. 1. ed. </w:t>
      </w:r>
      <w:proofErr w:type="spellStart"/>
      <w:r>
        <w:t>O'Reilly</w:t>
      </w:r>
      <w:proofErr w:type="spellEnd"/>
      <w:r>
        <w:t xml:space="preserve"> Media, 2020.</w:t>
      </w:r>
    </w:p>
    <w:p w14:paraId="16257457" w14:textId="7D823567" w:rsidR="00262AC1" w:rsidRDefault="00262AC1" w:rsidP="00262AC1">
      <w:pPr>
        <w:pStyle w:val="NormalWeb"/>
        <w:jc w:val="left"/>
      </w:pPr>
      <w:r>
        <w:t xml:space="preserve">BARBOSA, Tadeu. </w:t>
      </w:r>
      <w:r>
        <w:rPr>
          <w:rStyle w:val="nfase"/>
        </w:rPr>
        <w:t xml:space="preserve">Movendo a lógica de sua aplicação para Services e </w:t>
      </w:r>
      <w:proofErr w:type="spellStart"/>
      <w:r>
        <w:rPr>
          <w:rStyle w:val="nfase"/>
        </w:rPr>
        <w:t>Repositories</w:t>
      </w:r>
      <w:proofErr w:type="spellEnd"/>
      <w:r>
        <w:t>. 2021. Disponível em: &lt;</w:t>
      </w:r>
      <w:hyperlink r:id="rId49" w:history="1">
        <w:r w:rsidRPr="00262AC1">
          <w:rPr>
            <w:rStyle w:val="Hyperlink"/>
            <w:color w:val="auto"/>
            <w:u w:val="none"/>
          </w:rPr>
          <w:t>https://dev.to/tadeubdev/movendo-a-logica-de-sua-aplicacao-para-services-e-repositories-4lee</w:t>
        </w:r>
      </w:hyperlink>
      <w:r>
        <w:t>&gt;. Acesso em: 22 nov. 2024.</w:t>
      </w:r>
    </w:p>
    <w:p w14:paraId="35ECF756" w14:textId="14B902FA" w:rsidR="00262AC1" w:rsidRDefault="00262AC1" w:rsidP="00262AC1">
      <w:pPr>
        <w:pStyle w:val="NormalWeb"/>
        <w:jc w:val="left"/>
      </w:pPr>
      <w:r>
        <w:t xml:space="preserve">COSTA, L. </w:t>
      </w:r>
      <w:r>
        <w:rPr>
          <w:rStyle w:val="nfase"/>
        </w:rPr>
        <w:t>Prefeitura orienta sobre a importância de ter uma construção regularizada</w:t>
      </w:r>
      <w:r>
        <w:t>. 2020. Disponível em: &lt;</w:t>
      </w:r>
      <w:hyperlink r:id="rId50" w:history="1">
        <w:r w:rsidRPr="00262AC1">
          <w:rPr>
            <w:rStyle w:val="Hyperlink"/>
            <w:color w:val="auto"/>
            <w:u w:val="none"/>
          </w:rPr>
          <w:t>https://imperatriz.ma.gov.br/noticias/planejamento/importancia-de-se-ter-uma-construcao-regularizada.html</w:t>
        </w:r>
      </w:hyperlink>
      <w:r>
        <w:t>&gt;. Acesso em: 13 jun. 2024.</w:t>
      </w:r>
    </w:p>
    <w:p w14:paraId="5ED96DE4" w14:textId="1B0D4B78" w:rsidR="00262AC1" w:rsidRDefault="00262AC1" w:rsidP="00262AC1">
      <w:pPr>
        <w:pStyle w:val="NormalWeb"/>
        <w:jc w:val="left"/>
      </w:pPr>
      <w:r>
        <w:t xml:space="preserve">DOCKER. </w:t>
      </w:r>
      <w:r>
        <w:rPr>
          <w:rStyle w:val="nfase"/>
        </w:rPr>
        <w:t>Docker overview</w:t>
      </w:r>
      <w:r>
        <w:t>. Disponível em: &lt;</w:t>
      </w:r>
      <w:hyperlink r:id="rId51" w:history="1">
        <w:r w:rsidRPr="00262AC1">
          <w:rPr>
            <w:rStyle w:val="Hyperlink"/>
            <w:color w:val="auto"/>
            <w:u w:val="none"/>
          </w:rPr>
          <w:t>https://docs.docker.com/get-started/docker-overview/</w:t>
        </w:r>
      </w:hyperlink>
      <w:r w:rsidRPr="00262AC1">
        <w:t xml:space="preserve">&gt;. </w:t>
      </w:r>
      <w:r>
        <w:t>Acesso em: 11 nov. 2024.</w:t>
      </w:r>
    </w:p>
    <w:p w14:paraId="5659A0E3" w14:textId="04F350D3" w:rsidR="00262AC1" w:rsidRDefault="00262AC1" w:rsidP="00262AC1">
      <w:pPr>
        <w:pStyle w:val="NormalWeb"/>
        <w:jc w:val="left"/>
      </w:pPr>
      <w:r>
        <w:t xml:space="preserve">FIGMA. </w:t>
      </w:r>
      <w:proofErr w:type="spellStart"/>
      <w:r>
        <w:rPr>
          <w:rStyle w:val="nfase"/>
        </w:rPr>
        <w:t>Figma</w:t>
      </w:r>
      <w:proofErr w:type="spellEnd"/>
      <w:r>
        <w:rPr>
          <w:rStyle w:val="nfase"/>
        </w:rPr>
        <w:t xml:space="preserve"> Design</w:t>
      </w:r>
      <w:r>
        <w:t>. 2024. Disponível em: &lt;</w:t>
      </w:r>
      <w:hyperlink r:id="rId52" w:history="1">
        <w:r w:rsidRPr="00262AC1">
          <w:rPr>
            <w:rStyle w:val="Hyperlink"/>
            <w:color w:val="auto"/>
            <w:u w:val="none"/>
          </w:rPr>
          <w:t>https://www.figma.com/pt-br/design/</w:t>
        </w:r>
      </w:hyperlink>
      <w:r>
        <w:t>&gt;</w:t>
      </w:r>
      <w:r w:rsidRPr="00262AC1">
        <w:t>.</w:t>
      </w:r>
      <w:r>
        <w:t xml:space="preserve"> Acesso em: 05 nov. 2024.</w:t>
      </w:r>
    </w:p>
    <w:p w14:paraId="477E153B" w14:textId="77777777" w:rsidR="00262AC1" w:rsidRDefault="00262AC1" w:rsidP="00262AC1">
      <w:pPr>
        <w:pStyle w:val="NormalWeb"/>
        <w:jc w:val="left"/>
      </w:pPr>
      <w:r>
        <w:t xml:space="preserve">GARRETT, Jesse James. </w:t>
      </w:r>
      <w:r>
        <w:rPr>
          <w:rStyle w:val="nfase"/>
        </w:rPr>
        <w:t xml:space="preserve">The </w:t>
      </w:r>
      <w:proofErr w:type="spellStart"/>
      <w:r>
        <w:rPr>
          <w:rStyle w:val="nfase"/>
        </w:rPr>
        <w:t>Elements</w:t>
      </w:r>
      <w:proofErr w:type="spellEnd"/>
      <w:r>
        <w:rPr>
          <w:rStyle w:val="nfase"/>
        </w:rPr>
        <w:t xml:space="preserve"> </w:t>
      </w:r>
      <w:proofErr w:type="spellStart"/>
      <w:r>
        <w:rPr>
          <w:rStyle w:val="nfase"/>
        </w:rPr>
        <w:t>of</w:t>
      </w:r>
      <w:proofErr w:type="spellEnd"/>
      <w:r>
        <w:rPr>
          <w:rStyle w:val="nfase"/>
        </w:rPr>
        <w:t xml:space="preserve"> </w:t>
      </w:r>
      <w:proofErr w:type="spellStart"/>
      <w:r>
        <w:rPr>
          <w:rStyle w:val="nfase"/>
        </w:rPr>
        <w:t>User</w:t>
      </w:r>
      <w:proofErr w:type="spellEnd"/>
      <w:r>
        <w:rPr>
          <w:rStyle w:val="nfase"/>
        </w:rPr>
        <w:t xml:space="preserve"> Experience: </w:t>
      </w:r>
      <w:proofErr w:type="spellStart"/>
      <w:r>
        <w:rPr>
          <w:rStyle w:val="nfase"/>
        </w:rPr>
        <w:t>User-Centered</w:t>
      </w:r>
      <w:proofErr w:type="spellEnd"/>
      <w:r>
        <w:rPr>
          <w:rStyle w:val="nfase"/>
        </w:rPr>
        <w:t xml:space="preserve"> Design for </w:t>
      </w:r>
      <w:proofErr w:type="spellStart"/>
      <w:r>
        <w:rPr>
          <w:rStyle w:val="nfase"/>
        </w:rPr>
        <w:t>the</w:t>
      </w:r>
      <w:proofErr w:type="spellEnd"/>
      <w:r>
        <w:rPr>
          <w:rStyle w:val="nfase"/>
        </w:rPr>
        <w:t xml:space="preserve"> Web </w:t>
      </w:r>
      <w:proofErr w:type="spellStart"/>
      <w:r>
        <w:rPr>
          <w:rStyle w:val="nfase"/>
        </w:rPr>
        <w:t>and</w:t>
      </w:r>
      <w:proofErr w:type="spellEnd"/>
      <w:r>
        <w:rPr>
          <w:rStyle w:val="nfase"/>
        </w:rPr>
        <w:t xml:space="preserve"> </w:t>
      </w:r>
      <w:proofErr w:type="spellStart"/>
      <w:r>
        <w:rPr>
          <w:rStyle w:val="nfase"/>
        </w:rPr>
        <w:t>Beyond</w:t>
      </w:r>
      <w:proofErr w:type="spellEnd"/>
      <w:r>
        <w:t xml:space="preserve">. 2. ed. Berkeley: New </w:t>
      </w:r>
      <w:proofErr w:type="spellStart"/>
      <w:r>
        <w:t>Riders</w:t>
      </w:r>
      <w:proofErr w:type="spellEnd"/>
      <w:r>
        <w:t>, 2011.</w:t>
      </w:r>
    </w:p>
    <w:p w14:paraId="4B01606F" w14:textId="5E60B117" w:rsidR="00262AC1" w:rsidRDefault="00262AC1" w:rsidP="00262AC1">
      <w:pPr>
        <w:pStyle w:val="NormalWeb"/>
        <w:jc w:val="left"/>
      </w:pPr>
      <w:proofErr w:type="spellStart"/>
      <w:r>
        <w:t>GestQual</w:t>
      </w:r>
      <w:proofErr w:type="spellEnd"/>
      <w:r>
        <w:t xml:space="preserve">. </w:t>
      </w:r>
      <w:proofErr w:type="spellStart"/>
      <w:r>
        <w:rPr>
          <w:rStyle w:val="nfase"/>
        </w:rPr>
        <w:t>GestQual</w:t>
      </w:r>
      <w:proofErr w:type="spellEnd"/>
      <w:r>
        <w:rPr>
          <w:rStyle w:val="nfase"/>
        </w:rPr>
        <w:t xml:space="preserve"> DOCUMENTOS</w:t>
      </w:r>
      <w:r>
        <w:t>. 2024. Disponível em: &lt;</w:t>
      </w:r>
      <w:hyperlink r:id="rId53" w:history="1">
        <w:r w:rsidRPr="00262AC1">
          <w:rPr>
            <w:rStyle w:val="Hyperlink"/>
            <w:color w:val="auto"/>
            <w:u w:val="none"/>
          </w:rPr>
          <w:t>https://gestqual.com.br/gestqual-documentos-4/</w:t>
        </w:r>
      </w:hyperlink>
      <w:r>
        <w:t>&gt;. Acesso em: 16 jun. 2024.</w:t>
      </w:r>
    </w:p>
    <w:p w14:paraId="0EDD60AA" w14:textId="7362CA95" w:rsidR="00262AC1" w:rsidRDefault="00262AC1" w:rsidP="00262AC1">
      <w:pPr>
        <w:pStyle w:val="NormalWeb"/>
        <w:jc w:val="left"/>
      </w:pPr>
      <w:r>
        <w:t xml:space="preserve">GONÇALVES, Marcelo M. </w:t>
      </w:r>
      <w:r>
        <w:rPr>
          <w:rStyle w:val="nfase"/>
        </w:rPr>
        <w:t>Arquitetura de Software: Estilos e Padrões de Design</w:t>
      </w:r>
      <w:r>
        <w:t>. 2021. Disponível em: &lt;</w:t>
      </w:r>
      <w:hyperlink r:id="rId54" w:history="1">
        <w:r w:rsidRPr="00262AC1">
          <w:rPr>
            <w:rStyle w:val="Hyperlink"/>
            <w:color w:val="auto"/>
            <w:u w:val="none"/>
          </w:rPr>
          <w:t>https://medium.com/@marcelomg21/arquitetura-de-software-estilos-e-padr%C3%B5es-de-design-50d62d684ef2</w:t>
        </w:r>
      </w:hyperlink>
      <w:r>
        <w:t>&gt;. Acesso em: 24 nov. 2023.</w:t>
      </w:r>
    </w:p>
    <w:p w14:paraId="5DD2012B" w14:textId="527DF41E" w:rsidR="00262AC1" w:rsidRDefault="00262AC1" w:rsidP="00262AC1">
      <w:pPr>
        <w:pStyle w:val="NormalWeb"/>
        <w:jc w:val="left"/>
      </w:pPr>
      <w:r>
        <w:t xml:space="preserve">GUEDES, </w:t>
      </w:r>
      <w:proofErr w:type="spellStart"/>
      <w:r>
        <w:t>Gilleanes</w:t>
      </w:r>
      <w:proofErr w:type="spellEnd"/>
      <w:r>
        <w:t xml:space="preserve"> T. A. </w:t>
      </w:r>
      <w:r>
        <w:rPr>
          <w:rStyle w:val="nfase"/>
        </w:rPr>
        <w:t>UML 2: Uma Abordagem prática</w:t>
      </w:r>
      <w:r>
        <w:t xml:space="preserve">. São Paulo: </w:t>
      </w:r>
      <w:proofErr w:type="spellStart"/>
      <w:r>
        <w:t>Novatec</w:t>
      </w:r>
      <w:proofErr w:type="spellEnd"/>
      <w:r>
        <w:t>, 2011.</w:t>
      </w:r>
    </w:p>
    <w:p w14:paraId="450B0188" w14:textId="48CF9E81" w:rsidR="003F2447" w:rsidRDefault="003F2447" w:rsidP="00262AC1">
      <w:pPr>
        <w:pStyle w:val="NormalWeb"/>
        <w:jc w:val="left"/>
      </w:pPr>
      <w:r>
        <w:t xml:space="preserve">IBM. (2021). </w:t>
      </w:r>
      <w:proofErr w:type="spellStart"/>
      <w:r>
        <w:rPr>
          <w:rStyle w:val="nfase"/>
        </w:rPr>
        <w:t>Authentication</w:t>
      </w:r>
      <w:proofErr w:type="spellEnd"/>
      <w:r>
        <w:rPr>
          <w:rStyle w:val="nfase"/>
        </w:rPr>
        <w:t xml:space="preserve"> </w:t>
      </w:r>
      <w:proofErr w:type="spellStart"/>
      <w:r>
        <w:rPr>
          <w:rStyle w:val="nfase"/>
        </w:rPr>
        <w:t>with</w:t>
      </w:r>
      <w:proofErr w:type="spellEnd"/>
      <w:r>
        <w:rPr>
          <w:rStyle w:val="nfase"/>
        </w:rPr>
        <w:t xml:space="preserve"> JSON Web </w:t>
      </w:r>
      <w:proofErr w:type="spellStart"/>
      <w:r>
        <w:rPr>
          <w:rStyle w:val="nfase"/>
        </w:rPr>
        <w:t>Tokens</w:t>
      </w:r>
      <w:proofErr w:type="spellEnd"/>
      <w:r>
        <w:rPr>
          <w:rStyle w:val="nfase"/>
        </w:rPr>
        <w:t xml:space="preserve"> (JWT)</w:t>
      </w:r>
      <w:r>
        <w:t>. Disponível em: &lt;</w:t>
      </w:r>
      <w:hyperlink r:id="rId55" w:history="1">
        <w:r w:rsidRPr="003F2447">
          <w:rPr>
            <w:rStyle w:val="Hyperlink"/>
            <w:color w:val="auto"/>
            <w:u w:val="none"/>
          </w:rPr>
          <w:t>https://www.ibm.com/docs/pt-br/db2/12.1?topic=authentication-json-web-tokens-jwt</w:t>
        </w:r>
      </w:hyperlink>
      <w:r>
        <w:t xml:space="preserve">&gt;. Acesso em: 20 dez. 2024. </w:t>
      </w:r>
    </w:p>
    <w:p w14:paraId="5C83BD4A" w14:textId="46BEFC8F" w:rsidR="00262AC1" w:rsidRDefault="00262AC1" w:rsidP="00262AC1">
      <w:pPr>
        <w:pStyle w:val="NormalWeb"/>
        <w:jc w:val="left"/>
      </w:pPr>
      <w:r>
        <w:lastRenderedPageBreak/>
        <w:t xml:space="preserve">LIMA, João. </w:t>
      </w:r>
      <w:r>
        <w:rPr>
          <w:rStyle w:val="nfase"/>
        </w:rPr>
        <w:t xml:space="preserve">DTO - “Data </w:t>
      </w:r>
      <w:proofErr w:type="spellStart"/>
      <w:r>
        <w:rPr>
          <w:rStyle w:val="nfase"/>
        </w:rPr>
        <w:t>Transfer</w:t>
      </w:r>
      <w:proofErr w:type="spellEnd"/>
      <w:r>
        <w:rPr>
          <w:rStyle w:val="nfase"/>
        </w:rPr>
        <w:t xml:space="preserve"> </w:t>
      </w:r>
      <w:proofErr w:type="spellStart"/>
      <w:r>
        <w:rPr>
          <w:rStyle w:val="nfase"/>
        </w:rPr>
        <w:t>Object</w:t>
      </w:r>
      <w:proofErr w:type="spellEnd"/>
      <w:r>
        <w:rPr>
          <w:rStyle w:val="nfase"/>
        </w:rPr>
        <w:t>”</w:t>
      </w:r>
      <w:r>
        <w:t>. Dio, 2023. Disponível em: &lt;</w:t>
      </w:r>
      <w:hyperlink r:id="rId56" w:history="1">
        <w:r w:rsidRPr="00262AC1">
          <w:rPr>
            <w:rStyle w:val="Hyperlink"/>
            <w:color w:val="auto"/>
            <w:u w:val="none"/>
          </w:rPr>
          <w:t>https://www.dio.me/articles/dto-data-transfer-object</w:t>
        </w:r>
      </w:hyperlink>
      <w:r>
        <w:t>&gt;. Acesso em: 22 nov. 2024.</w:t>
      </w:r>
    </w:p>
    <w:p w14:paraId="4501A496" w14:textId="415F3886" w:rsidR="00262AC1" w:rsidRDefault="00262AC1" w:rsidP="00262AC1">
      <w:pPr>
        <w:pStyle w:val="NormalWeb"/>
        <w:jc w:val="left"/>
      </w:pPr>
      <w:r>
        <w:t xml:space="preserve">LISBOA, </w:t>
      </w:r>
      <w:proofErr w:type="spellStart"/>
      <w:r>
        <w:t>Ândlei</w:t>
      </w:r>
      <w:proofErr w:type="spellEnd"/>
      <w:r>
        <w:t xml:space="preserve">. </w:t>
      </w:r>
      <w:r>
        <w:rPr>
          <w:rStyle w:val="nfase"/>
        </w:rPr>
        <w:t xml:space="preserve">Por que criar </w:t>
      </w:r>
      <w:proofErr w:type="gramStart"/>
      <w:r>
        <w:rPr>
          <w:rStyle w:val="nfase"/>
        </w:rPr>
        <w:t>Personas?</w:t>
      </w:r>
      <w:r>
        <w:t>.</w:t>
      </w:r>
      <w:proofErr w:type="gramEnd"/>
      <w:r>
        <w:t xml:space="preserve"> Disponível em: &lt;</w:t>
      </w:r>
      <w:hyperlink r:id="rId57" w:history="1">
        <w:r w:rsidRPr="00262AC1">
          <w:rPr>
            <w:rStyle w:val="Hyperlink"/>
            <w:color w:val="auto"/>
            <w:u w:val="none"/>
          </w:rPr>
          <w:t>https://brasil.uxdesign.cc/por-que-criar-personas-bc796a1ffc7e</w:t>
        </w:r>
      </w:hyperlink>
      <w:r>
        <w:t>&gt;. Acesso em: 26 nov. 2023.</w:t>
      </w:r>
    </w:p>
    <w:p w14:paraId="6B13ED20" w14:textId="620F6E23" w:rsidR="00262AC1" w:rsidRDefault="00262AC1" w:rsidP="00262AC1">
      <w:pPr>
        <w:pStyle w:val="NormalWeb"/>
        <w:jc w:val="left"/>
      </w:pPr>
      <w:r>
        <w:t xml:space="preserve">LUCIDCHART. </w:t>
      </w:r>
      <w:r>
        <w:rPr>
          <w:rStyle w:val="nfase"/>
        </w:rPr>
        <w:t xml:space="preserve">O que é um diagrama de sequência </w:t>
      </w:r>
      <w:proofErr w:type="gramStart"/>
      <w:r>
        <w:rPr>
          <w:rStyle w:val="nfase"/>
        </w:rPr>
        <w:t>UML?</w:t>
      </w:r>
      <w:r>
        <w:t>.</w:t>
      </w:r>
      <w:proofErr w:type="gramEnd"/>
      <w:r>
        <w:t xml:space="preserve"> Disponível em: &lt;</w:t>
      </w:r>
      <w:hyperlink r:id="rId58" w:history="1">
        <w:r w:rsidRPr="00262AC1">
          <w:rPr>
            <w:rStyle w:val="Hyperlink"/>
            <w:color w:val="auto"/>
            <w:u w:val="none"/>
          </w:rPr>
          <w:t>https://www.lucidchart.com/pages/pt/o-que-e-diagrama-de-sequencia-uml</w:t>
        </w:r>
      </w:hyperlink>
      <w:r>
        <w:t>&gt;. Acesso em: 07 jun. 2024.</w:t>
      </w:r>
    </w:p>
    <w:p w14:paraId="767CCE45" w14:textId="77777777" w:rsidR="00262AC1" w:rsidRDefault="00262AC1" w:rsidP="00262AC1">
      <w:pPr>
        <w:pStyle w:val="NormalWeb"/>
        <w:jc w:val="left"/>
      </w:pPr>
      <w:r>
        <w:t xml:space="preserve">MACORATTI, J. </w:t>
      </w:r>
      <w:proofErr w:type="spellStart"/>
      <w:r>
        <w:rPr>
          <w:rStyle w:val="nfase"/>
        </w:rPr>
        <w:t>Entity</w:t>
      </w:r>
      <w:proofErr w:type="spellEnd"/>
      <w:r>
        <w:rPr>
          <w:rStyle w:val="nfase"/>
        </w:rPr>
        <w:t xml:space="preserve"> Framework Core - Mapeando um Banco de Dados Relacional</w:t>
      </w:r>
      <w:r>
        <w:t xml:space="preserve">. </w:t>
      </w:r>
      <w:proofErr w:type="spellStart"/>
      <w:proofErr w:type="gramStart"/>
      <w:r>
        <w:t>Novatec</w:t>
      </w:r>
      <w:proofErr w:type="spellEnd"/>
      <w:r>
        <w:t xml:space="preserve"> Editora</w:t>
      </w:r>
      <w:proofErr w:type="gramEnd"/>
      <w:r>
        <w:t>, 2019.</w:t>
      </w:r>
    </w:p>
    <w:p w14:paraId="2D0231C4" w14:textId="50650410" w:rsidR="00262AC1" w:rsidRDefault="00262AC1" w:rsidP="00262AC1">
      <w:pPr>
        <w:pStyle w:val="NormalWeb"/>
        <w:jc w:val="left"/>
      </w:pPr>
      <w:r>
        <w:t xml:space="preserve">MAGALHÃES, R. M.; MELLO, L. C. B.; BANDEIRA, R. A. de M. </w:t>
      </w:r>
      <w:r>
        <w:rPr>
          <w:rStyle w:val="nfase"/>
        </w:rPr>
        <w:t>Planejamento e controle de obras civis: estudo de caso múltiplo em construtoras no Rio de Janeiro</w:t>
      </w:r>
      <w:r>
        <w:t>. Gestão &amp; Produção, 25(1), 44-55, 2018. Disponível em: &lt;</w:t>
      </w:r>
      <w:hyperlink r:id="rId59" w:history="1">
        <w:r w:rsidRPr="00262AC1">
          <w:rPr>
            <w:rStyle w:val="Hyperlink"/>
            <w:color w:val="auto"/>
            <w:u w:val="none"/>
          </w:rPr>
          <w:t>http://dx.doi.org/10.1590/0104-530X2079-15</w:t>
        </w:r>
      </w:hyperlink>
      <w:r>
        <w:t>&gt;.</w:t>
      </w:r>
    </w:p>
    <w:p w14:paraId="483BFA0E" w14:textId="77777777" w:rsidR="00262AC1" w:rsidRDefault="00262AC1" w:rsidP="00262AC1">
      <w:pPr>
        <w:pStyle w:val="NormalWeb"/>
        <w:jc w:val="left"/>
      </w:pPr>
      <w:r>
        <w:t xml:space="preserve">MARTIN, Robert C. </w:t>
      </w:r>
      <w:r>
        <w:rPr>
          <w:rStyle w:val="nfase"/>
        </w:rPr>
        <w:t>Arquitetura limpa: o guia do artesão para estrutura e design de software</w:t>
      </w:r>
      <w:r>
        <w:t>. Tradução de Daniel A. Martins. São Paulo: Alta Books, 2019.</w:t>
      </w:r>
    </w:p>
    <w:p w14:paraId="3FF4BA5C" w14:textId="009B093B" w:rsidR="00262AC1" w:rsidRDefault="00262AC1" w:rsidP="00262AC1">
      <w:pPr>
        <w:pStyle w:val="NormalWeb"/>
        <w:jc w:val="left"/>
      </w:pPr>
      <w:r>
        <w:t xml:space="preserve">MICROSOFT. </w:t>
      </w:r>
      <w:r>
        <w:rPr>
          <w:rStyle w:val="nfase"/>
        </w:rPr>
        <w:t xml:space="preserve">Documentação do </w:t>
      </w:r>
      <w:proofErr w:type="spellStart"/>
      <w:r>
        <w:rPr>
          <w:rStyle w:val="nfase"/>
        </w:rPr>
        <w:t>Entity</w:t>
      </w:r>
      <w:proofErr w:type="spellEnd"/>
      <w:r>
        <w:rPr>
          <w:rStyle w:val="nfase"/>
        </w:rPr>
        <w:t xml:space="preserve"> Framework</w:t>
      </w:r>
      <w:r>
        <w:t>. Disponível em: &lt;</w:t>
      </w:r>
      <w:hyperlink r:id="rId60" w:history="1">
        <w:r w:rsidRPr="00262AC1">
          <w:rPr>
            <w:rStyle w:val="Hyperlink"/>
            <w:color w:val="auto"/>
            <w:u w:val="none"/>
          </w:rPr>
          <w:t>https://learn.microsoft.com/pt-br/aspnet/entity-framework</w:t>
        </w:r>
      </w:hyperlink>
      <w:r>
        <w:t>&gt;. Acesso em: 03 out. 2024.</w:t>
      </w:r>
    </w:p>
    <w:p w14:paraId="2A9E3C02" w14:textId="3AF20CFE" w:rsidR="00262AC1" w:rsidRDefault="00262AC1" w:rsidP="00262AC1">
      <w:pPr>
        <w:pStyle w:val="NormalWeb"/>
        <w:jc w:val="left"/>
      </w:pPr>
      <w:r>
        <w:t xml:space="preserve">MICROSOFT. </w:t>
      </w:r>
      <w:r>
        <w:rPr>
          <w:rStyle w:val="nfase"/>
        </w:rPr>
        <w:t xml:space="preserve">Criar </w:t>
      </w:r>
      <w:proofErr w:type="spellStart"/>
      <w:r>
        <w:rPr>
          <w:rStyle w:val="nfase"/>
        </w:rPr>
        <w:t>DTOs</w:t>
      </w:r>
      <w:proofErr w:type="spellEnd"/>
      <w:r>
        <w:rPr>
          <w:rStyle w:val="nfase"/>
        </w:rPr>
        <w:t xml:space="preserve"> (objetos de transferência de dados)</w:t>
      </w:r>
      <w:r>
        <w:t>. 17 julho 2023. Disponível em: &lt;</w:t>
      </w:r>
      <w:hyperlink r:id="rId61" w:history="1">
        <w:r w:rsidRPr="00262AC1">
          <w:rPr>
            <w:rStyle w:val="Hyperlink"/>
            <w:color w:val="auto"/>
            <w:u w:val="none"/>
          </w:rPr>
          <w:t>https://learn.microsoft.com/pt-br/aspnet/web-api/overview/data/using-web-api-with-entity-framework/part-5</w:t>
        </w:r>
      </w:hyperlink>
      <w:r>
        <w:t>&gt;. Acesso em: 03 dez. 2023.</w:t>
      </w:r>
    </w:p>
    <w:p w14:paraId="1370D160" w14:textId="2697A5D8" w:rsidR="00262AC1" w:rsidRDefault="00262AC1" w:rsidP="00262AC1">
      <w:pPr>
        <w:pStyle w:val="NormalWeb"/>
        <w:jc w:val="left"/>
      </w:pPr>
      <w:r>
        <w:t xml:space="preserve">MICROSOFT. </w:t>
      </w:r>
      <w:r>
        <w:rPr>
          <w:rStyle w:val="nfase"/>
        </w:rPr>
        <w:t xml:space="preserve">O que é o Visual </w:t>
      </w:r>
      <w:proofErr w:type="gramStart"/>
      <w:r>
        <w:rPr>
          <w:rStyle w:val="nfase"/>
        </w:rPr>
        <w:t>Studio?</w:t>
      </w:r>
      <w:r>
        <w:t>.</w:t>
      </w:r>
      <w:proofErr w:type="gramEnd"/>
      <w:r>
        <w:t xml:space="preserve"> Disponível em: &lt;</w:t>
      </w:r>
      <w:hyperlink r:id="rId62" w:history="1">
        <w:r w:rsidRPr="00262AC1">
          <w:rPr>
            <w:rStyle w:val="Hyperlink"/>
            <w:color w:val="auto"/>
            <w:u w:val="none"/>
          </w:rPr>
          <w:t>https://learn.microsoft.com/pt-br/visualstudio/get-started/visual-studio-ide?view=vs-2022</w:t>
        </w:r>
      </w:hyperlink>
      <w:r>
        <w:t>&gt;. Acesso em: 03 dez. 2023.</w:t>
      </w:r>
    </w:p>
    <w:p w14:paraId="6A1D0FA3" w14:textId="401245F9" w:rsidR="00262AC1" w:rsidRDefault="00262AC1" w:rsidP="00262AC1">
      <w:pPr>
        <w:pStyle w:val="NormalWeb"/>
        <w:jc w:val="left"/>
      </w:pPr>
      <w:r>
        <w:t xml:space="preserve">MICROSOFT. </w:t>
      </w:r>
      <w:r>
        <w:rPr>
          <w:rStyle w:val="nfase"/>
        </w:rPr>
        <w:t>Um tour pela linguagem C#</w:t>
      </w:r>
      <w:r>
        <w:t>. 15 fevereiro 2023. Disponível em: &lt;</w:t>
      </w:r>
      <w:hyperlink r:id="rId63" w:history="1">
        <w:r w:rsidRPr="00262AC1">
          <w:rPr>
            <w:rStyle w:val="Hyperlink"/>
            <w:color w:val="auto"/>
            <w:u w:val="none"/>
          </w:rPr>
          <w:t>https://learn.microsoft.com/pt-br/dotnet/csharp/tour-of-csharp/</w:t>
        </w:r>
      </w:hyperlink>
      <w:r>
        <w:t>&gt;. Acesso em: 03 dez. 2023.</w:t>
      </w:r>
    </w:p>
    <w:p w14:paraId="77EDD028" w14:textId="1D3544DE" w:rsidR="00262AC1" w:rsidRDefault="00262AC1" w:rsidP="00262AC1">
      <w:pPr>
        <w:pStyle w:val="NormalWeb"/>
        <w:jc w:val="left"/>
      </w:pPr>
      <w:r>
        <w:t xml:space="preserve">MICROSOFT. </w:t>
      </w:r>
      <w:r>
        <w:rPr>
          <w:rStyle w:val="nfase"/>
        </w:rPr>
        <w:t xml:space="preserve">Visual Studio </w:t>
      </w:r>
      <w:proofErr w:type="spellStart"/>
      <w:r>
        <w:rPr>
          <w:rStyle w:val="nfase"/>
        </w:rPr>
        <w:t>Code</w:t>
      </w:r>
      <w:proofErr w:type="spellEnd"/>
      <w:r>
        <w:t>. 2023. Disponível em: &lt;</w:t>
      </w:r>
      <w:hyperlink r:id="rId64" w:anchor="vscode-section" w:history="1">
        <w:r w:rsidRPr="00262AC1">
          <w:rPr>
            <w:rStyle w:val="Hyperlink"/>
            <w:color w:val="auto"/>
            <w:u w:val="none"/>
          </w:rPr>
          <w:t>https://visualstudio.microsoft.com/pt-br/#vscode-section</w:t>
        </w:r>
      </w:hyperlink>
      <w:r>
        <w:t>&gt;. Acesso em: 03 dez. 2023.</w:t>
      </w:r>
    </w:p>
    <w:p w14:paraId="7957769A" w14:textId="2661EDFD" w:rsidR="00262AC1" w:rsidRDefault="00262AC1" w:rsidP="00262AC1">
      <w:pPr>
        <w:pStyle w:val="NormalWeb"/>
        <w:jc w:val="left"/>
      </w:pPr>
      <w:r>
        <w:t xml:space="preserve">MOBUSS. </w:t>
      </w:r>
      <w:r>
        <w:rPr>
          <w:rStyle w:val="nfase"/>
        </w:rPr>
        <w:t>A importância da gestão de documentos no canteiro de obras</w:t>
      </w:r>
      <w:r>
        <w:t>. 2018. Disponível em: &lt;</w:t>
      </w:r>
      <w:hyperlink r:id="rId65" w:anchor=":~:text=A%20gest%C3%A3o%20de%20documentos%20que,empecilhos%20entre%20equipes%20e%20clientes" w:history="1">
        <w:r w:rsidRPr="00262AC1">
          <w:rPr>
            <w:rStyle w:val="Hyperlink"/>
            <w:color w:val="auto"/>
            <w:u w:val="none"/>
          </w:rPr>
          <w:t>https://www.mobussconstrucao.com.br/blog/gestao-de-documentos/#:~:text=A%20gest%C3%A3o%20de%20documentos%20que,empecilhos%20entre%20equipes%20e%20clientes</w:t>
        </w:r>
      </w:hyperlink>
      <w:r>
        <w:t>&gt;. Acesso em: 12 jun. 2024.</w:t>
      </w:r>
    </w:p>
    <w:p w14:paraId="2B6DFDB0" w14:textId="74986404" w:rsidR="00262AC1" w:rsidRDefault="00262AC1" w:rsidP="00262AC1">
      <w:pPr>
        <w:pStyle w:val="NormalWeb"/>
        <w:jc w:val="left"/>
      </w:pPr>
      <w:r>
        <w:t xml:space="preserve">NEVES, V. </w:t>
      </w:r>
      <w:proofErr w:type="spellStart"/>
      <w:r>
        <w:rPr>
          <w:rStyle w:val="nfase"/>
        </w:rPr>
        <w:t>React</w:t>
      </w:r>
      <w:proofErr w:type="spellEnd"/>
      <w:r>
        <w:rPr>
          <w:rStyle w:val="nfase"/>
        </w:rPr>
        <w:t>: o que é, como funciona e um Guia dessa popular ferramenta JS</w:t>
      </w:r>
      <w:r>
        <w:t xml:space="preserve">. 17 janeiro 2023. Disponível em: </w:t>
      </w:r>
      <w:r w:rsidR="00791419">
        <w:t>&lt;</w:t>
      </w:r>
      <w:hyperlink r:id="rId66" w:history="1">
        <w:r w:rsidR="00791419" w:rsidRPr="00791419">
          <w:rPr>
            <w:rStyle w:val="Hyperlink"/>
            <w:color w:val="auto"/>
            <w:u w:val="none"/>
          </w:rPr>
          <w:t>https://www.alura.com.br/artigos/react-js</w:t>
        </w:r>
      </w:hyperlink>
      <w:r w:rsidR="00791419">
        <w:t>&gt;</w:t>
      </w:r>
      <w:r>
        <w:t>. Acesso em: 03 dez. 2023.</w:t>
      </w:r>
    </w:p>
    <w:p w14:paraId="35AA19A3" w14:textId="77777777" w:rsidR="00262AC1" w:rsidRDefault="00262AC1" w:rsidP="00262AC1">
      <w:pPr>
        <w:pStyle w:val="NormalWeb"/>
        <w:jc w:val="left"/>
      </w:pPr>
      <w:r>
        <w:t xml:space="preserve">NIELSEN, Jakob. </w:t>
      </w:r>
      <w:proofErr w:type="spellStart"/>
      <w:r>
        <w:rPr>
          <w:rStyle w:val="nfase"/>
        </w:rPr>
        <w:t>Usability</w:t>
      </w:r>
      <w:proofErr w:type="spellEnd"/>
      <w:r>
        <w:rPr>
          <w:rStyle w:val="nfase"/>
        </w:rPr>
        <w:t xml:space="preserve"> </w:t>
      </w:r>
      <w:proofErr w:type="spellStart"/>
      <w:r>
        <w:rPr>
          <w:rStyle w:val="nfase"/>
        </w:rPr>
        <w:t>Engineering</w:t>
      </w:r>
      <w:proofErr w:type="spellEnd"/>
      <w:r>
        <w:t xml:space="preserve">. San Francisco: Morgan </w:t>
      </w:r>
      <w:proofErr w:type="spellStart"/>
      <w:r>
        <w:t>Kaufmann</w:t>
      </w:r>
      <w:proofErr w:type="spellEnd"/>
      <w:r>
        <w:t>, 1993.</w:t>
      </w:r>
    </w:p>
    <w:p w14:paraId="59A64DBE" w14:textId="1F3E9BE2" w:rsidR="00262AC1" w:rsidRDefault="00262AC1" w:rsidP="00262AC1">
      <w:pPr>
        <w:pStyle w:val="NormalWeb"/>
        <w:jc w:val="left"/>
      </w:pPr>
      <w:r>
        <w:t xml:space="preserve">ORACLE. </w:t>
      </w:r>
      <w:r>
        <w:rPr>
          <w:rStyle w:val="nfase"/>
        </w:rPr>
        <w:t xml:space="preserve">O que é um Banco de </w:t>
      </w:r>
      <w:proofErr w:type="gramStart"/>
      <w:r>
        <w:rPr>
          <w:rStyle w:val="nfase"/>
        </w:rPr>
        <w:t>Dados?</w:t>
      </w:r>
      <w:r>
        <w:t>.</w:t>
      </w:r>
      <w:proofErr w:type="gramEnd"/>
      <w:r>
        <w:t xml:space="preserve"> 2023. Disponível em: </w:t>
      </w:r>
      <w:r w:rsidR="00791419">
        <w:t>&lt;</w:t>
      </w:r>
      <w:hyperlink r:id="rId67" w:history="1">
        <w:r w:rsidR="00791419" w:rsidRPr="00791419">
          <w:rPr>
            <w:rStyle w:val="Hyperlink"/>
            <w:color w:val="auto"/>
            <w:u w:val="none"/>
          </w:rPr>
          <w:t>https://www.oracle.com/br/database/what-is-database/</w:t>
        </w:r>
      </w:hyperlink>
      <w:r w:rsidR="00791419">
        <w:t>&gt;</w:t>
      </w:r>
      <w:r>
        <w:t>. Acesso em: 21 nov. 2023.</w:t>
      </w:r>
    </w:p>
    <w:p w14:paraId="5C014F75" w14:textId="2F3295B6" w:rsidR="00262AC1" w:rsidRDefault="00262AC1" w:rsidP="00262AC1">
      <w:pPr>
        <w:pStyle w:val="NormalWeb"/>
        <w:jc w:val="left"/>
      </w:pPr>
      <w:r>
        <w:lastRenderedPageBreak/>
        <w:t xml:space="preserve">PRADA, Charles. </w:t>
      </w:r>
      <w:r>
        <w:rPr>
          <w:rStyle w:val="nfase"/>
        </w:rPr>
        <w:t>Como preparar a sua empresa para a implantação de sistema: confira os 3 aspectos principais</w:t>
      </w:r>
      <w:r>
        <w:t xml:space="preserve">. </w:t>
      </w:r>
      <w:proofErr w:type="spellStart"/>
      <w:r>
        <w:t>Euax</w:t>
      </w:r>
      <w:proofErr w:type="spellEnd"/>
      <w:r>
        <w:t xml:space="preserve">, 2021. Disponível em: </w:t>
      </w:r>
      <w:r w:rsidR="00791419">
        <w:t>&lt;</w:t>
      </w:r>
      <w:hyperlink r:id="rId68" w:history="1">
        <w:r w:rsidR="00791419" w:rsidRPr="00791419">
          <w:rPr>
            <w:rStyle w:val="Hyperlink"/>
            <w:color w:val="auto"/>
            <w:u w:val="none"/>
          </w:rPr>
          <w:t>https://www.euax.com.br/2021/04/implantacao-de-sistema/</w:t>
        </w:r>
      </w:hyperlink>
      <w:r w:rsidR="00791419">
        <w:t>&gt;</w:t>
      </w:r>
      <w:r>
        <w:t>. Acesso em: 11 nov. 2024.</w:t>
      </w:r>
    </w:p>
    <w:p w14:paraId="395228C0" w14:textId="77777777" w:rsidR="00262AC1" w:rsidRDefault="00262AC1" w:rsidP="00262AC1">
      <w:pPr>
        <w:pStyle w:val="NormalWeb"/>
        <w:jc w:val="left"/>
      </w:pPr>
      <w:r>
        <w:t xml:space="preserve">PRESSMAN, R. S. </w:t>
      </w:r>
      <w:r>
        <w:rPr>
          <w:rStyle w:val="nfase"/>
        </w:rPr>
        <w:t>Engenharia de Software: Uma Abordagem Profissional</w:t>
      </w:r>
      <w:r>
        <w:t xml:space="preserve"> (8ª ed.). AMGH, 2016.</w:t>
      </w:r>
    </w:p>
    <w:p w14:paraId="1FF22126" w14:textId="7317E66C" w:rsidR="00262AC1" w:rsidRDefault="00262AC1" w:rsidP="00262AC1">
      <w:pPr>
        <w:pStyle w:val="NormalWeb"/>
        <w:jc w:val="left"/>
      </w:pPr>
      <w:r>
        <w:t xml:space="preserve">REACT ROUTER. </w:t>
      </w:r>
      <w:proofErr w:type="spellStart"/>
      <w:r>
        <w:rPr>
          <w:rStyle w:val="nfase"/>
        </w:rPr>
        <w:t>Route</w:t>
      </w:r>
      <w:proofErr w:type="spellEnd"/>
      <w:r>
        <w:t xml:space="preserve">. 2024. Disponível em: </w:t>
      </w:r>
      <w:r w:rsidR="00791419">
        <w:t>&lt;</w:t>
      </w:r>
      <w:hyperlink r:id="rId69" w:history="1">
        <w:r w:rsidR="00791419" w:rsidRPr="00791419">
          <w:rPr>
            <w:rStyle w:val="Hyperlink"/>
            <w:color w:val="auto"/>
            <w:u w:val="none"/>
          </w:rPr>
          <w:t>https://reactrouter.com/en/main/route/route</w:t>
        </w:r>
      </w:hyperlink>
      <w:r w:rsidR="00791419">
        <w:t>&gt;</w:t>
      </w:r>
      <w:r>
        <w:t>. Acesso em: 07 nov. 2024.</w:t>
      </w:r>
    </w:p>
    <w:p w14:paraId="26EE68A7" w14:textId="2A25EEB2" w:rsidR="00262AC1" w:rsidRDefault="00262AC1" w:rsidP="00262AC1">
      <w:pPr>
        <w:pStyle w:val="NormalWeb"/>
        <w:jc w:val="left"/>
      </w:pPr>
      <w:r>
        <w:t xml:space="preserve">REACT. </w:t>
      </w:r>
      <w:r>
        <w:rPr>
          <w:rStyle w:val="nfase"/>
        </w:rPr>
        <w:t>Descrevendo a IU</w:t>
      </w:r>
      <w:r>
        <w:t xml:space="preserve">. 2024. Disponível em: </w:t>
      </w:r>
      <w:r w:rsidR="00791419">
        <w:t>&lt;</w:t>
      </w:r>
      <w:hyperlink r:id="rId70" w:history="1">
        <w:r w:rsidR="00791419" w:rsidRPr="00791419">
          <w:rPr>
            <w:rStyle w:val="Hyperlink"/>
            <w:color w:val="auto"/>
            <w:u w:val="none"/>
          </w:rPr>
          <w:t>https://react.dev/learn/describing-the-ui</w:t>
        </w:r>
      </w:hyperlink>
      <w:r w:rsidR="00791419">
        <w:t>&gt;</w:t>
      </w:r>
      <w:r>
        <w:t>. Acesso em: 07 nov. 2024.</w:t>
      </w:r>
    </w:p>
    <w:p w14:paraId="23318AD6" w14:textId="77777777" w:rsidR="00262AC1" w:rsidRDefault="00262AC1" w:rsidP="00262AC1">
      <w:pPr>
        <w:pStyle w:val="NormalWeb"/>
        <w:jc w:val="left"/>
      </w:pPr>
      <w:r>
        <w:t xml:space="preserve">SCHNEIER, B. </w:t>
      </w:r>
      <w:proofErr w:type="spellStart"/>
      <w:r>
        <w:rPr>
          <w:rStyle w:val="nfase"/>
        </w:rPr>
        <w:t>Secrets</w:t>
      </w:r>
      <w:proofErr w:type="spellEnd"/>
      <w:r>
        <w:rPr>
          <w:rStyle w:val="nfase"/>
        </w:rPr>
        <w:t xml:space="preserve"> </w:t>
      </w:r>
      <w:proofErr w:type="spellStart"/>
      <w:r>
        <w:rPr>
          <w:rStyle w:val="nfase"/>
        </w:rPr>
        <w:t>and</w:t>
      </w:r>
      <w:proofErr w:type="spellEnd"/>
      <w:r>
        <w:rPr>
          <w:rStyle w:val="nfase"/>
        </w:rPr>
        <w:t xml:space="preserve"> Lies: Digital Security in a </w:t>
      </w:r>
      <w:proofErr w:type="spellStart"/>
      <w:r>
        <w:rPr>
          <w:rStyle w:val="nfase"/>
        </w:rPr>
        <w:t>Networked</w:t>
      </w:r>
      <w:proofErr w:type="spellEnd"/>
      <w:r>
        <w:rPr>
          <w:rStyle w:val="nfase"/>
        </w:rPr>
        <w:t xml:space="preserve"> World</w:t>
      </w:r>
      <w:r>
        <w:t xml:space="preserve">. </w:t>
      </w:r>
      <w:proofErr w:type="spellStart"/>
      <w:r>
        <w:t>Wiley</w:t>
      </w:r>
      <w:proofErr w:type="spellEnd"/>
      <w:r>
        <w:t>, 2015.</w:t>
      </w:r>
    </w:p>
    <w:p w14:paraId="3EA8081D" w14:textId="77777777" w:rsidR="00262AC1" w:rsidRDefault="00262AC1" w:rsidP="00262AC1">
      <w:pPr>
        <w:pStyle w:val="NormalWeb"/>
        <w:jc w:val="left"/>
      </w:pPr>
      <w:r>
        <w:t xml:space="preserve">SILBERSCHATZ, Abraham. </w:t>
      </w:r>
      <w:r>
        <w:rPr>
          <w:rStyle w:val="nfase"/>
        </w:rPr>
        <w:t>Sistemas de Banco de Dados</w:t>
      </w:r>
      <w:r>
        <w:t>. 6. ed. São Paulo: McGraw-Hill, 2012.</w:t>
      </w:r>
    </w:p>
    <w:p w14:paraId="4F4C083E" w14:textId="7E319150" w:rsidR="00262AC1" w:rsidRDefault="00262AC1" w:rsidP="00262AC1">
      <w:pPr>
        <w:pStyle w:val="NormalWeb"/>
        <w:jc w:val="left"/>
      </w:pPr>
      <w:r>
        <w:t xml:space="preserve">SILVESTRE, G. </w:t>
      </w:r>
      <w:proofErr w:type="spellStart"/>
      <w:r>
        <w:rPr>
          <w:rStyle w:val="nfase"/>
        </w:rPr>
        <w:t>Controller</w:t>
      </w:r>
      <w:proofErr w:type="spellEnd"/>
      <w:r>
        <w:rPr>
          <w:rStyle w:val="nfase"/>
        </w:rPr>
        <w:t xml:space="preserve"> e Service - Uma breve introdução</w:t>
      </w:r>
      <w:r>
        <w:t xml:space="preserve">. Dev.to, 2022. Disponível em: </w:t>
      </w:r>
      <w:r w:rsidR="00791419">
        <w:t>&lt;</w:t>
      </w:r>
      <w:r>
        <w:t>https://dev.to/gabrielhsilvestre/controller-e-service-uma-breve-introducao-49j9</w:t>
      </w:r>
      <w:r w:rsidR="00791419">
        <w:t>&gt;</w:t>
      </w:r>
      <w:r>
        <w:t>. Acesso em: 20 nov. 2024.</w:t>
      </w:r>
    </w:p>
    <w:p w14:paraId="32E505D8" w14:textId="022161F1" w:rsidR="00262AC1" w:rsidRDefault="00262AC1" w:rsidP="00262AC1">
      <w:pPr>
        <w:pStyle w:val="NormalWeb"/>
        <w:jc w:val="left"/>
      </w:pPr>
      <w:r>
        <w:t xml:space="preserve">STEIN, M. </w:t>
      </w:r>
      <w:r>
        <w:rPr>
          <w:rStyle w:val="nfase"/>
        </w:rPr>
        <w:t xml:space="preserve">O que é um DTO (Data </w:t>
      </w:r>
      <w:proofErr w:type="spellStart"/>
      <w:r>
        <w:rPr>
          <w:rStyle w:val="nfase"/>
        </w:rPr>
        <w:t>Transfer</w:t>
      </w:r>
      <w:proofErr w:type="spellEnd"/>
      <w:r>
        <w:rPr>
          <w:rStyle w:val="nfase"/>
        </w:rPr>
        <w:t xml:space="preserve"> </w:t>
      </w:r>
      <w:proofErr w:type="spellStart"/>
      <w:r>
        <w:rPr>
          <w:rStyle w:val="nfase"/>
        </w:rPr>
        <w:t>Object</w:t>
      </w:r>
      <w:proofErr w:type="spellEnd"/>
      <w:proofErr w:type="gramStart"/>
      <w:r>
        <w:rPr>
          <w:rStyle w:val="nfase"/>
        </w:rPr>
        <w:t>)?</w:t>
      </w:r>
      <w:r>
        <w:t>.</w:t>
      </w:r>
      <w:proofErr w:type="gramEnd"/>
      <w:r>
        <w:t xml:space="preserve"> 2024. Disponível em: </w:t>
      </w:r>
      <w:r w:rsidR="00791419">
        <w:t>&lt;</w:t>
      </w:r>
      <w:r>
        <w:t>https://www.marcusmuller.com.br/o-que-e-um-dto-data-transfer-object/</w:t>
      </w:r>
      <w:r w:rsidR="00791419">
        <w:t>&gt;</w:t>
      </w:r>
      <w:r>
        <w:t>. Acesso em: 03 dez. 2023.</w:t>
      </w:r>
    </w:p>
    <w:p w14:paraId="093BBED3" w14:textId="77777777" w:rsidR="0086757D" w:rsidRPr="00610352" w:rsidRDefault="0086757D" w:rsidP="00744444">
      <w:pPr>
        <w:spacing w:line="240" w:lineRule="auto"/>
        <w:ind w:firstLine="0"/>
        <w:jc w:val="left"/>
        <w:rPr>
          <w:color w:val="FF0000"/>
          <w:szCs w:val="24"/>
          <w:lang w:val="en-US"/>
        </w:rPr>
      </w:pPr>
      <w:r w:rsidRPr="00610352">
        <w:rPr>
          <w:color w:val="FF0000"/>
          <w:szCs w:val="24"/>
        </w:rPr>
        <w:t xml:space="preserve">WATRALL, E; SIARTO, J. </w:t>
      </w:r>
      <w:r w:rsidRPr="00610352">
        <w:rPr>
          <w:b/>
          <w:color w:val="FF0000"/>
          <w:szCs w:val="24"/>
        </w:rPr>
        <w:t>Use A Cabeça! Web Design</w:t>
      </w:r>
      <w:r w:rsidRPr="00610352">
        <w:rPr>
          <w:color w:val="FF0000"/>
          <w:szCs w:val="24"/>
        </w:rPr>
        <w:t xml:space="preserve">. Alta Books, 2009. </w:t>
      </w:r>
      <w:r w:rsidRPr="00610352">
        <w:rPr>
          <w:color w:val="FF0000"/>
          <w:szCs w:val="24"/>
        </w:rPr>
        <w:br/>
      </w:r>
      <w:r w:rsidRPr="00610352">
        <w:rPr>
          <w:color w:val="FF0000"/>
          <w:szCs w:val="24"/>
        </w:rPr>
        <w:br/>
        <w:t xml:space="preserve">OLIVEIRA, D. </w:t>
      </w:r>
      <w:r w:rsidRPr="00610352">
        <w:rPr>
          <w:b/>
          <w:color w:val="FF0000"/>
          <w:szCs w:val="24"/>
        </w:rPr>
        <w:t>MER e DER: Definições, Banco de Dados e Exemplos</w:t>
      </w:r>
      <w:r w:rsidRPr="00610352">
        <w:rPr>
          <w:color w:val="FF0000"/>
          <w:szCs w:val="24"/>
        </w:rPr>
        <w:t>. 18 setembro 2023. Disponível:&lt;https://www.alura.com.br/artigos/</w:t>
      </w:r>
      <w:proofErr w:type="spellStart"/>
      <w:r w:rsidRPr="00610352">
        <w:rPr>
          <w:color w:val="FF0000"/>
          <w:szCs w:val="24"/>
        </w:rPr>
        <w:t>mer</w:t>
      </w:r>
      <w:proofErr w:type="spellEnd"/>
      <w:r w:rsidRPr="00610352">
        <w:rPr>
          <w:color w:val="FF0000"/>
          <w:szCs w:val="24"/>
        </w:rPr>
        <w:t>-e-der-</w:t>
      </w:r>
      <w:proofErr w:type="spellStart"/>
      <w:r w:rsidRPr="00610352">
        <w:rPr>
          <w:color w:val="FF0000"/>
          <w:szCs w:val="24"/>
        </w:rPr>
        <w:t>funcoes</w:t>
      </w:r>
      <w:proofErr w:type="spellEnd"/>
      <w:r w:rsidRPr="00610352">
        <w:rPr>
          <w:color w:val="FF0000"/>
          <w:szCs w:val="24"/>
        </w:rPr>
        <w:t xml:space="preserve">&gt;. </w:t>
      </w:r>
      <w:proofErr w:type="spellStart"/>
      <w:r w:rsidRPr="00610352">
        <w:rPr>
          <w:color w:val="FF0000"/>
          <w:szCs w:val="24"/>
          <w:lang w:val="en-US"/>
        </w:rPr>
        <w:t>Acesso</w:t>
      </w:r>
      <w:proofErr w:type="spellEnd"/>
      <w:r w:rsidRPr="00610352">
        <w:rPr>
          <w:color w:val="FF0000"/>
          <w:szCs w:val="24"/>
          <w:lang w:val="en-US"/>
        </w:rPr>
        <w:t xml:space="preserve"> </w:t>
      </w:r>
      <w:proofErr w:type="spellStart"/>
      <w:r w:rsidRPr="00610352">
        <w:rPr>
          <w:color w:val="FF0000"/>
          <w:szCs w:val="24"/>
          <w:lang w:val="en-US"/>
        </w:rPr>
        <w:t>em</w:t>
      </w:r>
      <w:proofErr w:type="spellEnd"/>
      <w:r w:rsidRPr="00610352">
        <w:rPr>
          <w:color w:val="FF0000"/>
          <w:szCs w:val="24"/>
          <w:lang w:val="en-US"/>
        </w:rPr>
        <w:t xml:space="preserve">: 21 </w:t>
      </w:r>
      <w:proofErr w:type="spellStart"/>
      <w:r w:rsidRPr="00610352">
        <w:rPr>
          <w:color w:val="FF0000"/>
          <w:szCs w:val="24"/>
          <w:lang w:val="en-US"/>
        </w:rPr>
        <w:t>nov.</w:t>
      </w:r>
      <w:proofErr w:type="spellEnd"/>
      <w:r w:rsidRPr="00610352">
        <w:rPr>
          <w:color w:val="FF0000"/>
          <w:szCs w:val="24"/>
          <w:lang w:val="en-US"/>
        </w:rPr>
        <w:t xml:space="preserve"> 2023.</w:t>
      </w:r>
    </w:p>
    <w:p w14:paraId="54144FA9" w14:textId="77777777" w:rsidR="0086757D" w:rsidRPr="00610352" w:rsidRDefault="0086757D" w:rsidP="00887199">
      <w:pPr>
        <w:spacing w:line="240" w:lineRule="auto"/>
        <w:ind w:firstLine="0"/>
        <w:jc w:val="left"/>
        <w:rPr>
          <w:color w:val="FF0000"/>
        </w:rPr>
      </w:pPr>
      <w:r w:rsidRPr="00610352">
        <w:rPr>
          <w:color w:val="FF0000"/>
          <w:lang w:val="en-US"/>
        </w:rPr>
        <w:br/>
        <w:t xml:space="preserve">WILLIAMS, J. </w:t>
      </w:r>
      <w:r w:rsidRPr="00610352">
        <w:rPr>
          <w:rStyle w:val="nfase"/>
          <w:b/>
          <w:color w:val="FF0000"/>
          <w:lang w:val="en-US"/>
        </w:rPr>
        <w:t>Web Security for Developers</w:t>
      </w:r>
      <w:r w:rsidRPr="00610352">
        <w:rPr>
          <w:color w:val="FF0000"/>
          <w:lang w:val="en-US"/>
        </w:rPr>
        <w:t xml:space="preserve">. 2. ed. </w:t>
      </w:r>
      <w:proofErr w:type="spellStart"/>
      <w:r w:rsidRPr="00610352">
        <w:rPr>
          <w:color w:val="FF0000"/>
        </w:rPr>
        <w:t>O'Reilly</w:t>
      </w:r>
      <w:proofErr w:type="spellEnd"/>
      <w:r w:rsidRPr="00610352">
        <w:rPr>
          <w:color w:val="FF0000"/>
        </w:rPr>
        <w:t xml:space="preserve"> Media, 2018.</w:t>
      </w:r>
    </w:p>
    <w:p w14:paraId="49EA0E6E" w14:textId="3338788A" w:rsidR="00056F10" w:rsidRDefault="00056F10" w:rsidP="00F328A6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</w:p>
    <w:p w14:paraId="18751329" w14:textId="77777777" w:rsidR="00056F10" w:rsidRPr="00F328A6" w:rsidRDefault="00056F10" w:rsidP="00F328A6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</w:p>
    <w:sectPr w:rsidR="00056F10" w:rsidRPr="00F328A6" w:rsidSect="00686AE9">
      <w:headerReference w:type="default" r:id="rId71"/>
      <w:headerReference w:type="first" r:id="rId72"/>
      <w:pgSz w:w="11907" w:h="16840" w:code="9"/>
      <w:pgMar w:top="1418" w:right="1134" w:bottom="1134" w:left="1701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49F63D6" w14:textId="77777777" w:rsidR="004B0669" w:rsidRDefault="004B0669">
      <w:r>
        <w:separator/>
      </w:r>
    </w:p>
  </w:endnote>
  <w:endnote w:type="continuationSeparator" w:id="0">
    <w:p w14:paraId="4183896D" w14:textId="77777777" w:rsidR="004B0669" w:rsidRDefault="004B06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BED2FA5" w14:textId="77777777" w:rsidR="004B0669" w:rsidRDefault="004B0669">
      <w:r>
        <w:separator/>
      </w:r>
    </w:p>
  </w:footnote>
  <w:footnote w:type="continuationSeparator" w:id="0">
    <w:p w14:paraId="0E61DB09" w14:textId="77777777" w:rsidR="004B0669" w:rsidRDefault="004B066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428920456"/>
      <w:docPartObj>
        <w:docPartGallery w:val="Page Numbers (Top of Page)"/>
        <w:docPartUnique/>
      </w:docPartObj>
    </w:sdtPr>
    <w:sdtEndPr>
      <w:rPr>
        <w:color w:val="FFFFFF" w:themeColor="background1"/>
      </w:rPr>
    </w:sdtEndPr>
    <w:sdtContent>
      <w:p w14:paraId="465DB727" w14:textId="2DC2F09E" w:rsidR="0081667D" w:rsidRPr="00686AE9" w:rsidRDefault="0081667D">
        <w:pPr>
          <w:pStyle w:val="Cabealho"/>
          <w:jc w:val="right"/>
          <w:rPr>
            <w:color w:val="FFFFFF" w:themeColor="background1"/>
          </w:rPr>
        </w:pPr>
        <w:r w:rsidRPr="00686AE9">
          <w:rPr>
            <w:color w:val="FFFFFF" w:themeColor="background1"/>
          </w:rPr>
          <w:fldChar w:fldCharType="begin"/>
        </w:r>
        <w:r w:rsidRPr="00686AE9">
          <w:rPr>
            <w:color w:val="FFFFFF" w:themeColor="background1"/>
          </w:rPr>
          <w:instrText>PAGE   \* MERGEFORMAT</w:instrText>
        </w:r>
        <w:r w:rsidRPr="00686AE9">
          <w:rPr>
            <w:color w:val="FFFFFF" w:themeColor="background1"/>
          </w:rPr>
          <w:fldChar w:fldCharType="separate"/>
        </w:r>
        <w:r w:rsidRPr="00686AE9">
          <w:rPr>
            <w:color w:val="FFFFFF" w:themeColor="background1"/>
          </w:rPr>
          <w:t>2</w:t>
        </w:r>
        <w:r w:rsidRPr="00686AE9">
          <w:rPr>
            <w:color w:val="FFFFFF" w:themeColor="background1"/>
          </w:rPr>
          <w:fldChar w:fldCharType="end"/>
        </w:r>
      </w:p>
    </w:sdtContent>
  </w:sdt>
  <w:p w14:paraId="501F130B" w14:textId="77777777" w:rsidR="0081667D" w:rsidRDefault="0081667D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66848"/>
      <w:docPartObj>
        <w:docPartGallery w:val="Page Numbers (Top of Page)"/>
        <w:docPartUnique/>
      </w:docPartObj>
    </w:sdtPr>
    <w:sdtEndPr>
      <w:rPr>
        <w:sz w:val="22"/>
      </w:rPr>
    </w:sdtEndPr>
    <w:sdtContent>
      <w:p w14:paraId="5A5925FD" w14:textId="77777777" w:rsidR="0081667D" w:rsidRPr="00CB3577" w:rsidRDefault="0081667D">
        <w:pPr>
          <w:pStyle w:val="Cabealho"/>
          <w:jc w:val="right"/>
          <w:rPr>
            <w:sz w:val="22"/>
          </w:rPr>
        </w:pPr>
        <w:r w:rsidRPr="00CB3577">
          <w:rPr>
            <w:sz w:val="22"/>
          </w:rPr>
          <w:fldChar w:fldCharType="begin"/>
        </w:r>
        <w:r w:rsidRPr="00CB3577">
          <w:rPr>
            <w:sz w:val="22"/>
          </w:rPr>
          <w:instrText xml:space="preserve"> PAGE   \* MERGEFORMAT </w:instrText>
        </w:r>
        <w:r w:rsidRPr="00CB3577">
          <w:rPr>
            <w:sz w:val="22"/>
          </w:rPr>
          <w:fldChar w:fldCharType="separate"/>
        </w:r>
        <w:r>
          <w:rPr>
            <w:noProof/>
            <w:sz w:val="22"/>
          </w:rPr>
          <w:t>5</w:t>
        </w:r>
        <w:r w:rsidRPr="00CB3577">
          <w:rPr>
            <w:sz w:val="22"/>
          </w:rPr>
          <w:fldChar w:fldCharType="end"/>
        </w:r>
      </w:p>
    </w:sdtContent>
  </w:sdt>
  <w:p w14:paraId="2913471C" w14:textId="77777777" w:rsidR="0081667D" w:rsidRDefault="0081667D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7E0ED6" w14:textId="77777777" w:rsidR="0081667D" w:rsidRPr="00686AE9" w:rsidRDefault="0081667D">
    <w:pPr>
      <w:pStyle w:val="Cabealho"/>
      <w:jc w:val="right"/>
      <w:rPr>
        <w:color w:val="000000" w:themeColor="text1"/>
      </w:rPr>
    </w:pPr>
    <w:r w:rsidRPr="00686AE9">
      <w:rPr>
        <w:color w:val="000000" w:themeColor="text1"/>
      </w:rPr>
      <w:fldChar w:fldCharType="begin"/>
    </w:r>
    <w:r w:rsidRPr="00686AE9">
      <w:rPr>
        <w:color w:val="000000" w:themeColor="text1"/>
      </w:rPr>
      <w:instrText>PAGE   \* MERGEFORMAT</w:instrText>
    </w:r>
    <w:r w:rsidRPr="00686AE9">
      <w:rPr>
        <w:color w:val="000000" w:themeColor="text1"/>
      </w:rPr>
      <w:fldChar w:fldCharType="separate"/>
    </w:r>
    <w:r w:rsidRPr="00686AE9">
      <w:rPr>
        <w:noProof/>
        <w:color w:val="000000" w:themeColor="text1"/>
      </w:rPr>
      <w:t>3</w:t>
    </w:r>
    <w:r w:rsidRPr="00686AE9">
      <w:rPr>
        <w:color w:val="000000" w:themeColor="text1"/>
      </w:rPr>
      <w:fldChar w:fldCharType="end"/>
    </w:r>
  </w:p>
  <w:p w14:paraId="470C0507" w14:textId="77777777" w:rsidR="0081667D" w:rsidRDefault="0081667D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1"/>
    <w:multiLevelType w:val="singleLevel"/>
    <w:tmpl w:val="908E1F92"/>
    <w:lvl w:ilvl="0">
      <w:start w:val="1"/>
      <w:numFmt w:val="bullet"/>
      <w:pStyle w:val="Commarcadores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1" w15:restartNumberingAfterBreak="0">
    <w:nsid w:val="0326022B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719786E"/>
    <w:multiLevelType w:val="hybridMultilevel"/>
    <w:tmpl w:val="428A10E6"/>
    <w:lvl w:ilvl="0" w:tplc="0E506360">
      <w:start w:val="1"/>
      <w:numFmt w:val="decimal"/>
      <w:pStyle w:val="Ttulo1"/>
      <w:lvlText w:val="%1"/>
      <w:lvlJc w:val="left"/>
      <w:pPr>
        <w:ind w:left="717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DE7EE7"/>
    <w:multiLevelType w:val="multilevel"/>
    <w:tmpl w:val="0AEA03B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1080"/>
        </w:tabs>
        <w:ind w:left="504" w:hanging="504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4" w15:restartNumberingAfterBreak="0">
    <w:nsid w:val="15C01B04"/>
    <w:multiLevelType w:val="singleLevel"/>
    <w:tmpl w:val="468E3820"/>
    <w:lvl w:ilvl="0">
      <w:start w:val="1"/>
      <w:numFmt w:val="bullet"/>
      <w:pStyle w:val="Item1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" w15:restartNumberingAfterBreak="0">
    <w:nsid w:val="21765FF1"/>
    <w:multiLevelType w:val="multilevel"/>
    <w:tmpl w:val="0D56ED1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2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6" w15:restartNumberingAfterBreak="0">
    <w:nsid w:val="23702EAD"/>
    <w:multiLevelType w:val="multilevel"/>
    <w:tmpl w:val="8FB20E3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Restart w:val="0"/>
      <w:lvlText w:val="%1.%2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7" w15:restartNumberingAfterBreak="0">
    <w:nsid w:val="2E2621CF"/>
    <w:multiLevelType w:val="multilevel"/>
    <w:tmpl w:val="4A621D9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tabs>
          <w:tab w:val="num" w:pos="3273"/>
        </w:tabs>
        <w:ind w:left="2985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8" w15:restartNumberingAfterBreak="0">
    <w:nsid w:val="31014202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3C558CC"/>
    <w:multiLevelType w:val="hybridMultilevel"/>
    <w:tmpl w:val="A8DCA5A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DA4728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4EB549D4"/>
    <w:multiLevelType w:val="singleLevel"/>
    <w:tmpl w:val="AE72E796"/>
    <w:lvl w:ilvl="0">
      <w:start w:val="1"/>
      <w:numFmt w:val="decimal"/>
      <w:pStyle w:val="Itemnumerado1"/>
      <w:lvlText w:val="%1."/>
      <w:lvlJc w:val="left"/>
      <w:pPr>
        <w:tabs>
          <w:tab w:val="num" w:pos="1559"/>
        </w:tabs>
        <w:ind w:left="1559" w:hanging="850"/>
      </w:pPr>
    </w:lvl>
  </w:abstractNum>
  <w:abstractNum w:abstractNumId="12" w15:restartNumberingAfterBreak="0">
    <w:nsid w:val="52C22870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6378329B"/>
    <w:multiLevelType w:val="multilevel"/>
    <w:tmpl w:val="4984A18C"/>
    <w:numStyleLink w:val="Estilo1"/>
  </w:abstractNum>
  <w:abstractNum w:abstractNumId="14" w15:restartNumberingAfterBreak="0">
    <w:nsid w:val="662A14CF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6BA56AA1"/>
    <w:multiLevelType w:val="multilevel"/>
    <w:tmpl w:val="4984A18C"/>
    <w:styleLink w:val="Estilo1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273"/>
        </w:tabs>
        <w:ind w:left="2985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6" w15:restartNumberingAfterBreak="0">
    <w:nsid w:val="6DF6499A"/>
    <w:multiLevelType w:val="multilevel"/>
    <w:tmpl w:val="BA2CC1C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17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3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91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0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6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8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39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56" w:hanging="1800"/>
      </w:pPr>
      <w:rPr>
        <w:rFonts w:hint="default"/>
      </w:rPr>
    </w:lvl>
  </w:abstractNum>
  <w:abstractNum w:abstractNumId="17" w15:restartNumberingAfterBreak="0">
    <w:nsid w:val="6F990F8D"/>
    <w:multiLevelType w:val="hybridMultilevel"/>
    <w:tmpl w:val="94B2DBCA"/>
    <w:lvl w:ilvl="0" w:tplc="811EF10A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8E6435F8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C666E78E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CC02E876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B3707F26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6532AFB6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6DFAA3A6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AFC47F54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15EAF2CE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8" w15:restartNumberingAfterBreak="0">
    <w:nsid w:val="71E07315"/>
    <w:multiLevelType w:val="hybridMultilevel"/>
    <w:tmpl w:val="63F068E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731C505A"/>
    <w:multiLevelType w:val="singleLevel"/>
    <w:tmpl w:val="7CD8DA54"/>
    <w:lvl w:ilvl="0">
      <w:start w:val="1"/>
      <w:numFmt w:val="bullet"/>
      <w:pStyle w:val="Item2"/>
      <w:lvlText w:val="-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</w:rPr>
    </w:lvl>
  </w:abstractNum>
  <w:abstractNum w:abstractNumId="20" w15:restartNumberingAfterBreak="0">
    <w:nsid w:val="7446026E"/>
    <w:multiLevelType w:val="multilevel"/>
    <w:tmpl w:val="9A728C7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Restart w:val="0"/>
      <w:lvlText w:val="%1.%2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1" w15:restartNumberingAfterBreak="0">
    <w:nsid w:val="7A4503D0"/>
    <w:multiLevelType w:val="singleLevel"/>
    <w:tmpl w:val="38825444"/>
    <w:lvl w:ilvl="0">
      <w:start w:val="1"/>
      <w:numFmt w:val="decimal"/>
      <w:pStyle w:val="Itemnumerado2"/>
      <w:lvlText w:val="%1."/>
      <w:lvlJc w:val="left"/>
      <w:pPr>
        <w:tabs>
          <w:tab w:val="num" w:pos="1559"/>
        </w:tabs>
        <w:ind w:left="1559" w:hanging="425"/>
      </w:pPr>
    </w:lvl>
  </w:abstractNum>
  <w:abstractNum w:abstractNumId="22" w15:restartNumberingAfterBreak="0">
    <w:nsid w:val="7C3C622C"/>
    <w:multiLevelType w:val="multilevel"/>
    <w:tmpl w:val="4462F070"/>
    <w:lvl w:ilvl="0">
      <w:start w:val="1"/>
      <w:numFmt w:val="decimal"/>
      <w:lvlText w:val="%1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720" w:firstLine="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440" w:firstLine="0"/>
      </w:pPr>
    </w:lvl>
    <w:lvl w:ilvl="3">
      <w:start w:val="1"/>
      <w:numFmt w:val="lowerLetter"/>
      <w:lvlText w:val="%4)"/>
      <w:lvlJc w:val="left"/>
      <w:pPr>
        <w:tabs>
          <w:tab w:val="num" w:pos="2520"/>
        </w:tabs>
        <w:ind w:left="2160" w:firstLine="0"/>
      </w:pPr>
    </w:lvl>
    <w:lvl w:ilvl="4">
      <w:start w:val="1"/>
      <w:numFmt w:val="decimal"/>
      <w:lvlText w:val="(%5)"/>
      <w:lvlJc w:val="left"/>
      <w:pPr>
        <w:tabs>
          <w:tab w:val="num" w:pos="3240"/>
        </w:tabs>
        <w:ind w:left="2880" w:firstLine="0"/>
      </w:pPr>
    </w:lvl>
    <w:lvl w:ilvl="5">
      <w:start w:val="1"/>
      <w:numFmt w:val="lowerLetter"/>
      <w:pStyle w:val="Ttulo6"/>
      <w:lvlText w:val="(%6)"/>
      <w:lvlJc w:val="left"/>
      <w:pPr>
        <w:tabs>
          <w:tab w:val="num" w:pos="3960"/>
        </w:tabs>
        <w:ind w:left="3600" w:firstLine="0"/>
      </w:pPr>
    </w:lvl>
    <w:lvl w:ilvl="6">
      <w:start w:val="1"/>
      <w:numFmt w:val="lowerRoman"/>
      <w:pStyle w:val="Ttulo7"/>
      <w:lvlText w:val="(%7)"/>
      <w:lvlJc w:val="left"/>
      <w:pPr>
        <w:tabs>
          <w:tab w:val="num" w:pos="4680"/>
        </w:tabs>
        <w:ind w:left="4320" w:firstLine="0"/>
      </w:pPr>
    </w:lvl>
    <w:lvl w:ilvl="7">
      <w:start w:val="1"/>
      <w:numFmt w:val="lowerLetter"/>
      <w:pStyle w:val="Ttulo8"/>
      <w:lvlText w:val="(%8)"/>
      <w:lvlJc w:val="left"/>
      <w:pPr>
        <w:tabs>
          <w:tab w:val="num" w:pos="5400"/>
        </w:tabs>
        <w:ind w:left="5040" w:firstLine="0"/>
      </w:pPr>
    </w:lvl>
    <w:lvl w:ilvl="8">
      <w:start w:val="1"/>
      <w:numFmt w:val="lowerRoman"/>
      <w:pStyle w:val="Ttulo9"/>
      <w:lvlText w:val="(%9)"/>
      <w:lvlJc w:val="left"/>
      <w:pPr>
        <w:tabs>
          <w:tab w:val="num" w:pos="6120"/>
        </w:tabs>
        <w:ind w:left="5760" w:firstLine="0"/>
      </w:pPr>
    </w:lvl>
  </w:abstractNum>
  <w:num w:numId="1">
    <w:abstractNumId w:val="22"/>
  </w:num>
  <w:num w:numId="2">
    <w:abstractNumId w:val="5"/>
  </w:num>
  <w:num w:numId="3">
    <w:abstractNumId w:val="4"/>
  </w:num>
  <w:num w:numId="4">
    <w:abstractNumId w:val="19"/>
  </w:num>
  <w:num w:numId="5">
    <w:abstractNumId w:val="11"/>
  </w:num>
  <w:num w:numId="6">
    <w:abstractNumId w:val="21"/>
  </w:num>
  <w:num w:numId="7">
    <w:abstractNumId w:val="2"/>
  </w:num>
  <w:num w:numId="8">
    <w:abstractNumId w:val="15"/>
  </w:num>
  <w:num w:numId="9">
    <w:abstractNumId w:val="5"/>
    <w:lvlOverride w:ilvl="0">
      <w:lvl w:ilvl="0">
        <w:start w:val="1"/>
        <w:numFmt w:val="decimal"/>
        <w:lvlText w:val="%1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"/>
        <w:lvlJc w:val="left"/>
        <w:pPr>
          <w:tabs>
            <w:tab w:val="num" w:pos="1931"/>
          </w:tabs>
          <w:ind w:left="1355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tabs>
            <w:tab w:val="num" w:pos="2520"/>
          </w:tabs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tabs>
            <w:tab w:val="num" w:pos="2880"/>
          </w:tabs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3960"/>
          </w:tabs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3600"/>
          </w:tabs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4320"/>
          </w:tabs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4680"/>
          </w:tabs>
          <w:ind w:left="4320" w:hanging="1440"/>
        </w:pPr>
        <w:rPr>
          <w:rFonts w:hint="default"/>
        </w:rPr>
      </w:lvl>
    </w:lvlOverride>
  </w:num>
  <w:num w:numId="10">
    <w:abstractNumId w:val="0"/>
  </w:num>
  <w:num w:numId="11">
    <w:abstractNumId w:val="5"/>
  </w:num>
  <w:num w:numId="12">
    <w:abstractNumId w:val="7"/>
  </w:num>
  <w:num w:numId="13">
    <w:abstractNumId w:val="13"/>
  </w:num>
  <w:num w:numId="14">
    <w:abstractNumId w:val="6"/>
  </w:num>
  <w:num w:numId="15">
    <w:abstractNumId w:val="3"/>
  </w:num>
  <w:num w:numId="16">
    <w:abstractNumId w:val="20"/>
  </w:num>
  <w:num w:numId="17">
    <w:abstractNumId w:val="17"/>
  </w:num>
  <w:num w:numId="18">
    <w:abstractNumId w:val="9"/>
  </w:num>
  <w:num w:numId="19">
    <w:abstractNumId w:val="16"/>
  </w:num>
  <w:num w:numId="20">
    <w:abstractNumId w:val="2"/>
  </w:num>
  <w:num w:numId="21">
    <w:abstractNumId w:val="2"/>
  </w:num>
  <w:num w:numId="22">
    <w:abstractNumId w:val="2"/>
  </w:num>
  <w:num w:numId="23">
    <w:abstractNumId w:val="3"/>
    <w:lvlOverride w:ilvl="0">
      <w:startOverride w:val="3"/>
    </w:lvlOverride>
    <w:lvlOverride w:ilvl="1">
      <w:startOverride w:val="1"/>
    </w:lvlOverride>
  </w:num>
  <w:num w:numId="24">
    <w:abstractNumId w:val="3"/>
  </w:num>
  <w:num w:numId="25">
    <w:abstractNumId w:val="3"/>
  </w:num>
  <w:num w:numId="26">
    <w:abstractNumId w:val="3"/>
  </w:num>
  <w:num w:numId="27">
    <w:abstractNumId w:val="3"/>
  </w:num>
  <w:num w:numId="28">
    <w:abstractNumId w:val="2"/>
  </w:num>
  <w:num w:numId="29">
    <w:abstractNumId w:val="2"/>
    <w:lvlOverride w:ilvl="0">
      <w:startOverride w:val="1"/>
    </w:lvlOverride>
  </w:num>
  <w:num w:numId="30">
    <w:abstractNumId w:val="3"/>
  </w:num>
  <w:num w:numId="31">
    <w:abstractNumId w:val="3"/>
  </w:num>
  <w:num w:numId="32">
    <w:abstractNumId w:val="3"/>
  </w:num>
  <w:num w:numId="33">
    <w:abstractNumId w:val="2"/>
  </w:num>
  <w:num w:numId="34">
    <w:abstractNumId w:val="2"/>
  </w:num>
  <w:num w:numId="35">
    <w:abstractNumId w:val="3"/>
  </w:num>
  <w:num w:numId="36">
    <w:abstractNumId w:val="10"/>
  </w:num>
  <w:num w:numId="37">
    <w:abstractNumId w:val="18"/>
  </w:num>
  <w:num w:numId="38">
    <w:abstractNumId w:val="12"/>
  </w:num>
  <w:num w:numId="39">
    <w:abstractNumId w:val="8"/>
  </w:num>
  <w:num w:numId="40">
    <w:abstractNumId w:val="1"/>
  </w:num>
  <w:num w:numId="41">
    <w:abstractNumId w:val="14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embedSystemFonts/>
  <w:activeWritingStyle w:appName="MSWord" w:lang="en-US" w:vendorID="64" w:dllVersion="0" w:nlCheck="1" w:checkStyle="0"/>
  <w:activeWritingStyle w:appName="MSWord" w:lang="pt-BR" w:vendorID="64" w:dllVersion="4096" w:nlCheck="1" w:checkStyle="0"/>
  <w:activeWritingStyle w:appName="MSWord" w:lang="en-US" w:vendorID="64" w:dllVersion="4096" w:nlCheck="1" w:checkStyle="0"/>
  <w:activeWritingStyle w:appName="MSWord" w:lang="pt-BR" w:vendorID="64" w:dllVersion="0" w:nlCheck="1" w:checkStyle="0"/>
  <w:proofState w:spelling="clean" w:grammar="clean"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rawingGridHorizontalSpacing w:val="120"/>
  <w:displayHorizontalDrawingGridEvery w:val="0"/>
  <w:displayVerticalDrawingGridEvery w:val="0"/>
  <w:noPunctuationKerning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916"/>
    <w:rsid w:val="0000036A"/>
    <w:rsid w:val="000124B3"/>
    <w:rsid w:val="00016320"/>
    <w:rsid w:val="0001688E"/>
    <w:rsid w:val="00026FD4"/>
    <w:rsid w:val="00032CBA"/>
    <w:rsid w:val="00036632"/>
    <w:rsid w:val="00036E22"/>
    <w:rsid w:val="00036ED2"/>
    <w:rsid w:val="00037281"/>
    <w:rsid w:val="00037393"/>
    <w:rsid w:val="000415C9"/>
    <w:rsid w:val="00042B75"/>
    <w:rsid w:val="00044CE7"/>
    <w:rsid w:val="000458F9"/>
    <w:rsid w:val="00050777"/>
    <w:rsid w:val="0005345E"/>
    <w:rsid w:val="000568BF"/>
    <w:rsid w:val="00056F10"/>
    <w:rsid w:val="000574C0"/>
    <w:rsid w:val="00062707"/>
    <w:rsid w:val="00062E72"/>
    <w:rsid w:val="00063FF6"/>
    <w:rsid w:val="00066F48"/>
    <w:rsid w:val="0006721E"/>
    <w:rsid w:val="00067DF4"/>
    <w:rsid w:val="00072052"/>
    <w:rsid w:val="00084603"/>
    <w:rsid w:val="00087D4A"/>
    <w:rsid w:val="00092B12"/>
    <w:rsid w:val="000954EF"/>
    <w:rsid w:val="000957BE"/>
    <w:rsid w:val="000959C0"/>
    <w:rsid w:val="00096186"/>
    <w:rsid w:val="0009786F"/>
    <w:rsid w:val="000A2BF5"/>
    <w:rsid w:val="000A3E3D"/>
    <w:rsid w:val="000A6C43"/>
    <w:rsid w:val="000B0F31"/>
    <w:rsid w:val="000B3CA3"/>
    <w:rsid w:val="000C091A"/>
    <w:rsid w:val="000C1569"/>
    <w:rsid w:val="000C59F4"/>
    <w:rsid w:val="000C6BA2"/>
    <w:rsid w:val="000C789E"/>
    <w:rsid w:val="000D46E2"/>
    <w:rsid w:val="000D5A75"/>
    <w:rsid w:val="000D74CE"/>
    <w:rsid w:val="000E0159"/>
    <w:rsid w:val="000E0D04"/>
    <w:rsid w:val="000E2981"/>
    <w:rsid w:val="000E5412"/>
    <w:rsid w:val="000E7173"/>
    <w:rsid w:val="000F1FED"/>
    <w:rsid w:val="00103AA3"/>
    <w:rsid w:val="0012018C"/>
    <w:rsid w:val="001205A4"/>
    <w:rsid w:val="001215C8"/>
    <w:rsid w:val="00123AFA"/>
    <w:rsid w:val="00130337"/>
    <w:rsid w:val="001321EE"/>
    <w:rsid w:val="0013522A"/>
    <w:rsid w:val="001374EE"/>
    <w:rsid w:val="00141244"/>
    <w:rsid w:val="001422D0"/>
    <w:rsid w:val="001424B9"/>
    <w:rsid w:val="0014257C"/>
    <w:rsid w:val="00143FC2"/>
    <w:rsid w:val="00144AB0"/>
    <w:rsid w:val="00145D0B"/>
    <w:rsid w:val="00150599"/>
    <w:rsid w:val="0015698F"/>
    <w:rsid w:val="001606A3"/>
    <w:rsid w:val="0016194A"/>
    <w:rsid w:val="00164154"/>
    <w:rsid w:val="00172787"/>
    <w:rsid w:val="001744DB"/>
    <w:rsid w:val="0017694E"/>
    <w:rsid w:val="0018242C"/>
    <w:rsid w:val="00182671"/>
    <w:rsid w:val="0019490B"/>
    <w:rsid w:val="001A00F6"/>
    <w:rsid w:val="001A27E3"/>
    <w:rsid w:val="001A544C"/>
    <w:rsid w:val="001A6ED4"/>
    <w:rsid w:val="001B467A"/>
    <w:rsid w:val="001B59DA"/>
    <w:rsid w:val="001B6738"/>
    <w:rsid w:val="001C0DDF"/>
    <w:rsid w:val="001C47C0"/>
    <w:rsid w:val="001C6C13"/>
    <w:rsid w:val="001D3715"/>
    <w:rsid w:val="001D41FB"/>
    <w:rsid w:val="001D59B6"/>
    <w:rsid w:val="001D6680"/>
    <w:rsid w:val="001E4583"/>
    <w:rsid w:val="001E4D55"/>
    <w:rsid w:val="001F6E8B"/>
    <w:rsid w:val="001F71A5"/>
    <w:rsid w:val="0020102D"/>
    <w:rsid w:val="00207819"/>
    <w:rsid w:val="00207C29"/>
    <w:rsid w:val="00216DF0"/>
    <w:rsid w:val="002202AE"/>
    <w:rsid w:val="002222CE"/>
    <w:rsid w:val="00224D0D"/>
    <w:rsid w:val="0022538F"/>
    <w:rsid w:val="00231025"/>
    <w:rsid w:val="00232066"/>
    <w:rsid w:val="00232A89"/>
    <w:rsid w:val="00235ECF"/>
    <w:rsid w:val="00236F70"/>
    <w:rsid w:val="0024044B"/>
    <w:rsid w:val="002427E2"/>
    <w:rsid w:val="0025001D"/>
    <w:rsid w:val="00250872"/>
    <w:rsid w:val="00250BF1"/>
    <w:rsid w:val="002513A6"/>
    <w:rsid w:val="002520EC"/>
    <w:rsid w:val="00252480"/>
    <w:rsid w:val="002560D4"/>
    <w:rsid w:val="0025759A"/>
    <w:rsid w:val="00262AC1"/>
    <w:rsid w:val="00262AC5"/>
    <w:rsid w:val="00262D99"/>
    <w:rsid w:val="0026608E"/>
    <w:rsid w:val="00266133"/>
    <w:rsid w:val="0027162A"/>
    <w:rsid w:val="0027273F"/>
    <w:rsid w:val="0027686E"/>
    <w:rsid w:val="002828C7"/>
    <w:rsid w:val="002839A5"/>
    <w:rsid w:val="00287023"/>
    <w:rsid w:val="0028755C"/>
    <w:rsid w:val="002901E3"/>
    <w:rsid w:val="00296D26"/>
    <w:rsid w:val="002A080C"/>
    <w:rsid w:val="002A2CD1"/>
    <w:rsid w:val="002A3BB9"/>
    <w:rsid w:val="002A4E08"/>
    <w:rsid w:val="002A5103"/>
    <w:rsid w:val="002A62A8"/>
    <w:rsid w:val="002A75D9"/>
    <w:rsid w:val="002B3561"/>
    <w:rsid w:val="002B4516"/>
    <w:rsid w:val="002B4AF9"/>
    <w:rsid w:val="002B6200"/>
    <w:rsid w:val="002B6354"/>
    <w:rsid w:val="002C473E"/>
    <w:rsid w:val="002C7769"/>
    <w:rsid w:val="002D06EA"/>
    <w:rsid w:val="002D0959"/>
    <w:rsid w:val="002D15B9"/>
    <w:rsid w:val="002D6A52"/>
    <w:rsid w:val="002E0F9E"/>
    <w:rsid w:val="002E2746"/>
    <w:rsid w:val="002E595B"/>
    <w:rsid w:val="002E5C02"/>
    <w:rsid w:val="002E5C78"/>
    <w:rsid w:val="002F3A5D"/>
    <w:rsid w:val="002F5C76"/>
    <w:rsid w:val="00300F1A"/>
    <w:rsid w:val="00302A43"/>
    <w:rsid w:val="003031D3"/>
    <w:rsid w:val="00304FA0"/>
    <w:rsid w:val="0030726E"/>
    <w:rsid w:val="003074D5"/>
    <w:rsid w:val="003109F0"/>
    <w:rsid w:val="00312A39"/>
    <w:rsid w:val="00315DA5"/>
    <w:rsid w:val="003160D5"/>
    <w:rsid w:val="003203B6"/>
    <w:rsid w:val="0032089B"/>
    <w:rsid w:val="0032265F"/>
    <w:rsid w:val="00326809"/>
    <w:rsid w:val="00331369"/>
    <w:rsid w:val="00334E86"/>
    <w:rsid w:val="003364C3"/>
    <w:rsid w:val="00341505"/>
    <w:rsid w:val="00351172"/>
    <w:rsid w:val="003514ED"/>
    <w:rsid w:val="0035270A"/>
    <w:rsid w:val="0035585C"/>
    <w:rsid w:val="00357D18"/>
    <w:rsid w:val="003630A2"/>
    <w:rsid w:val="0036423A"/>
    <w:rsid w:val="0036733D"/>
    <w:rsid w:val="00376416"/>
    <w:rsid w:val="00377CE6"/>
    <w:rsid w:val="003830D1"/>
    <w:rsid w:val="003837A3"/>
    <w:rsid w:val="0038554E"/>
    <w:rsid w:val="00391327"/>
    <w:rsid w:val="0039401D"/>
    <w:rsid w:val="00395602"/>
    <w:rsid w:val="003957A3"/>
    <w:rsid w:val="00395B09"/>
    <w:rsid w:val="00396F02"/>
    <w:rsid w:val="003A45D5"/>
    <w:rsid w:val="003A6A3C"/>
    <w:rsid w:val="003B02F5"/>
    <w:rsid w:val="003B0E7E"/>
    <w:rsid w:val="003C1327"/>
    <w:rsid w:val="003C2238"/>
    <w:rsid w:val="003C51E4"/>
    <w:rsid w:val="003D17E0"/>
    <w:rsid w:val="003D6E96"/>
    <w:rsid w:val="003E40C2"/>
    <w:rsid w:val="003F0919"/>
    <w:rsid w:val="003F2447"/>
    <w:rsid w:val="003F320A"/>
    <w:rsid w:val="003F646F"/>
    <w:rsid w:val="003F671E"/>
    <w:rsid w:val="004024FD"/>
    <w:rsid w:val="004061D5"/>
    <w:rsid w:val="004078B8"/>
    <w:rsid w:val="00407A02"/>
    <w:rsid w:val="004110AB"/>
    <w:rsid w:val="00412A0B"/>
    <w:rsid w:val="004135E6"/>
    <w:rsid w:val="00414CAF"/>
    <w:rsid w:val="00415323"/>
    <w:rsid w:val="00415379"/>
    <w:rsid w:val="0042226B"/>
    <w:rsid w:val="00426284"/>
    <w:rsid w:val="00426956"/>
    <w:rsid w:val="00435CAC"/>
    <w:rsid w:val="00440BE2"/>
    <w:rsid w:val="00442214"/>
    <w:rsid w:val="00444355"/>
    <w:rsid w:val="00445244"/>
    <w:rsid w:val="004458C7"/>
    <w:rsid w:val="00446916"/>
    <w:rsid w:val="004516C0"/>
    <w:rsid w:val="0045363C"/>
    <w:rsid w:val="0045370B"/>
    <w:rsid w:val="00456D6D"/>
    <w:rsid w:val="00460066"/>
    <w:rsid w:val="004621DD"/>
    <w:rsid w:val="0046421D"/>
    <w:rsid w:val="00464B1A"/>
    <w:rsid w:val="004719A1"/>
    <w:rsid w:val="00486E7E"/>
    <w:rsid w:val="00492AD5"/>
    <w:rsid w:val="00493443"/>
    <w:rsid w:val="004948CB"/>
    <w:rsid w:val="004A0971"/>
    <w:rsid w:val="004A653D"/>
    <w:rsid w:val="004A7264"/>
    <w:rsid w:val="004B0669"/>
    <w:rsid w:val="004B4AA6"/>
    <w:rsid w:val="004C384A"/>
    <w:rsid w:val="004C4A71"/>
    <w:rsid w:val="004C6F62"/>
    <w:rsid w:val="004D1AC5"/>
    <w:rsid w:val="004E0086"/>
    <w:rsid w:val="004E1507"/>
    <w:rsid w:val="004E4DF7"/>
    <w:rsid w:val="004E6EC8"/>
    <w:rsid w:val="004E7A7F"/>
    <w:rsid w:val="004F71DC"/>
    <w:rsid w:val="005023AD"/>
    <w:rsid w:val="00502844"/>
    <w:rsid w:val="00503143"/>
    <w:rsid w:val="0050508B"/>
    <w:rsid w:val="00505E27"/>
    <w:rsid w:val="00507DA4"/>
    <w:rsid w:val="00521E3B"/>
    <w:rsid w:val="00522EAA"/>
    <w:rsid w:val="0052593C"/>
    <w:rsid w:val="005274C2"/>
    <w:rsid w:val="0053241A"/>
    <w:rsid w:val="00533BA1"/>
    <w:rsid w:val="00537857"/>
    <w:rsid w:val="00541E59"/>
    <w:rsid w:val="00543F2F"/>
    <w:rsid w:val="005464AE"/>
    <w:rsid w:val="005470F2"/>
    <w:rsid w:val="0055376A"/>
    <w:rsid w:val="005556A5"/>
    <w:rsid w:val="0055576A"/>
    <w:rsid w:val="00555E8D"/>
    <w:rsid w:val="00564368"/>
    <w:rsid w:val="00565D2C"/>
    <w:rsid w:val="00567EC4"/>
    <w:rsid w:val="005700E4"/>
    <w:rsid w:val="0057134E"/>
    <w:rsid w:val="00585E17"/>
    <w:rsid w:val="0059589C"/>
    <w:rsid w:val="005A48B8"/>
    <w:rsid w:val="005B03E8"/>
    <w:rsid w:val="005C5509"/>
    <w:rsid w:val="005C599D"/>
    <w:rsid w:val="005D348B"/>
    <w:rsid w:val="005D5C45"/>
    <w:rsid w:val="005D69BB"/>
    <w:rsid w:val="005D79D4"/>
    <w:rsid w:val="005D7B9F"/>
    <w:rsid w:val="005E403A"/>
    <w:rsid w:val="005E40A0"/>
    <w:rsid w:val="005E5AB6"/>
    <w:rsid w:val="005E64FB"/>
    <w:rsid w:val="005E7B1B"/>
    <w:rsid w:val="005E7C22"/>
    <w:rsid w:val="005F0977"/>
    <w:rsid w:val="005F3687"/>
    <w:rsid w:val="005F48C5"/>
    <w:rsid w:val="005F682D"/>
    <w:rsid w:val="005F772A"/>
    <w:rsid w:val="00600287"/>
    <w:rsid w:val="00601A20"/>
    <w:rsid w:val="00610352"/>
    <w:rsid w:val="00617E22"/>
    <w:rsid w:val="00620CAE"/>
    <w:rsid w:val="006219D3"/>
    <w:rsid w:val="00623A01"/>
    <w:rsid w:val="00624C52"/>
    <w:rsid w:val="00626D66"/>
    <w:rsid w:val="006337C8"/>
    <w:rsid w:val="00635C5F"/>
    <w:rsid w:val="006372D6"/>
    <w:rsid w:val="0064122B"/>
    <w:rsid w:val="0064229C"/>
    <w:rsid w:val="00644473"/>
    <w:rsid w:val="00656826"/>
    <w:rsid w:val="006650B0"/>
    <w:rsid w:val="00671C08"/>
    <w:rsid w:val="006734B2"/>
    <w:rsid w:val="00681D0E"/>
    <w:rsid w:val="00686AE9"/>
    <w:rsid w:val="0069249C"/>
    <w:rsid w:val="00692C8E"/>
    <w:rsid w:val="006948D1"/>
    <w:rsid w:val="00694C31"/>
    <w:rsid w:val="00696343"/>
    <w:rsid w:val="006A1C0F"/>
    <w:rsid w:val="006A4C56"/>
    <w:rsid w:val="006A5BB4"/>
    <w:rsid w:val="006A64DC"/>
    <w:rsid w:val="006C04EC"/>
    <w:rsid w:val="006C0ECC"/>
    <w:rsid w:val="006C5269"/>
    <w:rsid w:val="006C57FC"/>
    <w:rsid w:val="006C791E"/>
    <w:rsid w:val="006D34CB"/>
    <w:rsid w:val="006E441C"/>
    <w:rsid w:val="006E4EB5"/>
    <w:rsid w:val="006F09FB"/>
    <w:rsid w:val="006F3FFE"/>
    <w:rsid w:val="006F5B28"/>
    <w:rsid w:val="00702117"/>
    <w:rsid w:val="007046D9"/>
    <w:rsid w:val="007111F9"/>
    <w:rsid w:val="0071505F"/>
    <w:rsid w:val="007165D7"/>
    <w:rsid w:val="007178DD"/>
    <w:rsid w:val="00721919"/>
    <w:rsid w:val="007224DA"/>
    <w:rsid w:val="00722AD1"/>
    <w:rsid w:val="00724F53"/>
    <w:rsid w:val="00727673"/>
    <w:rsid w:val="00732FB4"/>
    <w:rsid w:val="00742BC6"/>
    <w:rsid w:val="00744444"/>
    <w:rsid w:val="00746C86"/>
    <w:rsid w:val="00747750"/>
    <w:rsid w:val="00751AA7"/>
    <w:rsid w:val="00761D51"/>
    <w:rsid w:val="007656F2"/>
    <w:rsid w:val="00770AFF"/>
    <w:rsid w:val="0077129E"/>
    <w:rsid w:val="0077527F"/>
    <w:rsid w:val="007763AE"/>
    <w:rsid w:val="0078596F"/>
    <w:rsid w:val="00791419"/>
    <w:rsid w:val="007944D7"/>
    <w:rsid w:val="00794617"/>
    <w:rsid w:val="007948DE"/>
    <w:rsid w:val="00795F25"/>
    <w:rsid w:val="007961AD"/>
    <w:rsid w:val="00796FD6"/>
    <w:rsid w:val="007974A1"/>
    <w:rsid w:val="007A1156"/>
    <w:rsid w:val="007A3F10"/>
    <w:rsid w:val="007A458A"/>
    <w:rsid w:val="007A5197"/>
    <w:rsid w:val="007A6E26"/>
    <w:rsid w:val="007A7859"/>
    <w:rsid w:val="007B048E"/>
    <w:rsid w:val="007B10A6"/>
    <w:rsid w:val="007B15AA"/>
    <w:rsid w:val="007B24AA"/>
    <w:rsid w:val="007D132A"/>
    <w:rsid w:val="007D1386"/>
    <w:rsid w:val="007D2381"/>
    <w:rsid w:val="007D556F"/>
    <w:rsid w:val="007D6AB5"/>
    <w:rsid w:val="007D6C66"/>
    <w:rsid w:val="007D7F95"/>
    <w:rsid w:val="007E569B"/>
    <w:rsid w:val="007E5E7C"/>
    <w:rsid w:val="007E7A2F"/>
    <w:rsid w:val="007F05A8"/>
    <w:rsid w:val="007F54C5"/>
    <w:rsid w:val="008046AB"/>
    <w:rsid w:val="00806110"/>
    <w:rsid w:val="0081667D"/>
    <w:rsid w:val="00820EBA"/>
    <w:rsid w:val="00822E4F"/>
    <w:rsid w:val="0082521E"/>
    <w:rsid w:val="00825680"/>
    <w:rsid w:val="008260DC"/>
    <w:rsid w:val="00826E75"/>
    <w:rsid w:val="00834205"/>
    <w:rsid w:val="00835AD9"/>
    <w:rsid w:val="00836632"/>
    <w:rsid w:val="008377A2"/>
    <w:rsid w:val="008400CA"/>
    <w:rsid w:val="00842CCD"/>
    <w:rsid w:val="0084487E"/>
    <w:rsid w:val="00844F90"/>
    <w:rsid w:val="00850627"/>
    <w:rsid w:val="00857AEC"/>
    <w:rsid w:val="0086430A"/>
    <w:rsid w:val="00865F90"/>
    <w:rsid w:val="00866F91"/>
    <w:rsid w:val="00867428"/>
    <w:rsid w:val="0086757D"/>
    <w:rsid w:val="008755E4"/>
    <w:rsid w:val="00880D0C"/>
    <w:rsid w:val="00882D34"/>
    <w:rsid w:val="00887199"/>
    <w:rsid w:val="0089185A"/>
    <w:rsid w:val="0089269C"/>
    <w:rsid w:val="00895FD4"/>
    <w:rsid w:val="008A1316"/>
    <w:rsid w:val="008A190D"/>
    <w:rsid w:val="008A3696"/>
    <w:rsid w:val="008A438D"/>
    <w:rsid w:val="008A4763"/>
    <w:rsid w:val="008A507C"/>
    <w:rsid w:val="008A5B50"/>
    <w:rsid w:val="008A6850"/>
    <w:rsid w:val="008B30D9"/>
    <w:rsid w:val="008B3A8E"/>
    <w:rsid w:val="008B58BE"/>
    <w:rsid w:val="008C0278"/>
    <w:rsid w:val="008C1130"/>
    <w:rsid w:val="008C298C"/>
    <w:rsid w:val="008D00C9"/>
    <w:rsid w:val="008D16A9"/>
    <w:rsid w:val="008D2291"/>
    <w:rsid w:val="008D3115"/>
    <w:rsid w:val="008D36A0"/>
    <w:rsid w:val="008D3D00"/>
    <w:rsid w:val="008E0203"/>
    <w:rsid w:val="008E0B17"/>
    <w:rsid w:val="008E456A"/>
    <w:rsid w:val="008E56BE"/>
    <w:rsid w:val="008F6944"/>
    <w:rsid w:val="008F711E"/>
    <w:rsid w:val="0090029C"/>
    <w:rsid w:val="009015FA"/>
    <w:rsid w:val="00903E2E"/>
    <w:rsid w:val="00905369"/>
    <w:rsid w:val="009077D1"/>
    <w:rsid w:val="00911C88"/>
    <w:rsid w:val="00911ECB"/>
    <w:rsid w:val="00922B10"/>
    <w:rsid w:val="00924427"/>
    <w:rsid w:val="009316DC"/>
    <w:rsid w:val="00932EBE"/>
    <w:rsid w:val="009351AB"/>
    <w:rsid w:val="00940B0B"/>
    <w:rsid w:val="00942290"/>
    <w:rsid w:val="00943BD3"/>
    <w:rsid w:val="00947270"/>
    <w:rsid w:val="009516DF"/>
    <w:rsid w:val="00955AC5"/>
    <w:rsid w:val="00956A20"/>
    <w:rsid w:val="0096109A"/>
    <w:rsid w:val="00961477"/>
    <w:rsid w:val="00962BEB"/>
    <w:rsid w:val="009727D0"/>
    <w:rsid w:val="0097412A"/>
    <w:rsid w:val="009762E4"/>
    <w:rsid w:val="00977C8C"/>
    <w:rsid w:val="009811B3"/>
    <w:rsid w:val="00981C54"/>
    <w:rsid w:val="0098235B"/>
    <w:rsid w:val="00991C2D"/>
    <w:rsid w:val="009A0210"/>
    <w:rsid w:val="009A2471"/>
    <w:rsid w:val="009A3683"/>
    <w:rsid w:val="009B3AAA"/>
    <w:rsid w:val="009C46BA"/>
    <w:rsid w:val="009C511F"/>
    <w:rsid w:val="009D655E"/>
    <w:rsid w:val="009D700F"/>
    <w:rsid w:val="009D7E1F"/>
    <w:rsid w:val="009E10FD"/>
    <w:rsid w:val="009E196C"/>
    <w:rsid w:val="009E3029"/>
    <w:rsid w:val="009E7588"/>
    <w:rsid w:val="009F4885"/>
    <w:rsid w:val="009F76DA"/>
    <w:rsid w:val="00A01824"/>
    <w:rsid w:val="00A02DDF"/>
    <w:rsid w:val="00A0400C"/>
    <w:rsid w:val="00A10BD9"/>
    <w:rsid w:val="00A14D71"/>
    <w:rsid w:val="00A201EC"/>
    <w:rsid w:val="00A40043"/>
    <w:rsid w:val="00A44993"/>
    <w:rsid w:val="00A4594E"/>
    <w:rsid w:val="00A478D9"/>
    <w:rsid w:val="00A53006"/>
    <w:rsid w:val="00A54925"/>
    <w:rsid w:val="00A57793"/>
    <w:rsid w:val="00A61CDE"/>
    <w:rsid w:val="00A61D25"/>
    <w:rsid w:val="00A6210C"/>
    <w:rsid w:val="00A62763"/>
    <w:rsid w:val="00A63DC7"/>
    <w:rsid w:val="00A6524C"/>
    <w:rsid w:val="00A70452"/>
    <w:rsid w:val="00A708F2"/>
    <w:rsid w:val="00A71844"/>
    <w:rsid w:val="00A71923"/>
    <w:rsid w:val="00A72881"/>
    <w:rsid w:val="00A7540B"/>
    <w:rsid w:val="00A77264"/>
    <w:rsid w:val="00A833A5"/>
    <w:rsid w:val="00A837A3"/>
    <w:rsid w:val="00A852B6"/>
    <w:rsid w:val="00A8549E"/>
    <w:rsid w:val="00A92E19"/>
    <w:rsid w:val="00A9517C"/>
    <w:rsid w:val="00A9588C"/>
    <w:rsid w:val="00AA022C"/>
    <w:rsid w:val="00AA0CB7"/>
    <w:rsid w:val="00AA113A"/>
    <w:rsid w:val="00AA2A0C"/>
    <w:rsid w:val="00AA41BB"/>
    <w:rsid w:val="00AB3C23"/>
    <w:rsid w:val="00AB6909"/>
    <w:rsid w:val="00AB6AC3"/>
    <w:rsid w:val="00AC183E"/>
    <w:rsid w:val="00AC3889"/>
    <w:rsid w:val="00AC5FC8"/>
    <w:rsid w:val="00AD18E2"/>
    <w:rsid w:val="00AD24F8"/>
    <w:rsid w:val="00AD3C53"/>
    <w:rsid w:val="00AD4103"/>
    <w:rsid w:val="00AF494F"/>
    <w:rsid w:val="00AF6F97"/>
    <w:rsid w:val="00B04EC0"/>
    <w:rsid w:val="00B058DB"/>
    <w:rsid w:val="00B10AF3"/>
    <w:rsid w:val="00B10BD4"/>
    <w:rsid w:val="00B16664"/>
    <w:rsid w:val="00B23D81"/>
    <w:rsid w:val="00B24460"/>
    <w:rsid w:val="00B2649D"/>
    <w:rsid w:val="00B275D2"/>
    <w:rsid w:val="00B30348"/>
    <w:rsid w:val="00B3219B"/>
    <w:rsid w:val="00B321E5"/>
    <w:rsid w:val="00B32AEE"/>
    <w:rsid w:val="00B439A6"/>
    <w:rsid w:val="00B44560"/>
    <w:rsid w:val="00B44765"/>
    <w:rsid w:val="00B46F3E"/>
    <w:rsid w:val="00B47012"/>
    <w:rsid w:val="00B5083F"/>
    <w:rsid w:val="00B54992"/>
    <w:rsid w:val="00B54D25"/>
    <w:rsid w:val="00B56E1C"/>
    <w:rsid w:val="00B61408"/>
    <w:rsid w:val="00B623C1"/>
    <w:rsid w:val="00B65375"/>
    <w:rsid w:val="00B6588B"/>
    <w:rsid w:val="00B65F1B"/>
    <w:rsid w:val="00B67459"/>
    <w:rsid w:val="00B67BA8"/>
    <w:rsid w:val="00B76300"/>
    <w:rsid w:val="00B82022"/>
    <w:rsid w:val="00B82F46"/>
    <w:rsid w:val="00B82F60"/>
    <w:rsid w:val="00B853B5"/>
    <w:rsid w:val="00B86F2D"/>
    <w:rsid w:val="00B930C7"/>
    <w:rsid w:val="00B93752"/>
    <w:rsid w:val="00B938F1"/>
    <w:rsid w:val="00B93C42"/>
    <w:rsid w:val="00B94371"/>
    <w:rsid w:val="00B973C5"/>
    <w:rsid w:val="00B97CA9"/>
    <w:rsid w:val="00BA05F1"/>
    <w:rsid w:val="00BA7689"/>
    <w:rsid w:val="00BB3733"/>
    <w:rsid w:val="00BB380B"/>
    <w:rsid w:val="00BB3F9A"/>
    <w:rsid w:val="00BB4AF3"/>
    <w:rsid w:val="00BC263E"/>
    <w:rsid w:val="00BC6599"/>
    <w:rsid w:val="00BD089F"/>
    <w:rsid w:val="00BD0A18"/>
    <w:rsid w:val="00BD1A71"/>
    <w:rsid w:val="00BD2E76"/>
    <w:rsid w:val="00BD4058"/>
    <w:rsid w:val="00BE0BDB"/>
    <w:rsid w:val="00BE0DFB"/>
    <w:rsid w:val="00BE18FC"/>
    <w:rsid w:val="00BE1CDF"/>
    <w:rsid w:val="00BE4B7E"/>
    <w:rsid w:val="00BF6AD1"/>
    <w:rsid w:val="00BF79E7"/>
    <w:rsid w:val="00C14997"/>
    <w:rsid w:val="00C16322"/>
    <w:rsid w:val="00C164DC"/>
    <w:rsid w:val="00C16D47"/>
    <w:rsid w:val="00C203F2"/>
    <w:rsid w:val="00C21629"/>
    <w:rsid w:val="00C21911"/>
    <w:rsid w:val="00C22155"/>
    <w:rsid w:val="00C27343"/>
    <w:rsid w:val="00C37939"/>
    <w:rsid w:val="00C416C4"/>
    <w:rsid w:val="00C418D6"/>
    <w:rsid w:val="00C41FBB"/>
    <w:rsid w:val="00C47097"/>
    <w:rsid w:val="00C47F89"/>
    <w:rsid w:val="00C50A66"/>
    <w:rsid w:val="00C56D23"/>
    <w:rsid w:val="00C571B5"/>
    <w:rsid w:val="00C576CF"/>
    <w:rsid w:val="00C61BC4"/>
    <w:rsid w:val="00C62898"/>
    <w:rsid w:val="00C671BA"/>
    <w:rsid w:val="00C77D22"/>
    <w:rsid w:val="00C87BB6"/>
    <w:rsid w:val="00C87F31"/>
    <w:rsid w:val="00C93DD6"/>
    <w:rsid w:val="00C93DD8"/>
    <w:rsid w:val="00C95957"/>
    <w:rsid w:val="00C976E7"/>
    <w:rsid w:val="00CA0CFD"/>
    <w:rsid w:val="00CA4370"/>
    <w:rsid w:val="00CB170E"/>
    <w:rsid w:val="00CB1EFA"/>
    <w:rsid w:val="00CB2AFA"/>
    <w:rsid w:val="00CB3577"/>
    <w:rsid w:val="00CB6DF5"/>
    <w:rsid w:val="00CC38A6"/>
    <w:rsid w:val="00CC4DB1"/>
    <w:rsid w:val="00CC7261"/>
    <w:rsid w:val="00CD3B52"/>
    <w:rsid w:val="00CD47AF"/>
    <w:rsid w:val="00CD4C3B"/>
    <w:rsid w:val="00CD69D6"/>
    <w:rsid w:val="00CD7D60"/>
    <w:rsid w:val="00CE2940"/>
    <w:rsid w:val="00CE5646"/>
    <w:rsid w:val="00CF645F"/>
    <w:rsid w:val="00D06088"/>
    <w:rsid w:val="00D06D1F"/>
    <w:rsid w:val="00D13467"/>
    <w:rsid w:val="00D2387D"/>
    <w:rsid w:val="00D24BEF"/>
    <w:rsid w:val="00D25880"/>
    <w:rsid w:val="00D2678A"/>
    <w:rsid w:val="00D3337B"/>
    <w:rsid w:val="00D33E4C"/>
    <w:rsid w:val="00D37DCE"/>
    <w:rsid w:val="00D4038C"/>
    <w:rsid w:val="00D40B60"/>
    <w:rsid w:val="00D440AF"/>
    <w:rsid w:val="00D44974"/>
    <w:rsid w:val="00D45BEF"/>
    <w:rsid w:val="00D50B20"/>
    <w:rsid w:val="00D51EAB"/>
    <w:rsid w:val="00D531F7"/>
    <w:rsid w:val="00D65E49"/>
    <w:rsid w:val="00D66164"/>
    <w:rsid w:val="00D671E1"/>
    <w:rsid w:val="00D67518"/>
    <w:rsid w:val="00D75803"/>
    <w:rsid w:val="00D8006F"/>
    <w:rsid w:val="00D836C9"/>
    <w:rsid w:val="00D933B4"/>
    <w:rsid w:val="00D964D9"/>
    <w:rsid w:val="00DA1DFB"/>
    <w:rsid w:val="00DA4689"/>
    <w:rsid w:val="00DB2DE6"/>
    <w:rsid w:val="00DB33D5"/>
    <w:rsid w:val="00DB42AD"/>
    <w:rsid w:val="00DB6D33"/>
    <w:rsid w:val="00DC33F2"/>
    <w:rsid w:val="00DC4948"/>
    <w:rsid w:val="00DD0B92"/>
    <w:rsid w:val="00DD2C3C"/>
    <w:rsid w:val="00DD3CA6"/>
    <w:rsid w:val="00DD475C"/>
    <w:rsid w:val="00DD49C7"/>
    <w:rsid w:val="00DD4AAF"/>
    <w:rsid w:val="00DD5040"/>
    <w:rsid w:val="00DE0E82"/>
    <w:rsid w:val="00DE6049"/>
    <w:rsid w:val="00DE7727"/>
    <w:rsid w:val="00DE7AF7"/>
    <w:rsid w:val="00DF0DED"/>
    <w:rsid w:val="00E0153E"/>
    <w:rsid w:val="00E043C7"/>
    <w:rsid w:val="00E04E7C"/>
    <w:rsid w:val="00E0757D"/>
    <w:rsid w:val="00E121F5"/>
    <w:rsid w:val="00E13DBA"/>
    <w:rsid w:val="00E1550C"/>
    <w:rsid w:val="00E16FFD"/>
    <w:rsid w:val="00E20799"/>
    <w:rsid w:val="00E208D6"/>
    <w:rsid w:val="00E21938"/>
    <w:rsid w:val="00E23EB6"/>
    <w:rsid w:val="00E23F38"/>
    <w:rsid w:val="00E24618"/>
    <w:rsid w:val="00E24D17"/>
    <w:rsid w:val="00E27275"/>
    <w:rsid w:val="00E31D16"/>
    <w:rsid w:val="00E34BCC"/>
    <w:rsid w:val="00E37636"/>
    <w:rsid w:val="00E40080"/>
    <w:rsid w:val="00E41870"/>
    <w:rsid w:val="00E47F65"/>
    <w:rsid w:val="00E536B4"/>
    <w:rsid w:val="00E56F72"/>
    <w:rsid w:val="00E75503"/>
    <w:rsid w:val="00E807C0"/>
    <w:rsid w:val="00E84D90"/>
    <w:rsid w:val="00E861FC"/>
    <w:rsid w:val="00E8748E"/>
    <w:rsid w:val="00E92184"/>
    <w:rsid w:val="00E93FD1"/>
    <w:rsid w:val="00E94497"/>
    <w:rsid w:val="00E97B01"/>
    <w:rsid w:val="00E97EC7"/>
    <w:rsid w:val="00EA02DD"/>
    <w:rsid w:val="00EA2F4E"/>
    <w:rsid w:val="00EA3E86"/>
    <w:rsid w:val="00EA7528"/>
    <w:rsid w:val="00EA7D90"/>
    <w:rsid w:val="00EB10C4"/>
    <w:rsid w:val="00EB2E8B"/>
    <w:rsid w:val="00EB3CD4"/>
    <w:rsid w:val="00EB4EFE"/>
    <w:rsid w:val="00EB503B"/>
    <w:rsid w:val="00EC6A73"/>
    <w:rsid w:val="00EC7A27"/>
    <w:rsid w:val="00ED1845"/>
    <w:rsid w:val="00ED59E5"/>
    <w:rsid w:val="00ED5F58"/>
    <w:rsid w:val="00EE1E50"/>
    <w:rsid w:val="00EE3741"/>
    <w:rsid w:val="00EE6012"/>
    <w:rsid w:val="00EE6CAB"/>
    <w:rsid w:val="00EE764F"/>
    <w:rsid w:val="00EF0313"/>
    <w:rsid w:val="00EF0C2E"/>
    <w:rsid w:val="00EF1054"/>
    <w:rsid w:val="00EF25BD"/>
    <w:rsid w:val="00EF3BED"/>
    <w:rsid w:val="00EF4235"/>
    <w:rsid w:val="00EF4328"/>
    <w:rsid w:val="00EF6DFE"/>
    <w:rsid w:val="00F016D7"/>
    <w:rsid w:val="00F019D7"/>
    <w:rsid w:val="00F01BCF"/>
    <w:rsid w:val="00F066D7"/>
    <w:rsid w:val="00F117A3"/>
    <w:rsid w:val="00F218FE"/>
    <w:rsid w:val="00F247B4"/>
    <w:rsid w:val="00F2599A"/>
    <w:rsid w:val="00F26ECC"/>
    <w:rsid w:val="00F2768E"/>
    <w:rsid w:val="00F30BBB"/>
    <w:rsid w:val="00F310DA"/>
    <w:rsid w:val="00F328A6"/>
    <w:rsid w:val="00F33D48"/>
    <w:rsid w:val="00F3541E"/>
    <w:rsid w:val="00F413D5"/>
    <w:rsid w:val="00F43D74"/>
    <w:rsid w:val="00F550AD"/>
    <w:rsid w:val="00F56F1A"/>
    <w:rsid w:val="00F57E28"/>
    <w:rsid w:val="00F606E9"/>
    <w:rsid w:val="00F70CEC"/>
    <w:rsid w:val="00F724F4"/>
    <w:rsid w:val="00F75D4C"/>
    <w:rsid w:val="00F8108B"/>
    <w:rsid w:val="00F81E8C"/>
    <w:rsid w:val="00F87038"/>
    <w:rsid w:val="00FA28E4"/>
    <w:rsid w:val="00FB0586"/>
    <w:rsid w:val="00FB1824"/>
    <w:rsid w:val="00FB2B95"/>
    <w:rsid w:val="00FB7CCC"/>
    <w:rsid w:val="00FB7DEB"/>
    <w:rsid w:val="00FC17A9"/>
    <w:rsid w:val="00FC79D0"/>
    <w:rsid w:val="00FD03B4"/>
    <w:rsid w:val="00FD1394"/>
    <w:rsid w:val="00FD141E"/>
    <w:rsid w:val="00FD3E57"/>
    <w:rsid w:val="00FD7ABF"/>
    <w:rsid w:val="00FE20B8"/>
    <w:rsid w:val="00FE3618"/>
    <w:rsid w:val="00FE4A21"/>
    <w:rsid w:val="00FE6B01"/>
    <w:rsid w:val="00FE705D"/>
    <w:rsid w:val="00FF4921"/>
    <w:rsid w:val="00FF5415"/>
    <w:rsid w:val="0F768D4E"/>
    <w:rsid w:val="239B179F"/>
    <w:rsid w:val="597F29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,"/>
  <w:listSeparator w:val=";"/>
  <w14:docId w14:val="1BCB3F52"/>
  <w15:docId w15:val="{DAA1E99B-4BB4-4BCA-B0BB-A780DD3981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EF6DFE"/>
    <w:pPr>
      <w:spacing w:line="360" w:lineRule="auto"/>
      <w:ind w:firstLine="851"/>
      <w:jc w:val="both"/>
    </w:pPr>
    <w:rPr>
      <w:sz w:val="24"/>
    </w:rPr>
  </w:style>
  <w:style w:type="paragraph" w:styleId="Ttulo1">
    <w:name w:val="heading 1"/>
    <w:next w:val="Pargrafo"/>
    <w:rsid w:val="00DD3CA6"/>
    <w:pPr>
      <w:keepNext/>
      <w:pageBreakBefore/>
      <w:numPr>
        <w:numId w:val="7"/>
      </w:numPr>
      <w:spacing w:line="360" w:lineRule="auto"/>
      <w:jc w:val="both"/>
      <w:outlineLvl w:val="0"/>
    </w:pPr>
    <w:rPr>
      <w:b/>
      <w:caps/>
      <w:sz w:val="24"/>
    </w:rPr>
  </w:style>
  <w:style w:type="paragraph" w:styleId="Ttulo2">
    <w:name w:val="heading 2"/>
    <w:next w:val="Normal"/>
    <w:link w:val="Ttulo2Char"/>
    <w:rsid w:val="0052593C"/>
    <w:pPr>
      <w:keepNext/>
      <w:numPr>
        <w:ilvl w:val="1"/>
        <w:numId w:val="15"/>
      </w:numPr>
      <w:spacing w:line="360" w:lineRule="auto"/>
      <w:jc w:val="both"/>
      <w:outlineLvl w:val="1"/>
    </w:pPr>
    <w:rPr>
      <w:smallCaps/>
      <w:sz w:val="24"/>
    </w:rPr>
  </w:style>
  <w:style w:type="paragraph" w:styleId="Ttulo3">
    <w:name w:val="heading 3"/>
    <w:next w:val="Normal"/>
    <w:link w:val="Ttulo3Char"/>
    <w:qFormat/>
    <w:rsid w:val="00DD3CA6"/>
    <w:pPr>
      <w:keepNext/>
      <w:numPr>
        <w:ilvl w:val="2"/>
        <w:numId w:val="15"/>
      </w:numPr>
      <w:spacing w:line="360" w:lineRule="auto"/>
      <w:jc w:val="both"/>
      <w:outlineLvl w:val="2"/>
    </w:pPr>
    <w:rPr>
      <w:sz w:val="24"/>
    </w:rPr>
  </w:style>
  <w:style w:type="paragraph" w:styleId="Ttulo4">
    <w:name w:val="heading 4"/>
    <w:next w:val="Pargrafo"/>
    <w:qFormat/>
    <w:rsid w:val="003E40C2"/>
    <w:pPr>
      <w:keepNext/>
      <w:numPr>
        <w:ilvl w:val="3"/>
        <w:numId w:val="15"/>
      </w:numPr>
      <w:tabs>
        <w:tab w:val="left" w:pos="964"/>
      </w:tabs>
      <w:spacing w:line="360" w:lineRule="auto"/>
      <w:jc w:val="both"/>
      <w:outlineLvl w:val="3"/>
    </w:pPr>
    <w:rPr>
      <w:sz w:val="24"/>
    </w:rPr>
  </w:style>
  <w:style w:type="paragraph" w:styleId="Ttulo5">
    <w:name w:val="heading 5"/>
    <w:next w:val="Pargrafo"/>
    <w:qFormat/>
    <w:rsid w:val="003E40C2"/>
    <w:pPr>
      <w:keepNext/>
      <w:numPr>
        <w:ilvl w:val="4"/>
        <w:numId w:val="15"/>
      </w:numPr>
      <w:tabs>
        <w:tab w:val="left" w:pos="1191"/>
      </w:tabs>
      <w:spacing w:line="360" w:lineRule="auto"/>
      <w:jc w:val="both"/>
      <w:outlineLvl w:val="4"/>
    </w:pPr>
    <w:rPr>
      <w:i/>
      <w:sz w:val="24"/>
    </w:rPr>
  </w:style>
  <w:style w:type="paragraph" w:styleId="Ttulo6">
    <w:name w:val="heading 6"/>
    <w:basedOn w:val="Normal"/>
    <w:next w:val="Normal"/>
    <w:qFormat/>
    <w:rsid w:val="00B10BD4"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Ttulo7">
    <w:name w:val="heading 7"/>
    <w:basedOn w:val="Normal"/>
    <w:next w:val="Normal"/>
    <w:qFormat/>
    <w:rsid w:val="00B10BD4"/>
    <w:pPr>
      <w:numPr>
        <w:ilvl w:val="6"/>
        <w:numId w:val="1"/>
      </w:numPr>
      <w:spacing w:before="240" w:after="60"/>
      <w:outlineLvl w:val="6"/>
    </w:pPr>
    <w:rPr>
      <w:sz w:val="20"/>
    </w:rPr>
  </w:style>
  <w:style w:type="paragraph" w:styleId="Ttulo8">
    <w:name w:val="heading 8"/>
    <w:basedOn w:val="Normal"/>
    <w:next w:val="Normal"/>
    <w:qFormat/>
    <w:rsid w:val="00B10BD4"/>
    <w:pPr>
      <w:numPr>
        <w:ilvl w:val="7"/>
        <w:numId w:val="1"/>
      </w:numPr>
      <w:spacing w:before="240" w:after="60"/>
      <w:outlineLvl w:val="7"/>
    </w:pPr>
    <w:rPr>
      <w:i/>
      <w:sz w:val="20"/>
    </w:rPr>
  </w:style>
  <w:style w:type="paragraph" w:styleId="Ttulo9">
    <w:name w:val="heading 9"/>
    <w:basedOn w:val="Normal"/>
    <w:next w:val="Normal"/>
    <w:qFormat/>
    <w:rsid w:val="00B10BD4"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rgrafo">
    <w:name w:val="Parágrafo"/>
    <w:rsid w:val="00B10BD4"/>
    <w:pPr>
      <w:spacing w:before="120"/>
      <w:ind w:firstLine="709"/>
      <w:jc w:val="both"/>
    </w:pPr>
    <w:rPr>
      <w:sz w:val="24"/>
    </w:rPr>
  </w:style>
  <w:style w:type="paragraph" w:customStyle="1" w:styleId="Autor">
    <w:name w:val="Autor"/>
    <w:next w:val="Pargrafocentralizado"/>
    <w:rsid w:val="00B10BD4"/>
    <w:pPr>
      <w:jc w:val="center"/>
    </w:pPr>
    <w:rPr>
      <w:noProof/>
      <w:sz w:val="32"/>
    </w:rPr>
  </w:style>
  <w:style w:type="paragraph" w:customStyle="1" w:styleId="Dedicatria">
    <w:name w:val="Dedicatória"/>
    <w:rsid w:val="00B10BD4"/>
    <w:pPr>
      <w:spacing w:before="120"/>
      <w:ind w:left="3402"/>
      <w:jc w:val="both"/>
    </w:pPr>
    <w:rPr>
      <w:sz w:val="24"/>
    </w:rPr>
  </w:style>
  <w:style w:type="paragraph" w:customStyle="1" w:styleId="Epgrafe">
    <w:name w:val="Epígrafe"/>
    <w:basedOn w:val="Dedicatria"/>
    <w:rsid w:val="00B10BD4"/>
  </w:style>
  <w:style w:type="paragraph" w:customStyle="1" w:styleId="Epgrafe-autor">
    <w:name w:val="Epígrafe - autor"/>
    <w:basedOn w:val="Epgrafe"/>
    <w:next w:val="Dedicatria"/>
    <w:rsid w:val="00B10BD4"/>
    <w:pPr>
      <w:jc w:val="right"/>
    </w:pPr>
    <w:rPr>
      <w:b/>
    </w:rPr>
  </w:style>
  <w:style w:type="paragraph" w:styleId="Sumrio2">
    <w:name w:val="toc 2"/>
    <w:next w:val="Normal"/>
    <w:autoRedefine/>
    <w:uiPriority w:val="39"/>
    <w:rsid w:val="0035270A"/>
    <w:pPr>
      <w:tabs>
        <w:tab w:val="left" w:pos="851"/>
        <w:tab w:val="right" w:leader="dot" w:pos="9072"/>
      </w:tabs>
      <w:ind w:left="567" w:hanging="567"/>
    </w:pPr>
    <w:rPr>
      <w:smallCaps/>
      <w:sz w:val="24"/>
    </w:rPr>
  </w:style>
  <w:style w:type="paragraph" w:styleId="Sumrio1">
    <w:name w:val="toc 1"/>
    <w:next w:val="Normal"/>
    <w:autoRedefine/>
    <w:uiPriority w:val="39"/>
    <w:rsid w:val="003E40C2"/>
    <w:pPr>
      <w:tabs>
        <w:tab w:val="left" w:pos="284"/>
        <w:tab w:val="right" w:leader="dot" w:pos="9072"/>
      </w:tabs>
      <w:spacing w:before="120" w:line="360" w:lineRule="auto"/>
      <w:ind w:left="284" w:hanging="284"/>
      <w:jc w:val="both"/>
    </w:pPr>
    <w:rPr>
      <w:b/>
      <w:sz w:val="24"/>
    </w:rPr>
  </w:style>
  <w:style w:type="paragraph" w:styleId="Sumrio3">
    <w:name w:val="toc 3"/>
    <w:next w:val="Normal"/>
    <w:autoRedefine/>
    <w:uiPriority w:val="39"/>
    <w:rsid w:val="00E97B01"/>
    <w:pPr>
      <w:tabs>
        <w:tab w:val="left" w:pos="1276"/>
        <w:tab w:val="right" w:leader="dot" w:pos="9072"/>
      </w:tabs>
      <w:ind w:left="709" w:hanging="709"/>
    </w:pPr>
    <w:rPr>
      <w:sz w:val="24"/>
    </w:rPr>
  </w:style>
  <w:style w:type="paragraph" w:styleId="Sumrio4">
    <w:name w:val="toc 4"/>
    <w:next w:val="Normal"/>
    <w:autoRedefine/>
    <w:uiPriority w:val="39"/>
    <w:rsid w:val="00B10BD4"/>
    <w:pPr>
      <w:tabs>
        <w:tab w:val="left" w:pos="1843"/>
        <w:tab w:val="right" w:leader="dot" w:pos="9072"/>
      </w:tabs>
      <w:ind w:left="1843" w:hanging="992"/>
    </w:pPr>
    <w:rPr>
      <w:sz w:val="24"/>
    </w:rPr>
  </w:style>
  <w:style w:type="paragraph" w:styleId="Sumrio5">
    <w:name w:val="toc 5"/>
    <w:next w:val="Normal"/>
    <w:autoRedefine/>
    <w:semiHidden/>
    <w:rsid w:val="00FC79D0"/>
    <w:pPr>
      <w:tabs>
        <w:tab w:val="right" w:leader="dot" w:pos="9072"/>
      </w:tabs>
      <w:spacing w:line="360" w:lineRule="auto"/>
      <w:jc w:val="both"/>
    </w:pPr>
    <w:rPr>
      <w:sz w:val="24"/>
    </w:rPr>
  </w:style>
  <w:style w:type="paragraph" w:customStyle="1" w:styleId="Default">
    <w:name w:val="Default"/>
    <w:rsid w:val="00FB1824"/>
    <w:pPr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</w:rPr>
  </w:style>
  <w:style w:type="paragraph" w:customStyle="1" w:styleId="ApndiceAnexotexto">
    <w:name w:val="Apêndice Anexo texto"/>
    <w:qFormat/>
    <w:rsid w:val="00A14D71"/>
    <w:pPr>
      <w:spacing w:line="360" w:lineRule="auto"/>
      <w:jc w:val="center"/>
    </w:pPr>
    <w:rPr>
      <w:b/>
      <w:sz w:val="24"/>
      <w:szCs w:val="24"/>
    </w:rPr>
  </w:style>
  <w:style w:type="paragraph" w:customStyle="1" w:styleId="Referncia">
    <w:name w:val="Referência"/>
    <w:rsid w:val="00AB3C23"/>
    <w:pPr>
      <w:spacing w:line="360" w:lineRule="auto"/>
      <w:jc w:val="center"/>
    </w:pPr>
    <w:rPr>
      <w:b/>
      <w:sz w:val="24"/>
    </w:rPr>
  </w:style>
  <w:style w:type="paragraph" w:customStyle="1" w:styleId="Figura">
    <w:name w:val="Figura"/>
    <w:next w:val="Figura-nome"/>
    <w:rsid w:val="00E97B01"/>
    <w:pPr>
      <w:keepNext/>
      <w:spacing w:line="360" w:lineRule="auto"/>
      <w:jc w:val="center"/>
    </w:pPr>
    <w:rPr>
      <w:noProof/>
      <w:snapToGrid w:val="0"/>
      <w:sz w:val="24"/>
    </w:rPr>
  </w:style>
  <w:style w:type="paragraph" w:customStyle="1" w:styleId="Figura-nome">
    <w:name w:val="Figura - nome"/>
    <w:next w:val="Pargrafo"/>
    <w:rsid w:val="00B10BD4"/>
    <w:pPr>
      <w:spacing w:after="360"/>
      <w:jc w:val="center"/>
    </w:pPr>
    <w:rPr>
      <w:b/>
      <w:sz w:val="24"/>
    </w:rPr>
  </w:style>
  <w:style w:type="paragraph" w:customStyle="1" w:styleId="Sigla">
    <w:name w:val="Sigla"/>
    <w:basedOn w:val="Abreviatura"/>
    <w:rsid w:val="00B10BD4"/>
  </w:style>
  <w:style w:type="paragraph" w:customStyle="1" w:styleId="Abreviatura">
    <w:name w:val="Abreviatura"/>
    <w:rsid w:val="00B10BD4"/>
    <w:pPr>
      <w:tabs>
        <w:tab w:val="left" w:pos="1701"/>
      </w:tabs>
      <w:ind w:left="1701" w:hanging="1701"/>
      <w:jc w:val="both"/>
    </w:pPr>
    <w:rPr>
      <w:sz w:val="24"/>
    </w:rPr>
  </w:style>
  <w:style w:type="paragraph" w:styleId="Textodenotaderodap">
    <w:name w:val="footnote text"/>
    <w:semiHidden/>
    <w:rsid w:val="00B10BD4"/>
    <w:pPr>
      <w:spacing w:after="60"/>
      <w:jc w:val="both"/>
    </w:pPr>
    <w:rPr>
      <w:sz w:val="18"/>
    </w:rPr>
  </w:style>
  <w:style w:type="character" w:styleId="Refdenotaderodap">
    <w:name w:val="footnote reference"/>
    <w:semiHidden/>
    <w:rsid w:val="00B10BD4"/>
    <w:rPr>
      <w:rFonts w:ascii="Times New Roman" w:hAnsi="Times New Roman"/>
      <w:color w:val="auto"/>
      <w:vertAlign w:val="superscript"/>
    </w:rPr>
  </w:style>
  <w:style w:type="paragraph" w:styleId="Ttulo">
    <w:name w:val="Title"/>
    <w:link w:val="TtuloChar"/>
    <w:qFormat/>
    <w:rsid w:val="00440BE2"/>
    <w:pPr>
      <w:spacing w:line="360" w:lineRule="auto"/>
      <w:jc w:val="center"/>
    </w:pPr>
    <w:rPr>
      <w:b/>
      <w:sz w:val="24"/>
    </w:rPr>
  </w:style>
  <w:style w:type="paragraph" w:customStyle="1" w:styleId="Pargrafocentralizado">
    <w:name w:val="Parágrafo centralizado"/>
    <w:rsid w:val="00B10BD4"/>
    <w:pPr>
      <w:jc w:val="center"/>
    </w:pPr>
    <w:rPr>
      <w:sz w:val="24"/>
    </w:rPr>
  </w:style>
  <w:style w:type="paragraph" w:customStyle="1" w:styleId="Localedata">
    <w:name w:val="Local e data"/>
    <w:next w:val="Pargrafosimples"/>
    <w:rsid w:val="00B10BD4"/>
    <w:pPr>
      <w:jc w:val="center"/>
    </w:pPr>
    <w:rPr>
      <w:noProof/>
      <w:sz w:val="24"/>
    </w:rPr>
  </w:style>
  <w:style w:type="paragraph" w:customStyle="1" w:styleId="Pargrafosimples">
    <w:name w:val="Parágrafo simples"/>
    <w:rsid w:val="00B10BD4"/>
    <w:pPr>
      <w:jc w:val="both"/>
    </w:pPr>
    <w:rPr>
      <w:sz w:val="24"/>
    </w:rPr>
  </w:style>
  <w:style w:type="paragraph" w:customStyle="1" w:styleId="Dadosdotrabalho">
    <w:name w:val="Dados do trabalho"/>
    <w:rsid w:val="00B10BD4"/>
    <w:pPr>
      <w:spacing w:before="120"/>
      <w:ind w:left="3402"/>
      <w:jc w:val="both"/>
    </w:pPr>
    <w:rPr>
      <w:sz w:val="24"/>
    </w:rPr>
  </w:style>
  <w:style w:type="paragraph" w:styleId="Cabealho">
    <w:name w:val="header"/>
    <w:link w:val="CabealhoChar"/>
    <w:uiPriority w:val="99"/>
    <w:rsid w:val="00B10BD4"/>
    <w:rPr>
      <w:sz w:val="24"/>
    </w:rPr>
  </w:style>
  <w:style w:type="paragraph" w:styleId="ndicedeilustraes">
    <w:name w:val="table of figures"/>
    <w:next w:val="Pargrafo"/>
    <w:autoRedefine/>
    <w:uiPriority w:val="99"/>
    <w:rsid w:val="009F76DA"/>
    <w:pPr>
      <w:tabs>
        <w:tab w:val="right" w:leader="dot" w:pos="9072"/>
      </w:tabs>
      <w:spacing w:line="360" w:lineRule="auto"/>
      <w:ind w:left="1134" w:hanging="1134"/>
    </w:pPr>
    <w:rPr>
      <w:sz w:val="24"/>
    </w:rPr>
  </w:style>
  <w:style w:type="paragraph" w:customStyle="1" w:styleId="Itemnumerado1">
    <w:name w:val="Item numerado 1"/>
    <w:rsid w:val="00B10BD4"/>
    <w:pPr>
      <w:numPr>
        <w:numId w:val="5"/>
      </w:numPr>
      <w:tabs>
        <w:tab w:val="clear" w:pos="1559"/>
        <w:tab w:val="num" w:pos="1134"/>
      </w:tabs>
      <w:ind w:left="1134" w:hanging="425"/>
      <w:jc w:val="both"/>
    </w:pPr>
    <w:rPr>
      <w:sz w:val="24"/>
    </w:rPr>
  </w:style>
  <w:style w:type="character" w:styleId="Nmerodepgina">
    <w:name w:val="page number"/>
    <w:rsid w:val="00B10BD4"/>
    <w:rPr>
      <w:rFonts w:ascii="Times New Roman" w:hAnsi="Times New Roman"/>
      <w:sz w:val="24"/>
    </w:rPr>
  </w:style>
  <w:style w:type="paragraph" w:customStyle="1" w:styleId="Tabela-nome">
    <w:name w:val="Tabela - nome"/>
    <w:rsid w:val="00B10BD4"/>
    <w:pPr>
      <w:keepNext/>
      <w:spacing w:before="360"/>
      <w:jc w:val="center"/>
    </w:pPr>
    <w:rPr>
      <w:b/>
      <w:sz w:val="24"/>
    </w:rPr>
  </w:style>
  <w:style w:type="paragraph" w:customStyle="1" w:styleId="Tabela">
    <w:name w:val="Tabela"/>
    <w:rsid w:val="00B10BD4"/>
    <w:pPr>
      <w:keepNext/>
    </w:pPr>
    <w:rPr>
      <w:sz w:val="24"/>
    </w:rPr>
  </w:style>
  <w:style w:type="paragraph" w:customStyle="1" w:styleId="Quadro-nome">
    <w:name w:val="Quadro - nome"/>
    <w:basedOn w:val="Tabela-nome"/>
    <w:rsid w:val="00B10BD4"/>
  </w:style>
  <w:style w:type="paragraph" w:customStyle="1" w:styleId="Quadro">
    <w:name w:val="Quadro"/>
    <w:basedOn w:val="Tabela"/>
    <w:rsid w:val="00B10BD4"/>
  </w:style>
  <w:style w:type="paragraph" w:customStyle="1" w:styleId="Catalogao">
    <w:name w:val="Catalogação"/>
    <w:rsid w:val="00B10BD4"/>
    <w:pPr>
      <w:pBdr>
        <w:top w:val="single" w:sz="4" w:space="8" w:color="auto"/>
        <w:left w:val="single" w:sz="4" w:space="8" w:color="auto"/>
        <w:bottom w:val="single" w:sz="4" w:space="8" w:color="auto"/>
        <w:right w:val="single" w:sz="4" w:space="8" w:color="auto"/>
      </w:pBdr>
      <w:tabs>
        <w:tab w:val="left" w:pos="993"/>
      </w:tabs>
      <w:ind w:left="567" w:right="567"/>
      <w:jc w:val="both"/>
    </w:pPr>
    <w:rPr>
      <w:sz w:val="24"/>
    </w:rPr>
  </w:style>
  <w:style w:type="paragraph" w:customStyle="1" w:styleId="Universidade">
    <w:name w:val="Universidade"/>
    <w:rsid w:val="00B10BD4"/>
    <w:pPr>
      <w:jc w:val="center"/>
    </w:pPr>
    <w:rPr>
      <w:b/>
      <w:sz w:val="40"/>
    </w:rPr>
  </w:style>
  <w:style w:type="paragraph" w:customStyle="1" w:styleId="Item1">
    <w:name w:val="Item 1"/>
    <w:rsid w:val="00B10BD4"/>
    <w:pPr>
      <w:numPr>
        <w:numId w:val="3"/>
      </w:numPr>
      <w:tabs>
        <w:tab w:val="clear" w:pos="360"/>
        <w:tab w:val="num" w:pos="1134"/>
      </w:tabs>
      <w:ind w:left="1134" w:hanging="425"/>
      <w:jc w:val="both"/>
    </w:pPr>
    <w:rPr>
      <w:sz w:val="24"/>
    </w:rPr>
  </w:style>
  <w:style w:type="paragraph" w:customStyle="1" w:styleId="CIP">
    <w:name w:val="CIP"/>
    <w:next w:val="Catalogao"/>
    <w:rsid w:val="00B10BD4"/>
    <w:pPr>
      <w:spacing w:after="240"/>
      <w:jc w:val="center"/>
    </w:pPr>
    <w:rPr>
      <w:b/>
      <w:noProof/>
      <w:sz w:val="40"/>
    </w:rPr>
  </w:style>
  <w:style w:type="paragraph" w:customStyle="1" w:styleId="Figura-cdigo">
    <w:name w:val="Figura - código"/>
    <w:rsid w:val="00B10BD4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Courier New" w:hAnsi="Courier New"/>
      <w:noProof/>
    </w:rPr>
  </w:style>
  <w:style w:type="paragraph" w:customStyle="1" w:styleId="Faculdade">
    <w:name w:val="Faculdade"/>
    <w:rsid w:val="00B10BD4"/>
    <w:pPr>
      <w:jc w:val="center"/>
    </w:pPr>
    <w:rPr>
      <w:b/>
      <w:sz w:val="32"/>
    </w:rPr>
  </w:style>
  <w:style w:type="paragraph" w:customStyle="1" w:styleId="Figura-cdigo-linha1">
    <w:name w:val="Figura - código - linha 1"/>
    <w:basedOn w:val="Figura-cdigo"/>
    <w:next w:val="Figura-cdigo"/>
    <w:rsid w:val="00B10BD4"/>
    <w:pPr>
      <w:spacing w:before="360"/>
    </w:pPr>
    <w:rPr>
      <w:snapToGrid w:val="0"/>
    </w:rPr>
  </w:style>
  <w:style w:type="paragraph" w:customStyle="1" w:styleId="Item2">
    <w:name w:val="Item 2"/>
    <w:basedOn w:val="Item1"/>
    <w:rsid w:val="00B10BD4"/>
    <w:pPr>
      <w:numPr>
        <w:numId w:val="4"/>
      </w:numPr>
      <w:tabs>
        <w:tab w:val="clear" w:pos="360"/>
        <w:tab w:val="num" w:pos="1560"/>
      </w:tabs>
      <w:ind w:left="1560" w:hanging="426"/>
    </w:pPr>
  </w:style>
  <w:style w:type="paragraph" w:customStyle="1" w:styleId="Itemnumerado2">
    <w:name w:val="Item numerado 2"/>
    <w:basedOn w:val="Itemnumerado1"/>
    <w:rsid w:val="00B10BD4"/>
    <w:pPr>
      <w:numPr>
        <w:numId w:val="6"/>
      </w:numPr>
    </w:pPr>
  </w:style>
  <w:style w:type="paragraph" w:styleId="Rodap">
    <w:name w:val="footer"/>
    <w:basedOn w:val="Normal"/>
    <w:link w:val="RodapChar"/>
    <w:uiPriority w:val="99"/>
    <w:rsid w:val="00B10BD4"/>
    <w:pPr>
      <w:tabs>
        <w:tab w:val="center" w:pos="4419"/>
        <w:tab w:val="right" w:pos="8838"/>
      </w:tabs>
    </w:pPr>
  </w:style>
  <w:style w:type="paragraph" w:styleId="Sumrio6">
    <w:name w:val="toc 6"/>
    <w:basedOn w:val="Normal"/>
    <w:next w:val="Normal"/>
    <w:autoRedefine/>
    <w:uiPriority w:val="39"/>
    <w:rsid w:val="00A14D71"/>
    <w:pPr>
      <w:spacing w:before="120"/>
      <w:ind w:firstLine="0"/>
    </w:pPr>
    <w:rPr>
      <w:b/>
    </w:rPr>
  </w:style>
  <w:style w:type="paragraph" w:styleId="Sumrio7">
    <w:name w:val="toc 7"/>
    <w:basedOn w:val="Normal"/>
    <w:next w:val="Normal"/>
    <w:autoRedefine/>
    <w:uiPriority w:val="39"/>
    <w:rsid w:val="00A14D71"/>
    <w:pPr>
      <w:tabs>
        <w:tab w:val="right" w:leader="dot" w:pos="9062"/>
      </w:tabs>
      <w:spacing w:before="120"/>
      <w:ind w:firstLine="0"/>
    </w:pPr>
    <w:rPr>
      <w:b/>
    </w:rPr>
  </w:style>
  <w:style w:type="paragraph" w:styleId="Sumrio8">
    <w:name w:val="toc 8"/>
    <w:basedOn w:val="Normal"/>
    <w:next w:val="Normal"/>
    <w:autoRedefine/>
    <w:uiPriority w:val="39"/>
    <w:rsid w:val="00620CAE"/>
    <w:pPr>
      <w:tabs>
        <w:tab w:val="right" w:leader="dot" w:pos="9062"/>
      </w:tabs>
      <w:ind w:firstLine="0"/>
    </w:pPr>
  </w:style>
  <w:style w:type="paragraph" w:styleId="Sumrio9">
    <w:name w:val="toc 9"/>
    <w:basedOn w:val="Normal"/>
    <w:next w:val="Normal"/>
    <w:autoRedefine/>
    <w:uiPriority w:val="39"/>
    <w:rsid w:val="00067DF4"/>
    <w:pPr>
      <w:tabs>
        <w:tab w:val="right" w:leader="dot" w:pos="9062"/>
      </w:tabs>
      <w:spacing w:before="120"/>
      <w:ind w:firstLine="0"/>
    </w:pPr>
    <w:rPr>
      <w:b/>
    </w:rPr>
  </w:style>
  <w:style w:type="paragraph" w:customStyle="1" w:styleId="Abstract">
    <w:name w:val="Abstract"/>
    <w:basedOn w:val="Pargrafo"/>
    <w:rsid w:val="00B10BD4"/>
    <w:pPr>
      <w:spacing w:before="0"/>
    </w:pPr>
    <w:rPr>
      <w:i/>
    </w:rPr>
  </w:style>
  <w:style w:type="paragraph" w:customStyle="1" w:styleId="Resumo">
    <w:name w:val="Resumo"/>
    <w:basedOn w:val="Pargrafo"/>
    <w:rsid w:val="00B10BD4"/>
    <w:pPr>
      <w:spacing w:before="0"/>
    </w:pPr>
  </w:style>
  <w:style w:type="paragraph" w:customStyle="1" w:styleId="Pargrafosemespaoantes">
    <w:name w:val="Parágrafo sem espaço antes"/>
    <w:basedOn w:val="Pargrafo"/>
    <w:rsid w:val="00B10BD4"/>
    <w:pPr>
      <w:spacing w:before="0"/>
    </w:pPr>
  </w:style>
  <w:style w:type="paragraph" w:customStyle="1" w:styleId="Palavras-chaves">
    <w:name w:val="Palavras-chaves"/>
    <w:basedOn w:val="Resumo"/>
    <w:rsid w:val="00B10BD4"/>
    <w:pPr>
      <w:spacing w:before="120"/>
      <w:ind w:firstLine="0"/>
    </w:pPr>
  </w:style>
  <w:style w:type="paragraph" w:customStyle="1" w:styleId="Key-words">
    <w:name w:val="Key-words"/>
    <w:basedOn w:val="Palavras-chaves"/>
    <w:rsid w:val="00B10BD4"/>
    <w:pPr>
      <w:spacing w:before="240"/>
      <w:ind w:left="1985" w:hanging="1276"/>
    </w:pPr>
    <w:rPr>
      <w:i/>
      <w:lang w:val="en-US"/>
    </w:rPr>
  </w:style>
  <w:style w:type="paragraph" w:customStyle="1" w:styleId="Ttulo10">
    <w:name w:val="Título1"/>
    <w:basedOn w:val="Abstract"/>
    <w:rsid w:val="00B10BD4"/>
    <w:pPr>
      <w:spacing w:after="240"/>
      <w:ind w:left="709" w:hanging="709"/>
    </w:pPr>
    <w:rPr>
      <w:lang w:val="en-US"/>
    </w:rPr>
  </w:style>
  <w:style w:type="character" w:customStyle="1" w:styleId="style5">
    <w:name w:val="style5"/>
    <w:basedOn w:val="Fontepargpadro"/>
    <w:rsid w:val="00B10BD4"/>
  </w:style>
  <w:style w:type="character" w:styleId="Forte">
    <w:name w:val="Strong"/>
    <w:uiPriority w:val="22"/>
    <w:qFormat/>
    <w:rsid w:val="00B10BD4"/>
    <w:rPr>
      <w:b/>
      <w:bCs/>
    </w:rPr>
  </w:style>
  <w:style w:type="paragraph" w:styleId="NormalWeb">
    <w:name w:val="Normal (Web)"/>
    <w:basedOn w:val="Normal"/>
    <w:uiPriority w:val="99"/>
    <w:rsid w:val="005F0977"/>
    <w:pPr>
      <w:spacing w:before="100" w:beforeAutospacing="1" w:after="100" w:afterAutospacing="1" w:line="240" w:lineRule="auto"/>
      <w:ind w:firstLine="0"/>
    </w:pPr>
    <w:rPr>
      <w:szCs w:val="24"/>
    </w:rPr>
  </w:style>
  <w:style w:type="character" w:customStyle="1" w:styleId="Ttulo2Char">
    <w:name w:val="Título 2 Char"/>
    <w:link w:val="Ttulo2"/>
    <w:rsid w:val="0052593C"/>
    <w:rPr>
      <w:smallCaps/>
      <w:sz w:val="24"/>
    </w:rPr>
  </w:style>
  <w:style w:type="paragraph" w:customStyle="1" w:styleId="contedodatabela">
    <w:name w:val="contedodatabela"/>
    <w:basedOn w:val="Normal"/>
    <w:rsid w:val="00232066"/>
    <w:pPr>
      <w:spacing w:before="100" w:beforeAutospacing="1" w:after="100" w:afterAutospacing="1" w:line="240" w:lineRule="auto"/>
      <w:ind w:firstLine="0"/>
    </w:pPr>
    <w:rPr>
      <w:szCs w:val="24"/>
    </w:rPr>
  </w:style>
  <w:style w:type="table" w:styleId="Tabelacomgrade">
    <w:name w:val="Table Grid"/>
    <w:basedOn w:val="Tabelanormal"/>
    <w:rsid w:val="00C22155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Ttulo3Char">
    <w:name w:val="Título 3 Char"/>
    <w:link w:val="Ttulo3"/>
    <w:rsid w:val="00DD3CA6"/>
    <w:rPr>
      <w:sz w:val="24"/>
      <w:lang w:bidi="ar-SA"/>
    </w:rPr>
  </w:style>
  <w:style w:type="character" w:customStyle="1" w:styleId="TtuloChar">
    <w:name w:val="Título Char"/>
    <w:link w:val="Ttulo"/>
    <w:rsid w:val="00440BE2"/>
    <w:rPr>
      <w:b/>
      <w:sz w:val="24"/>
      <w:lang w:bidi="ar-SA"/>
    </w:rPr>
  </w:style>
  <w:style w:type="paragraph" w:customStyle="1" w:styleId="SemEspao">
    <w:name w:val="Sem Espaço"/>
    <w:basedOn w:val="SemEspaamento"/>
    <w:link w:val="SemEspaoChar"/>
    <w:autoRedefine/>
    <w:qFormat/>
    <w:rsid w:val="00D75803"/>
    <w:pPr>
      <w:spacing w:line="360" w:lineRule="auto"/>
      <w:ind w:firstLine="360"/>
      <w:jc w:val="both"/>
    </w:pPr>
    <w:rPr>
      <w:rFonts w:ascii="Arial" w:eastAsia="Calibri" w:hAnsi="Arial"/>
      <w:b/>
      <w:szCs w:val="24"/>
      <w:lang w:eastAsia="en-US"/>
    </w:rPr>
  </w:style>
  <w:style w:type="character" w:customStyle="1" w:styleId="SemEspaoChar">
    <w:name w:val="Sem Espaço Char"/>
    <w:link w:val="SemEspao"/>
    <w:rsid w:val="00D75803"/>
    <w:rPr>
      <w:rFonts w:ascii="Arial" w:eastAsia="Calibri" w:hAnsi="Arial" w:cs="Arial"/>
      <w:b/>
      <w:sz w:val="24"/>
      <w:szCs w:val="24"/>
      <w:lang w:eastAsia="en-US"/>
    </w:rPr>
  </w:style>
  <w:style w:type="paragraph" w:styleId="SemEspaamento">
    <w:name w:val="No Spacing"/>
    <w:uiPriority w:val="1"/>
    <w:qFormat/>
    <w:rsid w:val="00D75803"/>
    <w:pPr>
      <w:ind w:firstLine="709"/>
    </w:pPr>
    <w:rPr>
      <w:sz w:val="24"/>
    </w:rPr>
  </w:style>
  <w:style w:type="character" w:customStyle="1" w:styleId="CabealhoChar">
    <w:name w:val="Cabeçalho Char"/>
    <w:link w:val="Cabealho"/>
    <w:uiPriority w:val="99"/>
    <w:rsid w:val="008B58BE"/>
    <w:rPr>
      <w:sz w:val="24"/>
      <w:lang w:bidi="ar-SA"/>
    </w:rPr>
  </w:style>
  <w:style w:type="character" w:customStyle="1" w:styleId="RodapChar">
    <w:name w:val="Rodapé Char"/>
    <w:link w:val="Rodap"/>
    <w:uiPriority w:val="99"/>
    <w:rsid w:val="0097412A"/>
    <w:rPr>
      <w:sz w:val="24"/>
    </w:rPr>
  </w:style>
  <w:style w:type="character" w:customStyle="1" w:styleId="hps">
    <w:name w:val="hps"/>
    <w:basedOn w:val="Fontepargpadro"/>
    <w:rsid w:val="00E536B4"/>
  </w:style>
  <w:style w:type="numbering" w:customStyle="1" w:styleId="Estilo1">
    <w:name w:val="Estilo1"/>
    <w:rsid w:val="001424B9"/>
    <w:pPr>
      <w:numPr>
        <w:numId w:val="8"/>
      </w:numPr>
    </w:pPr>
  </w:style>
  <w:style w:type="paragraph" w:styleId="PargrafodaLista">
    <w:name w:val="List Paragraph"/>
    <w:basedOn w:val="Normal"/>
    <w:uiPriority w:val="34"/>
    <w:qFormat/>
    <w:rsid w:val="005F3687"/>
    <w:pPr>
      <w:ind w:left="708"/>
    </w:pPr>
  </w:style>
  <w:style w:type="paragraph" w:styleId="Legenda">
    <w:name w:val="caption"/>
    <w:basedOn w:val="Normal"/>
    <w:next w:val="Normal"/>
    <w:uiPriority w:val="35"/>
    <w:unhideWhenUsed/>
    <w:qFormat/>
    <w:rsid w:val="00103AA3"/>
    <w:pPr>
      <w:ind w:firstLine="0"/>
      <w:jc w:val="center"/>
    </w:pPr>
    <w:rPr>
      <w:b/>
      <w:bCs/>
    </w:rPr>
  </w:style>
  <w:style w:type="character" w:styleId="Hyperlink">
    <w:name w:val="Hyperlink"/>
    <w:uiPriority w:val="99"/>
    <w:unhideWhenUsed/>
    <w:rsid w:val="00103AA3"/>
    <w:rPr>
      <w:color w:val="0000FF"/>
      <w:u w:val="single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216DF0"/>
    <w:pPr>
      <w:keepLines/>
      <w:pageBreakBefore w:val="0"/>
      <w:numPr>
        <w:numId w:val="0"/>
      </w:numPr>
      <w:spacing w:before="480" w:line="276" w:lineRule="auto"/>
      <w:jc w:val="left"/>
      <w:outlineLvl w:val="9"/>
    </w:pPr>
    <w:rPr>
      <w:rFonts w:ascii="Cambria" w:hAnsi="Cambria"/>
      <w:bCs/>
      <w:caps w:val="0"/>
      <w:color w:val="365F91"/>
      <w:sz w:val="28"/>
      <w:szCs w:val="28"/>
      <w:lang w:eastAsia="en-US"/>
    </w:rPr>
  </w:style>
  <w:style w:type="paragraph" w:customStyle="1" w:styleId="Anexo">
    <w:name w:val="Anexo"/>
    <w:next w:val="Commarcadores4"/>
    <w:qFormat/>
    <w:rsid w:val="00FC79D0"/>
    <w:pPr>
      <w:spacing w:line="360" w:lineRule="auto"/>
      <w:jc w:val="center"/>
    </w:pPr>
    <w:rPr>
      <w:b/>
      <w:sz w:val="24"/>
      <w:szCs w:val="24"/>
    </w:rPr>
  </w:style>
  <w:style w:type="paragraph" w:styleId="Textodebalo">
    <w:name w:val="Balloon Text"/>
    <w:basedOn w:val="Normal"/>
    <w:link w:val="TextodebaloChar"/>
    <w:rsid w:val="0035270A"/>
    <w:pPr>
      <w:spacing w:line="240" w:lineRule="auto"/>
    </w:pPr>
    <w:rPr>
      <w:rFonts w:ascii="Tahoma" w:hAnsi="Tahoma"/>
      <w:sz w:val="16"/>
      <w:szCs w:val="16"/>
    </w:rPr>
  </w:style>
  <w:style w:type="paragraph" w:styleId="Commarcadores4">
    <w:name w:val="List Bullet 4"/>
    <w:basedOn w:val="Normal"/>
    <w:rsid w:val="00FC79D0"/>
    <w:pPr>
      <w:numPr>
        <w:numId w:val="10"/>
      </w:numPr>
      <w:contextualSpacing/>
    </w:pPr>
  </w:style>
  <w:style w:type="character" w:customStyle="1" w:styleId="TextodebaloChar">
    <w:name w:val="Texto de balão Char"/>
    <w:link w:val="Textodebalo"/>
    <w:rsid w:val="0035270A"/>
    <w:rPr>
      <w:rFonts w:ascii="Tahoma" w:hAnsi="Tahoma" w:cs="Tahoma"/>
      <w:sz w:val="16"/>
      <w:szCs w:val="16"/>
    </w:rPr>
  </w:style>
  <w:style w:type="paragraph" w:customStyle="1" w:styleId="Apndice">
    <w:name w:val="Apêndice"/>
    <w:qFormat/>
    <w:rsid w:val="00D65E49"/>
    <w:pPr>
      <w:spacing w:line="360" w:lineRule="auto"/>
      <w:jc w:val="center"/>
    </w:pPr>
    <w:rPr>
      <w:b/>
      <w:sz w:val="24"/>
      <w:szCs w:val="24"/>
    </w:rPr>
  </w:style>
  <w:style w:type="character" w:customStyle="1" w:styleId="ui-provider">
    <w:name w:val="ui-provider"/>
    <w:basedOn w:val="Fontepargpadro"/>
    <w:rsid w:val="0014257C"/>
  </w:style>
  <w:style w:type="character" w:styleId="MenoPendente">
    <w:name w:val="Unresolved Mention"/>
    <w:basedOn w:val="Fontepargpadro"/>
    <w:uiPriority w:val="99"/>
    <w:semiHidden/>
    <w:unhideWhenUsed/>
    <w:rsid w:val="004948CB"/>
    <w:rPr>
      <w:color w:val="605E5C"/>
      <w:shd w:val="clear" w:color="auto" w:fill="E1DFDD"/>
    </w:rPr>
  </w:style>
  <w:style w:type="paragraph" w:customStyle="1" w:styleId="paragraph">
    <w:name w:val="paragraph"/>
    <w:basedOn w:val="Normal"/>
    <w:rsid w:val="0009786F"/>
    <w:pPr>
      <w:spacing w:before="100" w:beforeAutospacing="1" w:after="100" w:afterAutospacing="1" w:line="240" w:lineRule="auto"/>
      <w:ind w:firstLine="0"/>
      <w:jc w:val="left"/>
    </w:pPr>
    <w:rPr>
      <w:szCs w:val="24"/>
    </w:rPr>
  </w:style>
  <w:style w:type="character" w:customStyle="1" w:styleId="normaltextrun">
    <w:name w:val="normaltextrun"/>
    <w:basedOn w:val="Fontepargpadro"/>
    <w:rsid w:val="0009786F"/>
  </w:style>
  <w:style w:type="character" w:customStyle="1" w:styleId="eop">
    <w:name w:val="eop"/>
    <w:basedOn w:val="Fontepargpadro"/>
    <w:rsid w:val="0009786F"/>
  </w:style>
  <w:style w:type="character" w:customStyle="1" w:styleId="scxw205300481">
    <w:name w:val="scxw205300481"/>
    <w:basedOn w:val="Fontepargpadro"/>
    <w:rsid w:val="0009786F"/>
  </w:style>
  <w:style w:type="character" w:customStyle="1" w:styleId="wacimagecontainer">
    <w:name w:val="wacimagecontainer"/>
    <w:basedOn w:val="Fontepargpadro"/>
    <w:rsid w:val="0009786F"/>
  </w:style>
  <w:style w:type="character" w:styleId="nfase">
    <w:name w:val="Emphasis"/>
    <w:basedOn w:val="Fontepargpadro"/>
    <w:uiPriority w:val="20"/>
    <w:qFormat/>
    <w:rsid w:val="00DD4AA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18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79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24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26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44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07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30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86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642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45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90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69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01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50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42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74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251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22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08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49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28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27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24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95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63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03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45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18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7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25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95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63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65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89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47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32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46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3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20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77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36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40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5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04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38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37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42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7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2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3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33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6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382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090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2118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76372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256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7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83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56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3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257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9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812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095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08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307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4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698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5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765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51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495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196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7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378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1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396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75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234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1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73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12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0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1517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6635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507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6496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2107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706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400284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164557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672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33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26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0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4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23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98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7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93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56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0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79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26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52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7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12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6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0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0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7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63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9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4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70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07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3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9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2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87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4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00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4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7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54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8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813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3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492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11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045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134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2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179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3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473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638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2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268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7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826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7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72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8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31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1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437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9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72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527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8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56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9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485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79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087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4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364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8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312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0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004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2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731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1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864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33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067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9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735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5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089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66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289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6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70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45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729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234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7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457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7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691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9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668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53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986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46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299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62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13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3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787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9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433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0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570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60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053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7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369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7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110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4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247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86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753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95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87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0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31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2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693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3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728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8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604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0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618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76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816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4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724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01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710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798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47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4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445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6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048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344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7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286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79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691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8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136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957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9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074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9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6159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9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623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3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373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0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04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3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529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5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02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5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680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8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83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3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249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74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025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8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693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5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842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5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364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42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802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1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607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6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16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249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3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079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7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153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192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9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728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1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258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4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81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7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340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94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921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7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025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171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41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395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4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768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4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830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0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03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5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213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8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854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4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160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10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18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4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30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411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4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845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5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5301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7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191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6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45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47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322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21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667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8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988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2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852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5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739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976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91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60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554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276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996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6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86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36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640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657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50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959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14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992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8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020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2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662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3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5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4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84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65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33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60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943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95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331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6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70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6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9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64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0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37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03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00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06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91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09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78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52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01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91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88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89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045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181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1998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7565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760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1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27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53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04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03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3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5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22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0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1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3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41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6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172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517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7595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6622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hyperlink" Target="https://aws.amazon.com/pt/what-is/restful-api/" TargetMode="External"/><Relationship Id="rId63" Type="http://schemas.openxmlformats.org/officeDocument/2006/relationships/hyperlink" Target="https://learn.microsoft.com/pt-br/dotnet/csharp/tour-of-csharp/" TargetMode="External"/><Relationship Id="rId68" Type="http://schemas.openxmlformats.org/officeDocument/2006/relationships/hyperlink" Target="https://www.euax.com.br/2021/04/implantacao-de-sistema/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image" Target="media/image1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hyperlink" Target="https://gestqual.com.br/gestqual-documentos-4/" TargetMode="External"/><Relationship Id="rId58" Type="http://schemas.openxmlformats.org/officeDocument/2006/relationships/hyperlink" Target="https://www.lucidchart.com/pages/pt/o-que-e-diagrama-de-sequencia-uml" TargetMode="External"/><Relationship Id="rId66" Type="http://schemas.openxmlformats.org/officeDocument/2006/relationships/hyperlink" Target="https://www.alura.com.br/artigos/react-js" TargetMode="External"/><Relationship Id="rId74" Type="http://schemas.openxmlformats.org/officeDocument/2006/relationships/theme" Target="theme/theme1.xml"/><Relationship Id="rId5" Type="http://schemas.openxmlformats.org/officeDocument/2006/relationships/numbering" Target="numbering.xml"/><Relationship Id="rId61" Type="http://schemas.openxmlformats.org/officeDocument/2006/relationships/hyperlink" Target="https://learn.microsoft.com/pt-br/aspnet/web-api/overview/data/using-web-api-with-entity-framework/part-5" TargetMode="External"/><Relationship Id="rId19" Type="http://schemas.openxmlformats.org/officeDocument/2006/relationships/image" Target="media/image6.svg"/><Relationship Id="rId14" Type="http://schemas.openxmlformats.org/officeDocument/2006/relationships/hyperlink" Target="file:///C:\Users\Aluno\Documents\ProjetoIntegrador\Documentos\Documentacao\SGED%20-%20Documento%20Geral%20do%20Projeto.docx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svg"/><Relationship Id="rId35" Type="http://schemas.openxmlformats.org/officeDocument/2006/relationships/image" Target="media/image22.png"/><Relationship Id="rId43" Type="http://schemas.openxmlformats.org/officeDocument/2006/relationships/image" Target="media/image30.jpeg"/><Relationship Id="rId48" Type="http://schemas.openxmlformats.org/officeDocument/2006/relationships/hyperlink" Target="https://axios-http.com/ptbr/docs/intro" TargetMode="External"/><Relationship Id="rId56" Type="http://schemas.openxmlformats.org/officeDocument/2006/relationships/hyperlink" Target="https://www.dio.me/articles/dto-data-transfer-object" TargetMode="External"/><Relationship Id="rId64" Type="http://schemas.openxmlformats.org/officeDocument/2006/relationships/hyperlink" Target="https://visualstudio.microsoft.com/pt-br/" TargetMode="External"/><Relationship Id="rId69" Type="http://schemas.openxmlformats.org/officeDocument/2006/relationships/hyperlink" Target="https://reactrouter.com/en/main/route/route" TargetMode="External"/><Relationship Id="rId8" Type="http://schemas.openxmlformats.org/officeDocument/2006/relationships/webSettings" Target="webSettings.xml"/><Relationship Id="rId51" Type="http://schemas.openxmlformats.org/officeDocument/2006/relationships/hyperlink" Target="https://docs.docker.com/get-started/docker-overview/" TargetMode="External"/><Relationship Id="rId72" Type="http://schemas.openxmlformats.org/officeDocument/2006/relationships/header" Target="header3.xml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4.emf"/><Relationship Id="rId25" Type="http://schemas.openxmlformats.org/officeDocument/2006/relationships/image" Target="media/image12.sv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hyperlink" Target="https://www.usabilidoido.com.br/personas_e_cenarios_para_antecipar_o_futuro_.html" TargetMode="External"/><Relationship Id="rId59" Type="http://schemas.openxmlformats.org/officeDocument/2006/relationships/hyperlink" Target="http://dx.doi.org/10.1590/0104-530X2079-15" TargetMode="External"/><Relationship Id="rId67" Type="http://schemas.openxmlformats.org/officeDocument/2006/relationships/hyperlink" Target="https://www.oracle.com/br/database/what-is-database/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hyperlink" Target="https://medium.com/@marcelomg21/arquitetura-de-software-estilos-e-padr%C3%B5es-de-design-50d62d684ef2" TargetMode="External"/><Relationship Id="rId62" Type="http://schemas.openxmlformats.org/officeDocument/2006/relationships/hyperlink" Target="https://learn.microsoft.com/pt-br/visualstudio/get-started/visual-studio-ide?view=vs-2022" TargetMode="External"/><Relationship Id="rId70" Type="http://schemas.openxmlformats.org/officeDocument/2006/relationships/hyperlink" Target="https://react.dev/learn/describing-the-ui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2.emf"/><Relationship Id="rId23" Type="http://schemas.openxmlformats.org/officeDocument/2006/relationships/image" Target="media/image10.png"/><Relationship Id="rId28" Type="http://schemas.openxmlformats.org/officeDocument/2006/relationships/image" Target="media/image15.svg"/><Relationship Id="rId36" Type="http://schemas.openxmlformats.org/officeDocument/2006/relationships/image" Target="media/image23.png"/><Relationship Id="rId49" Type="http://schemas.openxmlformats.org/officeDocument/2006/relationships/hyperlink" Target="https://dev.to/tadeubdev/movendo-a-logica-de-sua-aplicacao-para-services-e-repositories-4lee" TargetMode="External"/><Relationship Id="rId57" Type="http://schemas.openxmlformats.org/officeDocument/2006/relationships/hyperlink" Target="https://brasil.uxdesign.cc/por-que-criar-personas-bc796a1ffc7e" TargetMode="External"/><Relationship Id="rId10" Type="http://schemas.openxmlformats.org/officeDocument/2006/relationships/endnotes" Target="endnotes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hyperlink" Target="https://www.figma.com/pt-br/design/" TargetMode="External"/><Relationship Id="rId60" Type="http://schemas.openxmlformats.org/officeDocument/2006/relationships/hyperlink" Target="https://learn.microsoft.com/pt-br/aspnet/entity-framework" TargetMode="External"/><Relationship Id="rId65" Type="http://schemas.openxmlformats.org/officeDocument/2006/relationships/hyperlink" Target="https://www.mobussconstrucao.com.br/blog/gestao-de-documentos/" TargetMode="External"/><Relationship Id="rId73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file:///C:\Users\Aluno\Documents\ProjetoIntegrador\Documentos\Documentacao\SGED%20-%20Documento%20Geral%20do%20Projeto.docx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hyperlink" Target="https://imperatriz.ma.gov.br/noticias/planejamento/importancia-de-se-ter-uma-construcao-regularizada.html" TargetMode="External"/><Relationship Id="rId55" Type="http://schemas.openxmlformats.org/officeDocument/2006/relationships/hyperlink" Target="https://www.ibm.com/docs/pt-br/db2/12.1?topic=authentication-json-web-tokens-jwt" TargetMode="External"/><Relationship Id="rId7" Type="http://schemas.openxmlformats.org/officeDocument/2006/relationships/settings" Target="settings.xml"/><Relationship Id="rId71" Type="http://schemas.openxmlformats.org/officeDocument/2006/relationships/header" Target="head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FAI-Jales\Coordena&#231;&#227;o\2004\TCC\Formul&#225;rios\modelo-tcc.dot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91e594c8-fc59-46cc-ac97-efcc48248c25" xsi:nil="true"/>
    <lcf76f155ced4ddcb4097134ff3c332f xmlns="91e594c8-fc59-46cc-ac97-efcc48248c25">
      <Terms xmlns="http://schemas.microsoft.com/office/infopath/2007/PartnerControls"/>
    </lcf76f155ced4ddcb4097134ff3c332f>
    <TaxCatchAll xmlns="694e49e0-2d0e-4094-9ddb-014a03f90dce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CD9AD00491A6E44ABF39A5A3948930A" ma:contentTypeVersion="11" ma:contentTypeDescription="Crie um novo documento." ma:contentTypeScope="" ma:versionID="1611a2d82f3977ae7db8617b5a32d906">
  <xsd:schema xmlns:xsd="http://www.w3.org/2001/XMLSchema" xmlns:xs="http://www.w3.org/2001/XMLSchema" xmlns:p="http://schemas.microsoft.com/office/2006/metadata/properties" xmlns:ns2="91e594c8-fc59-46cc-ac97-efcc48248c25" xmlns:ns3="694e49e0-2d0e-4094-9ddb-014a03f90dce" targetNamespace="http://schemas.microsoft.com/office/2006/metadata/properties" ma:root="true" ma:fieldsID="404ebc276b3ab87a6929f0d970d4b6f4" ns2:_="" ns3:_="">
    <xsd:import namespace="91e594c8-fc59-46cc-ac97-efcc48248c25"/>
    <xsd:import namespace="694e49e0-2d0e-4094-9ddb-014a03f90dce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1e594c8-fc59-46cc-ac97-efcc48248c25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lcf76f155ced4ddcb4097134ff3c332f" ma:index="13" nillable="true" ma:taxonomy="true" ma:internalName="lcf76f155ced4ddcb4097134ff3c332f" ma:taxonomyFieldName="MediaServiceImageTags" ma:displayName="Marcações de imagem" ma:readOnly="false" ma:fieldId="{5cf76f15-5ced-4ddc-b409-7134ff3c332f}" ma:taxonomyMulti="true" ma:sspId="0ef6089c-5148-4909-88ac-65974e5b7eb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1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4e49e0-2d0e-4094-9ddb-014a03f90dce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67433e58-8d84-45f2-a10d-ccb0844e2ae8}" ma:internalName="TaxCatchAll" ma:showField="CatchAllData" ma:web="694e49e0-2d0e-4094-9ddb-014a03f90dc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762AFF8-5A06-497A-AEA1-819F616E5047}">
  <ds:schemaRefs>
    <ds:schemaRef ds:uri="http://schemas.microsoft.com/office/2006/metadata/properties"/>
    <ds:schemaRef ds:uri="http://schemas.microsoft.com/office/infopath/2007/PartnerControls"/>
    <ds:schemaRef ds:uri="91e594c8-fc59-46cc-ac97-efcc48248c25"/>
    <ds:schemaRef ds:uri="694e49e0-2d0e-4094-9ddb-014a03f90dce"/>
  </ds:schemaRefs>
</ds:datastoreItem>
</file>

<file path=customXml/itemProps2.xml><?xml version="1.0" encoding="utf-8"?>
<ds:datastoreItem xmlns:ds="http://schemas.openxmlformats.org/officeDocument/2006/customXml" ds:itemID="{345D490D-8240-4CC2-8FEE-390E2AC7DA4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1e594c8-fc59-46cc-ac97-efcc48248c25"/>
    <ds:schemaRef ds:uri="694e49e0-2d0e-4094-9ddb-014a03f90dc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7F41EE9-D0ED-46D2-98A3-6ADED8281B2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9A271240-2215-4841-A8DD-29C4240A97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modelo-tcc</Template>
  <TotalTime>1749</TotalTime>
  <Pages>85</Pages>
  <Words>22355</Words>
  <Characters>120721</Characters>
  <Application>Microsoft Office Word</Application>
  <DocSecurity>0</DocSecurity>
  <Lines>1006</Lines>
  <Paragraphs>285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Título do Trabalho</vt:lpstr>
    </vt:vector>
  </TitlesOfParts>
  <Company>Universidade Luterana do Brasil</Company>
  <LinksUpToDate>false</LinksUpToDate>
  <CharactersWithSpaces>142791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Título do Trabalho</dc:title>
  <dc:creator>c</dc:creator>
  <cp:lastModifiedBy>Guilherme  Angelo</cp:lastModifiedBy>
  <cp:revision>119</cp:revision>
  <cp:lastPrinted>2024-11-11T18:29:00Z</cp:lastPrinted>
  <dcterms:created xsi:type="dcterms:W3CDTF">2023-12-04T01:51:00Z</dcterms:created>
  <dcterms:modified xsi:type="dcterms:W3CDTF">2024-11-26T11:23:00Z</dcterms:modified>
  <cp:category>Trabalho de Conclusão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749145713</vt:i4>
  </property>
  <property fmtid="{D5CDD505-2E9C-101B-9397-08002B2CF9AE}" pid="3" name="_EmailSubject">
    <vt:lpwstr>Arquivos para download TCC</vt:lpwstr>
  </property>
  <property fmtid="{D5CDD505-2E9C-101B-9397-08002B2CF9AE}" pid="4" name="_AuthorEmail">
    <vt:lpwstr>cpmart@melfinet.com.br</vt:lpwstr>
  </property>
  <property fmtid="{D5CDD505-2E9C-101B-9397-08002B2CF9AE}" pid="5" name="_AuthorEmailDisplayName">
    <vt:lpwstr>Cristiano Pires Martins</vt:lpwstr>
  </property>
  <property fmtid="{D5CDD505-2E9C-101B-9397-08002B2CF9AE}" pid="6" name="_ReviewingToolsShownOnce">
    <vt:lpwstr/>
  </property>
  <property fmtid="{D5CDD505-2E9C-101B-9397-08002B2CF9AE}" pid="7" name="ContentTypeId">
    <vt:lpwstr>0x0101006CD9AD00491A6E44ABF39A5A3948930A</vt:lpwstr>
  </property>
</Properties>
</file>