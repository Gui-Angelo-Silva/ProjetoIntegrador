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D513F8" w14:textId="03BC34A1" w:rsidR="00F724F4" w:rsidRPr="00DE0E82" w:rsidRDefault="004B4AA6" w:rsidP="00DD4AAF">
      <w:pPr>
        <w:pStyle w:val="Pargrafocentralizado"/>
        <w:spacing w:line="360" w:lineRule="auto"/>
        <w:ind w:firstLine="709"/>
      </w:pPr>
      <w:bookmarkStart w:id="0" w:name="_Hlk152533096"/>
      <w:bookmarkEnd w:id="0"/>
      <w:r>
        <w:t xml:space="preserve"> </w:t>
      </w:r>
      <w:r w:rsidR="007D1386">
        <w:rPr>
          <w:noProof/>
        </w:rPr>
        <w:drawing>
          <wp:inline distT="0" distB="0" distL="0" distR="0" wp14:anchorId="632D22B9" wp14:editId="388C9A12">
            <wp:extent cx="5760084" cy="875030"/>
            <wp:effectExtent l="0" t="0" r="0" b="1270"/>
            <wp:docPr id="1963214181" name="Imagem 1963214181" descr="\\10.67.95.250\biblioteca\BIBLIOTECA\Identidade visual CPS\Cabeçalho Fatec Jales_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632141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69ED" w14:textId="77777777" w:rsidR="00F724F4" w:rsidRPr="00DE0E82" w:rsidRDefault="00F724F4" w:rsidP="00231025">
      <w:pPr>
        <w:pStyle w:val="Pargrafocentralizado"/>
        <w:spacing w:line="360" w:lineRule="auto"/>
        <w:jc w:val="both"/>
        <w:rPr>
          <w:szCs w:val="24"/>
        </w:rPr>
      </w:pPr>
    </w:p>
    <w:p w14:paraId="0F198BDB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2171378" w14:textId="41314D1C" w:rsidR="00E04E7C" w:rsidRPr="00DE0E82" w:rsidRDefault="00231025" w:rsidP="00AB6909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Eduardo Lopes Fonseca Gonzales</w:t>
      </w:r>
    </w:p>
    <w:p w14:paraId="2A52C44D" w14:textId="4BB93097" w:rsidR="00C62898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Gabriel Machado Dos Santos</w:t>
      </w:r>
    </w:p>
    <w:p w14:paraId="1A89FB08" w14:textId="6E9BEA6E" w:rsidR="00231025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Guilherme Angelo Silva</w:t>
      </w:r>
    </w:p>
    <w:p w14:paraId="6E7D7625" w14:textId="692C283F" w:rsidR="00231025" w:rsidRPr="00DE0E82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João Pereira Neto</w:t>
      </w:r>
    </w:p>
    <w:p w14:paraId="4441926B" w14:textId="77777777" w:rsidR="00F724F4" w:rsidRDefault="00F724F4" w:rsidP="00AB6909">
      <w:pPr>
        <w:pStyle w:val="Pargrafocentralizado"/>
        <w:spacing w:line="360" w:lineRule="auto"/>
        <w:rPr>
          <w:b/>
          <w:smallCaps/>
          <w:szCs w:val="24"/>
        </w:rPr>
      </w:pPr>
    </w:p>
    <w:p w14:paraId="229AE18C" w14:textId="77777777" w:rsidR="00732FB4" w:rsidRPr="00DE0E82" w:rsidRDefault="00732FB4" w:rsidP="00AB6909">
      <w:pPr>
        <w:pStyle w:val="Pargrafocentralizado"/>
        <w:spacing w:line="360" w:lineRule="auto"/>
        <w:rPr>
          <w:szCs w:val="24"/>
        </w:rPr>
      </w:pPr>
    </w:p>
    <w:p w14:paraId="2ACB870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D092410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42B95CF1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C2F6F4D" w14:textId="0757FA53" w:rsidR="00B67459" w:rsidRPr="00DE0E82" w:rsidRDefault="00231025" w:rsidP="00B6745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SISTEMA GERENCIADOR DE DOCUMENTOS</w:t>
      </w:r>
    </w:p>
    <w:p w14:paraId="22CDD070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4CC22F01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50921CCB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10677303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6BB3F6B4" w14:textId="5BDB9575" w:rsidR="00EB3CD4" w:rsidRPr="00EB4EFE" w:rsidRDefault="009E7588" w:rsidP="00AB690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Projeto Integrador</w:t>
      </w:r>
      <w:r w:rsidR="00EB3CD4" w:rsidRPr="00EB4EFE">
        <w:rPr>
          <w:b/>
          <w:szCs w:val="24"/>
        </w:rPr>
        <w:t xml:space="preserve"> </w:t>
      </w:r>
    </w:p>
    <w:p w14:paraId="2F2B603F" w14:textId="6EAE7809" w:rsidR="00770AFF" w:rsidRDefault="00770AFF" w:rsidP="00AB6909">
      <w:pPr>
        <w:pStyle w:val="Pargrafocentralizado"/>
        <w:spacing w:line="360" w:lineRule="auto"/>
        <w:rPr>
          <w:szCs w:val="24"/>
        </w:rPr>
      </w:pPr>
    </w:p>
    <w:p w14:paraId="363FE722" w14:textId="4C92D28D" w:rsidR="00610352" w:rsidRDefault="00610352" w:rsidP="00AB6909">
      <w:pPr>
        <w:pStyle w:val="Pargrafocentralizado"/>
        <w:spacing w:line="360" w:lineRule="auto"/>
        <w:rPr>
          <w:szCs w:val="24"/>
        </w:rPr>
      </w:pPr>
    </w:p>
    <w:p w14:paraId="37A444D6" w14:textId="33F1A8E0" w:rsidR="00610352" w:rsidRDefault="00610352" w:rsidP="00AB6909">
      <w:pPr>
        <w:pStyle w:val="Pargrafocentralizado"/>
        <w:spacing w:line="360" w:lineRule="auto"/>
        <w:rPr>
          <w:szCs w:val="24"/>
        </w:rPr>
      </w:pPr>
    </w:p>
    <w:p w14:paraId="58E858C3" w14:textId="77777777" w:rsidR="00610352" w:rsidRPr="00DE0E82" w:rsidRDefault="00610352" w:rsidP="00AB6909">
      <w:pPr>
        <w:pStyle w:val="Pargrafocentralizado"/>
        <w:spacing w:line="360" w:lineRule="auto"/>
        <w:rPr>
          <w:szCs w:val="24"/>
        </w:rPr>
      </w:pPr>
    </w:p>
    <w:p w14:paraId="039BA94B" w14:textId="77777777" w:rsidR="00B93752" w:rsidRDefault="00B93752" w:rsidP="00B04EC0">
      <w:pPr>
        <w:pStyle w:val="Pargrafocentralizado"/>
        <w:spacing w:line="360" w:lineRule="auto"/>
        <w:jc w:val="both"/>
        <w:rPr>
          <w:szCs w:val="24"/>
        </w:rPr>
      </w:pPr>
    </w:p>
    <w:p w14:paraId="05BA4ADC" w14:textId="77777777" w:rsidR="00D67518" w:rsidRDefault="00D67518" w:rsidP="00AB6909">
      <w:pPr>
        <w:pStyle w:val="Pargrafocentralizado"/>
        <w:spacing w:line="360" w:lineRule="auto"/>
        <w:rPr>
          <w:szCs w:val="24"/>
        </w:rPr>
      </w:pPr>
    </w:p>
    <w:p w14:paraId="56D69EA1" w14:textId="77777777" w:rsidR="00F117A3" w:rsidRPr="00DE0E82" w:rsidRDefault="00F117A3" w:rsidP="00AB6909">
      <w:pPr>
        <w:pStyle w:val="Pargrafocentralizado"/>
        <w:spacing w:line="360" w:lineRule="auto"/>
        <w:rPr>
          <w:szCs w:val="24"/>
        </w:rPr>
      </w:pPr>
    </w:p>
    <w:p w14:paraId="7DEC93D8" w14:textId="77777777" w:rsidR="00B04EC0" w:rsidRDefault="00770AFF" w:rsidP="00B04EC0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t>Jal</w:t>
      </w:r>
      <w:r w:rsidR="00B04EC0">
        <w:rPr>
          <w:bCs/>
          <w:szCs w:val="24"/>
        </w:rPr>
        <w:t>es</w:t>
      </w:r>
    </w:p>
    <w:p w14:paraId="3693EB6D" w14:textId="77F0C7D7" w:rsidR="004E0086" w:rsidRDefault="000A6C43" w:rsidP="00B04EC0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t>20</w:t>
      </w:r>
      <w:r w:rsidR="00E20799">
        <w:rPr>
          <w:bCs/>
          <w:szCs w:val="24"/>
        </w:rPr>
        <w:t>2</w:t>
      </w:r>
      <w:r w:rsidR="00865F90">
        <w:rPr>
          <w:bCs/>
          <w:szCs w:val="24"/>
        </w:rPr>
        <w:t>4</w:t>
      </w:r>
    </w:p>
    <w:p w14:paraId="6B2F8567" w14:textId="191DBBD4" w:rsidR="00B04EC0" w:rsidRDefault="00B04EC0" w:rsidP="00B04EC0">
      <w:pPr>
        <w:autoSpaceDE w:val="0"/>
        <w:autoSpaceDN w:val="0"/>
        <w:adjustRightInd w:val="0"/>
        <w:ind w:firstLine="0"/>
        <w:jc w:val="center"/>
        <w:rPr>
          <w:b/>
          <w:bCs/>
          <w:szCs w:val="24"/>
        </w:rPr>
      </w:pPr>
    </w:p>
    <w:p w14:paraId="24BB6DCA" w14:textId="40950218" w:rsidR="00B04EC0" w:rsidRDefault="00B04EC0" w:rsidP="00B04EC0">
      <w:pPr>
        <w:autoSpaceDE w:val="0"/>
        <w:autoSpaceDN w:val="0"/>
        <w:adjustRightInd w:val="0"/>
        <w:ind w:firstLine="0"/>
        <w:rPr>
          <w:b/>
          <w:bCs/>
          <w:szCs w:val="24"/>
        </w:rPr>
      </w:pPr>
    </w:p>
    <w:p w14:paraId="647D939E" w14:textId="77777777" w:rsidR="00B04EC0" w:rsidRDefault="00B04EC0" w:rsidP="00B04EC0">
      <w:pPr>
        <w:autoSpaceDE w:val="0"/>
        <w:autoSpaceDN w:val="0"/>
        <w:adjustRightInd w:val="0"/>
        <w:ind w:firstLine="0"/>
        <w:jc w:val="center"/>
        <w:rPr>
          <w:b/>
          <w:bCs/>
          <w:szCs w:val="24"/>
        </w:rPr>
      </w:pPr>
    </w:p>
    <w:p w14:paraId="650F8A62" w14:textId="77777777" w:rsidR="00B04EC0" w:rsidRDefault="00B04EC0" w:rsidP="004E0086">
      <w:pPr>
        <w:pStyle w:val="Universidade"/>
        <w:spacing w:after="240" w:line="360" w:lineRule="auto"/>
        <w:rPr>
          <w:bCs/>
          <w:sz w:val="24"/>
          <w:szCs w:val="24"/>
        </w:rPr>
        <w:sectPr w:rsidR="00B04EC0" w:rsidSect="00686AE9">
          <w:headerReference w:type="default" r:id="rId12"/>
          <w:pgSz w:w="11907" w:h="16840" w:code="9"/>
          <w:pgMar w:top="1701" w:right="1134" w:bottom="1134" w:left="1701" w:header="720" w:footer="720" w:gutter="0"/>
          <w:pgNumType w:start="1"/>
          <w:cols w:space="720"/>
          <w:docGrid w:linePitch="326"/>
        </w:sectPr>
      </w:pPr>
    </w:p>
    <w:p w14:paraId="6CABD0A2" w14:textId="77777777" w:rsidR="00610352" w:rsidRDefault="004E0086" w:rsidP="004E0086">
      <w:pPr>
        <w:pStyle w:val="Universidade"/>
        <w:spacing w:after="240" w:line="360" w:lineRule="auto"/>
        <w:rPr>
          <w:noProof/>
        </w:rPr>
      </w:pPr>
      <w:r>
        <w:rPr>
          <w:bCs/>
          <w:sz w:val="24"/>
          <w:szCs w:val="24"/>
        </w:rPr>
        <w:lastRenderedPageBreak/>
        <w:t>LISTA DE FIGURAS</w:t>
      </w:r>
      <w:r w:rsidRPr="00F328A6">
        <w:rPr>
          <w:b w:val="0"/>
          <w:bCs/>
          <w:sz w:val="24"/>
          <w:szCs w:val="24"/>
        </w:rPr>
        <w:fldChar w:fldCharType="begin"/>
      </w:r>
      <w:r w:rsidRPr="00F328A6">
        <w:rPr>
          <w:b w:val="0"/>
          <w:bCs/>
          <w:sz w:val="24"/>
          <w:szCs w:val="24"/>
        </w:rPr>
        <w:instrText xml:space="preserve"> TOC \h \z \c "Figura" </w:instrText>
      </w:r>
      <w:r w:rsidRPr="00F328A6">
        <w:rPr>
          <w:b w:val="0"/>
          <w:bCs/>
          <w:sz w:val="24"/>
          <w:szCs w:val="24"/>
        </w:rPr>
        <w:fldChar w:fldCharType="separate"/>
      </w:r>
    </w:p>
    <w:p w14:paraId="166FCA9E" w14:textId="0EC9B0FE" w:rsidR="00610352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3" w:anchor="_Toc183156027" w:history="1">
        <w:r w:rsidRPr="00D4430C">
          <w:rPr>
            <w:rStyle w:val="Hyperlink"/>
            <w:noProof/>
          </w:rPr>
          <w:t>Figura 1 – Tela de Listagem de Documentos do Sistema GestQual.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_Toc183156027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9BCDB4D" w14:textId="4D9BE9CF" w:rsidR="00610352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28" w:history="1">
        <w:r w:rsidRPr="00D4430C">
          <w:rPr>
            <w:rStyle w:val="Hyperlink"/>
            <w:noProof/>
          </w:rPr>
          <w:t>Figura 2 – Sistema Legado: Tela Principal.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_Toc183156028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D35F2E3" w14:textId="7E36257F" w:rsidR="00610352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4" w:anchor="_Toc183156029" w:history="1">
        <w:r w:rsidRPr="00D4430C">
          <w:rPr>
            <w:rStyle w:val="Hyperlink"/>
            <w:noProof/>
          </w:rPr>
          <w:t>Figura 3 – Sistema Legado: (a) Menu principal do software, (b) Cadastro das aprovações nos processos e (c) Barra com dados na tela de pesquisa.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_Toc183156029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9B3C71B" w14:textId="2BF1D447" w:rsidR="00610352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0" w:history="1">
        <w:r w:rsidRPr="00D4430C">
          <w:rPr>
            <w:rStyle w:val="Hyperlink"/>
            <w:noProof/>
          </w:rPr>
          <w:t>Figura 4 – Diagrama de Classes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_Toc183156030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0EA2C13" w14:textId="5969F8AB" w:rsidR="00610352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1" w:history="1">
        <w:r w:rsidRPr="00D4430C">
          <w:rPr>
            <w:rStyle w:val="Hyperlink"/>
            <w:noProof/>
          </w:rPr>
          <w:t>Figura 5 – Diagrama de Atores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_Toc183156031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2A9C9DE" w14:textId="2ACB2203" w:rsidR="00610352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2" w:history="1">
        <w:r w:rsidRPr="00D4430C">
          <w:rPr>
            <w:rStyle w:val="Hyperlink"/>
            <w:noProof/>
          </w:rPr>
          <w:t>Figura 6 – Diagrama de Caso de Uso Geral: Visão do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_Toc183156032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6B211E2" w14:textId="0840389A" w:rsidR="00610352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3" w:history="1">
        <w:r w:rsidRPr="00D4430C">
          <w:rPr>
            <w:rStyle w:val="Hyperlink"/>
            <w:noProof/>
          </w:rPr>
          <w:t>Figura 7 – Diagrama de Caso de Uso Específico: Administrador – Cadastrar Estado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_Toc183156033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864C279" w14:textId="7AF3AAFD" w:rsidR="00610352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4" w:history="1">
        <w:r w:rsidRPr="00D4430C">
          <w:rPr>
            <w:rStyle w:val="Hyperlink"/>
            <w:noProof/>
          </w:rPr>
          <w:t>Figura 8 – Diagrama de Caso de Uso Específico: Administrador – Cadastrar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_Toc183156034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C857EB6" w14:textId="6611997F" w:rsidR="00610352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5" w:history="1">
        <w:r w:rsidRPr="00D4430C">
          <w:rPr>
            <w:rStyle w:val="Hyperlink"/>
            <w:noProof/>
          </w:rPr>
          <w:t>Figura 10 – Fluxo do Caso de Uso Geral de Bairro.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_Toc183156035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85AF565" w14:textId="3697CB85" w:rsidR="00610352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6" w:history="1">
        <w:r w:rsidRPr="00D4430C">
          <w:rPr>
            <w:rStyle w:val="Hyperlink"/>
            <w:noProof/>
          </w:rPr>
          <w:t>Figura 11 – Fluxo do Caso de Uso Geral de TipoLogradouro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_Toc183156036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484DF09" w14:textId="334626AE" w:rsidR="00610352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7" w:history="1">
        <w:r w:rsidRPr="00D4430C">
          <w:rPr>
            <w:rStyle w:val="Hyperlink"/>
            <w:noProof/>
          </w:rPr>
          <w:t xml:space="preserve">Figura 12 – Diagrama de Sequência - Ator Administrador: Fluxo do cadastro de Estado 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_Toc183156037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86D30B7" w14:textId="31F58B4E" w:rsidR="00610352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8" w:history="1">
        <w:r w:rsidRPr="00D4430C">
          <w:rPr>
            <w:rStyle w:val="Hyperlink"/>
            <w:b/>
            <w:noProof/>
          </w:rPr>
          <w:t>Figura 13</w:t>
        </w:r>
        <w:r w:rsidRPr="00D4430C">
          <w:rPr>
            <w:rStyle w:val="Hyperlink"/>
            <w:noProof/>
          </w:rPr>
          <w:t xml:space="preserve"> </w:t>
        </w:r>
        <w:r w:rsidRPr="00D4430C">
          <w:rPr>
            <w:rStyle w:val="Hyperlink"/>
            <w:b/>
            <w:noProof/>
          </w:rPr>
          <w:t xml:space="preserve">– </w:t>
        </w:r>
        <w:r w:rsidRPr="00D4430C">
          <w:rPr>
            <w:rStyle w:val="Hyperlink"/>
            <w:noProof/>
          </w:rPr>
          <w:t>Diagrama de Sequência - Ator Administrador: Fluxo do excluir de Estado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_Toc183156038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2FF2AB28" w14:textId="67B0BF0D" w:rsidR="00610352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9" w:history="1">
        <w:r w:rsidRPr="00D4430C">
          <w:rPr>
            <w:rStyle w:val="Hyperlink"/>
            <w:noProof/>
          </w:rPr>
          <w:t>Figura 14 – Cenário Engenheira de Obras da Prefeitura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_Toc183156039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B9CECBC" w14:textId="24DFC266" w:rsidR="00610352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0" w:history="1">
        <w:r w:rsidRPr="00D4430C">
          <w:rPr>
            <w:rStyle w:val="Hyperlink"/>
            <w:noProof/>
          </w:rPr>
          <w:t>Figura 15 – Cenário Engenheira de Obras da Prefeitura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_Toc183156040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E329B8D" w14:textId="4E1B4CFC" w:rsidR="00610352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1" w:history="1">
        <w:r w:rsidRPr="00D4430C">
          <w:rPr>
            <w:rStyle w:val="Hyperlink"/>
            <w:noProof/>
          </w:rPr>
          <w:t>Figura 16 – Persona Engenheira Civil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_Toc183156041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6862CFE" w14:textId="5C415FBA" w:rsidR="00610352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2" w:history="1">
        <w:r w:rsidRPr="00D4430C">
          <w:rPr>
            <w:rStyle w:val="Hyperlink"/>
            <w:noProof/>
          </w:rPr>
          <w:t>Figura 17 – Persona Engenheiro de Campo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_Toc183156042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3478CBAA" w14:textId="4D841CBD" w:rsidR="00610352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3" w:history="1">
        <w:r w:rsidRPr="00D4430C">
          <w:rPr>
            <w:rStyle w:val="Hyperlink"/>
            <w:noProof/>
          </w:rPr>
          <w:t xml:space="preserve">Figura 18 – </w:t>
        </w:r>
        <w:r w:rsidRPr="00D4430C">
          <w:rPr>
            <w:rStyle w:val="Hyperlink"/>
            <w:i/>
            <w:noProof/>
          </w:rPr>
          <w:t>Wireframe</w:t>
        </w:r>
        <w:r w:rsidRPr="00D4430C">
          <w:rPr>
            <w:rStyle w:val="Hyperlink"/>
            <w:noProof/>
          </w:rPr>
          <w:t xml:space="preserve"> da Tela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_Toc183156043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92A05DD" w14:textId="59307428" w:rsidR="00610352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4" w:history="1">
        <w:r w:rsidRPr="00D4430C">
          <w:rPr>
            <w:rStyle w:val="Hyperlink"/>
            <w:noProof/>
          </w:rPr>
          <w:t>Figura 19 – Wireframe da Tela Inicial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_Toc183156044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C2F9F3C" w14:textId="1588BF1D" w:rsidR="00610352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5" w:history="1">
        <w:r w:rsidRPr="00D4430C">
          <w:rPr>
            <w:rStyle w:val="Hyperlink"/>
            <w:noProof/>
          </w:rPr>
          <w:t>Figura 20 – Wireframe Tela de Cadastro de Estado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_Toc183156045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9FCCA97" w14:textId="23A5460C" w:rsidR="00610352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6" w:history="1">
        <w:r w:rsidRPr="00D4430C">
          <w:rPr>
            <w:rStyle w:val="Hyperlink"/>
            <w:noProof/>
          </w:rPr>
          <w:t>Figura 21 – Wireframe Tela de Cadastro de Cidade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_Toc183156046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01F4DE32" w14:textId="48D4080D" w:rsidR="00610352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7" w:history="1">
        <w:r w:rsidRPr="00D4430C">
          <w:rPr>
            <w:rStyle w:val="Hyperlink"/>
            <w:noProof/>
          </w:rPr>
          <w:t>Figura 22 – Protótipo de Tela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_Toc183156047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29FCE7C0" w14:textId="41B7B877" w:rsidR="00610352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8" w:history="1">
        <w:r w:rsidRPr="00D4430C">
          <w:rPr>
            <w:rStyle w:val="Hyperlink"/>
            <w:noProof/>
          </w:rPr>
          <w:t>Figura 23 – Protótipo de Tela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_Toc183156048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66538472" w14:textId="7745E316" w:rsidR="00610352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9" w:history="1">
        <w:r w:rsidRPr="00D4430C">
          <w:rPr>
            <w:rStyle w:val="Hyperlink"/>
            <w:noProof/>
          </w:rPr>
          <w:t>Figura 24 – Protótipo da Tela de Cadastro de Estado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_Toc183156049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2D0CF623" w14:textId="648EC99D" w:rsidR="00610352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50" w:history="1">
        <w:r w:rsidRPr="00D4430C">
          <w:rPr>
            <w:rStyle w:val="Hyperlink"/>
            <w:noProof/>
          </w:rPr>
          <w:t>Figura 25 – Protótipo da Tela de Cadastro de Cidade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_Toc183156050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54B65B1" w14:textId="7E4F1970" w:rsidR="00610352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51" w:history="1">
        <w:r w:rsidRPr="00D4430C">
          <w:rPr>
            <w:rStyle w:val="Hyperlink"/>
            <w:noProof/>
          </w:rPr>
          <w:t>Figura 26 – Mapeamento do Objeto Relacional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_Toc183156051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1889345C" w14:textId="10DBC866" w:rsidR="00610352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52" w:history="1">
        <w:r w:rsidRPr="00D4430C">
          <w:rPr>
            <w:rStyle w:val="Hyperlink"/>
            <w:noProof/>
          </w:rPr>
          <w:t>Figura 27 – Tela Inicial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_Toc183156052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62AA66F7" w14:textId="536A6233" w:rsidR="00610352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53" w:history="1">
        <w:r w:rsidRPr="00D4430C">
          <w:rPr>
            <w:rStyle w:val="Hyperlink"/>
            <w:noProof/>
          </w:rPr>
          <w:t>Figura 28 – Diagrama de Implantação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_Toc183156053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3E42AAE8" w14:textId="7ED0E94F" w:rsidR="00F328A6" w:rsidRDefault="004E008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F328A6">
        <w:rPr>
          <w:b w:val="0"/>
          <w:bCs/>
          <w:sz w:val="24"/>
          <w:szCs w:val="24"/>
        </w:rPr>
        <w:fldChar w:fldCharType="end"/>
      </w:r>
    </w:p>
    <w:p w14:paraId="2F936EF1" w14:textId="123ABFD1" w:rsidR="00063FF6" w:rsidRDefault="00063FF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72DD7CDB" w14:textId="360BDCCA" w:rsidR="00063FF6" w:rsidRDefault="00063FF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0021F559" w14:textId="77777777" w:rsidR="00063FF6" w:rsidRDefault="00063FF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67443AA0" w14:textId="629D0E83" w:rsidR="00395B09" w:rsidRPr="00F328A6" w:rsidRDefault="00395B09" w:rsidP="00F328A6">
      <w:pPr>
        <w:pStyle w:val="Universidade"/>
        <w:spacing w:line="360" w:lineRule="auto"/>
        <w:rPr>
          <w:sz w:val="24"/>
          <w:szCs w:val="24"/>
        </w:rPr>
      </w:pPr>
      <w:r w:rsidRPr="00F328A6">
        <w:rPr>
          <w:sz w:val="24"/>
          <w:szCs w:val="24"/>
        </w:rPr>
        <w:lastRenderedPageBreak/>
        <w:t xml:space="preserve">LISTA DE </w:t>
      </w:r>
      <w:r w:rsidR="005C599D" w:rsidRPr="00F328A6">
        <w:rPr>
          <w:sz w:val="24"/>
          <w:szCs w:val="24"/>
        </w:rPr>
        <w:t>QUADROS</w:t>
      </w:r>
    </w:p>
    <w:p w14:paraId="23B443CB" w14:textId="0D96D04B" w:rsidR="00887199" w:rsidRDefault="00D2678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"Quadro" </w:instrText>
      </w:r>
      <w:r>
        <w:rPr>
          <w:szCs w:val="24"/>
        </w:rPr>
        <w:fldChar w:fldCharType="separate"/>
      </w:r>
      <w:hyperlink w:anchor="_Toc182230580" w:history="1">
        <w:r w:rsidR="00887199" w:rsidRPr="002553FA">
          <w:rPr>
            <w:rStyle w:val="Hyperlink"/>
            <w:noProof/>
          </w:rPr>
          <w:t>Quadro 1 – Requisitos Funcionais do Sistema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12</w:t>
        </w:r>
        <w:r w:rsidR="00887199">
          <w:rPr>
            <w:noProof/>
            <w:webHidden/>
          </w:rPr>
          <w:fldChar w:fldCharType="end"/>
        </w:r>
      </w:hyperlink>
    </w:p>
    <w:p w14:paraId="55997B04" w14:textId="35541548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1" w:history="1">
        <w:r w:rsidR="00887199" w:rsidRPr="002553FA">
          <w:rPr>
            <w:rStyle w:val="Hyperlink"/>
            <w:noProof/>
          </w:rPr>
          <w:t>Quadro 2 – Requisitos Não Funcionais do Sistema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14</w:t>
        </w:r>
        <w:r w:rsidR="00887199">
          <w:rPr>
            <w:noProof/>
            <w:webHidden/>
          </w:rPr>
          <w:fldChar w:fldCharType="end"/>
        </w:r>
      </w:hyperlink>
    </w:p>
    <w:p w14:paraId="7C113219" w14:textId="12CB78F3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2" w:history="1">
        <w:r w:rsidR="00887199" w:rsidRPr="002553FA">
          <w:rPr>
            <w:rStyle w:val="Hyperlink"/>
            <w:noProof/>
          </w:rPr>
          <w:t>Quadro 3 – Descrição da Classe TipoUsuário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16</w:t>
        </w:r>
        <w:r w:rsidR="00887199">
          <w:rPr>
            <w:noProof/>
            <w:webHidden/>
          </w:rPr>
          <w:fldChar w:fldCharType="end"/>
        </w:r>
      </w:hyperlink>
    </w:p>
    <w:p w14:paraId="3ABBEDA1" w14:textId="48C7F1DA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3" w:history="1">
        <w:r w:rsidR="00887199" w:rsidRPr="002553FA">
          <w:rPr>
            <w:rStyle w:val="Hyperlink"/>
            <w:noProof/>
          </w:rPr>
          <w:t>Quadro 4 - Descrição da Classe Auditoria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17</w:t>
        </w:r>
        <w:r w:rsidR="00887199">
          <w:rPr>
            <w:noProof/>
            <w:webHidden/>
          </w:rPr>
          <w:fldChar w:fldCharType="end"/>
        </w:r>
      </w:hyperlink>
    </w:p>
    <w:p w14:paraId="56981FC4" w14:textId="4EA8E4A5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4" w:history="1">
        <w:r w:rsidR="00887199" w:rsidRPr="002553FA">
          <w:rPr>
            <w:rStyle w:val="Hyperlink"/>
            <w:noProof/>
          </w:rPr>
          <w:t>Quadro 5 – Descrição da Classe Usuário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17</w:t>
        </w:r>
        <w:r w:rsidR="00887199">
          <w:rPr>
            <w:noProof/>
            <w:webHidden/>
          </w:rPr>
          <w:fldChar w:fldCharType="end"/>
        </w:r>
      </w:hyperlink>
    </w:p>
    <w:p w14:paraId="250779B9" w14:textId="1D2D1754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5" w:history="1">
        <w:r w:rsidR="00887199" w:rsidRPr="002553FA">
          <w:rPr>
            <w:rStyle w:val="Hyperlink"/>
            <w:noProof/>
          </w:rPr>
          <w:t>Quadro 6 – Descrição da Classe Pessoa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17</w:t>
        </w:r>
        <w:r w:rsidR="00887199">
          <w:rPr>
            <w:noProof/>
            <w:webHidden/>
          </w:rPr>
          <w:fldChar w:fldCharType="end"/>
        </w:r>
      </w:hyperlink>
    </w:p>
    <w:p w14:paraId="2AD567AE" w14:textId="0FFC318D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6" w:history="1">
        <w:r w:rsidR="00887199" w:rsidRPr="002553FA">
          <w:rPr>
            <w:rStyle w:val="Hyperlink"/>
            <w:noProof/>
          </w:rPr>
          <w:t>Quadro 7 – Descrição da Classe Munícipe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18</w:t>
        </w:r>
        <w:r w:rsidR="00887199">
          <w:rPr>
            <w:noProof/>
            <w:webHidden/>
          </w:rPr>
          <w:fldChar w:fldCharType="end"/>
        </w:r>
      </w:hyperlink>
    </w:p>
    <w:p w14:paraId="57F73DE6" w14:textId="4A078B74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7" w:history="1">
        <w:r w:rsidR="00887199" w:rsidRPr="002553FA">
          <w:rPr>
            <w:rStyle w:val="Hyperlink"/>
            <w:noProof/>
          </w:rPr>
          <w:t>Quadro 8 – Descrição da Classe Engenheiro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18</w:t>
        </w:r>
        <w:r w:rsidR="00887199">
          <w:rPr>
            <w:noProof/>
            <w:webHidden/>
          </w:rPr>
          <w:fldChar w:fldCharType="end"/>
        </w:r>
      </w:hyperlink>
    </w:p>
    <w:p w14:paraId="430E8988" w14:textId="5B6C1EF9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8" w:history="1">
        <w:r w:rsidR="00887199" w:rsidRPr="002553FA">
          <w:rPr>
            <w:rStyle w:val="Hyperlink"/>
            <w:noProof/>
          </w:rPr>
          <w:t>Quadro 9 – Descrição da Classe Fiscal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18</w:t>
        </w:r>
        <w:r w:rsidR="00887199">
          <w:rPr>
            <w:noProof/>
            <w:webHidden/>
          </w:rPr>
          <w:fldChar w:fldCharType="end"/>
        </w:r>
      </w:hyperlink>
    </w:p>
    <w:p w14:paraId="1FBEEC3E" w14:textId="69B10FA0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9" w:history="1">
        <w:r w:rsidR="00887199" w:rsidRPr="002553FA">
          <w:rPr>
            <w:rStyle w:val="Hyperlink"/>
            <w:noProof/>
          </w:rPr>
          <w:t>Quadro 10 – Descrição da Classe Estado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19</w:t>
        </w:r>
        <w:r w:rsidR="00887199">
          <w:rPr>
            <w:noProof/>
            <w:webHidden/>
          </w:rPr>
          <w:fldChar w:fldCharType="end"/>
        </w:r>
      </w:hyperlink>
    </w:p>
    <w:p w14:paraId="7A79C516" w14:textId="5754DCDD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0" w:history="1">
        <w:r w:rsidR="00887199" w:rsidRPr="002553FA">
          <w:rPr>
            <w:rStyle w:val="Hyperlink"/>
            <w:noProof/>
          </w:rPr>
          <w:t>Quadro 11 – Descrição da Classe Cidade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19</w:t>
        </w:r>
        <w:r w:rsidR="00887199">
          <w:rPr>
            <w:noProof/>
            <w:webHidden/>
          </w:rPr>
          <w:fldChar w:fldCharType="end"/>
        </w:r>
      </w:hyperlink>
    </w:p>
    <w:p w14:paraId="2C8AD088" w14:textId="297EF2DA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1" w:history="1">
        <w:r w:rsidR="00887199" w:rsidRPr="002553FA">
          <w:rPr>
            <w:rStyle w:val="Hyperlink"/>
            <w:noProof/>
          </w:rPr>
          <w:t>Quadro 12 – Descrição da Classe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19</w:t>
        </w:r>
        <w:r w:rsidR="00887199">
          <w:rPr>
            <w:noProof/>
            <w:webHidden/>
          </w:rPr>
          <w:fldChar w:fldCharType="end"/>
        </w:r>
      </w:hyperlink>
    </w:p>
    <w:p w14:paraId="646ECED7" w14:textId="1389AD89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2" w:history="1">
        <w:r w:rsidR="00887199" w:rsidRPr="002553FA">
          <w:rPr>
            <w:rStyle w:val="Hyperlink"/>
            <w:noProof/>
          </w:rPr>
          <w:t>Quadro 13 – Descrição da Classe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20</w:t>
        </w:r>
        <w:r w:rsidR="00887199">
          <w:rPr>
            <w:noProof/>
            <w:webHidden/>
          </w:rPr>
          <w:fldChar w:fldCharType="end"/>
        </w:r>
      </w:hyperlink>
    </w:p>
    <w:p w14:paraId="0A01FB5B" w14:textId="76B92428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3" w:history="1">
        <w:r w:rsidR="00887199" w:rsidRPr="002553FA">
          <w:rPr>
            <w:rStyle w:val="Hyperlink"/>
            <w:noProof/>
          </w:rPr>
          <w:t>Quadro 14 – Descrição da Classe 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20</w:t>
        </w:r>
        <w:r w:rsidR="00887199">
          <w:rPr>
            <w:noProof/>
            <w:webHidden/>
          </w:rPr>
          <w:fldChar w:fldCharType="end"/>
        </w:r>
      </w:hyperlink>
    </w:p>
    <w:p w14:paraId="09147F18" w14:textId="02562ED8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4" w:history="1">
        <w:r w:rsidR="00887199" w:rsidRPr="002553FA">
          <w:rPr>
            <w:rStyle w:val="Hyperlink"/>
            <w:noProof/>
          </w:rPr>
          <w:t>Quadro 15 – Descrição da Classe Imóvel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20</w:t>
        </w:r>
        <w:r w:rsidR="00887199">
          <w:rPr>
            <w:noProof/>
            <w:webHidden/>
          </w:rPr>
          <w:fldChar w:fldCharType="end"/>
        </w:r>
      </w:hyperlink>
    </w:p>
    <w:p w14:paraId="725C7590" w14:textId="74FDE655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5" w:history="1">
        <w:r w:rsidR="00887199" w:rsidRPr="002553FA">
          <w:rPr>
            <w:rStyle w:val="Hyperlink"/>
            <w:noProof/>
          </w:rPr>
          <w:t>Quadro 17 – Fluxo do Caso de Uso: Administrador – Cadastrar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39</w:t>
        </w:r>
        <w:r w:rsidR="00887199">
          <w:rPr>
            <w:noProof/>
            <w:webHidden/>
          </w:rPr>
          <w:fldChar w:fldCharType="end"/>
        </w:r>
      </w:hyperlink>
    </w:p>
    <w:p w14:paraId="6016F7D7" w14:textId="2C5D44DD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6" w:history="1">
        <w:r w:rsidR="00887199" w:rsidRPr="002553FA">
          <w:rPr>
            <w:rStyle w:val="Hyperlink"/>
            <w:noProof/>
          </w:rPr>
          <w:t>Quadro 18 – Fluxo do Caso de Uso: Administrador – Alterar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40</w:t>
        </w:r>
        <w:r w:rsidR="00887199">
          <w:rPr>
            <w:noProof/>
            <w:webHidden/>
          </w:rPr>
          <w:fldChar w:fldCharType="end"/>
        </w:r>
      </w:hyperlink>
    </w:p>
    <w:p w14:paraId="6C2EEDE9" w14:textId="356B6E31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7" w:history="1">
        <w:r w:rsidR="00887199" w:rsidRPr="002553FA">
          <w:rPr>
            <w:rStyle w:val="Hyperlink"/>
            <w:noProof/>
          </w:rPr>
          <w:t>Quadro 19 – Fluxo do Caso de Uso: Administrador – Excluir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41</w:t>
        </w:r>
        <w:r w:rsidR="00887199">
          <w:rPr>
            <w:noProof/>
            <w:webHidden/>
          </w:rPr>
          <w:fldChar w:fldCharType="end"/>
        </w:r>
      </w:hyperlink>
    </w:p>
    <w:p w14:paraId="5F69F8AE" w14:textId="43E0754B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8" w:history="1">
        <w:r w:rsidR="00887199" w:rsidRPr="002553FA">
          <w:rPr>
            <w:rStyle w:val="Hyperlink"/>
            <w:noProof/>
          </w:rPr>
          <w:t>Quadro 20 – Fluxo do Caso de Uso: Administrador – Listar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42</w:t>
        </w:r>
        <w:r w:rsidR="00887199">
          <w:rPr>
            <w:noProof/>
            <w:webHidden/>
          </w:rPr>
          <w:fldChar w:fldCharType="end"/>
        </w:r>
      </w:hyperlink>
    </w:p>
    <w:p w14:paraId="7F7620EB" w14:textId="53DFC9C4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9" w:history="1">
        <w:r w:rsidR="00887199" w:rsidRPr="002553FA">
          <w:rPr>
            <w:rStyle w:val="Hyperlink"/>
            <w:noProof/>
          </w:rPr>
          <w:t>Quadro 21 – Fluxo do Caso de Uso Geral de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43</w:t>
        </w:r>
        <w:r w:rsidR="00887199">
          <w:rPr>
            <w:noProof/>
            <w:webHidden/>
          </w:rPr>
          <w:fldChar w:fldCharType="end"/>
        </w:r>
      </w:hyperlink>
    </w:p>
    <w:p w14:paraId="71D9E548" w14:textId="479036AF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0" w:history="1">
        <w:r w:rsidR="00887199" w:rsidRPr="002553FA">
          <w:rPr>
            <w:rStyle w:val="Hyperlink"/>
            <w:noProof/>
          </w:rPr>
          <w:t>Quadro 22 – Fluxo do Caso de Uso: Administrador – Alterar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44</w:t>
        </w:r>
        <w:r w:rsidR="00887199">
          <w:rPr>
            <w:noProof/>
            <w:webHidden/>
          </w:rPr>
          <w:fldChar w:fldCharType="end"/>
        </w:r>
      </w:hyperlink>
    </w:p>
    <w:p w14:paraId="4F3DFC8F" w14:textId="384CF4C4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1" w:history="1">
        <w:r w:rsidR="00887199" w:rsidRPr="002553FA">
          <w:rPr>
            <w:rStyle w:val="Hyperlink"/>
            <w:noProof/>
          </w:rPr>
          <w:t>Quadro 23 – Fluxo do Caso de Uso: Administrador – Excluir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45</w:t>
        </w:r>
        <w:r w:rsidR="00887199">
          <w:rPr>
            <w:noProof/>
            <w:webHidden/>
          </w:rPr>
          <w:fldChar w:fldCharType="end"/>
        </w:r>
      </w:hyperlink>
    </w:p>
    <w:p w14:paraId="180EC81A" w14:textId="4C8DAD23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2" w:history="1">
        <w:r w:rsidR="00887199" w:rsidRPr="002553FA">
          <w:rPr>
            <w:rStyle w:val="Hyperlink"/>
            <w:noProof/>
          </w:rPr>
          <w:t>Quadro 24 – Fluxo do Caso de Uso: Administrador – Listar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46</w:t>
        </w:r>
        <w:r w:rsidR="00887199">
          <w:rPr>
            <w:noProof/>
            <w:webHidden/>
          </w:rPr>
          <w:fldChar w:fldCharType="end"/>
        </w:r>
      </w:hyperlink>
    </w:p>
    <w:p w14:paraId="0A1F523C" w14:textId="6A98FF75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3" w:history="1">
        <w:r w:rsidR="00887199" w:rsidRPr="002553FA">
          <w:rPr>
            <w:rStyle w:val="Hyperlink"/>
            <w:noProof/>
          </w:rPr>
          <w:t>Quadro 25 – Tabela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63</w:t>
        </w:r>
        <w:r w:rsidR="00887199">
          <w:rPr>
            <w:noProof/>
            <w:webHidden/>
          </w:rPr>
          <w:fldChar w:fldCharType="end"/>
        </w:r>
      </w:hyperlink>
    </w:p>
    <w:p w14:paraId="6EA27188" w14:textId="63799FF1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4" w:history="1">
        <w:r w:rsidR="00887199" w:rsidRPr="002553FA">
          <w:rPr>
            <w:rStyle w:val="Hyperlink"/>
            <w:noProof/>
          </w:rPr>
          <w:t>Quadro 26 – Tabela Cidade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63</w:t>
        </w:r>
        <w:r w:rsidR="00887199">
          <w:rPr>
            <w:noProof/>
            <w:webHidden/>
          </w:rPr>
          <w:fldChar w:fldCharType="end"/>
        </w:r>
      </w:hyperlink>
    </w:p>
    <w:p w14:paraId="68EA4EE9" w14:textId="4B7DE5CE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5" w:history="1">
        <w:r w:rsidR="00887199" w:rsidRPr="002553FA">
          <w:rPr>
            <w:rStyle w:val="Hyperlink"/>
            <w:noProof/>
          </w:rPr>
          <w:t>Quadro 27 – Tabela Configuração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63</w:t>
        </w:r>
        <w:r w:rsidR="00887199">
          <w:rPr>
            <w:noProof/>
            <w:webHidden/>
          </w:rPr>
          <w:fldChar w:fldCharType="end"/>
        </w:r>
      </w:hyperlink>
    </w:p>
    <w:p w14:paraId="7FE23F0C" w14:textId="083CFACD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6" w:history="1">
        <w:r w:rsidR="00887199" w:rsidRPr="002553FA">
          <w:rPr>
            <w:rStyle w:val="Hyperlink"/>
            <w:noProof/>
          </w:rPr>
          <w:t>Quadro 28 – Tabela Documentoprocesso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64</w:t>
        </w:r>
        <w:r w:rsidR="00887199">
          <w:rPr>
            <w:noProof/>
            <w:webHidden/>
          </w:rPr>
          <w:fldChar w:fldCharType="end"/>
        </w:r>
      </w:hyperlink>
    </w:p>
    <w:p w14:paraId="2599999C" w14:textId="70288F7A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7" w:history="1">
        <w:r w:rsidR="00887199" w:rsidRPr="002553FA">
          <w:rPr>
            <w:rStyle w:val="Hyperlink"/>
            <w:noProof/>
          </w:rPr>
          <w:t>Quadro 29 – Tabela Engenheiro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64</w:t>
        </w:r>
        <w:r w:rsidR="00887199">
          <w:rPr>
            <w:noProof/>
            <w:webHidden/>
          </w:rPr>
          <w:fldChar w:fldCharType="end"/>
        </w:r>
      </w:hyperlink>
    </w:p>
    <w:p w14:paraId="10A6BF08" w14:textId="4D7F4B14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8" w:history="1">
        <w:r w:rsidR="00887199" w:rsidRPr="002553FA">
          <w:rPr>
            <w:rStyle w:val="Hyperlink"/>
            <w:noProof/>
          </w:rPr>
          <w:t>Quadro 30 – Tabela Etapa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64</w:t>
        </w:r>
        <w:r w:rsidR="00887199">
          <w:rPr>
            <w:noProof/>
            <w:webHidden/>
          </w:rPr>
          <w:fldChar w:fldCharType="end"/>
        </w:r>
      </w:hyperlink>
    </w:p>
    <w:p w14:paraId="67FB42B6" w14:textId="15A98F55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9" w:history="1">
        <w:r w:rsidR="00887199" w:rsidRPr="002553FA">
          <w:rPr>
            <w:rStyle w:val="Hyperlink"/>
            <w:noProof/>
          </w:rPr>
          <w:t>Quadro 31 – Tabela Fiscal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65</w:t>
        </w:r>
        <w:r w:rsidR="00887199">
          <w:rPr>
            <w:noProof/>
            <w:webHidden/>
          </w:rPr>
          <w:fldChar w:fldCharType="end"/>
        </w:r>
      </w:hyperlink>
    </w:p>
    <w:p w14:paraId="2D3B31C9" w14:textId="1D6437F2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0" w:history="1">
        <w:r w:rsidR="00887199" w:rsidRPr="002553FA">
          <w:rPr>
            <w:rStyle w:val="Hyperlink"/>
            <w:noProof/>
          </w:rPr>
          <w:t>Quadro 32 – Tabela Imovel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65</w:t>
        </w:r>
        <w:r w:rsidR="00887199">
          <w:rPr>
            <w:noProof/>
            <w:webHidden/>
          </w:rPr>
          <w:fldChar w:fldCharType="end"/>
        </w:r>
      </w:hyperlink>
    </w:p>
    <w:p w14:paraId="52F1B48D" w14:textId="5D073366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1" w:history="1">
        <w:r w:rsidR="00887199" w:rsidRPr="002553FA">
          <w:rPr>
            <w:rStyle w:val="Hyperlink"/>
            <w:noProof/>
          </w:rPr>
          <w:t>Quadro 33 – Tabela Infraestrutura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65</w:t>
        </w:r>
        <w:r w:rsidR="00887199">
          <w:rPr>
            <w:noProof/>
            <w:webHidden/>
          </w:rPr>
          <w:fldChar w:fldCharType="end"/>
        </w:r>
      </w:hyperlink>
    </w:p>
    <w:p w14:paraId="1DA85878" w14:textId="0D22C0F1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2" w:history="1">
        <w:r w:rsidR="00887199" w:rsidRPr="002553FA">
          <w:rPr>
            <w:rStyle w:val="Hyperlink"/>
            <w:noProof/>
          </w:rPr>
          <w:t>Quadro 34 – Tabela Instalação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66</w:t>
        </w:r>
        <w:r w:rsidR="00887199">
          <w:rPr>
            <w:noProof/>
            <w:webHidden/>
          </w:rPr>
          <w:fldChar w:fldCharType="end"/>
        </w:r>
      </w:hyperlink>
    </w:p>
    <w:p w14:paraId="5E56C5DD" w14:textId="70DEA1F9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3" w:history="1">
        <w:r w:rsidR="00887199" w:rsidRPr="002553FA">
          <w:rPr>
            <w:rStyle w:val="Hyperlink"/>
            <w:noProof/>
          </w:rPr>
          <w:t>Quadro 35 – Tabela 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66</w:t>
        </w:r>
        <w:r w:rsidR="00887199">
          <w:rPr>
            <w:noProof/>
            <w:webHidden/>
          </w:rPr>
          <w:fldChar w:fldCharType="end"/>
        </w:r>
      </w:hyperlink>
    </w:p>
    <w:p w14:paraId="41F19A0F" w14:textId="0E5B6521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4" w:history="1">
        <w:r w:rsidR="00887199" w:rsidRPr="002553FA">
          <w:rPr>
            <w:rStyle w:val="Hyperlink"/>
            <w:noProof/>
          </w:rPr>
          <w:t>Quadro 36 – Tabela Municipe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66</w:t>
        </w:r>
        <w:r w:rsidR="00887199">
          <w:rPr>
            <w:noProof/>
            <w:webHidden/>
          </w:rPr>
          <w:fldChar w:fldCharType="end"/>
        </w:r>
      </w:hyperlink>
    </w:p>
    <w:p w14:paraId="6CB00511" w14:textId="292DC6D8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5" w:history="1">
        <w:r w:rsidR="00887199" w:rsidRPr="002553FA">
          <w:rPr>
            <w:rStyle w:val="Hyperlink"/>
            <w:noProof/>
          </w:rPr>
          <w:t>Quadro 37 – Tabela Ocupacaoatual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67</w:t>
        </w:r>
        <w:r w:rsidR="00887199">
          <w:rPr>
            <w:noProof/>
            <w:webHidden/>
          </w:rPr>
          <w:fldChar w:fldCharType="end"/>
        </w:r>
      </w:hyperlink>
    </w:p>
    <w:p w14:paraId="37BF524A" w14:textId="08A730E3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6" w:history="1">
        <w:r w:rsidR="00887199" w:rsidRPr="002553FA">
          <w:rPr>
            <w:rStyle w:val="Hyperlink"/>
            <w:noProof/>
          </w:rPr>
          <w:t>Quadro 38 – Tabela Processo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67</w:t>
        </w:r>
        <w:r w:rsidR="00887199">
          <w:rPr>
            <w:noProof/>
            <w:webHidden/>
          </w:rPr>
          <w:fldChar w:fldCharType="end"/>
        </w:r>
      </w:hyperlink>
    </w:p>
    <w:p w14:paraId="41C4B720" w14:textId="74167993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7" w:history="1">
        <w:r w:rsidR="00887199" w:rsidRPr="002553FA">
          <w:rPr>
            <w:rStyle w:val="Hyperlink"/>
            <w:noProof/>
          </w:rPr>
          <w:t>Quadro 39 – Tabela Sessao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67</w:t>
        </w:r>
        <w:r w:rsidR="00887199">
          <w:rPr>
            <w:noProof/>
            <w:webHidden/>
          </w:rPr>
          <w:fldChar w:fldCharType="end"/>
        </w:r>
      </w:hyperlink>
    </w:p>
    <w:p w14:paraId="32B22316" w14:textId="2AB9DC79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8" w:history="1">
        <w:r w:rsidR="00887199" w:rsidRPr="002553FA">
          <w:rPr>
            <w:rStyle w:val="Hyperlink"/>
            <w:noProof/>
          </w:rPr>
          <w:t>Quadro 40 – Tabela Tipodocumento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68</w:t>
        </w:r>
        <w:r w:rsidR="00887199">
          <w:rPr>
            <w:noProof/>
            <w:webHidden/>
          </w:rPr>
          <w:fldChar w:fldCharType="end"/>
        </w:r>
      </w:hyperlink>
    </w:p>
    <w:p w14:paraId="76F8E25F" w14:textId="735F0D6E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9" w:history="1">
        <w:r w:rsidR="00887199" w:rsidRPr="002553FA">
          <w:rPr>
            <w:rStyle w:val="Hyperlink"/>
            <w:noProof/>
          </w:rPr>
          <w:t>Quadro 41 – Tabela Tipodocumentoetapa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68</w:t>
        </w:r>
        <w:r w:rsidR="00887199">
          <w:rPr>
            <w:noProof/>
            <w:webHidden/>
          </w:rPr>
          <w:fldChar w:fldCharType="end"/>
        </w:r>
      </w:hyperlink>
    </w:p>
    <w:p w14:paraId="45115F7B" w14:textId="473DE287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0" w:history="1">
        <w:r w:rsidR="00887199" w:rsidRPr="002553FA">
          <w:rPr>
            <w:rStyle w:val="Hyperlink"/>
            <w:noProof/>
          </w:rPr>
          <w:t>Quadro 42 - Tipoinfraestrutura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68</w:t>
        </w:r>
        <w:r w:rsidR="00887199">
          <w:rPr>
            <w:noProof/>
            <w:webHidden/>
          </w:rPr>
          <w:fldChar w:fldCharType="end"/>
        </w:r>
      </w:hyperlink>
    </w:p>
    <w:p w14:paraId="4688CD05" w14:textId="1ED76C0A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1" w:history="1">
        <w:r w:rsidR="00887199" w:rsidRPr="002553FA">
          <w:rPr>
            <w:rStyle w:val="Hyperlink"/>
            <w:noProof/>
          </w:rPr>
          <w:t>Quadro 43 -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68</w:t>
        </w:r>
        <w:r w:rsidR="00887199">
          <w:rPr>
            <w:noProof/>
            <w:webHidden/>
          </w:rPr>
          <w:fldChar w:fldCharType="end"/>
        </w:r>
      </w:hyperlink>
    </w:p>
    <w:p w14:paraId="092E22C5" w14:textId="642F0E5D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2" w:history="1">
        <w:r w:rsidR="00887199" w:rsidRPr="002553FA">
          <w:rPr>
            <w:rStyle w:val="Hyperlink"/>
            <w:noProof/>
          </w:rPr>
          <w:t>Quadro 44 – Tabela Tipoprocesso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69</w:t>
        </w:r>
        <w:r w:rsidR="00887199">
          <w:rPr>
            <w:noProof/>
            <w:webHidden/>
          </w:rPr>
          <w:fldChar w:fldCharType="end"/>
        </w:r>
      </w:hyperlink>
    </w:p>
    <w:p w14:paraId="49F88CE6" w14:textId="4817569D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3" w:history="1">
        <w:r w:rsidR="00887199" w:rsidRPr="002553FA">
          <w:rPr>
            <w:rStyle w:val="Hyperlink"/>
            <w:noProof/>
          </w:rPr>
          <w:t>Quadro 45 – Tabela Tipouso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69</w:t>
        </w:r>
        <w:r w:rsidR="00887199">
          <w:rPr>
            <w:noProof/>
            <w:webHidden/>
          </w:rPr>
          <w:fldChar w:fldCharType="end"/>
        </w:r>
      </w:hyperlink>
    </w:p>
    <w:p w14:paraId="5F422945" w14:textId="5BE60F83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4" w:history="1">
        <w:r w:rsidR="00887199" w:rsidRPr="002553FA">
          <w:rPr>
            <w:rStyle w:val="Hyperlink"/>
            <w:noProof/>
          </w:rPr>
          <w:t>Quadro 46 – Tabela Tipousuario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69</w:t>
        </w:r>
        <w:r w:rsidR="00887199">
          <w:rPr>
            <w:noProof/>
            <w:webHidden/>
          </w:rPr>
          <w:fldChar w:fldCharType="end"/>
        </w:r>
      </w:hyperlink>
    </w:p>
    <w:p w14:paraId="0836347B" w14:textId="7BF1ABD5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5" w:history="1">
        <w:r w:rsidR="00887199" w:rsidRPr="002553FA">
          <w:rPr>
            <w:rStyle w:val="Hyperlink"/>
            <w:noProof/>
          </w:rPr>
          <w:t>Quadro 47 – Tabela Topografia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69</w:t>
        </w:r>
        <w:r w:rsidR="00887199">
          <w:rPr>
            <w:noProof/>
            <w:webHidden/>
          </w:rPr>
          <w:fldChar w:fldCharType="end"/>
        </w:r>
      </w:hyperlink>
    </w:p>
    <w:p w14:paraId="22880231" w14:textId="779C7921" w:rsidR="00887199" w:rsidRDefault="0061035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6" w:history="1">
        <w:r w:rsidR="00887199" w:rsidRPr="002553FA">
          <w:rPr>
            <w:rStyle w:val="Hyperlink"/>
            <w:noProof/>
          </w:rPr>
          <w:t>Quadro 48 – Tabela Usuario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70</w:t>
        </w:r>
        <w:r w:rsidR="00887199">
          <w:rPr>
            <w:noProof/>
            <w:webHidden/>
          </w:rPr>
          <w:fldChar w:fldCharType="end"/>
        </w:r>
      </w:hyperlink>
    </w:p>
    <w:p w14:paraId="356BFFA6" w14:textId="7999FE0D" w:rsidR="00395B09" w:rsidRDefault="00D2678A" w:rsidP="00D2678A">
      <w:pPr>
        <w:pStyle w:val="ndicedeilustraes"/>
        <w:rPr>
          <w:szCs w:val="24"/>
        </w:rPr>
      </w:pPr>
      <w:r>
        <w:rPr>
          <w:szCs w:val="24"/>
        </w:rPr>
        <w:fldChar w:fldCharType="end"/>
      </w:r>
    </w:p>
    <w:p w14:paraId="638E35F1" w14:textId="77777777" w:rsidR="00D2678A" w:rsidRPr="00D2678A" w:rsidRDefault="00D2678A" w:rsidP="00D2678A">
      <w:pPr>
        <w:pStyle w:val="Pargrafo"/>
      </w:pPr>
    </w:p>
    <w:p w14:paraId="7B5DB50E" w14:textId="77777777" w:rsidR="00395B09" w:rsidRDefault="00395B09" w:rsidP="004E0086">
      <w:pPr>
        <w:pStyle w:val="Ttulo"/>
        <w:rPr>
          <w:szCs w:val="24"/>
        </w:rPr>
      </w:pPr>
    </w:p>
    <w:p w14:paraId="43643BDE" w14:textId="77777777" w:rsidR="00395B09" w:rsidRDefault="00395B09" w:rsidP="004E0086">
      <w:pPr>
        <w:pStyle w:val="Ttulo"/>
        <w:rPr>
          <w:szCs w:val="24"/>
        </w:rPr>
      </w:pPr>
    </w:p>
    <w:p w14:paraId="053F0EAA" w14:textId="77777777" w:rsidR="004C6F62" w:rsidRDefault="004C6F62" w:rsidP="004E0086">
      <w:pPr>
        <w:pStyle w:val="Ttulo"/>
        <w:rPr>
          <w:szCs w:val="24"/>
        </w:rPr>
        <w:sectPr w:rsidR="004C6F62" w:rsidSect="00686AE9">
          <w:type w:val="continuous"/>
          <w:pgSz w:w="11907" w:h="16840" w:code="9"/>
          <w:pgMar w:top="1701" w:right="1134" w:bottom="1134" w:left="1701" w:header="720" w:footer="720" w:gutter="0"/>
          <w:pgNumType w:start="1"/>
          <w:cols w:space="720"/>
          <w:docGrid w:linePitch="326"/>
        </w:sectPr>
      </w:pPr>
    </w:p>
    <w:p w14:paraId="7906A0EC" w14:textId="4FBDB581" w:rsidR="00BD4058" w:rsidRPr="00DE0E82" w:rsidRDefault="00F724F4" w:rsidP="004E0086">
      <w:pPr>
        <w:pStyle w:val="Ttulo"/>
        <w:rPr>
          <w:szCs w:val="24"/>
        </w:rPr>
      </w:pPr>
      <w:r w:rsidRPr="00DE0E82">
        <w:rPr>
          <w:szCs w:val="24"/>
        </w:rPr>
        <w:lastRenderedPageBreak/>
        <w:t>SUMÁRIO</w:t>
      </w:r>
      <w:r w:rsidR="00FB1824" w:rsidRPr="00DE0E82">
        <w:rPr>
          <w:szCs w:val="24"/>
        </w:rPr>
        <w:t xml:space="preserve"> </w:t>
      </w:r>
      <w:bookmarkStart w:id="1" w:name="_Toc253375252"/>
    </w:p>
    <w:p w14:paraId="25B88441" w14:textId="02DFC9B3" w:rsidR="00887199" w:rsidRDefault="00460066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DE0E82">
        <w:rPr>
          <w:szCs w:val="24"/>
        </w:rPr>
        <w:fldChar w:fldCharType="begin"/>
      </w:r>
      <w:r w:rsidR="00A14D71" w:rsidRPr="00DE0E82">
        <w:rPr>
          <w:szCs w:val="24"/>
        </w:rPr>
        <w:instrText xml:space="preserve"> TOC \o "1-5" \h \z \t "Apêndice Anexo texto;8;Referência;6;Anexo;9;Apêndice;7" </w:instrText>
      </w:r>
      <w:r w:rsidRPr="00DE0E82">
        <w:rPr>
          <w:szCs w:val="24"/>
        </w:rPr>
        <w:fldChar w:fldCharType="separate"/>
      </w:r>
      <w:hyperlink w:anchor="_Toc182230627" w:history="1">
        <w:r w:rsidR="00887199" w:rsidRPr="00372BB2">
          <w:rPr>
            <w:rStyle w:val="Hyperlink"/>
            <w:noProof/>
          </w:rPr>
          <w:t>1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INTRODUÇÃO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</w:t>
        </w:r>
        <w:r w:rsidR="00887199">
          <w:rPr>
            <w:noProof/>
            <w:webHidden/>
          </w:rPr>
          <w:fldChar w:fldCharType="end"/>
        </w:r>
      </w:hyperlink>
    </w:p>
    <w:p w14:paraId="32B682D6" w14:textId="452C348A" w:rsidR="00887199" w:rsidRDefault="00610352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28" w:history="1">
        <w:r w:rsidR="00887199" w:rsidRPr="00372BB2">
          <w:rPr>
            <w:rStyle w:val="Hyperlink"/>
            <w:noProof/>
          </w:rPr>
          <w:t>2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LEVANTAMENTO DE REQUISITOS DE SOFTWARE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8</w:t>
        </w:r>
        <w:r w:rsidR="00887199">
          <w:rPr>
            <w:noProof/>
            <w:webHidden/>
          </w:rPr>
          <w:fldChar w:fldCharType="end"/>
        </w:r>
      </w:hyperlink>
    </w:p>
    <w:p w14:paraId="1EC621B0" w14:textId="2ECADDE6" w:rsidR="00887199" w:rsidRDefault="0061035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29" w:history="1">
        <w:r w:rsidR="00887199" w:rsidRPr="00372BB2">
          <w:rPr>
            <w:rStyle w:val="Hyperlink"/>
            <w:noProof/>
          </w:rPr>
          <w:t>2.1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dos objetivos do sistema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8</w:t>
        </w:r>
        <w:r w:rsidR="00887199">
          <w:rPr>
            <w:noProof/>
            <w:webHidden/>
          </w:rPr>
          <w:fldChar w:fldCharType="end"/>
        </w:r>
      </w:hyperlink>
    </w:p>
    <w:p w14:paraId="32071D87" w14:textId="62C0B488" w:rsidR="00887199" w:rsidRDefault="0061035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0" w:history="1">
        <w:r w:rsidR="00887199" w:rsidRPr="00372BB2">
          <w:rPr>
            <w:rStyle w:val="Hyperlink"/>
            <w:noProof/>
          </w:rPr>
          <w:t>2.2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 sistema atual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8</w:t>
        </w:r>
        <w:r w:rsidR="00887199">
          <w:rPr>
            <w:noProof/>
            <w:webHidden/>
          </w:rPr>
          <w:fldChar w:fldCharType="end"/>
        </w:r>
      </w:hyperlink>
    </w:p>
    <w:p w14:paraId="56048D8C" w14:textId="010D4F30" w:rsidR="00887199" w:rsidRDefault="0061035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1" w:history="1">
        <w:r w:rsidR="00887199" w:rsidRPr="00372BB2">
          <w:rPr>
            <w:rStyle w:val="Hyperlink"/>
            <w:noProof/>
          </w:rPr>
          <w:t>2.3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Análise De Sistemas Existentes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9</w:t>
        </w:r>
        <w:r w:rsidR="00887199">
          <w:rPr>
            <w:noProof/>
            <w:webHidden/>
          </w:rPr>
          <w:fldChar w:fldCharType="end"/>
        </w:r>
      </w:hyperlink>
    </w:p>
    <w:p w14:paraId="07B714F8" w14:textId="7F5AC2E8" w:rsidR="00887199" w:rsidRDefault="0061035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2" w:history="1">
        <w:r w:rsidR="00887199" w:rsidRPr="00372BB2">
          <w:rPr>
            <w:rStyle w:val="Hyperlink"/>
            <w:noProof/>
          </w:rPr>
          <w:t>2.4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dos principais problemas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11</w:t>
        </w:r>
        <w:r w:rsidR="00887199">
          <w:rPr>
            <w:noProof/>
            <w:webHidden/>
          </w:rPr>
          <w:fldChar w:fldCharType="end"/>
        </w:r>
      </w:hyperlink>
    </w:p>
    <w:p w14:paraId="15AC3128" w14:textId="505E692C" w:rsidR="00887199" w:rsidRDefault="0061035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3" w:history="1">
        <w:r w:rsidR="00887199" w:rsidRPr="00372BB2">
          <w:rPr>
            <w:rStyle w:val="Hyperlink"/>
            <w:noProof/>
          </w:rPr>
          <w:t>2.5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dos requisitos funcionais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11</w:t>
        </w:r>
        <w:r w:rsidR="00887199">
          <w:rPr>
            <w:noProof/>
            <w:webHidden/>
          </w:rPr>
          <w:fldChar w:fldCharType="end"/>
        </w:r>
      </w:hyperlink>
    </w:p>
    <w:p w14:paraId="09E694D1" w14:textId="79968396" w:rsidR="00887199" w:rsidRDefault="0061035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4" w:history="1">
        <w:r w:rsidR="00887199" w:rsidRPr="00372BB2">
          <w:rPr>
            <w:rStyle w:val="Hyperlink"/>
            <w:noProof/>
          </w:rPr>
          <w:t>2.6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dos requisitos não funcionais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14</w:t>
        </w:r>
        <w:r w:rsidR="00887199">
          <w:rPr>
            <w:noProof/>
            <w:webHidden/>
          </w:rPr>
          <w:fldChar w:fldCharType="end"/>
        </w:r>
      </w:hyperlink>
    </w:p>
    <w:p w14:paraId="6DE7BBC3" w14:textId="0E75068E" w:rsidR="00887199" w:rsidRDefault="00610352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35" w:history="1">
        <w:r w:rsidR="00887199" w:rsidRPr="00372BB2">
          <w:rPr>
            <w:rStyle w:val="Hyperlink"/>
            <w:noProof/>
          </w:rPr>
          <w:t>3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VISÃO DE CASO DE USO – UML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15</w:t>
        </w:r>
        <w:r w:rsidR="00887199">
          <w:rPr>
            <w:noProof/>
            <w:webHidden/>
          </w:rPr>
          <w:fldChar w:fldCharType="end"/>
        </w:r>
      </w:hyperlink>
    </w:p>
    <w:p w14:paraId="6E1B1DA0" w14:textId="3B0D3B94" w:rsidR="00887199" w:rsidRDefault="0061035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6" w:history="1">
        <w:r w:rsidR="00887199" w:rsidRPr="00372BB2">
          <w:rPr>
            <w:rStyle w:val="Hyperlink"/>
            <w:noProof/>
          </w:rPr>
          <w:t>3.1 Diagrama de Classes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15</w:t>
        </w:r>
        <w:r w:rsidR="00887199">
          <w:rPr>
            <w:noProof/>
            <w:webHidden/>
          </w:rPr>
          <w:fldChar w:fldCharType="end"/>
        </w:r>
      </w:hyperlink>
    </w:p>
    <w:p w14:paraId="214C71A5" w14:textId="5235BA55" w:rsidR="00887199" w:rsidRDefault="0061035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7" w:history="1">
        <w:r w:rsidR="00887199" w:rsidRPr="00372BB2">
          <w:rPr>
            <w:rStyle w:val="Hyperlink"/>
            <w:noProof/>
          </w:rPr>
          <w:t>3.2 Dicionário de classes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16</w:t>
        </w:r>
        <w:r w:rsidR="00887199">
          <w:rPr>
            <w:noProof/>
            <w:webHidden/>
          </w:rPr>
          <w:fldChar w:fldCharType="end"/>
        </w:r>
      </w:hyperlink>
    </w:p>
    <w:p w14:paraId="0CB09DC9" w14:textId="3C2A8D2A" w:rsidR="00887199" w:rsidRDefault="0061035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8" w:history="1">
        <w:r w:rsidR="00887199" w:rsidRPr="00372BB2">
          <w:rPr>
            <w:rStyle w:val="Hyperlink"/>
            <w:noProof/>
          </w:rPr>
          <w:t>3.3 Definição dos Atores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25</w:t>
        </w:r>
        <w:r w:rsidR="00887199">
          <w:rPr>
            <w:noProof/>
            <w:webHidden/>
          </w:rPr>
          <w:fldChar w:fldCharType="end"/>
        </w:r>
      </w:hyperlink>
    </w:p>
    <w:p w14:paraId="6EA1EF80" w14:textId="204D160E" w:rsidR="00887199" w:rsidRDefault="0061035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9" w:history="1">
        <w:r w:rsidR="00887199" w:rsidRPr="00372BB2">
          <w:rPr>
            <w:rStyle w:val="Hyperlink"/>
            <w:noProof/>
          </w:rPr>
          <w:t>3.4 Lista de Casos de Uso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27</w:t>
        </w:r>
        <w:r w:rsidR="00887199">
          <w:rPr>
            <w:noProof/>
            <w:webHidden/>
          </w:rPr>
          <w:fldChar w:fldCharType="end"/>
        </w:r>
      </w:hyperlink>
    </w:p>
    <w:p w14:paraId="556DE647" w14:textId="5177C905" w:rsidR="00887199" w:rsidRDefault="0061035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0" w:history="1">
        <w:r w:rsidR="00887199" w:rsidRPr="00372BB2">
          <w:rPr>
            <w:rStyle w:val="Hyperlink"/>
            <w:noProof/>
          </w:rPr>
          <w:t>3.4. Diagrama de Casos de Uso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34</w:t>
        </w:r>
        <w:r w:rsidR="00887199">
          <w:rPr>
            <w:noProof/>
            <w:webHidden/>
          </w:rPr>
          <w:fldChar w:fldCharType="end"/>
        </w:r>
      </w:hyperlink>
    </w:p>
    <w:p w14:paraId="74281778" w14:textId="505E2ECA" w:rsidR="00887199" w:rsidRDefault="0061035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1" w:history="1">
        <w:r w:rsidR="00887199" w:rsidRPr="00372BB2">
          <w:rPr>
            <w:rStyle w:val="Hyperlink"/>
            <w:noProof/>
          </w:rPr>
          <w:t>3.5. Diagrama de Casos de uso individuais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35</w:t>
        </w:r>
        <w:r w:rsidR="00887199">
          <w:rPr>
            <w:noProof/>
            <w:webHidden/>
          </w:rPr>
          <w:fldChar w:fldCharType="end"/>
        </w:r>
      </w:hyperlink>
    </w:p>
    <w:p w14:paraId="41194317" w14:textId="565E2511" w:rsidR="00887199" w:rsidRDefault="0061035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2" w:history="1">
        <w:r w:rsidR="00887199" w:rsidRPr="00372BB2">
          <w:rPr>
            <w:rStyle w:val="Hyperlink"/>
            <w:noProof/>
          </w:rPr>
          <w:t>3.6. Diagrama de Sequência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47</w:t>
        </w:r>
        <w:r w:rsidR="00887199">
          <w:rPr>
            <w:noProof/>
            <w:webHidden/>
          </w:rPr>
          <w:fldChar w:fldCharType="end"/>
        </w:r>
      </w:hyperlink>
    </w:p>
    <w:p w14:paraId="012FA3CC" w14:textId="23D4D3D6" w:rsidR="00887199" w:rsidRDefault="00610352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43" w:history="1">
        <w:r w:rsidR="00887199" w:rsidRPr="00372BB2">
          <w:rPr>
            <w:rStyle w:val="Hyperlink"/>
            <w:smallCaps/>
            <w:noProof/>
          </w:rPr>
          <w:t>3.6.1</w:t>
        </w:r>
        <w:r w:rsidR="0088719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87199" w:rsidRPr="00372BB2">
          <w:rPr>
            <w:rStyle w:val="Hyperlink"/>
            <w:smallCaps/>
            <w:noProof/>
          </w:rPr>
          <w:t>Diagrama de Sequência para Cadastro de Estado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47</w:t>
        </w:r>
        <w:r w:rsidR="00887199">
          <w:rPr>
            <w:noProof/>
            <w:webHidden/>
          </w:rPr>
          <w:fldChar w:fldCharType="end"/>
        </w:r>
      </w:hyperlink>
    </w:p>
    <w:p w14:paraId="1BAB85CE" w14:textId="509F592F" w:rsidR="00887199" w:rsidRDefault="00610352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44" w:history="1">
        <w:r w:rsidR="00887199" w:rsidRPr="00372BB2">
          <w:rPr>
            <w:rStyle w:val="Hyperlink"/>
            <w:smallCaps/>
            <w:noProof/>
          </w:rPr>
          <w:t>3.6.2</w:t>
        </w:r>
        <w:r w:rsidR="0088719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87199" w:rsidRPr="00372BB2">
          <w:rPr>
            <w:rStyle w:val="Hyperlink"/>
            <w:smallCaps/>
            <w:noProof/>
          </w:rPr>
          <w:t>Diagrama de Sequência para Exclusão de Estado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48</w:t>
        </w:r>
        <w:r w:rsidR="00887199">
          <w:rPr>
            <w:noProof/>
            <w:webHidden/>
          </w:rPr>
          <w:fldChar w:fldCharType="end"/>
        </w:r>
      </w:hyperlink>
    </w:p>
    <w:p w14:paraId="1E38E843" w14:textId="402A3FA0" w:rsidR="00887199" w:rsidRDefault="00610352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45" w:history="1">
        <w:r w:rsidR="00887199" w:rsidRPr="00372BB2">
          <w:rPr>
            <w:rStyle w:val="Hyperlink"/>
            <w:noProof/>
          </w:rPr>
          <w:t>4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DEFINIÇÃO DA INTERFACE COM O USUÁRIO (UX) (3º semestre)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50</w:t>
        </w:r>
        <w:r w:rsidR="00887199">
          <w:rPr>
            <w:noProof/>
            <w:webHidden/>
          </w:rPr>
          <w:fldChar w:fldCharType="end"/>
        </w:r>
      </w:hyperlink>
    </w:p>
    <w:p w14:paraId="083308B4" w14:textId="019E72E4" w:rsidR="00887199" w:rsidRDefault="0061035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6" w:history="1">
        <w:r w:rsidR="00887199" w:rsidRPr="00372BB2">
          <w:rPr>
            <w:rStyle w:val="Hyperlink"/>
            <w:noProof/>
          </w:rPr>
          <w:t>4.1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de cenário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50</w:t>
        </w:r>
        <w:r w:rsidR="00887199">
          <w:rPr>
            <w:noProof/>
            <w:webHidden/>
          </w:rPr>
          <w:fldChar w:fldCharType="end"/>
        </w:r>
      </w:hyperlink>
    </w:p>
    <w:p w14:paraId="28E19F9F" w14:textId="3B1B073D" w:rsidR="00887199" w:rsidRDefault="0061035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7" w:history="1">
        <w:r w:rsidR="00887199" w:rsidRPr="00372BB2">
          <w:rPr>
            <w:rStyle w:val="Hyperlink"/>
            <w:noProof/>
          </w:rPr>
          <w:t>4.2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de personas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51</w:t>
        </w:r>
        <w:r w:rsidR="00887199">
          <w:rPr>
            <w:noProof/>
            <w:webHidden/>
          </w:rPr>
          <w:fldChar w:fldCharType="end"/>
        </w:r>
      </w:hyperlink>
    </w:p>
    <w:p w14:paraId="72B557C2" w14:textId="48A09383" w:rsidR="00887199" w:rsidRDefault="0061035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8" w:history="1">
        <w:r w:rsidR="00887199" w:rsidRPr="00372BB2">
          <w:rPr>
            <w:rStyle w:val="Hyperlink"/>
            <w:noProof/>
          </w:rPr>
          <w:t>4.3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Esboços de tela (wireframes)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52</w:t>
        </w:r>
        <w:r w:rsidR="00887199">
          <w:rPr>
            <w:noProof/>
            <w:webHidden/>
          </w:rPr>
          <w:fldChar w:fldCharType="end"/>
        </w:r>
      </w:hyperlink>
    </w:p>
    <w:p w14:paraId="31F4B07D" w14:textId="07730B63" w:rsidR="00887199" w:rsidRDefault="0061035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9" w:history="1">
        <w:r w:rsidR="00887199" w:rsidRPr="00372BB2">
          <w:rPr>
            <w:rStyle w:val="Hyperlink"/>
            <w:noProof/>
          </w:rPr>
          <w:t>4.4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Protótipos de tela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56</w:t>
        </w:r>
        <w:r w:rsidR="00887199">
          <w:rPr>
            <w:noProof/>
            <w:webHidden/>
          </w:rPr>
          <w:fldChar w:fldCharType="end"/>
        </w:r>
      </w:hyperlink>
    </w:p>
    <w:p w14:paraId="13238926" w14:textId="087F81DF" w:rsidR="00887199" w:rsidRDefault="00610352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50" w:history="1">
        <w:r w:rsidR="00887199" w:rsidRPr="00372BB2">
          <w:rPr>
            <w:rStyle w:val="Hyperlink"/>
            <w:noProof/>
          </w:rPr>
          <w:t>5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BANCO DE DADOS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61</w:t>
        </w:r>
        <w:r w:rsidR="00887199">
          <w:rPr>
            <w:noProof/>
            <w:webHidden/>
          </w:rPr>
          <w:fldChar w:fldCharType="end"/>
        </w:r>
      </w:hyperlink>
    </w:p>
    <w:p w14:paraId="55513332" w14:textId="625FC88D" w:rsidR="00887199" w:rsidRDefault="0061035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1" w:history="1">
        <w:r w:rsidR="00887199" w:rsidRPr="00372BB2">
          <w:rPr>
            <w:rStyle w:val="Hyperlink"/>
            <w:noProof/>
          </w:rPr>
          <w:t>5.1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Modelo Entidade Relacionamento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61</w:t>
        </w:r>
        <w:r w:rsidR="00887199">
          <w:rPr>
            <w:noProof/>
            <w:webHidden/>
          </w:rPr>
          <w:fldChar w:fldCharType="end"/>
        </w:r>
      </w:hyperlink>
    </w:p>
    <w:p w14:paraId="2725EE71" w14:textId="31EF1BA9" w:rsidR="00887199" w:rsidRDefault="0061035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2" w:history="1">
        <w:r w:rsidR="00887199" w:rsidRPr="00372BB2">
          <w:rPr>
            <w:rStyle w:val="Hyperlink"/>
            <w:noProof/>
          </w:rPr>
          <w:t>5.2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Script das tabelas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62</w:t>
        </w:r>
        <w:r w:rsidR="00887199">
          <w:rPr>
            <w:noProof/>
            <w:webHidden/>
          </w:rPr>
          <w:fldChar w:fldCharType="end"/>
        </w:r>
      </w:hyperlink>
    </w:p>
    <w:p w14:paraId="75392064" w14:textId="01FD0A9B" w:rsidR="00887199" w:rsidRDefault="0061035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3" w:history="1">
        <w:r w:rsidR="00887199" w:rsidRPr="00372BB2">
          <w:rPr>
            <w:rStyle w:val="Hyperlink"/>
            <w:noProof/>
          </w:rPr>
          <w:t>5.3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Mapeamento Objeto Relacional – ORM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70</w:t>
        </w:r>
        <w:r w:rsidR="00887199">
          <w:rPr>
            <w:noProof/>
            <w:webHidden/>
          </w:rPr>
          <w:fldChar w:fldCharType="end"/>
        </w:r>
      </w:hyperlink>
    </w:p>
    <w:p w14:paraId="2B9C9723" w14:textId="1FE8610E" w:rsidR="00887199" w:rsidRDefault="00610352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54" w:history="1">
        <w:r w:rsidR="00887199" w:rsidRPr="00372BB2">
          <w:rPr>
            <w:rStyle w:val="Hyperlink"/>
            <w:noProof/>
          </w:rPr>
          <w:t>6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ARQUITETURA DE SOFTWARE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71</w:t>
        </w:r>
        <w:r w:rsidR="00887199">
          <w:rPr>
            <w:noProof/>
            <w:webHidden/>
          </w:rPr>
          <w:fldChar w:fldCharType="end"/>
        </w:r>
      </w:hyperlink>
    </w:p>
    <w:p w14:paraId="315EE877" w14:textId="1DB36CCC" w:rsidR="00887199" w:rsidRDefault="0061035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5" w:history="1">
        <w:r w:rsidR="00887199" w:rsidRPr="00372BB2">
          <w:rPr>
            <w:rStyle w:val="Hyperlink"/>
            <w:noProof/>
          </w:rPr>
          <w:t>6.1 Arquitetura de desenvolvimento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71</w:t>
        </w:r>
        <w:r w:rsidR="00887199">
          <w:rPr>
            <w:noProof/>
            <w:webHidden/>
          </w:rPr>
          <w:fldChar w:fldCharType="end"/>
        </w:r>
      </w:hyperlink>
    </w:p>
    <w:p w14:paraId="2108F366" w14:textId="45898893" w:rsidR="00887199" w:rsidRDefault="0061035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6" w:history="1">
        <w:r w:rsidR="00887199" w:rsidRPr="00372BB2">
          <w:rPr>
            <w:rStyle w:val="Hyperlink"/>
            <w:noProof/>
          </w:rPr>
          <w:t>6.1.1 Back-End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72</w:t>
        </w:r>
        <w:r w:rsidR="00887199">
          <w:rPr>
            <w:noProof/>
            <w:webHidden/>
          </w:rPr>
          <w:fldChar w:fldCharType="end"/>
        </w:r>
      </w:hyperlink>
    </w:p>
    <w:p w14:paraId="6F6E658C" w14:textId="3E12E6A1" w:rsidR="00887199" w:rsidRDefault="0061035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7" w:history="1">
        <w:r w:rsidR="00887199" w:rsidRPr="00372BB2">
          <w:rPr>
            <w:rStyle w:val="Hyperlink"/>
            <w:noProof/>
          </w:rPr>
          <w:t>6.1.2 Front-End - Web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73</w:t>
        </w:r>
        <w:r w:rsidR="00887199">
          <w:rPr>
            <w:noProof/>
            <w:webHidden/>
          </w:rPr>
          <w:fldChar w:fldCharType="end"/>
        </w:r>
      </w:hyperlink>
    </w:p>
    <w:p w14:paraId="793A8F5C" w14:textId="3C68F14C" w:rsidR="00887199" w:rsidRDefault="0061035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8" w:history="1">
        <w:r w:rsidR="00887199" w:rsidRPr="00372BB2">
          <w:rPr>
            <w:rStyle w:val="Hyperlink"/>
            <w:noProof/>
          </w:rPr>
          <w:t>6.2 Segurança da Informação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74</w:t>
        </w:r>
        <w:r w:rsidR="00887199">
          <w:rPr>
            <w:noProof/>
            <w:webHidden/>
          </w:rPr>
          <w:fldChar w:fldCharType="end"/>
        </w:r>
      </w:hyperlink>
    </w:p>
    <w:p w14:paraId="569AC504" w14:textId="40611113" w:rsidR="00887199" w:rsidRDefault="0061035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9" w:history="1">
        <w:r w:rsidR="00887199" w:rsidRPr="00372BB2">
          <w:rPr>
            <w:rStyle w:val="Hyperlink"/>
            <w:noProof/>
          </w:rPr>
          <w:t>6.3 Implantação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76</w:t>
        </w:r>
        <w:r w:rsidR="00887199">
          <w:rPr>
            <w:noProof/>
            <w:webHidden/>
          </w:rPr>
          <w:fldChar w:fldCharType="end"/>
        </w:r>
      </w:hyperlink>
    </w:p>
    <w:p w14:paraId="0A850964" w14:textId="28939321" w:rsidR="00887199" w:rsidRDefault="00610352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60" w:history="1">
        <w:r w:rsidR="00887199" w:rsidRPr="00372BB2">
          <w:rPr>
            <w:rStyle w:val="Hyperlink"/>
            <w:noProof/>
          </w:rPr>
          <w:t>7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CONCLUSÃO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_Toc182230660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79</w:t>
        </w:r>
        <w:r w:rsidR="00887199">
          <w:rPr>
            <w:noProof/>
            <w:webHidden/>
          </w:rPr>
          <w:fldChar w:fldCharType="end"/>
        </w:r>
      </w:hyperlink>
    </w:p>
    <w:p w14:paraId="2CC5FA20" w14:textId="0E4AE1CC" w:rsidR="00887199" w:rsidRDefault="00610352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61" w:history="1">
        <w:r w:rsidR="00887199" w:rsidRPr="00372BB2">
          <w:rPr>
            <w:rStyle w:val="Hyperlink"/>
            <w:noProof/>
          </w:rPr>
          <w:t>8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REFERÊNCIAS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_Toc182230661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80</w:t>
        </w:r>
        <w:r w:rsidR="00887199">
          <w:rPr>
            <w:noProof/>
            <w:webHidden/>
          </w:rPr>
          <w:fldChar w:fldCharType="end"/>
        </w:r>
      </w:hyperlink>
    </w:p>
    <w:p w14:paraId="48239BC6" w14:textId="3A95F3D8" w:rsidR="00A14D71" w:rsidRPr="00DE0E82" w:rsidRDefault="00460066" w:rsidP="00B04EC0">
      <w:pPr>
        <w:tabs>
          <w:tab w:val="left" w:pos="1159"/>
        </w:tabs>
        <w:rPr>
          <w:szCs w:val="24"/>
        </w:rPr>
        <w:sectPr w:rsidR="00A14D71" w:rsidRPr="00DE0E82" w:rsidSect="00686AE9">
          <w:pgSz w:w="11907" w:h="16840" w:code="9"/>
          <w:pgMar w:top="1701" w:right="1134" w:bottom="1134" w:left="1701" w:header="720" w:footer="720" w:gutter="0"/>
          <w:cols w:space="720"/>
          <w:docGrid w:linePitch="326"/>
        </w:sectPr>
      </w:pPr>
      <w:r w:rsidRPr="00DE0E82">
        <w:rPr>
          <w:szCs w:val="24"/>
        </w:rPr>
        <w:fldChar w:fldCharType="end"/>
      </w:r>
      <w:r w:rsidR="00B04EC0">
        <w:rPr>
          <w:szCs w:val="24"/>
        </w:rPr>
        <w:tab/>
      </w:r>
    </w:p>
    <w:p w14:paraId="191BE1F5" w14:textId="1B744EDA" w:rsidR="00236F70" w:rsidRDefault="00236F70" w:rsidP="00BD4058">
      <w:pPr>
        <w:pStyle w:val="Ttulo1"/>
        <w:rPr>
          <w:szCs w:val="24"/>
        </w:rPr>
      </w:pPr>
      <w:bookmarkStart w:id="2" w:name="_Toc311655753"/>
      <w:bookmarkStart w:id="3" w:name="_Toc311656220"/>
      <w:bookmarkStart w:id="4" w:name="_Toc311656307"/>
      <w:bookmarkStart w:id="5" w:name="_Toc311656574"/>
      <w:bookmarkStart w:id="6" w:name="_Toc311676921"/>
      <w:bookmarkStart w:id="7" w:name="_Toc311677289"/>
      <w:bookmarkStart w:id="8" w:name="_Toc182230627"/>
      <w:r w:rsidRPr="00DE0E82">
        <w:rPr>
          <w:szCs w:val="24"/>
        </w:rPr>
        <w:lastRenderedPageBreak/>
        <w:t>INTRODUÇÃO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2E74706C" w14:textId="7AA09679" w:rsidR="00F328A6" w:rsidRDefault="00F328A6" w:rsidP="00721919">
      <w:pPr>
        <w:pStyle w:val="SemEspaamento"/>
        <w:spacing w:line="360" w:lineRule="auto"/>
        <w:ind w:firstLine="851"/>
        <w:jc w:val="both"/>
        <w:rPr>
          <w:szCs w:val="24"/>
        </w:rPr>
      </w:pPr>
      <w:bookmarkStart w:id="9" w:name="_Toc253375253"/>
      <w:bookmarkStart w:id="10" w:name="_Toc311655756"/>
      <w:bookmarkStart w:id="11" w:name="_Toc311656223"/>
      <w:bookmarkStart w:id="12" w:name="_Toc311656310"/>
      <w:bookmarkStart w:id="13" w:name="_Toc311656577"/>
      <w:bookmarkStart w:id="14" w:name="_Toc311676927"/>
      <w:bookmarkStart w:id="15" w:name="_Toc311677295"/>
      <w:r>
        <w:rPr>
          <w:szCs w:val="24"/>
        </w:rPr>
        <w:t>A geração de documentos relacionados a obras é essencial em qualquer processo construtivo, configurando-se como registros oficiais das etapas, decisões, normas e regulamentações aplicáveis a cada fase da construção. Esses documentos não apenas atestam a conformidade da obra com as exigências legais e técnicas, como também asseguram a transparência e a rastreabilidade de todos os procedimentos realizados ao longo do projeto.</w:t>
      </w:r>
    </w:p>
    <w:p w14:paraId="411CC175" w14:textId="7DB9A7CC" w:rsidR="00F328A6" w:rsidRPr="00721919" w:rsidRDefault="00F328A6" w:rsidP="00F328A6">
      <w:pPr>
        <w:pStyle w:val="SemEspaamento"/>
        <w:ind w:left="2268" w:firstLine="851"/>
        <w:jc w:val="both"/>
        <w:rPr>
          <w:sz w:val="20"/>
          <w:szCs w:val="22"/>
        </w:rPr>
      </w:pPr>
      <w:r w:rsidRPr="00721919">
        <w:rPr>
          <w:sz w:val="22"/>
        </w:rPr>
        <w:t>Segundo Costa (2020), "O licenciamento para obras é imprescindível ao construir um imóvel. Quando um projeto para construção de um imóvel é aprovado pela prefeitura, significa que o mesmo atendeu à legislação e a construção pode ser iniciada após a liberação do alvará, documento autorizando o início dos serviços".</w:t>
      </w:r>
    </w:p>
    <w:p w14:paraId="07368471" w14:textId="77777777" w:rsidR="00F328A6" w:rsidRDefault="00F328A6" w:rsidP="00F328A6">
      <w:pPr>
        <w:pStyle w:val="SemEspaamento"/>
        <w:spacing w:before="240" w:line="360" w:lineRule="auto"/>
        <w:ind w:firstLine="851"/>
        <w:jc w:val="both"/>
        <w:rPr>
          <w:szCs w:val="24"/>
        </w:rPr>
      </w:pPr>
      <w:r>
        <w:rPr>
          <w:szCs w:val="24"/>
        </w:rPr>
        <w:t>A documentação é indispensável para assegurar a preservação dos padrões de qualidade em todos os aspectos da obra, sendo fundamental para a segurança pública e a durabilidade das infraestruturas construídas. Além disso, sua correta gestão é crucial para evitar multas, atrasos no cronograma do projeto e possíveis litígios legais, promovendo, assim, a conformidade com as normas e o sucesso do empreendimento.</w:t>
      </w:r>
    </w:p>
    <w:p w14:paraId="51839BD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O processo de gestão de autorizações de obras em uma secretaria de prefeitura envolve várias etapas essenciais, desde a solicitação e análise do projeto até a emissão de documentos que garantem a conformidade da obra com a legislação vigente. Cada município possui seu próprio Código de Obras, que define os requisitos técnicos e procedimentos para a aprovação de projetos e execução de obras. Esses códigos estabelecem diretrizes sobre zoneamento, uso do solo, padrões construtivos e segurança das edificações.</w:t>
      </w:r>
    </w:p>
    <w:p w14:paraId="40FEA18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solicitação de licenciamento que é realizado pelo responsável pela obra (proprietário ou construtor) apresenta o projeto arquitetônico junto à secretaria de urbanismo ou planejamento. Nessa etapa, são verificados documentos como matrícula do imóvel e comprovação de propriedade, além de informações sobre a área e a finalidade da obra.</w:t>
      </w:r>
    </w:p>
    <w:p w14:paraId="0387C61C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análise do projeto e o processo no qual os técnicos e engenheiros da prefeitura analisam o projeto para garantir que ele está de acordo com o Plano Diretor, o Código de Obras e as legislações ambientais e urbanísticas locais. Nessa fase, verificam-se os parâmetros urbanísticos, recuos, altura da edificação e impactos ambientais.</w:t>
      </w:r>
    </w:p>
    <w:p w14:paraId="0AC7E2A3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seguir ocorre a emissão de alvará de construção caso o projeto esteja em conformidade com as normas, a secretaria emite o alvará de construção, que autoriza o início das obras. Esse documento especifica o prazo de validade e as condições sob as quais a obra pode ser realizada, podendo incluir requisitos adicionais, como a adoção de medidas de segurança.</w:t>
      </w:r>
    </w:p>
    <w:p w14:paraId="314E3F1D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lastRenderedPageBreak/>
        <w:t>Durante a execução da obra, ocorre a fase de acompanhamento e fiscalização, onde os fiscais da prefeitura realizam inspeções para verificar se a construção segue o projeto aprovado e cumpre com as exigências legais. Qualquer desvio significativo pode resultar em notificações, multas ou até mesmo embargos à obra.</w:t>
      </w:r>
    </w:p>
    <w:p w14:paraId="21D8025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Após a conclusão da obra, o responsável deve solicitar a emissão do "Habite-se", documento que comprova que a edificação está pronta e apta para ser habitada ou utilizada. A solicitação envolve a apresentação de laudos e documentos de vistoria que confirmam o cumprimento das exigências. Técnicos realizam uma vistoria final para verificar que a obra respeita o projeto aprovado e as normas de segurança e habitabilidade. São avaliados aspectos como segurança elétrica, acessibilidade, sistemas de segurança contra incêndio e regularidade estrutural.</w:t>
      </w:r>
    </w:p>
    <w:p w14:paraId="76DEB665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Com a aprovação final, a secretaria emite o documento de “habite-se”, que permite o uso efetivo do imóvel. Este é um requisito essencial para que o imóvel seja registrado em cartório, possibilitando venda, aluguel ou ocupação formal. Magalhães, Melo e Bandeira (2018) ressaltam que o controle e o planejamento no processo de construção são fundamentais para o sucesso do projeto a ser realizado. </w:t>
      </w:r>
    </w:p>
    <w:p w14:paraId="59082505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Esse processo visa assegurar que as construções atendam aos requisitos técnicos e legais, promovendo a segurança, a organização urbana e o uso responsável do espaço. Cada uma das etapas do projeto pode demandar a geração de diferentes documentos, que necessitam ser analisados, aprovados e devidamente arquivados. Dessa forma, a gestão eficiente desses documentos, assim como a atualização contínua dos dados, torna-se essencial para a conformidade e a qualidade do processo construtivo. </w:t>
      </w:r>
    </w:p>
    <w:p w14:paraId="2881130D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Segundo </w:t>
      </w:r>
      <w:proofErr w:type="spellStart"/>
      <w:r>
        <w:rPr>
          <w:szCs w:val="24"/>
        </w:rPr>
        <w:t>Mobuss</w:t>
      </w:r>
      <w:proofErr w:type="spellEnd"/>
      <w:r>
        <w:rPr>
          <w:szCs w:val="24"/>
        </w:rPr>
        <w:t xml:space="preserve"> (2018), "A gestão de documentos que conta com ferramentas inovadoras assegura a disseminação de dados rápida, eficiente e uniforme." Dessa forma, uma gestão adequada possibilita que as informações sejam prontamente localizadas quando necessário, garantindo o controle de documentos sensíveis e a proteção de informações confidenciais contra acessos não autorizados. Muitas organizações estão sujeitas a rigorosos requisitos quanto à gestão documental, e uma gestão eficiente assegura conformidade com as regulamentações, reduzindo riscos legais e possíveis penalidades.</w:t>
      </w:r>
    </w:p>
    <w:p w14:paraId="7AC49237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A incorporação de tecnologias modernas torna a gestão documental mais eficiente e segura. A digitalização de documentos físicos e sua conversão em formatos eletrônicos reduzem a dependência de arquivos em papel, facilitando tanto o armazenamento quanto a recuperação das informações. Além disso, essas tecnologias permitem a implementação de medidas de segurança eficazes, como a criptografia de dados e o controle de acesso baseado em funções </w:t>
      </w:r>
      <w:r>
        <w:rPr>
          <w:szCs w:val="24"/>
        </w:rPr>
        <w:lastRenderedPageBreak/>
        <w:t>específicas no sistema, garantindo que apenas pessoas autorizadas possam acessar informações confidenciais.</w:t>
      </w:r>
    </w:p>
    <w:p w14:paraId="622A468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Este projeto surge da necessidade da secretaria de obras de gerenciar de forma eficiente os documentos relacionados aos processos de construção dos munícipes. Atualmente, a prefeitura desta cidade utiliza um sistema de gestão pública, mas ele não dispõe de um módulo específico para o gerenciamento de processos e da documentação gerada. Assim, quando é necessário localizar algum processo, a busca deve ser realizada manualmente nos arquivos físicos da secretaria. A secretaria de obras conta com um software legado, desenvolvido em parceria com alunos para agilizar a gestão e a busca desses processos; no entanto, devido ao tempo de uso e à obsolescência tecnológica, o sistema não atende mais às demandas atuais da secretaria.</w:t>
      </w:r>
    </w:p>
    <w:p w14:paraId="0AE0C7AB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Nesse contexto, este projeto propõe o desenvolvimento de um software voltado para o gerenciamento de obras e dos documentos gerados ao longo desse processo. O sistema proporcionará uma funcionalidade de pesquisa avançada, visando otimizar o tempo de resposta e reduzir o esforço necessário para localizar documentos. Além disso, garantirá o controle de acesso e a segurança dos arquivos, caracterizando-se como um sistema de informação robusto e confiável.</w:t>
      </w:r>
    </w:p>
    <w:p w14:paraId="51023CA4" w14:textId="1A610B78" w:rsidR="00F724F4" w:rsidRDefault="00F43D74" w:rsidP="00F43D74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 </w:t>
      </w:r>
      <w:bookmarkStart w:id="16" w:name="_Toc182230628"/>
      <w:r w:rsidR="00F724F4" w:rsidRPr="00DE0E82">
        <w:rPr>
          <w:szCs w:val="24"/>
        </w:rPr>
        <w:t>LEVANTAMENTO DE REQUISITOS</w:t>
      </w:r>
      <w:bookmarkEnd w:id="9"/>
      <w:bookmarkEnd w:id="10"/>
      <w:bookmarkEnd w:id="11"/>
      <w:bookmarkEnd w:id="12"/>
      <w:bookmarkEnd w:id="13"/>
      <w:bookmarkEnd w:id="14"/>
      <w:bookmarkEnd w:id="15"/>
      <w:r w:rsidR="00A4594E">
        <w:rPr>
          <w:szCs w:val="24"/>
        </w:rPr>
        <w:t xml:space="preserve"> DE SOFTWARE</w:t>
      </w:r>
      <w:bookmarkEnd w:id="16"/>
    </w:p>
    <w:p w14:paraId="1801CCF1" w14:textId="622635F0" w:rsidR="00EB503B" w:rsidRPr="00EB503B" w:rsidRDefault="00EB503B" w:rsidP="00EB503B">
      <w:pPr>
        <w:pStyle w:val="Pargrafo"/>
        <w:spacing w:line="360" w:lineRule="auto"/>
        <w:ind w:firstLine="851"/>
      </w:pPr>
      <w:r>
        <w:t xml:space="preserve">Os requisitos é a descrição de como o </w:t>
      </w:r>
      <w:r w:rsidRPr="00EB503B">
        <w:rPr>
          <w:i/>
        </w:rPr>
        <w:t>so</w:t>
      </w:r>
      <w:r>
        <w:rPr>
          <w:i/>
        </w:rPr>
        <w:t xml:space="preserve">ftware </w:t>
      </w:r>
      <w:r>
        <w:t xml:space="preserve">irá se comportar de acordo com informações de </w:t>
      </w:r>
      <w:r>
        <w:rPr>
          <w:i/>
        </w:rPr>
        <w:t>hardware</w:t>
      </w:r>
      <w:r>
        <w:t xml:space="preserve"> e limites operacionais. De acordo com (</w:t>
      </w:r>
      <w:proofErr w:type="spellStart"/>
      <w:r>
        <w:t>Sommervile</w:t>
      </w:r>
      <w:proofErr w:type="spellEnd"/>
      <w:r>
        <w:t>, 2007), “o termo requisito não é usado pela indústria de software de maneira consistente. [...] um requisito é simplesmente uma declaração abstrata de alto nível de um serviço que o sistema deve fornecer”.</w:t>
      </w:r>
    </w:p>
    <w:p w14:paraId="5A52196A" w14:textId="4C0196E2" w:rsidR="0045370B" w:rsidRDefault="00DD4AAF" w:rsidP="00EB503B">
      <w:pPr>
        <w:pStyle w:val="Pargrafo"/>
        <w:spacing w:before="0" w:line="360" w:lineRule="auto"/>
        <w:ind w:firstLine="851"/>
      </w:pPr>
      <w:r>
        <w:t xml:space="preserve">O levantamento de requisitos é uma etapa crucial no processo de desenvolvimento de sistemas e projetos, </w:t>
      </w:r>
      <w:r w:rsidR="00FB7CCC">
        <w:t>convergindo as necessidades do usuário na solução que será desenvolvida. O processo de coleta de informações para garantir a exatidão do sistema é feito por meio de entrevistas com o futuro usuário do sistema (Guedes, 2011).</w:t>
      </w:r>
    </w:p>
    <w:p w14:paraId="113C684F" w14:textId="72A78CBE" w:rsidR="00DD4AAF" w:rsidRPr="0045370B" w:rsidRDefault="005D5C45" w:rsidP="005D5C45">
      <w:pPr>
        <w:pStyle w:val="Pargrafo"/>
        <w:spacing w:before="0" w:after="240" w:line="360" w:lineRule="auto"/>
        <w:ind w:firstLine="851"/>
      </w:pPr>
      <w:r>
        <w:t xml:space="preserve">Comunicação é um grande problema encontrado na fase de levantamento de requisitos, se tornando um desafio a compreensão dos conceitos, abstrações e complexos que caracterizam as necessidades do usuário. Na fase de levantamento de requisitos que são as condições necessárias para que o sistema responda adequadamente às ações do cliente, </w:t>
      </w:r>
      <w:r w:rsidR="00EB2E8B">
        <w:t>os não funcionais se tornam</w:t>
      </w:r>
      <w:r>
        <w:t xml:space="preserve"> contenções, validações e consistências sobre os requisitos funcionais (Guedes, 2011).</w:t>
      </w:r>
    </w:p>
    <w:p w14:paraId="15221DD3" w14:textId="77777777" w:rsidR="0045370B" w:rsidRDefault="0045370B" w:rsidP="0045370B">
      <w:pPr>
        <w:pStyle w:val="Ttulo2"/>
        <w:rPr>
          <w:szCs w:val="24"/>
        </w:rPr>
      </w:pPr>
      <w:bookmarkStart w:id="17" w:name="_Toc182230629"/>
      <w:r w:rsidRPr="00C93DD6">
        <w:rPr>
          <w:szCs w:val="24"/>
        </w:rPr>
        <w:t>Descrição dos objetivos do sistema</w:t>
      </w:r>
      <w:bookmarkEnd w:id="17"/>
    </w:p>
    <w:p w14:paraId="58DEF607" w14:textId="77777777" w:rsidR="0045370B" w:rsidRPr="0014257C" w:rsidRDefault="0045370B" w:rsidP="0045370B">
      <w:r w:rsidRPr="0014257C">
        <w:t>O sistema a ser desenvolvido tem como objetivo principal simplificar e aprimorar o acesso e busca aos arquivos e documentos relacionados aos projetos de obras da Prefeitura de Jales, centralizando e organizando de forma mais estruturada.</w:t>
      </w:r>
    </w:p>
    <w:p w14:paraId="1B51331A" w14:textId="77777777" w:rsidR="0045370B" w:rsidRPr="0045370B" w:rsidRDefault="0045370B" w:rsidP="0045370B">
      <w:pPr>
        <w:pStyle w:val="Pargrafo"/>
      </w:pPr>
    </w:p>
    <w:p w14:paraId="0451D162" w14:textId="77777777" w:rsidR="0045370B" w:rsidRDefault="0045370B" w:rsidP="0045370B">
      <w:pPr>
        <w:pStyle w:val="Ttulo2"/>
        <w:rPr>
          <w:szCs w:val="24"/>
        </w:rPr>
      </w:pPr>
      <w:bookmarkStart w:id="18" w:name="_Toc182230630"/>
      <w:r w:rsidRPr="00DE0E82">
        <w:rPr>
          <w:szCs w:val="24"/>
        </w:rPr>
        <w:t>Descrição do sistema atual</w:t>
      </w:r>
      <w:bookmarkEnd w:id="18"/>
    </w:p>
    <w:p w14:paraId="5D4DD625" w14:textId="275D305A" w:rsidR="00DE7727" w:rsidRDefault="00DE7727" w:rsidP="00DE7727">
      <w:r w:rsidRPr="001A544C">
        <w:t xml:space="preserve">O sistema atual </w:t>
      </w:r>
      <w:r>
        <w:t>utilizado</w:t>
      </w:r>
      <w:r w:rsidRPr="001A544C">
        <w:t xml:space="preserve"> pela Secretaria de Obras revela-se inadequado para suprir as crescentes necessidades e demandas cotidianas do órgão, principalmente devido à sua limitação quanto à capacidade de armazenamento de informações. Esta escassez de espaço para registros se traduz em obstáculos consideráveis na tarefa de localizar e gerenciar os dados essenciais. </w:t>
      </w:r>
    </w:p>
    <w:p w14:paraId="0E1D41A1" w14:textId="77777777" w:rsidR="00DE7727" w:rsidRDefault="00DE7727" w:rsidP="00DE7727">
      <w:r w:rsidRPr="001A544C">
        <w:t xml:space="preserve">Essa deficiência prejudica significativamente a eficiência </w:t>
      </w:r>
      <w:r>
        <w:t>administrativa</w:t>
      </w:r>
      <w:r w:rsidRPr="001A544C">
        <w:t xml:space="preserve"> e a capacidade de </w:t>
      </w:r>
      <w:r>
        <w:t xml:space="preserve">busca e </w:t>
      </w:r>
      <w:r w:rsidRPr="001A544C">
        <w:t xml:space="preserve">resposta da Secretaria de Obras </w:t>
      </w:r>
      <w:r>
        <w:t>aos arquivos e documentos</w:t>
      </w:r>
      <w:r w:rsidRPr="001A544C">
        <w:t xml:space="preserve">, </w:t>
      </w:r>
      <w:r>
        <w:t xml:space="preserve">sendo assim </w:t>
      </w:r>
      <w:r w:rsidRPr="001A544C">
        <w:t>urgente a busca por uma solução mais robusta e eficaz para gerenciamento de informações.</w:t>
      </w:r>
    </w:p>
    <w:p w14:paraId="6255A593" w14:textId="33E05087" w:rsidR="00FE705D" w:rsidRDefault="00DE7727" w:rsidP="00DE7727">
      <w:r>
        <w:t>Com o sistema que está sendo desenvolvido será possível suprir todas as necessidades que está presente na Secretaria de Obras em questão a tudo, como por exemplo visualizar dados de um documento, finalizar os processos desses documentos e armazená-los.</w:t>
      </w:r>
    </w:p>
    <w:p w14:paraId="3F7E0E2E" w14:textId="77777777" w:rsidR="00FE705D" w:rsidRPr="001A544C" w:rsidRDefault="00FE705D" w:rsidP="00DE7727"/>
    <w:p w14:paraId="5DDD36DE" w14:textId="28D60AC3" w:rsidR="00FB1824" w:rsidRDefault="00FB1824" w:rsidP="00FB1824">
      <w:pPr>
        <w:pStyle w:val="Default"/>
        <w:rPr>
          <w:rFonts w:ascii="Times New Roman" w:hAnsi="Times New Roman" w:cs="Times New Roman"/>
        </w:rPr>
      </w:pPr>
    </w:p>
    <w:p w14:paraId="36679A01" w14:textId="77777777" w:rsidR="00ED5F58" w:rsidRDefault="00ED5F58" w:rsidP="00FB1824">
      <w:pPr>
        <w:pStyle w:val="Default"/>
        <w:rPr>
          <w:rFonts w:ascii="Times New Roman" w:hAnsi="Times New Roman" w:cs="Times New Roman"/>
        </w:rPr>
      </w:pPr>
    </w:p>
    <w:p w14:paraId="76BC1748" w14:textId="1C4BD641" w:rsidR="00ED5F58" w:rsidRPr="00ED5F58" w:rsidRDefault="00FE705D" w:rsidP="00ED5F58">
      <w:pPr>
        <w:pStyle w:val="Ttulo2"/>
        <w:rPr>
          <w:szCs w:val="24"/>
        </w:rPr>
      </w:pPr>
      <w:bookmarkStart w:id="19" w:name="_Toc182230631"/>
      <w:r w:rsidRPr="00FE705D">
        <w:rPr>
          <w:szCs w:val="24"/>
        </w:rPr>
        <w:lastRenderedPageBreak/>
        <w:t>Análise De Sistemas Existentes</w:t>
      </w:r>
      <w:bookmarkEnd w:id="19"/>
    </w:p>
    <w:p w14:paraId="446BF9FC" w14:textId="77777777" w:rsidR="00ED5F58" w:rsidRPr="00AA1CA4" w:rsidRDefault="00ED5F58" w:rsidP="00ED5F58">
      <w:r w:rsidRPr="00A30318">
        <w:t>Um sistema de gerenciamento de documentos é uma ferramenta digital projetada para simplificar o armazenamento, a organização, a supervisão e o acesso centralizado aos documentos de uma organização. Esse sistema assegura que todos os documentos relevantes estejam organizados de maneira estruturada, proporcionando acesso rápido e eficiente às informações. Além disso, a adoção desse sistema reduz o uso excessivo de papel e permite a integração com diversas plataformas, promovendo uma gestão documental mais sustentável e tecnológica</w:t>
      </w:r>
      <w:r>
        <w:t xml:space="preserve"> </w:t>
      </w:r>
      <w:r w:rsidRPr="00AA1CA4">
        <w:t>(</w:t>
      </w:r>
      <w:r w:rsidRPr="00765FB6">
        <w:t>TOTVS, 2024</w:t>
      </w:r>
      <w:r w:rsidRPr="00AA1CA4">
        <w:t>).</w:t>
      </w:r>
    </w:p>
    <w:p w14:paraId="7D622437" w14:textId="77777777" w:rsidR="00ED5F58" w:rsidRDefault="00ED5F58" w:rsidP="00ED5F58">
      <w:r w:rsidRPr="002315F7">
        <w:t>O principal objetivo de um sistema de gerenciamento de documentos é aprimorar o fluxo de trabalho, aumentando a eficiência organizacional. Esse sistema automatiza tarefas manuais relacionadas à criação, edição, compartilhamento e armazenamento de documentos. Entre suas funcionalidades destacam-se a pesquisa rápida, que permite localizar documentos facilmente por meio de palavras-chave; o armazenamento centralizado, que reúne todos os arquivos em um único local acessível; as permissões de acesso, que definem quem pode visualizar ou modificar documentos específicos; a automação de processos, que facilita a gestão de aprovações e revisões; e o controle de versões, que permite o rastreamento e o gerenciamento do histórico de alterações nos documentos (</w:t>
      </w:r>
      <w:r w:rsidRPr="00765FB6">
        <w:t>TOTVS, 2024).</w:t>
      </w:r>
    </w:p>
    <w:p w14:paraId="391452DC" w14:textId="77777777" w:rsidR="00ED5F58" w:rsidRDefault="00ED5F58" w:rsidP="00ED5F58">
      <w:r w:rsidRPr="008C3961">
        <w:t xml:space="preserve">Para </w:t>
      </w:r>
      <w:r>
        <w:t>fundamentar</w:t>
      </w:r>
      <w:r w:rsidRPr="008C3961">
        <w:t xml:space="preserve"> a gestão do processo de obras e analisar os recursos disponíveis em soluções de software do mercado, foram pesquisados sistemas que atendam a essas necessidades. Dentre as soluções, o </w:t>
      </w:r>
      <w:proofErr w:type="spellStart"/>
      <w:r w:rsidRPr="00F17717">
        <w:t>GestQual</w:t>
      </w:r>
      <w:proofErr w:type="spellEnd"/>
      <w:r w:rsidRPr="00F17717">
        <w:t xml:space="preserve"> (2024) </w:t>
      </w:r>
      <w:r w:rsidRPr="008C3961">
        <w:t>se destaca por oferecer uma ferramenta completa para o gerenciamento documental, permitindo o cadastro de documentos e o registro de suas respectivas etapas. O sistema também conta com controle de acesso personalizado, ajustando permissões de acordo com as responsabilidades de cada cargo, além de incluir uma auditoria que monitora as ações realizadas. A Figura 1 apresenta a tela de listagem de documentos no sistema, onde é possível inserir novos documentos, filtrar as informações exibidas e exportar a lista completa como relatório.</w:t>
      </w:r>
    </w:p>
    <w:p w14:paraId="5BBB8595" w14:textId="77777777" w:rsidR="00ED5F58" w:rsidRPr="00EE78A8" w:rsidRDefault="00ED5F58" w:rsidP="00ED5F58">
      <w:pPr>
        <w:pStyle w:val="SemEspaamento"/>
        <w:ind w:firstLine="567"/>
        <w:jc w:val="both"/>
        <w:rPr>
          <w:szCs w:val="24"/>
        </w:rPr>
      </w:pPr>
    </w:p>
    <w:p w14:paraId="44007FCB" w14:textId="57F77B8A" w:rsidR="00ED5F58" w:rsidRPr="0020455B" w:rsidRDefault="00063FF6" w:rsidP="00ED5F58">
      <w:pPr>
        <w:pStyle w:val="Legenda"/>
        <w:keepNext/>
        <w:jc w:val="left"/>
        <w:rPr>
          <w:i/>
          <w:color w:val="000000" w:themeColor="text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4B51B9" wp14:editId="1EBABFA6">
                <wp:simplePos x="0" y="0"/>
                <wp:positionH relativeFrom="column">
                  <wp:posOffset>72390</wp:posOffset>
                </wp:positionH>
                <wp:positionV relativeFrom="paragraph">
                  <wp:posOffset>4445</wp:posOffset>
                </wp:positionV>
                <wp:extent cx="4864100" cy="257175"/>
                <wp:effectExtent l="0" t="0" r="0" b="9525"/>
                <wp:wrapThrough wrapText="bothSides">
                  <wp:wrapPolygon edited="0">
                    <wp:start x="0" y="0"/>
                    <wp:lineTo x="0" y="20800"/>
                    <wp:lineTo x="21487" y="20800"/>
                    <wp:lineTo x="21487" y="0"/>
                    <wp:lineTo x="0" y="0"/>
                  </wp:wrapPolygon>
                </wp:wrapThrough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4100" cy="2571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E672D2" w14:textId="7963826F" w:rsidR="00610352" w:rsidRPr="00736A84" w:rsidRDefault="00610352" w:rsidP="00063FF6">
                            <w:pPr>
                              <w:pStyle w:val="Legenda"/>
                              <w:jc w:val="both"/>
                              <w:rPr>
                                <w:noProof/>
                              </w:rPr>
                            </w:pPr>
                            <w:bookmarkStart w:id="20" w:name="_Toc18315602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4B04DC">
                              <w:rPr>
                                <w:noProof/>
                              </w:rPr>
                              <w:t xml:space="preserve">– </w:t>
                            </w:r>
                            <w:r w:rsidRPr="00063FF6">
                              <w:rPr>
                                <w:b w:val="0"/>
                                <w:noProof/>
                              </w:rPr>
                              <w:t>Tela de Listagem de Documentos do Sistema GestQual.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4B51B9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5.7pt;margin-top:.35pt;width:383pt;height:20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" stroked="f">
                <v:textbox inset="0,0,0,0">
                  <w:txbxContent>
                    <w:p w14:paraId="60E672D2" w14:textId="7963826F" w:rsidR="00610352" w:rsidRPr="00736A84" w:rsidRDefault="00610352" w:rsidP="00063FF6">
                      <w:pPr>
                        <w:pStyle w:val="Legenda"/>
                        <w:jc w:val="both"/>
                        <w:rPr>
                          <w:noProof/>
                        </w:rPr>
                      </w:pPr>
                      <w:bookmarkStart w:id="21" w:name="_Toc18315602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4B04DC">
                        <w:rPr>
                          <w:noProof/>
                        </w:rPr>
                        <w:t xml:space="preserve">– </w:t>
                      </w:r>
                      <w:r w:rsidRPr="00063FF6">
                        <w:rPr>
                          <w:b w:val="0"/>
                          <w:noProof/>
                        </w:rPr>
                        <w:t>Tela de Listagem de Documentos do Sistema GestQual.</w:t>
                      </w:r>
                      <w:bookmarkEnd w:id="21"/>
                    </w:p>
                  </w:txbxContent>
                </v:textbox>
                <w10:wrap type="through"/>
              </v:shape>
            </w:pict>
          </mc:Fallback>
        </mc:AlternateContent>
      </w:r>
      <w:r w:rsidR="00ED5F58">
        <w:rPr>
          <w:noProof/>
        </w:rPr>
        <w:drawing>
          <wp:anchor distT="0" distB="0" distL="114300" distR="114300" simplePos="0" relativeHeight="251660288" behindDoc="0" locked="0" layoutInCell="1" allowOverlap="1" wp14:anchorId="2D070CA1" wp14:editId="43A2D3EE">
            <wp:simplePos x="0" y="0"/>
            <wp:positionH relativeFrom="margin">
              <wp:posOffset>792480</wp:posOffset>
            </wp:positionH>
            <wp:positionV relativeFrom="paragraph">
              <wp:posOffset>260985</wp:posOffset>
            </wp:positionV>
            <wp:extent cx="4140200" cy="2290445"/>
            <wp:effectExtent l="0" t="0" r="0" b="0"/>
            <wp:wrapThrough wrapText="bothSides">
              <wp:wrapPolygon edited="0">
                <wp:start x="0" y="0"/>
                <wp:lineTo x="0" y="21378"/>
                <wp:lineTo x="21467" y="21378"/>
                <wp:lineTo x="21467" y="0"/>
                <wp:lineTo x="0" y="0"/>
              </wp:wrapPolygon>
            </wp:wrapThrough>
            <wp:docPr id="20" name="Imagem 20" descr="doc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-0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336057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6803E263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7810E8AC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3BBB003A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100480B9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17CAEFE8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5F6261AF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5C4A5E93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2C1B0BBD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249E1F70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6128D3FE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76599BF9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66C1A474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413DFE3C" w14:textId="77777777" w:rsidR="00ED5F58" w:rsidRDefault="00ED5F58" w:rsidP="00ED5F58">
      <w:pPr>
        <w:pStyle w:val="SemEspaamento"/>
        <w:jc w:val="both"/>
        <w:rPr>
          <w:szCs w:val="24"/>
        </w:rPr>
      </w:pPr>
    </w:p>
    <w:p w14:paraId="746F066F" w14:textId="2A19F7A3" w:rsidR="00ED5F58" w:rsidRPr="005549B8" w:rsidRDefault="00ED5F58" w:rsidP="00ED5F58">
      <w:pPr>
        <w:pStyle w:val="SemEspaamento"/>
        <w:ind w:firstLine="0"/>
        <w:jc w:val="both"/>
        <w:rPr>
          <w:szCs w:val="24"/>
        </w:rPr>
      </w:pPr>
      <w:r w:rsidRPr="005549B8">
        <w:rPr>
          <w:szCs w:val="24"/>
        </w:rPr>
        <w:t xml:space="preserve">Fonte: </w:t>
      </w:r>
      <w:proofErr w:type="spellStart"/>
      <w:r w:rsidRPr="00F17717">
        <w:rPr>
          <w:szCs w:val="24"/>
        </w:rPr>
        <w:t>GestQual</w:t>
      </w:r>
      <w:proofErr w:type="spellEnd"/>
      <w:r w:rsidRPr="00F17717">
        <w:rPr>
          <w:szCs w:val="24"/>
        </w:rPr>
        <w:t xml:space="preserve"> (2024).</w:t>
      </w:r>
    </w:p>
    <w:p w14:paraId="6256D8C4" w14:textId="77777777" w:rsidR="00ED5F58" w:rsidRDefault="00ED5F58" w:rsidP="00ED5F58">
      <w:pPr>
        <w:pStyle w:val="SemEspaamento"/>
        <w:rPr>
          <w:szCs w:val="24"/>
        </w:rPr>
      </w:pPr>
    </w:p>
    <w:p w14:paraId="6FB2D605" w14:textId="0CCF4B5A" w:rsidR="00ED5F58" w:rsidRPr="004F71DC" w:rsidRDefault="00ED5F58" w:rsidP="004F71DC">
      <w:pPr>
        <w:rPr>
          <w:szCs w:val="24"/>
        </w:rPr>
      </w:pPr>
      <w:r w:rsidRPr="00ED5F58">
        <w:t xml:space="preserve">O software legado atualmente utilizado pela Secretaria de Obras foi analisado com o objetivo de identificar o fluxo e controle das informações de obras. </w:t>
      </w:r>
      <w:r w:rsidR="004F71DC" w:rsidRPr="004F71DC">
        <w:t>A Figura 2 representa a interface principal dessa solução herdada, que possui restrições em relação às demandas atuais da secretaria.</w:t>
      </w:r>
      <w:r w:rsidR="004F71DC">
        <w:t xml:space="preserve"> </w:t>
      </w:r>
      <w:r w:rsidR="004F71DC" w:rsidRPr="004F71DC">
        <w:rPr>
          <w:szCs w:val="24"/>
        </w:rPr>
        <w:t>Este sistema já não responde adequadamente às necessidades operacionais e administrativas, destacando a necessidade de uma atualização ou substituição que esteja em sintonia com os processos contemporâneos e proporcione um apoio mais eficiente na administração de informações de obras.</w:t>
      </w:r>
    </w:p>
    <w:p w14:paraId="3DEF51B7" w14:textId="77777777" w:rsidR="00ED5F58" w:rsidRDefault="00ED5F58" w:rsidP="00ED5F58">
      <w:pPr>
        <w:spacing w:line="240" w:lineRule="auto"/>
        <w:ind w:firstLine="567"/>
        <w:rPr>
          <w:szCs w:val="24"/>
        </w:rPr>
      </w:pPr>
    </w:p>
    <w:p w14:paraId="211EA66F" w14:textId="67226524" w:rsidR="00ED5F58" w:rsidRPr="0020455B" w:rsidRDefault="00ED5F58" w:rsidP="00ED5F58">
      <w:pPr>
        <w:pStyle w:val="Legenda"/>
        <w:keepNext/>
        <w:jc w:val="left"/>
        <w:rPr>
          <w:i/>
          <w:color w:val="000000" w:themeColor="text1"/>
        </w:rPr>
      </w:pPr>
      <w:bookmarkStart w:id="22" w:name="_Toc183156028"/>
      <w:r w:rsidRPr="0020455B">
        <w:rPr>
          <w:color w:val="000000" w:themeColor="text1"/>
        </w:rPr>
        <w:t xml:space="preserve">Figura </w:t>
      </w:r>
      <w:r w:rsidR="00063FF6">
        <w:rPr>
          <w:color w:val="000000" w:themeColor="text1"/>
        </w:rPr>
        <w:fldChar w:fldCharType="begin"/>
      </w:r>
      <w:r w:rsidR="00063FF6">
        <w:rPr>
          <w:color w:val="000000" w:themeColor="text1"/>
        </w:rPr>
        <w:instrText xml:space="preserve"> SEQ Figura \* ARABIC </w:instrText>
      </w:r>
      <w:r w:rsidR="00063FF6">
        <w:rPr>
          <w:color w:val="000000" w:themeColor="text1"/>
        </w:rPr>
        <w:fldChar w:fldCharType="separate"/>
      </w:r>
      <w:r w:rsidR="00063FF6">
        <w:rPr>
          <w:noProof/>
          <w:color w:val="000000" w:themeColor="text1"/>
        </w:rPr>
        <w:t>2</w:t>
      </w:r>
      <w:r w:rsidR="00063FF6">
        <w:rPr>
          <w:color w:val="000000" w:themeColor="text1"/>
        </w:rPr>
        <w:fldChar w:fldCharType="end"/>
      </w:r>
      <w:r w:rsidRPr="0020455B">
        <w:rPr>
          <w:color w:val="000000" w:themeColor="text1"/>
        </w:rPr>
        <w:t xml:space="preserve"> </w:t>
      </w:r>
      <w:r w:rsidRPr="00ED5F58">
        <w:rPr>
          <w:b w:val="0"/>
          <w:color w:val="000000" w:themeColor="text1"/>
        </w:rPr>
        <w:t>– Sistema Legado: Tela Principal.</w:t>
      </w:r>
      <w:bookmarkEnd w:id="22"/>
    </w:p>
    <w:p w14:paraId="2FE3B8B5" w14:textId="2EDF5730" w:rsidR="00ED5F58" w:rsidRPr="0020455B" w:rsidRDefault="0077527F" w:rsidP="00ED5F58">
      <w:pPr>
        <w:pStyle w:val="Legenda"/>
        <w:keepNext/>
        <w:rPr>
          <w:i/>
          <w:iCs/>
          <w:color w:val="000000" w:themeColor="text1"/>
          <w:szCs w:val="24"/>
        </w:rPr>
      </w:pPr>
      <w:r w:rsidRPr="000C1539">
        <w:rPr>
          <w:noProof/>
          <w:szCs w:val="24"/>
        </w:rPr>
        <w:drawing>
          <wp:anchor distT="0" distB="0" distL="114300" distR="114300" simplePos="0" relativeHeight="251661312" behindDoc="0" locked="0" layoutInCell="1" allowOverlap="1" wp14:anchorId="72A7989F" wp14:editId="2F7BA117">
            <wp:simplePos x="0" y="0"/>
            <wp:positionH relativeFrom="margin">
              <wp:posOffset>935619</wp:posOffset>
            </wp:positionH>
            <wp:positionV relativeFrom="paragraph">
              <wp:posOffset>8890</wp:posOffset>
            </wp:positionV>
            <wp:extent cx="3872865" cy="2112010"/>
            <wp:effectExtent l="0" t="0" r="0" b="2540"/>
            <wp:wrapThrough wrapText="bothSides">
              <wp:wrapPolygon edited="0">
                <wp:start x="0" y="0"/>
                <wp:lineTo x="0" y="21431"/>
                <wp:lineTo x="21462" y="21431"/>
                <wp:lineTo x="21462" y="0"/>
                <wp:lineTo x="0" y="0"/>
              </wp:wrapPolygon>
            </wp:wrapThrough>
            <wp:docPr id="433330666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30666" name="Imagem 1" descr="Interface gráfica do usuário, Aplicativo&#10;&#10;Descrição gerada automaticamente com confiança média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86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31BD10" w14:textId="2F74CCBE" w:rsidR="00ED5F58" w:rsidRDefault="00ED5F58" w:rsidP="00ED5F58">
      <w:pPr>
        <w:spacing w:line="240" w:lineRule="auto"/>
        <w:jc w:val="center"/>
      </w:pPr>
    </w:p>
    <w:p w14:paraId="652EE953" w14:textId="77777777" w:rsidR="00ED5F58" w:rsidRDefault="00ED5F58" w:rsidP="00ED5F58">
      <w:pPr>
        <w:spacing w:line="240" w:lineRule="auto"/>
        <w:jc w:val="center"/>
      </w:pPr>
    </w:p>
    <w:p w14:paraId="53B9FF2D" w14:textId="77777777" w:rsidR="00ED5F58" w:rsidRDefault="00ED5F58" w:rsidP="00ED5F58">
      <w:pPr>
        <w:spacing w:line="240" w:lineRule="auto"/>
        <w:jc w:val="center"/>
      </w:pPr>
    </w:p>
    <w:p w14:paraId="217F3C03" w14:textId="77777777" w:rsidR="00ED5F58" w:rsidRDefault="00ED5F58" w:rsidP="00ED5F58">
      <w:pPr>
        <w:spacing w:line="240" w:lineRule="auto"/>
        <w:jc w:val="center"/>
      </w:pPr>
    </w:p>
    <w:p w14:paraId="292E10B0" w14:textId="77777777" w:rsidR="00ED5F58" w:rsidRDefault="00ED5F58" w:rsidP="00ED5F58">
      <w:pPr>
        <w:spacing w:line="240" w:lineRule="auto"/>
        <w:jc w:val="center"/>
      </w:pPr>
    </w:p>
    <w:p w14:paraId="6743025B" w14:textId="77777777" w:rsidR="00ED5F58" w:rsidRDefault="00ED5F58" w:rsidP="00ED5F58">
      <w:pPr>
        <w:spacing w:line="240" w:lineRule="auto"/>
        <w:jc w:val="center"/>
      </w:pPr>
    </w:p>
    <w:p w14:paraId="10BE55C5" w14:textId="77777777" w:rsidR="00ED5F58" w:rsidRDefault="00ED5F58" w:rsidP="00ED5F58">
      <w:pPr>
        <w:spacing w:line="240" w:lineRule="auto"/>
        <w:jc w:val="center"/>
      </w:pPr>
    </w:p>
    <w:p w14:paraId="70ED31F1" w14:textId="77777777" w:rsidR="00ED5F58" w:rsidRDefault="00ED5F58" w:rsidP="00ED5F58">
      <w:pPr>
        <w:spacing w:line="240" w:lineRule="auto"/>
        <w:jc w:val="center"/>
      </w:pPr>
    </w:p>
    <w:p w14:paraId="56A1E069" w14:textId="77777777" w:rsidR="00ED5F58" w:rsidRDefault="00ED5F58" w:rsidP="00ED5F58">
      <w:pPr>
        <w:spacing w:line="240" w:lineRule="auto"/>
        <w:jc w:val="center"/>
      </w:pPr>
    </w:p>
    <w:p w14:paraId="1B2B11B6" w14:textId="77777777" w:rsidR="00ED5F58" w:rsidRDefault="00ED5F58" w:rsidP="00ED5F58">
      <w:pPr>
        <w:spacing w:line="240" w:lineRule="auto"/>
        <w:jc w:val="center"/>
      </w:pPr>
    </w:p>
    <w:p w14:paraId="68DC11DC" w14:textId="77777777" w:rsidR="0077527F" w:rsidRDefault="0077527F" w:rsidP="00ED5F58">
      <w:pPr>
        <w:spacing w:line="240" w:lineRule="auto"/>
        <w:ind w:firstLine="0"/>
        <w:jc w:val="left"/>
      </w:pPr>
    </w:p>
    <w:p w14:paraId="5E53265E" w14:textId="5DA60401" w:rsidR="00ED5F58" w:rsidRDefault="00ED5F58" w:rsidP="00ED5F58">
      <w:pPr>
        <w:spacing w:line="240" w:lineRule="auto"/>
        <w:ind w:firstLine="0"/>
        <w:jc w:val="left"/>
        <w:rPr>
          <w:szCs w:val="24"/>
        </w:rPr>
      </w:pPr>
      <w:r w:rsidRPr="005549B8">
        <w:t>F</w:t>
      </w:r>
      <w:r w:rsidRPr="005549B8">
        <w:rPr>
          <w:szCs w:val="24"/>
        </w:rPr>
        <w:t xml:space="preserve">onte: </w:t>
      </w:r>
      <w:r>
        <w:rPr>
          <w:szCs w:val="24"/>
        </w:rPr>
        <w:t>Elaborado pelos Autores</w:t>
      </w:r>
      <w:r w:rsidRPr="005549B8">
        <w:rPr>
          <w:szCs w:val="24"/>
        </w:rPr>
        <w:t>.</w:t>
      </w:r>
    </w:p>
    <w:p w14:paraId="309E7654" w14:textId="77777777" w:rsidR="00ED5F58" w:rsidRDefault="00ED5F58" w:rsidP="00ED5F58">
      <w:pPr>
        <w:spacing w:line="240" w:lineRule="auto"/>
        <w:jc w:val="left"/>
        <w:rPr>
          <w:szCs w:val="24"/>
        </w:rPr>
      </w:pPr>
    </w:p>
    <w:p w14:paraId="36F3C748" w14:textId="77777777" w:rsidR="00ED5F58" w:rsidRPr="003F51F5" w:rsidRDefault="00ED5F58" w:rsidP="00ED5F58">
      <w:pPr>
        <w:spacing w:line="240" w:lineRule="auto"/>
        <w:jc w:val="center"/>
        <w:rPr>
          <w:sz w:val="20"/>
        </w:rPr>
      </w:pPr>
    </w:p>
    <w:p w14:paraId="4130D48C" w14:textId="48928C51" w:rsidR="00ED5F58" w:rsidRDefault="00ED5F58" w:rsidP="0077527F">
      <w:r w:rsidRPr="00CA16B0">
        <w:t xml:space="preserve">Na Figura 3(a), são exibidos os cadastros que integram a solução legada; na Figura 3(b), observa-se a tela de cadastro de aprovações, onde cada processo de obra civil do município é registrado. Este software, no entanto, não realiza o gerenciamento de documentos, apenas armazena os dados do processo para futuras consultas. Por fim, a Figura 3(c) apresenta a tela </w:t>
      </w:r>
      <w:r w:rsidRPr="00CA16B0">
        <w:lastRenderedPageBreak/>
        <w:t>de pesquisa de aprovações, permitindo consultas por atributos como bairro, quadra, lote e proprietário.</w:t>
      </w:r>
    </w:p>
    <w:p w14:paraId="0956CBF7" w14:textId="6C3AB8BB" w:rsidR="00ED5F58" w:rsidRPr="00CA16B0" w:rsidRDefault="004F71DC" w:rsidP="0077527F">
      <w:pPr>
        <w:spacing w:line="240" w:lineRule="auto"/>
        <w:ind w:firstLine="567"/>
        <w:rPr>
          <w:szCs w:val="24"/>
        </w:rPr>
      </w:pPr>
      <w:r w:rsidRPr="005C4E09">
        <w:rPr>
          <w:b/>
          <w:noProof/>
          <w:szCs w:val="24"/>
        </w:rPr>
        <w:drawing>
          <wp:anchor distT="0" distB="0" distL="114300" distR="114300" simplePos="0" relativeHeight="251659264" behindDoc="0" locked="0" layoutInCell="1" allowOverlap="1" wp14:anchorId="1706732B" wp14:editId="3A467A5C">
            <wp:simplePos x="0" y="0"/>
            <wp:positionH relativeFrom="page">
              <wp:align>center</wp:align>
            </wp:positionH>
            <wp:positionV relativeFrom="margin">
              <wp:posOffset>1241485</wp:posOffset>
            </wp:positionV>
            <wp:extent cx="5609590" cy="3215640"/>
            <wp:effectExtent l="0" t="0" r="0" b="3810"/>
            <wp:wrapSquare wrapText="bothSides"/>
            <wp:docPr id="18568533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5336" name="Imagem 1" descr="Interface gráfica do usuário, Aplicativo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CB8701" w14:textId="26036B5E" w:rsidR="00ED5F58" w:rsidRPr="00ED5F58" w:rsidRDefault="00ED5F58" w:rsidP="00ED5F58">
      <w:pPr>
        <w:spacing w:line="240" w:lineRule="auto"/>
        <w:ind w:firstLine="0"/>
        <w:jc w:val="left"/>
        <w:rPr>
          <w:b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6C24CC" wp14:editId="4499840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609590" cy="457200"/>
                <wp:effectExtent l="0" t="0" r="0" b="0"/>
                <wp:wrapSquare wrapText="bothSides"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959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C3170F" w14:textId="04F1D42A" w:rsidR="00610352" w:rsidRPr="00145861" w:rsidRDefault="00610352" w:rsidP="0077527F">
                            <w:pPr>
                              <w:pStyle w:val="Legenda"/>
                              <w:jc w:val="left"/>
                              <w:rPr>
                                <w:noProof/>
                                <w:szCs w:val="24"/>
                              </w:rPr>
                            </w:pPr>
                            <w:bookmarkStart w:id="23" w:name="_Toc18315602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ED5F58">
                              <w:rPr>
                                <w:b w:val="0"/>
                              </w:rPr>
                              <w:t>– Sistema Legado: (a) Menu principal do software, (b) Cadastro das aprovações nos processos e (c) Barra com dados na tela de pesquisa.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C24CC" id="Caixa de Texto 21" o:spid="_x0000_s1027" type="#_x0000_t202" style="position:absolute;margin-left:0;margin-top:0;width:441.7pt;height:3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" stroked="f">
                <v:textbox inset="0,0,0,0">
                  <w:txbxContent>
                    <w:p w14:paraId="19C3170F" w14:textId="04F1D42A" w:rsidR="00610352" w:rsidRPr="00145861" w:rsidRDefault="00610352" w:rsidP="0077527F">
                      <w:pPr>
                        <w:pStyle w:val="Legenda"/>
                        <w:jc w:val="left"/>
                        <w:rPr>
                          <w:noProof/>
                          <w:szCs w:val="24"/>
                        </w:rPr>
                      </w:pPr>
                      <w:bookmarkStart w:id="24" w:name="_Toc18315602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ED5F58">
                        <w:rPr>
                          <w:b w:val="0"/>
                        </w:rPr>
                        <w:t>– Sistema Legado: (a) Menu principal do software, (b) Cadastro das aprovações nos processos e (c) Barra com dados na tela de pesquisa.</w:t>
                      </w:r>
                      <w:bookmarkEnd w:id="24"/>
                    </w:p>
                  </w:txbxContent>
                </v:textbox>
                <w10:wrap type="square"/>
              </v:shape>
            </w:pict>
          </mc:Fallback>
        </mc:AlternateContent>
      </w:r>
      <w:r w:rsidRPr="005549B8">
        <w:t>F</w:t>
      </w:r>
      <w:r w:rsidRPr="005549B8">
        <w:rPr>
          <w:szCs w:val="24"/>
        </w:rPr>
        <w:t xml:space="preserve">onte: </w:t>
      </w:r>
      <w:r>
        <w:rPr>
          <w:szCs w:val="24"/>
        </w:rPr>
        <w:t>Elaborado pelos Autores</w:t>
      </w:r>
      <w:r w:rsidRPr="005549B8">
        <w:rPr>
          <w:szCs w:val="24"/>
        </w:rPr>
        <w:t>.</w:t>
      </w:r>
    </w:p>
    <w:p w14:paraId="408E6405" w14:textId="63FDAB49" w:rsidR="00FE705D" w:rsidRPr="00FE705D" w:rsidRDefault="00FE705D" w:rsidP="00FE705D"/>
    <w:p w14:paraId="783A504F" w14:textId="7FF0195C" w:rsidR="0045370B" w:rsidRDefault="0045370B" w:rsidP="0045370B">
      <w:pPr>
        <w:pStyle w:val="Ttulo2"/>
        <w:rPr>
          <w:szCs w:val="24"/>
        </w:rPr>
      </w:pPr>
      <w:bookmarkStart w:id="25" w:name="_Toc182230632"/>
      <w:r w:rsidRPr="00DE0E82">
        <w:rPr>
          <w:szCs w:val="24"/>
        </w:rPr>
        <w:t>Descrição dos principais problemas</w:t>
      </w:r>
      <w:bookmarkEnd w:id="25"/>
    </w:p>
    <w:p w14:paraId="183A4F19" w14:textId="11BB729A" w:rsidR="0045370B" w:rsidRPr="0045370B" w:rsidRDefault="0045370B" w:rsidP="00ED5F58">
      <w:pPr>
        <w:rPr>
          <w:u w:val="single"/>
        </w:rPr>
      </w:pPr>
      <w:r>
        <w:rPr>
          <w:rStyle w:val="ui-provider"/>
        </w:rPr>
        <w:t>A equipe do projeto identificou um problema relacionado ao desenvolvimento do banco de dados. Ele envolve a necessidade de armazenar uma vasta quantidade de dados, bem como informações sensíveis. Portanto, não será permitido a negligência da segurança do banco de dados.</w:t>
      </w:r>
    </w:p>
    <w:p w14:paraId="3238F0CD" w14:textId="5D328375" w:rsidR="00FB1824" w:rsidRPr="00DE0E82" w:rsidRDefault="00FB1824" w:rsidP="0045370B">
      <w:pPr>
        <w:ind w:firstLine="0"/>
        <w:rPr>
          <w:szCs w:val="24"/>
        </w:rPr>
      </w:pPr>
      <w:bookmarkStart w:id="26" w:name="_Toc311655848"/>
      <w:bookmarkStart w:id="27" w:name="_Toc311655928"/>
      <w:bookmarkStart w:id="28" w:name="_Toc311656059"/>
      <w:bookmarkStart w:id="29" w:name="_Toc311656108"/>
      <w:bookmarkStart w:id="30" w:name="_Toc311656224"/>
      <w:bookmarkEnd w:id="26"/>
      <w:bookmarkEnd w:id="27"/>
      <w:bookmarkEnd w:id="28"/>
      <w:bookmarkEnd w:id="29"/>
      <w:bookmarkEnd w:id="30"/>
    </w:p>
    <w:p w14:paraId="34D989D4" w14:textId="491AB3C1" w:rsidR="000B3CA3" w:rsidRDefault="00FB1824" w:rsidP="003074D5">
      <w:pPr>
        <w:pStyle w:val="Ttulo2"/>
        <w:rPr>
          <w:szCs w:val="24"/>
        </w:rPr>
      </w:pPr>
      <w:r w:rsidRPr="00DE0E82">
        <w:rPr>
          <w:szCs w:val="24"/>
        </w:rPr>
        <w:t xml:space="preserve"> </w:t>
      </w:r>
      <w:bookmarkStart w:id="31" w:name="_Toc182230633"/>
      <w:r w:rsidRPr="00DE0E82">
        <w:rPr>
          <w:szCs w:val="24"/>
        </w:rPr>
        <w:t>Descrição dos requisitos funcionais</w:t>
      </w:r>
      <w:bookmarkEnd w:id="31"/>
    </w:p>
    <w:p w14:paraId="1B9E29A3" w14:textId="1D86F736" w:rsidR="008D16A9" w:rsidRPr="00B04EC0" w:rsidRDefault="008B30D9" w:rsidP="006C5269">
      <w:pPr>
        <w:ind w:left="2268" w:firstLine="0"/>
        <w:rPr>
          <w:sz w:val="22"/>
        </w:rPr>
      </w:pPr>
      <w:r w:rsidRPr="00B04EC0">
        <w:rPr>
          <w:iCs/>
          <w:sz w:val="22"/>
        </w:rPr>
        <w:t>Requisitos funcionais</w:t>
      </w:r>
      <w:r w:rsidRPr="00B04EC0">
        <w:rPr>
          <w:sz w:val="22"/>
        </w:rPr>
        <w:t>. s</w:t>
      </w:r>
      <w:r w:rsidR="006C5269" w:rsidRPr="00B04EC0">
        <w:rPr>
          <w:sz w:val="22"/>
        </w:rPr>
        <w:t>ão as declarações de serviços que o sistema deve fornecer, como o sistema deve reagir a entradas específicas e como o sistema deve se comportar em determinadas situações. Em alguns casos, os requisitos funcionais podem também estabelecer explicitamente o que o sistema não deve fazer.</w:t>
      </w:r>
      <w:r w:rsidR="006C5269" w:rsidRPr="00B04EC0">
        <w:rPr>
          <w:sz w:val="28"/>
        </w:rPr>
        <w:t xml:space="preserve"> </w:t>
      </w:r>
      <w:r w:rsidR="006C5269" w:rsidRPr="00B04EC0">
        <w:rPr>
          <w:sz w:val="22"/>
        </w:rPr>
        <w:t>(</w:t>
      </w:r>
      <w:proofErr w:type="spellStart"/>
      <w:r w:rsidR="00B04EC0" w:rsidRPr="00B04EC0">
        <w:rPr>
          <w:sz w:val="22"/>
        </w:rPr>
        <w:t>Sommerville</w:t>
      </w:r>
      <w:proofErr w:type="spellEnd"/>
      <w:r w:rsidR="006C5269" w:rsidRPr="00B04EC0">
        <w:rPr>
          <w:sz w:val="22"/>
        </w:rPr>
        <w:t>, 2007, p.80).</w:t>
      </w:r>
    </w:p>
    <w:p w14:paraId="6C94B785" w14:textId="2F6ED827" w:rsidR="005A48B8" w:rsidRDefault="008B30D9" w:rsidP="008D16A9">
      <w:r>
        <w:t>Dessa forma a</w:t>
      </w:r>
      <w:r w:rsidR="005A48B8" w:rsidRPr="005A48B8">
        <w:t xml:space="preserve">o identificar e documentar de forma clara as funções principais do sistema, os requisitos funcionais fornecem uma base mensurável e testável para garantir que o sistema atenda às expectativas dos usuários. Sua revisão contínua ao longo do ciclo de vida do </w:t>
      </w:r>
      <w:r w:rsidR="005A48B8" w:rsidRPr="005A48B8">
        <w:lastRenderedPageBreak/>
        <w:t>projeto é crucial para garantir a qualidade e o alinhamento do sistema com as necessidades reais.</w:t>
      </w:r>
    </w:p>
    <w:p w14:paraId="0875BE41" w14:textId="0AF824F8" w:rsidR="008D16A9" w:rsidRDefault="008D16A9" w:rsidP="008D16A9">
      <w:pPr>
        <w:pStyle w:val="Legenda"/>
        <w:keepNext/>
        <w:jc w:val="left"/>
      </w:pPr>
    </w:p>
    <w:p w14:paraId="72B2778B" w14:textId="62A889F1" w:rsidR="003830D1" w:rsidRDefault="003830D1" w:rsidP="003830D1">
      <w:pPr>
        <w:pStyle w:val="Legenda"/>
        <w:keepNext/>
      </w:pPr>
    </w:p>
    <w:p w14:paraId="1EF29A97" w14:textId="3C0E2CBC" w:rsidR="003830D1" w:rsidRDefault="003830D1" w:rsidP="003830D1">
      <w:pPr>
        <w:pStyle w:val="Legenda"/>
        <w:keepNext/>
        <w:jc w:val="left"/>
      </w:pPr>
      <w:bookmarkStart w:id="32" w:name="_Toc18223058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</w:t>
      </w:r>
      <w:r w:rsidR="00610352">
        <w:rPr>
          <w:noProof/>
        </w:rPr>
        <w:fldChar w:fldCharType="end"/>
      </w:r>
      <w:r>
        <w:t xml:space="preserve"> – </w:t>
      </w:r>
      <w:r w:rsidRPr="005C599D">
        <w:rPr>
          <w:b w:val="0"/>
        </w:rPr>
        <w:t>Requisitos Funcionais do Sistema</w:t>
      </w:r>
      <w:bookmarkEnd w:id="32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2094"/>
        <w:gridCol w:w="6501"/>
      </w:tblGrid>
      <w:tr w:rsidR="0045370B" w:rsidRPr="0009786F" w14:paraId="77607DE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5AEE4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73EC3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Requisitos  </w:t>
            </w:r>
            <w:r w:rsidRPr="0009786F">
              <w:rPr>
                <w:color w:val="000000"/>
                <w:szCs w:val="24"/>
              </w:rPr>
              <w:br/>
              <w:t>Funcionais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39CC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Descrição </w:t>
            </w:r>
          </w:p>
        </w:tc>
      </w:tr>
      <w:tr w:rsidR="0045370B" w:rsidRPr="0009786F" w14:paraId="1E838DA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CA89B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111A8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327A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cadastrar usuários para utilização do sistema, desde atendente até administrador. </w:t>
            </w:r>
          </w:p>
        </w:tc>
      </w:tr>
      <w:tr w:rsidR="0045370B" w:rsidRPr="0009786F" w14:paraId="65DE52D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DE98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8DA6B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Autenticação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40AA9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(E-mail e senha) para realizar o login. </w:t>
            </w:r>
          </w:p>
        </w:tc>
      </w:tr>
      <w:tr w:rsidR="0045370B" w:rsidRPr="0009786F" w14:paraId="08D153B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1C6A48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2608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Controle de Acessos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2B6BB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apresentadas e apenas realizar o login se o usuário estiver cadastrado. </w:t>
            </w:r>
          </w:p>
        </w:tc>
      </w:tr>
      <w:tr w:rsidR="0045370B" w:rsidRPr="0009786F" w14:paraId="144A31E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186028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1AD2F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C78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realizar a alteração de dados de usuários se for necessário. </w:t>
            </w:r>
          </w:p>
        </w:tc>
      </w:tr>
      <w:tr w:rsidR="0045370B" w:rsidRPr="0009786F" w14:paraId="188B34E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698C4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38BCA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A9C8D9" w14:textId="7156DAD8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listar os usuários para que o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possa manter o controle dos usuários. </w:t>
            </w:r>
          </w:p>
        </w:tc>
      </w:tr>
      <w:tr w:rsidR="0045370B" w:rsidRPr="0009786F" w14:paraId="5EAB07C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79565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F2FC7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CC0A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excluir usuários via Administrador. </w:t>
            </w:r>
          </w:p>
        </w:tc>
      </w:tr>
      <w:tr w:rsidR="0045370B" w:rsidRPr="0009786F" w14:paraId="08CCEFD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56B3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318E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E9313" w14:textId="7973BFBF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ser capaz de desativar usuários via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dessa forma evitando que possam fazer login, preservando arquivos que dependem do mesmo. </w:t>
            </w:r>
          </w:p>
        </w:tc>
      </w:tr>
      <w:tr w:rsidR="0045370B" w:rsidRPr="0009786F" w14:paraId="42AB7D8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A87F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9DFD02C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420AF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cadastrem imóveis. </w:t>
            </w:r>
          </w:p>
        </w:tc>
      </w:tr>
      <w:tr w:rsidR="0045370B" w:rsidRPr="0009786F" w14:paraId="46F47BE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7FC393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2B557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7A53F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alterem imóveis cadastrados. </w:t>
            </w:r>
          </w:p>
        </w:tc>
      </w:tr>
      <w:tr w:rsidR="0045370B" w:rsidRPr="0009786F" w14:paraId="057EF2B5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4338B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E2D95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B8757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possam excluir imóveis do sistema </w:t>
            </w:r>
          </w:p>
        </w:tc>
      </w:tr>
      <w:tr w:rsidR="0045370B" w:rsidRPr="0009786F" w14:paraId="5036880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31BE2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7D0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E8A6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desativem imóveis, dessa forma não irá interagir no banco de dados apenas existindo para que arquivos dependentes do mesmo não sejam perdidos. </w:t>
            </w:r>
          </w:p>
        </w:tc>
      </w:tr>
      <w:tr w:rsidR="0045370B" w:rsidRPr="0009786F" w14:paraId="3E136081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0C5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3A5C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59C73C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o cadastro de processos. </w:t>
            </w:r>
          </w:p>
        </w:tc>
      </w:tr>
      <w:tr w:rsidR="0045370B" w:rsidRPr="0009786F" w14:paraId="65602C6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6A17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0D723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E28DA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alterações nos processos cadastrados. </w:t>
            </w:r>
          </w:p>
        </w:tc>
      </w:tr>
      <w:tr w:rsidR="0045370B" w:rsidRPr="0009786F" w14:paraId="2B379C5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957B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9FCFE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F7099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os processos presentes nele. </w:t>
            </w:r>
          </w:p>
        </w:tc>
      </w:tr>
      <w:tr w:rsidR="0045370B" w:rsidRPr="0009786F" w14:paraId="1DAB56D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751E6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1B3D3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092A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usuários autorizados façam a exclusão de processos </w:t>
            </w:r>
          </w:p>
        </w:tc>
      </w:tr>
      <w:tr w:rsidR="0045370B" w:rsidRPr="0009786F" w14:paraId="70BF22F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12FC90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3FF79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0A6B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processos cadastrados por usuários autorizados, dessa forma arquivos dependentes não serão perdidos. </w:t>
            </w:r>
          </w:p>
        </w:tc>
      </w:tr>
      <w:tr w:rsidR="0045370B" w:rsidRPr="0009786F" w14:paraId="18BA47C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AE75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E108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0506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do tipo do processo. </w:t>
            </w:r>
          </w:p>
        </w:tc>
      </w:tr>
      <w:tr w:rsidR="0045370B" w:rsidRPr="0009786F" w14:paraId="45A58B1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5F8F0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FDF5A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C6BF4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por usuários autorizados dos tipos de processos cadastrados. </w:t>
            </w:r>
          </w:p>
        </w:tc>
      </w:tr>
      <w:tr w:rsidR="0045370B" w:rsidRPr="0009786F" w14:paraId="4EEACD7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D5F24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lastRenderedPageBreak/>
              <w:t>19 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BD8B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6EC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processos cadastrados. </w:t>
            </w:r>
          </w:p>
        </w:tc>
      </w:tr>
      <w:tr w:rsidR="0045370B" w:rsidRPr="0009786F" w14:paraId="16C5B7B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DA570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48A1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462A0F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capazes excluir tipos de processos cadastrados. </w:t>
            </w:r>
          </w:p>
        </w:tc>
      </w:tr>
      <w:tr w:rsidR="0045370B" w:rsidRPr="0009786F" w14:paraId="6AADFCF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26943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11EC6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A7427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autorizados desativar tipos de processos dessa forma arquivos dependentes não serão perdidos. </w:t>
            </w:r>
          </w:p>
        </w:tc>
      </w:tr>
      <w:tr w:rsidR="0045370B" w:rsidRPr="0009786F" w14:paraId="720FD1A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CF58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7DDB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5C7C0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etapas por usuários autorizados. </w:t>
            </w:r>
          </w:p>
        </w:tc>
      </w:tr>
      <w:tr w:rsidR="0045370B" w:rsidRPr="0009786F" w14:paraId="74257A1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3EB69E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49D82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5E38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etapas cadastradas por usuários autorizados. </w:t>
            </w:r>
          </w:p>
        </w:tc>
      </w:tr>
      <w:tr w:rsidR="0045370B" w:rsidRPr="0009786F" w14:paraId="4DEE150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9C75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F0DA6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9F66E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todas as etapas cadastradas. </w:t>
            </w:r>
          </w:p>
        </w:tc>
      </w:tr>
      <w:tr w:rsidR="0045370B" w:rsidRPr="0009786F" w14:paraId="4C65041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AAB0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3B2BC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0A6F8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etapas cadastradas por usuários autorizados. </w:t>
            </w:r>
          </w:p>
        </w:tc>
      </w:tr>
      <w:tr w:rsidR="0045370B" w:rsidRPr="0009786F" w14:paraId="6C4974B3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A5A47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6400F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8584E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etapas cadastradas por usuários autorizados, dessa forma arquivos dependentes não serão afetados. </w:t>
            </w:r>
          </w:p>
        </w:tc>
      </w:tr>
      <w:tr w:rsidR="0045370B" w:rsidRPr="0009786F" w14:paraId="1E3AF2A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0EF9D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E93FFB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C6731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etapas por usuários autorizados </w:t>
            </w:r>
          </w:p>
        </w:tc>
      </w:tr>
      <w:tr w:rsidR="0045370B" w:rsidRPr="0009786F" w14:paraId="13901F1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7AF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1FDEF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B95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alterações para tipos de etapas por usuários autorizados. </w:t>
            </w:r>
          </w:p>
        </w:tc>
      </w:tr>
      <w:tr w:rsidR="0045370B" w:rsidRPr="0009786F" w14:paraId="40517CE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04A4A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2E17A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4D375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etapa cadastrados por usuários autorizados </w:t>
            </w:r>
          </w:p>
        </w:tc>
      </w:tr>
      <w:tr w:rsidR="0045370B" w:rsidRPr="0009786F" w14:paraId="25ED193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21B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58352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FB40A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etapa cadastrados por usuários autorizados. </w:t>
            </w:r>
          </w:p>
        </w:tc>
      </w:tr>
      <w:tr w:rsidR="0045370B" w:rsidRPr="0009786F" w14:paraId="07B7609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EC5FA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E1EE80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B93F1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etapas cadastradas. </w:t>
            </w:r>
          </w:p>
        </w:tc>
      </w:tr>
      <w:tr w:rsidR="0045370B" w:rsidRPr="0009786F" w14:paraId="7133088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01D3B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37F7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DE320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cadastrar documentos por meio de usuários autorizados. </w:t>
            </w:r>
          </w:p>
        </w:tc>
      </w:tr>
      <w:tr w:rsidR="0045370B" w:rsidRPr="0009786F" w14:paraId="397A46C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DDBA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53B9D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0D7CD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de documentos cadastrados no sistema por meio de usuários autorizados. </w:t>
            </w:r>
          </w:p>
        </w:tc>
      </w:tr>
      <w:tr w:rsidR="0045370B" w:rsidRPr="0009786F" w14:paraId="250043B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F912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37A3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9284E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documentos cadastrados no sistema por meio de usuários autorizados. </w:t>
            </w:r>
          </w:p>
        </w:tc>
      </w:tr>
      <w:tr w:rsidR="0045370B" w:rsidRPr="0009786F" w14:paraId="25BC6B2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632A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821C2F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D801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documentos cadastrados no sistema por usuários autorizados, dessa forma arquivos dependentes não serão afetados. </w:t>
            </w:r>
          </w:p>
        </w:tc>
      </w:tr>
      <w:tr w:rsidR="0045370B" w:rsidRPr="0009786F" w14:paraId="598E9E49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68944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0C8B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610F2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documentos cadastrados. </w:t>
            </w:r>
          </w:p>
        </w:tc>
      </w:tr>
      <w:tr w:rsidR="0045370B" w:rsidRPr="0009786F" w14:paraId="19ACB2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5B37E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7D5E07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8D38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documentos por usuários autorizados. </w:t>
            </w:r>
          </w:p>
        </w:tc>
      </w:tr>
      <w:tr w:rsidR="0045370B" w:rsidRPr="0009786F" w14:paraId="14C870E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685D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B8838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99F13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tipos de documentos por usuários autorizados </w:t>
            </w:r>
          </w:p>
        </w:tc>
      </w:tr>
      <w:tr w:rsidR="0045370B" w:rsidRPr="0009786F" w14:paraId="2556054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A0FDA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30BDE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F2EC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documentos por usuários autorizados. </w:t>
            </w:r>
          </w:p>
        </w:tc>
      </w:tr>
      <w:tr w:rsidR="0045370B" w:rsidRPr="0009786F" w14:paraId="5EADFC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15C7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5DDC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66A7F9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documentos cadastrados. </w:t>
            </w:r>
          </w:p>
        </w:tc>
      </w:tr>
      <w:tr w:rsidR="0045370B" w:rsidRPr="0009786F" w14:paraId="1EC7D896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AA848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AA8BFA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8CF5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documento por usuários autorizados, assim arquivos dependentes não serão afetados. </w:t>
            </w:r>
          </w:p>
        </w:tc>
      </w:tr>
    </w:tbl>
    <w:p w14:paraId="0EB8DD22" w14:textId="14AE3AB5" w:rsidR="00C164DC" w:rsidRPr="00FE3618" w:rsidRDefault="0045370B" w:rsidP="0009786F">
      <w:pPr>
        <w:ind w:firstLine="0"/>
        <w:rPr>
          <w:sz w:val="20"/>
          <w:szCs w:val="18"/>
        </w:rPr>
      </w:pPr>
      <w:r w:rsidRPr="00FE3618">
        <w:rPr>
          <w:sz w:val="20"/>
          <w:szCs w:val="18"/>
        </w:rPr>
        <w:t>Fonte: Elaborado pelos autores.</w:t>
      </w:r>
    </w:p>
    <w:p w14:paraId="74E2BDC1" w14:textId="77777777" w:rsidR="00FB1824" w:rsidRPr="00DE0E82" w:rsidRDefault="00FB1824" w:rsidP="0045370B">
      <w:pPr>
        <w:ind w:firstLine="0"/>
        <w:rPr>
          <w:szCs w:val="24"/>
        </w:rPr>
      </w:pPr>
    </w:p>
    <w:p w14:paraId="39969684" w14:textId="56836809" w:rsidR="00F724F4" w:rsidRDefault="00FB1824" w:rsidP="00BA7689">
      <w:pPr>
        <w:pStyle w:val="Ttulo2"/>
        <w:rPr>
          <w:szCs w:val="24"/>
        </w:rPr>
      </w:pPr>
      <w:bookmarkStart w:id="33" w:name="_Toc182230634"/>
      <w:r w:rsidRPr="00DE0E82">
        <w:rPr>
          <w:szCs w:val="24"/>
        </w:rPr>
        <w:lastRenderedPageBreak/>
        <w:t>Descrição dos requisitos não funcionais</w:t>
      </w:r>
      <w:bookmarkEnd w:id="33"/>
    </w:p>
    <w:p w14:paraId="140840A0" w14:textId="77777777" w:rsidR="00B67BA8" w:rsidRDefault="00B67BA8" w:rsidP="00B67BA8">
      <w:r w:rsidRPr="00B67BA8">
        <w:t xml:space="preserve">Segundo Guedes (2009), os requisitos não funcionais frequentemente afetam todo o sistema, afetando o design e a implementação. Esses requisitos incluem tempo de resposta aceitável, capacidade do sistema para suportar cargas de usuários simultâneos e componentes de segurança robustos contra ameaças externas. Para garantir que o sistema cumpra os requisitos de qualidade e desempenho exigidos pelos stakeholders, sua identificação e gestão são cruciais. </w:t>
      </w:r>
    </w:p>
    <w:p w14:paraId="0FC7534A" w14:textId="7810E41C" w:rsidR="00395B09" w:rsidRDefault="00B67BA8" w:rsidP="00B67BA8">
      <w:r w:rsidRPr="00B67BA8">
        <w:t>Para construir sistemas mais eficientes e adaptados às necessidades dos usuários e das organizações, Guedes afirma que é essencial considerar os requisitos não funcionais desde as fases iniciais do desenvolvimento. Embora a UML não forneça diagramas específicos para representar diretamente esses requisitos, eles podem ser documentados e conectados a elementos arquiteturais, como classes, componentes ou casos de uso, por meio de diagramas. Isso permite uma modelagem do sistema mais completa e robusta.</w:t>
      </w:r>
    </w:p>
    <w:p w14:paraId="3B0C04BA" w14:textId="06FFC12D" w:rsidR="005D5C45" w:rsidRDefault="005D5C45" w:rsidP="005D5C45">
      <w:r w:rsidRPr="005D5C45">
        <w:t xml:space="preserve">O </w:t>
      </w:r>
      <w:r w:rsidRPr="005D5C45">
        <w:rPr>
          <w:b/>
        </w:rPr>
        <w:t>Quadro 2</w:t>
      </w:r>
      <w:r w:rsidRPr="005D5C45">
        <w:t xml:space="preserve"> é referente à os principais requisitos não funcionais identificados para o projeto em questão. Esses requisitos abrangem desde a agilidade na atualização do banco de dados até a compatibilidade das maquinas com navegador. </w:t>
      </w:r>
    </w:p>
    <w:p w14:paraId="2E4D4545" w14:textId="1248757E" w:rsidR="005C599D" w:rsidRDefault="005C599D" w:rsidP="005C599D">
      <w:pPr>
        <w:pStyle w:val="Legenda"/>
        <w:keepNext/>
        <w:jc w:val="both"/>
      </w:pPr>
    </w:p>
    <w:p w14:paraId="76EE0E36" w14:textId="008C335C" w:rsidR="003830D1" w:rsidRDefault="003830D1" w:rsidP="003830D1">
      <w:pPr>
        <w:pStyle w:val="Legenda"/>
        <w:keepNext/>
        <w:jc w:val="both"/>
      </w:pPr>
      <w:bookmarkStart w:id="34" w:name="_Toc182230581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</w:t>
      </w:r>
      <w:r w:rsidR="00610352">
        <w:rPr>
          <w:noProof/>
        </w:rPr>
        <w:fldChar w:fldCharType="end"/>
      </w:r>
      <w:r>
        <w:t xml:space="preserve"> </w:t>
      </w:r>
      <w:r w:rsidRPr="005C599D">
        <w:rPr>
          <w:b w:val="0"/>
        </w:rPr>
        <w:t>– Requisitos Não Funcionais do Sistema</w:t>
      </w:r>
      <w:bookmarkEnd w:id="34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0"/>
        <w:gridCol w:w="2280"/>
        <w:gridCol w:w="6435"/>
      </w:tblGrid>
      <w:tr w:rsidR="0045370B" w:rsidRPr="0009786F" w14:paraId="15D633B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DE433D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C65D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Requisitos não funcionais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6C4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Descrição </w:t>
            </w:r>
          </w:p>
        </w:tc>
      </w:tr>
      <w:tr w:rsidR="0045370B" w:rsidRPr="0009786F" w14:paraId="4677B4AC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8BAB1B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1 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A30212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Atualização do banco de dados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74E4BB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Aprimorar a agilidade na atualização do banco de dados do cliente é essencial para evitar a presença de informações desatualizadas no sistema. </w:t>
            </w:r>
          </w:p>
        </w:tc>
      </w:tr>
      <w:tr w:rsidR="0045370B" w:rsidRPr="0009786F" w14:paraId="0CAFB5A6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B030C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2 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90D80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Máquina compatível com navegador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BC30F9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É fundamental que o dispositivo suporte um navegador para acessar e utilizar o sistema. </w:t>
            </w:r>
          </w:p>
        </w:tc>
      </w:tr>
      <w:tr w:rsidR="0045370B" w:rsidRPr="0009786F" w14:paraId="2598EC6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D85814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3 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5B7C8A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Auxiliar na atualização do sistema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98F918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Vamos fornecer suporte aos usuários, orientando-os a utilizar o software de maneira mais produtiva. </w:t>
            </w:r>
          </w:p>
        </w:tc>
      </w:tr>
    </w:tbl>
    <w:p w14:paraId="0A3B078D" w14:textId="39F1CCB8" w:rsidR="003B0E7E" w:rsidRPr="00FE3618" w:rsidRDefault="0045370B" w:rsidP="0045370B">
      <w:pPr>
        <w:ind w:firstLine="0"/>
        <w:rPr>
          <w:sz w:val="20"/>
          <w:szCs w:val="18"/>
        </w:rPr>
      </w:pPr>
      <w:r w:rsidRPr="00FE3618">
        <w:rPr>
          <w:sz w:val="20"/>
          <w:szCs w:val="18"/>
        </w:rPr>
        <w:t>Fonte: Elaborado pelos autores.</w:t>
      </w:r>
    </w:p>
    <w:p w14:paraId="5D930E34" w14:textId="77777777" w:rsidR="000959C0" w:rsidRDefault="000959C0" w:rsidP="0045370B">
      <w:pPr>
        <w:ind w:firstLine="0"/>
        <w:rPr>
          <w:szCs w:val="24"/>
        </w:rPr>
      </w:pPr>
    </w:p>
    <w:p w14:paraId="6D94DADF" w14:textId="3C7536C1" w:rsidR="000959C0" w:rsidRDefault="000959C0" w:rsidP="000959C0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</w:t>
      </w:r>
      <w:bookmarkStart w:id="35" w:name="_Toc182230635"/>
      <w:r w:rsidRPr="000959C0">
        <w:rPr>
          <w:szCs w:val="24"/>
        </w:rPr>
        <w:t xml:space="preserve">VISÃO DE CASO DE USO </w:t>
      </w:r>
      <w:r w:rsidR="00EE3741">
        <w:rPr>
          <w:szCs w:val="24"/>
        </w:rPr>
        <w:t>–</w:t>
      </w:r>
      <w:r w:rsidRPr="000959C0">
        <w:rPr>
          <w:szCs w:val="24"/>
        </w:rPr>
        <w:t xml:space="preserve"> UML</w:t>
      </w:r>
      <w:bookmarkEnd w:id="35"/>
    </w:p>
    <w:p w14:paraId="061139FE" w14:textId="0064D35D" w:rsidR="007B048E" w:rsidRDefault="007B048E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 w:rsidRPr="007B048E">
        <w:rPr>
          <w:color w:val="000000" w:themeColor="text1"/>
          <w:szCs w:val="24"/>
        </w:rPr>
        <w:t>A UML (</w:t>
      </w:r>
      <w:proofErr w:type="spellStart"/>
      <w:r w:rsidRPr="007B048E">
        <w:rPr>
          <w:i/>
          <w:color w:val="000000" w:themeColor="text1"/>
          <w:szCs w:val="24"/>
        </w:rPr>
        <w:t>Unified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Modeling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Language</w:t>
      </w:r>
      <w:proofErr w:type="spellEnd"/>
      <w:r w:rsidRPr="007B048E">
        <w:rPr>
          <w:color w:val="000000" w:themeColor="text1"/>
          <w:szCs w:val="24"/>
        </w:rPr>
        <w:t>) é uma linguagem padrão utilizada para modelar e documentar sistemas orientados a objetos</w:t>
      </w:r>
      <w:r w:rsidR="00656826">
        <w:rPr>
          <w:color w:val="000000" w:themeColor="text1"/>
          <w:szCs w:val="24"/>
        </w:rPr>
        <w:t>.</w:t>
      </w:r>
      <w:r w:rsidR="00656826" w:rsidRPr="00656826">
        <w:t xml:space="preserve"> </w:t>
      </w:r>
      <w:r w:rsidR="00656826" w:rsidRPr="00656826">
        <w:rPr>
          <w:color w:val="000000" w:themeColor="text1"/>
          <w:szCs w:val="24"/>
        </w:rPr>
        <w:t>O Diagrama de Casos de Uso é essencial entre os diagramas para descrever as funcionalidades do sistema do ponto de vista do usuário, documentando as principais funções (Guedes, 2011).</w:t>
      </w:r>
    </w:p>
    <w:p w14:paraId="370D464A" w14:textId="77777777" w:rsidR="00656826" w:rsidRPr="007B048E" w:rsidRDefault="00656826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71FBABDD" w14:textId="109679DC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36" w:name="_Toc182230636"/>
      <w:r w:rsidRPr="000959C0">
        <w:rPr>
          <w:szCs w:val="24"/>
        </w:rPr>
        <w:t>3.1 Diagrama de Classes</w:t>
      </w:r>
      <w:bookmarkEnd w:id="36"/>
    </w:p>
    <w:p w14:paraId="2F818D45" w14:textId="4715C2B0" w:rsidR="00B54992" w:rsidRDefault="00B54992" w:rsidP="002901E3">
      <w:pPr>
        <w:pStyle w:val="Pargrafo"/>
        <w:spacing w:before="0" w:line="360" w:lineRule="auto"/>
        <w:ind w:firstLine="851"/>
      </w:pPr>
      <w:r w:rsidRPr="00B54992">
        <w:t>O Diagrama de Classes é uma das ferramentas mais importantes na modelagem orientada a objetos, pois oferece uma visão clara e organizada da estrutura interna de um sistema. Ele permite a identificação das classes do software, bem como suas características, métodos e conexões entre elas, como associações, heranças e composições. O uso de um diagrama de classes para representar classes, atributos, operações e relacionamentos permite a modelagem da estrutura estática de um sistema.</w:t>
      </w:r>
      <w:r>
        <w:t xml:space="preserve"> </w:t>
      </w:r>
      <w:r w:rsidRPr="00B54992">
        <w:t xml:space="preserve">Isso ajuda na construção de uma base sólida para a implementação do sistema (Guedes, 2011). </w:t>
      </w:r>
    </w:p>
    <w:p w14:paraId="5256B349" w14:textId="6328CE5C" w:rsidR="00B54992" w:rsidRDefault="00B54992" w:rsidP="002901E3">
      <w:pPr>
        <w:pStyle w:val="Pargrafo"/>
        <w:spacing w:before="0" w:line="360" w:lineRule="auto"/>
        <w:ind w:firstLine="851"/>
      </w:pPr>
      <w:r w:rsidRPr="00B54992">
        <w:t xml:space="preserve">O processo de </w:t>
      </w:r>
      <w:proofErr w:type="spellStart"/>
      <w:r w:rsidRPr="00B54992">
        <w:t>refatoração</w:t>
      </w:r>
      <w:proofErr w:type="spellEnd"/>
      <w:r w:rsidRPr="00B54992">
        <w:t xml:space="preserve"> é facilitado pelo uso do modelo de diagrama de classe, que identifica erros de design durante as etapas iniciais. Esse diagrama ilustra como a complexidade do sistema tende a aumentar com o tempo. No entanto, a clareza visual do sistema facilita a </w:t>
      </w:r>
      <w:proofErr w:type="spellStart"/>
      <w:r w:rsidRPr="00B54992">
        <w:t>refatoração</w:t>
      </w:r>
      <w:proofErr w:type="spellEnd"/>
      <w:r w:rsidRPr="00B54992">
        <w:t xml:space="preserve"> e reduz a probabilidade de novos problemas de software surgirem (Guedes, 2011). Assim, o Diagrama de Classes é uma ferramenta dinâmica útil para o desenvolvimento e manutenção de sistemas.</w:t>
      </w:r>
    </w:p>
    <w:p w14:paraId="1FC403E2" w14:textId="37E47484" w:rsidR="00C416C4" w:rsidRDefault="00B54992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>
        <w:t xml:space="preserve">Segundo </w:t>
      </w:r>
      <w:proofErr w:type="spellStart"/>
      <w:r>
        <w:t>Sommerville</w:t>
      </w:r>
      <w:proofErr w:type="spellEnd"/>
      <w:r>
        <w:t xml:space="preserve"> (2007), </w:t>
      </w:r>
      <w:r w:rsidRPr="00B54992">
        <w:t xml:space="preserve">O diagrama de classes é essencial para representar os componentes essenciais de um sistema, como as classes e seus relacionamentos, permitindo que os engenheiros de software visualizem a estrutura do sistema de forma coesa. Ele enfatiza o uso desse diagrama para aprender sobre a "arquitetura estática" do sistema, pois facilita a tradução do design em código durante a fase de implementação. Além disso, </w:t>
      </w:r>
      <w:proofErr w:type="spellStart"/>
      <w:r w:rsidRPr="00B54992">
        <w:t>Sommerville</w:t>
      </w:r>
      <w:proofErr w:type="spellEnd"/>
      <w:r w:rsidRPr="00B54992">
        <w:t xml:space="preserve"> enfatiza que os diagramas de classes são especialmente úteis para a comunicação entre os membros da equipe de desenvolvimento porque fornecem uma visão compartilhada das estruturas fundamentais do sistema.</w:t>
      </w:r>
    </w:p>
    <w:p w14:paraId="499F9CB4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AC72751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25B5676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C2171D2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DB6CF5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5B73C000" w14:textId="77777777" w:rsidR="00C416C4" w:rsidRDefault="00C416C4" w:rsidP="00721919">
      <w:pPr>
        <w:pStyle w:val="Pargrafo"/>
        <w:spacing w:before="0" w:line="360" w:lineRule="auto"/>
        <w:ind w:firstLine="0"/>
        <w:rPr>
          <w:color w:val="000000" w:themeColor="text1"/>
          <w:szCs w:val="24"/>
        </w:rPr>
      </w:pPr>
    </w:p>
    <w:p w14:paraId="6312503E" w14:textId="1CA75BA6" w:rsidR="002901E3" w:rsidRPr="00656826" w:rsidRDefault="00A478D9" w:rsidP="002901E3">
      <w:pPr>
        <w:pStyle w:val="Pargrafo"/>
        <w:spacing w:before="0" w:line="360" w:lineRule="auto"/>
        <w:ind w:firstLine="851"/>
      </w:pPr>
      <w:r>
        <w:rPr>
          <w:color w:val="000000" w:themeColor="text1"/>
          <w:szCs w:val="24"/>
        </w:rPr>
        <w:lastRenderedPageBreak/>
        <w:t>Apresentasse na Figura 1</w:t>
      </w:r>
      <w:r w:rsidR="002901E3" w:rsidRPr="002901E3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o Diagrama de Classe, </w:t>
      </w:r>
      <w:r w:rsidR="002901E3" w:rsidRPr="002901E3">
        <w:rPr>
          <w:color w:val="000000" w:themeColor="text1"/>
          <w:szCs w:val="24"/>
        </w:rPr>
        <w:t>abrangendo a configuração da camada de negócios correspondente.</w:t>
      </w:r>
    </w:p>
    <w:p w14:paraId="2CF3DE60" w14:textId="77777777" w:rsidR="00E043C7" w:rsidRPr="00656826" w:rsidRDefault="00E043C7" w:rsidP="002901E3">
      <w:pPr>
        <w:pStyle w:val="Pargrafo"/>
        <w:spacing w:before="0" w:line="360" w:lineRule="auto"/>
        <w:ind w:firstLine="851"/>
      </w:pPr>
    </w:p>
    <w:p w14:paraId="5CC94B25" w14:textId="713B895B" w:rsidR="003830D1" w:rsidRPr="003830D1" w:rsidRDefault="003830D1" w:rsidP="003830D1">
      <w:pPr>
        <w:pStyle w:val="Legenda"/>
        <w:keepNext/>
        <w:jc w:val="both"/>
        <w:rPr>
          <w:b w:val="0"/>
        </w:rPr>
      </w:pPr>
      <w:bookmarkStart w:id="37" w:name="_Toc183156030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4</w:t>
      </w:r>
      <w:r w:rsidR="00610352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>
        <w:rPr>
          <w:b w:val="0"/>
        </w:rPr>
        <w:t>Diagrama de Classes</w:t>
      </w:r>
      <w:bookmarkEnd w:id="37"/>
    </w:p>
    <w:p w14:paraId="170C1A2B" w14:textId="77777777" w:rsidR="008755E4" w:rsidRDefault="008755E4" w:rsidP="008755E4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75D53A65" wp14:editId="3ADDB181">
            <wp:extent cx="5760720" cy="4557395"/>
            <wp:effectExtent l="0" t="0" r="0" b="0"/>
            <wp:docPr id="11" name="Gráfico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6DC9" w14:textId="3C7A979C" w:rsidR="008755E4" w:rsidRDefault="008755E4" w:rsidP="008755E4">
      <w:pPr>
        <w:spacing w:line="240" w:lineRule="auto"/>
        <w:ind w:firstLine="0"/>
        <w:rPr>
          <w:sz w:val="20"/>
        </w:rPr>
      </w:pPr>
      <w:r w:rsidRPr="008755E4">
        <w:rPr>
          <w:sz w:val="20"/>
        </w:rPr>
        <w:t>Fonte: Elaborado pelos autores.</w:t>
      </w:r>
    </w:p>
    <w:p w14:paraId="46170DCB" w14:textId="77777777" w:rsidR="008755E4" w:rsidRPr="008755E4" w:rsidRDefault="008755E4" w:rsidP="008755E4">
      <w:pPr>
        <w:ind w:firstLine="0"/>
        <w:rPr>
          <w:szCs w:val="24"/>
        </w:rPr>
      </w:pPr>
    </w:p>
    <w:p w14:paraId="64A117C8" w14:textId="6926BACB" w:rsidR="008C298C" w:rsidRDefault="004024FD" w:rsidP="005E7B1B">
      <w:pPr>
        <w:pStyle w:val="Ttulo2"/>
        <w:numPr>
          <w:ilvl w:val="0"/>
          <w:numId w:val="0"/>
        </w:numPr>
        <w:rPr>
          <w:color w:val="FF0000"/>
          <w:szCs w:val="24"/>
        </w:rPr>
      </w:pPr>
      <w:bookmarkStart w:id="38" w:name="_Toc182230637"/>
      <w:r w:rsidRPr="00DF0DED">
        <w:rPr>
          <w:szCs w:val="24"/>
        </w:rPr>
        <w:t>3.</w:t>
      </w:r>
      <w:r w:rsidR="00BC263E" w:rsidRPr="00DF0DED">
        <w:rPr>
          <w:szCs w:val="24"/>
        </w:rPr>
        <w:t>2</w:t>
      </w:r>
      <w:r w:rsidRPr="00DF0DED">
        <w:rPr>
          <w:szCs w:val="24"/>
        </w:rPr>
        <w:t xml:space="preserve"> Dicionário de classes</w:t>
      </w:r>
      <w:bookmarkEnd w:id="38"/>
    </w:p>
    <w:p w14:paraId="33A86EF6" w14:textId="661315C9" w:rsidR="008C298C" w:rsidRPr="00FC17A9" w:rsidRDefault="00903E2E" w:rsidP="00FC17A9">
      <w:pPr>
        <w:rPr>
          <w:color w:val="000000" w:themeColor="text1"/>
        </w:rPr>
      </w:pPr>
      <w:r>
        <w:rPr>
          <w:color w:val="000000" w:themeColor="text1"/>
        </w:rPr>
        <w:t>No Quadro 3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a classe Tipo Usuário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que é responsável por guardar todo tipo de dado, sobre o nível de acesso do usuário, dentro do sistema.</w:t>
      </w:r>
    </w:p>
    <w:p w14:paraId="3B2CFA7D" w14:textId="77777777" w:rsidR="00315DA5" w:rsidRPr="004C384A" w:rsidRDefault="00315DA5" w:rsidP="00E043C7">
      <w:pPr>
        <w:ind w:firstLine="0"/>
        <w:rPr>
          <w:rFonts w:ascii="Arial" w:hAnsi="Arial" w:cs="Arial"/>
          <w:color w:val="FF0000"/>
        </w:rPr>
      </w:pPr>
    </w:p>
    <w:p w14:paraId="3B27EDB9" w14:textId="7C9083E9" w:rsidR="00E043C7" w:rsidRDefault="00E043C7" w:rsidP="00E043C7">
      <w:pPr>
        <w:pStyle w:val="Legenda"/>
        <w:keepNext/>
        <w:jc w:val="left"/>
      </w:pPr>
      <w:bookmarkStart w:id="39" w:name="_Toc182230582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</w:t>
      </w:r>
      <w:r w:rsidR="00610352">
        <w:rPr>
          <w:noProof/>
        </w:rPr>
        <w:fldChar w:fldCharType="end"/>
      </w:r>
      <w:r>
        <w:rPr>
          <w:noProof/>
        </w:rPr>
        <w:t xml:space="preserve"> – </w:t>
      </w:r>
      <w:r w:rsidRPr="00E043C7">
        <w:rPr>
          <w:b w:val="0"/>
          <w:noProof/>
        </w:rPr>
        <w:t>Descrição</w:t>
      </w:r>
      <w:r w:rsidR="00C418D6">
        <w:rPr>
          <w:b w:val="0"/>
          <w:noProof/>
        </w:rPr>
        <w:t xml:space="preserve"> da</w:t>
      </w:r>
      <w:r w:rsidRPr="00E043C7">
        <w:rPr>
          <w:b w:val="0"/>
          <w:noProof/>
        </w:rPr>
        <w:t xml:space="preserve"> Classe TipoUsuário</w:t>
      </w:r>
      <w:bookmarkEnd w:id="39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C384A" w:rsidRPr="004C384A" w14:paraId="68B26E21" w14:textId="77777777" w:rsidTr="005E7B1B">
        <w:trPr>
          <w:trHeight w:val="308"/>
        </w:trPr>
        <w:tc>
          <w:tcPr>
            <w:tcW w:w="3029" w:type="dxa"/>
          </w:tcPr>
          <w:p w14:paraId="5FB5AA6F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75840B6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FB75E88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4C384A" w:rsidRPr="004C384A" w14:paraId="05D30FCE" w14:textId="77777777" w:rsidTr="005E7B1B">
        <w:trPr>
          <w:trHeight w:val="628"/>
        </w:trPr>
        <w:tc>
          <w:tcPr>
            <w:tcW w:w="3029" w:type="dxa"/>
          </w:tcPr>
          <w:p w14:paraId="2037E964" w14:textId="5FA73AAA" w:rsidR="008C298C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codigoTipoUsuario</w:t>
            </w:r>
            <w:proofErr w:type="spellEnd"/>
          </w:p>
        </w:tc>
        <w:tc>
          <w:tcPr>
            <w:tcW w:w="1658" w:type="dxa"/>
          </w:tcPr>
          <w:p w14:paraId="1C016F68" w14:textId="77777777" w:rsidR="008C298C" w:rsidRPr="00FB7DEB" w:rsidRDefault="008C298C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E1BA698" w14:textId="1C65256A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identificar o tipo de usuário.</w:t>
            </w:r>
          </w:p>
        </w:tc>
      </w:tr>
      <w:tr w:rsidR="00E043C7" w:rsidRPr="004C384A" w14:paraId="1E90B9A4" w14:textId="77777777" w:rsidTr="005E7B1B">
        <w:trPr>
          <w:trHeight w:val="628"/>
        </w:trPr>
        <w:tc>
          <w:tcPr>
            <w:tcW w:w="3029" w:type="dxa"/>
          </w:tcPr>
          <w:p w14:paraId="0EBEB832" w14:textId="14C587C8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nivelAcesso</w:t>
            </w:r>
            <w:proofErr w:type="spellEnd"/>
          </w:p>
        </w:tc>
        <w:tc>
          <w:tcPr>
            <w:tcW w:w="1658" w:type="dxa"/>
          </w:tcPr>
          <w:p w14:paraId="45AD04D8" w14:textId="732A1811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Char</w:t>
            </w:r>
          </w:p>
        </w:tc>
        <w:tc>
          <w:tcPr>
            <w:tcW w:w="4402" w:type="dxa"/>
          </w:tcPr>
          <w:p w14:paraId="199FB288" w14:textId="24BD0D82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Letra para identificar o tipo de nível de acesso.</w:t>
            </w:r>
          </w:p>
        </w:tc>
      </w:tr>
      <w:tr w:rsidR="00E043C7" w:rsidRPr="004C384A" w14:paraId="7E922F5F" w14:textId="77777777" w:rsidTr="005E7B1B">
        <w:trPr>
          <w:trHeight w:val="628"/>
        </w:trPr>
        <w:tc>
          <w:tcPr>
            <w:tcW w:w="3029" w:type="dxa"/>
          </w:tcPr>
          <w:p w14:paraId="312E7ED4" w14:textId="3ABA647B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nomeTipoUsuario</w:t>
            </w:r>
            <w:proofErr w:type="spellEnd"/>
          </w:p>
        </w:tc>
        <w:tc>
          <w:tcPr>
            <w:tcW w:w="1658" w:type="dxa"/>
          </w:tcPr>
          <w:p w14:paraId="5FC451F9" w14:textId="4DE9A0D8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98997D3" w14:textId="33FF19DD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Nome de identificação do tipo de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24EB9E6D" w14:textId="77777777" w:rsidTr="005E7B1B">
        <w:trPr>
          <w:trHeight w:val="628"/>
        </w:trPr>
        <w:tc>
          <w:tcPr>
            <w:tcW w:w="3029" w:type="dxa"/>
          </w:tcPr>
          <w:p w14:paraId="41816407" w14:textId="438B6F14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lastRenderedPageBreak/>
              <w:t>descricaoTipoUsuario</w:t>
            </w:r>
            <w:proofErr w:type="spellEnd"/>
          </w:p>
        </w:tc>
        <w:tc>
          <w:tcPr>
            <w:tcW w:w="1658" w:type="dxa"/>
          </w:tcPr>
          <w:p w14:paraId="1BE7331E" w14:textId="5C867B97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A0BFD2" w14:textId="5C01B470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 do local onde as informações acessíveis ao tipo de usuário serão disponibilizadas.</w:t>
            </w:r>
          </w:p>
        </w:tc>
      </w:tr>
    </w:tbl>
    <w:p w14:paraId="0D120B9C" w14:textId="11E940E7" w:rsidR="008C298C" w:rsidRPr="00FE3618" w:rsidRDefault="008C298C" w:rsidP="00E043C7">
      <w:pPr>
        <w:ind w:firstLine="0"/>
        <w:jc w:val="left"/>
        <w:rPr>
          <w:color w:val="000000" w:themeColor="text1"/>
          <w:sz w:val="20"/>
        </w:rPr>
      </w:pPr>
      <w:r w:rsidRPr="00FE3618">
        <w:rPr>
          <w:color w:val="000000" w:themeColor="text1"/>
          <w:sz w:val="20"/>
        </w:rPr>
        <w:t>Fonte: Elaborado pelos autores</w:t>
      </w:r>
      <w:r w:rsidR="00FE3618" w:rsidRPr="00FE3618">
        <w:rPr>
          <w:color w:val="000000" w:themeColor="text1"/>
          <w:sz w:val="20"/>
        </w:rPr>
        <w:t>.</w:t>
      </w:r>
    </w:p>
    <w:p w14:paraId="4FA2DE90" w14:textId="14422E2D" w:rsidR="005E7B1B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4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classe Auditoria v</w:t>
      </w:r>
      <w:r w:rsidR="005E7B1B" w:rsidRPr="00C418D6">
        <w:rPr>
          <w:color w:val="000000" w:themeColor="text1"/>
          <w:szCs w:val="24"/>
        </w:rPr>
        <w:t xml:space="preserve">isa registrar todas as </w:t>
      </w:r>
      <w:r>
        <w:rPr>
          <w:color w:val="000000" w:themeColor="text1"/>
          <w:szCs w:val="24"/>
        </w:rPr>
        <w:t>operações</w:t>
      </w:r>
      <w:r w:rsidR="005E7B1B" w:rsidRPr="00C418D6">
        <w:rPr>
          <w:color w:val="000000" w:themeColor="text1"/>
          <w:szCs w:val="24"/>
        </w:rPr>
        <w:t xml:space="preserve"> efetuadas pelo usuário, </w:t>
      </w:r>
      <w:r>
        <w:rPr>
          <w:color w:val="000000" w:themeColor="text1"/>
          <w:szCs w:val="24"/>
        </w:rPr>
        <w:t>montando um histórico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das</w:t>
      </w:r>
      <w:r w:rsidR="005E7B1B" w:rsidRPr="00C418D6">
        <w:rPr>
          <w:color w:val="000000" w:themeColor="text1"/>
          <w:szCs w:val="24"/>
        </w:rPr>
        <w:t xml:space="preserve"> ações realizadas.</w:t>
      </w:r>
    </w:p>
    <w:p w14:paraId="1EC97713" w14:textId="4C62096B" w:rsidR="00C418D6" w:rsidRDefault="00C418D6" w:rsidP="00C418D6">
      <w:pPr>
        <w:pStyle w:val="Legenda"/>
        <w:keepNext/>
        <w:jc w:val="left"/>
      </w:pPr>
      <w:bookmarkStart w:id="40" w:name="_Toc18223058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</w:t>
      </w:r>
      <w:r w:rsidR="00610352">
        <w:rPr>
          <w:noProof/>
        </w:rPr>
        <w:fldChar w:fldCharType="end"/>
      </w:r>
      <w:r>
        <w:rPr>
          <w:noProof/>
        </w:rPr>
        <w:t xml:space="preserve"> - </w:t>
      </w:r>
      <w:r w:rsidRPr="00C418D6">
        <w:rPr>
          <w:b w:val="0"/>
          <w:noProof/>
        </w:rPr>
        <w:t>Descrição da Classe Auditoria</w:t>
      </w:r>
      <w:bookmarkEnd w:id="40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E7B1B" w:rsidRPr="004C384A" w14:paraId="552FE50C" w14:textId="77777777" w:rsidTr="001744DB">
        <w:trPr>
          <w:trHeight w:val="308"/>
        </w:trPr>
        <w:tc>
          <w:tcPr>
            <w:tcW w:w="3029" w:type="dxa"/>
          </w:tcPr>
          <w:p w14:paraId="131580CF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AFB506E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6494D86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E7B1B" w:rsidRPr="004C384A" w14:paraId="42FB121A" w14:textId="77777777" w:rsidTr="001744DB">
        <w:trPr>
          <w:trHeight w:val="628"/>
        </w:trPr>
        <w:tc>
          <w:tcPr>
            <w:tcW w:w="3029" w:type="dxa"/>
          </w:tcPr>
          <w:p w14:paraId="2972CF42" w14:textId="5B3214B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codigoAuditoria</w:t>
            </w:r>
            <w:proofErr w:type="spellEnd"/>
          </w:p>
        </w:tc>
        <w:tc>
          <w:tcPr>
            <w:tcW w:w="1658" w:type="dxa"/>
          </w:tcPr>
          <w:p w14:paraId="3485DEE9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EC55283" w14:textId="61271936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da auditoria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60C6F7BD" w14:textId="77777777" w:rsidTr="001744DB">
        <w:trPr>
          <w:trHeight w:val="628"/>
        </w:trPr>
        <w:tc>
          <w:tcPr>
            <w:tcW w:w="3029" w:type="dxa"/>
          </w:tcPr>
          <w:p w14:paraId="34F25739" w14:textId="169FBDF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acaoEfetuada</w:t>
            </w:r>
            <w:proofErr w:type="spellEnd"/>
          </w:p>
        </w:tc>
        <w:tc>
          <w:tcPr>
            <w:tcW w:w="1658" w:type="dxa"/>
          </w:tcPr>
          <w:p w14:paraId="5008EF23" w14:textId="3C1B58BB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1CAEBDC" w14:textId="4B9D0073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Ação efetuada no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3C25787" w14:textId="77777777" w:rsidTr="001744DB">
        <w:trPr>
          <w:trHeight w:val="628"/>
        </w:trPr>
        <w:tc>
          <w:tcPr>
            <w:tcW w:w="3029" w:type="dxa"/>
          </w:tcPr>
          <w:p w14:paraId="4C1AFCEE" w14:textId="664BF575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dataAcao</w:t>
            </w:r>
            <w:proofErr w:type="spellEnd"/>
          </w:p>
        </w:tc>
        <w:tc>
          <w:tcPr>
            <w:tcW w:w="1658" w:type="dxa"/>
          </w:tcPr>
          <w:p w14:paraId="42661D30" w14:textId="795E303F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627A9566" w14:textId="7F1E61DB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Data em que a alteração foi realizada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AFB4A56" w14:textId="77777777" w:rsidTr="001744DB">
        <w:trPr>
          <w:trHeight w:val="628"/>
        </w:trPr>
        <w:tc>
          <w:tcPr>
            <w:tcW w:w="3029" w:type="dxa"/>
          </w:tcPr>
          <w:p w14:paraId="21A497FB" w14:textId="470A73B0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classeAfetada</w:t>
            </w:r>
            <w:proofErr w:type="spellEnd"/>
          </w:p>
        </w:tc>
        <w:tc>
          <w:tcPr>
            <w:tcW w:w="1658" w:type="dxa"/>
          </w:tcPr>
          <w:p w14:paraId="42674C07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C8C33" w14:textId="4F29513D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Local no sistema que foi impactado pela modificação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466DBC2F" w14:textId="77777777" w:rsidTr="001744DB">
        <w:trPr>
          <w:trHeight w:val="628"/>
        </w:trPr>
        <w:tc>
          <w:tcPr>
            <w:tcW w:w="3029" w:type="dxa"/>
          </w:tcPr>
          <w:p w14:paraId="0DF44399" w14:textId="32D617E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codigoRegistro</w:t>
            </w:r>
            <w:proofErr w:type="spellEnd"/>
          </w:p>
        </w:tc>
        <w:tc>
          <w:tcPr>
            <w:tcW w:w="1658" w:type="dxa"/>
          </w:tcPr>
          <w:p w14:paraId="6ED2083D" w14:textId="089A96C2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A930D31" w14:textId="2BD6167C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d</w:t>
            </w:r>
            <w:r w:rsidR="00C418D6" w:rsidRPr="00FB7DEB">
              <w:rPr>
                <w:color w:val="000000" w:themeColor="text1"/>
              </w:rPr>
              <w:t>e</w:t>
            </w:r>
            <w:r w:rsidRPr="00FB7DEB">
              <w:rPr>
                <w:color w:val="000000" w:themeColor="text1"/>
              </w:rPr>
              <w:t xml:space="preserve"> registro das informações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51D9972B" w14:textId="627063FC" w:rsidR="00315DA5" w:rsidRPr="00FE3618" w:rsidRDefault="005E7B1B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3A2FAB8" w14:textId="4E86AC16" w:rsidR="00FB7DEB" w:rsidRPr="00C418D6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5</w:t>
      </w:r>
      <w:r w:rsidR="00C418D6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</w:t>
      </w:r>
      <w:r w:rsidR="00C418D6" w:rsidRPr="00C418D6">
        <w:rPr>
          <w:color w:val="000000" w:themeColor="text1"/>
          <w:szCs w:val="24"/>
        </w:rPr>
        <w:t>lasse</w:t>
      </w:r>
      <w:r>
        <w:rPr>
          <w:color w:val="000000" w:themeColor="text1"/>
          <w:szCs w:val="24"/>
        </w:rPr>
        <w:t xml:space="preserve"> Usuário</w:t>
      </w:r>
      <w:r w:rsidR="00C418D6" w:rsidRPr="00C418D6">
        <w:rPr>
          <w:color w:val="000000" w:themeColor="text1"/>
          <w:szCs w:val="24"/>
        </w:rPr>
        <w:t xml:space="preserve"> destinada a acessar o sistema e executar operações internas.</w:t>
      </w:r>
    </w:p>
    <w:p w14:paraId="1931ABCF" w14:textId="1BB197DB" w:rsidR="00FB7DEB" w:rsidRDefault="00FB7DEB" w:rsidP="00FB7DEB">
      <w:pPr>
        <w:pStyle w:val="Legenda"/>
        <w:keepNext/>
        <w:jc w:val="left"/>
      </w:pPr>
      <w:bookmarkStart w:id="41" w:name="_Toc18223058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5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FB7DEB">
        <w:rPr>
          <w:b w:val="0"/>
        </w:rPr>
        <w:t>Descrição da Classe Usuário</w:t>
      </w:r>
      <w:bookmarkEnd w:id="41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418D6" w:rsidRPr="004C384A" w14:paraId="3636F6AD" w14:textId="77777777" w:rsidTr="001744DB">
        <w:trPr>
          <w:trHeight w:val="308"/>
        </w:trPr>
        <w:tc>
          <w:tcPr>
            <w:tcW w:w="3029" w:type="dxa"/>
          </w:tcPr>
          <w:p w14:paraId="3C783746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D5B7C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EDB82D5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C418D6" w:rsidRPr="004C384A" w14:paraId="534D2B39" w14:textId="77777777" w:rsidTr="001744DB">
        <w:trPr>
          <w:trHeight w:val="628"/>
        </w:trPr>
        <w:tc>
          <w:tcPr>
            <w:tcW w:w="3029" w:type="dxa"/>
          </w:tcPr>
          <w:p w14:paraId="75A227C1" w14:textId="09011D5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codigoUsuario</w:t>
            </w:r>
            <w:proofErr w:type="spellEnd"/>
          </w:p>
        </w:tc>
        <w:tc>
          <w:tcPr>
            <w:tcW w:w="1658" w:type="dxa"/>
          </w:tcPr>
          <w:p w14:paraId="68DC204E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FD040A7" w14:textId="5F5DC832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do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5F787498" w14:textId="77777777" w:rsidTr="001744DB">
        <w:trPr>
          <w:trHeight w:val="628"/>
        </w:trPr>
        <w:tc>
          <w:tcPr>
            <w:tcW w:w="3029" w:type="dxa"/>
          </w:tcPr>
          <w:p w14:paraId="527FFA67" w14:textId="4108EB43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senhaUsuario</w:t>
            </w:r>
            <w:proofErr w:type="spellEnd"/>
          </w:p>
        </w:tc>
        <w:tc>
          <w:tcPr>
            <w:tcW w:w="1658" w:type="dxa"/>
          </w:tcPr>
          <w:p w14:paraId="12B63350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2DB3B22" w14:textId="6C3599E5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acesso ao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12A8E3AE" w14:textId="77777777" w:rsidTr="001744DB">
        <w:trPr>
          <w:trHeight w:val="628"/>
        </w:trPr>
        <w:tc>
          <w:tcPr>
            <w:tcW w:w="3029" w:type="dxa"/>
          </w:tcPr>
          <w:p w14:paraId="2B1DE521" w14:textId="2D6C33CB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statusUsuario</w:t>
            </w:r>
            <w:proofErr w:type="spellEnd"/>
          </w:p>
        </w:tc>
        <w:tc>
          <w:tcPr>
            <w:tcW w:w="1658" w:type="dxa"/>
          </w:tcPr>
          <w:p w14:paraId="34EBEAC5" w14:textId="406E2BC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599A61DB" w14:textId="4DC4725F" w:rsidR="00C418D6" w:rsidRPr="00FB7DEB" w:rsidRDefault="00A704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Indica se o usuário está ativo ou inativo.</w:t>
            </w:r>
          </w:p>
        </w:tc>
      </w:tr>
    </w:tbl>
    <w:p w14:paraId="3D1210DB" w14:textId="3FA24FA2" w:rsidR="00FB7DEB" w:rsidRPr="00FE3618" w:rsidRDefault="00C418D6" w:rsidP="0015698F">
      <w:pPr>
        <w:pStyle w:val="Pargrafo"/>
        <w:ind w:firstLine="0"/>
        <w:rPr>
          <w:color w:val="000000" w:themeColor="text1"/>
          <w:sz w:val="22"/>
          <w:szCs w:val="24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3ED86B" w14:textId="4E90E44E" w:rsidR="00FB7DEB" w:rsidRPr="00FB7DEB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6 a classe Pessoa t</w:t>
      </w:r>
      <w:r w:rsidR="00FB7DEB" w:rsidRPr="00FB7DEB">
        <w:rPr>
          <w:color w:val="000000" w:themeColor="text1"/>
          <w:szCs w:val="24"/>
        </w:rPr>
        <w:t>em como objetivo armazenar atributos comuns de outras classes, simplificando a implementação.</w:t>
      </w:r>
    </w:p>
    <w:p w14:paraId="4DD22D45" w14:textId="70693CE4" w:rsidR="00C37939" w:rsidRPr="00C37939" w:rsidRDefault="00C37939" w:rsidP="00C37939">
      <w:pPr>
        <w:pStyle w:val="Legenda"/>
        <w:keepNext/>
        <w:jc w:val="left"/>
        <w:rPr>
          <w:b w:val="0"/>
        </w:rPr>
      </w:pPr>
      <w:bookmarkStart w:id="42" w:name="_Toc18223058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6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37939">
        <w:rPr>
          <w:b w:val="0"/>
        </w:rPr>
        <w:t>Descrição da Classe Pessoa</w:t>
      </w:r>
      <w:bookmarkEnd w:id="42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FB7DEB" w:rsidRPr="004C384A" w14:paraId="34334625" w14:textId="77777777" w:rsidTr="001744DB">
        <w:trPr>
          <w:trHeight w:val="308"/>
        </w:trPr>
        <w:tc>
          <w:tcPr>
            <w:tcW w:w="3029" w:type="dxa"/>
          </w:tcPr>
          <w:p w14:paraId="11C1685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3CBCE4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CB483DA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FB7DEB" w:rsidRPr="004C384A" w14:paraId="3C5AEEA0" w14:textId="77777777" w:rsidTr="001744DB">
        <w:trPr>
          <w:trHeight w:val="628"/>
        </w:trPr>
        <w:tc>
          <w:tcPr>
            <w:tcW w:w="3029" w:type="dxa"/>
          </w:tcPr>
          <w:p w14:paraId="2E16CE56" w14:textId="2779366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lastRenderedPageBreak/>
              <w:t>codigo</w:t>
            </w:r>
            <w:r>
              <w:rPr>
                <w:color w:val="000000" w:themeColor="text1"/>
              </w:rPr>
              <w:t>Pessoa</w:t>
            </w:r>
            <w:proofErr w:type="spellEnd"/>
          </w:p>
        </w:tc>
        <w:tc>
          <w:tcPr>
            <w:tcW w:w="1658" w:type="dxa"/>
          </w:tcPr>
          <w:p w14:paraId="3BF68B5D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C4D4B9E" w14:textId="21D10EE8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</w:t>
            </w:r>
            <w:r>
              <w:rPr>
                <w:color w:val="000000" w:themeColor="text1"/>
              </w:rPr>
              <w:t>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0590C5CC" w14:textId="77777777" w:rsidTr="001744DB">
        <w:trPr>
          <w:trHeight w:val="628"/>
        </w:trPr>
        <w:tc>
          <w:tcPr>
            <w:tcW w:w="3029" w:type="dxa"/>
          </w:tcPr>
          <w:p w14:paraId="07813E47" w14:textId="41C9F3F9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nomePessoa</w:t>
            </w:r>
            <w:proofErr w:type="spellEnd"/>
          </w:p>
        </w:tc>
        <w:tc>
          <w:tcPr>
            <w:tcW w:w="1658" w:type="dxa"/>
          </w:tcPr>
          <w:p w14:paraId="043EEE95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D5373DC" w14:textId="680BA54B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2A5117AA" w14:textId="77777777" w:rsidTr="001744DB">
        <w:trPr>
          <w:trHeight w:val="628"/>
        </w:trPr>
        <w:tc>
          <w:tcPr>
            <w:tcW w:w="3029" w:type="dxa"/>
          </w:tcPr>
          <w:p w14:paraId="1E00D4CA" w14:textId="56EBCE8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emailPessoa</w:t>
            </w:r>
            <w:proofErr w:type="spellEnd"/>
          </w:p>
        </w:tc>
        <w:tc>
          <w:tcPr>
            <w:tcW w:w="1658" w:type="dxa"/>
          </w:tcPr>
          <w:p w14:paraId="20F00D45" w14:textId="468250D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439D946" w14:textId="0624A21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Email</w:t>
            </w:r>
            <w:proofErr w:type="spellEnd"/>
            <w:r w:rsidRPr="00FB7DEB">
              <w:rPr>
                <w:color w:val="000000" w:themeColor="text1"/>
              </w:rPr>
              <w:t xml:space="preserve"> de identificação utilizado para acessar o sistema.</w:t>
            </w:r>
          </w:p>
        </w:tc>
      </w:tr>
      <w:tr w:rsidR="00FB7DEB" w:rsidRPr="004C384A" w14:paraId="48BA18C0" w14:textId="77777777" w:rsidTr="001744DB">
        <w:trPr>
          <w:trHeight w:val="628"/>
        </w:trPr>
        <w:tc>
          <w:tcPr>
            <w:tcW w:w="3029" w:type="dxa"/>
          </w:tcPr>
          <w:p w14:paraId="3342CBE0" w14:textId="054DBB6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senhaPessoa</w:t>
            </w:r>
            <w:proofErr w:type="spellEnd"/>
          </w:p>
        </w:tc>
        <w:tc>
          <w:tcPr>
            <w:tcW w:w="1658" w:type="dxa"/>
          </w:tcPr>
          <w:p w14:paraId="2494189C" w14:textId="2F5D10D0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080D00B" w14:textId="356339A8" w:rsid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identificação utilizada para acessar o sistema.</w:t>
            </w:r>
          </w:p>
        </w:tc>
      </w:tr>
      <w:tr w:rsidR="00FB7DEB" w:rsidRPr="004C384A" w14:paraId="671E7351" w14:textId="77777777" w:rsidTr="001744DB">
        <w:trPr>
          <w:trHeight w:val="628"/>
        </w:trPr>
        <w:tc>
          <w:tcPr>
            <w:tcW w:w="3029" w:type="dxa"/>
          </w:tcPr>
          <w:p w14:paraId="26546707" w14:textId="7BC75745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numeroTelefone</w:t>
            </w:r>
            <w:proofErr w:type="spellEnd"/>
          </w:p>
        </w:tc>
        <w:tc>
          <w:tcPr>
            <w:tcW w:w="1658" w:type="dxa"/>
          </w:tcPr>
          <w:p w14:paraId="0F0132E4" w14:textId="02EEADE9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C0A02E9" w14:textId="0B3414B9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telefone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67001C06" w14:textId="77777777" w:rsidTr="001744DB">
        <w:trPr>
          <w:trHeight w:val="628"/>
        </w:trPr>
        <w:tc>
          <w:tcPr>
            <w:tcW w:w="3029" w:type="dxa"/>
          </w:tcPr>
          <w:p w14:paraId="163ADFFE" w14:textId="78DD888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cpfCNPJ</w:t>
            </w:r>
            <w:proofErr w:type="spellEnd"/>
          </w:p>
        </w:tc>
        <w:tc>
          <w:tcPr>
            <w:tcW w:w="1658" w:type="dxa"/>
          </w:tcPr>
          <w:p w14:paraId="6BAFC686" w14:textId="56D49FCF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515FE5CF" w14:textId="7E151E30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CPF para pessoas físicas e CPNJ para pessoas jurídicas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589C07E6" w14:textId="77777777" w:rsidTr="001744DB">
        <w:trPr>
          <w:trHeight w:val="628"/>
        </w:trPr>
        <w:tc>
          <w:tcPr>
            <w:tcW w:w="3029" w:type="dxa"/>
          </w:tcPr>
          <w:p w14:paraId="0A400C9E" w14:textId="6C76B62D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rgIE</w:t>
            </w:r>
            <w:proofErr w:type="spellEnd"/>
          </w:p>
        </w:tc>
        <w:tc>
          <w:tcPr>
            <w:tcW w:w="1658" w:type="dxa"/>
          </w:tcPr>
          <w:p w14:paraId="5630B53B" w14:textId="0A9109C8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5A57C3D" w14:textId="487CFD7A" w:rsidR="00FB7DEB" w:rsidRDefault="00C37939" w:rsidP="001744DB">
            <w:pPr>
              <w:ind w:firstLine="0"/>
              <w:rPr>
                <w:color w:val="000000" w:themeColor="text1"/>
              </w:rPr>
            </w:pPr>
            <w:r w:rsidRPr="00C37939">
              <w:rPr>
                <w:color w:val="000000" w:themeColor="text1"/>
              </w:rPr>
              <w:t>RG (Registro Geral) para identificação pessoal e IE (Inscrição Estadual) para identificação empresarial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D55DE01" w14:textId="0CB89DE8" w:rsidR="00315DA5" w:rsidRPr="00FE3618" w:rsidRDefault="00FB7DEB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0FBAB79C" w14:textId="7F029997" w:rsidR="00E47F65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7 a classe</w:t>
      </w:r>
      <w:r w:rsidR="00C37939" w:rsidRPr="00C37939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Munícipe </w:t>
      </w:r>
      <w:r w:rsidR="00C37939"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="00C37939"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554EE44" w14:textId="606BD8E8" w:rsidR="00E47F65" w:rsidRDefault="00E47F65" w:rsidP="00E47F65">
      <w:pPr>
        <w:pStyle w:val="Legenda"/>
        <w:keepNext/>
        <w:jc w:val="left"/>
      </w:pPr>
      <w:bookmarkStart w:id="43" w:name="_Toc18223058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7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47F65">
        <w:rPr>
          <w:b w:val="0"/>
        </w:rPr>
        <w:t>Descrição da Classe Munícipe</w:t>
      </w:r>
      <w:bookmarkEnd w:id="43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37939" w:rsidRPr="004C384A" w14:paraId="3A1E9152" w14:textId="77777777" w:rsidTr="001744DB">
        <w:trPr>
          <w:trHeight w:val="308"/>
        </w:trPr>
        <w:tc>
          <w:tcPr>
            <w:tcW w:w="3029" w:type="dxa"/>
          </w:tcPr>
          <w:p w14:paraId="2F88A53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837831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4AD5EE6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37939" w:rsidRPr="004C384A" w14:paraId="650CD107" w14:textId="77777777" w:rsidTr="001744DB">
        <w:trPr>
          <w:trHeight w:val="628"/>
        </w:trPr>
        <w:tc>
          <w:tcPr>
            <w:tcW w:w="3029" w:type="dxa"/>
          </w:tcPr>
          <w:p w14:paraId="41B9C2B1" w14:textId="0F300A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Municipe</w:t>
            </w:r>
            <w:proofErr w:type="spellEnd"/>
          </w:p>
        </w:tc>
        <w:tc>
          <w:tcPr>
            <w:tcW w:w="1658" w:type="dxa"/>
          </w:tcPr>
          <w:p w14:paraId="0E6EDA38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DB6489F" w14:textId="52D174DC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munícipe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72F46C7" w14:textId="07A6DC51" w:rsidR="00C37939" w:rsidRPr="00FE3618" w:rsidRDefault="00E47F65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3098427" w14:textId="5A3E0BFD" w:rsid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8</w:t>
      </w:r>
      <w:r w:rsidR="0015698F" w:rsidRPr="0015698F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 classe Engenheiro </w:t>
      </w:r>
      <w:r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AE142B6" w14:textId="6FE500A2" w:rsidR="0015698F" w:rsidRDefault="0015698F" w:rsidP="0015698F">
      <w:pPr>
        <w:pStyle w:val="Legenda"/>
        <w:keepNext/>
        <w:jc w:val="left"/>
      </w:pPr>
      <w:bookmarkStart w:id="44" w:name="_Toc182230587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8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15698F">
        <w:rPr>
          <w:b w:val="0"/>
        </w:rPr>
        <w:t>Descrição da Classe Engenheiro</w:t>
      </w:r>
      <w:bookmarkEnd w:id="44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15698F" w:rsidRPr="004C384A" w14:paraId="71A23980" w14:textId="77777777" w:rsidTr="001744DB">
        <w:trPr>
          <w:trHeight w:val="308"/>
        </w:trPr>
        <w:tc>
          <w:tcPr>
            <w:tcW w:w="3029" w:type="dxa"/>
          </w:tcPr>
          <w:p w14:paraId="71F078A7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1519FB2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8416A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15698F" w:rsidRPr="004C384A" w14:paraId="54B5CD4C" w14:textId="77777777" w:rsidTr="001744DB">
        <w:trPr>
          <w:trHeight w:val="628"/>
        </w:trPr>
        <w:tc>
          <w:tcPr>
            <w:tcW w:w="3029" w:type="dxa"/>
          </w:tcPr>
          <w:p w14:paraId="7784D3F7" w14:textId="493858C2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Engenheiro</w:t>
            </w:r>
            <w:proofErr w:type="spellEnd"/>
          </w:p>
        </w:tc>
        <w:tc>
          <w:tcPr>
            <w:tcW w:w="1658" w:type="dxa"/>
          </w:tcPr>
          <w:p w14:paraId="3DC49D4C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AD33C1C" w14:textId="161C32B1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engenheiro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742D602" w14:textId="651EE54A" w:rsidR="0015698F" w:rsidRPr="00FE3618" w:rsidRDefault="0015698F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5E082C8" w14:textId="2475C4D5" w:rsidR="008A3696" w:rsidRDefault="0089185A" w:rsidP="008A369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9 a classe Fiscal é r</w:t>
      </w:r>
      <w:r w:rsidR="008A3696" w:rsidRPr="008A3696">
        <w:rPr>
          <w:color w:val="000000" w:themeColor="text1"/>
          <w:szCs w:val="24"/>
        </w:rPr>
        <w:t>esponsável por fiscalizar a obra associada ao documento, limitando-se à visualização dos dados pertinentes.</w:t>
      </w:r>
    </w:p>
    <w:p w14:paraId="7F433591" w14:textId="09D59A66" w:rsidR="008A3696" w:rsidRDefault="008A3696" w:rsidP="008A3696">
      <w:pPr>
        <w:pStyle w:val="Legenda"/>
        <w:keepNext/>
        <w:jc w:val="left"/>
      </w:pPr>
      <w:bookmarkStart w:id="45" w:name="_Toc182230588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9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8A3696">
        <w:rPr>
          <w:b w:val="0"/>
        </w:rPr>
        <w:t>Descrição da Classe Fiscal</w:t>
      </w:r>
      <w:bookmarkEnd w:id="45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8A3696" w:rsidRPr="004C384A" w14:paraId="711ECC6A" w14:textId="77777777" w:rsidTr="001744DB">
        <w:trPr>
          <w:trHeight w:val="308"/>
        </w:trPr>
        <w:tc>
          <w:tcPr>
            <w:tcW w:w="3029" w:type="dxa"/>
          </w:tcPr>
          <w:p w14:paraId="55DC1D95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867D1DD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41EB0B5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8A3696" w:rsidRPr="004C384A" w14:paraId="022FB570" w14:textId="77777777" w:rsidTr="001744DB">
        <w:trPr>
          <w:trHeight w:val="628"/>
        </w:trPr>
        <w:tc>
          <w:tcPr>
            <w:tcW w:w="3029" w:type="dxa"/>
          </w:tcPr>
          <w:p w14:paraId="4594E71C" w14:textId="314D28B0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lastRenderedPageBreak/>
              <w:t>codigo</w:t>
            </w:r>
            <w:r>
              <w:rPr>
                <w:color w:val="000000" w:themeColor="text1"/>
              </w:rPr>
              <w:t>Fiscal</w:t>
            </w:r>
            <w:proofErr w:type="spellEnd"/>
          </w:p>
        </w:tc>
        <w:tc>
          <w:tcPr>
            <w:tcW w:w="1658" w:type="dxa"/>
          </w:tcPr>
          <w:p w14:paraId="7C72E68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F029C36" w14:textId="7AFEA566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fiscal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B5039CA" w14:textId="77777777" w:rsidR="008A3696" w:rsidRPr="00FE3618" w:rsidRDefault="008A3696" w:rsidP="008A369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9BD0177" w14:textId="0B77C51D" w:rsidR="008A3696" w:rsidRDefault="0089185A" w:rsidP="00CE564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10 a classe Estado tem o</w:t>
      </w:r>
      <w:r w:rsidR="00CE5646" w:rsidRPr="00CE5646">
        <w:rPr>
          <w:color w:val="000000" w:themeColor="text1"/>
          <w:szCs w:val="24"/>
        </w:rPr>
        <w:t>bjetiv</w:t>
      </w:r>
      <w:r w:rsidR="00CE5646">
        <w:rPr>
          <w:color w:val="000000" w:themeColor="text1"/>
          <w:szCs w:val="24"/>
        </w:rPr>
        <w:t>o</w:t>
      </w:r>
      <w:r w:rsidR="00CE5646" w:rsidRPr="00CE5646">
        <w:rPr>
          <w:color w:val="000000" w:themeColor="text1"/>
          <w:szCs w:val="24"/>
        </w:rPr>
        <w:t xml:space="preserve"> armazenar informações relacionadas aos estados do país.</w:t>
      </w:r>
    </w:p>
    <w:p w14:paraId="04999C29" w14:textId="69A894B8" w:rsidR="00CE5646" w:rsidRDefault="00CE5646" w:rsidP="00CE5646">
      <w:pPr>
        <w:pStyle w:val="Legenda"/>
        <w:keepNext/>
        <w:jc w:val="left"/>
      </w:pPr>
      <w:bookmarkStart w:id="46" w:name="_Toc182230589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10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E5646">
        <w:rPr>
          <w:b w:val="0"/>
        </w:rPr>
        <w:t>Descrição da Classe Estado</w:t>
      </w:r>
      <w:bookmarkEnd w:id="46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545A2341" w14:textId="77777777" w:rsidTr="001744DB">
        <w:trPr>
          <w:trHeight w:val="308"/>
        </w:trPr>
        <w:tc>
          <w:tcPr>
            <w:tcW w:w="3029" w:type="dxa"/>
          </w:tcPr>
          <w:p w14:paraId="6F0923BE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CAD33A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BA42CD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0C2EA7ED" w14:textId="77777777" w:rsidTr="001744DB">
        <w:trPr>
          <w:trHeight w:val="628"/>
        </w:trPr>
        <w:tc>
          <w:tcPr>
            <w:tcW w:w="3029" w:type="dxa"/>
          </w:tcPr>
          <w:p w14:paraId="21074FF4" w14:textId="0BFA37BD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Estado</w:t>
            </w:r>
            <w:proofErr w:type="spellEnd"/>
          </w:p>
        </w:tc>
        <w:tc>
          <w:tcPr>
            <w:tcW w:w="1658" w:type="dxa"/>
          </w:tcPr>
          <w:p w14:paraId="3093073A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3890FC5" w14:textId="4202A84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3BCAD3BC" w14:textId="77777777" w:rsidTr="001744DB">
        <w:trPr>
          <w:trHeight w:val="628"/>
        </w:trPr>
        <w:tc>
          <w:tcPr>
            <w:tcW w:w="3029" w:type="dxa"/>
          </w:tcPr>
          <w:p w14:paraId="629E77DA" w14:textId="2C61D91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nomeEstado</w:t>
            </w:r>
            <w:proofErr w:type="spellEnd"/>
          </w:p>
        </w:tc>
        <w:tc>
          <w:tcPr>
            <w:tcW w:w="1658" w:type="dxa"/>
          </w:tcPr>
          <w:p w14:paraId="7468E499" w14:textId="578214BC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716ABD4" w14:textId="7337E2BF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46E4232E" w14:textId="77777777" w:rsidTr="001744DB">
        <w:trPr>
          <w:trHeight w:val="628"/>
        </w:trPr>
        <w:tc>
          <w:tcPr>
            <w:tcW w:w="3029" w:type="dxa"/>
          </w:tcPr>
          <w:p w14:paraId="6F29A68A" w14:textId="6266BA20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ufEstado</w:t>
            </w:r>
            <w:proofErr w:type="spellEnd"/>
          </w:p>
        </w:tc>
        <w:tc>
          <w:tcPr>
            <w:tcW w:w="1658" w:type="dxa"/>
          </w:tcPr>
          <w:p w14:paraId="2BE6F4C5" w14:textId="09E79EB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648EE20" w14:textId="25ACDA1A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Sigla do estado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4ECDAC7" w14:textId="1232B5CA" w:rsidR="00CE5646" w:rsidRDefault="00CE5646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C26AEAE" w14:textId="77777777" w:rsidR="00315DA5" w:rsidRPr="00FE3618" w:rsidRDefault="00315DA5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6A0A1835" w14:textId="053B5530" w:rsidR="008A369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11 a classe Cidade</w:t>
      </w:r>
      <w:r w:rsidR="00CE5646" w:rsidRPr="00CE564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CE5646" w:rsidRPr="00CE5646">
        <w:rPr>
          <w:color w:val="000000" w:themeColor="text1"/>
          <w:szCs w:val="24"/>
        </w:rPr>
        <w:t xml:space="preserve">em como </w:t>
      </w:r>
      <w:r>
        <w:rPr>
          <w:color w:val="000000" w:themeColor="text1"/>
          <w:szCs w:val="24"/>
        </w:rPr>
        <w:t>objetivo</w:t>
      </w:r>
      <w:r w:rsidR="00CE5646" w:rsidRPr="00CE5646">
        <w:rPr>
          <w:color w:val="000000" w:themeColor="text1"/>
          <w:szCs w:val="24"/>
        </w:rPr>
        <w:t xml:space="preserve"> armazenar dados relacionados à cidade dentro do estado.</w:t>
      </w:r>
    </w:p>
    <w:p w14:paraId="4C32453F" w14:textId="2BF82355" w:rsidR="004458C7" w:rsidRDefault="004458C7" w:rsidP="004458C7">
      <w:pPr>
        <w:pStyle w:val="Legenda"/>
        <w:keepNext/>
        <w:jc w:val="left"/>
      </w:pPr>
      <w:bookmarkStart w:id="47" w:name="_Toc18223059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11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Cidade</w:t>
      </w:r>
      <w:bookmarkEnd w:id="47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40A30FA7" w14:textId="77777777" w:rsidTr="001744DB">
        <w:trPr>
          <w:trHeight w:val="308"/>
        </w:trPr>
        <w:tc>
          <w:tcPr>
            <w:tcW w:w="3029" w:type="dxa"/>
          </w:tcPr>
          <w:p w14:paraId="70BE2A70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A6F0592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03587A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5F370D8B" w14:textId="77777777" w:rsidTr="001744DB">
        <w:trPr>
          <w:trHeight w:val="628"/>
        </w:trPr>
        <w:tc>
          <w:tcPr>
            <w:tcW w:w="3029" w:type="dxa"/>
          </w:tcPr>
          <w:p w14:paraId="4A9C53A8" w14:textId="472BF50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6A4233A3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8C3EBBB" w14:textId="125017C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</w:t>
            </w:r>
            <w:r w:rsidR="004458C7">
              <w:rPr>
                <w:color w:val="000000" w:themeColor="text1"/>
              </w:rPr>
              <w:t>a cidade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5FA77EEA" w14:textId="77777777" w:rsidTr="001744DB">
        <w:trPr>
          <w:trHeight w:val="628"/>
        </w:trPr>
        <w:tc>
          <w:tcPr>
            <w:tcW w:w="3029" w:type="dxa"/>
          </w:tcPr>
          <w:p w14:paraId="5E0F7891" w14:textId="4174F6F2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1291422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9A4503F" w14:textId="5B276B66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</w:t>
            </w:r>
            <w:r w:rsidR="004458C7">
              <w:rPr>
                <w:color w:val="000000" w:themeColor="text1"/>
              </w:rPr>
              <w:t>a</w:t>
            </w:r>
            <w:r>
              <w:rPr>
                <w:color w:val="000000" w:themeColor="text1"/>
              </w:rPr>
              <w:t xml:space="preserve"> </w:t>
            </w:r>
            <w:r w:rsidR="004458C7">
              <w:rPr>
                <w:color w:val="000000" w:themeColor="text1"/>
              </w:rPr>
              <w:t>cidade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E82E529" w14:textId="3529C123" w:rsidR="004458C7" w:rsidRPr="00FE3618" w:rsidRDefault="00CE5646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A8F93FD" w14:textId="2D35EACF" w:rsidR="004458C7" w:rsidRPr="004458C7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12 a classe Bairro tem como o</w:t>
      </w:r>
      <w:r w:rsidR="004458C7" w:rsidRPr="004458C7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4458C7" w:rsidRPr="004458C7">
        <w:rPr>
          <w:color w:val="000000" w:themeColor="text1"/>
          <w:szCs w:val="24"/>
        </w:rPr>
        <w:t xml:space="preserve"> armazenar informações sobre os bairros de uma determinada cidade.</w:t>
      </w:r>
    </w:p>
    <w:p w14:paraId="1037E5EF" w14:textId="1037B388" w:rsidR="004458C7" w:rsidRDefault="004458C7" w:rsidP="004458C7">
      <w:pPr>
        <w:pStyle w:val="Legenda"/>
        <w:keepNext/>
        <w:jc w:val="left"/>
      </w:pPr>
      <w:bookmarkStart w:id="48" w:name="_Toc182230591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12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Bairro</w:t>
      </w:r>
      <w:bookmarkEnd w:id="48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4A8EDD8D" w14:textId="77777777" w:rsidTr="001744DB">
        <w:trPr>
          <w:trHeight w:val="308"/>
        </w:trPr>
        <w:tc>
          <w:tcPr>
            <w:tcW w:w="3029" w:type="dxa"/>
          </w:tcPr>
          <w:p w14:paraId="4241B14E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D3BE40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DA914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5B1364F2" w14:textId="77777777" w:rsidTr="001744DB">
        <w:trPr>
          <w:trHeight w:val="628"/>
        </w:trPr>
        <w:tc>
          <w:tcPr>
            <w:tcW w:w="3029" w:type="dxa"/>
          </w:tcPr>
          <w:p w14:paraId="65D63A18" w14:textId="1428AF5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Bairro</w:t>
            </w:r>
            <w:proofErr w:type="spellEnd"/>
          </w:p>
        </w:tc>
        <w:tc>
          <w:tcPr>
            <w:tcW w:w="1658" w:type="dxa"/>
          </w:tcPr>
          <w:p w14:paraId="667F9CA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8AAC9FA" w14:textId="2977273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bairro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6C5FDBF1" w14:textId="77777777" w:rsidTr="001744DB">
        <w:trPr>
          <w:trHeight w:val="628"/>
        </w:trPr>
        <w:tc>
          <w:tcPr>
            <w:tcW w:w="3029" w:type="dxa"/>
          </w:tcPr>
          <w:p w14:paraId="12146BB0" w14:textId="51FBD77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nomeBairro</w:t>
            </w:r>
            <w:proofErr w:type="spellEnd"/>
          </w:p>
        </w:tc>
        <w:tc>
          <w:tcPr>
            <w:tcW w:w="1658" w:type="dxa"/>
          </w:tcPr>
          <w:p w14:paraId="3473F54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F94D943" w14:textId="42BEB6C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bairro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485AF60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A058A7" w14:textId="690B77CB" w:rsidR="00CE564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13 a classe</w:t>
      </w:r>
      <w:r w:rsidR="004458C7" w:rsidRPr="004458C7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Tipo Logradouro tem como objetivo </w:t>
      </w:r>
      <w:r w:rsidR="004458C7" w:rsidRPr="004458C7">
        <w:rPr>
          <w:color w:val="000000" w:themeColor="text1"/>
          <w:szCs w:val="24"/>
        </w:rPr>
        <w:t>armazenar o tipo de logradouro de um endereço, como por exemplo avenida, alameda, rua, entre outros.</w:t>
      </w:r>
    </w:p>
    <w:p w14:paraId="5C941ACB" w14:textId="4DDEBA91" w:rsidR="004458C7" w:rsidRDefault="004458C7" w:rsidP="004458C7">
      <w:pPr>
        <w:pStyle w:val="Legenda"/>
        <w:keepNext/>
        <w:jc w:val="left"/>
      </w:pPr>
      <w:bookmarkStart w:id="49" w:name="_Toc182230592"/>
      <w:r>
        <w:lastRenderedPageBreak/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13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 xml:space="preserve">Descrição da Classe </w:t>
      </w:r>
      <w:proofErr w:type="spellStart"/>
      <w:r w:rsidRPr="004458C7">
        <w:rPr>
          <w:b w:val="0"/>
        </w:rPr>
        <w:t>TipoLogradouro</w:t>
      </w:r>
      <w:bookmarkEnd w:id="49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4E8DC4C" w14:textId="77777777" w:rsidTr="001744DB">
        <w:trPr>
          <w:trHeight w:val="308"/>
        </w:trPr>
        <w:tc>
          <w:tcPr>
            <w:tcW w:w="3029" w:type="dxa"/>
          </w:tcPr>
          <w:p w14:paraId="20218EE8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2741B6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B4BC59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362CEC81" w14:textId="77777777" w:rsidTr="001744DB">
        <w:trPr>
          <w:trHeight w:val="628"/>
        </w:trPr>
        <w:tc>
          <w:tcPr>
            <w:tcW w:w="3029" w:type="dxa"/>
          </w:tcPr>
          <w:p w14:paraId="1458155F" w14:textId="0DF0B67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TipoEndereco</w:t>
            </w:r>
            <w:proofErr w:type="spellEnd"/>
          </w:p>
        </w:tc>
        <w:tc>
          <w:tcPr>
            <w:tcW w:w="1658" w:type="dxa"/>
          </w:tcPr>
          <w:p w14:paraId="1238951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FBD2479" w14:textId="1A3A1ED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endereço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4A12C930" w14:textId="77777777" w:rsidTr="001744DB">
        <w:trPr>
          <w:trHeight w:val="628"/>
        </w:trPr>
        <w:tc>
          <w:tcPr>
            <w:tcW w:w="3029" w:type="dxa"/>
          </w:tcPr>
          <w:p w14:paraId="7479F3B1" w14:textId="39981EC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rua</w:t>
            </w:r>
          </w:p>
        </w:tc>
        <w:tc>
          <w:tcPr>
            <w:tcW w:w="1658" w:type="dxa"/>
          </w:tcPr>
          <w:p w14:paraId="0586BD8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225B3C" w14:textId="5E2A434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Rua </w:t>
            </w:r>
            <w:r w:rsidR="00FE3618">
              <w:rPr>
                <w:color w:val="000000" w:themeColor="text1"/>
              </w:rPr>
              <w:t>para</w:t>
            </w:r>
            <w:r>
              <w:rPr>
                <w:color w:val="000000" w:themeColor="text1"/>
              </w:rPr>
              <w:t xml:space="preserve"> </w:t>
            </w:r>
            <w:r w:rsidR="00721919">
              <w:rPr>
                <w:color w:val="000000" w:themeColor="text1"/>
              </w:rPr>
              <w:t>Identificação</w:t>
            </w:r>
            <w:r>
              <w:rPr>
                <w:color w:val="000000" w:themeColor="text1"/>
              </w:rPr>
              <w:t xml:space="preserve"> do endereço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8F79BD2" w14:textId="218E7B37" w:rsidR="00315DA5" w:rsidRPr="00721919" w:rsidRDefault="004458C7" w:rsidP="00721919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F3332E8" w14:textId="6E219536" w:rsidR="00315DA5" w:rsidRDefault="0078596F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14 a classe Logradouro t</w:t>
      </w:r>
      <w:r w:rsidR="004458C7" w:rsidRPr="004458C7">
        <w:rPr>
          <w:color w:val="000000" w:themeColor="text1"/>
          <w:szCs w:val="24"/>
        </w:rPr>
        <w:t>em como objetivo armazenar informações sobre o terreno ou espaço associado ao documento onde a obra foi aprovada.</w:t>
      </w:r>
    </w:p>
    <w:p w14:paraId="100229DD" w14:textId="72B306EB" w:rsidR="00522EAA" w:rsidRDefault="00522EAA" w:rsidP="00522EAA">
      <w:pPr>
        <w:pStyle w:val="Legenda"/>
        <w:keepNext/>
        <w:jc w:val="left"/>
      </w:pPr>
      <w:bookmarkStart w:id="50" w:name="_Toc18223059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14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522EAA">
        <w:rPr>
          <w:b w:val="0"/>
        </w:rPr>
        <w:t>Descrição da Classe Logradouro</w:t>
      </w:r>
      <w:bookmarkEnd w:id="50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C33C736" w14:textId="77777777" w:rsidTr="001744DB">
        <w:trPr>
          <w:trHeight w:val="308"/>
        </w:trPr>
        <w:tc>
          <w:tcPr>
            <w:tcW w:w="3029" w:type="dxa"/>
          </w:tcPr>
          <w:p w14:paraId="4E28F096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3A28A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DB2B76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775891D4" w14:textId="77777777" w:rsidTr="001744DB">
        <w:trPr>
          <w:trHeight w:val="628"/>
        </w:trPr>
        <w:tc>
          <w:tcPr>
            <w:tcW w:w="3029" w:type="dxa"/>
          </w:tcPr>
          <w:p w14:paraId="596E2AB2" w14:textId="5F66AC24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Logradouro</w:t>
            </w:r>
            <w:proofErr w:type="spellEnd"/>
          </w:p>
        </w:tc>
        <w:tc>
          <w:tcPr>
            <w:tcW w:w="1658" w:type="dxa"/>
          </w:tcPr>
          <w:p w14:paraId="7268E4D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D1F5DA7" w14:textId="3566C7B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B2CFB03" w14:textId="77777777" w:rsidTr="001744DB">
        <w:trPr>
          <w:trHeight w:val="628"/>
        </w:trPr>
        <w:tc>
          <w:tcPr>
            <w:tcW w:w="3029" w:type="dxa"/>
          </w:tcPr>
          <w:p w14:paraId="1BDF5AC5" w14:textId="08D49C73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cepLogradouro</w:t>
            </w:r>
            <w:proofErr w:type="spellEnd"/>
          </w:p>
        </w:tc>
        <w:tc>
          <w:tcPr>
            <w:tcW w:w="1658" w:type="dxa"/>
          </w:tcPr>
          <w:p w14:paraId="62A9E8A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4EDACF" w14:textId="5DDAFE9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CEP 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86CDA9B" w14:textId="77777777" w:rsidTr="001744DB">
        <w:trPr>
          <w:trHeight w:val="628"/>
        </w:trPr>
        <w:tc>
          <w:tcPr>
            <w:tcW w:w="3029" w:type="dxa"/>
          </w:tcPr>
          <w:p w14:paraId="7907C23A" w14:textId="2500CA19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numeroInicial</w:t>
            </w:r>
            <w:proofErr w:type="spellEnd"/>
          </w:p>
        </w:tc>
        <w:tc>
          <w:tcPr>
            <w:tcW w:w="1658" w:type="dxa"/>
          </w:tcPr>
          <w:p w14:paraId="39B3140C" w14:textId="3CE337B7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614D645" w14:textId="131EA53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início da rua.</w:t>
            </w:r>
          </w:p>
        </w:tc>
      </w:tr>
      <w:tr w:rsidR="004458C7" w:rsidRPr="004C384A" w14:paraId="621EB51B" w14:textId="77777777" w:rsidTr="001744DB">
        <w:trPr>
          <w:trHeight w:val="628"/>
        </w:trPr>
        <w:tc>
          <w:tcPr>
            <w:tcW w:w="3029" w:type="dxa"/>
          </w:tcPr>
          <w:p w14:paraId="530B0F00" w14:textId="5EA1772B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numeroFinal</w:t>
            </w:r>
            <w:proofErr w:type="spellEnd"/>
          </w:p>
        </w:tc>
        <w:tc>
          <w:tcPr>
            <w:tcW w:w="1658" w:type="dxa"/>
          </w:tcPr>
          <w:p w14:paraId="6A4B50A8" w14:textId="05B257F9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66623F2E" w14:textId="210154C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final da rua.</w:t>
            </w:r>
          </w:p>
        </w:tc>
      </w:tr>
    </w:tbl>
    <w:p w14:paraId="57A66453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5637948" w14:textId="2A99AFFB" w:rsidR="004458C7" w:rsidRDefault="0078596F" w:rsidP="005D7B9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15 a classe Imóvel</w:t>
      </w:r>
      <w:r w:rsidR="00522EAA" w:rsidRPr="00522EAA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522EAA" w:rsidRPr="00522EAA">
        <w:rPr>
          <w:color w:val="000000" w:themeColor="text1"/>
          <w:szCs w:val="24"/>
        </w:rPr>
        <w:t>em como objetivo armazenar as informações referentes ao imóvel, relacionadas à obra aprovada no logradouro.</w:t>
      </w:r>
    </w:p>
    <w:p w14:paraId="45DD5648" w14:textId="16975242" w:rsidR="005D7B9F" w:rsidRDefault="005D7B9F" w:rsidP="005D7B9F">
      <w:pPr>
        <w:pStyle w:val="Legenda"/>
        <w:keepNext/>
        <w:jc w:val="left"/>
      </w:pPr>
      <w:bookmarkStart w:id="51" w:name="_Toc18223059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15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>asse Imóvel</w:t>
      </w:r>
      <w:bookmarkEnd w:id="51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D7B9F" w:rsidRPr="004C384A" w14:paraId="24C76FF6" w14:textId="77777777" w:rsidTr="001744DB">
        <w:trPr>
          <w:trHeight w:val="308"/>
        </w:trPr>
        <w:tc>
          <w:tcPr>
            <w:tcW w:w="3029" w:type="dxa"/>
          </w:tcPr>
          <w:p w14:paraId="20940E27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FAA2F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0760B9E0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D7B9F" w:rsidRPr="004C384A" w14:paraId="168672F8" w14:textId="77777777" w:rsidTr="001744DB">
        <w:trPr>
          <w:trHeight w:val="628"/>
        </w:trPr>
        <w:tc>
          <w:tcPr>
            <w:tcW w:w="3029" w:type="dxa"/>
          </w:tcPr>
          <w:p w14:paraId="121F02F1" w14:textId="3B649D57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inscricaoImovel</w:t>
            </w:r>
            <w:proofErr w:type="spellEnd"/>
          </w:p>
        </w:tc>
        <w:tc>
          <w:tcPr>
            <w:tcW w:w="1658" w:type="dxa"/>
          </w:tcPr>
          <w:p w14:paraId="4AC09178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8999217" w14:textId="212E8C1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D7B9F" w:rsidRPr="004C384A" w14:paraId="1131D937" w14:textId="77777777" w:rsidTr="001744DB">
        <w:trPr>
          <w:trHeight w:val="628"/>
        </w:trPr>
        <w:tc>
          <w:tcPr>
            <w:tcW w:w="3029" w:type="dxa"/>
          </w:tcPr>
          <w:p w14:paraId="3EF55C2D" w14:textId="46065489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inscricaoCadastral</w:t>
            </w:r>
            <w:proofErr w:type="spellEnd"/>
          </w:p>
        </w:tc>
        <w:tc>
          <w:tcPr>
            <w:tcW w:w="1658" w:type="dxa"/>
          </w:tcPr>
          <w:p w14:paraId="65DDFA25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24871" w14:textId="11C121AE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Código cadastral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5C2FE107" w14:textId="77777777" w:rsidTr="001744DB">
        <w:trPr>
          <w:trHeight w:val="628"/>
        </w:trPr>
        <w:tc>
          <w:tcPr>
            <w:tcW w:w="3029" w:type="dxa"/>
          </w:tcPr>
          <w:p w14:paraId="3E7D1722" w14:textId="2FDDBFA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numeroCasa</w:t>
            </w:r>
            <w:proofErr w:type="spellEnd"/>
          </w:p>
        </w:tc>
        <w:tc>
          <w:tcPr>
            <w:tcW w:w="1658" w:type="dxa"/>
          </w:tcPr>
          <w:p w14:paraId="5FED3FB4" w14:textId="57909C1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B1B9C1" w14:textId="3935C317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identificação da casa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7495463A" w14:textId="77777777" w:rsidTr="001744DB">
        <w:trPr>
          <w:trHeight w:val="628"/>
        </w:trPr>
        <w:tc>
          <w:tcPr>
            <w:tcW w:w="3029" w:type="dxa"/>
          </w:tcPr>
          <w:p w14:paraId="33D8A10F" w14:textId="3CAC282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areaTerreno</w:t>
            </w:r>
            <w:proofErr w:type="spellEnd"/>
          </w:p>
        </w:tc>
        <w:tc>
          <w:tcPr>
            <w:tcW w:w="1658" w:type="dxa"/>
          </w:tcPr>
          <w:p w14:paraId="18A79C49" w14:textId="7893C244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1235C35" w14:textId="5E8A09A4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total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32CD9BEC" w14:textId="77777777" w:rsidTr="001744DB">
        <w:trPr>
          <w:trHeight w:val="628"/>
        </w:trPr>
        <w:tc>
          <w:tcPr>
            <w:tcW w:w="3029" w:type="dxa"/>
          </w:tcPr>
          <w:p w14:paraId="1DB40B58" w14:textId="65872453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areaConstruida</w:t>
            </w:r>
            <w:proofErr w:type="spellEnd"/>
          </w:p>
        </w:tc>
        <w:tc>
          <w:tcPr>
            <w:tcW w:w="1658" w:type="dxa"/>
          </w:tcPr>
          <w:p w14:paraId="1F23F494" w14:textId="31DCA43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16AA1CA" w14:textId="70A0D2EF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ocupada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0EF9086" w14:textId="77777777" w:rsidTr="001744DB">
        <w:trPr>
          <w:trHeight w:val="628"/>
        </w:trPr>
        <w:tc>
          <w:tcPr>
            <w:tcW w:w="3029" w:type="dxa"/>
          </w:tcPr>
          <w:p w14:paraId="2D9CB94A" w14:textId="09C42C8D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condicoesSolo</w:t>
            </w:r>
            <w:proofErr w:type="spellEnd"/>
          </w:p>
        </w:tc>
        <w:tc>
          <w:tcPr>
            <w:tcW w:w="1658" w:type="dxa"/>
          </w:tcPr>
          <w:p w14:paraId="707D1BE7" w14:textId="082295E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AA46CD3" w14:textId="64C90C6A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Condições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6D18A72" w14:textId="77777777" w:rsidTr="001744DB">
        <w:trPr>
          <w:trHeight w:val="628"/>
        </w:trPr>
        <w:tc>
          <w:tcPr>
            <w:tcW w:w="3029" w:type="dxa"/>
          </w:tcPr>
          <w:p w14:paraId="61885585" w14:textId="25A4F6E4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valorVenal</w:t>
            </w:r>
            <w:proofErr w:type="spellEnd"/>
          </w:p>
        </w:tc>
        <w:tc>
          <w:tcPr>
            <w:tcW w:w="1658" w:type="dxa"/>
          </w:tcPr>
          <w:p w14:paraId="4645BE49" w14:textId="45527A17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CA1D0BB" w14:textId="0FEE2670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venal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7C0108E8" w14:textId="77777777" w:rsidTr="001744DB">
        <w:trPr>
          <w:trHeight w:val="628"/>
        </w:trPr>
        <w:tc>
          <w:tcPr>
            <w:tcW w:w="3029" w:type="dxa"/>
          </w:tcPr>
          <w:p w14:paraId="0FB922A4" w14:textId="76C8105E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valorMercado</w:t>
            </w:r>
            <w:proofErr w:type="spellEnd"/>
          </w:p>
        </w:tc>
        <w:tc>
          <w:tcPr>
            <w:tcW w:w="1658" w:type="dxa"/>
          </w:tcPr>
          <w:p w14:paraId="4C729E48" w14:textId="2F07A23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42F0C8A" w14:textId="3E4547B1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do mercado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2EC7091A" w14:textId="16642076" w:rsidR="00315DA5" w:rsidRDefault="005D7B9F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414071D" w14:textId="4B4D85EA" w:rsidR="00315DA5" w:rsidRP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16 a classe Topografia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à topografia do imóvel.</w:t>
      </w:r>
    </w:p>
    <w:p w14:paraId="559E493B" w14:textId="7A88F38A" w:rsidR="006A4C56" w:rsidRDefault="006A4C56" w:rsidP="006A4C56">
      <w:pPr>
        <w:pStyle w:val="Legenda"/>
        <w:keepNext/>
        <w:jc w:val="left"/>
      </w:pPr>
      <w:r>
        <w:t xml:space="preserve">Quadro 16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Topografia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51AD58FB" w14:textId="77777777" w:rsidTr="00415379">
        <w:trPr>
          <w:trHeight w:val="308"/>
        </w:trPr>
        <w:tc>
          <w:tcPr>
            <w:tcW w:w="3029" w:type="dxa"/>
          </w:tcPr>
          <w:p w14:paraId="1853D2F2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2D03E3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9F0B06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7ED73B86" w14:textId="77777777" w:rsidTr="00415379">
        <w:trPr>
          <w:trHeight w:val="628"/>
        </w:trPr>
        <w:tc>
          <w:tcPr>
            <w:tcW w:w="3029" w:type="dxa"/>
          </w:tcPr>
          <w:p w14:paraId="023B7A0B" w14:textId="6FD222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codigoTopografia</w:t>
            </w:r>
            <w:proofErr w:type="spellEnd"/>
          </w:p>
        </w:tc>
        <w:tc>
          <w:tcPr>
            <w:tcW w:w="1658" w:type="dxa"/>
          </w:tcPr>
          <w:p w14:paraId="3EC597D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D5EF484" w14:textId="02DC2334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543C1EC4" w14:textId="77777777" w:rsidTr="00415379">
        <w:trPr>
          <w:trHeight w:val="628"/>
        </w:trPr>
        <w:tc>
          <w:tcPr>
            <w:tcW w:w="3029" w:type="dxa"/>
          </w:tcPr>
          <w:p w14:paraId="22138023" w14:textId="4916C34F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nomeTopografia</w:t>
            </w:r>
            <w:proofErr w:type="spellEnd"/>
          </w:p>
        </w:tc>
        <w:tc>
          <w:tcPr>
            <w:tcW w:w="1658" w:type="dxa"/>
          </w:tcPr>
          <w:p w14:paraId="61278D50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56524A8" w14:textId="523F2375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97B8CB5" w14:textId="74CF1EEE" w:rsidR="0078596F" w:rsidRDefault="006A4C5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212A86B" w14:textId="2171488D" w:rsid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</w:t>
      </w:r>
      <w:r w:rsidR="00EA3E86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</w:t>
      </w:r>
      <w:r w:rsidR="00F87038">
        <w:rPr>
          <w:color w:val="000000" w:themeColor="text1"/>
          <w:szCs w:val="24"/>
        </w:rPr>
        <w:t>classe uso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</w:t>
      </w:r>
      <w:r w:rsidR="00EA3E86">
        <w:rPr>
          <w:color w:val="000000" w:themeColor="text1"/>
          <w:szCs w:val="24"/>
        </w:rPr>
        <w:t>aos usos do imóvel.</w:t>
      </w:r>
    </w:p>
    <w:p w14:paraId="6CD9020E" w14:textId="68E872D0" w:rsidR="00EA3E86" w:rsidRDefault="00EA3E86" w:rsidP="00EA3E86">
      <w:pPr>
        <w:pStyle w:val="Legenda"/>
        <w:keepNext/>
        <w:jc w:val="left"/>
      </w:pPr>
      <w:r>
        <w:t xml:space="preserve">Quadro 17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Uso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22F079B" w14:textId="77777777" w:rsidTr="00415379">
        <w:trPr>
          <w:trHeight w:val="308"/>
        </w:trPr>
        <w:tc>
          <w:tcPr>
            <w:tcW w:w="3029" w:type="dxa"/>
          </w:tcPr>
          <w:p w14:paraId="5C30D78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8CA68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0BA7B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30A2E499" w14:textId="77777777" w:rsidTr="00415379">
        <w:trPr>
          <w:trHeight w:val="628"/>
        </w:trPr>
        <w:tc>
          <w:tcPr>
            <w:tcW w:w="3029" w:type="dxa"/>
          </w:tcPr>
          <w:p w14:paraId="01438826" w14:textId="1A5B196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codigoUso</w:t>
            </w:r>
            <w:proofErr w:type="spellEnd"/>
          </w:p>
        </w:tc>
        <w:tc>
          <w:tcPr>
            <w:tcW w:w="1658" w:type="dxa"/>
          </w:tcPr>
          <w:p w14:paraId="16CACE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D549346" w14:textId="5B4027B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uso.</w:t>
            </w:r>
          </w:p>
        </w:tc>
      </w:tr>
      <w:tr w:rsidR="00EA3E86" w:rsidRPr="004C384A" w14:paraId="36303194" w14:textId="77777777" w:rsidTr="00415379">
        <w:trPr>
          <w:trHeight w:val="628"/>
        </w:trPr>
        <w:tc>
          <w:tcPr>
            <w:tcW w:w="3029" w:type="dxa"/>
          </w:tcPr>
          <w:p w14:paraId="74287CB3" w14:textId="425330B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nomeUso</w:t>
            </w:r>
            <w:proofErr w:type="spellEnd"/>
          </w:p>
        </w:tc>
        <w:tc>
          <w:tcPr>
            <w:tcW w:w="1658" w:type="dxa"/>
          </w:tcPr>
          <w:p w14:paraId="5044C4E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943B97F" w14:textId="474114D0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uso.</w:t>
            </w:r>
          </w:p>
        </w:tc>
      </w:tr>
      <w:tr w:rsidR="00EA3E86" w:rsidRPr="004C384A" w14:paraId="3ABEAEF1" w14:textId="77777777" w:rsidTr="00415379">
        <w:trPr>
          <w:trHeight w:val="628"/>
        </w:trPr>
        <w:tc>
          <w:tcPr>
            <w:tcW w:w="3029" w:type="dxa"/>
          </w:tcPr>
          <w:p w14:paraId="71EAB8BB" w14:textId="627A9663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descricaoUso</w:t>
            </w:r>
            <w:proofErr w:type="spellEnd"/>
          </w:p>
        </w:tc>
        <w:tc>
          <w:tcPr>
            <w:tcW w:w="1658" w:type="dxa"/>
          </w:tcPr>
          <w:p w14:paraId="54BDC017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E7F0A66" w14:textId="26C84E46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uso.</w:t>
            </w:r>
          </w:p>
        </w:tc>
      </w:tr>
    </w:tbl>
    <w:p w14:paraId="4854B19D" w14:textId="2C3ABE35" w:rsidR="00EA3E86" w:rsidRPr="00EA3E86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97DBB2" w14:textId="1D4D7446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18 a classe Ocupação Atual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as diferentes ocupações do imóvel.</w:t>
      </w:r>
    </w:p>
    <w:p w14:paraId="40D3D20F" w14:textId="525D3729" w:rsidR="006A4C56" w:rsidRDefault="006A4C56" w:rsidP="006A4C56">
      <w:pPr>
        <w:pStyle w:val="Legenda"/>
        <w:keepNext/>
        <w:jc w:val="left"/>
      </w:pPr>
      <w:r>
        <w:t xml:space="preserve">Quadro 18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Ocupacao</w:t>
      </w:r>
      <w:proofErr w:type="spellEnd"/>
      <w:r w:rsidR="00EA3E86">
        <w:rPr>
          <w:b w:val="0"/>
        </w:rPr>
        <w:t xml:space="preserve"> </w:t>
      </w:r>
      <w:r>
        <w:rPr>
          <w:b w:val="0"/>
        </w:rPr>
        <w:t>Atual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0DD15EE3" w14:textId="77777777" w:rsidTr="00415379">
        <w:trPr>
          <w:trHeight w:val="308"/>
        </w:trPr>
        <w:tc>
          <w:tcPr>
            <w:tcW w:w="3029" w:type="dxa"/>
          </w:tcPr>
          <w:p w14:paraId="192E645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3CC1DBF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9DEE71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553D9D79" w14:textId="77777777" w:rsidTr="00415379">
        <w:trPr>
          <w:trHeight w:val="628"/>
        </w:trPr>
        <w:tc>
          <w:tcPr>
            <w:tcW w:w="3029" w:type="dxa"/>
          </w:tcPr>
          <w:p w14:paraId="3431EB47" w14:textId="24A28B9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codigoOcupacaoAtual</w:t>
            </w:r>
            <w:proofErr w:type="spellEnd"/>
          </w:p>
        </w:tc>
        <w:tc>
          <w:tcPr>
            <w:tcW w:w="1658" w:type="dxa"/>
          </w:tcPr>
          <w:p w14:paraId="7A1BE133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A9B5CA3" w14:textId="3BB47FF1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4E8BD4DB" w14:textId="77777777" w:rsidTr="00415379">
        <w:trPr>
          <w:trHeight w:val="628"/>
        </w:trPr>
        <w:tc>
          <w:tcPr>
            <w:tcW w:w="3029" w:type="dxa"/>
          </w:tcPr>
          <w:p w14:paraId="37CF1701" w14:textId="23046F2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nomeOcupacaoAtual</w:t>
            </w:r>
            <w:proofErr w:type="spellEnd"/>
          </w:p>
        </w:tc>
        <w:tc>
          <w:tcPr>
            <w:tcW w:w="1658" w:type="dxa"/>
          </w:tcPr>
          <w:p w14:paraId="1EB2585B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AF4707A" w14:textId="6E011C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6EA616A1" w14:textId="77777777" w:rsidTr="00415379">
        <w:trPr>
          <w:trHeight w:val="628"/>
        </w:trPr>
        <w:tc>
          <w:tcPr>
            <w:tcW w:w="3029" w:type="dxa"/>
          </w:tcPr>
          <w:p w14:paraId="43D8F919" w14:textId="73C61BA2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descricaoOcupacaoAtual</w:t>
            </w:r>
            <w:proofErr w:type="spellEnd"/>
          </w:p>
        </w:tc>
        <w:tc>
          <w:tcPr>
            <w:tcW w:w="1658" w:type="dxa"/>
          </w:tcPr>
          <w:p w14:paraId="75D90095" w14:textId="0A7A7F57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0F83F6E" w14:textId="6D6F9DAE" w:rsidR="006A4C56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496C5D1" w14:textId="1A3E19A6" w:rsidR="00315DA5" w:rsidRPr="00B82022" w:rsidRDefault="006A4C56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1B2848F" w14:textId="47CE683D" w:rsidR="00EA3E86" w:rsidRPr="00B82022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 w:rsidRPr="00B82022">
        <w:rPr>
          <w:color w:val="000000" w:themeColor="text1"/>
          <w:szCs w:val="24"/>
        </w:rPr>
        <w:t>No Quadro 19 a classe Tipo Infraestrutura tem como objetivo armazenar as informações referentes aos usos do imóvel.</w:t>
      </w:r>
    </w:p>
    <w:p w14:paraId="3F57863E" w14:textId="50852826" w:rsidR="00326809" w:rsidRDefault="00EA3E86" w:rsidP="00326809">
      <w:pPr>
        <w:pStyle w:val="Legenda"/>
        <w:keepNext/>
        <w:jc w:val="left"/>
      </w:pPr>
      <w:r>
        <w:lastRenderedPageBreak/>
        <w:t xml:space="preserve">Quadro 19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Tipo 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5082804A" w14:textId="77777777" w:rsidTr="00415379">
        <w:trPr>
          <w:trHeight w:val="308"/>
        </w:trPr>
        <w:tc>
          <w:tcPr>
            <w:tcW w:w="3029" w:type="dxa"/>
          </w:tcPr>
          <w:p w14:paraId="47931F6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2288DE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8D8CEC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DD0DE17" w14:textId="77777777" w:rsidTr="00415379">
        <w:trPr>
          <w:trHeight w:val="628"/>
        </w:trPr>
        <w:tc>
          <w:tcPr>
            <w:tcW w:w="3029" w:type="dxa"/>
          </w:tcPr>
          <w:p w14:paraId="39806D5A" w14:textId="2A5192D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0EEFE0B4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238C060D" w14:textId="169D1B9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infraestrutura.</w:t>
            </w:r>
          </w:p>
        </w:tc>
      </w:tr>
      <w:tr w:rsidR="00EA3E86" w:rsidRPr="004C384A" w14:paraId="00011E0C" w14:textId="77777777" w:rsidTr="00415379">
        <w:trPr>
          <w:trHeight w:val="628"/>
        </w:trPr>
        <w:tc>
          <w:tcPr>
            <w:tcW w:w="3029" w:type="dxa"/>
          </w:tcPr>
          <w:p w14:paraId="60E4E920" w14:textId="1F7DC51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8D0697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E6B935C" w14:textId="1DDBDE7C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infraestrutura.</w:t>
            </w:r>
          </w:p>
        </w:tc>
      </w:tr>
      <w:tr w:rsidR="00EA3E86" w:rsidRPr="004C384A" w14:paraId="196CD618" w14:textId="77777777" w:rsidTr="00415379">
        <w:trPr>
          <w:trHeight w:val="628"/>
        </w:trPr>
        <w:tc>
          <w:tcPr>
            <w:tcW w:w="3029" w:type="dxa"/>
          </w:tcPr>
          <w:p w14:paraId="45EA5BF2" w14:textId="79FDFA71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AD6257C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468F432" w14:textId="1ADFE4F5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tipo de infraestrutura.</w:t>
            </w:r>
          </w:p>
        </w:tc>
      </w:tr>
    </w:tbl>
    <w:p w14:paraId="31728890" w14:textId="79A5C5E0" w:rsidR="00EA3E86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D6453C9" w14:textId="2A235B96" w:rsidR="00EA3E86" w:rsidRPr="006A4C56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20 a classe</w:t>
      </w:r>
      <w:r w:rsidRPr="00EA3E86">
        <w:rPr>
          <w:color w:val="000000" w:themeColor="text1"/>
          <w:szCs w:val="24"/>
        </w:rPr>
        <w:t xml:space="preserve"> Infraestrutura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3CEF4121" w14:textId="020B6DFD" w:rsidR="00EA3E86" w:rsidRDefault="00EA3E86" w:rsidP="00EA3E86">
      <w:pPr>
        <w:pStyle w:val="Legenda"/>
        <w:keepNext/>
        <w:jc w:val="left"/>
      </w:pPr>
      <w:r>
        <w:t xml:space="preserve">Quadro 20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120AD59" w14:textId="77777777" w:rsidTr="00415379">
        <w:trPr>
          <w:trHeight w:val="308"/>
        </w:trPr>
        <w:tc>
          <w:tcPr>
            <w:tcW w:w="3029" w:type="dxa"/>
          </w:tcPr>
          <w:p w14:paraId="41A2534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B6083F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0B23ED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6FF68AF" w14:textId="77777777" w:rsidTr="00415379">
        <w:trPr>
          <w:trHeight w:val="628"/>
        </w:trPr>
        <w:tc>
          <w:tcPr>
            <w:tcW w:w="3029" w:type="dxa"/>
          </w:tcPr>
          <w:p w14:paraId="7DA6E580" w14:textId="52F9F8B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06BF6C38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8A7589D" w14:textId="1A5F512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atual.</w:t>
            </w:r>
          </w:p>
        </w:tc>
      </w:tr>
      <w:tr w:rsidR="00EA3E86" w:rsidRPr="004C384A" w14:paraId="5CB820D6" w14:textId="77777777" w:rsidTr="00415379">
        <w:trPr>
          <w:trHeight w:val="628"/>
        </w:trPr>
        <w:tc>
          <w:tcPr>
            <w:tcW w:w="3029" w:type="dxa"/>
          </w:tcPr>
          <w:p w14:paraId="4F5FDFE9" w14:textId="327F27A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2C1DBB6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BABE68B" w14:textId="55B8862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atual.</w:t>
            </w:r>
          </w:p>
        </w:tc>
      </w:tr>
      <w:tr w:rsidR="00EA3E86" w:rsidRPr="004C384A" w14:paraId="382F6A7D" w14:textId="77777777" w:rsidTr="00415379">
        <w:trPr>
          <w:trHeight w:val="628"/>
        </w:trPr>
        <w:tc>
          <w:tcPr>
            <w:tcW w:w="3029" w:type="dxa"/>
          </w:tcPr>
          <w:p w14:paraId="1ED09061" w14:textId="35982DD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423F9C86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649EDE" w14:textId="22FF693A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atual.</w:t>
            </w:r>
          </w:p>
        </w:tc>
      </w:tr>
    </w:tbl>
    <w:p w14:paraId="5B2ACF46" w14:textId="772F9A85" w:rsidR="00315DA5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2D7E837" w14:textId="27EA88BE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B82022">
        <w:rPr>
          <w:color w:val="000000" w:themeColor="text1"/>
          <w:szCs w:val="24"/>
        </w:rPr>
        <w:t>1</w:t>
      </w:r>
      <w:r>
        <w:rPr>
          <w:color w:val="000000" w:themeColor="text1"/>
          <w:szCs w:val="24"/>
        </w:rPr>
        <w:t xml:space="preserve">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 w:rsidR="00B82022">
        <w:rPr>
          <w:color w:val="000000" w:themeColor="text1"/>
          <w:szCs w:val="24"/>
        </w:rPr>
        <w:t>Multirelacional</w:t>
      </w:r>
      <w:proofErr w:type="spellEnd"/>
      <w:r w:rsidR="00B82022">
        <w:rPr>
          <w:color w:val="000000" w:themeColor="text1"/>
          <w:szCs w:val="24"/>
        </w:rPr>
        <w:t xml:space="preserve"> Instalação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7FF4466A" w14:textId="56976323" w:rsidR="00EA3E86" w:rsidRDefault="00EA3E86" w:rsidP="00EA3E86">
      <w:pPr>
        <w:pStyle w:val="Legenda"/>
        <w:keepNext/>
        <w:jc w:val="left"/>
      </w:pPr>
      <w:r>
        <w:t>Quadro 2</w:t>
      </w:r>
      <w:r w:rsidR="00B82022">
        <w:t>1</w:t>
      </w:r>
      <w:r>
        <w:t xml:space="preserve">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 w:rsidR="00B82022" w:rsidRPr="00B82022">
        <w:rPr>
          <w:b w:val="0"/>
        </w:rPr>
        <w:t>MultirelacionalInstala</w:t>
      </w:r>
      <w:r w:rsidR="00B82022">
        <w:rPr>
          <w:b w:val="0"/>
        </w:rPr>
        <w:t>ca</w:t>
      </w:r>
      <w:r w:rsidR="00B82022" w:rsidRPr="00B82022">
        <w:rPr>
          <w:b w:val="0"/>
        </w:rPr>
        <w:t>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3ED3EF2" w14:textId="77777777" w:rsidTr="00415379">
        <w:trPr>
          <w:trHeight w:val="308"/>
        </w:trPr>
        <w:tc>
          <w:tcPr>
            <w:tcW w:w="3029" w:type="dxa"/>
          </w:tcPr>
          <w:p w14:paraId="593E58CD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7E199E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34D9D5D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0DA6AA30" w14:textId="77777777" w:rsidTr="00415379">
        <w:trPr>
          <w:trHeight w:val="628"/>
        </w:trPr>
        <w:tc>
          <w:tcPr>
            <w:tcW w:w="3029" w:type="dxa"/>
          </w:tcPr>
          <w:p w14:paraId="5F949956" w14:textId="7E0F13CE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="00B82022">
              <w:rPr>
                <w:color w:val="000000" w:themeColor="text1"/>
              </w:rPr>
              <w:t>Instalacao</w:t>
            </w:r>
            <w:proofErr w:type="spellEnd"/>
          </w:p>
        </w:tc>
        <w:tc>
          <w:tcPr>
            <w:tcW w:w="1658" w:type="dxa"/>
          </w:tcPr>
          <w:p w14:paraId="62CB66C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0321D9C" w14:textId="767A695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 xml:space="preserve">da </w:t>
            </w:r>
            <w:r w:rsidR="00B82022">
              <w:rPr>
                <w:color w:val="000000" w:themeColor="text1"/>
              </w:rPr>
              <w:t>instalação.</w:t>
            </w:r>
          </w:p>
        </w:tc>
      </w:tr>
      <w:tr w:rsidR="00EA3E86" w:rsidRPr="004C384A" w14:paraId="17A746EE" w14:textId="77777777" w:rsidTr="00415379">
        <w:trPr>
          <w:trHeight w:val="628"/>
        </w:trPr>
        <w:tc>
          <w:tcPr>
            <w:tcW w:w="3029" w:type="dxa"/>
          </w:tcPr>
          <w:p w14:paraId="4DDBB5F9" w14:textId="0F671CAD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dataInstalacao</w:t>
            </w:r>
            <w:proofErr w:type="spellEnd"/>
          </w:p>
        </w:tc>
        <w:tc>
          <w:tcPr>
            <w:tcW w:w="1658" w:type="dxa"/>
          </w:tcPr>
          <w:p w14:paraId="00E0F6B0" w14:textId="3DF1B2CB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5164809F" w14:textId="246BA871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Data em que a instalação foi feita.</w:t>
            </w:r>
          </w:p>
        </w:tc>
      </w:tr>
      <w:tr w:rsidR="00EA3E86" w:rsidRPr="004C384A" w14:paraId="5C61C93E" w14:textId="77777777" w:rsidTr="00415379">
        <w:trPr>
          <w:trHeight w:val="628"/>
        </w:trPr>
        <w:tc>
          <w:tcPr>
            <w:tcW w:w="3029" w:type="dxa"/>
          </w:tcPr>
          <w:p w14:paraId="0758DE5F" w14:textId="258CEFEC" w:rsidR="00EA3E86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situacaoInstalacao</w:t>
            </w:r>
            <w:proofErr w:type="spellEnd"/>
          </w:p>
        </w:tc>
        <w:tc>
          <w:tcPr>
            <w:tcW w:w="1658" w:type="dxa"/>
          </w:tcPr>
          <w:p w14:paraId="7757A80B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D69D69" w14:textId="71CB5A7B" w:rsidR="00EA3E86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Situação</w:t>
            </w:r>
            <w:r w:rsidR="00EA3E86">
              <w:rPr>
                <w:color w:val="000000" w:themeColor="text1"/>
              </w:rPr>
              <w:t xml:space="preserve"> da </w:t>
            </w:r>
            <w:r>
              <w:rPr>
                <w:color w:val="000000" w:themeColor="text1"/>
              </w:rPr>
              <w:t>instalação.</w:t>
            </w:r>
          </w:p>
        </w:tc>
      </w:tr>
    </w:tbl>
    <w:p w14:paraId="16E918EC" w14:textId="5B6AB36B" w:rsidR="00315DA5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39B247D" w14:textId="5CF6170F" w:rsidR="00B82022" w:rsidRPr="006A4C56" w:rsidRDefault="00B82022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22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Enum</w:t>
      </w:r>
      <w:proofErr w:type="spellEnd"/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definir o status de um registro.</w:t>
      </w:r>
    </w:p>
    <w:p w14:paraId="01D3B458" w14:textId="0F7199BC" w:rsidR="00B82022" w:rsidRDefault="00B82022" w:rsidP="00B82022">
      <w:pPr>
        <w:pStyle w:val="Legenda"/>
        <w:keepNext/>
        <w:jc w:val="left"/>
      </w:pPr>
      <w:r>
        <w:t xml:space="preserve">Quadro 22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EnumStatus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B82022" w:rsidRPr="004C384A" w14:paraId="67A936DB" w14:textId="77777777" w:rsidTr="00415379">
        <w:trPr>
          <w:trHeight w:val="308"/>
        </w:trPr>
        <w:tc>
          <w:tcPr>
            <w:tcW w:w="3029" w:type="dxa"/>
          </w:tcPr>
          <w:p w14:paraId="31BA3AC8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06DE7F2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7FEDD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B82022" w:rsidRPr="004C384A" w14:paraId="2A8D4C08" w14:textId="77777777" w:rsidTr="00415379">
        <w:trPr>
          <w:trHeight w:val="628"/>
        </w:trPr>
        <w:tc>
          <w:tcPr>
            <w:tcW w:w="3029" w:type="dxa"/>
          </w:tcPr>
          <w:p w14:paraId="61AA4FD7" w14:textId="62EA4D5C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status</w:t>
            </w:r>
          </w:p>
        </w:tc>
        <w:tc>
          <w:tcPr>
            <w:tcW w:w="1658" w:type="dxa"/>
          </w:tcPr>
          <w:p w14:paraId="5DC5D49A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97A0E8F" w14:textId="04AE6326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Status ou estado atual de um registro</w:t>
            </w:r>
            <w:r w:rsidR="00252480">
              <w:rPr>
                <w:color w:val="000000" w:themeColor="text1"/>
              </w:rPr>
              <w:t>.</w:t>
            </w:r>
          </w:p>
        </w:tc>
      </w:tr>
    </w:tbl>
    <w:p w14:paraId="1B6F2B2C" w14:textId="2B835DA2" w:rsidR="00EA3E86" w:rsidRPr="00FE3618" w:rsidRDefault="00B82022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4821329" w14:textId="63E2B6BA" w:rsidR="005D7B9F" w:rsidRPr="005D7B9F" w:rsidRDefault="0078596F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BD2E76">
        <w:rPr>
          <w:color w:val="000000" w:themeColor="text1"/>
          <w:szCs w:val="24"/>
        </w:rPr>
        <w:t>23</w:t>
      </w:r>
      <w:r>
        <w:rPr>
          <w:color w:val="000000" w:themeColor="text1"/>
          <w:szCs w:val="24"/>
        </w:rPr>
        <w:t xml:space="preserve"> a classe Processo tem</w:t>
      </w:r>
      <w:r w:rsidR="000C6BA2"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="000C6BA2"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0C6BA2" w:rsidRPr="000C6BA2">
        <w:rPr>
          <w:color w:val="000000" w:themeColor="text1"/>
          <w:szCs w:val="24"/>
        </w:rPr>
        <w:t xml:space="preserve"> conter as informações relacionadas ao processo de aprovação do documento de obras.</w:t>
      </w:r>
      <w:r w:rsidR="000C6BA2">
        <w:rPr>
          <w:color w:val="000000" w:themeColor="text1"/>
          <w:szCs w:val="24"/>
        </w:rPr>
        <w:t xml:space="preserve"> </w:t>
      </w:r>
    </w:p>
    <w:p w14:paraId="341492FB" w14:textId="00577DED" w:rsidR="00D933B4" w:rsidRDefault="00D933B4" w:rsidP="00D933B4">
      <w:pPr>
        <w:pStyle w:val="Legenda"/>
        <w:keepNext/>
        <w:jc w:val="left"/>
      </w:pPr>
      <w:r>
        <w:t xml:space="preserve">Quadro </w:t>
      </w:r>
      <w:r w:rsidR="00BD2E76">
        <w:t>23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FE3618">
        <w:rPr>
          <w:b w:val="0"/>
          <w:noProof/>
        </w:rPr>
        <w:t>Descrição da Classe Processo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0C6BA2" w:rsidRPr="004C384A" w14:paraId="2E2FB226" w14:textId="77777777" w:rsidTr="001744DB">
        <w:trPr>
          <w:trHeight w:val="308"/>
        </w:trPr>
        <w:tc>
          <w:tcPr>
            <w:tcW w:w="3029" w:type="dxa"/>
          </w:tcPr>
          <w:p w14:paraId="454C029A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00CB1C1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20BEA7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0C6BA2" w:rsidRPr="004C384A" w14:paraId="4E978F7E" w14:textId="77777777" w:rsidTr="001744DB">
        <w:trPr>
          <w:trHeight w:val="628"/>
        </w:trPr>
        <w:tc>
          <w:tcPr>
            <w:tcW w:w="3029" w:type="dxa"/>
          </w:tcPr>
          <w:p w14:paraId="76D2357E" w14:textId="389A13AE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Evento</w:t>
            </w:r>
            <w:proofErr w:type="spellEnd"/>
          </w:p>
        </w:tc>
        <w:tc>
          <w:tcPr>
            <w:tcW w:w="1658" w:type="dxa"/>
          </w:tcPr>
          <w:p w14:paraId="795B0CD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509A8A5" w14:textId="59823708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processo</w:t>
            </w:r>
          </w:p>
        </w:tc>
      </w:tr>
      <w:tr w:rsidR="000C6BA2" w:rsidRPr="004C384A" w14:paraId="27BDFC77" w14:textId="77777777" w:rsidTr="001744DB">
        <w:trPr>
          <w:trHeight w:val="628"/>
        </w:trPr>
        <w:tc>
          <w:tcPr>
            <w:tcW w:w="3029" w:type="dxa"/>
          </w:tcPr>
          <w:p w14:paraId="2768AE8A" w14:textId="577E362D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statusEvento</w:t>
            </w:r>
            <w:proofErr w:type="spellEnd"/>
          </w:p>
        </w:tc>
        <w:tc>
          <w:tcPr>
            <w:tcW w:w="1658" w:type="dxa"/>
          </w:tcPr>
          <w:p w14:paraId="75FCAED5" w14:textId="1A65AB94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79CC2540" w14:textId="11CE276F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Identificação do status do processo, indicando se está ativo ou desativado.</w:t>
            </w:r>
          </w:p>
        </w:tc>
      </w:tr>
      <w:tr w:rsidR="000C6BA2" w:rsidRPr="004C384A" w14:paraId="485DAB57" w14:textId="77777777" w:rsidTr="001744DB">
        <w:trPr>
          <w:trHeight w:val="628"/>
        </w:trPr>
        <w:tc>
          <w:tcPr>
            <w:tcW w:w="3029" w:type="dxa"/>
          </w:tcPr>
          <w:p w14:paraId="63F40663" w14:textId="54DA46E6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dataAprovacao</w:t>
            </w:r>
            <w:proofErr w:type="spellEnd"/>
          </w:p>
        </w:tc>
        <w:tc>
          <w:tcPr>
            <w:tcW w:w="1658" w:type="dxa"/>
          </w:tcPr>
          <w:p w14:paraId="23A5E4D9" w14:textId="58B91E24" w:rsidR="000C6BA2" w:rsidRDefault="000C6BA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2E492D5A" w14:textId="7AD2DC91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Data em que a aprovação foi realizada.</w:t>
            </w:r>
          </w:p>
        </w:tc>
      </w:tr>
      <w:tr w:rsidR="000C6BA2" w:rsidRPr="004C384A" w14:paraId="7CDD1269" w14:textId="77777777" w:rsidTr="001744DB">
        <w:trPr>
          <w:trHeight w:val="628"/>
        </w:trPr>
        <w:tc>
          <w:tcPr>
            <w:tcW w:w="3029" w:type="dxa"/>
          </w:tcPr>
          <w:p w14:paraId="00E19FE3" w14:textId="3B7D6E59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6ABF7013" w14:textId="15694F5E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D3B73FA" w14:textId="09FECB30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Estado atual do andamento do processo.</w:t>
            </w:r>
          </w:p>
        </w:tc>
      </w:tr>
      <w:tr w:rsidR="00252480" w:rsidRPr="004C384A" w14:paraId="08AB9302" w14:textId="77777777" w:rsidTr="001744DB">
        <w:trPr>
          <w:trHeight w:val="628"/>
        </w:trPr>
        <w:tc>
          <w:tcPr>
            <w:tcW w:w="3029" w:type="dxa"/>
          </w:tcPr>
          <w:p w14:paraId="33E03428" w14:textId="5B03D534" w:rsidR="00252480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</w:t>
            </w:r>
          </w:p>
        </w:tc>
        <w:tc>
          <w:tcPr>
            <w:tcW w:w="1658" w:type="dxa"/>
          </w:tcPr>
          <w:p w14:paraId="3B3DB268" w14:textId="65DF9CBE" w:rsidR="00252480" w:rsidRDefault="0025248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8F20B62" w14:textId="47618EC1" w:rsidR="00252480" w:rsidRPr="000C6BA2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 de identificação do processo.</w:t>
            </w:r>
          </w:p>
        </w:tc>
      </w:tr>
    </w:tbl>
    <w:p w14:paraId="3DD4BE1B" w14:textId="076DD02F" w:rsidR="00315DA5" w:rsidRPr="00FE3618" w:rsidRDefault="000C6BA2" w:rsidP="000C6BA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B416E05" w14:textId="34FE04DF" w:rsidR="00522EAA" w:rsidRDefault="0078596F" w:rsidP="00EA7528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24</w:t>
      </w:r>
      <w:r>
        <w:rPr>
          <w:color w:val="000000" w:themeColor="text1"/>
          <w:szCs w:val="24"/>
        </w:rPr>
        <w:t xml:space="preserve"> a classe Tipo Processo v</w:t>
      </w:r>
      <w:r w:rsidR="00EA7528" w:rsidRPr="00EA7528">
        <w:rPr>
          <w:color w:val="000000" w:themeColor="text1"/>
          <w:szCs w:val="24"/>
        </w:rPr>
        <w:t>isa definir qual tipo de processo será armazenado.</w:t>
      </w:r>
    </w:p>
    <w:p w14:paraId="3ED2EF18" w14:textId="1301F258" w:rsidR="00EA7528" w:rsidRDefault="00EA7528" w:rsidP="00EA7528">
      <w:pPr>
        <w:pStyle w:val="Legenda"/>
        <w:keepNext/>
        <w:jc w:val="left"/>
      </w:pPr>
      <w:r>
        <w:t xml:space="preserve">Quadro </w:t>
      </w:r>
      <w:r w:rsidR="00252480">
        <w:t>24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A7528">
        <w:rPr>
          <w:b w:val="0"/>
        </w:rPr>
        <w:t xml:space="preserve">Descrição da Classe </w:t>
      </w:r>
      <w:proofErr w:type="spellStart"/>
      <w:r w:rsidRPr="00EA7528">
        <w:rPr>
          <w:b w:val="0"/>
        </w:rPr>
        <w:t>TipoProcesso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7528" w:rsidRPr="004C384A" w14:paraId="3580A287" w14:textId="77777777" w:rsidTr="001744DB">
        <w:trPr>
          <w:trHeight w:val="308"/>
        </w:trPr>
        <w:tc>
          <w:tcPr>
            <w:tcW w:w="3029" w:type="dxa"/>
          </w:tcPr>
          <w:p w14:paraId="4D6AFE2D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CA5F425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593E338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7528" w:rsidRPr="004C384A" w14:paraId="4A3CA830" w14:textId="77777777" w:rsidTr="001744DB">
        <w:trPr>
          <w:trHeight w:val="628"/>
        </w:trPr>
        <w:tc>
          <w:tcPr>
            <w:tcW w:w="3029" w:type="dxa"/>
          </w:tcPr>
          <w:p w14:paraId="22E7DDF3" w14:textId="0FDEEEF1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idTipoProcesso</w:t>
            </w:r>
            <w:proofErr w:type="spellEnd"/>
          </w:p>
        </w:tc>
        <w:tc>
          <w:tcPr>
            <w:tcW w:w="1658" w:type="dxa"/>
          </w:tcPr>
          <w:p w14:paraId="343A8301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3C07B08" w14:textId="3E1B45BC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processo</w:t>
            </w:r>
          </w:p>
        </w:tc>
      </w:tr>
      <w:tr w:rsidR="00EA7528" w:rsidRPr="004C384A" w14:paraId="28D7DB53" w14:textId="77777777" w:rsidTr="001744DB">
        <w:trPr>
          <w:trHeight w:val="628"/>
        </w:trPr>
        <w:tc>
          <w:tcPr>
            <w:tcW w:w="3029" w:type="dxa"/>
          </w:tcPr>
          <w:p w14:paraId="140D21D1" w14:textId="0AA6C85F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56D70360" w14:textId="430A80A2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1A95969" w14:textId="1097AB38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EA7528" w:rsidRPr="004C384A" w14:paraId="6C56B64F" w14:textId="77777777" w:rsidTr="001744DB">
        <w:trPr>
          <w:trHeight w:val="628"/>
        </w:trPr>
        <w:tc>
          <w:tcPr>
            <w:tcW w:w="3029" w:type="dxa"/>
          </w:tcPr>
          <w:p w14:paraId="7C05D23F" w14:textId="0A683FFC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65FA597" w14:textId="08821E9F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E603825" w14:textId="53E55703" w:rsidR="00EA7528" w:rsidRPr="000C6BA2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o tipo de processo</w:t>
            </w:r>
          </w:p>
        </w:tc>
      </w:tr>
    </w:tbl>
    <w:p w14:paraId="01C01E08" w14:textId="1AD84244" w:rsidR="00EA7528" w:rsidRDefault="00EA7528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0231F4" w14:textId="77777777" w:rsidR="00315DA5" w:rsidRPr="00FE3618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970F054" w14:textId="6E7D5052" w:rsidR="00EA7528" w:rsidRDefault="0078596F" w:rsidP="006A5BB4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25</w:t>
      </w:r>
      <w:r>
        <w:rPr>
          <w:color w:val="000000" w:themeColor="text1"/>
          <w:szCs w:val="24"/>
        </w:rPr>
        <w:t xml:space="preserve"> a classe Etapa t</w:t>
      </w:r>
      <w:r w:rsidR="006A5BB4" w:rsidRPr="006A5BB4">
        <w:rPr>
          <w:color w:val="000000" w:themeColor="text1"/>
          <w:szCs w:val="24"/>
        </w:rPr>
        <w:t>em como objetivo armazenar em qual estágio o processo se encontra.</w:t>
      </w:r>
    </w:p>
    <w:p w14:paraId="7A457C14" w14:textId="761198F4" w:rsidR="006A5BB4" w:rsidRDefault="006A5BB4" w:rsidP="006A5BB4">
      <w:pPr>
        <w:pStyle w:val="Legenda"/>
        <w:keepNext/>
        <w:jc w:val="left"/>
      </w:pPr>
      <w:r>
        <w:t xml:space="preserve">Quadro </w:t>
      </w:r>
      <w:r w:rsidR="00252480">
        <w:t>25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6A5BB4">
        <w:rPr>
          <w:b w:val="0"/>
        </w:rPr>
        <w:t>Descrição da Classe Etapa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5BB4" w:rsidRPr="004C384A" w14:paraId="3281FED1" w14:textId="77777777" w:rsidTr="001744DB">
        <w:trPr>
          <w:trHeight w:val="308"/>
        </w:trPr>
        <w:tc>
          <w:tcPr>
            <w:tcW w:w="3029" w:type="dxa"/>
          </w:tcPr>
          <w:p w14:paraId="4747A2A9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2380E34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B85AE71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5BB4" w:rsidRPr="004C384A" w14:paraId="51E24B78" w14:textId="77777777" w:rsidTr="001744DB">
        <w:trPr>
          <w:trHeight w:val="628"/>
        </w:trPr>
        <w:tc>
          <w:tcPr>
            <w:tcW w:w="3029" w:type="dxa"/>
          </w:tcPr>
          <w:p w14:paraId="401962A1" w14:textId="62C8FD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idEtapa</w:t>
            </w:r>
            <w:proofErr w:type="spellEnd"/>
          </w:p>
        </w:tc>
        <w:tc>
          <w:tcPr>
            <w:tcW w:w="1658" w:type="dxa"/>
          </w:tcPr>
          <w:p w14:paraId="28E99800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247905DA" w14:textId="197EDF41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etapa</w:t>
            </w:r>
          </w:p>
        </w:tc>
      </w:tr>
      <w:tr w:rsidR="006A5BB4" w:rsidRPr="004C384A" w14:paraId="01C38C05" w14:textId="77777777" w:rsidTr="001744DB">
        <w:trPr>
          <w:trHeight w:val="628"/>
        </w:trPr>
        <w:tc>
          <w:tcPr>
            <w:tcW w:w="3029" w:type="dxa"/>
          </w:tcPr>
          <w:p w14:paraId="71761B2C" w14:textId="31A2811C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nomeEtapa</w:t>
            </w:r>
            <w:proofErr w:type="spellEnd"/>
          </w:p>
        </w:tc>
        <w:tc>
          <w:tcPr>
            <w:tcW w:w="1658" w:type="dxa"/>
          </w:tcPr>
          <w:p w14:paraId="5AFD6C5B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32C530" w14:textId="0FF0B8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etapa</w:t>
            </w:r>
          </w:p>
        </w:tc>
      </w:tr>
      <w:tr w:rsidR="006A5BB4" w:rsidRPr="004C384A" w14:paraId="7E635EE2" w14:textId="77777777" w:rsidTr="001744DB">
        <w:trPr>
          <w:trHeight w:val="628"/>
        </w:trPr>
        <w:tc>
          <w:tcPr>
            <w:tcW w:w="3029" w:type="dxa"/>
          </w:tcPr>
          <w:p w14:paraId="45DF5D87" w14:textId="2AE9D4E1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descricaoEtapa</w:t>
            </w:r>
            <w:proofErr w:type="spellEnd"/>
          </w:p>
        </w:tc>
        <w:tc>
          <w:tcPr>
            <w:tcW w:w="1658" w:type="dxa"/>
          </w:tcPr>
          <w:p w14:paraId="2513E95A" w14:textId="77777777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7EBDBFE" w14:textId="64F104EC" w:rsidR="006A5BB4" w:rsidRPr="000C6BA2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etapa do processo</w:t>
            </w:r>
          </w:p>
        </w:tc>
      </w:tr>
    </w:tbl>
    <w:p w14:paraId="20EFEF2A" w14:textId="61432F29" w:rsidR="0078596F" w:rsidRPr="00315DA5" w:rsidRDefault="006A5BB4" w:rsidP="00315DA5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44BCF5F" w14:textId="1DD46C66" w:rsidR="006A5BB4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26</w:t>
      </w:r>
      <w:r>
        <w:rPr>
          <w:color w:val="000000" w:themeColor="text1"/>
          <w:szCs w:val="24"/>
        </w:rPr>
        <w:t xml:space="preserve"> a classe Tipo Usuário t</w:t>
      </w:r>
      <w:r w:rsidR="005F682D" w:rsidRPr="005F682D">
        <w:rPr>
          <w:color w:val="000000" w:themeColor="text1"/>
          <w:szCs w:val="24"/>
        </w:rPr>
        <w:t>em como objetivo armazenar os tipos de documentos existentes no processo.</w:t>
      </w:r>
    </w:p>
    <w:p w14:paraId="535CFFB9" w14:textId="0A38C9F0" w:rsidR="00CA0CFD" w:rsidRDefault="00CA0CFD" w:rsidP="00CA0CFD">
      <w:pPr>
        <w:pStyle w:val="Legenda"/>
        <w:keepNext/>
        <w:jc w:val="left"/>
      </w:pPr>
      <w:r>
        <w:t xml:space="preserve">Quadro </w:t>
      </w:r>
      <w:r w:rsidR="00252480">
        <w:t>26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da Classe Tipo</w:t>
      </w:r>
      <w:r w:rsidR="00252480">
        <w:rPr>
          <w:b w:val="0"/>
          <w:bCs w:val="0"/>
          <w:noProof/>
        </w:rPr>
        <w:t>Documento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F682D" w:rsidRPr="004C384A" w14:paraId="63D6DCFE" w14:textId="77777777" w:rsidTr="001744DB">
        <w:trPr>
          <w:trHeight w:val="308"/>
        </w:trPr>
        <w:tc>
          <w:tcPr>
            <w:tcW w:w="3029" w:type="dxa"/>
          </w:tcPr>
          <w:p w14:paraId="584C5A1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4284F8A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980234C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F682D" w:rsidRPr="004C384A" w14:paraId="1464D318" w14:textId="77777777" w:rsidTr="001744DB">
        <w:trPr>
          <w:trHeight w:val="628"/>
        </w:trPr>
        <w:tc>
          <w:tcPr>
            <w:tcW w:w="3029" w:type="dxa"/>
          </w:tcPr>
          <w:p w14:paraId="44E8F9EE" w14:textId="040646B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38C8EA64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ED4CA62" w14:textId="5459EE21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5F682D" w:rsidRPr="004C384A" w14:paraId="35E19207" w14:textId="77777777" w:rsidTr="001744DB">
        <w:trPr>
          <w:trHeight w:val="628"/>
        </w:trPr>
        <w:tc>
          <w:tcPr>
            <w:tcW w:w="3029" w:type="dxa"/>
          </w:tcPr>
          <w:p w14:paraId="7B02E9C0" w14:textId="2F1CD96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39CE672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E574AE9" w14:textId="5B382589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5F682D" w:rsidRPr="004C384A" w14:paraId="03837233" w14:textId="77777777" w:rsidTr="001744DB">
        <w:trPr>
          <w:trHeight w:val="628"/>
        </w:trPr>
        <w:tc>
          <w:tcPr>
            <w:tcW w:w="3029" w:type="dxa"/>
          </w:tcPr>
          <w:p w14:paraId="29ABF807" w14:textId="316D5861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4556E415" w14:textId="77777777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78D4AB" w14:textId="0F37AF6F" w:rsidR="005F682D" w:rsidRPr="000C6BA2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37358433" w14:textId="2771FFF7" w:rsidR="00315DA5" w:rsidRDefault="005F682D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3D6CAE49" w14:textId="2DB75E51" w:rsidR="00315DA5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D3337B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classe Documento Processo</w:t>
      </w:r>
      <w:r w:rsidR="005F682D" w:rsidRPr="005F682D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é r</w:t>
      </w:r>
      <w:r w:rsidR="005F682D" w:rsidRPr="005F682D">
        <w:rPr>
          <w:color w:val="000000" w:themeColor="text1"/>
          <w:szCs w:val="24"/>
        </w:rPr>
        <w:t>esponsável pela representação do documento associado a todo o processo realizado.</w:t>
      </w:r>
    </w:p>
    <w:p w14:paraId="4A4C78CD" w14:textId="6CDEA9E6" w:rsidR="00CA0CFD" w:rsidRPr="00CA0CFD" w:rsidRDefault="00CA0CFD" w:rsidP="00CA0CFD">
      <w:pPr>
        <w:pStyle w:val="Legenda"/>
        <w:keepNext/>
        <w:jc w:val="left"/>
        <w:rPr>
          <w:b w:val="0"/>
          <w:bCs w:val="0"/>
        </w:rPr>
      </w:pPr>
      <w:r>
        <w:t xml:space="preserve">Quadro </w:t>
      </w:r>
      <w:r w:rsidR="00252480">
        <w:t>2</w:t>
      </w:r>
      <w:r w:rsidR="00D3337B">
        <w:t>7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</w:rPr>
        <w:t xml:space="preserve">Descrição da Classe </w:t>
      </w:r>
      <w:proofErr w:type="spellStart"/>
      <w:r w:rsidRPr="00CA0CFD">
        <w:rPr>
          <w:b w:val="0"/>
          <w:bCs w:val="0"/>
        </w:rPr>
        <w:t>DocumentoProcesso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942290" w:rsidRPr="004C384A" w14:paraId="6B07879A" w14:textId="77777777" w:rsidTr="001744DB">
        <w:trPr>
          <w:trHeight w:val="308"/>
        </w:trPr>
        <w:tc>
          <w:tcPr>
            <w:tcW w:w="3029" w:type="dxa"/>
          </w:tcPr>
          <w:p w14:paraId="5F4A51A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12C2E84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7016188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942290" w:rsidRPr="004C384A" w14:paraId="4F41B3AA" w14:textId="77777777" w:rsidTr="001744DB">
        <w:trPr>
          <w:trHeight w:val="628"/>
        </w:trPr>
        <w:tc>
          <w:tcPr>
            <w:tcW w:w="3029" w:type="dxa"/>
          </w:tcPr>
          <w:p w14:paraId="1AEA200D" w14:textId="53259892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idDocumentoProcesso</w:t>
            </w:r>
            <w:proofErr w:type="spellEnd"/>
          </w:p>
        </w:tc>
        <w:tc>
          <w:tcPr>
            <w:tcW w:w="1658" w:type="dxa"/>
          </w:tcPr>
          <w:p w14:paraId="22DC4500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74FE644" w14:textId="7196FCFE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documento do processo</w:t>
            </w:r>
          </w:p>
        </w:tc>
      </w:tr>
      <w:tr w:rsidR="00942290" w:rsidRPr="004C384A" w14:paraId="7ADEA107" w14:textId="77777777" w:rsidTr="001744DB">
        <w:trPr>
          <w:trHeight w:val="628"/>
        </w:trPr>
        <w:tc>
          <w:tcPr>
            <w:tcW w:w="3029" w:type="dxa"/>
          </w:tcPr>
          <w:p w14:paraId="26966F6E" w14:textId="7FAD3D73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proofErr w:type="spellEnd"/>
          </w:p>
        </w:tc>
        <w:tc>
          <w:tcPr>
            <w:tcW w:w="1658" w:type="dxa"/>
          </w:tcPr>
          <w:p w14:paraId="743D8D4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62A19B" w14:textId="30FCC33D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Informação sobre como foi o andamento do processo</w:t>
            </w:r>
          </w:p>
        </w:tc>
      </w:tr>
      <w:tr w:rsidR="00942290" w:rsidRPr="004C384A" w14:paraId="32F42D31" w14:textId="77777777" w:rsidTr="001744DB">
        <w:trPr>
          <w:trHeight w:val="628"/>
        </w:trPr>
        <w:tc>
          <w:tcPr>
            <w:tcW w:w="3029" w:type="dxa"/>
          </w:tcPr>
          <w:p w14:paraId="49D49522" w14:textId="6AC610FF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observacao</w:t>
            </w:r>
            <w:proofErr w:type="spellEnd"/>
          </w:p>
        </w:tc>
        <w:tc>
          <w:tcPr>
            <w:tcW w:w="1658" w:type="dxa"/>
          </w:tcPr>
          <w:p w14:paraId="7B6A2279" w14:textId="77777777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B97617" w14:textId="334D8CE6" w:rsidR="00942290" w:rsidRPr="000C6BA2" w:rsidRDefault="005C599D" w:rsidP="001744DB">
            <w:pPr>
              <w:ind w:firstLine="0"/>
              <w:rPr>
                <w:color w:val="000000" w:themeColor="text1"/>
              </w:rPr>
            </w:pPr>
            <w:r w:rsidRPr="005C599D">
              <w:rPr>
                <w:color w:val="000000" w:themeColor="text1"/>
              </w:rPr>
              <w:t>Observação sobre se houve alguma objeção durante o desenvolvimento do processo.</w:t>
            </w:r>
          </w:p>
        </w:tc>
      </w:tr>
      <w:tr w:rsidR="005C599D" w:rsidRPr="004C384A" w14:paraId="01CEB46C" w14:textId="77777777" w:rsidTr="001744DB">
        <w:trPr>
          <w:trHeight w:val="628"/>
        </w:trPr>
        <w:tc>
          <w:tcPr>
            <w:tcW w:w="3029" w:type="dxa"/>
          </w:tcPr>
          <w:p w14:paraId="2E811E0A" w14:textId="53FC7F50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</w:t>
            </w:r>
          </w:p>
        </w:tc>
        <w:tc>
          <w:tcPr>
            <w:tcW w:w="1658" w:type="dxa"/>
          </w:tcPr>
          <w:p w14:paraId="2A6A3582" w14:textId="20B17AD5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9387D4" w14:textId="7D9E1F5F" w:rsidR="005C599D" w:rsidRP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 do processo realizado</w:t>
            </w:r>
          </w:p>
        </w:tc>
      </w:tr>
      <w:tr w:rsidR="005C599D" w:rsidRPr="004C384A" w14:paraId="6BDAF555" w14:textId="77777777" w:rsidTr="001744DB">
        <w:trPr>
          <w:trHeight w:val="628"/>
        </w:trPr>
        <w:tc>
          <w:tcPr>
            <w:tcW w:w="3029" w:type="dxa"/>
          </w:tcPr>
          <w:p w14:paraId="2F22667E" w14:textId="1057FCD2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55C2CCE9" w14:textId="6D2BA886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3BD805" w14:textId="7C590485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Como está o andamento do documento do processo</w:t>
            </w:r>
          </w:p>
        </w:tc>
      </w:tr>
    </w:tbl>
    <w:p w14:paraId="6EE2D17D" w14:textId="0FE073A9" w:rsidR="005F682D" w:rsidRPr="00FE3618" w:rsidRDefault="00942290" w:rsidP="00D37DCE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541DA70" w14:textId="3CF12804" w:rsidR="004A653D" w:rsidRDefault="004A653D" w:rsidP="004A653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9727D0">
        <w:rPr>
          <w:color w:val="000000" w:themeColor="text1"/>
          <w:szCs w:val="24"/>
        </w:rPr>
        <w:t>8</w:t>
      </w:r>
      <w:r>
        <w:rPr>
          <w:color w:val="000000" w:themeColor="text1"/>
          <w:szCs w:val="24"/>
        </w:rPr>
        <w:t xml:space="preserve"> a classe </w:t>
      </w:r>
      <w:proofErr w:type="spellStart"/>
      <w:r w:rsidR="009727D0" w:rsidRPr="009727D0">
        <w:rPr>
          <w:color w:val="000000" w:themeColor="text1"/>
          <w:szCs w:val="24"/>
        </w:rPr>
        <w:t>Multirelacional</w:t>
      </w:r>
      <w:proofErr w:type="spellEnd"/>
      <w:r w:rsidR="009727D0" w:rsidRPr="009727D0">
        <w:rPr>
          <w:color w:val="000000" w:themeColor="text1"/>
          <w:szCs w:val="24"/>
        </w:rPr>
        <w:t xml:space="preserve"> Tipo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Documento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Etapa</w:t>
      </w:r>
      <w:r>
        <w:rPr>
          <w:color w:val="000000" w:themeColor="text1"/>
          <w:szCs w:val="24"/>
        </w:rPr>
        <w:t xml:space="preserve"> t</w:t>
      </w:r>
      <w:r w:rsidRPr="005F682D">
        <w:rPr>
          <w:color w:val="000000" w:themeColor="text1"/>
          <w:szCs w:val="24"/>
        </w:rPr>
        <w:t xml:space="preserve">em como objetivo </w:t>
      </w:r>
      <w:r w:rsidR="009727D0">
        <w:rPr>
          <w:color w:val="000000" w:themeColor="text1"/>
          <w:szCs w:val="24"/>
        </w:rPr>
        <w:t xml:space="preserve">representar os relacionamentos entre Etapa e </w:t>
      </w:r>
      <w:proofErr w:type="spellStart"/>
      <w:r w:rsidR="009727D0">
        <w:rPr>
          <w:color w:val="000000" w:themeColor="text1"/>
          <w:szCs w:val="24"/>
        </w:rPr>
        <w:t>TipoDocumento</w:t>
      </w:r>
      <w:proofErr w:type="spellEnd"/>
      <w:r w:rsidR="009727D0">
        <w:rPr>
          <w:color w:val="000000" w:themeColor="text1"/>
          <w:szCs w:val="24"/>
        </w:rPr>
        <w:t>.</w:t>
      </w:r>
    </w:p>
    <w:p w14:paraId="6A65D44D" w14:textId="3891A76B" w:rsidR="004A653D" w:rsidRDefault="004A653D" w:rsidP="004A653D">
      <w:pPr>
        <w:pStyle w:val="Legenda"/>
        <w:keepNext/>
        <w:jc w:val="left"/>
      </w:pPr>
      <w:r>
        <w:lastRenderedPageBreak/>
        <w:t>Quadro 2</w:t>
      </w:r>
      <w:r w:rsidR="009727D0">
        <w:t>8</w:t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CA0CFD">
        <w:rPr>
          <w:b w:val="0"/>
          <w:bCs w:val="0"/>
          <w:noProof/>
        </w:rPr>
        <w:t xml:space="preserve">Descrição da Classe </w:t>
      </w:r>
      <w:r w:rsidR="009727D0">
        <w:rPr>
          <w:b w:val="0"/>
          <w:bCs w:val="0"/>
          <w:noProof/>
        </w:rPr>
        <w:t>Multirelacional TipoDocumentoEtapa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A653D" w:rsidRPr="004C384A" w14:paraId="5E769BE1" w14:textId="77777777" w:rsidTr="004B4AA6">
        <w:trPr>
          <w:trHeight w:val="308"/>
        </w:trPr>
        <w:tc>
          <w:tcPr>
            <w:tcW w:w="3029" w:type="dxa"/>
          </w:tcPr>
          <w:p w14:paraId="5F8E711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695D832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D93E9A0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A653D" w:rsidRPr="004C384A" w14:paraId="402CCB81" w14:textId="77777777" w:rsidTr="004B4AA6">
        <w:trPr>
          <w:trHeight w:val="628"/>
        </w:trPr>
        <w:tc>
          <w:tcPr>
            <w:tcW w:w="3029" w:type="dxa"/>
          </w:tcPr>
          <w:p w14:paraId="0746F137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47A082B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3C3F8CD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4A653D" w:rsidRPr="004C384A" w14:paraId="6E3EDAE1" w14:textId="77777777" w:rsidTr="004B4AA6">
        <w:trPr>
          <w:trHeight w:val="628"/>
        </w:trPr>
        <w:tc>
          <w:tcPr>
            <w:tcW w:w="3029" w:type="dxa"/>
          </w:tcPr>
          <w:p w14:paraId="1187F799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283252FE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A6ACC5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4A653D" w:rsidRPr="004C384A" w14:paraId="0CCFACC9" w14:textId="77777777" w:rsidTr="004B4AA6">
        <w:trPr>
          <w:trHeight w:val="628"/>
        </w:trPr>
        <w:tc>
          <w:tcPr>
            <w:tcW w:w="3029" w:type="dxa"/>
          </w:tcPr>
          <w:p w14:paraId="7C5FD75B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3D5B460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8757329" w14:textId="77777777" w:rsidR="004A653D" w:rsidRPr="000C6BA2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76AF1771" w14:textId="444B444D" w:rsidR="009727D0" w:rsidRDefault="004A653D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16880861" w14:textId="77777777" w:rsidR="00721919" w:rsidRPr="00D37DCE" w:rsidRDefault="00721919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7EFB531" w14:textId="09612DCF" w:rsidR="00D37DCE" w:rsidRDefault="0098235B" w:rsidP="00FC17A9">
      <w:pPr>
        <w:pStyle w:val="Ttulo2"/>
        <w:numPr>
          <w:ilvl w:val="0"/>
          <w:numId w:val="0"/>
        </w:numPr>
        <w:rPr>
          <w:szCs w:val="24"/>
        </w:rPr>
      </w:pPr>
      <w:bookmarkStart w:id="52" w:name="_Toc182230638"/>
      <w:r>
        <w:rPr>
          <w:szCs w:val="24"/>
        </w:rPr>
        <w:t>3</w:t>
      </w:r>
      <w:r w:rsidR="000959C0" w:rsidRPr="000959C0">
        <w:rPr>
          <w:szCs w:val="24"/>
        </w:rPr>
        <w:t>.</w:t>
      </w:r>
      <w:r w:rsidR="00BC263E">
        <w:rPr>
          <w:szCs w:val="24"/>
        </w:rPr>
        <w:t>3</w:t>
      </w:r>
      <w:r w:rsidR="000959C0" w:rsidRPr="000959C0">
        <w:rPr>
          <w:szCs w:val="24"/>
        </w:rPr>
        <w:t xml:space="preserve"> Definição dos Atores</w:t>
      </w:r>
      <w:bookmarkEnd w:id="52"/>
    </w:p>
    <w:p w14:paraId="7B3F2174" w14:textId="77CE3701" w:rsidR="00026FD4" w:rsidRDefault="00026FD4" w:rsidP="00026FD4">
      <w:r>
        <w:t>O diagrama de atores é essencial para a modelagem de sistemas, especialmente quando se trata de diagramas de casos de uso. Guedes (2011) afirma que os atores são entidades externas que têm uma interação direta com o sistema. Eles podem ser humanos ou outros sistemas. A identificação adequada dos atores permite uma melhor compreensão dos requisitos e interações do sistema, ajudando no mapeamento dos requisitos funcionais e na criação de uma interface eficiente. A definição de como o sistema deve reagir a vários tipos de usuários ou sistemas externos depende desses atores.</w:t>
      </w:r>
    </w:p>
    <w:p w14:paraId="7FA580ED" w14:textId="2882854F" w:rsidR="008755E4" w:rsidRDefault="00026FD4" w:rsidP="00026FD4">
      <w:proofErr w:type="spellStart"/>
      <w:r>
        <w:t>Sommerville</w:t>
      </w:r>
      <w:proofErr w:type="spellEnd"/>
      <w:r>
        <w:t xml:space="preserve"> (2007) reforça essa ideia ao destacar que o diagrama de atores permite visualizar as interações entre os papéis externos e o sistema. Ele enfatiza que os atores não são apenas indivíduos; eles podem ser qualquer entidade externa que interage com o sistema. Isso facilita a comunicação entre a equipe de desenvolvimento e os interessados, garantindo que todas as interações relevantes sejam abordadas no processo de design e implementação do sistema. Considerando a implementação da classe Tipo </w:t>
      </w:r>
      <w:r w:rsidR="00B04EC0">
        <w:t>Usuário</w:t>
      </w:r>
      <w:r>
        <w:t>, podemos definir alguns do possível tipo de usuários (ou atores) que poderão ter acesso ao sistema como demonstrado na Figura 2.</w:t>
      </w:r>
    </w:p>
    <w:p w14:paraId="39D277B4" w14:textId="77777777" w:rsidR="00026FD4" w:rsidRPr="00CD3B52" w:rsidRDefault="00026FD4" w:rsidP="00026FD4"/>
    <w:p w14:paraId="36541E4D" w14:textId="61063001" w:rsidR="00D37DCE" w:rsidRDefault="00D37DCE" w:rsidP="00377CE6">
      <w:pPr>
        <w:pStyle w:val="Legenda"/>
        <w:keepNext/>
        <w:spacing w:line="240" w:lineRule="auto"/>
        <w:jc w:val="left"/>
      </w:pPr>
      <w:bookmarkStart w:id="53" w:name="_Toc183156031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5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377CE6" w:rsidRPr="00FD3E57">
        <w:t>–</w:t>
      </w:r>
      <w:r w:rsidR="00377CE6">
        <w:t xml:space="preserve"> </w:t>
      </w:r>
      <w:r w:rsidRPr="00D37DCE">
        <w:rPr>
          <w:b w:val="0"/>
          <w:bCs w:val="0"/>
          <w:noProof/>
        </w:rPr>
        <w:t>Diagrama de Atores</w:t>
      </w:r>
      <w:bookmarkEnd w:id="53"/>
    </w:p>
    <w:p w14:paraId="5E721C71" w14:textId="07F8DF34" w:rsidR="00D37DCE" w:rsidRDefault="006C0ECC" w:rsidP="00377CE6">
      <w:pPr>
        <w:pStyle w:val="Pargrafo"/>
        <w:spacing w:after="240"/>
        <w:ind w:firstLine="0"/>
        <w:jc w:val="center"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61A3C3F" wp14:editId="1226903D">
            <wp:extent cx="5760720" cy="2884170"/>
            <wp:effectExtent l="0" t="0" r="0" b="0"/>
            <wp:docPr id="177326538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F2CB" w14:textId="77777777" w:rsidR="00D37DCE" w:rsidRPr="00FC17A9" w:rsidRDefault="00D37DCE" w:rsidP="00377CE6">
      <w:pPr>
        <w:pStyle w:val="Pargrafo"/>
        <w:spacing w:before="0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797D0B3F" w14:textId="677E8207" w:rsidR="00D37DCE" w:rsidRDefault="00D37DCE" w:rsidP="00D37DCE">
      <w:pPr>
        <w:pStyle w:val="Legenda"/>
        <w:keepNext/>
        <w:jc w:val="left"/>
      </w:pPr>
    </w:p>
    <w:p w14:paraId="579EBFF9" w14:textId="0541D205" w:rsidR="00CA0CFD" w:rsidRDefault="00CA0CFD" w:rsidP="00FE3618">
      <w:pPr>
        <w:pStyle w:val="Legenda"/>
        <w:keepNext/>
        <w:jc w:val="left"/>
      </w:pPr>
      <w:r>
        <w:t xml:space="preserve">Quadro </w:t>
      </w:r>
      <w:r w:rsidR="000E0D04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dos Atores</w:t>
      </w:r>
    </w:p>
    <w:tbl>
      <w:tblPr>
        <w:tblStyle w:val="Tabelacomgrade"/>
        <w:tblW w:w="8642" w:type="dxa"/>
        <w:tblLook w:val="04A0" w:firstRow="1" w:lastRow="0" w:firstColumn="1" w:lastColumn="0" w:noHBand="0" w:noVBand="1"/>
      </w:tblPr>
      <w:tblGrid>
        <w:gridCol w:w="1658"/>
        <w:gridCol w:w="6984"/>
      </w:tblGrid>
      <w:tr w:rsidR="00CD3B52" w:rsidRPr="004C384A" w14:paraId="540CD45A" w14:textId="77777777" w:rsidTr="00CD3B52">
        <w:trPr>
          <w:trHeight w:val="308"/>
        </w:trPr>
        <w:tc>
          <w:tcPr>
            <w:tcW w:w="1658" w:type="dxa"/>
          </w:tcPr>
          <w:p w14:paraId="2D1998D5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6984" w:type="dxa"/>
          </w:tcPr>
          <w:p w14:paraId="4A08F0DB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D3B52" w:rsidRPr="004C384A" w14:paraId="2BCA624A" w14:textId="77777777" w:rsidTr="00CD3B52">
        <w:trPr>
          <w:trHeight w:val="628"/>
        </w:trPr>
        <w:tc>
          <w:tcPr>
            <w:tcW w:w="1658" w:type="dxa"/>
          </w:tcPr>
          <w:p w14:paraId="03263C3E" w14:textId="0D9B23C2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Sistema</w:t>
            </w:r>
          </w:p>
        </w:tc>
        <w:tc>
          <w:tcPr>
            <w:tcW w:w="6984" w:type="dxa"/>
          </w:tcPr>
          <w:p w14:paraId="6CE1C188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sistema é a interface visual hospedada na web onde ocorre a comunicação direta com usuário.</w:t>
            </w:r>
          </w:p>
        </w:tc>
      </w:tr>
      <w:tr w:rsidR="00CD3B52" w:rsidRPr="004C384A" w14:paraId="461C9CD3" w14:textId="77777777" w:rsidTr="00CD3B52">
        <w:trPr>
          <w:trHeight w:val="628"/>
        </w:trPr>
        <w:tc>
          <w:tcPr>
            <w:tcW w:w="1658" w:type="dxa"/>
          </w:tcPr>
          <w:p w14:paraId="69293EFB" w14:textId="3806B7AD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Pessoa</w:t>
            </w:r>
          </w:p>
        </w:tc>
        <w:tc>
          <w:tcPr>
            <w:tcW w:w="6984" w:type="dxa"/>
          </w:tcPr>
          <w:p w14:paraId="6E62246F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pessoa ter por objetivo generalizar (representar) todos os usuários que acessam o sistema.</w:t>
            </w:r>
          </w:p>
        </w:tc>
      </w:tr>
      <w:tr w:rsidR="00CD3B52" w:rsidRPr="004C384A" w14:paraId="46151459" w14:textId="77777777" w:rsidTr="00CD3B52">
        <w:trPr>
          <w:trHeight w:val="628"/>
        </w:trPr>
        <w:tc>
          <w:tcPr>
            <w:tcW w:w="1658" w:type="dxa"/>
          </w:tcPr>
          <w:p w14:paraId="2682A760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Administrador</w:t>
            </w:r>
          </w:p>
        </w:tc>
        <w:tc>
          <w:tcPr>
            <w:tcW w:w="6984" w:type="dxa"/>
          </w:tcPr>
          <w:p w14:paraId="7D5BCEAF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secretário geral tem acesso à todas as funcionalidades implementas no sistema que são voltadas ao usuário.</w:t>
            </w:r>
          </w:p>
        </w:tc>
      </w:tr>
      <w:tr w:rsidR="00CD3B52" w:rsidRPr="004C384A" w14:paraId="699292AB" w14:textId="77777777" w:rsidTr="00CD3B52">
        <w:trPr>
          <w:trHeight w:val="628"/>
        </w:trPr>
        <w:tc>
          <w:tcPr>
            <w:tcW w:w="1658" w:type="dxa"/>
          </w:tcPr>
          <w:p w14:paraId="58441673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Funcionário</w:t>
            </w:r>
          </w:p>
        </w:tc>
        <w:tc>
          <w:tcPr>
            <w:tcW w:w="6984" w:type="dxa"/>
          </w:tcPr>
          <w:p w14:paraId="471E1EDB" w14:textId="4FD96603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funcionário tem acesso à todas as funcionalidades implementas no sistema que são voltadas ao </w:t>
            </w:r>
            <w:r w:rsidRPr="00C518CF">
              <w:rPr>
                <w:color w:val="000000" w:themeColor="text1"/>
              </w:rPr>
              <w:t>usuário</w:t>
            </w:r>
            <w:r>
              <w:rPr>
                <w:color w:val="000000" w:themeColor="text1"/>
              </w:rPr>
              <w:t>, porém quando o mesmo efetua uma ação de impacto (cadastrar, alterar ou excluir), está ação é salva na auditoria de ações.</w:t>
            </w:r>
          </w:p>
        </w:tc>
      </w:tr>
      <w:tr w:rsidR="00CD3B52" w:rsidRPr="004C384A" w14:paraId="29EB5A3F" w14:textId="77777777" w:rsidTr="00CD3B52">
        <w:trPr>
          <w:trHeight w:val="628"/>
        </w:trPr>
        <w:tc>
          <w:tcPr>
            <w:tcW w:w="1658" w:type="dxa"/>
          </w:tcPr>
          <w:p w14:paraId="3B080C1A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Jurídico</w:t>
            </w:r>
          </w:p>
        </w:tc>
        <w:tc>
          <w:tcPr>
            <w:tcW w:w="6984" w:type="dxa"/>
          </w:tcPr>
          <w:p w14:paraId="3EC5160A" w14:textId="6A21B596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jurídico tem acesso à visualização de todos dados dentro do sistema, exceto senhas de outros usuários (dado sensível).</w:t>
            </w:r>
          </w:p>
        </w:tc>
      </w:tr>
      <w:tr w:rsidR="00CD3B52" w:rsidRPr="004C384A" w14:paraId="75CB8E56" w14:textId="77777777" w:rsidTr="00CD3B52">
        <w:trPr>
          <w:trHeight w:val="628"/>
        </w:trPr>
        <w:tc>
          <w:tcPr>
            <w:tcW w:w="1658" w:type="dxa"/>
          </w:tcPr>
          <w:p w14:paraId="22BDA8C8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Físico</w:t>
            </w:r>
          </w:p>
        </w:tc>
        <w:tc>
          <w:tcPr>
            <w:tcW w:w="6984" w:type="dxa"/>
          </w:tcPr>
          <w:p w14:paraId="6100C67D" w14:textId="7CFCD04F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físico tem acesso à visualização de todos dados dentro do sistema, exceto dados sensíveis de outros usuários (como senha, </w:t>
            </w:r>
            <w:proofErr w:type="spellStart"/>
            <w:r>
              <w:rPr>
                <w:color w:val="000000" w:themeColor="text1"/>
              </w:rPr>
              <w:t>cpf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cnpj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rg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ie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etc</w:t>
            </w:r>
            <w:proofErr w:type="spellEnd"/>
            <w:r>
              <w:rPr>
                <w:color w:val="000000" w:themeColor="text1"/>
              </w:rPr>
              <w:t>).</w:t>
            </w:r>
          </w:p>
        </w:tc>
      </w:tr>
    </w:tbl>
    <w:p w14:paraId="1D206CC9" w14:textId="77777777" w:rsidR="00D37DCE" w:rsidRPr="00FE3618" w:rsidRDefault="00D37DCE" w:rsidP="00CD3B52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Pr="00FE3618">
        <w:rPr>
          <w:color w:val="000000" w:themeColor="text1"/>
          <w:sz w:val="20"/>
          <w:szCs w:val="22"/>
        </w:rPr>
        <w:t>.</w:t>
      </w:r>
    </w:p>
    <w:p w14:paraId="16BEBD1E" w14:textId="77777777" w:rsidR="000959C0" w:rsidRDefault="000959C0" w:rsidP="000959C0"/>
    <w:p w14:paraId="3BC09D90" w14:textId="67697E58" w:rsidR="00D37DCE" w:rsidRPr="00D37DCE" w:rsidRDefault="006C04EC" w:rsidP="00D37DCE">
      <w:pPr>
        <w:pStyle w:val="Ttulo2"/>
        <w:numPr>
          <w:ilvl w:val="0"/>
          <w:numId w:val="0"/>
        </w:numPr>
        <w:rPr>
          <w:szCs w:val="24"/>
        </w:rPr>
      </w:pPr>
      <w:bookmarkStart w:id="54" w:name="_Toc253375267"/>
      <w:bookmarkStart w:id="55" w:name="_Toc311655770"/>
      <w:bookmarkStart w:id="56" w:name="_Toc311656242"/>
      <w:bookmarkStart w:id="57" w:name="_Toc311656324"/>
      <w:bookmarkStart w:id="58" w:name="_Toc311656591"/>
      <w:bookmarkStart w:id="59" w:name="_Toc311676941"/>
      <w:bookmarkStart w:id="60" w:name="_Toc311677309"/>
      <w:bookmarkStart w:id="61" w:name="_Toc356377170"/>
      <w:bookmarkStart w:id="62" w:name="_Toc182230639"/>
      <w:r>
        <w:rPr>
          <w:szCs w:val="24"/>
        </w:rPr>
        <w:lastRenderedPageBreak/>
        <w:t>3.</w:t>
      </w:r>
      <w:r w:rsidR="00BC263E">
        <w:rPr>
          <w:szCs w:val="24"/>
        </w:rPr>
        <w:t>4</w:t>
      </w:r>
      <w:r>
        <w:rPr>
          <w:szCs w:val="24"/>
        </w:rPr>
        <w:t xml:space="preserve"> </w:t>
      </w:r>
      <w:r w:rsidRPr="006C04EC">
        <w:rPr>
          <w:szCs w:val="24"/>
        </w:rPr>
        <w:t>Lista de Casos de Uso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7263E7C8" w14:textId="04F8A505" w:rsidR="00CB1EFA" w:rsidRDefault="00143FC2" w:rsidP="00044CE7">
      <w:pPr>
        <w:pStyle w:val="Pargrafo"/>
        <w:spacing w:before="0" w:line="360" w:lineRule="auto"/>
      </w:pPr>
      <w:r>
        <w:t xml:space="preserve">Neste subtópico, iremos abordar o que cada </w:t>
      </w:r>
      <w:r w:rsidR="00CD3B52">
        <w:t>ator</w:t>
      </w:r>
      <w:r>
        <w:t xml:space="preserve"> pode realizar dentro sistema. A fim de generalizar os dados de saída de cada ação</w:t>
      </w:r>
      <w:r w:rsidR="00CD3B52">
        <w:t>, predefinimos as possíveis mensagens que serão mostradas ao ator:</w:t>
      </w:r>
    </w:p>
    <w:p w14:paraId="023141C2" w14:textId="77777777" w:rsidR="00044CE7" w:rsidRDefault="00044CE7" w:rsidP="00044CE7">
      <w:pPr>
        <w:pStyle w:val="Pargrafo"/>
        <w:spacing w:before="0" w:line="360" w:lineRule="auto"/>
      </w:pPr>
    </w:p>
    <w:p w14:paraId="18B07E88" w14:textId="66FA0A52" w:rsidR="00044CE7" w:rsidRDefault="00044CE7" w:rsidP="00044CE7">
      <w:pPr>
        <w:pStyle w:val="Legenda"/>
        <w:keepNext/>
        <w:jc w:val="left"/>
      </w:pPr>
      <w:r>
        <w:t xml:space="preserve">Quadro </w:t>
      </w:r>
      <w:r w:rsidR="000D5A75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Mensagens de saída</w:t>
      </w:r>
    </w:p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8"/>
        <w:gridCol w:w="2835"/>
        <w:gridCol w:w="4394"/>
      </w:tblGrid>
      <w:tr w:rsidR="00CD3B52" w:rsidRPr="00770AFF" w14:paraId="28FD3855" w14:textId="77777777" w:rsidTr="00CD3B52">
        <w:trPr>
          <w:trHeight w:val="250"/>
          <w:tblHeader/>
          <w:jc w:val="center"/>
        </w:trPr>
        <w:tc>
          <w:tcPr>
            <w:tcW w:w="1838" w:type="dxa"/>
            <w:shd w:val="clear" w:color="auto" w:fill="auto"/>
            <w:noWrap/>
            <w:vAlign w:val="bottom"/>
          </w:tcPr>
          <w:p w14:paraId="7AE1D76D" w14:textId="7CB1B6DE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Identificação</w:t>
            </w:r>
          </w:p>
        </w:tc>
        <w:tc>
          <w:tcPr>
            <w:tcW w:w="2835" w:type="dxa"/>
            <w:shd w:val="clear" w:color="auto" w:fill="auto"/>
            <w:noWrap/>
            <w:vAlign w:val="bottom"/>
          </w:tcPr>
          <w:p w14:paraId="45125B12" w14:textId="284E1311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Mensagem</w:t>
            </w:r>
          </w:p>
        </w:tc>
        <w:tc>
          <w:tcPr>
            <w:tcW w:w="4394" w:type="dxa"/>
            <w:shd w:val="clear" w:color="auto" w:fill="auto"/>
            <w:noWrap/>
            <w:vAlign w:val="bottom"/>
          </w:tcPr>
          <w:p w14:paraId="6C3C9FB9" w14:textId="6E7A86E2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Descrição</w:t>
            </w:r>
          </w:p>
        </w:tc>
      </w:tr>
      <w:tr w:rsidR="00CD3B52" w:rsidRPr="00770AFF" w14:paraId="6DC3DEC4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566DB2A" w14:textId="065E8E02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5F29C46" w14:textId="20C78940" w:rsidR="00CD3B52" w:rsidRPr="00770AFF" w:rsidRDefault="00CD3B52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6761DDE1" w14:textId="7C940F4E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cadastra um novo registro no banco de dados.</w:t>
            </w:r>
          </w:p>
        </w:tc>
      </w:tr>
      <w:tr w:rsidR="00CD3B52" w:rsidRPr="00770AFF" w14:paraId="6A325423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E45EFE8" w14:textId="106A5B26" w:rsidR="00CD3B52" w:rsidRPr="00770AFF" w:rsidRDefault="00CD3B52" w:rsidP="001744DB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kern w:val="24"/>
              </w:rPr>
              <w:t>Msg02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C113D92" w14:textId="3F1BE044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Alterado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C73DCE9" w14:textId="6D4F912F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Está mensagem ocorre quando o ator altera um registro no banco de dados.</w:t>
            </w:r>
          </w:p>
        </w:tc>
      </w:tr>
      <w:tr w:rsidR="00CD3B52" w:rsidRPr="00770AFF" w14:paraId="7793E97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27D2A313" w14:textId="792FC2EE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6C6DA01" w14:textId="1F9455D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Excluído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5A64ADB" w14:textId="23E1973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exclui um registro no banco de dados.</w:t>
            </w:r>
          </w:p>
        </w:tc>
      </w:tr>
      <w:tr w:rsidR="00B16664" w:rsidRPr="00770AFF" w14:paraId="0F095AF8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72AE60D" w14:textId="0351956C" w:rsidR="00B16664" w:rsidRDefault="00B16664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Msg04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63C83638" w14:textId="73205C68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objetos.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2D4F6B6" w14:textId="6C5BD4EC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lista de uma classe.</w:t>
            </w:r>
          </w:p>
        </w:tc>
      </w:tr>
      <w:tr w:rsidR="00B16664" w:rsidRPr="00770AFF" w14:paraId="0C40418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7D025261" w14:textId="5FC2B950" w:rsidR="00B16664" w:rsidRDefault="00B16664" w:rsidP="00B1666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D1F5623" w14:textId="4C4C19C3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6386325" w14:textId="1A4E5B9D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dados de um registro.</w:t>
            </w:r>
          </w:p>
        </w:tc>
      </w:tr>
      <w:tr w:rsidR="00CD3B52" w:rsidRPr="00770AFF" w14:paraId="56696077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070BF4C" w14:textId="6E01AD81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</w:t>
            </w:r>
            <w:r w:rsidR="007A1156">
              <w:rPr>
                <w:color w:val="000000"/>
                <w:kern w:val="24"/>
              </w:rPr>
              <w:t>11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00676F4D" w14:textId="5EAF744D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Deseja realmente excluir?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B25824A" w14:textId="7E5904D1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exclusão de um registro para o sistema.</w:t>
            </w:r>
          </w:p>
        </w:tc>
      </w:tr>
      <w:tr w:rsidR="002513A6" w:rsidRPr="00770AFF" w14:paraId="4C86981D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9EE6C0E" w14:textId="1818511D" w:rsidR="002513A6" w:rsidRDefault="002513A6" w:rsidP="002513A6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Msg2</w:t>
            </w:r>
            <w:r w:rsidR="00905369">
              <w:rPr>
                <w:color w:val="000000"/>
                <w:kern w:val="24"/>
              </w:rPr>
              <w:t>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AB435AC" w14:textId="35040650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vazios!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5E7BC021" w14:textId="420265CB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estão vazios.</w:t>
            </w:r>
          </w:p>
        </w:tc>
      </w:tr>
      <w:tr w:rsidR="00905369" w:rsidRPr="00770AFF" w14:paraId="2B119236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0BF7883" w14:textId="367C9E11" w:rsidR="00905369" w:rsidRDefault="00905369" w:rsidP="00905369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Msg22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C7F1214" w14:textId="7D43899D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inválidos!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1E576F7" w14:textId="59043597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são inválidos.</w:t>
            </w:r>
          </w:p>
        </w:tc>
      </w:tr>
    </w:tbl>
    <w:p w14:paraId="2EA936C1" w14:textId="7BB632DF" w:rsidR="00CD3B52" w:rsidRPr="00FC17A9" w:rsidRDefault="00CB1EFA" w:rsidP="0072191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21956336" w14:textId="77777777" w:rsidR="00CB1EFA" w:rsidRDefault="00CB1EFA" w:rsidP="00D37DCE">
      <w:pPr>
        <w:pStyle w:val="Pargrafo"/>
        <w:spacing w:before="0" w:line="360" w:lineRule="auto"/>
      </w:pPr>
      <w:r>
        <w:t xml:space="preserve">O primeiro dígito da mensagem representa seu tipo: </w:t>
      </w:r>
    </w:p>
    <w:p w14:paraId="5349CF63" w14:textId="726CE05B" w:rsidR="00D37DCE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0 para ações bem-sucedidas;</w:t>
      </w:r>
    </w:p>
    <w:p w14:paraId="3F6203A4" w14:textId="1890559E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1 para ações de confirmação (espera um resultado externo);</w:t>
      </w:r>
    </w:p>
    <w:p w14:paraId="25310C94" w14:textId="41649AE4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 xml:space="preserve">2 para ações </w:t>
      </w:r>
      <w:r w:rsidR="00044CE7">
        <w:t>malsucedidas</w:t>
      </w:r>
      <w:r>
        <w:t>.</w:t>
      </w:r>
    </w:p>
    <w:p w14:paraId="7108FE88" w14:textId="224FE340" w:rsidR="00CB1EFA" w:rsidRDefault="00CB1EFA" w:rsidP="00CB1EFA">
      <w:pPr>
        <w:pStyle w:val="Pargrafo"/>
        <w:spacing w:before="0" w:line="360" w:lineRule="auto"/>
      </w:pPr>
      <w:r>
        <w:t>O segundo dígito é a identificação da mensagem dentro do seu tipo de mensagem.</w:t>
      </w:r>
    </w:p>
    <w:p w14:paraId="296459ED" w14:textId="44C7AE27" w:rsidR="00044CE7" w:rsidRPr="00044CE7" w:rsidRDefault="00044CE7" w:rsidP="001744DB">
      <w:pPr>
        <w:pStyle w:val="Pargrafo"/>
        <w:spacing w:before="0" w:line="360" w:lineRule="auto"/>
      </w:pPr>
      <w:r>
        <w:t>Após a predefinição das mensagens que podem ocorrer durante as ações efetuadas pelo ator, podemos visualizar quais ações cada ator pode efetuar dentro do sistema, bem como seus dados de entrada e saída:</w:t>
      </w:r>
      <w:bookmarkStart w:id="63" w:name="_Toc356377024"/>
    </w:p>
    <w:bookmarkEnd w:id="63"/>
    <w:p w14:paraId="3A380115" w14:textId="5F4E85CE" w:rsidR="006C04EC" w:rsidRPr="00681D0E" w:rsidRDefault="006C04EC" w:rsidP="006C04EC">
      <w:pPr>
        <w:pStyle w:val="Legenda"/>
        <w:jc w:val="both"/>
      </w:pPr>
    </w:p>
    <w:p w14:paraId="5266CFAE" w14:textId="12510F76" w:rsidR="00044CE7" w:rsidRDefault="00044CE7" w:rsidP="008755E4">
      <w:pPr>
        <w:pStyle w:val="Legenda"/>
        <w:keepNext/>
        <w:spacing w:after="240" w:line="240" w:lineRule="auto"/>
        <w:jc w:val="left"/>
      </w:pPr>
      <w:r>
        <w:t xml:space="preserve">Quadro </w:t>
      </w:r>
      <w:r w:rsidR="000D5A75">
        <w:t>30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Lista de Casos de Uso: Ações do Administrador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6C04EC" w:rsidRPr="00770AFF" w14:paraId="72DB7BF9" w14:textId="77777777" w:rsidTr="002427E2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18E57D3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1CCC0149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595A19D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09F5D5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CCDEBCA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2427E2" w:rsidRPr="00770AFF" w14:paraId="298BFAF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2FE642" w14:textId="276921CE" w:rsidR="002427E2" w:rsidRPr="00770AFF" w:rsidRDefault="00BE0DFB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DA153E8" w14:textId="143813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11CD4A1" w14:textId="640331A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A160D51" w14:textId="44365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099453" w14:textId="38CEC96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78A6F0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277BCA" w14:textId="77777777" w:rsidR="002427E2" w:rsidRPr="00770AFF" w:rsidRDefault="002427E2" w:rsidP="002427E2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C4FF13" w14:textId="33C8B79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Administrador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B7A5E22" w14:textId="32CCB6D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607A1D36" w14:textId="2D0E77D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7BF78CF" w14:textId="10FFF62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025679A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9628B6" w14:textId="3D08BB6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A48E2F" w14:textId="252A87F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7AEF6029" w14:textId="78E7775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C4902D9" w14:textId="17A23B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7FF25B6" w14:textId="4692D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A8DE4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85E0E5" w14:textId="68A42F2B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119A3F" w14:textId="12B81945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7572053" w14:textId="54E884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4800E41" w14:textId="2B9D0D9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FAFC86E" w14:textId="09B057E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2A0AEE6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EB603E" w14:textId="4017F87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D7E199" w14:textId="16B736C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F67177" w14:textId="4C59AE9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66BB5A1" w14:textId="14D17B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D239B56" w14:textId="4D2A11A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457742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690685" w14:textId="6F3849E0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2BBDA9" w14:textId="5AF3017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117CFB8" w14:textId="4423804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988871C" w14:textId="3A04952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5B3F8A9" w14:textId="61F4762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9E9AEC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0F4F95" w14:textId="39EC9D12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86D0469" w14:textId="2A24127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94EFE98" w14:textId="0FE6700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689EDE0" w14:textId="53E32E1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477905B" w14:textId="7A66B13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7B9AE04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E2D937" w14:textId="08AA44E9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3F369" w14:textId="00030EED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7B8DFA94" w14:textId="041909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0D2EE4A" w14:textId="6F9B4F22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70C3D5D" w14:textId="50A9FB3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1F116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A83DF9" w14:textId="35E1AA56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5E4524" w14:textId="5A6188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C8F2BBB" w14:textId="3757CC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B8D5A81" w14:textId="5C29D11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8D60232" w14:textId="2416BA8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85E78F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EB8313" w14:textId="14172E6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101D88" w14:textId="2EF41E9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E49DBFF" w14:textId="370C63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289AD90" w14:textId="074D1A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D444C2" w14:textId="16FFAA1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2BDF2EC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B53F8FF" w14:textId="5746333B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F8410E0" w14:textId="0557A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78882ABA" w14:textId="66778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1ADC1B1B" w14:textId="740329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908A644" w14:textId="692BDE6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4A496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138634" w14:textId="14C0DC0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104BEA" w14:textId="13D98EF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03D0D61" w14:textId="35B3647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136ECA6" w14:textId="45D7460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3216ECD" w14:textId="5301321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23434B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921FED0" w14:textId="5DE3587D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8392975" w14:textId="2D96365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3F85AAC" w14:textId="377576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9BB6B45" w14:textId="22D17D3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0F40C3" w14:textId="6FECBB6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2163D7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D6E29E" w14:textId="5D847DA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C0793A" w14:textId="2044F2E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7F777E4" w14:textId="3D484F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4BBF4D27" w14:textId="54999A4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FBD85" w14:textId="67DD7C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7CEAA9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407671" w14:textId="1A01346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60C84B8" w14:textId="225060E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94C857A" w14:textId="7FDA16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57A94BBF" w14:textId="090B56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14CBC198" w14:textId="370071C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D73EFC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72B8BE" w14:textId="4FE2A95F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2264E15" w14:textId="7D23350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628E353F" w14:textId="1D926E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DA5E1" w14:textId="5ACD813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F1631C" w14:textId="27190A5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B43CB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5830C49" w14:textId="1E3C110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F7B0EAE" w14:textId="5ED4372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EEF11F7" w14:textId="1C5EE0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0E1AA" w14:textId="4A85705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2DDB53" w14:textId="06ADECB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6348B3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958151" w14:textId="4014558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8ED877" w14:textId="7461EC2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F13377A" w14:textId="17A828A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F4432E3" w14:textId="467A475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611A24" w14:textId="6346699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F08B18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CE1A18" w14:textId="2BC091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CBE562" w14:textId="0AF732E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0A2BB234" w14:textId="04B527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96020F3" w14:textId="395761B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07DCDCA1" w14:textId="2DA031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45499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8E715D" w14:textId="19F9AEC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9FCBE9" w14:textId="18539D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75E7C4B" w14:textId="6BF69E5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3ED30A22" w14:textId="6B622E2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41389FBB" w14:textId="759204B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23D7A9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93C783" w14:textId="30FD4E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59A7C9" w14:textId="73A539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6869087" w14:textId="65DDCC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6361F7" w14:textId="495D701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B1E8D2" w14:textId="7DCCA5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16E47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948C1B" w14:textId="04327C0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CFC9D1" w14:textId="2561DE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A7E20E1" w14:textId="4D515B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03C03C4C" w14:textId="6D04E5C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0D5D9F3" w14:textId="2EF9977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18852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46A07D" w14:textId="273D43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487ADCC" w14:textId="43BD4CA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42326CA" w14:textId="0A80DA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393F401" w14:textId="6D5179C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0499AD" w14:textId="383411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6B413F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DC3000" w14:textId="7AC8927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2A4112" w14:textId="4ADFAC1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1F0F3DE9" w14:textId="5919AE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C6DC8D" w14:textId="09E73D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3607DCF3" w14:textId="409EF5A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B9FE11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6DF133" w14:textId="7BA824F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CAF38B" w14:textId="45D7C90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5EDCFF2" w14:textId="7B86832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F4F5673" w14:textId="26DB13B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1B443F5" w14:textId="2D42C6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0EAE7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F8B66C7" w14:textId="7C9EFF0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1F2D34F" w14:textId="2791F3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BA150A4" w14:textId="2EF962E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69FA6B3" w14:textId="53715B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5CB1C6F" w14:textId="75C178B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A84A15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79A12" w14:textId="7AABA8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EE56AA" w14:textId="0DC006C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D7FA575" w14:textId="7CE1D64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FB29FC" w14:textId="70116AB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67007" w14:textId="1A40D98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01B314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D2DAC78" w14:textId="266C56C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3E3DBB" w14:textId="732E6B6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1AD2E303" w14:textId="0C0D5D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275BA6C9" w14:textId="64378A8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21A2572" w14:textId="44E5C9D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CD5343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E3E205F" w14:textId="2549B1C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06CDA77" w14:textId="70AE305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B05EE1B" w14:textId="22AC5F3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8C6AB5" w14:textId="5EE2AC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E686FB" w14:textId="3E7C0C2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EEBBC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1AE9A" w14:textId="4770E72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D40476" w14:textId="4D967B9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4BC1DC0" w14:textId="58AEC5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FCE2465" w14:textId="71F111D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5701C6" w14:textId="37EA0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21E6EB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4AD7332" w14:textId="108305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91650" w14:textId="62E881C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9CA0A" w14:textId="6B8871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5D8A657" w14:textId="6A26487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3724719" w14:textId="2713463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42D11B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8A13DB" w14:textId="09981A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28AD4D" w14:textId="394CB47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538D2D4D" w14:textId="6772357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6A0FC401" w14:textId="3393D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9DF3CD1" w14:textId="297A1C4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8CC72B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0C7F34" w14:textId="7495FEB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78C7CF" w14:textId="1BBA747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5696027A" w14:textId="2A37E23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3E9D796" w14:textId="1733FA2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008A74" w14:textId="4C9B974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8FF108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65A7408" w14:textId="42FA605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72239AA" w14:textId="6411216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70AF1AC" w14:textId="6E0FC5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9E60ED5" w14:textId="7315D3C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9D3AF76" w14:textId="08073D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C14F4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F727D7" w14:textId="07549BC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AC06E3F" w14:textId="23DF6F0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73524C90" w14:textId="2BD9A79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7501CCF" w14:textId="506CB55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76E0BA4" w14:textId="29FBDC8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97D69F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A0AE8D9" w14:textId="0DE8133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F93C47D" w14:textId="447DE7A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2E5F2B0" w14:textId="35FB6F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1A9C0668" w14:textId="3BE22A3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EAE8DA8" w14:textId="68A12D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BC28EB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579714" w14:textId="15F0047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4BAC64" w14:textId="36CAFEA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212ECE" w14:textId="244D64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580D4A55" w14:textId="6A0AB9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0E9933F" w14:textId="0A64896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FA5D2A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EA9AA4" w14:textId="623BC6F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3F0C" w14:textId="1CB6E29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BEE956A" w14:textId="539972A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AE6C61E" w14:textId="2414A6B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4B5919" w14:textId="4DF7CA7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BB37AD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78EF77B" w14:textId="39A1020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2B9071E" w14:textId="3DD93A3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F52F725" w14:textId="2508F11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4CE019D6" w14:textId="3F9213A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C4C06F3" w14:textId="361E60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40E9F1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F7B2B91" w14:textId="3881EF9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34347BF" w14:textId="4C019F6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07243DB6" w14:textId="6DD78B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46021FF" w14:textId="123489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704F3ED" w14:textId="467021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7A197A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FA26F2" w14:textId="6BCECEC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B4F9D8" w14:textId="21FCB54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BE18479" w14:textId="0056A00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05A3E7DC" w14:textId="5045502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C02847D" w14:textId="56C78B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E9A39F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43152A" w14:textId="01A81CB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8FDB00" w14:textId="47C30E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6D17AAC" w14:textId="3B94BA7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D5BF313" w14:textId="45C39D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6B88EA87" w14:textId="403B23A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B23971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DADF152" w14:textId="50AECE5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0FD319" w14:textId="3BF425F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B2226BF" w14:textId="6A1719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353DDD" w14:textId="3494B07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92FDE8" w14:textId="37D319C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452557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F67C662" w14:textId="5FD462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32A1EC" w14:textId="6903295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07AD28B" w14:textId="433E264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2EC096B" w14:textId="7D658A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322F6E" w14:textId="3890C0E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254F8A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5A5B383" w14:textId="663762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E4770B" w14:textId="013F35E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7B79B4A" w14:textId="60725C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39CD4BDD" w14:textId="518698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13E42465" w14:textId="244567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371FD8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D30C56" w14:textId="06A6A0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B8CFC89" w14:textId="78FA37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2AC0DD94" w14:textId="0A5EACF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1327C" w14:textId="54D5B12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CFA8FF7" w14:textId="159D0CE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049A61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17F531" w14:textId="1DE8C7D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627C7" w14:textId="46554DF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D0C201" w14:textId="611D0E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2AF697F" w14:textId="2542E6B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6EEB68" w14:textId="4504A0A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F4C8E7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757867" w14:textId="587ACC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998DC29" w14:textId="04BBC07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842FB72" w14:textId="6A5C5A7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CB50321" w14:textId="1DB5EE5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745E41A" w14:textId="5D9423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4DB8905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7033179" w14:textId="5140511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8D9D31" w14:textId="6735E1A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D4170C" w14:textId="26F155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2A8514AE" w14:textId="6D0DCAB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31A6" w14:textId="171CF0C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5D79DF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C86F835" w14:textId="003E4C8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ECDA7A" w14:textId="26F761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39865044" w14:textId="656BCD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0C2014A" w14:textId="55A104B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DB863C0" w14:textId="4C4D44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9FFC2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BD2A3DB" w14:textId="301130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E4CDB8" w14:textId="6B6C94C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6B4D86B" w14:textId="0DA9351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2DF7322" w14:textId="15FB492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150DFA2" w14:textId="4B3A7C6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0053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CE1FA6" w14:textId="7E4602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A0F2E0" w14:textId="7478D1B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89277D5" w14:textId="4D5BEB01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0BF4FB" w14:textId="01816EA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C2096A" w14:textId="486D2EC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41BD2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05FE47" w14:textId="0D8ACBF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F8D312" w14:textId="257C06A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78C614F4" w14:textId="5A5351B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21ED66A" w14:textId="47A4083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414916D" w14:textId="5627BD8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C0223E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AB814" w14:textId="0D32445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54A5CA" w14:textId="0B5F778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4B691E02" w14:textId="4972B6D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AB114A9" w14:textId="5BF094A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6725A62" w14:textId="61C42C4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E9AD5A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289855" w14:textId="6240F76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568C3ED" w14:textId="1ACD919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F314D23" w14:textId="50DD3C62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1692317" w14:textId="7958081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973E812" w14:textId="667146C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446585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033CB7" w14:textId="660C79B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83CF22E" w14:textId="5C107C6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5237CF2" w14:textId="5262531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D7D0629" w14:textId="0D44678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20624038" w14:textId="07C99F0D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A5854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B8040E" w14:textId="1FD70B5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3807011" w14:textId="4F7790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615813FD" w14:textId="211B85BC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B03CC9F" w14:textId="2418A53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CD9EF8" w14:textId="349EDC7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7D340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9A32CFF" w14:textId="21F17FE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02383D" w14:textId="0D2164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64342A8A" w14:textId="37E63CF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50DAAE" w14:textId="6E3DC26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8E22A49" w14:textId="68EFFF91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10778D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4092AE" w14:textId="27F35FA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47FD44" w14:textId="768EBA3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4DCC14A9" w14:textId="16BE7886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9417415" w14:textId="1373560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F0F178E" w14:textId="7085302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763B77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B3397A" w14:textId="6E61B57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B0DCB5" w14:textId="4DCCF89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00FC800" w14:textId="242272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8785CF9" w14:textId="0B68A7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C93A668" w14:textId="3845CA6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97301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782990A" w14:textId="708682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35E6AE" w14:textId="43DBD79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6DF7715" w14:textId="588FF0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5E81A3F" w14:textId="56273E1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43D6E1" w14:textId="3FB467B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61ACCD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81D68C2" w14:textId="26CC5FF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4891FF" w14:textId="363EE4B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A15D454" w14:textId="250AEB7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27F7B8D" w14:textId="17A44F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FB38C51" w14:textId="0097CAE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5DBC61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30ACD8" w14:textId="0A8823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F63AD6A" w14:textId="0F44AD7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6E009844" w14:textId="2EF91E0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7DE63F6" w14:textId="18FF304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9ADA691" w14:textId="5B8BCE5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D32EC9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4C44A4" w14:textId="4687873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F215F4" w14:textId="5901BAD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D410B55" w14:textId="260304C3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35C7F9D" w14:textId="34149A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E988BAA" w14:textId="24742AE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964E7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AB7C87" w14:textId="11E4C12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D523CD" w14:textId="0EAE2C3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1CB6ABB" w14:textId="5CDA621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CA5A22" w14:textId="347E67C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087CC" w14:textId="49C0209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5A3C29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34DDFCA" w14:textId="4442ED7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8EFBB6" w14:textId="1B8F473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615B38DA" w14:textId="40F2D1F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A0E4D5" w14:textId="42B1DD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667E" w14:textId="0220695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2208DD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66C29DE" w14:textId="020904A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8EE06B" w14:textId="5BC67F6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A44609B" w14:textId="3E6EE6D9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3AFE57" w14:textId="1D87E7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E3C15E3" w14:textId="63DFFA6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B154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EE4BEB" w14:textId="5436506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355E8" w14:textId="6BC29B2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9636F75" w14:textId="3F9AEA0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B7D4F6" w14:textId="2547668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571CC25" w14:textId="00CC4CF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46230D1C" w14:textId="5282A51F" w:rsidR="00C47F89" w:rsidRPr="00FC17A9" w:rsidRDefault="00016320" w:rsidP="00BE1CDF">
      <w:pPr>
        <w:pStyle w:val="Pargrafo"/>
        <w:spacing w:before="0"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6EFE4F9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010B66C9" w14:textId="50C04CC8" w:rsidR="00BE0DFB" w:rsidRDefault="00BE0DFB" w:rsidP="00FE3618">
      <w:pPr>
        <w:pStyle w:val="Legenda"/>
        <w:keepNext/>
        <w:jc w:val="left"/>
      </w:pPr>
      <w:r>
        <w:t xml:space="preserve">Quadro </w:t>
      </w:r>
      <w:r w:rsidR="000D5A75">
        <w:t>31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Funcionário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3AF10DA5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601C13B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302CB85C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3EA95E57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0294FCE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8B821A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2EF50D1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A53F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A93DC71" w14:textId="6BBC274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157CC29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E4268F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C259A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5387E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040D8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87327B" w14:textId="01326C21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Funcionário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55A874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3A9D2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3AB10C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AF52BC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697B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0AB02FA" w14:textId="4CCB8A3D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B9DDC6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21E36D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C2B7A0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8E10FD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9DEF0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E6AE30" w14:textId="3F9B4F2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7B5437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FE96EB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949377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F2159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2A9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4F11C05" w14:textId="5AB498F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0CCDC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E3A082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35781F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CFE994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832B8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2A3C8D" w14:textId="4FA5493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B61CAE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1B11BE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7C0D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034708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4A2A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5332EA" w14:textId="7D23A16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8D52A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4CF351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C33F46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F8059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CDEC1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E64023" w14:textId="73916429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0375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075B45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5376C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707F6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F3D15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B1C9AC" w14:textId="744E5624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4929CA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78FC1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10BA6B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01AAF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9015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9BA5B3" w14:textId="796E196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7308B7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C61FF2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85A51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D0B94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A8E2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ECD89E" w14:textId="58965383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263F0CC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5BDAE16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706DAF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F9A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4C8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53A6A" w14:textId="3E6BC848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1FECB0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6C083B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289129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CBC0F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25B902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4F084" w14:textId="3F88C6BC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17BF07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AC3D58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351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549DB1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B585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6926AD" w14:textId="26F5CE4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FD743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3614D9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6EB20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59AB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67A5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C4501A7" w14:textId="5EF7F1A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2E5D6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4F82771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5B20B8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E681F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18015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F93A42" w14:textId="32F0463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733CB7E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B685FD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321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195CA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13FA7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7C104D" w14:textId="2C0E039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28A43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59A88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A44FC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85078D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7554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2369A8B" w14:textId="4901890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33D3B89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5E2B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3A7D2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8645E7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239B2A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A8811AE" w14:textId="3305FFC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11B05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54B279B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DF3AD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081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D8A229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75D4594" w14:textId="28F6DBC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04339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2DFECB5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2CB79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5BA72D9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83A250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9AB749C" w14:textId="1E7B8EF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1A529D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42D42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6D2A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045C06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8DC03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14ED0E" w14:textId="5169631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D706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711F7E3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039B0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37590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F3FC4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20F73E" w14:textId="63960E2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48B9F7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149FB7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40B5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86ACFC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3CC4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4EE372" w14:textId="505D353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5B78594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330653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14C443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A0AC2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B265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FD245F" w14:textId="6D37B15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C68F9E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5246C4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FDBA0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15DFEDF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9F9C88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E8E09BA" w14:textId="555D0C1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A181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850B3B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0C673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614FBD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7E4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D66903" w14:textId="026CAEC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B8756C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219F7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49FA5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A178BD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E0E886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949A35" w14:textId="65584E4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5ECD09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790A71D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20BE282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6C6FB1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5C23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DBE430C" w14:textId="6033188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171F0B1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CF8274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70786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9E51C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9C2D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910ADB" w14:textId="3252C45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5A589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460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6F541A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2A75F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8EE30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A8555D" w14:textId="2B50983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5DFB81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02A6F6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5A4EF8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80E8C7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F8D0F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74C5F5" w14:textId="23FAA49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FDB0D0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118F111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388F99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6EE65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2EF77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D8420E" w14:textId="7A439D1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06B0B4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3D6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C11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EAA4FF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87CFA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353186" w14:textId="16A3FAD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1B9B9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D1F51B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8E49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C1874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C9B6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77BA9B" w14:textId="15738AC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033EB3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6A1B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9E9DC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1E9A2E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3740D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BFE16F" w14:textId="09EAAC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F382A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8D3AA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7B40D9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84C70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B1B080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0FD068" w14:textId="629BA8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BB0A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669C750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B42AF5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058C68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77629D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30932B" w14:textId="07D6951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8AC5F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D888F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50C34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819B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8C487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829F4B" w14:textId="6D55889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C25C0D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5F639B3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B47A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730B53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9FEB1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E4EFE7" w14:textId="1FCABB3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BD4405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B5382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36FA6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2A7FF5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A474C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214E9D" w14:textId="50BF978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AD19FB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E94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5EA2B28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6BD1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FAC68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CA0004A" w14:textId="4429AF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137F46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2AA794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9FA67C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881D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437D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415A8F" w14:textId="39F9C0E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473C0BC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6D0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D0F14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DF4EE6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D56B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C7D468F" w14:textId="1DB905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D08B2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1A31E8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9D6BB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EF43EC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86AEE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45476F" w14:textId="58523B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1D2352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684F06F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ACB291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4A521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18656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1F7F558" w14:textId="65EDE9D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708BF6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73DC4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D7865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0CEA9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3BE79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1305E47" w14:textId="371C75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79D9C2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7BDC7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C5440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291577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48F30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A14757" w14:textId="316FC26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63A93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03E0B6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747A4F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CC23C6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D4B30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E46AEF" w14:textId="519867D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E71B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0419E4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06FD1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A3BE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2952F4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43EFDF" w14:textId="2E8CE6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955E42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F1E711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E5DED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F98BB7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2C44BF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A25D34" w14:textId="7D1DE549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2DE6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96F58C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FACB49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9129F0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5D211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CC6805" w14:textId="287D998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08BF65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B0549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AA01C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54A022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6BE625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691D65" w14:textId="207A1A6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3995A3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270ED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E70B7D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78D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340A75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25FCDE2" w14:textId="2CA6655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06A09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EF9836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53201B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B36302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AFBB5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B3FC6E" w14:textId="6374CE8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BE80EC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8AF9A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973E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66F35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E2434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3BBEFB" w14:textId="44861BE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0E1A61E7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52A8FA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CD6682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435FDA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913F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313F3E" w14:textId="62FA2A4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F54199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865CD2D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7D41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330CB6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64F8B8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A7F6C2" w14:textId="1F3A963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AB245F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4331E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829B5D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ABB62A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F8C66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E1156C" w14:textId="28EAD74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8FF913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72178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6FCC91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F37A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C47EB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3D97A8" w14:textId="3947C1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7EFE0D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890BB7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75BD7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77241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0A7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4A2BC3" w14:textId="552B03A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B7DC4D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2F610D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4F1485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5C3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53256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CF72CE" w14:textId="043ECE3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E74291E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95A4D65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858124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23C31D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4092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4D54DD" w14:textId="4EE044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6BD5C3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987206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FF26C9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C133A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121C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89C83B" w14:textId="61893E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1D3395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F4C1B3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5BC1D6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F29D95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E7D78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44168E" w14:textId="603BBCD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E222E7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5E304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86ED68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34CB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846321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DBD87C" w14:textId="3C58398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50CCB5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6E093B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090345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A2DC1E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F6C8B3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263BA9" w14:textId="4293F54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FCBAB7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37D013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A47BC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092A57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75C7A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9966F" w14:textId="39903DD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688CD35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94F1E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611B67C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14E287B9" w14:textId="77777777" w:rsidR="00BE0DFB" w:rsidRPr="00FC17A9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488637EB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7E5BEE94" w14:textId="119D51AE" w:rsidR="00BE0DFB" w:rsidRDefault="00BE0DFB" w:rsidP="00BE0DFB">
      <w:pPr>
        <w:pStyle w:val="Legenda"/>
        <w:keepNext/>
        <w:jc w:val="left"/>
      </w:pPr>
      <w:r>
        <w:t xml:space="preserve">Quadro </w:t>
      </w:r>
      <w:r w:rsidR="000D5A75">
        <w:t>32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</w:rPr>
        <w:t>Lista de Casos de Uso: Ações do Jurídico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1B37FC58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3CFE99D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0E600B9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5AA8FA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4B56D38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5CFE19F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17F1C8C5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91FC7E" w14:textId="21430D9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904A76" w14:textId="408973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6D855EC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9267F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BAC3171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7E1A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AFE5D7" w14:textId="35D1084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4112C64" w14:textId="4857A95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61E0D683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9245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B8C4D4B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093CF3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0BFFC34" w14:textId="57180A1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4363" w14:textId="0A34777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C950767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49DD79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8C249BD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1255B1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8279D4" w14:textId="6701AAA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88A0F8" w14:textId="768134F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594139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CC0B5B1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8070A5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22A8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236761" w14:textId="09BC325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41C3AA" w14:textId="02CE87B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3FC18EB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9549FC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E8255CE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DD508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B01986" w14:textId="289DC86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BD012CE" w14:textId="6140D44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86E3C9C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817E2FE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76C1E90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70976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68340C" w14:textId="1D756D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A18FE5" w14:textId="4BEC4E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331A0E5F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A6259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5FD960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E61F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6C371B" w14:textId="3F8C06D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08B02F7" w14:textId="7A70C8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FFD96D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E8FCF0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E05359A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1C0E1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F506134" w14:textId="6F90DDB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ADE22E" w14:textId="753B206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ECAD3D4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62D530B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D79D7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175779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F9AD491" w14:textId="0AE9F78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D9846F" w14:textId="5A6D7CA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0BA744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C0BE5D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F7C5FD7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FE5D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2790C49" w14:textId="7A9F849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D903BD" w14:textId="5DF2D4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87164D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3694B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55F375E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F8EB2B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618797" w14:textId="222F8CB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9BB174" w14:textId="2AEEAA9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5BF383E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175FA7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3BD486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4A6F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06AEB87" w14:textId="3B27EB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0DA53BC" w14:textId="6A8D7CC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2CB4E4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C85F04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6087E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DE5F0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DAFDEDF" w14:textId="265A8FB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05CADA" w14:textId="1A4E234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4161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B1044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A2C3B2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74E7CB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3AEFB9" w14:textId="0071B7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50B40BC" w14:textId="487932E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BBF2C7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188ABF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088F94D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96A64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1416B4" w14:textId="3A443A1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B7F27F" w14:textId="3ABEEC2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25DEDCB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C50AA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F3683C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B97BC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A60715" w14:textId="3D70DF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6AAB96" w14:textId="36D8678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C45761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D0B0C5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41A299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1A1B1395" w14:textId="5277A8F8" w:rsidR="00BE0DFB" w:rsidRPr="00FC17A9" w:rsidRDefault="00BE0DFB" w:rsidP="00BE0DFB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539A015E" w14:textId="77777777" w:rsidR="00721919" w:rsidRPr="00721919" w:rsidRDefault="00721919" w:rsidP="00BE0DF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353B3496" w14:textId="59C374ED" w:rsidR="00BE0DFB" w:rsidRDefault="00BE0DFB" w:rsidP="00FE3618">
      <w:pPr>
        <w:pStyle w:val="Legenda"/>
        <w:keepNext/>
        <w:jc w:val="left"/>
      </w:pPr>
      <w:r>
        <w:t xml:space="preserve">Quadro </w:t>
      </w:r>
      <w:r w:rsidR="000D5A75">
        <w:t>33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Físco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7D716EBF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BCAE9A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5272CA8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8D006CB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FA14F3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6A69F1E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74E33DB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B29B1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F36A15" w14:textId="65997E8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639AD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BFFE8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9359A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F172E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C4BF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FA09EB" w14:textId="28A139D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D5B4D7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2B6D66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B4CB6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D8F7A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D2FCA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634B8E3" w14:textId="74B4336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5FA5CB3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719C1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F7D6D5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7F610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A09E8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EF5081" w14:textId="7B2F04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EF0311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F9728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FD64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4859A4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5D8CEA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C606B" w14:textId="798E3D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38B9FA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E784E5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586136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378A90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7BC6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7E8F49" w14:textId="59130D6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14BA3B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D5305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ABAF8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4D9400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6FA329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74712C" w14:textId="38F814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926916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7A5164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3537C6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769F9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796179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9D2325" w14:textId="2F2A24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B5A012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6EB36A6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89C2C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31BF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D5D1E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E26788" w14:textId="3DA81AA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4AA935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EE4312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33E5AE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BEA1A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95602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9644E8" w14:textId="5A94151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1DE4D7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4F08F4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B1744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F94D62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BAA4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D04B3E" w14:textId="5EB88C9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8E3877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BD13A1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4AF9932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BBB253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BE858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B973702" w14:textId="5516E3E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32616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7449BF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20647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0E53B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90603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C8DE26" w14:textId="735447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AFF376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BFDAEA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22320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CD6979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2600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FD166C" w14:textId="014BB3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52272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7B47E4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25E0A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6B3F4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82661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893E304" w14:textId="520EC04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C78D5B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2AA947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50F20D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E4E498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D68688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97EF109" w14:textId="1EC1C5C5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15F1D8F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A1E18F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FB1426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08709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C66C81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E16AEF6" w14:textId="6E3071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742EB5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4AFF2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12B953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3ED341BE" w14:textId="77777777" w:rsidR="00BE0DFB" w:rsidRPr="00FC17A9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09EEE09E" w14:textId="77777777" w:rsidR="00C47F89" w:rsidRPr="00C47F89" w:rsidRDefault="00C47F89" w:rsidP="00C47F8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5B4BDF31" w14:textId="52DFCB92" w:rsidR="00B16664" w:rsidRDefault="00B16664" w:rsidP="00FE3618">
      <w:pPr>
        <w:pStyle w:val="Legenda"/>
        <w:keepNext/>
        <w:ind w:left="-426" w:firstLine="426"/>
        <w:jc w:val="left"/>
      </w:pPr>
      <w:r>
        <w:t xml:space="preserve">Quadro </w:t>
      </w:r>
      <w:r w:rsidR="000D5A75">
        <w:t>34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16664">
        <w:rPr>
          <w:b w:val="0"/>
          <w:bCs w:val="0"/>
          <w:noProof/>
        </w:rPr>
        <w:t>Lista de Casos de Uso: Ações do  Sistema</w:t>
      </w:r>
    </w:p>
    <w:tbl>
      <w:tblPr>
        <w:tblW w:w="984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3"/>
        <w:gridCol w:w="3169"/>
        <w:gridCol w:w="1728"/>
        <w:gridCol w:w="2540"/>
        <w:gridCol w:w="1852"/>
      </w:tblGrid>
      <w:tr w:rsidR="00B16664" w:rsidRPr="00770AFF" w14:paraId="37D863FD" w14:textId="77777777" w:rsidTr="00FE3618">
        <w:trPr>
          <w:trHeight w:val="253"/>
          <w:tblHeader/>
          <w:jc w:val="center"/>
        </w:trPr>
        <w:tc>
          <w:tcPr>
            <w:tcW w:w="553" w:type="dxa"/>
            <w:shd w:val="clear" w:color="auto" w:fill="auto"/>
            <w:noWrap/>
            <w:vAlign w:val="bottom"/>
          </w:tcPr>
          <w:p w14:paraId="15ECF76A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169" w:type="dxa"/>
            <w:shd w:val="clear" w:color="auto" w:fill="auto"/>
            <w:noWrap/>
            <w:vAlign w:val="bottom"/>
          </w:tcPr>
          <w:p w14:paraId="3EDC6943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1728" w:type="dxa"/>
            <w:shd w:val="clear" w:color="auto" w:fill="auto"/>
            <w:noWrap/>
            <w:vAlign w:val="bottom"/>
          </w:tcPr>
          <w:p w14:paraId="28BEFB52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540" w:type="dxa"/>
            <w:shd w:val="clear" w:color="auto" w:fill="auto"/>
            <w:noWrap/>
            <w:vAlign w:val="bottom"/>
          </w:tcPr>
          <w:p w14:paraId="41BC334F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852" w:type="dxa"/>
            <w:shd w:val="clear" w:color="auto" w:fill="auto"/>
            <w:noWrap/>
            <w:vAlign w:val="bottom"/>
          </w:tcPr>
          <w:p w14:paraId="6C093237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E92184" w:rsidRPr="00770AFF" w14:paraId="532908FB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380AC11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A55C2C4" w14:textId="5544C9BA" w:rsidR="00E92184" w:rsidRPr="00770AFF" w:rsidRDefault="00E92184" w:rsidP="00E92184">
            <w:pPr>
              <w:pStyle w:val="NormalWeb"/>
              <w:spacing w:before="0" w:beforeAutospacing="0" w:after="0" w:afterAutospacing="0"/>
              <w:ind w:left="709" w:hanging="709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estado</w:t>
            </w:r>
          </w:p>
        </w:tc>
        <w:tc>
          <w:tcPr>
            <w:tcW w:w="1728" w:type="dxa"/>
            <w:shd w:val="clear" w:color="auto" w:fill="auto"/>
            <w:noWrap/>
            <w:vAlign w:val="center"/>
          </w:tcPr>
          <w:p w14:paraId="471DDB0E" w14:textId="43AA59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</w:tcPr>
          <w:p w14:paraId="5F6979AE" w14:textId="6EE100F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Listar Estado</w:t>
            </w:r>
          </w:p>
        </w:tc>
        <w:tc>
          <w:tcPr>
            <w:tcW w:w="1852" w:type="dxa"/>
            <w:shd w:val="clear" w:color="auto" w:fill="auto"/>
            <w:noWrap/>
          </w:tcPr>
          <w:p w14:paraId="6C6E00FE" w14:textId="1B540D2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3E5F7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84A76F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BC41179" w14:textId="397F1464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Sistema lista cidade</w:t>
            </w:r>
          </w:p>
        </w:tc>
        <w:tc>
          <w:tcPr>
            <w:tcW w:w="1728" w:type="dxa"/>
            <w:shd w:val="clear" w:color="auto" w:fill="auto"/>
            <w:noWrap/>
          </w:tcPr>
          <w:p w14:paraId="7BDEF398" w14:textId="7942A12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540" w:type="dxa"/>
            <w:shd w:val="clear" w:color="auto" w:fill="auto"/>
            <w:noWrap/>
          </w:tcPr>
          <w:p w14:paraId="3334079B" w14:textId="72820D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852" w:type="dxa"/>
            <w:shd w:val="clear" w:color="auto" w:fill="auto"/>
            <w:noWrap/>
          </w:tcPr>
          <w:p w14:paraId="6E1482AC" w14:textId="758BD94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D45CC8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859616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27FABA09" w14:textId="77D51CE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bairro</w:t>
            </w:r>
          </w:p>
        </w:tc>
        <w:tc>
          <w:tcPr>
            <w:tcW w:w="1728" w:type="dxa"/>
            <w:shd w:val="clear" w:color="auto" w:fill="auto"/>
            <w:noWrap/>
          </w:tcPr>
          <w:p w14:paraId="58BFAA48" w14:textId="0C2D0CB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F48324" w14:textId="4E75D6A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852" w:type="dxa"/>
            <w:shd w:val="clear" w:color="auto" w:fill="auto"/>
            <w:noWrap/>
          </w:tcPr>
          <w:p w14:paraId="7E57E6FF" w14:textId="01D6769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56AC6F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9C5509B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1B22F2A" w14:textId="75AFDAA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1BC82478" w14:textId="374CAC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82BCAA3" w14:textId="7053DAE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 w:rsidR="002427E2">
              <w:rPr>
                <w:color w:val="000000"/>
                <w:kern w:val="24"/>
              </w:rPr>
              <w:t>Tipo</w:t>
            </w:r>
            <w:r>
              <w:rPr>
                <w:color w:val="000000"/>
                <w:kern w:val="24"/>
              </w:rPr>
              <w:t>Logradouro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309AE25" w14:textId="0224C3E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39CCFB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C5FBF9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0458668" w14:textId="52472B4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0641FE27" w14:textId="138A5D6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CBFE4C1" w14:textId="76DC3A5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 w:rsidR="002427E2">
              <w:rPr>
                <w:color w:val="000000"/>
                <w:kern w:val="24"/>
              </w:rPr>
              <w:t>Logradouro</w:t>
            </w:r>
          </w:p>
        </w:tc>
        <w:tc>
          <w:tcPr>
            <w:tcW w:w="1852" w:type="dxa"/>
            <w:shd w:val="clear" w:color="auto" w:fill="auto"/>
            <w:noWrap/>
          </w:tcPr>
          <w:p w14:paraId="58B78602" w14:textId="31F523A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44E2C1D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581D916" w14:textId="5ABBF01E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1720266" w14:textId="312302E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munícipe</w:t>
            </w:r>
          </w:p>
        </w:tc>
        <w:tc>
          <w:tcPr>
            <w:tcW w:w="1728" w:type="dxa"/>
            <w:shd w:val="clear" w:color="auto" w:fill="auto"/>
            <w:noWrap/>
          </w:tcPr>
          <w:p w14:paraId="4DD2E1FD" w14:textId="77EC7E8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E348612" w14:textId="6DD4111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30082E3E" w14:textId="716FAAA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E3578D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A33FDBF" w14:textId="6541EF1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79A66A5" w14:textId="45E22DA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engenheiro</w:t>
            </w:r>
          </w:p>
        </w:tc>
        <w:tc>
          <w:tcPr>
            <w:tcW w:w="1728" w:type="dxa"/>
            <w:shd w:val="clear" w:color="auto" w:fill="auto"/>
            <w:noWrap/>
          </w:tcPr>
          <w:p w14:paraId="0960B51E" w14:textId="46BF161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E10E5F6" w14:textId="35E3166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852" w:type="dxa"/>
            <w:shd w:val="clear" w:color="auto" w:fill="auto"/>
            <w:noWrap/>
          </w:tcPr>
          <w:p w14:paraId="4952F2B2" w14:textId="019E68B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77825FE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468E82E" w14:textId="5095484B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7A00906" w14:textId="0BD2E7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fiscal</w:t>
            </w:r>
          </w:p>
        </w:tc>
        <w:tc>
          <w:tcPr>
            <w:tcW w:w="1728" w:type="dxa"/>
            <w:shd w:val="clear" w:color="auto" w:fill="auto"/>
            <w:noWrap/>
          </w:tcPr>
          <w:p w14:paraId="1186FCA1" w14:textId="2BBEBBA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029670FA" w14:textId="5DC780F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852" w:type="dxa"/>
            <w:shd w:val="clear" w:color="auto" w:fill="auto"/>
            <w:noWrap/>
          </w:tcPr>
          <w:p w14:paraId="6078DB0B" w14:textId="6401587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5C2D75A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7564874" w14:textId="201DAEB4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4267969" w14:textId="517BD97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130C80F2" w14:textId="4F32E7D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1BB888C" w14:textId="7C19623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2724B62" w14:textId="40560E6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B574FD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ECC6F23" w14:textId="6EFEC06A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3D06A94" w14:textId="6BBA22A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2D9599F1" w14:textId="6EF3FC1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F3F74C9" w14:textId="7CEB7AC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7032BD" w14:textId="7F88295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E528ED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C68F31" w14:textId="276A0160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0703486" w14:textId="231C2A17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auditoria</w:t>
            </w:r>
          </w:p>
        </w:tc>
        <w:tc>
          <w:tcPr>
            <w:tcW w:w="1728" w:type="dxa"/>
            <w:shd w:val="clear" w:color="auto" w:fill="auto"/>
            <w:noWrap/>
          </w:tcPr>
          <w:p w14:paraId="4B9BDDD5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59A1676" w14:textId="100D3AD2" w:rsidR="00E92184" w:rsidRPr="00B5687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</w:t>
            </w:r>
            <w:r w:rsidR="00C47F89">
              <w:rPr>
                <w:color w:val="000000"/>
                <w:kern w:val="24"/>
              </w:rPr>
              <w:t>r</w:t>
            </w:r>
            <w:r>
              <w:rPr>
                <w:color w:val="000000"/>
                <w:kern w:val="24"/>
              </w:rPr>
              <w:t xml:space="preserve"> Auditoria</w:t>
            </w:r>
          </w:p>
        </w:tc>
        <w:tc>
          <w:tcPr>
            <w:tcW w:w="1852" w:type="dxa"/>
            <w:shd w:val="clear" w:color="auto" w:fill="auto"/>
            <w:noWrap/>
          </w:tcPr>
          <w:p w14:paraId="735C7DC9" w14:textId="0034F3B2" w:rsidR="00E92184" w:rsidRPr="003375BB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234F6C2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F9E69A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B49271A" w14:textId="1A86332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imóvel</w:t>
            </w:r>
          </w:p>
        </w:tc>
        <w:tc>
          <w:tcPr>
            <w:tcW w:w="1728" w:type="dxa"/>
            <w:shd w:val="clear" w:color="auto" w:fill="auto"/>
            <w:noWrap/>
          </w:tcPr>
          <w:p w14:paraId="706E0A0D" w14:textId="211ADCE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8848D6F" w14:textId="51A721A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32A6C7" w14:textId="3ACF618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73F65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EB61D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5156E7D" w14:textId="3B7CB8C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023C9525" w14:textId="1E99DFD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93256D9" w14:textId="37F47E4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B3ABBB1" w14:textId="68AB8A0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7B543118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62A42F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5E575B56" w14:textId="657EFD3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5857E422" w14:textId="102D04F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ED7C9CA" w14:textId="0700AA6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852" w:type="dxa"/>
            <w:shd w:val="clear" w:color="auto" w:fill="auto"/>
            <w:noWrap/>
          </w:tcPr>
          <w:p w14:paraId="77651143" w14:textId="648B0A7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972F1D0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7EC6C5D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406155B" w14:textId="5FB655D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etapa</w:t>
            </w:r>
          </w:p>
        </w:tc>
        <w:tc>
          <w:tcPr>
            <w:tcW w:w="1728" w:type="dxa"/>
            <w:shd w:val="clear" w:color="auto" w:fill="auto"/>
            <w:noWrap/>
          </w:tcPr>
          <w:p w14:paraId="286E41A4" w14:textId="2A25152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8D8F48A" w14:textId="0DD7902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852" w:type="dxa"/>
            <w:shd w:val="clear" w:color="auto" w:fill="auto"/>
            <w:noWrap/>
          </w:tcPr>
          <w:p w14:paraId="262A224F" w14:textId="2E97395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9917CC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9B38C7C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821354E" w14:textId="6831309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documento</w:t>
            </w:r>
          </w:p>
        </w:tc>
        <w:tc>
          <w:tcPr>
            <w:tcW w:w="1728" w:type="dxa"/>
            <w:shd w:val="clear" w:color="auto" w:fill="auto"/>
            <w:noWrap/>
          </w:tcPr>
          <w:p w14:paraId="3D06DD62" w14:textId="6BA88E2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67CF98" w14:textId="3D7B774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6893CFA3" w14:textId="0290EC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E64595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D6BB81A" w14:textId="77777777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18829BEF" w14:textId="44EECC8A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documento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65A4D52C" w14:textId="7B88C50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7F92DF68" w14:textId="6EC33A7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091A499" w14:textId="0B710A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</w:tbl>
    <w:p w14:paraId="40F056FC" w14:textId="1A462AF0" w:rsidR="00B16664" w:rsidRPr="00FC17A9" w:rsidRDefault="00B16664" w:rsidP="00FE3618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4D1FA25" w14:textId="77777777" w:rsidR="006C04EC" w:rsidRDefault="006C04EC" w:rsidP="000959C0"/>
    <w:p w14:paraId="7676236C" w14:textId="30146962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64" w:name="_Toc182230640"/>
      <w:r w:rsidRPr="000959C0">
        <w:rPr>
          <w:szCs w:val="24"/>
        </w:rPr>
        <w:t>3.</w:t>
      </w:r>
      <w:r w:rsidR="006C04EC">
        <w:rPr>
          <w:szCs w:val="24"/>
        </w:rPr>
        <w:t>4</w:t>
      </w:r>
      <w:r w:rsidRPr="000959C0">
        <w:rPr>
          <w:szCs w:val="24"/>
        </w:rPr>
        <w:t xml:space="preserve">. Diagrama de </w:t>
      </w:r>
      <w:r w:rsidR="00B93752">
        <w:rPr>
          <w:szCs w:val="24"/>
        </w:rPr>
        <w:t>Casos de Uso</w:t>
      </w:r>
      <w:bookmarkEnd w:id="64"/>
    </w:p>
    <w:p w14:paraId="2D39D91A" w14:textId="6E99FCB6" w:rsidR="00732FB4" w:rsidRPr="00B94371" w:rsidRDefault="00C14997" w:rsidP="00B94371">
      <w:pPr>
        <w:pStyle w:val="Pargrafo"/>
        <w:spacing w:before="0" w:line="360" w:lineRule="auto"/>
      </w:pPr>
      <w:r>
        <w:t>O Diagrama de Casos de Uso é uma ferramenta essencial dentro da Engenharia de Software, usada para representar visualmente as interações entre os atores externos e o sistema. Ele fornece uma visão clara das funcionalidades que o sistema deve oferecer, facilitando o entendimento tanto por desenvolvedores quanto por usuários. Segundo Pressman (2016), "o diagrama de casos de uso descreve o comportamento de um sistema do ponto de vista de um usuário externo", sendo uma ferramenta fundamental para a análise de requisitos e comunicação entre equipes.</w:t>
      </w:r>
    </w:p>
    <w:p w14:paraId="1F4A7F75" w14:textId="77777777" w:rsidR="0098235B" w:rsidRDefault="0098235B" w:rsidP="000959C0"/>
    <w:p w14:paraId="4B37AC91" w14:textId="4F6C1FAF" w:rsidR="004C4A71" w:rsidRDefault="004C4A71" w:rsidP="004C4A71">
      <w:pPr>
        <w:pStyle w:val="Legenda"/>
        <w:keepNext/>
        <w:jc w:val="both"/>
      </w:pPr>
      <w:bookmarkStart w:id="65" w:name="_Toc183156032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6</w:t>
      </w:r>
      <w:r w:rsidR="00610352">
        <w:rPr>
          <w:noProof/>
        </w:rPr>
        <w:fldChar w:fldCharType="end"/>
      </w:r>
      <w:r w:rsidRPr="004C4A71">
        <w:rPr>
          <w:b w:val="0"/>
          <w:bCs w:val="0"/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4C4A71">
        <w:rPr>
          <w:b w:val="0"/>
          <w:bCs w:val="0"/>
          <w:noProof/>
        </w:rPr>
        <w:t>Diagrama de Caso de Uso Geral: Visão do Administrador</w:t>
      </w:r>
      <w:bookmarkEnd w:id="65"/>
    </w:p>
    <w:p w14:paraId="45DCE196" w14:textId="5E095270" w:rsidR="00B623C1" w:rsidRDefault="004C4A71" w:rsidP="004C4A71">
      <w:pPr>
        <w:ind w:firstLine="0"/>
        <w:jc w:val="center"/>
      </w:pPr>
      <w:r>
        <w:rPr>
          <w:noProof/>
        </w:rPr>
        <w:drawing>
          <wp:inline distT="0" distB="0" distL="0" distR="0" wp14:anchorId="26AC6B41" wp14:editId="105F3796">
            <wp:extent cx="5753100" cy="4000500"/>
            <wp:effectExtent l="0" t="0" r="0" b="0"/>
            <wp:docPr id="750926393" name="Imagem 75092639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26393" name="Imagem 75092639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11B7" w14:textId="77777777" w:rsidR="004C4A71" w:rsidRPr="00FC17A9" w:rsidRDefault="004C4A71" w:rsidP="004C4A71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00D6DCB8" w14:textId="77777777" w:rsidR="004719A1" w:rsidRDefault="004719A1" w:rsidP="004719A1">
      <w:pPr>
        <w:ind w:firstLine="0"/>
        <w:jc w:val="center"/>
      </w:pPr>
    </w:p>
    <w:p w14:paraId="414B213C" w14:textId="0606ECC7" w:rsidR="00A77264" w:rsidRPr="0022538F" w:rsidRDefault="006C04EC" w:rsidP="001F6E8B">
      <w:pPr>
        <w:pStyle w:val="Ttulo2"/>
        <w:numPr>
          <w:ilvl w:val="0"/>
          <w:numId w:val="0"/>
        </w:numPr>
        <w:rPr>
          <w:szCs w:val="24"/>
        </w:rPr>
      </w:pPr>
      <w:bookmarkStart w:id="66" w:name="_Toc182230641"/>
      <w:r>
        <w:rPr>
          <w:szCs w:val="24"/>
        </w:rPr>
        <w:lastRenderedPageBreak/>
        <w:t>3.5</w:t>
      </w:r>
      <w:r w:rsidR="000959C0" w:rsidRPr="000959C0">
        <w:rPr>
          <w:szCs w:val="24"/>
        </w:rPr>
        <w:t>. Diagrama de Casos de uso individuais</w:t>
      </w:r>
      <w:bookmarkEnd w:id="66"/>
    </w:p>
    <w:p w14:paraId="57D47212" w14:textId="06ECC80F" w:rsidR="0022538F" w:rsidRDefault="00C14997" w:rsidP="0022538F">
      <w:pPr>
        <w:pStyle w:val="Pargrafo"/>
        <w:spacing w:before="0" w:line="360" w:lineRule="auto"/>
      </w:pPr>
      <w:r w:rsidRPr="00C14997">
        <w:t>Abordaremos dois casos de uso específicos, baseados no diagrama de caso de uso do administrador, que ilustram as principais responsabilidades deste ator no sistema. O papel do administrador é fundamental, pois ele é encarregado de tarefas como a manutenção de dados e a gestão de permissões, assegurando o funcionamento correto e seguro do sistema.</w:t>
      </w:r>
    </w:p>
    <w:p w14:paraId="7CEC965B" w14:textId="77777777" w:rsidR="00BD1A71" w:rsidRDefault="00BD1A71" w:rsidP="00A77264">
      <w:pPr>
        <w:ind w:firstLine="0"/>
      </w:pPr>
    </w:p>
    <w:p w14:paraId="1596EB98" w14:textId="1C246EED" w:rsidR="00A40043" w:rsidRDefault="00A77264" w:rsidP="00A77264">
      <w:pPr>
        <w:ind w:firstLine="0"/>
      </w:pPr>
      <w:r w:rsidRPr="00A77264">
        <w:t xml:space="preserve">3.5.1 – Caso de uso: </w:t>
      </w:r>
      <w:r w:rsidR="0022538F">
        <w:t xml:space="preserve">Administrador - </w:t>
      </w:r>
      <w:r w:rsidRPr="00A77264">
        <w:t xml:space="preserve">Cadastrar </w:t>
      </w:r>
      <w:r w:rsidR="0022538F">
        <w:t>Estado</w:t>
      </w:r>
    </w:p>
    <w:p w14:paraId="3CC0354B" w14:textId="77777777" w:rsidR="00943BD3" w:rsidRDefault="00943BD3" w:rsidP="00A77264">
      <w:pPr>
        <w:ind w:firstLine="0"/>
      </w:pPr>
    </w:p>
    <w:p w14:paraId="53BEA291" w14:textId="321EB7E5" w:rsidR="00943BD3" w:rsidRPr="00A77264" w:rsidRDefault="00943BD3" w:rsidP="00943BD3">
      <w:pPr>
        <w:ind w:firstLine="709"/>
      </w:pPr>
      <w:r w:rsidRPr="00943BD3">
        <w:t xml:space="preserve">A </w:t>
      </w:r>
      <w:r w:rsidRPr="00943BD3">
        <w:rPr>
          <w:b/>
        </w:rPr>
        <w:t>Figura 4</w:t>
      </w:r>
      <w:r w:rsidRPr="00943BD3">
        <w:t xml:space="preserve"> mostra um diagrama de caso de uso que descreve a funcionalidade de </w:t>
      </w:r>
      <w:r w:rsidR="00A62763">
        <w:t>Cadastrar Estado</w:t>
      </w:r>
      <w:r w:rsidRPr="00943BD3">
        <w:t xml:space="preserve"> executada pelo administrador. Neste caso, o administrador interage com o sistema para </w:t>
      </w:r>
      <w:r w:rsidR="00A62763">
        <w:t>cadastrar</w:t>
      </w:r>
      <w:r w:rsidRPr="00943BD3">
        <w:t xml:space="preserve"> informações de estado.</w:t>
      </w:r>
    </w:p>
    <w:p w14:paraId="2D44F4DF" w14:textId="13234AC2" w:rsidR="00300F1A" w:rsidRDefault="00300F1A" w:rsidP="00300F1A">
      <w:pPr>
        <w:pStyle w:val="Legenda"/>
        <w:keepNext/>
        <w:jc w:val="left"/>
      </w:pPr>
      <w:bookmarkStart w:id="67" w:name="_Toc183156033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7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>Cadastrar Estado</w:t>
      </w:r>
      <w:bookmarkEnd w:id="67"/>
    </w:p>
    <w:p w14:paraId="74C36862" w14:textId="196374D6" w:rsidR="00A77264" w:rsidRDefault="00207C29" w:rsidP="00A77264">
      <w:pPr>
        <w:ind w:firstLine="0"/>
        <w:jc w:val="center"/>
      </w:pPr>
      <w:r>
        <w:rPr>
          <w:noProof/>
        </w:rPr>
        <w:drawing>
          <wp:inline distT="0" distB="0" distL="0" distR="0" wp14:anchorId="03664847" wp14:editId="16B42E5D">
            <wp:extent cx="5753100" cy="2486025"/>
            <wp:effectExtent l="0" t="0" r="0" b="9525"/>
            <wp:docPr id="183475592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0DAC6" w14:textId="50487590" w:rsidR="00300F1A" w:rsidRPr="00FC17A9" w:rsidRDefault="00300F1A" w:rsidP="00300F1A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 w:rsidRPr="00FC17A9">
        <w:rPr>
          <w:color w:val="000000" w:themeColor="text1"/>
          <w:sz w:val="22"/>
          <w:szCs w:val="22"/>
        </w:rPr>
        <w:t>.</w:t>
      </w:r>
    </w:p>
    <w:p w14:paraId="1801565B" w14:textId="2E8F04CC" w:rsidR="0022538F" w:rsidRDefault="00A62763" w:rsidP="00FC17A9">
      <w:pPr>
        <w:spacing w:after="240"/>
        <w:ind w:firstLine="709"/>
      </w:pPr>
      <w:r w:rsidRPr="00A62763">
        <w:t xml:space="preserve">O </w:t>
      </w:r>
      <w:r w:rsidRPr="004E1507">
        <w:t>Quadro 26</w:t>
      </w:r>
      <w:r>
        <w:rPr>
          <w:b/>
        </w:rPr>
        <w:t xml:space="preserve"> </w:t>
      </w:r>
      <w:r w:rsidRPr="00A62763">
        <w:t>ilustra o procedimento para o caso de uso Cadastrar Estado, especificando as fases que um administrador realiza ao interagir com o sistema para inserir ou modificar informações de estado. Este procedimento assegura o registro adequado das informações, assegurando desta forma a integridade dos dados administrativos do sistema.</w:t>
      </w:r>
    </w:p>
    <w:p w14:paraId="4E971B42" w14:textId="40E193E4" w:rsidR="00905369" w:rsidRPr="00905369" w:rsidRDefault="00BD1A71" w:rsidP="00905369">
      <w:pPr>
        <w:pStyle w:val="Legenda"/>
        <w:keepNext/>
        <w:jc w:val="left"/>
        <w:rPr>
          <w:b w:val="0"/>
          <w:bCs w:val="0"/>
        </w:rPr>
      </w:pPr>
      <w:r>
        <w:t>Quadro</w:t>
      </w:r>
      <w:r w:rsidR="00905369">
        <w:t xml:space="preserve"> </w:t>
      </w:r>
      <w:r w:rsidR="00943BD3">
        <w:t>26</w:t>
      </w:r>
      <w:r w:rsidR="00905369"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="00905369" w:rsidRPr="00905369">
        <w:rPr>
          <w:b w:val="0"/>
          <w:bCs w:val="0"/>
          <w:noProof/>
        </w:rPr>
        <w:t xml:space="preserve">Fluxo do Caso de Uso: Adminsitrador </w:t>
      </w:r>
      <w:r w:rsidR="00377CE6" w:rsidRPr="00FD3E57">
        <w:t>–</w:t>
      </w:r>
      <w:r w:rsidR="00377CE6">
        <w:t xml:space="preserve"> </w:t>
      </w:r>
      <w:r w:rsidR="00905369" w:rsidRPr="00905369">
        <w:rPr>
          <w:b w:val="0"/>
          <w:bCs w:val="0"/>
          <w:noProof/>
        </w:rPr>
        <w:t>Cadastrar Estado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300F1A" w14:paraId="71420D2D" w14:textId="77777777" w:rsidTr="00C21911">
        <w:trPr>
          <w:trHeight w:val="419"/>
          <w:jc w:val="center"/>
        </w:trPr>
        <w:tc>
          <w:tcPr>
            <w:tcW w:w="9062" w:type="dxa"/>
            <w:gridSpan w:val="2"/>
          </w:tcPr>
          <w:p w14:paraId="6059D4B5" w14:textId="589972FD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300F1A" w14:paraId="169BBCA3" w14:textId="77777777" w:rsidTr="001744DB">
        <w:trPr>
          <w:jc w:val="center"/>
        </w:trPr>
        <w:tc>
          <w:tcPr>
            <w:tcW w:w="4531" w:type="dxa"/>
          </w:tcPr>
          <w:p w14:paraId="38FCC356" w14:textId="052A8EC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278FD57" w14:textId="0393A946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Cadastrar Estado</w:t>
            </w:r>
          </w:p>
        </w:tc>
      </w:tr>
      <w:tr w:rsidR="00300F1A" w14:paraId="21012F32" w14:textId="77777777" w:rsidTr="001744DB">
        <w:trPr>
          <w:jc w:val="center"/>
        </w:trPr>
        <w:tc>
          <w:tcPr>
            <w:tcW w:w="4531" w:type="dxa"/>
          </w:tcPr>
          <w:p w14:paraId="4C631305" w14:textId="5AF5A88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7B1CF573" w14:textId="0DD3D2C0" w:rsidR="00300F1A" w:rsidRDefault="00300F1A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300F1A" w14:paraId="09254916" w14:textId="77777777" w:rsidTr="001744DB">
        <w:trPr>
          <w:jc w:val="center"/>
        </w:trPr>
        <w:tc>
          <w:tcPr>
            <w:tcW w:w="4531" w:type="dxa"/>
          </w:tcPr>
          <w:p w14:paraId="4A538984" w14:textId="1620854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D7E80F0" w14:textId="56511BDE" w:rsidR="00300F1A" w:rsidRDefault="00300F1A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300F1A" w14:paraId="6A611351" w14:textId="77777777" w:rsidTr="00C21911">
        <w:trPr>
          <w:trHeight w:val="103"/>
          <w:jc w:val="center"/>
        </w:trPr>
        <w:tc>
          <w:tcPr>
            <w:tcW w:w="4531" w:type="dxa"/>
          </w:tcPr>
          <w:p w14:paraId="4862A70E" w14:textId="55C5DF3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F047DF5" w14:textId="44DEA76F" w:rsidR="00300F1A" w:rsidRDefault="00300F1A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estado.</w:t>
            </w:r>
          </w:p>
        </w:tc>
      </w:tr>
      <w:tr w:rsidR="00300F1A" w14:paraId="09EBCBA7" w14:textId="77777777" w:rsidTr="001744DB">
        <w:trPr>
          <w:jc w:val="center"/>
        </w:trPr>
        <w:tc>
          <w:tcPr>
            <w:tcW w:w="4531" w:type="dxa"/>
          </w:tcPr>
          <w:p w14:paraId="62D8790B" w14:textId="25F35C00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A1CB22B" w14:textId="6FD5EE21" w:rsidR="00300F1A" w:rsidRDefault="00300F1A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300F1A" w14:paraId="67DF9588" w14:textId="77777777" w:rsidTr="001744DB">
        <w:trPr>
          <w:jc w:val="center"/>
        </w:trPr>
        <w:tc>
          <w:tcPr>
            <w:tcW w:w="4531" w:type="dxa"/>
          </w:tcPr>
          <w:p w14:paraId="0809D48B" w14:textId="191A0782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lastRenderedPageBreak/>
              <w:t>Pós-condições:</w:t>
            </w:r>
          </w:p>
        </w:tc>
        <w:tc>
          <w:tcPr>
            <w:tcW w:w="4531" w:type="dxa"/>
          </w:tcPr>
          <w:p w14:paraId="35F089B4" w14:textId="764DACEB" w:rsidR="00300F1A" w:rsidRDefault="00300F1A" w:rsidP="00746C86">
            <w:pPr>
              <w:spacing w:line="240" w:lineRule="auto"/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2513A6" w14:paraId="5E37595B" w14:textId="77777777" w:rsidTr="001744DB">
        <w:trPr>
          <w:jc w:val="center"/>
        </w:trPr>
        <w:tc>
          <w:tcPr>
            <w:tcW w:w="9062" w:type="dxa"/>
            <w:gridSpan w:val="2"/>
          </w:tcPr>
          <w:p w14:paraId="15F474F3" w14:textId="3FE6889B" w:rsidR="002513A6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300F1A" w14:paraId="2599FC3E" w14:textId="77777777" w:rsidTr="001744DB">
        <w:trPr>
          <w:jc w:val="center"/>
        </w:trPr>
        <w:tc>
          <w:tcPr>
            <w:tcW w:w="4531" w:type="dxa"/>
          </w:tcPr>
          <w:p w14:paraId="0C6BD20D" w14:textId="1255500F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F65F5F8" w14:textId="65BDD9DB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300F1A" w14:paraId="2C72B4C0" w14:textId="77777777" w:rsidTr="001744DB">
        <w:trPr>
          <w:jc w:val="center"/>
        </w:trPr>
        <w:tc>
          <w:tcPr>
            <w:tcW w:w="4531" w:type="dxa"/>
          </w:tcPr>
          <w:p w14:paraId="1F6EA580" w14:textId="1A3EBBE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estado.</w:t>
            </w:r>
          </w:p>
        </w:tc>
        <w:tc>
          <w:tcPr>
            <w:tcW w:w="4531" w:type="dxa"/>
          </w:tcPr>
          <w:p w14:paraId="72CFE43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3AA3A1AB" w14:textId="77777777" w:rsidTr="001744DB">
        <w:trPr>
          <w:jc w:val="center"/>
        </w:trPr>
        <w:tc>
          <w:tcPr>
            <w:tcW w:w="4531" w:type="dxa"/>
          </w:tcPr>
          <w:p w14:paraId="478CE804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ADB920" w14:textId="101B59D6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estado.</w:t>
            </w:r>
          </w:p>
        </w:tc>
      </w:tr>
      <w:tr w:rsidR="00300F1A" w14:paraId="5E2CFE3A" w14:textId="77777777" w:rsidTr="001744DB">
        <w:trPr>
          <w:jc w:val="center"/>
        </w:trPr>
        <w:tc>
          <w:tcPr>
            <w:tcW w:w="4531" w:type="dxa"/>
          </w:tcPr>
          <w:p w14:paraId="327DFAEF" w14:textId="7949DB9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estado.</w:t>
            </w:r>
          </w:p>
        </w:tc>
        <w:tc>
          <w:tcPr>
            <w:tcW w:w="4531" w:type="dxa"/>
          </w:tcPr>
          <w:p w14:paraId="26106630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6BB618C9" w14:textId="77777777" w:rsidTr="001744DB">
        <w:trPr>
          <w:jc w:val="center"/>
        </w:trPr>
        <w:tc>
          <w:tcPr>
            <w:tcW w:w="4531" w:type="dxa"/>
          </w:tcPr>
          <w:p w14:paraId="7F21D926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0947E17" w14:textId="707BA6A0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estado.</w:t>
            </w:r>
          </w:p>
        </w:tc>
      </w:tr>
      <w:tr w:rsidR="00300F1A" w14:paraId="2869F82A" w14:textId="77777777" w:rsidTr="001744DB">
        <w:trPr>
          <w:jc w:val="center"/>
        </w:trPr>
        <w:tc>
          <w:tcPr>
            <w:tcW w:w="4531" w:type="dxa"/>
          </w:tcPr>
          <w:p w14:paraId="43E1CE7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26A9" w14:textId="0F01C9C9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estado no banco de dados.</w:t>
            </w:r>
          </w:p>
        </w:tc>
      </w:tr>
      <w:tr w:rsidR="002513A6" w14:paraId="0BEC7B5A" w14:textId="77777777" w:rsidTr="001744DB">
        <w:trPr>
          <w:jc w:val="center"/>
        </w:trPr>
        <w:tc>
          <w:tcPr>
            <w:tcW w:w="4531" w:type="dxa"/>
          </w:tcPr>
          <w:p w14:paraId="14D42C6B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AB8BB0C" w14:textId="61307912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estado.</w:t>
            </w:r>
          </w:p>
        </w:tc>
      </w:tr>
      <w:tr w:rsidR="002513A6" w14:paraId="7C975B9A" w14:textId="77777777" w:rsidTr="001744DB">
        <w:trPr>
          <w:jc w:val="center"/>
        </w:trPr>
        <w:tc>
          <w:tcPr>
            <w:tcW w:w="4531" w:type="dxa"/>
          </w:tcPr>
          <w:p w14:paraId="2C17F23A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B4651A" w14:textId="4F2D83FB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estados.</w:t>
            </w:r>
          </w:p>
        </w:tc>
      </w:tr>
      <w:tr w:rsidR="002513A6" w14:paraId="7EC5BCCD" w14:textId="77777777" w:rsidTr="001744DB">
        <w:trPr>
          <w:jc w:val="center"/>
        </w:trPr>
        <w:tc>
          <w:tcPr>
            <w:tcW w:w="4531" w:type="dxa"/>
          </w:tcPr>
          <w:p w14:paraId="55A215E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2E7184" w14:textId="0DAEAE84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estados.</w:t>
            </w:r>
          </w:p>
        </w:tc>
      </w:tr>
      <w:tr w:rsidR="002513A6" w14:paraId="442BC3B7" w14:textId="77777777" w:rsidTr="001744DB">
        <w:trPr>
          <w:jc w:val="center"/>
        </w:trPr>
        <w:tc>
          <w:tcPr>
            <w:tcW w:w="9062" w:type="dxa"/>
            <w:gridSpan w:val="2"/>
          </w:tcPr>
          <w:p w14:paraId="1D544019" w14:textId="07189066" w:rsidR="002513A6" w:rsidRDefault="002513A6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2513A6" w14:paraId="21A82ED4" w14:textId="77777777" w:rsidTr="001744DB">
        <w:trPr>
          <w:jc w:val="center"/>
        </w:trPr>
        <w:tc>
          <w:tcPr>
            <w:tcW w:w="4531" w:type="dxa"/>
          </w:tcPr>
          <w:p w14:paraId="5E002C01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A50B1D" w14:textId="256D9E3F" w:rsidR="002513A6" w:rsidRDefault="00905369" w:rsidP="00746C86">
            <w:pPr>
              <w:spacing w:line="240" w:lineRule="auto"/>
              <w:ind w:firstLine="0"/>
              <w:jc w:val="center"/>
            </w:pPr>
            <w:r>
              <w:t>1</w:t>
            </w:r>
            <w:r w:rsidR="0046421D">
              <w:t>.1 Não é possível estabelecer conexão com o Sistema.</w:t>
            </w:r>
          </w:p>
        </w:tc>
      </w:tr>
      <w:tr w:rsidR="002513A6" w14:paraId="27068B95" w14:textId="77777777" w:rsidTr="001744DB">
        <w:trPr>
          <w:jc w:val="center"/>
        </w:trPr>
        <w:tc>
          <w:tcPr>
            <w:tcW w:w="4531" w:type="dxa"/>
          </w:tcPr>
          <w:p w14:paraId="4C1945F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9D20F8" w14:textId="45C64B23" w:rsidR="002513A6" w:rsidRDefault="0046421D" w:rsidP="00746C86">
            <w:pPr>
              <w:spacing w:line="240" w:lineRule="auto"/>
              <w:ind w:firstLine="0"/>
              <w:jc w:val="center"/>
            </w:pPr>
            <w:r>
              <w:t xml:space="preserve">4.1 </w:t>
            </w:r>
            <w:r w:rsidR="00905369">
              <w:t xml:space="preserve">Dados de entrada vazio. Sistema exibe </w:t>
            </w:r>
            <w:r>
              <w:t>Msg2</w:t>
            </w:r>
            <w:r w:rsidR="00905369">
              <w:t>1</w:t>
            </w:r>
          </w:p>
        </w:tc>
      </w:tr>
      <w:tr w:rsidR="00905369" w14:paraId="6D35917A" w14:textId="77777777" w:rsidTr="001744DB">
        <w:trPr>
          <w:jc w:val="center"/>
        </w:trPr>
        <w:tc>
          <w:tcPr>
            <w:tcW w:w="4531" w:type="dxa"/>
          </w:tcPr>
          <w:p w14:paraId="4125A387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BFF5390" w14:textId="168EE235" w:rsidR="00905369" w:rsidRDefault="00905369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764C234B" w14:textId="77777777" w:rsidTr="001744DB">
        <w:trPr>
          <w:jc w:val="center"/>
        </w:trPr>
        <w:tc>
          <w:tcPr>
            <w:tcW w:w="4531" w:type="dxa"/>
          </w:tcPr>
          <w:p w14:paraId="3B1AF12D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3A32EEE" w14:textId="4CD950FA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682C38B9" w14:textId="77777777" w:rsidTr="001744DB">
        <w:trPr>
          <w:jc w:val="center"/>
        </w:trPr>
        <w:tc>
          <w:tcPr>
            <w:tcW w:w="4531" w:type="dxa"/>
          </w:tcPr>
          <w:p w14:paraId="61F2F559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BB2FF9" w14:textId="7094BD01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263379C8" w14:textId="25F093CA" w:rsidR="00905369" w:rsidRPr="00FC17A9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 w:rsidRPr="00FC17A9">
        <w:rPr>
          <w:color w:val="000000" w:themeColor="text1"/>
          <w:sz w:val="22"/>
          <w:szCs w:val="22"/>
        </w:rPr>
        <w:t>.</w:t>
      </w:r>
    </w:p>
    <w:p w14:paraId="2E4DFDCE" w14:textId="0D7DEFAA" w:rsidR="00300F1A" w:rsidRDefault="00A62763" w:rsidP="00A77264">
      <w:pPr>
        <w:ind w:firstLine="0"/>
      </w:pPr>
      <w:r w:rsidRPr="00A77264">
        <w:t>3.5.</w:t>
      </w:r>
      <w:r>
        <w:t>2</w:t>
      </w:r>
      <w:r w:rsidRPr="00A77264">
        <w:t xml:space="preserve"> – Caso de uso: </w:t>
      </w:r>
      <w:r>
        <w:t xml:space="preserve">Administrador - </w:t>
      </w:r>
      <w:r w:rsidRPr="00A77264">
        <w:t xml:space="preserve">Cadastrar </w:t>
      </w:r>
      <w:r>
        <w:t>Usuário</w:t>
      </w:r>
    </w:p>
    <w:p w14:paraId="0678D402" w14:textId="212FB206" w:rsidR="00A62763" w:rsidRPr="00A62763" w:rsidRDefault="00A62763" w:rsidP="00A62763">
      <w:pPr>
        <w:ind w:firstLine="709"/>
        <w:jc w:val="left"/>
        <w:rPr>
          <w:szCs w:val="24"/>
        </w:rPr>
      </w:pPr>
      <w:r w:rsidRPr="00A62763">
        <w:rPr>
          <w:szCs w:val="24"/>
        </w:rPr>
        <w:t>A Figura 6 ilustra o diagrama de caso de uso da funcionalidade "Cadastrar Usuário", onde o administrador se comunica com o sistema para estabelecer e administrar contas de usuários. Este caso de uso é crucial para gerir o acesso ao sistema, assegurando que novos utilizadores sejam cadastrados com as permissões apropriadas.</w:t>
      </w:r>
    </w:p>
    <w:p w14:paraId="0CD90FA7" w14:textId="68F92D8C" w:rsidR="00905369" w:rsidRDefault="00905369" w:rsidP="00905369">
      <w:pPr>
        <w:pStyle w:val="Legenda"/>
        <w:keepNext/>
        <w:jc w:val="left"/>
      </w:pPr>
      <w:bookmarkStart w:id="68" w:name="_Toc183156034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8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 xml:space="preserve">Cadastrar </w:t>
      </w:r>
      <w:r w:rsidR="004C6F62">
        <w:rPr>
          <w:b w:val="0"/>
          <w:bCs w:val="0"/>
          <w:noProof/>
        </w:rPr>
        <w:t>Usuário</w:t>
      </w:r>
      <w:bookmarkEnd w:id="68"/>
    </w:p>
    <w:p w14:paraId="7E3A3828" w14:textId="0DAE95E4" w:rsidR="00905369" w:rsidRDefault="00207C29" w:rsidP="00905369">
      <w:pPr>
        <w:ind w:firstLine="0"/>
        <w:jc w:val="center"/>
      </w:pPr>
      <w:r>
        <w:rPr>
          <w:noProof/>
        </w:rPr>
        <w:drawing>
          <wp:inline distT="0" distB="0" distL="0" distR="0" wp14:anchorId="0E4329D9" wp14:editId="0589AC95">
            <wp:extent cx="5715000" cy="2619375"/>
            <wp:effectExtent l="0" t="0" r="0" b="9525"/>
            <wp:docPr id="13032725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1DEE" w14:textId="1962833A" w:rsidR="00905369" w:rsidRPr="00FC17A9" w:rsidRDefault="00905369" w:rsidP="00A837A3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 w:rsidRPr="00FC17A9">
        <w:rPr>
          <w:color w:val="000000" w:themeColor="text1"/>
          <w:sz w:val="22"/>
          <w:szCs w:val="22"/>
        </w:rPr>
        <w:t>.</w:t>
      </w:r>
    </w:p>
    <w:p w14:paraId="7B7F23D6" w14:textId="142BFBFB" w:rsidR="00A837A3" w:rsidRDefault="00A62763" w:rsidP="00063FF6">
      <w:pPr>
        <w:pStyle w:val="Legenda"/>
        <w:keepNext/>
        <w:ind w:firstLine="709"/>
        <w:jc w:val="left"/>
        <w:rPr>
          <w:b w:val="0"/>
          <w:bCs w:val="0"/>
        </w:rPr>
      </w:pPr>
      <w:r w:rsidRPr="00A62763">
        <w:rPr>
          <w:b w:val="0"/>
        </w:rPr>
        <w:t xml:space="preserve">O </w:t>
      </w:r>
      <w:r w:rsidRPr="004E1507">
        <w:rPr>
          <w:b w:val="0"/>
        </w:rPr>
        <w:t>Quadro 27</w:t>
      </w:r>
      <w:r w:rsidRPr="00A62763">
        <w:rPr>
          <w:b w:val="0"/>
        </w:rPr>
        <w:t xml:space="preserve"> ilustra o caso de uso Cadastrar </w:t>
      </w:r>
      <w:r>
        <w:rPr>
          <w:b w:val="0"/>
        </w:rPr>
        <w:t>Usuário</w:t>
      </w:r>
      <w:r w:rsidRPr="00A62763">
        <w:rPr>
          <w:b w:val="0"/>
        </w:rPr>
        <w:t>, especificando as fases que um administrador realiza ao interagir com o sistema para inserir ou modificar informações d</w:t>
      </w:r>
      <w:r>
        <w:rPr>
          <w:b w:val="0"/>
        </w:rPr>
        <w:t>os</w:t>
      </w:r>
      <w:r w:rsidRPr="00A62763">
        <w:rPr>
          <w:b w:val="0"/>
        </w:rPr>
        <w:t xml:space="preserve"> </w:t>
      </w:r>
      <w:r>
        <w:rPr>
          <w:b w:val="0"/>
        </w:rPr>
        <w:t>usuários</w:t>
      </w:r>
      <w:r w:rsidRPr="00A62763">
        <w:rPr>
          <w:b w:val="0"/>
        </w:rPr>
        <w:t>. Este procedimento assegura o registro adequado das informações, assegurando desta forma a integridade dos dados administrativos do sistema</w:t>
      </w:r>
      <w:r>
        <w:rPr>
          <w:b w:val="0"/>
        </w:rPr>
        <w:t>.</w:t>
      </w:r>
    </w:p>
    <w:p w14:paraId="766E7AC9" w14:textId="77777777" w:rsidR="00063FF6" w:rsidRPr="00063FF6" w:rsidRDefault="00063FF6" w:rsidP="00063FF6"/>
    <w:p w14:paraId="755BF3F9" w14:textId="637058A6" w:rsidR="00063FF6" w:rsidRPr="00063FF6" w:rsidRDefault="00063FF6" w:rsidP="00063FF6">
      <w:pPr>
        <w:pStyle w:val="Legenda"/>
        <w:keepNext/>
        <w:jc w:val="left"/>
        <w:rPr>
          <w:b w:val="0"/>
        </w:rPr>
      </w:pPr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>
        <w:rPr>
          <w:noProof/>
        </w:rPr>
        <w:t>16</w:t>
      </w:r>
      <w:r w:rsidR="00610352">
        <w:rPr>
          <w:noProof/>
        </w:rPr>
        <w:fldChar w:fldCharType="end"/>
      </w:r>
      <w:r>
        <w:t xml:space="preserve"> </w:t>
      </w:r>
      <w:r w:rsidRPr="00063FF6">
        <w:rPr>
          <w:b w:val="0"/>
          <w:noProof/>
        </w:rPr>
        <w:t>– Fluxo do Caso de Uso: Adminsitrador – Cadastrar Usuário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905369" w14:paraId="1C89A7B6" w14:textId="77777777" w:rsidTr="001744DB">
        <w:trPr>
          <w:jc w:val="center"/>
        </w:trPr>
        <w:tc>
          <w:tcPr>
            <w:tcW w:w="9062" w:type="dxa"/>
            <w:gridSpan w:val="2"/>
          </w:tcPr>
          <w:p w14:paraId="01BF220B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905369" w14:paraId="0F748D6E" w14:textId="77777777" w:rsidTr="001744DB">
        <w:trPr>
          <w:jc w:val="center"/>
        </w:trPr>
        <w:tc>
          <w:tcPr>
            <w:tcW w:w="4531" w:type="dxa"/>
          </w:tcPr>
          <w:p w14:paraId="67F3AEE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A8AF20D" w14:textId="42C80449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A837A3">
              <w:rPr>
                <w:b/>
                <w:bCs/>
              </w:rPr>
              <w:t>Usuario</w:t>
            </w:r>
            <w:proofErr w:type="spellEnd"/>
          </w:p>
        </w:tc>
      </w:tr>
      <w:tr w:rsidR="00905369" w14:paraId="781D4D17" w14:textId="77777777" w:rsidTr="001744DB">
        <w:trPr>
          <w:jc w:val="center"/>
        </w:trPr>
        <w:tc>
          <w:tcPr>
            <w:tcW w:w="4531" w:type="dxa"/>
          </w:tcPr>
          <w:p w14:paraId="05626AFD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BAF1DF7" w14:textId="77777777" w:rsidR="00905369" w:rsidRDefault="00905369" w:rsidP="00A62763">
            <w:pPr>
              <w:ind w:firstLine="0"/>
              <w:jc w:val="center"/>
            </w:pPr>
            <w:r>
              <w:t>Administrador</w:t>
            </w:r>
          </w:p>
        </w:tc>
      </w:tr>
      <w:tr w:rsidR="00905369" w14:paraId="27E38741" w14:textId="77777777" w:rsidTr="001744DB">
        <w:trPr>
          <w:jc w:val="center"/>
        </w:trPr>
        <w:tc>
          <w:tcPr>
            <w:tcW w:w="4531" w:type="dxa"/>
          </w:tcPr>
          <w:p w14:paraId="17236CA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50D3CD5" w14:textId="77777777" w:rsidR="00905369" w:rsidRDefault="00905369" w:rsidP="00A62763">
            <w:pPr>
              <w:ind w:firstLine="0"/>
              <w:jc w:val="center"/>
            </w:pPr>
            <w:r>
              <w:t>Sistema</w:t>
            </w:r>
          </w:p>
        </w:tc>
      </w:tr>
      <w:tr w:rsidR="00905369" w14:paraId="019526BB" w14:textId="77777777" w:rsidTr="00746C86">
        <w:trPr>
          <w:trHeight w:val="661"/>
          <w:jc w:val="center"/>
        </w:trPr>
        <w:tc>
          <w:tcPr>
            <w:tcW w:w="4531" w:type="dxa"/>
          </w:tcPr>
          <w:p w14:paraId="5EC8943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FEAE662" w14:textId="3F51C32E" w:rsidR="00905369" w:rsidRDefault="00905369" w:rsidP="00A62763">
            <w:pPr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r w:rsidR="00A837A3">
              <w:t>usuário</w:t>
            </w:r>
            <w:r>
              <w:t>.</w:t>
            </w:r>
          </w:p>
        </w:tc>
      </w:tr>
      <w:tr w:rsidR="00905369" w14:paraId="1759EDA3" w14:textId="77777777" w:rsidTr="001744DB">
        <w:trPr>
          <w:jc w:val="center"/>
        </w:trPr>
        <w:tc>
          <w:tcPr>
            <w:tcW w:w="4531" w:type="dxa"/>
          </w:tcPr>
          <w:p w14:paraId="51FB815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89DC34B" w14:textId="77777777" w:rsidR="00905369" w:rsidRDefault="00905369" w:rsidP="00A62763">
            <w:pPr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905369" w14:paraId="3D4830E3" w14:textId="77777777" w:rsidTr="001744DB">
        <w:trPr>
          <w:jc w:val="center"/>
        </w:trPr>
        <w:tc>
          <w:tcPr>
            <w:tcW w:w="4531" w:type="dxa"/>
          </w:tcPr>
          <w:p w14:paraId="6FFE5470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0AFA3ECF" w14:textId="77777777" w:rsidR="00905369" w:rsidRDefault="00905369" w:rsidP="00A62763">
            <w:pPr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905369" w14:paraId="2B4A5FD3" w14:textId="77777777" w:rsidTr="001744DB">
        <w:trPr>
          <w:jc w:val="center"/>
        </w:trPr>
        <w:tc>
          <w:tcPr>
            <w:tcW w:w="9062" w:type="dxa"/>
            <w:gridSpan w:val="2"/>
          </w:tcPr>
          <w:p w14:paraId="15885C52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905369" w14:paraId="245AF062" w14:textId="77777777" w:rsidTr="001744DB">
        <w:trPr>
          <w:jc w:val="center"/>
        </w:trPr>
        <w:tc>
          <w:tcPr>
            <w:tcW w:w="4531" w:type="dxa"/>
          </w:tcPr>
          <w:p w14:paraId="5F4AF7AB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A0C490A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905369" w14:paraId="27BBFC6D" w14:textId="77777777" w:rsidTr="001744DB">
        <w:trPr>
          <w:jc w:val="center"/>
        </w:trPr>
        <w:tc>
          <w:tcPr>
            <w:tcW w:w="4531" w:type="dxa"/>
          </w:tcPr>
          <w:p w14:paraId="4FC49AB8" w14:textId="16C3E008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Administrador requisita formulário de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44706ABF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76B1770D" w14:textId="77777777" w:rsidTr="001744DB">
        <w:trPr>
          <w:jc w:val="center"/>
        </w:trPr>
        <w:tc>
          <w:tcPr>
            <w:tcW w:w="4531" w:type="dxa"/>
          </w:tcPr>
          <w:p w14:paraId="71CFAFAC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47933DAA" w14:textId="23838BB2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B080396" w14:textId="77777777" w:rsidTr="001744DB">
        <w:trPr>
          <w:jc w:val="center"/>
        </w:trPr>
        <w:tc>
          <w:tcPr>
            <w:tcW w:w="4531" w:type="dxa"/>
          </w:tcPr>
          <w:p w14:paraId="113114D4" w14:textId="21E68C2E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Administrador requisita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22F8BA19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0BE1F7C3" w14:textId="77777777" w:rsidTr="001744DB">
        <w:trPr>
          <w:jc w:val="center"/>
        </w:trPr>
        <w:tc>
          <w:tcPr>
            <w:tcW w:w="4531" w:type="dxa"/>
          </w:tcPr>
          <w:p w14:paraId="3D7E554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29B5393" w14:textId="06C36B8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valida os dados de entrada do </w:t>
            </w:r>
            <w:r w:rsidR="00A837A3">
              <w:t>usuário</w:t>
            </w:r>
            <w:r>
              <w:t>.</w:t>
            </w:r>
          </w:p>
        </w:tc>
      </w:tr>
      <w:tr w:rsidR="00905369" w14:paraId="058CE848" w14:textId="77777777" w:rsidTr="001744DB">
        <w:trPr>
          <w:jc w:val="center"/>
        </w:trPr>
        <w:tc>
          <w:tcPr>
            <w:tcW w:w="4531" w:type="dxa"/>
          </w:tcPr>
          <w:p w14:paraId="76EAA0A5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221CB9C" w14:textId="7777777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>Sistema salva dados do estado no banco de dados.</w:t>
            </w:r>
          </w:p>
        </w:tc>
      </w:tr>
      <w:tr w:rsidR="00905369" w14:paraId="69456485" w14:textId="77777777" w:rsidTr="001744DB">
        <w:trPr>
          <w:jc w:val="center"/>
        </w:trPr>
        <w:tc>
          <w:tcPr>
            <w:tcW w:w="4531" w:type="dxa"/>
          </w:tcPr>
          <w:p w14:paraId="09B7C6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6A3408E0" w14:textId="44D62D9C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fecha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1BC3284" w14:textId="77777777" w:rsidTr="001744DB">
        <w:trPr>
          <w:jc w:val="center"/>
        </w:trPr>
        <w:tc>
          <w:tcPr>
            <w:tcW w:w="4531" w:type="dxa"/>
          </w:tcPr>
          <w:p w14:paraId="262E38C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56450ACD" w14:textId="7794E4E6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recarrega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66813C4B" w14:textId="77777777" w:rsidTr="001744DB">
        <w:trPr>
          <w:jc w:val="center"/>
        </w:trPr>
        <w:tc>
          <w:tcPr>
            <w:tcW w:w="4531" w:type="dxa"/>
          </w:tcPr>
          <w:p w14:paraId="1BEAB5D7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64EC250" w14:textId="49D55A58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com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33CCDD50" w14:textId="77777777" w:rsidTr="001744DB">
        <w:trPr>
          <w:jc w:val="center"/>
        </w:trPr>
        <w:tc>
          <w:tcPr>
            <w:tcW w:w="9062" w:type="dxa"/>
            <w:gridSpan w:val="2"/>
          </w:tcPr>
          <w:p w14:paraId="06F30329" w14:textId="77777777" w:rsidR="00905369" w:rsidRDefault="00905369" w:rsidP="00A62763">
            <w:pPr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905369" w14:paraId="18A59F97" w14:textId="77777777" w:rsidTr="001744DB">
        <w:trPr>
          <w:jc w:val="center"/>
        </w:trPr>
        <w:tc>
          <w:tcPr>
            <w:tcW w:w="4531" w:type="dxa"/>
          </w:tcPr>
          <w:p w14:paraId="5553205A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10CF1D0" w14:textId="77777777" w:rsidR="00905369" w:rsidRDefault="00905369" w:rsidP="00A62763">
            <w:pPr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905369" w14:paraId="5D6C1D30" w14:textId="77777777" w:rsidTr="001744DB">
        <w:trPr>
          <w:jc w:val="center"/>
        </w:trPr>
        <w:tc>
          <w:tcPr>
            <w:tcW w:w="4531" w:type="dxa"/>
          </w:tcPr>
          <w:p w14:paraId="24E8346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B2F375E" w14:textId="77777777" w:rsidR="00905369" w:rsidRDefault="00905369" w:rsidP="00A62763">
            <w:pPr>
              <w:ind w:firstLine="0"/>
              <w:jc w:val="center"/>
            </w:pPr>
            <w:r>
              <w:t>4.1 Dados de entrada vazio. Sistema exibe Msg21</w:t>
            </w:r>
          </w:p>
        </w:tc>
      </w:tr>
      <w:tr w:rsidR="00905369" w14:paraId="1365CC4A" w14:textId="77777777" w:rsidTr="001744DB">
        <w:trPr>
          <w:jc w:val="center"/>
        </w:trPr>
        <w:tc>
          <w:tcPr>
            <w:tcW w:w="4531" w:type="dxa"/>
          </w:tcPr>
          <w:p w14:paraId="17A8A7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C1BD922" w14:textId="77777777" w:rsidR="00905369" w:rsidRDefault="00905369" w:rsidP="00A62763">
            <w:pPr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1470B559" w14:textId="77777777" w:rsidTr="001744DB">
        <w:trPr>
          <w:jc w:val="center"/>
        </w:trPr>
        <w:tc>
          <w:tcPr>
            <w:tcW w:w="4531" w:type="dxa"/>
          </w:tcPr>
          <w:p w14:paraId="435AEBA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2103FEA" w14:textId="77777777" w:rsidR="00905369" w:rsidRDefault="00905369" w:rsidP="00A62763">
            <w:pPr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7C935688" w14:textId="77777777" w:rsidTr="001744DB">
        <w:trPr>
          <w:jc w:val="center"/>
        </w:trPr>
        <w:tc>
          <w:tcPr>
            <w:tcW w:w="4531" w:type="dxa"/>
          </w:tcPr>
          <w:p w14:paraId="42E9D9CB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0551F02" w14:textId="77777777" w:rsidR="00905369" w:rsidRDefault="00905369" w:rsidP="00063FF6">
            <w:pPr>
              <w:keepNext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A80EC91" w14:textId="7FAD3B36" w:rsidR="00063FF6" w:rsidRDefault="00063FF6">
      <w:pPr>
        <w:pStyle w:val="Legenda"/>
      </w:pPr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>
        <w:rPr>
          <w:noProof/>
        </w:rPr>
        <w:t>17</w:t>
      </w:r>
      <w:r w:rsidR="00610352">
        <w:rPr>
          <w:noProof/>
        </w:rPr>
        <w:fldChar w:fldCharType="end"/>
      </w:r>
    </w:p>
    <w:p w14:paraId="3B6B9232" w14:textId="47E263DB" w:rsidR="00905369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531DA445" w14:textId="516792F7" w:rsidR="00224D0D" w:rsidRPr="00C95957" w:rsidRDefault="00224D0D" w:rsidP="00C95957">
      <w:pPr>
        <w:ind w:firstLine="0"/>
      </w:pPr>
      <w:r>
        <w:t xml:space="preserve">  </w:t>
      </w:r>
      <w:r w:rsidR="00A62763" w:rsidRPr="00A77264">
        <w:t>3.5.</w:t>
      </w:r>
      <w:r w:rsidR="004E1507">
        <w:t>3</w:t>
      </w:r>
      <w:r w:rsidR="00A62763" w:rsidRPr="00A77264">
        <w:t xml:space="preserve"> – Caso de uso: </w:t>
      </w:r>
      <w:r w:rsidR="00A62763">
        <w:t xml:space="preserve">Administrador - </w:t>
      </w:r>
      <w:r w:rsidR="00A62763" w:rsidRPr="00A77264">
        <w:t xml:space="preserve">Cadastrar </w:t>
      </w:r>
      <w:r w:rsidR="00A62763">
        <w:t>Usuário</w:t>
      </w:r>
    </w:p>
    <w:p w14:paraId="3478B05C" w14:textId="1AAEC71A" w:rsidR="004E1507" w:rsidRDefault="004E1507" w:rsidP="004E1507">
      <w:pPr>
        <w:pStyle w:val="Pargrafo"/>
        <w:spacing w:line="360" w:lineRule="auto"/>
        <w:rPr>
          <w:color w:val="000000" w:themeColor="text1"/>
          <w:sz w:val="20"/>
          <w:szCs w:val="22"/>
        </w:rPr>
      </w:pPr>
      <w:r w:rsidRPr="00A62763">
        <w:rPr>
          <w:szCs w:val="24"/>
        </w:rPr>
        <w:t xml:space="preserve">A Figura </w:t>
      </w:r>
      <w:r>
        <w:rPr>
          <w:szCs w:val="24"/>
        </w:rPr>
        <w:t>8</w:t>
      </w:r>
      <w:r w:rsidRPr="00A62763">
        <w:rPr>
          <w:szCs w:val="24"/>
        </w:rPr>
        <w:t xml:space="preserve"> ilustra o diagrama de caso de uso</w:t>
      </w:r>
      <w:r>
        <w:rPr>
          <w:szCs w:val="24"/>
        </w:rPr>
        <w:t xml:space="preserve"> geral</w:t>
      </w:r>
      <w:r w:rsidRPr="00A62763">
        <w:rPr>
          <w:szCs w:val="24"/>
        </w:rPr>
        <w:t xml:space="preserve"> </w:t>
      </w:r>
      <w:r>
        <w:rPr>
          <w:szCs w:val="24"/>
        </w:rPr>
        <w:t>de bairro</w:t>
      </w:r>
      <w:r w:rsidRPr="00A62763">
        <w:rPr>
          <w:szCs w:val="24"/>
        </w:rPr>
        <w:t xml:space="preserve">, onde o administrador se comunica com o sistema para estabelecer e administrar </w:t>
      </w:r>
      <w:r>
        <w:rPr>
          <w:szCs w:val="24"/>
        </w:rPr>
        <w:t>os bairros da cidade</w:t>
      </w:r>
      <w:r w:rsidRPr="00A62763">
        <w:rPr>
          <w:szCs w:val="24"/>
        </w:rPr>
        <w:t>.</w:t>
      </w:r>
    </w:p>
    <w:p w14:paraId="019ABD34" w14:textId="43EB7DF2" w:rsidR="00BE1CDF" w:rsidRDefault="00BE1CDF" w:rsidP="00377CE6">
      <w:pPr>
        <w:pStyle w:val="Legenda"/>
        <w:keepNext/>
        <w:spacing w:line="240" w:lineRule="auto"/>
        <w:jc w:val="both"/>
      </w:pPr>
      <w:bookmarkStart w:id="69" w:name="_Toc183156035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10</w:t>
      </w:r>
      <w:r w:rsidR="00610352">
        <w:rPr>
          <w:noProof/>
        </w:rPr>
        <w:fldChar w:fldCharType="end"/>
      </w:r>
      <w:r w:rsidRPr="003C7E3A">
        <w:rPr>
          <w:noProof/>
        </w:rPr>
        <w:t xml:space="preserve"> </w:t>
      </w:r>
      <w:r w:rsidRPr="00FD3E57">
        <w:t>–</w:t>
      </w:r>
      <w:r>
        <w:t xml:space="preserve"> </w:t>
      </w:r>
      <w:r w:rsidRPr="00BE1CDF">
        <w:rPr>
          <w:b w:val="0"/>
          <w:noProof/>
        </w:rPr>
        <w:t>Fluxo do Caso de Uso Geral de Bairro.</w:t>
      </w:r>
      <w:bookmarkEnd w:id="69"/>
    </w:p>
    <w:p w14:paraId="6ABD9B81" w14:textId="2342E19D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>
        <w:rPr>
          <w:noProof/>
          <w:color w:val="000000" w:themeColor="text1"/>
          <w:sz w:val="20"/>
          <w:szCs w:val="22"/>
        </w:rPr>
        <w:drawing>
          <wp:inline distT="0" distB="0" distL="0" distR="0" wp14:anchorId="1C19D89A" wp14:editId="265B9A80">
            <wp:extent cx="5760720" cy="4046855"/>
            <wp:effectExtent l="0" t="0" r="0" b="0"/>
            <wp:docPr id="12" name="Gráfico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UD de Bairro.sv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17F4" w14:textId="474496FF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7271C67" w14:textId="2FED889D" w:rsidR="00A40043" w:rsidRPr="00A40043" w:rsidRDefault="00A40043" w:rsidP="00A40043">
      <w:pPr>
        <w:pStyle w:val="Pargrafo"/>
        <w:ind w:firstLine="0"/>
        <w:rPr>
          <w:color w:val="000000" w:themeColor="text1"/>
          <w:szCs w:val="24"/>
        </w:rPr>
      </w:pPr>
    </w:p>
    <w:p w14:paraId="4917B485" w14:textId="5BB8C6FF" w:rsidR="004E1507" w:rsidRDefault="004E1507" w:rsidP="00FC17A9">
      <w:pPr>
        <w:spacing w:after="240"/>
      </w:pPr>
      <w:r w:rsidRPr="004E1507">
        <w:t xml:space="preserve">O Quadro 28 ilustra o processo do caso de uso "Cadastrar Bairro", especificando as fases que o </w:t>
      </w:r>
      <w:r>
        <w:t>administrador</w:t>
      </w:r>
      <w:r w:rsidRPr="004E1507">
        <w:t xml:space="preserve"> percorre ao interagir com o sistema para inserir ou modificar dados de bairros. Este processo é crucial para assegurar que as informações sejam devidamente registradas, auxiliando na organização e administração eficaz das informações no sistema.</w:t>
      </w:r>
    </w:p>
    <w:p w14:paraId="6B12CC98" w14:textId="71995B0B" w:rsidR="00BE1CDF" w:rsidRDefault="00BE1CDF" w:rsidP="00BE1CDF">
      <w:pPr>
        <w:pStyle w:val="Legenda"/>
        <w:keepNext/>
        <w:jc w:val="left"/>
      </w:pPr>
      <w:bookmarkStart w:id="70" w:name="_Toc18223059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18</w:t>
      </w:r>
      <w:r w:rsidR="00610352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 w:rsidRPr="00BE1CDF">
        <w:rPr>
          <w:b w:val="0"/>
        </w:rPr>
        <w:t>Fluxo do Caso de Uso: Administrador – Cadastrar Bairro</w:t>
      </w:r>
      <w:bookmarkEnd w:id="70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01AB8B91" w14:textId="77777777" w:rsidTr="00224D0D">
        <w:trPr>
          <w:jc w:val="center"/>
        </w:trPr>
        <w:tc>
          <w:tcPr>
            <w:tcW w:w="9062" w:type="dxa"/>
            <w:gridSpan w:val="2"/>
          </w:tcPr>
          <w:p w14:paraId="1D63331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34C200BC" w14:textId="77777777" w:rsidTr="00224D0D">
        <w:trPr>
          <w:jc w:val="center"/>
        </w:trPr>
        <w:tc>
          <w:tcPr>
            <w:tcW w:w="4531" w:type="dxa"/>
          </w:tcPr>
          <w:p w14:paraId="2D15F2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E03D9A9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533E2B7" w14:textId="77777777" w:rsidTr="00224D0D">
        <w:trPr>
          <w:jc w:val="center"/>
        </w:trPr>
        <w:tc>
          <w:tcPr>
            <w:tcW w:w="4531" w:type="dxa"/>
          </w:tcPr>
          <w:p w14:paraId="11A30C0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712542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5022FD04" w14:textId="77777777" w:rsidTr="00224D0D">
        <w:trPr>
          <w:jc w:val="center"/>
        </w:trPr>
        <w:tc>
          <w:tcPr>
            <w:tcW w:w="4531" w:type="dxa"/>
          </w:tcPr>
          <w:p w14:paraId="428D724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766DC6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76951276" w14:textId="77777777" w:rsidTr="00746C86">
        <w:trPr>
          <w:trHeight w:val="864"/>
          <w:jc w:val="center"/>
        </w:trPr>
        <w:tc>
          <w:tcPr>
            <w:tcW w:w="4531" w:type="dxa"/>
          </w:tcPr>
          <w:p w14:paraId="69515DD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18AD8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bairro.</w:t>
            </w:r>
          </w:p>
        </w:tc>
      </w:tr>
      <w:tr w:rsidR="00A40043" w14:paraId="3062AB20" w14:textId="77777777" w:rsidTr="00224D0D">
        <w:trPr>
          <w:jc w:val="center"/>
        </w:trPr>
        <w:tc>
          <w:tcPr>
            <w:tcW w:w="4531" w:type="dxa"/>
          </w:tcPr>
          <w:p w14:paraId="4FF235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9FA3F7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12344E88" w14:textId="77777777" w:rsidTr="00224D0D">
        <w:trPr>
          <w:jc w:val="center"/>
        </w:trPr>
        <w:tc>
          <w:tcPr>
            <w:tcW w:w="4531" w:type="dxa"/>
          </w:tcPr>
          <w:p w14:paraId="544BC91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A6F12E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7B929D98" w14:textId="77777777" w:rsidTr="00224D0D">
        <w:trPr>
          <w:jc w:val="center"/>
        </w:trPr>
        <w:tc>
          <w:tcPr>
            <w:tcW w:w="9062" w:type="dxa"/>
            <w:gridSpan w:val="2"/>
          </w:tcPr>
          <w:p w14:paraId="7BB5769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144706D" w14:textId="77777777" w:rsidTr="00224D0D">
        <w:trPr>
          <w:jc w:val="center"/>
        </w:trPr>
        <w:tc>
          <w:tcPr>
            <w:tcW w:w="4531" w:type="dxa"/>
          </w:tcPr>
          <w:p w14:paraId="42B4D96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2F058177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73C87898" w14:textId="77777777" w:rsidTr="00224D0D">
        <w:trPr>
          <w:jc w:val="center"/>
        </w:trPr>
        <w:tc>
          <w:tcPr>
            <w:tcW w:w="4531" w:type="dxa"/>
          </w:tcPr>
          <w:p w14:paraId="3999AFEF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bairro.</w:t>
            </w:r>
          </w:p>
        </w:tc>
        <w:tc>
          <w:tcPr>
            <w:tcW w:w="4531" w:type="dxa"/>
          </w:tcPr>
          <w:p w14:paraId="57FF2F5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2A632BFB" w14:textId="77777777" w:rsidTr="00224D0D">
        <w:trPr>
          <w:jc w:val="center"/>
        </w:trPr>
        <w:tc>
          <w:tcPr>
            <w:tcW w:w="4531" w:type="dxa"/>
          </w:tcPr>
          <w:p w14:paraId="6CC7447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399B28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bairro.</w:t>
            </w:r>
          </w:p>
        </w:tc>
      </w:tr>
      <w:tr w:rsidR="00A40043" w14:paraId="7D89AD3D" w14:textId="77777777" w:rsidTr="00224D0D">
        <w:trPr>
          <w:jc w:val="center"/>
        </w:trPr>
        <w:tc>
          <w:tcPr>
            <w:tcW w:w="4531" w:type="dxa"/>
          </w:tcPr>
          <w:p w14:paraId="399AF97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bairro.</w:t>
            </w:r>
          </w:p>
        </w:tc>
        <w:tc>
          <w:tcPr>
            <w:tcW w:w="4531" w:type="dxa"/>
          </w:tcPr>
          <w:p w14:paraId="096187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54010D13" w14:textId="77777777" w:rsidTr="00224D0D">
        <w:trPr>
          <w:jc w:val="center"/>
        </w:trPr>
        <w:tc>
          <w:tcPr>
            <w:tcW w:w="4531" w:type="dxa"/>
          </w:tcPr>
          <w:p w14:paraId="25C7FC7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2D2C1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299D8498" w14:textId="77777777" w:rsidTr="00224D0D">
        <w:trPr>
          <w:jc w:val="center"/>
        </w:trPr>
        <w:tc>
          <w:tcPr>
            <w:tcW w:w="4531" w:type="dxa"/>
          </w:tcPr>
          <w:p w14:paraId="475F7D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56CCA6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6DA17B42" w14:textId="77777777" w:rsidTr="00224D0D">
        <w:trPr>
          <w:jc w:val="center"/>
        </w:trPr>
        <w:tc>
          <w:tcPr>
            <w:tcW w:w="4531" w:type="dxa"/>
          </w:tcPr>
          <w:p w14:paraId="1AF4976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604E1D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bairro.</w:t>
            </w:r>
          </w:p>
        </w:tc>
      </w:tr>
      <w:tr w:rsidR="00A40043" w14:paraId="52D7F1DC" w14:textId="77777777" w:rsidTr="00224D0D">
        <w:trPr>
          <w:jc w:val="center"/>
        </w:trPr>
        <w:tc>
          <w:tcPr>
            <w:tcW w:w="4531" w:type="dxa"/>
          </w:tcPr>
          <w:p w14:paraId="6702932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8D51D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5CB8D5F5" w14:textId="77777777" w:rsidTr="00224D0D">
        <w:trPr>
          <w:jc w:val="center"/>
        </w:trPr>
        <w:tc>
          <w:tcPr>
            <w:tcW w:w="4531" w:type="dxa"/>
          </w:tcPr>
          <w:p w14:paraId="41667564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2B249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8A63256" w14:textId="77777777" w:rsidTr="00224D0D">
        <w:trPr>
          <w:jc w:val="center"/>
        </w:trPr>
        <w:tc>
          <w:tcPr>
            <w:tcW w:w="9062" w:type="dxa"/>
            <w:gridSpan w:val="2"/>
          </w:tcPr>
          <w:p w14:paraId="39F50AA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77921F40" w14:textId="77777777" w:rsidTr="00224D0D">
        <w:trPr>
          <w:jc w:val="center"/>
        </w:trPr>
        <w:tc>
          <w:tcPr>
            <w:tcW w:w="4531" w:type="dxa"/>
          </w:tcPr>
          <w:p w14:paraId="6AE5D14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D9A67F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640519E" w14:textId="77777777" w:rsidTr="00224D0D">
        <w:trPr>
          <w:jc w:val="center"/>
        </w:trPr>
        <w:tc>
          <w:tcPr>
            <w:tcW w:w="4531" w:type="dxa"/>
          </w:tcPr>
          <w:p w14:paraId="3BC5DB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091038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BA5085B" w14:textId="77777777" w:rsidTr="00224D0D">
        <w:trPr>
          <w:jc w:val="center"/>
        </w:trPr>
        <w:tc>
          <w:tcPr>
            <w:tcW w:w="4531" w:type="dxa"/>
          </w:tcPr>
          <w:p w14:paraId="2C87E78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C8EFD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769D946" w14:textId="77777777" w:rsidTr="00224D0D">
        <w:trPr>
          <w:jc w:val="center"/>
        </w:trPr>
        <w:tc>
          <w:tcPr>
            <w:tcW w:w="4531" w:type="dxa"/>
          </w:tcPr>
          <w:p w14:paraId="653E666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5EB1AA4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C898011" w14:textId="77777777" w:rsidTr="00224D0D">
        <w:trPr>
          <w:jc w:val="center"/>
        </w:trPr>
        <w:tc>
          <w:tcPr>
            <w:tcW w:w="4531" w:type="dxa"/>
          </w:tcPr>
          <w:p w14:paraId="42C1282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2E0BD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4AD3D2CD" w14:textId="0A7702AE" w:rsidR="00A40043" w:rsidRPr="00FC17A9" w:rsidRDefault="00224D0D" w:rsidP="0090536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8D1EA69" w14:textId="49DA299A" w:rsidR="00C87BB6" w:rsidRDefault="0020102D" w:rsidP="0020102D">
      <w:r w:rsidRPr="0020102D">
        <w:t>O Quadro 29 ilustra o processo do caso de uso "Alterar Bairro", especificando as fases que o gestor deve percorrer para alterar as informações de bairros no software.</w:t>
      </w:r>
    </w:p>
    <w:p w14:paraId="757B7826" w14:textId="3A99BB59" w:rsidR="00BE1CDF" w:rsidRDefault="00BE1CDF" w:rsidP="00BE1CDF">
      <w:pPr>
        <w:pStyle w:val="Legenda"/>
        <w:keepNext/>
        <w:jc w:val="left"/>
      </w:pPr>
      <w:bookmarkStart w:id="71" w:name="_Toc18223059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19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Pr="00BE1CDF">
        <w:rPr>
          <w:b w:val="0"/>
          <w:noProof/>
        </w:rPr>
        <w:t>– Fluxo do Caso de Uso: Administrador – Alterar Bairro</w:t>
      </w:r>
      <w:bookmarkEnd w:id="71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1821D5FB" w14:textId="77777777" w:rsidTr="00224D0D">
        <w:trPr>
          <w:jc w:val="center"/>
        </w:trPr>
        <w:tc>
          <w:tcPr>
            <w:tcW w:w="9062" w:type="dxa"/>
            <w:gridSpan w:val="2"/>
          </w:tcPr>
          <w:p w14:paraId="5582DB3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48562218" w14:textId="77777777" w:rsidTr="00224D0D">
        <w:trPr>
          <w:jc w:val="center"/>
        </w:trPr>
        <w:tc>
          <w:tcPr>
            <w:tcW w:w="4531" w:type="dxa"/>
          </w:tcPr>
          <w:p w14:paraId="651ACCB5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502C2361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39CE3B0" w14:textId="77777777" w:rsidTr="00224D0D">
        <w:trPr>
          <w:jc w:val="center"/>
        </w:trPr>
        <w:tc>
          <w:tcPr>
            <w:tcW w:w="4531" w:type="dxa"/>
          </w:tcPr>
          <w:p w14:paraId="2B66D51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30A0C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1F7C24BA" w14:textId="77777777" w:rsidTr="00224D0D">
        <w:trPr>
          <w:jc w:val="center"/>
        </w:trPr>
        <w:tc>
          <w:tcPr>
            <w:tcW w:w="4531" w:type="dxa"/>
          </w:tcPr>
          <w:p w14:paraId="44D7A98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08EC08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3E5F6776" w14:textId="77777777" w:rsidTr="00224D0D">
        <w:trPr>
          <w:jc w:val="center"/>
        </w:trPr>
        <w:tc>
          <w:tcPr>
            <w:tcW w:w="4531" w:type="dxa"/>
          </w:tcPr>
          <w:p w14:paraId="7899C3D1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3DFA175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alterar o bairro.</w:t>
            </w:r>
          </w:p>
        </w:tc>
      </w:tr>
      <w:tr w:rsidR="00A40043" w14:paraId="106D67AC" w14:textId="77777777" w:rsidTr="00224D0D">
        <w:trPr>
          <w:jc w:val="center"/>
        </w:trPr>
        <w:tc>
          <w:tcPr>
            <w:tcW w:w="4531" w:type="dxa"/>
          </w:tcPr>
          <w:p w14:paraId="6D10EC7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D4B64F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779975D9" w14:textId="77777777" w:rsidTr="00224D0D">
        <w:trPr>
          <w:jc w:val="center"/>
        </w:trPr>
        <w:tc>
          <w:tcPr>
            <w:tcW w:w="4531" w:type="dxa"/>
          </w:tcPr>
          <w:p w14:paraId="502EE25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31ADE79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367EC3B2" w14:textId="77777777" w:rsidTr="00224D0D">
        <w:trPr>
          <w:jc w:val="center"/>
        </w:trPr>
        <w:tc>
          <w:tcPr>
            <w:tcW w:w="9062" w:type="dxa"/>
            <w:gridSpan w:val="2"/>
          </w:tcPr>
          <w:p w14:paraId="554AED4F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7988B7C" w14:textId="77777777" w:rsidTr="00224D0D">
        <w:trPr>
          <w:jc w:val="center"/>
        </w:trPr>
        <w:tc>
          <w:tcPr>
            <w:tcW w:w="4531" w:type="dxa"/>
          </w:tcPr>
          <w:p w14:paraId="38264EE5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0AD68C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2E544AAE" w14:textId="77777777" w:rsidTr="00224D0D">
        <w:trPr>
          <w:jc w:val="center"/>
        </w:trPr>
        <w:tc>
          <w:tcPr>
            <w:tcW w:w="4531" w:type="dxa"/>
          </w:tcPr>
          <w:p w14:paraId="022BBF96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formulário de alteração de bairro.</w:t>
            </w:r>
          </w:p>
        </w:tc>
        <w:tc>
          <w:tcPr>
            <w:tcW w:w="4531" w:type="dxa"/>
          </w:tcPr>
          <w:p w14:paraId="63617F0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D975C68" w14:textId="77777777" w:rsidTr="00224D0D">
        <w:trPr>
          <w:jc w:val="center"/>
        </w:trPr>
        <w:tc>
          <w:tcPr>
            <w:tcW w:w="4531" w:type="dxa"/>
          </w:tcPr>
          <w:p w14:paraId="72C1B2B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BF2684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de alteração de bairro.</w:t>
            </w:r>
          </w:p>
        </w:tc>
      </w:tr>
      <w:tr w:rsidR="00A40043" w14:paraId="0FB32526" w14:textId="77777777" w:rsidTr="00224D0D">
        <w:trPr>
          <w:jc w:val="center"/>
        </w:trPr>
        <w:tc>
          <w:tcPr>
            <w:tcW w:w="4531" w:type="dxa"/>
          </w:tcPr>
          <w:p w14:paraId="62C10235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alteração de bairro.</w:t>
            </w:r>
          </w:p>
        </w:tc>
        <w:tc>
          <w:tcPr>
            <w:tcW w:w="4531" w:type="dxa"/>
          </w:tcPr>
          <w:p w14:paraId="217E91F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433C52C2" w14:textId="77777777" w:rsidTr="00224D0D">
        <w:trPr>
          <w:jc w:val="center"/>
        </w:trPr>
        <w:tc>
          <w:tcPr>
            <w:tcW w:w="4531" w:type="dxa"/>
          </w:tcPr>
          <w:p w14:paraId="66A4E9E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AE77F1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76EBAF38" w14:textId="77777777" w:rsidTr="00224D0D">
        <w:trPr>
          <w:jc w:val="center"/>
        </w:trPr>
        <w:tc>
          <w:tcPr>
            <w:tcW w:w="4531" w:type="dxa"/>
          </w:tcPr>
          <w:p w14:paraId="7C3FC0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BAA22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39E9C6F1" w14:textId="77777777" w:rsidTr="00224D0D">
        <w:trPr>
          <w:jc w:val="center"/>
        </w:trPr>
        <w:tc>
          <w:tcPr>
            <w:tcW w:w="4531" w:type="dxa"/>
          </w:tcPr>
          <w:p w14:paraId="4AADFD9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FE75D0F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fecha modal de alteração de bairro.</w:t>
            </w:r>
          </w:p>
        </w:tc>
      </w:tr>
      <w:tr w:rsidR="00A40043" w14:paraId="77B81D08" w14:textId="77777777" w:rsidTr="00224D0D">
        <w:trPr>
          <w:jc w:val="center"/>
        </w:trPr>
        <w:tc>
          <w:tcPr>
            <w:tcW w:w="4531" w:type="dxa"/>
          </w:tcPr>
          <w:p w14:paraId="5881D1C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58E0E3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676808E9" w14:textId="77777777" w:rsidTr="00224D0D">
        <w:trPr>
          <w:jc w:val="center"/>
        </w:trPr>
        <w:tc>
          <w:tcPr>
            <w:tcW w:w="4531" w:type="dxa"/>
          </w:tcPr>
          <w:p w14:paraId="6D3EC1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B8F66D0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B35EB0E" w14:textId="77777777" w:rsidTr="00224D0D">
        <w:trPr>
          <w:jc w:val="center"/>
        </w:trPr>
        <w:tc>
          <w:tcPr>
            <w:tcW w:w="9062" w:type="dxa"/>
            <w:gridSpan w:val="2"/>
          </w:tcPr>
          <w:p w14:paraId="1D2ABA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460AF875" w14:textId="77777777" w:rsidTr="00224D0D">
        <w:trPr>
          <w:jc w:val="center"/>
        </w:trPr>
        <w:tc>
          <w:tcPr>
            <w:tcW w:w="4531" w:type="dxa"/>
          </w:tcPr>
          <w:p w14:paraId="2E87383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484CF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2BDF3482" w14:textId="77777777" w:rsidTr="00224D0D">
        <w:trPr>
          <w:jc w:val="center"/>
        </w:trPr>
        <w:tc>
          <w:tcPr>
            <w:tcW w:w="4531" w:type="dxa"/>
          </w:tcPr>
          <w:p w14:paraId="2DEA87A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963FCA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68325DD1" w14:textId="77777777" w:rsidTr="00224D0D">
        <w:trPr>
          <w:jc w:val="center"/>
        </w:trPr>
        <w:tc>
          <w:tcPr>
            <w:tcW w:w="4531" w:type="dxa"/>
          </w:tcPr>
          <w:p w14:paraId="2CEE236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D1583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6EBBDEE" w14:textId="77777777" w:rsidTr="00224D0D">
        <w:trPr>
          <w:jc w:val="center"/>
        </w:trPr>
        <w:tc>
          <w:tcPr>
            <w:tcW w:w="4531" w:type="dxa"/>
          </w:tcPr>
          <w:p w14:paraId="6F46165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D39AE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9EB9ED8" w14:textId="77777777" w:rsidTr="00224D0D">
        <w:trPr>
          <w:jc w:val="center"/>
        </w:trPr>
        <w:tc>
          <w:tcPr>
            <w:tcW w:w="4531" w:type="dxa"/>
          </w:tcPr>
          <w:p w14:paraId="5CE23E1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7497A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A8FBE0E" w14:textId="12AE96CB" w:rsidR="0020102D" w:rsidRPr="00FC17A9" w:rsidRDefault="00224D0D" w:rsidP="0090536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0A02BE4A" w14:textId="77777777" w:rsidR="0020102D" w:rsidRDefault="0020102D" w:rsidP="0020102D">
      <w:r>
        <w:t xml:space="preserve">O Quadro 30 ilustra o processo do caso de uso "Excluir Bairro", especificando as fases que o gestor precisa cumprir para apagar dados de bairros do sistema. </w:t>
      </w:r>
    </w:p>
    <w:p w14:paraId="31F707B2" w14:textId="241D0F07" w:rsidR="00BE1CDF" w:rsidRPr="00BE1CDF" w:rsidRDefault="0020102D" w:rsidP="0020102D">
      <w:pPr>
        <w:pStyle w:val="Legenda"/>
        <w:keepNext/>
        <w:jc w:val="left"/>
        <w:rPr>
          <w:b w:val="0"/>
        </w:rPr>
      </w:pPr>
      <w:r>
        <w:t xml:space="preserve"> </w:t>
      </w:r>
      <w:bookmarkStart w:id="72" w:name="_Toc182230597"/>
      <w:r w:rsidR="00BE1CDF"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20</w:t>
      </w:r>
      <w:r w:rsidR="00610352">
        <w:rPr>
          <w:noProof/>
        </w:rPr>
        <w:fldChar w:fldCharType="end"/>
      </w:r>
      <w:r w:rsidR="00BE1CDF">
        <w:t xml:space="preserve"> </w:t>
      </w:r>
      <w:r w:rsidR="00BE1CDF" w:rsidRPr="00BE1CDF">
        <w:rPr>
          <w:b w:val="0"/>
        </w:rPr>
        <w:t>– Fluxo do Caso de Uso: Administrador – Excluir Bairro</w:t>
      </w:r>
      <w:bookmarkEnd w:id="72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2C1828A0" w14:textId="77777777" w:rsidTr="00224D0D">
        <w:trPr>
          <w:jc w:val="center"/>
        </w:trPr>
        <w:tc>
          <w:tcPr>
            <w:tcW w:w="9062" w:type="dxa"/>
            <w:gridSpan w:val="2"/>
          </w:tcPr>
          <w:p w14:paraId="31EB549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2FB031C6" w14:textId="77777777" w:rsidTr="00224D0D">
        <w:trPr>
          <w:jc w:val="center"/>
        </w:trPr>
        <w:tc>
          <w:tcPr>
            <w:tcW w:w="4531" w:type="dxa"/>
          </w:tcPr>
          <w:p w14:paraId="35DB55D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A782F02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91A0E58" w14:textId="77777777" w:rsidTr="00224D0D">
        <w:trPr>
          <w:jc w:val="center"/>
        </w:trPr>
        <w:tc>
          <w:tcPr>
            <w:tcW w:w="4531" w:type="dxa"/>
          </w:tcPr>
          <w:p w14:paraId="15724EC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5D45C81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76B56757" w14:textId="77777777" w:rsidTr="00224D0D">
        <w:trPr>
          <w:jc w:val="center"/>
        </w:trPr>
        <w:tc>
          <w:tcPr>
            <w:tcW w:w="4531" w:type="dxa"/>
          </w:tcPr>
          <w:p w14:paraId="57A526B3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75CA8DF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6551C0CB" w14:textId="77777777" w:rsidTr="00224D0D">
        <w:trPr>
          <w:jc w:val="center"/>
        </w:trPr>
        <w:tc>
          <w:tcPr>
            <w:tcW w:w="4531" w:type="dxa"/>
          </w:tcPr>
          <w:p w14:paraId="284A656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91FD59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excluir o bairro.</w:t>
            </w:r>
          </w:p>
        </w:tc>
      </w:tr>
      <w:tr w:rsidR="00A40043" w14:paraId="101B1D49" w14:textId="77777777" w:rsidTr="00224D0D">
        <w:trPr>
          <w:jc w:val="center"/>
        </w:trPr>
        <w:tc>
          <w:tcPr>
            <w:tcW w:w="4531" w:type="dxa"/>
          </w:tcPr>
          <w:p w14:paraId="0C5E1BC4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15BF6E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74B2A540" w14:textId="77777777" w:rsidTr="00224D0D">
        <w:trPr>
          <w:jc w:val="center"/>
        </w:trPr>
        <w:tc>
          <w:tcPr>
            <w:tcW w:w="4531" w:type="dxa"/>
          </w:tcPr>
          <w:p w14:paraId="7B3F438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450F3D6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6AC647FD" w14:textId="77777777" w:rsidTr="00224D0D">
        <w:trPr>
          <w:jc w:val="center"/>
        </w:trPr>
        <w:tc>
          <w:tcPr>
            <w:tcW w:w="9062" w:type="dxa"/>
            <w:gridSpan w:val="2"/>
          </w:tcPr>
          <w:p w14:paraId="047A817D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5BF4843B" w14:textId="77777777" w:rsidTr="00224D0D">
        <w:trPr>
          <w:jc w:val="center"/>
        </w:trPr>
        <w:tc>
          <w:tcPr>
            <w:tcW w:w="4531" w:type="dxa"/>
          </w:tcPr>
          <w:p w14:paraId="53C49BDC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89C36F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14D2881F" w14:textId="77777777" w:rsidTr="00224D0D">
        <w:trPr>
          <w:jc w:val="center"/>
        </w:trPr>
        <w:tc>
          <w:tcPr>
            <w:tcW w:w="4531" w:type="dxa"/>
          </w:tcPr>
          <w:p w14:paraId="4E81AC9D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formulário de exclusão de bairro.</w:t>
            </w:r>
          </w:p>
        </w:tc>
        <w:tc>
          <w:tcPr>
            <w:tcW w:w="4531" w:type="dxa"/>
          </w:tcPr>
          <w:p w14:paraId="5FC7F3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137AFBB8" w14:textId="77777777" w:rsidTr="00224D0D">
        <w:trPr>
          <w:jc w:val="center"/>
        </w:trPr>
        <w:tc>
          <w:tcPr>
            <w:tcW w:w="4531" w:type="dxa"/>
          </w:tcPr>
          <w:p w14:paraId="6BBCD9D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FDD902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de exclusão de bairro.</w:t>
            </w:r>
          </w:p>
        </w:tc>
      </w:tr>
      <w:tr w:rsidR="00A40043" w14:paraId="77390DE9" w14:textId="77777777" w:rsidTr="00224D0D">
        <w:trPr>
          <w:jc w:val="center"/>
        </w:trPr>
        <w:tc>
          <w:tcPr>
            <w:tcW w:w="4531" w:type="dxa"/>
          </w:tcPr>
          <w:p w14:paraId="70177B16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exclusão de bairro.</w:t>
            </w:r>
          </w:p>
        </w:tc>
        <w:tc>
          <w:tcPr>
            <w:tcW w:w="4531" w:type="dxa"/>
          </w:tcPr>
          <w:p w14:paraId="4FD9F28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370BF9A9" w14:textId="77777777" w:rsidTr="00224D0D">
        <w:trPr>
          <w:jc w:val="center"/>
        </w:trPr>
        <w:tc>
          <w:tcPr>
            <w:tcW w:w="4531" w:type="dxa"/>
          </w:tcPr>
          <w:p w14:paraId="62D795A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6461A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4B924A52" w14:textId="77777777" w:rsidTr="00224D0D">
        <w:trPr>
          <w:jc w:val="center"/>
        </w:trPr>
        <w:tc>
          <w:tcPr>
            <w:tcW w:w="4531" w:type="dxa"/>
          </w:tcPr>
          <w:p w14:paraId="6175944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6C70185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exclui os dados do bairro no banco de dados.</w:t>
            </w:r>
          </w:p>
        </w:tc>
      </w:tr>
      <w:tr w:rsidR="00A40043" w14:paraId="4F2903D8" w14:textId="77777777" w:rsidTr="00224D0D">
        <w:trPr>
          <w:jc w:val="center"/>
        </w:trPr>
        <w:tc>
          <w:tcPr>
            <w:tcW w:w="4531" w:type="dxa"/>
          </w:tcPr>
          <w:p w14:paraId="463A012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A4A4AEC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fecha modal de exclusão de bairro.</w:t>
            </w:r>
          </w:p>
        </w:tc>
      </w:tr>
      <w:tr w:rsidR="00A40043" w14:paraId="39ABB8BF" w14:textId="77777777" w:rsidTr="00224D0D">
        <w:trPr>
          <w:jc w:val="center"/>
        </w:trPr>
        <w:tc>
          <w:tcPr>
            <w:tcW w:w="4531" w:type="dxa"/>
          </w:tcPr>
          <w:p w14:paraId="738553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CE43400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4EC79B03" w14:textId="77777777" w:rsidTr="00224D0D">
        <w:trPr>
          <w:jc w:val="center"/>
        </w:trPr>
        <w:tc>
          <w:tcPr>
            <w:tcW w:w="4531" w:type="dxa"/>
          </w:tcPr>
          <w:p w14:paraId="0BDB3B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89351D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44BCD369" w14:textId="77777777" w:rsidTr="00224D0D">
        <w:trPr>
          <w:jc w:val="center"/>
        </w:trPr>
        <w:tc>
          <w:tcPr>
            <w:tcW w:w="9062" w:type="dxa"/>
            <w:gridSpan w:val="2"/>
          </w:tcPr>
          <w:p w14:paraId="5A9297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B4C8663" w14:textId="77777777" w:rsidTr="00224D0D">
        <w:trPr>
          <w:jc w:val="center"/>
        </w:trPr>
        <w:tc>
          <w:tcPr>
            <w:tcW w:w="4531" w:type="dxa"/>
          </w:tcPr>
          <w:p w14:paraId="1B0737B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EF22A4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57098BE" w14:textId="77777777" w:rsidTr="00224D0D">
        <w:trPr>
          <w:jc w:val="center"/>
        </w:trPr>
        <w:tc>
          <w:tcPr>
            <w:tcW w:w="4531" w:type="dxa"/>
          </w:tcPr>
          <w:p w14:paraId="31CC5E68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4E787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FA82BF7" w14:textId="77777777" w:rsidTr="00224D0D">
        <w:trPr>
          <w:jc w:val="center"/>
        </w:trPr>
        <w:tc>
          <w:tcPr>
            <w:tcW w:w="4531" w:type="dxa"/>
          </w:tcPr>
          <w:p w14:paraId="0BA0824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B180D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003CC15E" w14:textId="77777777" w:rsidTr="00224D0D">
        <w:trPr>
          <w:jc w:val="center"/>
        </w:trPr>
        <w:tc>
          <w:tcPr>
            <w:tcW w:w="4531" w:type="dxa"/>
          </w:tcPr>
          <w:p w14:paraId="51AB929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E23D8B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4B46650C" w14:textId="77777777" w:rsidTr="00224D0D">
        <w:trPr>
          <w:jc w:val="center"/>
        </w:trPr>
        <w:tc>
          <w:tcPr>
            <w:tcW w:w="4531" w:type="dxa"/>
          </w:tcPr>
          <w:p w14:paraId="35D2D61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6B166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9B70D56" w14:textId="261FAADB" w:rsidR="0020102D" w:rsidRPr="00FC17A9" w:rsidRDefault="00224D0D" w:rsidP="0072191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7A3A1931" w14:textId="1E8755B7" w:rsidR="0020102D" w:rsidRPr="0020102D" w:rsidRDefault="0020102D" w:rsidP="0020102D">
      <w:pPr>
        <w:rPr>
          <w:b/>
        </w:rPr>
      </w:pPr>
      <w:r w:rsidRPr="0020102D">
        <w:t xml:space="preserve">O Quadro 31 ilustra o processo do caso de uso "Listar Bairro", especificando as fases que o gestor deve percorrer para obter informações sobre os bairros registrados no software. </w:t>
      </w:r>
    </w:p>
    <w:p w14:paraId="185DE7DB" w14:textId="5C68EA40" w:rsidR="00BE1CDF" w:rsidRDefault="00BE1CDF" w:rsidP="00BE1CDF">
      <w:pPr>
        <w:pStyle w:val="Legenda"/>
        <w:keepNext/>
        <w:jc w:val="left"/>
      </w:pPr>
      <w:bookmarkStart w:id="73" w:name="_Toc182230598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21</w:t>
      </w:r>
      <w:r w:rsidR="00610352">
        <w:rPr>
          <w:noProof/>
        </w:rPr>
        <w:fldChar w:fldCharType="end"/>
      </w:r>
      <w:r>
        <w:t xml:space="preserve"> </w:t>
      </w:r>
      <w:r w:rsidRPr="00BE1CDF">
        <w:rPr>
          <w:b w:val="0"/>
          <w:noProof/>
        </w:rPr>
        <w:t>– Fluxo do Caso de Uso: Administrador – Listar Bairro</w:t>
      </w:r>
      <w:bookmarkEnd w:id="73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A40043" w14:paraId="23FAD299" w14:textId="77777777" w:rsidTr="00224D0D">
        <w:trPr>
          <w:jc w:val="center"/>
        </w:trPr>
        <w:tc>
          <w:tcPr>
            <w:tcW w:w="8494" w:type="dxa"/>
            <w:gridSpan w:val="2"/>
          </w:tcPr>
          <w:p w14:paraId="6C3AB9E7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5E7A61C9" w14:textId="77777777" w:rsidTr="00224D0D">
        <w:trPr>
          <w:jc w:val="center"/>
        </w:trPr>
        <w:tc>
          <w:tcPr>
            <w:tcW w:w="4271" w:type="dxa"/>
          </w:tcPr>
          <w:p w14:paraId="686DFED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5ED64DFA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00649532" w14:textId="77777777" w:rsidTr="00224D0D">
        <w:trPr>
          <w:jc w:val="center"/>
        </w:trPr>
        <w:tc>
          <w:tcPr>
            <w:tcW w:w="4271" w:type="dxa"/>
          </w:tcPr>
          <w:p w14:paraId="1806406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42E2585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028449E0" w14:textId="77777777" w:rsidTr="00224D0D">
        <w:trPr>
          <w:jc w:val="center"/>
        </w:trPr>
        <w:tc>
          <w:tcPr>
            <w:tcW w:w="4271" w:type="dxa"/>
          </w:tcPr>
          <w:p w14:paraId="2DBC557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2D286A5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09471337" w14:textId="77777777" w:rsidTr="00224D0D">
        <w:trPr>
          <w:jc w:val="center"/>
        </w:trPr>
        <w:tc>
          <w:tcPr>
            <w:tcW w:w="4271" w:type="dxa"/>
          </w:tcPr>
          <w:p w14:paraId="2812C7AE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7383259E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listar o bairro.</w:t>
            </w:r>
          </w:p>
        </w:tc>
      </w:tr>
      <w:tr w:rsidR="00A40043" w14:paraId="7E5DEFAD" w14:textId="77777777" w:rsidTr="00224D0D">
        <w:trPr>
          <w:jc w:val="center"/>
        </w:trPr>
        <w:tc>
          <w:tcPr>
            <w:tcW w:w="4271" w:type="dxa"/>
          </w:tcPr>
          <w:p w14:paraId="06B8DF5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7D5D464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1D019A8D" w14:textId="77777777" w:rsidTr="00224D0D">
        <w:trPr>
          <w:jc w:val="center"/>
        </w:trPr>
        <w:tc>
          <w:tcPr>
            <w:tcW w:w="4271" w:type="dxa"/>
          </w:tcPr>
          <w:p w14:paraId="74C0B09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1F445F1D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lista os bairros.</w:t>
            </w:r>
          </w:p>
        </w:tc>
      </w:tr>
      <w:tr w:rsidR="00A40043" w14:paraId="5B3BC064" w14:textId="77777777" w:rsidTr="00224D0D">
        <w:trPr>
          <w:jc w:val="center"/>
        </w:trPr>
        <w:tc>
          <w:tcPr>
            <w:tcW w:w="8494" w:type="dxa"/>
            <w:gridSpan w:val="2"/>
          </w:tcPr>
          <w:p w14:paraId="6192E3D8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6161CE5F" w14:textId="77777777" w:rsidTr="00224D0D">
        <w:trPr>
          <w:jc w:val="center"/>
        </w:trPr>
        <w:tc>
          <w:tcPr>
            <w:tcW w:w="4271" w:type="dxa"/>
          </w:tcPr>
          <w:p w14:paraId="1E509DE3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15C5D3F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399D7A2E" w14:textId="77777777" w:rsidTr="00224D0D">
        <w:trPr>
          <w:jc w:val="center"/>
        </w:trPr>
        <w:tc>
          <w:tcPr>
            <w:tcW w:w="4271" w:type="dxa"/>
          </w:tcPr>
          <w:p w14:paraId="00370754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Administrador requisita lista de bairro.</w:t>
            </w:r>
          </w:p>
        </w:tc>
        <w:tc>
          <w:tcPr>
            <w:tcW w:w="4223" w:type="dxa"/>
          </w:tcPr>
          <w:p w14:paraId="5A20DBC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9905DA6" w14:textId="77777777" w:rsidTr="00224D0D">
        <w:trPr>
          <w:jc w:val="center"/>
        </w:trPr>
        <w:tc>
          <w:tcPr>
            <w:tcW w:w="4271" w:type="dxa"/>
          </w:tcPr>
          <w:p w14:paraId="696500B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2DA3E2E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Sistema exibe tabela de listagem de bairro.</w:t>
            </w:r>
          </w:p>
        </w:tc>
      </w:tr>
      <w:tr w:rsidR="00A40043" w14:paraId="6F0E09F3" w14:textId="77777777" w:rsidTr="00224D0D">
        <w:trPr>
          <w:jc w:val="center"/>
        </w:trPr>
        <w:tc>
          <w:tcPr>
            <w:tcW w:w="8494" w:type="dxa"/>
            <w:gridSpan w:val="2"/>
          </w:tcPr>
          <w:p w14:paraId="62659B9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CED6512" w14:textId="77777777" w:rsidTr="00224D0D">
        <w:trPr>
          <w:jc w:val="center"/>
        </w:trPr>
        <w:tc>
          <w:tcPr>
            <w:tcW w:w="4271" w:type="dxa"/>
          </w:tcPr>
          <w:p w14:paraId="08A0AE4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4AD58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5BD366BE" w14:textId="77777777" w:rsidTr="00224D0D">
        <w:trPr>
          <w:jc w:val="center"/>
        </w:trPr>
        <w:tc>
          <w:tcPr>
            <w:tcW w:w="4271" w:type="dxa"/>
          </w:tcPr>
          <w:p w14:paraId="2A4B27A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03CE96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1B2D38F1" w14:textId="77777777" w:rsidTr="00224D0D">
        <w:trPr>
          <w:jc w:val="center"/>
        </w:trPr>
        <w:tc>
          <w:tcPr>
            <w:tcW w:w="4271" w:type="dxa"/>
          </w:tcPr>
          <w:p w14:paraId="58195BB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FDF78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7FA2E50E" w14:textId="77777777" w:rsidTr="00224D0D">
        <w:trPr>
          <w:jc w:val="center"/>
        </w:trPr>
        <w:tc>
          <w:tcPr>
            <w:tcW w:w="4271" w:type="dxa"/>
          </w:tcPr>
          <w:p w14:paraId="30EE29E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3BCB41A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1E86375D" w14:textId="77777777" w:rsidTr="00224D0D">
        <w:trPr>
          <w:jc w:val="center"/>
        </w:trPr>
        <w:tc>
          <w:tcPr>
            <w:tcW w:w="4271" w:type="dxa"/>
          </w:tcPr>
          <w:p w14:paraId="273A432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012FB6D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1BFDEA6" w14:textId="27EA5C3E" w:rsidR="00C95957" w:rsidRDefault="00224D0D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lastRenderedPageBreak/>
        <w:t xml:space="preserve">    </w:t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449BBA6A" w14:textId="0C2EF7AD" w:rsidR="00C95957" w:rsidRPr="00C95957" w:rsidRDefault="00C95957" w:rsidP="00C95957">
      <w:r w:rsidRPr="00C95957">
        <w:t xml:space="preserve">A Figura 9 representa o processo do caso de uso geral para a gestão de </w:t>
      </w:r>
      <w:proofErr w:type="spellStart"/>
      <w:r w:rsidRPr="00C95957">
        <w:t>TipoLogradouro</w:t>
      </w:r>
      <w:proofErr w:type="spellEnd"/>
      <w:r w:rsidRPr="00C95957">
        <w:t xml:space="preserve"> no sistema. Este processo descreve as interações entre os usuários e o sistema para registrar, alterar ou apagar dados sobre tipos de logradouro, garantindo uma administração eficaz e estruturada dessas informações.</w:t>
      </w:r>
    </w:p>
    <w:p w14:paraId="438A1616" w14:textId="27DF9665" w:rsidR="00DD2C3C" w:rsidRPr="00DD2C3C" w:rsidRDefault="00DD2C3C" w:rsidP="00746C86">
      <w:pPr>
        <w:pStyle w:val="Legenda"/>
        <w:keepNext/>
        <w:jc w:val="both"/>
        <w:rPr>
          <w:b w:val="0"/>
        </w:rPr>
      </w:pPr>
      <w:bookmarkStart w:id="74" w:name="_Toc183156036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11</w:t>
      </w:r>
      <w:r w:rsidR="00610352">
        <w:rPr>
          <w:noProof/>
        </w:rPr>
        <w:fldChar w:fldCharType="end"/>
      </w:r>
      <w:r>
        <w:t xml:space="preserve"> </w:t>
      </w:r>
      <w:r w:rsidRPr="00DD2C3C">
        <w:rPr>
          <w:b w:val="0"/>
          <w:noProof/>
        </w:rPr>
        <w:t>– Fluxo do Caso de Uso Geral de TipoLogradouro</w:t>
      </w:r>
      <w:bookmarkEnd w:id="74"/>
    </w:p>
    <w:p w14:paraId="3C4850BB" w14:textId="130E246E" w:rsidR="00DD2C3C" w:rsidRPr="00FC17A9" w:rsidRDefault="00DD2C3C" w:rsidP="00FC17A9">
      <w:pPr>
        <w:ind w:firstLine="0"/>
      </w:pPr>
      <w:r w:rsidRPr="00DD2C3C">
        <w:rPr>
          <w:noProof/>
        </w:rPr>
        <w:drawing>
          <wp:inline distT="0" distB="0" distL="0" distR="0" wp14:anchorId="43CFD6DE" wp14:editId="5D32ED3B">
            <wp:extent cx="5760720" cy="3769360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47A4219C" w14:textId="73FD2454" w:rsidR="00C95957" w:rsidRPr="00C95957" w:rsidRDefault="00C95957" w:rsidP="00C95957">
      <w:r w:rsidRPr="00C95957">
        <w:t xml:space="preserve">O Quadro 32 ilustra o processo do caso </w:t>
      </w:r>
      <w:r>
        <w:t>de</w:t>
      </w:r>
      <w:r w:rsidRPr="00C95957">
        <w:t xml:space="preserve"> uso</w:t>
      </w:r>
      <w:r>
        <w:t xml:space="preserve"> geral</w:t>
      </w:r>
      <w:r w:rsidRPr="00C95957">
        <w:t xml:space="preserve"> de </w:t>
      </w:r>
      <w:proofErr w:type="spellStart"/>
      <w:r w:rsidRPr="00C95957">
        <w:t>TipoLogradouro</w:t>
      </w:r>
      <w:proofErr w:type="spellEnd"/>
      <w:r w:rsidRPr="00C95957">
        <w:t>, especificando as fases que os usuários percorrem para administrar informações sobre os tipos de logradouro no sistema. Este processo é crucial para assegurar que os dados sejam registrados, atualizados e eliminados de maneira eficiente, auxiliando na organização das informações.</w:t>
      </w:r>
    </w:p>
    <w:p w14:paraId="328689DC" w14:textId="5B5169BA" w:rsidR="00DD2C3C" w:rsidRDefault="00DD2C3C" w:rsidP="00746C86">
      <w:pPr>
        <w:pStyle w:val="Legenda"/>
        <w:keepNext/>
        <w:jc w:val="left"/>
      </w:pPr>
      <w:bookmarkStart w:id="75" w:name="_Toc182230599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22</w:t>
      </w:r>
      <w:r w:rsidR="00610352">
        <w:rPr>
          <w:noProof/>
        </w:rPr>
        <w:fldChar w:fldCharType="end"/>
      </w:r>
      <w:r>
        <w:t xml:space="preserve"> </w:t>
      </w:r>
      <w:r w:rsidRPr="00DD2C3C">
        <w:rPr>
          <w:b w:val="0"/>
          <w:noProof/>
        </w:rPr>
        <w:t>– Fluxo do Caso de Uso Geral de TipoLogradouro</w:t>
      </w:r>
      <w:bookmarkEnd w:id="75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164809FF" w14:textId="77777777" w:rsidTr="00DD2C3C">
        <w:trPr>
          <w:jc w:val="center"/>
        </w:trPr>
        <w:tc>
          <w:tcPr>
            <w:tcW w:w="9062" w:type="dxa"/>
            <w:gridSpan w:val="2"/>
          </w:tcPr>
          <w:p w14:paraId="42ECECD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044BC899" w14:textId="77777777" w:rsidTr="00DD2C3C">
        <w:trPr>
          <w:jc w:val="center"/>
        </w:trPr>
        <w:tc>
          <w:tcPr>
            <w:tcW w:w="4531" w:type="dxa"/>
          </w:tcPr>
          <w:p w14:paraId="64B42D16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6F32A0B2" w14:textId="77F63EEE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F01BCF">
              <w:rPr>
                <w:b/>
                <w:bCs/>
              </w:rPr>
              <w:t>TipoLogradouro</w:t>
            </w:r>
            <w:proofErr w:type="spellEnd"/>
          </w:p>
        </w:tc>
      </w:tr>
      <w:tr w:rsidR="00DD2C3C" w14:paraId="073EA42A" w14:textId="77777777" w:rsidTr="00DD2C3C">
        <w:trPr>
          <w:jc w:val="center"/>
        </w:trPr>
        <w:tc>
          <w:tcPr>
            <w:tcW w:w="4531" w:type="dxa"/>
          </w:tcPr>
          <w:p w14:paraId="6A5B59D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4D92792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2E3226EF" w14:textId="77777777" w:rsidTr="00DD2C3C">
        <w:trPr>
          <w:jc w:val="center"/>
        </w:trPr>
        <w:tc>
          <w:tcPr>
            <w:tcW w:w="4531" w:type="dxa"/>
          </w:tcPr>
          <w:p w14:paraId="092C8E5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0D5C6F9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5F987192" w14:textId="77777777" w:rsidTr="00746C86">
        <w:trPr>
          <w:trHeight w:val="1229"/>
          <w:jc w:val="center"/>
        </w:trPr>
        <w:tc>
          <w:tcPr>
            <w:tcW w:w="4531" w:type="dxa"/>
          </w:tcPr>
          <w:p w14:paraId="550C7D4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5B301B69" w14:textId="4AD20A2B" w:rsidR="00DD2C3C" w:rsidRDefault="00DD2C3C" w:rsidP="00746C86">
            <w:pPr>
              <w:spacing w:line="240" w:lineRule="auto"/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8D4B6A9" w14:textId="77777777" w:rsidTr="00DD2C3C">
        <w:trPr>
          <w:jc w:val="center"/>
        </w:trPr>
        <w:tc>
          <w:tcPr>
            <w:tcW w:w="4531" w:type="dxa"/>
          </w:tcPr>
          <w:p w14:paraId="7649D37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943605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63980F01" w14:textId="77777777" w:rsidTr="00DD2C3C">
        <w:trPr>
          <w:jc w:val="center"/>
        </w:trPr>
        <w:tc>
          <w:tcPr>
            <w:tcW w:w="4531" w:type="dxa"/>
          </w:tcPr>
          <w:p w14:paraId="13705A4C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5844D479" w14:textId="403B7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070FF7DB" w14:textId="77777777" w:rsidTr="00DD2C3C">
        <w:trPr>
          <w:jc w:val="center"/>
        </w:trPr>
        <w:tc>
          <w:tcPr>
            <w:tcW w:w="9062" w:type="dxa"/>
            <w:gridSpan w:val="2"/>
          </w:tcPr>
          <w:p w14:paraId="5B848C87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>Fluxo Normal</w:t>
            </w:r>
          </w:p>
        </w:tc>
      </w:tr>
      <w:tr w:rsidR="00DD2C3C" w14:paraId="42ACA2DF" w14:textId="77777777" w:rsidTr="00DD2C3C">
        <w:trPr>
          <w:jc w:val="center"/>
        </w:trPr>
        <w:tc>
          <w:tcPr>
            <w:tcW w:w="4531" w:type="dxa"/>
          </w:tcPr>
          <w:p w14:paraId="0AA433C0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8620026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440CFCC1" w14:textId="77777777" w:rsidTr="00DD2C3C">
        <w:trPr>
          <w:jc w:val="center"/>
        </w:trPr>
        <w:tc>
          <w:tcPr>
            <w:tcW w:w="4531" w:type="dxa"/>
          </w:tcPr>
          <w:p w14:paraId="73F12285" w14:textId="455549DB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formulário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4C63C8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7748BB71" w14:textId="77777777" w:rsidTr="00DD2C3C">
        <w:trPr>
          <w:jc w:val="center"/>
        </w:trPr>
        <w:tc>
          <w:tcPr>
            <w:tcW w:w="4531" w:type="dxa"/>
          </w:tcPr>
          <w:p w14:paraId="41495FA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E7D7A6" w14:textId="1704D573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F60B7A6" w14:textId="77777777" w:rsidTr="00DD2C3C">
        <w:trPr>
          <w:jc w:val="center"/>
        </w:trPr>
        <w:tc>
          <w:tcPr>
            <w:tcW w:w="4531" w:type="dxa"/>
          </w:tcPr>
          <w:p w14:paraId="3C4BCA79" w14:textId="7462EBF5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42A3578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52A4B40" w14:textId="77777777" w:rsidTr="00DD2C3C">
        <w:trPr>
          <w:jc w:val="center"/>
        </w:trPr>
        <w:tc>
          <w:tcPr>
            <w:tcW w:w="4531" w:type="dxa"/>
          </w:tcPr>
          <w:p w14:paraId="0C720F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EBF1F8E" w14:textId="18AEE114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24159A" w14:textId="77777777" w:rsidTr="00DD2C3C">
        <w:trPr>
          <w:jc w:val="center"/>
        </w:trPr>
        <w:tc>
          <w:tcPr>
            <w:tcW w:w="4531" w:type="dxa"/>
          </w:tcPr>
          <w:p w14:paraId="5295A6B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229E431" w14:textId="42006006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6BF43324" w14:textId="77777777" w:rsidTr="00DD2C3C">
        <w:trPr>
          <w:jc w:val="center"/>
        </w:trPr>
        <w:tc>
          <w:tcPr>
            <w:tcW w:w="4531" w:type="dxa"/>
          </w:tcPr>
          <w:p w14:paraId="7F5D7AB3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39295A" w14:textId="313682D2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fecha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03164F" w14:textId="77777777" w:rsidTr="00DD2C3C">
        <w:trPr>
          <w:jc w:val="center"/>
        </w:trPr>
        <w:tc>
          <w:tcPr>
            <w:tcW w:w="4531" w:type="dxa"/>
          </w:tcPr>
          <w:p w14:paraId="125AD6E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1F41CD6" w14:textId="6A914886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566C60F" w14:textId="77777777" w:rsidTr="00DD2C3C">
        <w:trPr>
          <w:jc w:val="center"/>
        </w:trPr>
        <w:tc>
          <w:tcPr>
            <w:tcW w:w="4531" w:type="dxa"/>
          </w:tcPr>
          <w:p w14:paraId="0A7BA30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42909B9" w14:textId="55932409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7C05C4AF" w14:textId="77777777" w:rsidTr="00DD2C3C">
        <w:trPr>
          <w:jc w:val="center"/>
        </w:trPr>
        <w:tc>
          <w:tcPr>
            <w:tcW w:w="9062" w:type="dxa"/>
            <w:gridSpan w:val="2"/>
          </w:tcPr>
          <w:p w14:paraId="02C9351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22920725" w14:textId="77777777" w:rsidTr="00DD2C3C">
        <w:trPr>
          <w:jc w:val="center"/>
        </w:trPr>
        <w:tc>
          <w:tcPr>
            <w:tcW w:w="4531" w:type="dxa"/>
          </w:tcPr>
          <w:p w14:paraId="045762E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7A86C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32C3F274" w14:textId="77777777" w:rsidTr="00DD2C3C">
        <w:trPr>
          <w:jc w:val="center"/>
        </w:trPr>
        <w:tc>
          <w:tcPr>
            <w:tcW w:w="4531" w:type="dxa"/>
          </w:tcPr>
          <w:p w14:paraId="5728D16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3F6811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33139A35" w14:textId="77777777" w:rsidTr="00DD2C3C">
        <w:trPr>
          <w:jc w:val="center"/>
        </w:trPr>
        <w:tc>
          <w:tcPr>
            <w:tcW w:w="4531" w:type="dxa"/>
          </w:tcPr>
          <w:p w14:paraId="2239197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2D57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550CCD00" w14:textId="77777777" w:rsidTr="00DD2C3C">
        <w:trPr>
          <w:jc w:val="center"/>
        </w:trPr>
        <w:tc>
          <w:tcPr>
            <w:tcW w:w="4531" w:type="dxa"/>
          </w:tcPr>
          <w:p w14:paraId="120FBFA5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137CEFF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62685341" w14:textId="77777777" w:rsidTr="00DD2C3C">
        <w:trPr>
          <w:jc w:val="center"/>
        </w:trPr>
        <w:tc>
          <w:tcPr>
            <w:tcW w:w="4531" w:type="dxa"/>
          </w:tcPr>
          <w:p w14:paraId="672153F6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9EFD4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B722119" w14:textId="20983F8B" w:rsidR="00F01BCF" w:rsidRPr="00FC17A9" w:rsidRDefault="00DD2C3C" w:rsidP="00FC17A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5AAA91EF" w14:textId="7C5D382D" w:rsidR="00C95957" w:rsidRPr="00C95957" w:rsidRDefault="00C95957" w:rsidP="00C95957">
      <w:r w:rsidRPr="00C95957">
        <w:t>O Quadro 33 ilustra o processo do caso de uso "</w:t>
      </w:r>
      <w:r>
        <w:t>Alterar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gestor deve cumprir para alterar dados sobre os tipos de logradouro no sistema.</w:t>
      </w:r>
    </w:p>
    <w:p w14:paraId="460C7E62" w14:textId="799CF25E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76" w:name="_Toc18223060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23</w:t>
      </w:r>
      <w:r w:rsidR="00610352">
        <w:rPr>
          <w:noProof/>
        </w:rPr>
        <w:fldChar w:fldCharType="end"/>
      </w:r>
      <w:r>
        <w:t xml:space="preserve"> </w:t>
      </w:r>
      <w:r w:rsidRPr="00F01BCF">
        <w:rPr>
          <w:b w:val="0"/>
          <w:noProof/>
        </w:rPr>
        <w:t>– Fluxo do Caso de Uso: Administrador – Alterar TipoLogradouro</w:t>
      </w:r>
      <w:bookmarkEnd w:id="76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680E4B85" w14:textId="77777777" w:rsidTr="00DD2C3C">
        <w:trPr>
          <w:jc w:val="center"/>
        </w:trPr>
        <w:tc>
          <w:tcPr>
            <w:tcW w:w="9062" w:type="dxa"/>
            <w:gridSpan w:val="2"/>
          </w:tcPr>
          <w:p w14:paraId="2A6B0E3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65F7C5D9" w14:textId="77777777" w:rsidTr="00DD2C3C">
        <w:trPr>
          <w:jc w:val="center"/>
        </w:trPr>
        <w:tc>
          <w:tcPr>
            <w:tcW w:w="4531" w:type="dxa"/>
          </w:tcPr>
          <w:p w14:paraId="077415D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B76C1DC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6C832EC5" w14:textId="77777777" w:rsidTr="00DD2C3C">
        <w:trPr>
          <w:jc w:val="center"/>
        </w:trPr>
        <w:tc>
          <w:tcPr>
            <w:tcW w:w="4531" w:type="dxa"/>
          </w:tcPr>
          <w:p w14:paraId="6D6E071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11422A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036704FA" w14:textId="77777777" w:rsidTr="00DD2C3C">
        <w:trPr>
          <w:jc w:val="center"/>
        </w:trPr>
        <w:tc>
          <w:tcPr>
            <w:tcW w:w="4531" w:type="dxa"/>
          </w:tcPr>
          <w:p w14:paraId="7FA6394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6F0EAA8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E6B5569" w14:textId="77777777" w:rsidTr="00DD2C3C">
        <w:trPr>
          <w:jc w:val="center"/>
        </w:trPr>
        <w:tc>
          <w:tcPr>
            <w:tcW w:w="4531" w:type="dxa"/>
          </w:tcPr>
          <w:p w14:paraId="2236AB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265AA4A7" w14:textId="66B682B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alterar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7BEEDF1" w14:textId="77777777" w:rsidTr="00DD2C3C">
        <w:trPr>
          <w:jc w:val="center"/>
        </w:trPr>
        <w:tc>
          <w:tcPr>
            <w:tcW w:w="4531" w:type="dxa"/>
          </w:tcPr>
          <w:p w14:paraId="76B8869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200F586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75CEB069" w14:textId="77777777" w:rsidTr="00DD2C3C">
        <w:trPr>
          <w:jc w:val="center"/>
        </w:trPr>
        <w:tc>
          <w:tcPr>
            <w:tcW w:w="4531" w:type="dxa"/>
          </w:tcPr>
          <w:p w14:paraId="42BAE275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168E8D48" w14:textId="392573E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1E013739" w14:textId="77777777" w:rsidTr="00DD2C3C">
        <w:trPr>
          <w:jc w:val="center"/>
        </w:trPr>
        <w:tc>
          <w:tcPr>
            <w:tcW w:w="9062" w:type="dxa"/>
            <w:gridSpan w:val="2"/>
          </w:tcPr>
          <w:p w14:paraId="1552A14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0A1A9FF4" w14:textId="77777777" w:rsidTr="00DD2C3C">
        <w:trPr>
          <w:jc w:val="center"/>
        </w:trPr>
        <w:tc>
          <w:tcPr>
            <w:tcW w:w="4531" w:type="dxa"/>
          </w:tcPr>
          <w:p w14:paraId="2FB03BCE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6F32D39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206C8F3E" w14:textId="77777777" w:rsidTr="00DD2C3C">
        <w:trPr>
          <w:jc w:val="center"/>
        </w:trPr>
        <w:tc>
          <w:tcPr>
            <w:tcW w:w="4531" w:type="dxa"/>
          </w:tcPr>
          <w:p w14:paraId="3A77089E" w14:textId="5DB00CF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lastRenderedPageBreak/>
              <w:t xml:space="preserve">Administrador requisita formulário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39258F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0328CDFC" w14:textId="77777777" w:rsidTr="00DD2C3C">
        <w:trPr>
          <w:jc w:val="center"/>
        </w:trPr>
        <w:tc>
          <w:tcPr>
            <w:tcW w:w="4531" w:type="dxa"/>
          </w:tcPr>
          <w:p w14:paraId="7FC0133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6AF0393" w14:textId="157275A2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6E3E975" w14:textId="77777777" w:rsidTr="00DD2C3C">
        <w:trPr>
          <w:jc w:val="center"/>
        </w:trPr>
        <w:tc>
          <w:tcPr>
            <w:tcW w:w="4531" w:type="dxa"/>
          </w:tcPr>
          <w:p w14:paraId="4F72FD22" w14:textId="716B152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Administrador requisita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965F13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6F887D6F" w14:textId="77777777" w:rsidTr="00DD2C3C">
        <w:trPr>
          <w:jc w:val="center"/>
        </w:trPr>
        <w:tc>
          <w:tcPr>
            <w:tcW w:w="4531" w:type="dxa"/>
          </w:tcPr>
          <w:p w14:paraId="107FE780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E0E39B" w14:textId="19025EBF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552E1B" w14:textId="77777777" w:rsidTr="00DD2C3C">
        <w:trPr>
          <w:jc w:val="center"/>
        </w:trPr>
        <w:tc>
          <w:tcPr>
            <w:tcW w:w="4531" w:type="dxa"/>
          </w:tcPr>
          <w:p w14:paraId="6240FA2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1C929CA" w14:textId="525DCB04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B4DCDD6" w14:textId="77777777" w:rsidTr="00DD2C3C">
        <w:trPr>
          <w:jc w:val="center"/>
        </w:trPr>
        <w:tc>
          <w:tcPr>
            <w:tcW w:w="4531" w:type="dxa"/>
          </w:tcPr>
          <w:p w14:paraId="57D6A8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100EB40" w14:textId="4E4830A4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fecha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3D47DE0B" w14:textId="77777777" w:rsidTr="00DD2C3C">
        <w:trPr>
          <w:jc w:val="center"/>
        </w:trPr>
        <w:tc>
          <w:tcPr>
            <w:tcW w:w="4531" w:type="dxa"/>
          </w:tcPr>
          <w:p w14:paraId="72DE97E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0768136" w14:textId="18AD9BC9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64FD60F" w14:textId="77777777" w:rsidTr="00DD2C3C">
        <w:trPr>
          <w:jc w:val="center"/>
        </w:trPr>
        <w:tc>
          <w:tcPr>
            <w:tcW w:w="4531" w:type="dxa"/>
          </w:tcPr>
          <w:p w14:paraId="091E1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22310FE" w14:textId="6D8F9A31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30105FF0" w14:textId="77777777" w:rsidTr="00DD2C3C">
        <w:trPr>
          <w:jc w:val="center"/>
        </w:trPr>
        <w:tc>
          <w:tcPr>
            <w:tcW w:w="9062" w:type="dxa"/>
            <w:gridSpan w:val="2"/>
          </w:tcPr>
          <w:p w14:paraId="6FD3EB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3D20C433" w14:textId="77777777" w:rsidTr="00DD2C3C">
        <w:trPr>
          <w:jc w:val="center"/>
        </w:trPr>
        <w:tc>
          <w:tcPr>
            <w:tcW w:w="4531" w:type="dxa"/>
          </w:tcPr>
          <w:p w14:paraId="7F3D41B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C1001C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0A01289D" w14:textId="77777777" w:rsidTr="00DD2C3C">
        <w:trPr>
          <w:jc w:val="center"/>
        </w:trPr>
        <w:tc>
          <w:tcPr>
            <w:tcW w:w="4531" w:type="dxa"/>
          </w:tcPr>
          <w:p w14:paraId="2D13A61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D7270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47F6415F" w14:textId="77777777" w:rsidTr="00DD2C3C">
        <w:trPr>
          <w:jc w:val="center"/>
        </w:trPr>
        <w:tc>
          <w:tcPr>
            <w:tcW w:w="4531" w:type="dxa"/>
          </w:tcPr>
          <w:p w14:paraId="697FC62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E2C6E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2F180AB3" w14:textId="77777777" w:rsidTr="00DD2C3C">
        <w:trPr>
          <w:jc w:val="center"/>
        </w:trPr>
        <w:tc>
          <w:tcPr>
            <w:tcW w:w="4531" w:type="dxa"/>
          </w:tcPr>
          <w:p w14:paraId="4D36BA1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8E09B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39D59CE8" w14:textId="77777777" w:rsidTr="00DD2C3C">
        <w:trPr>
          <w:jc w:val="center"/>
        </w:trPr>
        <w:tc>
          <w:tcPr>
            <w:tcW w:w="4531" w:type="dxa"/>
          </w:tcPr>
          <w:p w14:paraId="485F3E9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F1A86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0B4874DF" w14:textId="0BCA7816" w:rsidR="00DD2C3C" w:rsidRPr="00FC17A9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75B849D4" w14:textId="6CFBE624" w:rsidR="00DD2C3C" w:rsidRPr="00C95957" w:rsidRDefault="00C95957" w:rsidP="00C95957">
      <w:r w:rsidRPr="00C95957">
        <w:t xml:space="preserve">O Quadro 34 ilustra o processo do caso de uso "Excluir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2BFC9F11" w14:textId="371E8024" w:rsidR="00F01BCF" w:rsidRDefault="00F01BCF" w:rsidP="00F01BCF">
      <w:pPr>
        <w:pStyle w:val="Legenda"/>
        <w:keepNext/>
        <w:jc w:val="left"/>
      </w:pPr>
      <w:bookmarkStart w:id="77" w:name="_Toc182230601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24</w:t>
      </w:r>
      <w:r w:rsidR="00610352">
        <w:rPr>
          <w:noProof/>
        </w:rPr>
        <w:fldChar w:fldCharType="end"/>
      </w:r>
      <w:r w:rsidRPr="00D52469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Excluir Bairro</w:t>
      </w:r>
      <w:bookmarkEnd w:id="77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0FCE934E" w14:textId="77777777" w:rsidTr="00DD2C3C">
        <w:trPr>
          <w:jc w:val="center"/>
        </w:trPr>
        <w:tc>
          <w:tcPr>
            <w:tcW w:w="9062" w:type="dxa"/>
            <w:gridSpan w:val="2"/>
          </w:tcPr>
          <w:p w14:paraId="39F53A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EE0EB8F" w14:textId="77777777" w:rsidTr="00DD2C3C">
        <w:trPr>
          <w:jc w:val="center"/>
        </w:trPr>
        <w:tc>
          <w:tcPr>
            <w:tcW w:w="4531" w:type="dxa"/>
          </w:tcPr>
          <w:p w14:paraId="02F5E3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E3553E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417C01A9" w14:textId="77777777" w:rsidTr="00DD2C3C">
        <w:trPr>
          <w:jc w:val="center"/>
        </w:trPr>
        <w:tc>
          <w:tcPr>
            <w:tcW w:w="4531" w:type="dxa"/>
          </w:tcPr>
          <w:p w14:paraId="25B9BC9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6184DF6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1441C3CA" w14:textId="77777777" w:rsidTr="00DD2C3C">
        <w:trPr>
          <w:jc w:val="center"/>
        </w:trPr>
        <w:tc>
          <w:tcPr>
            <w:tcW w:w="4531" w:type="dxa"/>
          </w:tcPr>
          <w:p w14:paraId="4D58788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56158FF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05A50A1" w14:textId="77777777" w:rsidTr="00DD2C3C">
        <w:trPr>
          <w:jc w:val="center"/>
        </w:trPr>
        <w:tc>
          <w:tcPr>
            <w:tcW w:w="4531" w:type="dxa"/>
          </w:tcPr>
          <w:p w14:paraId="3A00DE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E74C299" w14:textId="6391A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excluir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4975BBE" w14:textId="77777777" w:rsidTr="00DD2C3C">
        <w:trPr>
          <w:jc w:val="center"/>
        </w:trPr>
        <w:tc>
          <w:tcPr>
            <w:tcW w:w="4531" w:type="dxa"/>
          </w:tcPr>
          <w:p w14:paraId="53D423A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C689E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26FC6285" w14:textId="77777777" w:rsidTr="00DD2C3C">
        <w:trPr>
          <w:jc w:val="center"/>
        </w:trPr>
        <w:tc>
          <w:tcPr>
            <w:tcW w:w="4531" w:type="dxa"/>
          </w:tcPr>
          <w:p w14:paraId="5DA75D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8C13432" w14:textId="4E7D86D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D4EE254" w14:textId="77777777" w:rsidTr="00DD2C3C">
        <w:trPr>
          <w:jc w:val="center"/>
        </w:trPr>
        <w:tc>
          <w:tcPr>
            <w:tcW w:w="9062" w:type="dxa"/>
            <w:gridSpan w:val="2"/>
          </w:tcPr>
          <w:p w14:paraId="3B5C41A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1E916B36" w14:textId="77777777" w:rsidTr="00DD2C3C">
        <w:trPr>
          <w:jc w:val="center"/>
        </w:trPr>
        <w:tc>
          <w:tcPr>
            <w:tcW w:w="4531" w:type="dxa"/>
          </w:tcPr>
          <w:p w14:paraId="364DA1B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B426E61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763B6A0F" w14:textId="77777777" w:rsidTr="00DD2C3C">
        <w:trPr>
          <w:jc w:val="center"/>
        </w:trPr>
        <w:tc>
          <w:tcPr>
            <w:tcW w:w="4531" w:type="dxa"/>
          </w:tcPr>
          <w:p w14:paraId="4BCAC6A4" w14:textId="0389A9AB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formulário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D335B1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1698072" w14:textId="77777777" w:rsidTr="00DD2C3C">
        <w:trPr>
          <w:jc w:val="center"/>
        </w:trPr>
        <w:tc>
          <w:tcPr>
            <w:tcW w:w="4531" w:type="dxa"/>
          </w:tcPr>
          <w:p w14:paraId="6060AB5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7995BF3" w14:textId="08038A5A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B3ED5DC" w14:textId="77777777" w:rsidTr="00DD2C3C">
        <w:trPr>
          <w:jc w:val="center"/>
        </w:trPr>
        <w:tc>
          <w:tcPr>
            <w:tcW w:w="4531" w:type="dxa"/>
          </w:tcPr>
          <w:p w14:paraId="57718954" w14:textId="28E34FC1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9AE3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2944A3A0" w14:textId="77777777" w:rsidTr="00DD2C3C">
        <w:trPr>
          <w:jc w:val="center"/>
        </w:trPr>
        <w:tc>
          <w:tcPr>
            <w:tcW w:w="4531" w:type="dxa"/>
          </w:tcPr>
          <w:p w14:paraId="649F36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F80E2D" w14:textId="36265F39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21F5F2" w14:textId="77777777" w:rsidTr="00DD2C3C">
        <w:trPr>
          <w:jc w:val="center"/>
        </w:trPr>
        <w:tc>
          <w:tcPr>
            <w:tcW w:w="4531" w:type="dxa"/>
          </w:tcPr>
          <w:p w14:paraId="4945EB5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A626DFB" w14:textId="6D7B0512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exclui os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5913527" w14:textId="77777777" w:rsidTr="00DD2C3C">
        <w:trPr>
          <w:jc w:val="center"/>
        </w:trPr>
        <w:tc>
          <w:tcPr>
            <w:tcW w:w="4531" w:type="dxa"/>
          </w:tcPr>
          <w:p w14:paraId="2AE534D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299DA3" w14:textId="429D3AE1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fecha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1722F4" w14:textId="77777777" w:rsidTr="00DD2C3C">
        <w:trPr>
          <w:jc w:val="center"/>
        </w:trPr>
        <w:tc>
          <w:tcPr>
            <w:tcW w:w="4531" w:type="dxa"/>
          </w:tcPr>
          <w:p w14:paraId="5EB1092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3F31" w14:textId="0A42E8AD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3DC9988" w14:textId="77777777" w:rsidTr="00DD2C3C">
        <w:trPr>
          <w:jc w:val="center"/>
        </w:trPr>
        <w:tc>
          <w:tcPr>
            <w:tcW w:w="4531" w:type="dxa"/>
          </w:tcPr>
          <w:p w14:paraId="0EA4B08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15D6C1" w14:textId="51FBC77F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1A66BF6" w14:textId="77777777" w:rsidTr="00DD2C3C">
        <w:trPr>
          <w:jc w:val="center"/>
        </w:trPr>
        <w:tc>
          <w:tcPr>
            <w:tcW w:w="9062" w:type="dxa"/>
            <w:gridSpan w:val="2"/>
          </w:tcPr>
          <w:p w14:paraId="20FAD412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84C9306" w14:textId="77777777" w:rsidTr="00DD2C3C">
        <w:trPr>
          <w:jc w:val="center"/>
        </w:trPr>
        <w:tc>
          <w:tcPr>
            <w:tcW w:w="4531" w:type="dxa"/>
          </w:tcPr>
          <w:p w14:paraId="7888A9C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E57F2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22B276DB" w14:textId="77777777" w:rsidTr="00DD2C3C">
        <w:trPr>
          <w:jc w:val="center"/>
        </w:trPr>
        <w:tc>
          <w:tcPr>
            <w:tcW w:w="4531" w:type="dxa"/>
          </w:tcPr>
          <w:p w14:paraId="0CB137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5A8402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6FE5FD24" w14:textId="77777777" w:rsidTr="00DD2C3C">
        <w:trPr>
          <w:jc w:val="center"/>
        </w:trPr>
        <w:tc>
          <w:tcPr>
            <w:tcW w:w="4531" w:type="dxa"/>
          </w:tcPr>
          <w:p w14:paraId="338683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606A9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65961C4B" w14:textId="77777777" w:rsidTr="00DD2C3C">
        <w:trPr>
          <w:jc w:val="center"/>
        </w:trPr>
        <w:tc>
          <w:tcPr>
            <w:tcW w:w="4531" w:type="dxa"/>
          </w:tcPr>
          <w:p w14:paraId="652D498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6BD9F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98FD68D" w14:textId="77777777" w:rsidTr="00DD2C3C">
        <w:trPr>
          <w:jc w:val="center"/>
        </w:trPr>
        <w:tc>
          <w:tcPr>
            <w:tcW w:w="4531" w:type="dxa"/>
          </w:tcPr>
          <w:p w14:paraId="4AC8463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3B2F3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E26E38D" w14:textId="77777777" w:rsidR="00DD2C3C" w:rsidRPr="00FC17A9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BE9199D" w14:textId="14BD5B82" w:rsidR="00DD2C3C" w:rsidRPr="00C95957" w:rsidRDefault="00C95957" w:rsidP="00C95957">
      <w:r w:rsidRPr="00C95957">
        <w:t>O Quadro 3</w:t>
      </w:r>
      <w:r>
        <w:t>5</w:t>
      </w:r>
      <w:r w:rsidRPr="00C95957">
        <w:t xml:space="preserve"> ilustra o processo do caso de uso "</w:t>
      </w:r>
      <w:r>
        <w:t>Listar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1EF9C573" w14:textId="3E281E33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78" w:name="_Toc182230602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25</w:t>
      </w:r>
      <w:r w:rsidR="00610352">
        <w:rPr>
          <w:noProof/>
        </w:rPr>
        <w:fldChar w:fldCharType="end"/>
      </w:r>
      <w:r w:rsidRPr="00F87F4D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Listar TipoLogradouro</w:t>
      </w:r>
      <w:bookmarkEnd w:id="78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DD2C3C" w14:paraId="23DFFDEA" w14:textId="77777777" w:rsidTr="00DD2C3C">
        <w:trPr>
          <w:jc w:val="center"/>
        </w:trPr>
        <w:tc>
          <w:tcPr>
            <w:tcW w:w="8494" w:type="dxa"/>
            <w:gridSpan w:val="2"/>
          </w:tcPr>
          <w:p w14:paraId="788866E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A0E3C8E" w14:textId="77777777" w:rsidTr="00DD2C3C">
        <w:trPr>
          <w:jc w:val="center"/>
        </w:trPr>
        <w:tc>
          <w:tcPr>
            <w:tcW w:w="4271" w:type="dxa"/>
          </w:tcPr>
          <w:p w14:paraId="631CBFC4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60F5A02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160F65FA" w14:textId="77777777" w:rsidTr="00DD2C3C">
        <w:trPr>
          <w:jc w:val="center"/>
        </w:trPr>
        <w:tc>
          <w:tcPr>
            <w:tcW w:w="4271" w:type="dxa"/>
          </w:tcPr>
          <w:p w14:paraId="1F35F080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73581A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5EA859DC" w14:textId="77777777" w:rsidTr="00DD2C3C">
        <w:trPr>
          <w:jc w:val="center"/>
        </w:trPr>
        <w:tc>
          <w:tcPr>
            <w:tcW w:w="4271" w:type="dxa"/>
          </w:tcPr>
          <w:p w14:paraId="67C7DF3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79CA3D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3321CB64" w14:textId="77777777" w:rsidTr="00DD2C3C">
        <w:trPr>
          <w:jc w:val="center"/>
        </w:trPr>
        <w:tc>
          <w:tcPr>
            <w:tcW w:w="4271" w:type="dxa"/>
          </w:tcPr>
          <w:p w14:paraId="7B8C2EB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4BE88ACE" w14:textId="6CE96BEB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listar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074BF9E" w14:textId="77777777" w:rsidTr="00DD2C3C">
        <w:trPr>
          <w:jc w:val="center"/>
        </w:trPr>
        <w:tc>
          <w:tcPr>
            <w:tcW w:w="4271" w:type="dxa"/>
          </w:tcPr>
          <w:p w14:paraId="32848AE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21D1960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0F25DF23" w14:textId="77777777" w:rsidTr="00DD2C3C">
        <w:trPr>
          <w:jc w:val="center"/>
        </w:trPr>
        <w:tc>
          <w:tcPr>
            <w:tcW w:w="4271" w:type="dxa"/>
          </w:tcPr>
          <w:p w14:paraId="19E7D1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6D632240" w14:textId="3F2554C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531F27D" w14:textId="77777777" w:rsidTr="00DD2C3C">
        <w:trPr>
          <w:jc w:val="center"/>
        </w:trPr>
        <w:tc>
          <w:tcPr>
            <w:tcW w:w="8494" w:type="dxa"/>
            <w:gridSpan w:val="2"/>
          </w:tcPr>
          <w:p w14:paraId="3AEDF08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35EC09FA" w14:textId="77777777" w:rsidTr="00DD2C3C">
        <w:trPr>
          <w:jc w:val="center"/>
        </w:trPr>
        <w:tc>
          <w:tcPr>
            <w:tcW w:w="4271" w:type="dxa"/>
          </w:tcPr>
          <w:p w14:paraId="7830981F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7B48E0FB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56B2927D" w14:textId="77777777" w:rsidTr="00DD2C3C">
        <w:trPr>
          <w:jc w:val="center"/>
        </w:trPr>
        <w:tc>
          <w:tcPr>
            <w:tcW w:w="4271" w:type="dxa"/>
          </w:tcPr>
          <w:p w14:paraId="3B477AFC" w14:textId="21307A36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Administrador requisita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223" w:type="dxa"/>
          </w:tcPr>
          <w:p w14:paraId="4045F4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443293C5" w14:textId="77777777" w:rsidTr="00DD2C3C">
        <w:trPr>
          <w:jc w:val="center"/>
        </w:trPr>
        <w:tc>
          <w:tcPr>
            <w:tcW w:w="4271" w:type="dxa"/>
          </w:tcPr>
          <w:p w14:paraId="1BAAA7B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7CF0FD4E" w14:textId="6A1DCE24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Sistema exibe tabela de listagem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51B7E263" w14:textId="77777777" w:rsidTr="00DD2C3C">
        <w:trPr>
          <w:jc w:val="center"/>
        </w:trPr>
        <w:tc>
          <w:tcPr>
            <w:tcW w:w="8494" w:type="dxa"/>
            <w:gridSpan w:val="2"/>
          </w:tcPr>
          <w:p w14:paraId="635BBEE9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54100B4" w14:textId="77777777" w:rsidTr="00DD2C3C">
        <w:trPr>
          <w:jc w:val="center"/>
        </w:trPr>
        <w:tc>
          <w:tcPr>
            <w:tcW w:w="4271" w:type="dxa"/>
          </w:tcPr>
          <w:p w14:paraId="1674BF77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E2075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5C91FFA0" w14:textId="77777777" w:rsidTr="00DD2C3C">
        <w:trPr>
          <w:jc w:val="center"/>
        </w:trPr>
        <w:tc>
          <w:tcPr>
            <w:tcW w:w="4271" w:type="dxa"/>
          </w:tcPr>
          <w:p w14:paraId="39C4E0A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0EAD8F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104D9EE2" w14:textId="77777777" w:rsidTr="00DD2C3C">
        <w:trPr>
          <w:jc w:val="center"/>
        </w:trPr>
        <w:tc>
          <w:tcPr>
            <w:tcW w:w="4271" w:type="dxa"/>
          </w:tcPr>
          <w:p w14:paraId="6808880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A5815E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72851257" w14:textId="77777777" w:rsidTr="00DD2C3C">
        <w:trPr>
          <w:jc w:val="center"/>
        </w:trPr>
        <w:tc>
          <w:tcPr>
            <w:tcW w:w="4271" w:type="dxa"/>
          </w:tcPr>
          <w:p w14:paraId="0CD4F4A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0BA9F7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75C879D" w14:textId="77777777" w:rsidTr="00DD2C3C">
        <w:trPr>
          <w:jc w:val="center"/>
        </w:trPr>
        <w:tc>
          <w:tcPr>
            <w:tcW w:w="4271" w:type="dxa"/>
          </w:tcPr>
          <w:p w14:paraId="761D799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3CE2B3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3CB7970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t xml:space="preserve">    </w:t>
      </w: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2E805FA3" w14:textId="77777777" w:rsidR="00DD2C3C" w:rsidRDefault="00DD2C3C" w:rsidP="00A77264">
      <w:pPr>
        <w:ind w:firstLine="0"/>
      </w:pPr>
    </w:p>
    <w:p w14:paraId="546A0980" w14:textId="7CD8BF86" w:rsidR="00DB42AD" w:rsidRDefault="00BB3F9A" w:rsidP="002828C7">
      <w:pPr>
        <w:pStyle w:val="Ttulo2"/>
        <w:numPr>
          <w:ilvl w:val="0"/>
          <w:numId w:val="0"/>
        </w:numPr>
        <w:rPr>
          <w:szCs w:val="24"/>
        </w:rPr>
      </w:pPr>
      <w:bookmarkStart w:id="79" w:name="_Toc182230642"/>
      <w:r>
        <w:rPr>
          <w:szCs w:val="24"/>
        </w:rPr>
        <w:t>3.6</w:t>
      </w:r>
      <w:r w:rsidRPr="000959C0">
        <w:rPr>
          <w:szCs w:val="24"/>
        </w:rPr>
        <w:t xml:space="preserve">. Diagrama de </w:t>
      </w:r>
      <w:r w:rsidR="00AD24F8">
        <w:rPr>
          <w:szCs w:val="24"/>
        </w:rPr>
        <w:t>Sequência</w:t>
      </w:r>
      <w:bookmarkEnd w:id="79"/>
    </w:p>
    <w:p w14:paraId="47118920" w14:textId="516F5E8D" w:rsidR="0027273F" w:rsidRDefault="00EA02DD" w:rsidP="00DB42AD">
      <w:r w:rsidRPr="00EA02DD">
        <w:t>O diagrama de sequência é um dos principais diagramas UML (</w:t>
      </w:r>
      <w:proofErr w:type="spellStart"/>
      <w:r w:rsidRPr="00EA02DD">
        <w:t>Unified</w:t>
      </w:r>
      <w:proofErr w:type="spellEnd"/>
      <w:r w:rsidRPr="00EA02DD">
        <w:t xml:space="preserve"> </w:t>
      </w:r>
      <w:proofErr w:type="spellStart"/>
      <w:r w:rsidRPr="00EA02DD">
        <w:t>Modeling</w:t>
      </w:r>
      <w:proofErr w:type="spellEnd"/>
      <w:r w:rsidRPr="00EA02DD">
        <w:t xml:space="preserve"> </w:t>
      </w:r>
      <w:proofErr w:type="spellStart"/>
      <w:r w:rsidRPr="00EA02DD">
        <w:t>Language</w:t>
      </w:r>
      <w:proofErr w:type="spellEnd"/>
      <w:r w:rsidRPr="00EA02DD">
        <w:t xml:space="preserve">) usados ​​para descrever as interações entre objetos em um sistema, com foco na sequência temporal dessas interações. Segundo </w:t>
      </w:r>
      <w:proofErr w:type="spellStart"/>
      <w:r w:rsidRPr="00EA02DD">
        <w:t>Sommerville</w:t>
      </w:r>
      <w:proofErr w:type="spellEnd"/>
      <w:r w:rsidRPr="00EA02DD">
        <w:t xml:space="preserve"> (20</w:t>
      </w:r>
      <w:r w:rsidR="00BD1A71">
        <w:t>07</w:t>
      </w:r>
      <w:r w:rsidRPr="00EA02DD">
        <w:t>), “Um diagrama de sequência mostra as interações entre os atores e o sistema e entre os componentes do sistema, organizados em ordem cronológica”. É uma ferramenta importante para entender como as funções são executadas por meio da troca de mensagens entre os componentes envolvidos.</w:t>
      </w:r>
    </w:p>
    <w:p w14:paraId="43A7078A" w14:textId="77777777" w:rsidR="000957BE" w:rsidRPr="00DB42AD" w:rsidRDefault="000957BE" w:rsidP="00DB42AD"/>
    <w:p w14:paraId="6456A0DB" w14:textId="77777777" w:rsidR="00A71844" w:rsidRPr="00A71844" w:rsidRDefault="00A71844" w:rsidP="00A71844">
      <w:pPr>
        <w:pStyle w:val="PargrafodaLista"/>
        <w:keepNext/>
        <w:numPr>
          <w:ilvl w:val="0"/>
          <w:numId w:val="15"/>
        </w:numPr>
        <w:outlineLvl w:val="1"/>
        <w:rPr>
          <w:smallCaps/>
          <w:vanish/>
        </w:rPr>
      </w:pPr>
    </w:p>
    <w:p w14:paraId="074555B9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779B67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EE24B6D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30D8A35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33FB4F9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1A378C18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FD5E7DB" w14:textId="33797F8D" w:rsidR="006E441C" w:rsidRPr="00EE6012" w:rsidRDefault="00A71844" w:rsidP="006E441C">
      <w:pPr>
        <w:pStyle w:val="Ttulo3"/>
        <w:ind w:left="567" w:hanging="567"/>
        <w:rPr>
          <w:smallCaps/>
        </w:rPr>
      </w:pPr>
      <w:r>
        <w:t xml:space="preserve"> </w:t>
      </w:r>
      <w:bookmarkStart w:id="80" w:name="_Toc182230643"/>
      <w:r w:rsidR="006E441C" w:rsidRPr="00EE6012">
        <w:rPr>
          <w:smallCaps/>
        </w:rPr>
        <w:t>Diagrama de Sequência para Cadastro de Estado</w:t>
      </w:r>
      <w:bookmarkEnd w:id="80"/>
    </w:p>
    <w:p w14:paraId="400ADA8C" w14:textId="472D8C99" w:rsidR="0027273F" w:rsidRPr="0027273F" w:rsidRDefault="0027273F" w:rsidP="0027273F">
      <w:r w:rsidRPr="0027273F">
        <w:t>N</w:t>
      </w:r>
      <w:r w:rsidR="00BD1A71">
        <w:t xml:space="preserve">a </w:t>
      </w:r>
      <w:r w:rsidR="00BD1A71" w:rsidRPr="004E1507">
        <w:t>Figura 10</w:t>
      </w:r>
      <w:r w:rsidR="00BD1A71">
        <w:t xml:space="preserve"> </w:t>
      </w:r>
      <w:r w:rsidRPr="0027273F">
        <w:t xml:space="preserve">são detalhados os processos para o cadastro de um Estado. O administrador inicia o cadastro através da interface, que solicita a operação e retorna a lista de estados. A interface envia os dados ao Service Estado, que os valida e encaminha ao </w:t>
      </w:r>
      <w:proofErr w:type="spellStart"/>
      <w:r w:rsidRPr="0027273F">
        <w:t>Repository</w:t>
      </w:r>
      <w:proofErr w:type="spellEnd"/>
      <w:r w:rsidRPr="0027273F">
        <w:t xml:space="preserve"> Estado. O </w:t>
      </w:r>
      <w:proofErr w:type="spellStart"/>
      <w:r w:rsidRPr="0027273F">
        <w:t>Repository</w:t>
      </w:r>
      <w:proofErr w:type="spellEnd"/>
      <w:r w:rsidRPr="0027273F">
        <w:t xml:space="preserve"> interage com o </w:t>
      </w:r>
      <w:proofErr w:type="spellStart"/>
      <w:r w:rsidRPr="0027273F">
        <w:t>AppDBContext</w:t>
      </w:r>
      <w:proofErr w:type="spellEnd"/>
      <w:r w:rsidRPr="0027273F">
        <w:t xml:space="preserve"> para salvar os dados no banco de dados e retorna uma mensagem de confirmação. O Service Estado pode realizar operações adicionais e retorna os dados processados ao </w:t>
      </w:r>
      <w:proofErr w:type="spellStart"/>
      <w:r w:rsidRPr="0027273F">
        <w:t>Repository</w:t>
      </w:r>
      <w:proofErr w:type="spellEnd"/>
      <w:r w:rsidRPr="0027273F">
        <w:t xml:space="preserve"> Estado, que recupera a lista atualizada de estados. Finalmente, o Service Estado envia a lista de estados atualizada à interface, confirmando o sucesso da operação ao administrador.</w:t>
      </w:r>
    </w:p>
    <w:p w14:paraId="5D7B3862" w14:textId="3B2E59DF" w:rsidR="006E441C" w:rsidRDefault="0027273F" w:rsidP="0027273F">
      <w:pPr>
        <w:pStyle w:val="Legenda"/>
        <w:keepNext/>
        <w:jc w:val="both"/>
      </w:pPr>
      <w:bookmarkStart w:id="81" w:name="_Toc183156037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12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22538F">
        <w:rPr>
          <w:b w:val="0"/>
          <w:bCs w:val="0"/>
        </w:rPr>
        <w:t>Diagrama de Sequência - Ator Administrador: Fluxo do cadastro de Estado</w:t>
      </w:r>
      <w:r>
        <w:rPr>
          <w:noProof/>
        </w:rPr>
        <w:t xml:space="preserve"> </w:t>
      </w:r>
      <w:r w:rsidR="005D79D4">
        <w:rPr>
          <w:noProof/>
        </w:rPr>
        <w:drawing>
          <wp:inline distT="0" distB="0" distL="0" distR="0" wp14:anchorId="7B7A8392" wp14:editId="57DD919E">
            <wp:extent cx="6829953" cy="5942330"/>
            <wp:effectExtent l="5398" t="0" r="0" b="0"/>
            <wp:docPr id="137620841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0841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41179" cy="595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1"/>
    </w:p>
    <w:p w14:paraId="4E9913D0" w14:textId="095D8C67" w:rsidR="005D79D4" w:rsidRPr="00FC17A9" w:rsidRDefault="005D79D4" w:rsidP="005D79D4">
      <w:pPr>
        <w:ind w:firstLine="0"/>
        <w:rPr>
          <w:sz w:val="22"/>
          <w:szCs w:val="16"/>
        </w:rPr>
      </w:pPr>
      <w:r w:rsidRPr="00FC17A9">
        <w:rPr>
          <w:sz w:val="22"/>
          <w:szCs w:val="16"/>
        </w:rPr>
        <w:t>Fonte: Elaborado pelos Autores.</w:t>
      </w:r>
    </w:p>
    <w:p w14:paraId="327427BD" w14:textId="77777777" w:rsidR="006E441C" w:rsidRPr="006E441C" w:rsidRDefault="006E441C" w:rsidP="006E441C"/>
    <w:p w14:paraId="0BB04012" w14:textId="5C2CA681" w:rsidR="00A71844" w:rsidRPr="00EE6012" w:rsidRDefault="006E441C" w:rsidP="006E441C">
      <w:pPr>
        <w:pStyle w:val="Ttulo3"/>
        <w:ind w:left="567" w:hanging="567"/>
        <w:rPr>
          <w:smallCaps/>
        </w:rPr>
      </w:pPr>
      <w:r w:rsidRPr="00EE6012">
        <w:rPr>
          <w:smallCaps/>
        </w:rPr>
        <w:t xml:space="preserve"> </w:t>
      </w:r>
      <w:bookmarkStart w:id="82" w:name="_Toc182230644"/>
      <w:r w:rsidR="00A71844" w:rsidRPr="00EE6012">
        <w:rPr>
          <w:smallCaps/>
        </w:rPr>
        <w:t xml:space="preserve">Diagrama de Sequência </w:t>
      </w:r>
      <w:r w:rsidRPr="00EE6012">
        <w:rPr>
          <w:smallCaps/>
        </w:rPr>
        <w:t>para Exclusão de Estado</w:t>
      </w:r>
      <w:bookmarkEnd w:id="82"/>
    </w:p>
    <w:p w14:paraId="5CD20AE4" w14:textId="2102F7D9" w:rsidR="00AA022C" w:rsidRDefault="006E441C" w:rsidP="00AA022C">
      <w:r w:rsidRPr="006E441C">
        <w:t>N</w:t>
      </w:r>
      <w:r w:rsidR="0024044B">
        <w:t>a</w:t>
      </w:r>
      <w:r w:rsidRPr="006E441C">
        <w:t xml:space="preserve"> </w:t>
      </w:r>
      <w:r w:rsidR="0024044B" w:rsidRPr="004E1507">
        <w:t>Figura</w:t>
      </w:r>
      <w:r w:rsidR="00BD1A71" w:rsidRPr="004E1507">
        <w:t xml:space="preserve"> 11</w:t>
      </w:r>
      <w:r w:rsidRPr="006E441C">
        <w:t xml:space="preserve"> são detalhados os processos e etapas necessários para a exclusão de um Estado. O processo começa com o administrador solicitando a exclusão através da interface, que retorna a tela correspondente. A solicitação é enviada ao </w:t>
      </w:r>
      <w:proofErr w:type="spellStart"/>
      <w:r w:rsidRPr="006E441C">
        <w:t>Controller</w:t>
      </w:r>
      <w:proofErr w:type="spellEnd"/>
      <w:r w:rsidRPr="006E441C">
        <w:t xml:space="preserve"> Estado, que valida os dados. Se houver erros, uma mensagem é retornada. Caso contrário, o </w:t>
      </w:r>
      <w:proofErr w:type="spellStart"/>
      <w:r w:rsidRPr="006E441C">
        <w:t>Controller</w:t>
      </w:r>
      <w:proofErr w:type="spellEnd"/>
      <w:r w:rsidRPr="006E441C">
        <w:t xml:space="preserve"> encaminha a </w:t>
      </w:r>
      <w:r w:rsidRPr="006E441C">
        <w:lastRenderedPageBreak/>
        <w:t xml:space="preserve">solicitação ao Service Estado, que a repassa ao </w:t>
      </w:r>
      <w:proofErr w:type="spellStart"/>
      <w:r w:rsidRPr="006E441C">
        <w:t>Repository</w:t>
      </w:r>
      <w:proofErr w:type="spellEnd"/>
      <w:r w:rsidRPr="006E441C">
        <w:t xml:space="preserve"> Estado. Este interage com o </w:t>
      </w:r>
      <w:proofErr w:type="spellStart"/>
      <w:r w:rsidRPr="006E441C">
        <w:t>AppDBContext</w:t>
      </w:r>
      <w:proofErr w:type="spellEnd"/>
      <w:r w:rsidRPr="006E441C">
        <w:t xml:space="preserve"> para realizar a exclusão no banco de dados. Após a exclusão, os dados são retornados através dos componentes, confirmando ao administrador que a operação foi realizada com sucesso. Este diagrama ilustra claramente as interações e a ordem das operações envolvidas.</w:t>
      </w:r>
    </w:p>
    <w:p w14:paraId="74C8B8F6" w14:textId="7550271A" w:rsidR="00AD3C53" w:rsidRPr="00AA022C" w:rsidRDefault="00AD3C53" w:rsidP="00AA022C">
      <w:pPr>
        <w:ind w:firstLine="0"/>
      </w:pPr>
      <w:bookmarkStart w:id="83" w:name="_Toc183156038"/>
      <w:r w:rsidRPr="00BD1A71">
        <w:rPr>
          <w:b/>
        </w:rPr>
        <w:t xml:space="preserve">Figura </w:t>
      </w:r>
      <w:r w:rsidR="00063FF6">
        <w:rPr>
          <w:b/>
        </w:rPr>
        <w:fldChar w:fldCharType="begin"/>
      </w:r>
      <w:r w:rsidR="00063FF6">
        <w:rPr>
          <w:b/>
        </w:rPr>
        <w:instrText xml:space="preserve"> SEQ Figura \* ARABIC </w:instrText>
      </w:r>
      <w:r w:rsidR="00063FF6">
        <w:rPr>
          <w:b/>
        </w:rPr>
        <w:fldChar w:fldCharType="separate"/>
      </w:r>
      <w:r w:rsidR="00063FF6">
        <w:rPr>
          <w:b/>
          <w:noProof/>
        </w:rPr>
        <w:t>13</w:t>
      </w:r>
      <w:r w:rsidR="00063FF6">
        <w:rPr>
          <w:b/>
        </w:rPr>
        <w:fldChar w:fldCharType="end"/>
      </w:r>
      <w:r>
        <w:rPr>
          <w:noProof/>
        </w:rPr>
        <w:t xml:space="preserve"> </w:t>
      </w:r>
      <w:r w:rsidRPr="00AD3C53">
        <w:rPr>
          <w:b/>
          <w:noProof/>
        </w:rPr>
        <w:t xml:space="preserve">– </w:t>
      </w:r>
      <w:r w:rsidRPr="00BD1A71">
        <w:rPr>
          <w:noProof/>
        </w:rPr>
        <w:t>Diagrama de Sequência - Ator Administrador: Fluxo do excluir de Estado</w:t>
      </w:r>
      <w:bookmarkEnd w:id="83"/>
    </w:p>
    <w:p w14:paraId="0D693D43" w14:textId="25CFF243" w:rsidR="00AD3C53" w:rsidRDefault="00AA022C" w:rsidP="001744DB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AD3C53">
        <w:rPr>
          <w:noProof/>
          <w:color w:val="000000" w:themeColor="text1"/>
          <w:sz w:val="20"/>
          <w:szCs w:val="22"/>
        </w:rPr>
        <w:drawing>
          <wp:inline distT="0" distB="0" distL="0" distR="0" wp14:anchorId="358DC723" wp14:editId="4C7E839B">
            <wp:extent cx="7244895" cy="4163898"/>
            <wp:effectExtent l="0" t="2540" r="0" b="0"/>
            <wp:docPr id="15" name="Gráfico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06831" cy="41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15C" w14:textId="65C849BE" w:rsidR="0039401D" w:rsidRPr="00FC17A9" w:rsidRDefault="00AD3C53" w:rsidP="00377CE6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66CF192F" w14:textId="42149EFF" w:rsidR="007944D7" w:rsidRDefault="0082521E" w:rsidP="006E441C">
      <w:pPr>
        <w:pStyle w:val="Ttulo1"/>
        <w:ind w:left="426" w:hanging="426"/>
      </w:pPr>
      <w:bookmarkStart w:id="84" w:name="_Toc182230645"/>
      <w:r w:rsidRPr="002B3561">
        <w:lastRenderedPageBreak/>
        <w:t>DEFINIÇÃO DA INTERFACE COM O USUÁRIO</w:t>
      </w:r>
      <w:r w:rsidR="007944D7" w:rsidRPr="002B3561">
        <w:t xml:space="preserve"> </w:t>
      </w:r>
      <w:r w:rsidR="00B6588B" w:rsidRPr="002B3561">
        <w:t>(</w:t>
      </w:r>
      <w:r w:rsidRPr="002B3561">
        <w:t>UX</w:t>
      </w:r>
      <w:r w:rsidR="00B6588B" w:rsidRPr="002B3561">
        <w:t>)</w:t>
      </w:r>
      <w:r w:rsidR="007A458A" w:rsidRPr="002B3561">
        <w:t xml:space="preserve"> (3º sem</w:t>
      </w:r>
      <w:r w:rsidR="0036733D">
        <w:t>e</w:t>
      </w:r>
      <w:r w:rsidR="007A458A" w:rsidRPr="002B3561">
        <w:t>stre)</w:t>
      </w:r>
      <w:bookmarkEnd w:id="84"/>
    </w:p>
    <w:p w14:paraId="2C2486D0" w14:textId="38D95128" w:rsidR="002F3A5D" w:rsidRDefault="002F3A5D" w:rsidP="002F3A5D">
      <w:pPr>
        <w:pStyle w:val="Pargrafo"/>
        <w:spacing w:line="360" w:lineRule="auto"/>
      </w:pPr>
      <w:r w:rsidRPr="002F3A5D">
        <w:t>Segundo Fabricio Teixeira em Introdução e boas práticas em UX Design (2014), o conceito de UX, apesar de sua origem estrangeira, é mais simples do que parece: refere-se à experiência do usuário. No cotidiano, nos tornamos usuários de diversos objetos e produtos – digitais ou físicos – que são projetados para cumprir determinadas funções, como o alarme do celular, o caixa eletrônico e a cadeira, cada um com seu propósito específico de uso.</w:t>
      </w:r>
    </w:p>
    <w:p w14:paraId="040B43F3" w14:textId="77777777" w:rsidR="002F3A5D" w:rsidRPr="002F3A5D" w:rsidRDefault="002F3A5D" w:rsidP="002F3A5D">
      <w:pPr>
        <w:pStyle w:val="Pargrafo"/>
      </w:pPr>
    </w:p>
    <w:p w14:paraId="6604768E" w14:textId="1C73B059" w:rsidR="00B6588B" w:rsidRPr="00FD3E57" w:rsidRDefault="00B6588B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85" w:name="_Toc182230646"/>
      <w:r w:rsidRPr="002B3561">
        <w:t>Descrição de cenário</w:t>
      </w:r>
      <w:bookmarkEnd w:id="85"/>
    </w:p>
    <w:p w14:paraId="5720984B" w14:textId="77777777" w:rsidR="00FD3E57" w:rsidRDefault="00FD3E57" w:rsidP="00FD3E57">
      <w:r w:rsidRPr="009E6932">
        <w:t>A técnica de descrição do cenário envolve a criação de uma narrativa detalhada que descreve a interação potencial do usuário com o seu produto, sistema ou serviço em um contexto específico. A construção desse cenário visa proporcionar uma compreensão mais clara de como será a experiência do usuário ao utilizar a interface, bem como quando interagir em diversas situações da vida real.</w:t>
      </w:r>
      <w:r>
        <w:t xml:space="preserve"> </w:t>
      </w:r>
      <w:r w:rsidRPr="00CB223B">
        <w:t xml:space="preserve">Frequentemente, aplicamos essa técnica sem perceber que tem um nome específico. Quando pensamos </w:t>
      </w:r>
      <w:r>
        <w:t>“</w:t>
      </w:r>
      <w:r w:rsidRPr="00CB223B">
        <w:t>suponha que o usuário faça isso, então...</w:t>
      </w:r>
      <w:r>
        <w:t>”</w:t>
      </w:r>
      <w:r w:rsidRPr="00CB223B">
        <w:t>, estamos, na verdade, criando uma descrição de cenário que representa situações que os usuários do sistema podem encontrar.</w:t>
      </w:r>
      <w:r>
        <w:t xml:space="preserve"> </w:t>
      </w:r>
    </w:p>
    <w:p w14:paraId="48D4183F" w14:textId="0F980C68" w:rsidR="00FD3E57" w:rsidRDefault="00FD3E57" w:rsidP="00FD3E57">
      <w:r>
        <w:t xml:space="preserve">Segundo AMSTEL (2007), as técnicas de descrição de cenário possuem vantagens, como o engajamento e a conscientização da equipe que está desenvolvendo o projeto, permite o foco no usuário durante todo o projeto, facilita a tomada de decisões. </w:t>
      </w:r>
      <w:r w:rsidRPr="00CB223B">
        <w:t>A seguir, serão apresentados dois exemplos de descrição de cenários:</w:t>
      </w:r>
    </w:p>
    <w:p w14:paraId="467D586C" w14:textId="77777777" w:rsidR="00FD3E57" w:rsidRDefault="00FD3E57" w:rsidP="00FD3E57"/>
    <w:p w14:paraId="02D0783C" w14:textId="75A58963" w:rsidR="00FD3E57" w:rsidRDefault="00FD3E57" w:rsidP="00FD3E57">
      <w:pPr>
        <w:pStyle w:val="Legenda"/>
        <w:keepNext/>
        <w:jc w:val="both"/>
      </w:pPr>
      <w:bookmarkStart w:id="86" w:name="_Toc183156039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14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86"/>
    </w:p>
    <w:p w14:paraId="12A146B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6D6FC98E" wp14:editId="74942B5E">
            <wp:extent cx="3298596" cy="2905125"/>
            <wp:effectExtent l="0" t="0" r="0" b="0"/>
            <wp:docPr id="617734033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34033" name="Imagem 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549" cy="291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1D80D" w14:textId="716DAD7F" w:rsidR="00FD3E57" w:rsidRPr="00FC17A9" w:rsidRDefault="00FD3E57" w:rsidP="00FC17A9">
      <w:pPr>
        <w:ind w:firstLine="0"/>
        <w:rPr>
          <w:sz w:val="22"/>
          <w:szCs w:val="22"/>
        </w:rPr>
      </w:pPr>
      <w:r w:rsidRPr="00FC17A9">
        <w:rPr>
          <w:sz w:val="22"/>
          <w:szCs w:val="22"/>
        </w:rPr>
        <w:t>Fonte: Elaborado pelos autores.</w:t>
      </w:r>
    </w:p>
    <w:p w14:paraId="467D41E1" w14:textId="2AE702AA" w:rsidR="00FD3E57" w:rsidRDefault="00FD3E57" w:rsidP="00FD3E57">
      <w:pPr>
        <w:pStyle w:val="Legenda"/>
        <w:keepNext/>
        <w:jc w:val="both"/>
      </w:pPr>
      <w:bookmarkStart w:id="87" w:name="_Toc183156040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15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87"/>
    </w:p>
    <w:p w14:paraId="4E552DAD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33386C64" wp14:editId="16A3020F">
            <wp:extent cx="3338623" cy="2938077"/>
            <wp:effectExtent l="0" t="0" r="0" b="0"/>
            <wp:docPr id="2086364168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4168" name="Imagem 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487" cy="295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6BAA" w14:textId="51AE741D" w:rsidR="00FD3E57" w:rsidRPr="008755E4" w:rsidRDefault="00FD3E57" w:rsidP="00FD3E57">
      <w:pPr>
        <w:ind w:firstLine="0"/>
        <w:rPr>
          <w:sz w:val="20"/>
          <w:szCs w:val="22"/>
        </w:rPr>
      </w:pPr>
      <w:r w:rsidRPr="00FC17A9">
        <w:rPr>
          <w:sz w:val="22"/>
          <w:szCs w:val="22"/>
        </w:rPr>
        <w:t>Fonte: Elaborado pelos autores</w:t>
      </w:r>
      <w:r w:rsidRPr="008755E4">
        <w:rPr>
          <w:sz w:val="20"/>
          <w:szCs w:val="22"/>
        </w:rPr>
        <w:t>.</w:t>
      </w:r>
    </w:p>
    <w:p w14:paraId="2507353B" w14:textId="77777777" w:rsidR="00FD3E57" w:rsidRPr="00B6588B" w:rsidRDefault="00FD3E57" w:rsidP="00B6588B">
      <w:pPr>
        <w:rPr>
          <w:color w:val="FF0000"/>
        </w:rPr>
      </w:pPr>
    </w:p>
    <w:p w14:paraId="6BCBF466" w14:textId="5ED7759B" w:rsidR="00B6588B" w:rsidRPr="002B3561" w:rsidRDefault="00B6588B" w:rsidP="00B6588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88" w:name="_Toc182230647"/>
      <w:r w:rsidRPr="002B3561">
        <w:t>Descrição de personas</w:t>
      </w:r>
      <w:bookmarkEnd w:id="88"/>
    </w:p>
    <w:p w14:paraId="6D30AC78" w14:textId="77777777" w:rsidR="00FD3E57" w:rsidRDefault="00FD3E57" w:rsidP="00FD3E57">
      <w:pPr>
        <w:pStyle w:val="PargrafodaLista"/>
        <w:ind w:left="0"/>
      </w:pPr>
      <w:r>
        <w:t>A descrição de personas são representações feitas de forma fictícias de usuário reais, são criadas para ajudar o designer e equipes de UX (</w:t>
      </w:r>
      <w:proofErr w:type="spellStart"/>
      <w:r>
        <w:rPr>
          <w:i/>
          <w:iCs/>
        </w:rPr>
        <w:t>User</w:t>
      </w:r>
      <w:proofErr w:type="spellEnd"/>
      <w:r>
        <w:rPr>
          <w:i/>
          <w:iCs/>
        </w:rPr>
        <w:t xml:space="preserve"> Experience</w:t>
      </w:r>
      <w:r>
        <w:t>), de forma que, a compreensão das necessidades, comportamentos e características dos usuários seja feita de forma assertiva.</w:t>
      </w:r>
    </w:p>
    <w:p w14:paraId="7F5566A2" w14:textId="77777777" w:rsidR="00FD3E57" w:rsidRDefault="00FD3E57" w:rsidP="00FD3E57">
      <w:pPr>
        <w:pStyle w:val="PargrafodaLista"/>
        <w:ind w:left="0"/>
        <w:rPr>
          <w:szCs w:val="24"/>
        </w:rPr>
      </w:pPr>
      <w:r w:rsidRPr="009C3918">
        <w:rPr>
          <w:szCs w:val="24"/>
        </w:rPr>
        <w:t>De acordo com LISBOA (2017), “Utilizando personas, negócios podem ser mais estratégicos em alcançar seu público, pois elas podem claramente ilustrar para todos os stakeholders, incluindo a equipe de design.”</w:t>
      </w:r>
    </w:p>
    <w:p w14:paraId="78A7AC26" w14:textId="4FF6DBCE" w:rsidR="00FD3E57" w:rsidRDefault="00FD3E57" w:rsidP="00FD3E57">
      <w:pPr>
        <w:pStyle w:val="PargrafodaLista"/>
        <w:ind w:left="0"/>
        <w:rPr>
          <w:szCs w:val="24"/>
        </w:rPr>
      </w:pPr>
      <w:r w:rsidRPr="003324B5">
        <w:rPr>
          <w:szCs w:val="24"/>
        </w:rPr>
        <w:t>A seguir, serão apresentados dois exemplos de personas conforme o sistema abordado nesta pesquisa:</w:t>
      </w:r>
    </w:p>
    <w:p w14:paraId="077E89FA" w14:textId="77777777" w:rsidR="00FD3E57" w:rsidRPr="00FD3E57" w:rsidRDefault="00FD3E57" w:rsidP="00FD3E57">
      <w:pPr>
        <w:pStyle w:val="PargrafodaLista"/>
        <w:ind w:left="0"/>
        <w:rPr>
          <w:szCs w:val="24"/>
        </w:rPr>
      </w:pPr>
    </w:p>
    <w:p w14:paraId="2EC01E9B" w14:textId="2B672466" w:rsidR="00FD3E57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89" w:name="_Toc183156041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16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Engenheira Civil</w:t>
      </w:r>
      <w:bookmarkEnd w:id="89"/>
    </w:p>
    <w:p w14:paraId="43FD73A0" w14:textId="1C7FF298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3BD646E3" wp14:editId="266A3B86">
            <wp:extent cx="3207131" cy="3095625"/>
            <wp:effectExtent l="0" t="0" r="0" b="0"/>
            <wp:docPr id="83398844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88446" name="Imagem 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667" cy="310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B43" w14:textId="77777777" w:rsidR="00FD3E57" w:rsidRPr="00FC17A9" w:rsidRDefault="00FD3E57" w:rsidP="00FD3E57">
      <w:pPr>
        <w:spacing w:line="240" w:lineRule="auto"/>
        <w:ind w:firstLine="0"/>
        <w:rPr>
          <w:sz w:val="22"/>
          <w:szCs w:val="22"/>
        </w:rPr>
      </w:pPr>
      <w:r w:rsidRPr="00FC17A9">
        <w:rPr>
          <w:sz w:val="22"/>
          <w:szCs w:val="22"/>
        </w:rPr>
        <w:t>Fonte: Elaborado pelos autores.</w:t>
      </w:r>
    </w:p>
    <w:p w14:paraId="5FA84887" w14:textId="77777777" w:rsidR="00FD3E57" w:rsidRDefault="00FD3E57" w:rsidP="00FD3E57">
      <w:pPr>
        <w:pStyle w:val="PargrafodaLista"/>
        <w:ind w:left="0"/>
        <w:rPr>
          <w:color w:val="FF0000"/>
        </w:rPr>
      </w:pPr>
    </w:p>
    <w:p w14:paraId="1DB8AE9C" w14:textId="709A3C45" w:rsidR="00FD3E57" w:rsidRPr="005B686C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90" w:name="_Toc183156042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17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Engenheiro de Campo</w:t>
      </w:r>
      <w:bookmarkEnd w:id="90"/>
    </w:p>
    <w:p w14:paraId="55204882" w14:textId="72E8DA97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257F8BC4" wp14:editId="29219461">
            <wp:extent cx="3197263" cy="3086100"/>
            <wp:effectExtent l="0" t="0" r="3175" b="0"/>
            <wp:docPr id="1734180376" name="Imagem 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80376" name="Imagem 2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040" cy="309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CC36F" w14:textId="61E4AB08" w:rsidR="00FD3E57" w:rsidRPr="00FC17A9" w:rsidRDefault="00FD3E57" w:rsidP="00395B09">
      <w:pPr>
        <w:spacing w:line="240" w:lineRule="auto"/>
        <w:ind w:firstLine="0"/>
        <w:rPr>
          <w:sz w:val="22"/>
          <w:szCs w:val="18"/>
        </w:rPr>
      </w:pPr>
      <w:r w:rsidRPr="00FC17A9">
        <w:rPr>
          <w:sz w:val="22"/>
          <w:szCs w:val="18"/>
        </w:rPr>
        <w:t>Fonte: Elaborado pelos autores.</w:t>
      </w:r>
    </w:p>
    <w:p w14:paraId="04F54099" w14:textId="4FBBD6B8" w:rsidR="00B6588B" w:rsidRDefault="00B6588B" w:rsidP="00B6588B">
      <w:pPr>
        <w:rPr>
          <w:color w:val="FF0000"/>
        </w:rPr>
      </w:pPr>
    </w:p>
    <w:p w14:paraId="6360F092" w14:textId="1D41F9C0" w:rsidR="000E2981" w:rsidRDefault="000E2981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1" w:name="_Toc182230648"/>
      <w:r w:rsidRPr="002B3561">
        <w:t>Esboços de tela (</w:t>
      </w:r>
      <w:proofErr w:type="spellStart"/>
      <w:r w:rsidRPr="002B3561">
        <w:t>wireframes</w:t>
      </w:r>
      <w:proofErr w:type="spellEnd"/>
      <w:r w:rsidRPr="002B3561">
        <w:t>)</w:t>
      </w:r>
      <w:bookmarkEnd w:id="91"/>
    </w:p>
    <w:p w14:paraId="0716F19A" w14:textId="77777777" w:rsidR="00FD3E57" w:rsidRDefault="00FD3E57" w:rsidP="00FD3E57">
      <w:r>
        <w:t xml:space="preserve">Um </w:t>
      </w:r>
      <w:proofErr w:type="spellStart"/>
      <w:r w:rsidRPr="00B04EC0">
        <w:rPr>
          <w:i/>
        </w:rPr>
        <w:t>wireframe</w:t>
      </w:r>
      <w:proofErr w:type="spellEnd"/>
      <w:r>
        <w:t xml:space="preserve"> é uma representação visual esquemática e simplificada da estrutura de uma página da web, aplicativo ou interface de usuário. Serve como guia para o layout e a organização dos elementos na tela, sem incluir gráficos, cores ou quaisquer estilos visuais. O </w:t>
      </w:r>
      <w:proofErr w:type="spellStart"/>
      <w:r w:rsidRPr="00B04EC0">
        <w:rPr>
          <w:i/>
        </w:rPr>
        <w:t>wireframe</w:t>
      </w:r>
      <w:proofErr w:type="spellEnd"/>
      <w:r>
        <w:t xml:space="preserve"> destaca a arquitetura e a disposição dos principais componentes sem se preocupar com o design final.</w:t>
      </w:r>
    </w:p>
    <w:p w14:paraId="163F52ED" w14:textId="77777777" w:rsidR="00FD3E57" w:rsidRDefault="00FD3E57" w:rsidP="00FD3E57">
      <w:r>
        <w:lastRenderedPageBreak/>
        <w:t xml:space="preserve">Durante o processo de design o </w:t>
      </w:r>
      <w:proofErr w:type="spellStart"/>
      <w:r w:rsidRPr="00B04EC0">
        <w:rPr>
          <w:i/>
        </w:rPr>
        <w:t>wireframe</w:t>
      </w:r>
      <w:proofErr w:type="spellEnd"/>
      <w:r>
        <w:t xml:space="preserve"> se torna uma ferramenta valiosa, permitindo que a equipe coloque suas ideias no papel de maneira rápida e eficiente. Sendo útil para a comunicação de conceitos, obter feedback inicial e garantir que todos os stakeholders tenham uma compreensão clara da arquitetura da interface antes que o trabalho de design visual mais detalhado comece.</w:t>
      </w:r>
    </w:p>
    <w:p w14:paraId="165D077F" w14:textId="77777777" w:rsidR="00FD3E57" w:rsidRDefault="00FD3E57" w:rsidP="00FD3E57">
      <w:r>
        <w:t xml:space="preserve">Segundo AWARI (2022), a utilidade do </w:t>
      </w:r>
      <w:proofErr w:type="spellStart"/>
      <w:r w:rsidRPr="00B04EC0">
        <w:rPr>
          <w:i/>
        </w:rPr>
        <w:t>wireframe</w:t>
      </w:r>
      <w:proofErr w:type="spellEnd"/>
      <w:r>
        <w:t xml:space="preserve"> não se resume somente no começo do projeto, pois quando houver a necessidade de realizar teste e validação de uma nova funcionalidade, o </w:t>
      </w:r>
      <w:proofErr w:type="spellStart"/>
      <w:r w:rsidRPr="00B04EC0">
        <w:rPr>
          <w:i/>
        </w:rPr>
        <w:t>wireframe</w:t>
      </w:r>
      <w:proofErr w:type="spellEnd"/>
      <w:r>
        <w:t xml:space="preserve"> se torna uma técnica valiosa para definir a melhor solução ao cliente ou usuário.</w:t>
      </w:r>
    </w:p>
    <w:p w14:paraId="559D46BE" w14:textId="77777777" w:rsidR="00FD3E57" w:rsidRDefault="00FD3E57" w:rsidP="00FD3E57"/>
    <w:p w14:paraId="4107AB82" w14:textId="746F302C" w:rsidR="00FD3E57" w:rsidRDefault="00FD3E57" w:rsidP="00FD3E57">
      <w:pPr>
        <w:pStyle w:val="Legenda"/>
        <w:keepNext/>
        <w:jc w:val="both"/>
      </w:pPr>
      <w:bookmarkStart w:id="92" w:name="_Toc183156043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18</w:t>
      </w:r>
      <w:r w:rsidR="00610352">
        <w:rPr>
          <w:noProof/>
        </w:rPr>
        <w:fldChar w:fldCharType="end"/>
      </w:r>
      <w:r>
        <w:t xml:space="preserve"> – </w:t>
      </w:r>
      <w:proofErr w:type="spellStart"/>
      <w:r w:rsidRPr="00B04EC0">
        <w:rPr>
          <w:b w:val="0"/>
          <w:i/>
        </w:rPr>
        <w:t>Wireframe</w:t>
      </w:r>
      <w:proofErr w:type="spellEnd"/>
      <w:r w:rsidRPr="00395B09">
        <w:rPr>
          <w:b w:val="0"/>
        </w:rPr>
        <w:t xml:space="preserve"> da Tela de Login</w:t>
      </w:r>
      <w:bookmarkEnd w:id="92"/>
    </w:p>
    <w:p w14:paraId="5E4B71AB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A3887BD" wp14:editId="1D20DA30">
            <wp:extent cx="4918659" cy="2573079"/>
            <wp:effectExtent l="0" t="0" r="0" b="0"/>
            <wp:docPr id="1869281064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81064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532" cy="258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4FEB9" w14:textId="11D2E5E3" w:rsidR="00FD3E57" w:rsidRPr="00FC17A9" w:rsidRDefault="00FD3E57" w:rsidP="00FD3E57">
      <w:pPr>
        <w:ind w:firstLine="0"/>
        <w:rPr>
          <w:sz w:val="22"/>
          <w:szCs w:val="22"/>
        </w:rPr>
      </w:pPr>
      <w:r w:rsidRPr="00FC17A9">
        <w:rPr>
          <w:sz w:val="22"/>
          <w:szCs w:val="22"/>
        </w:rPr>
        <w:t>Fonte: Elaborado pelos autores.</w:t>
      </w:r>
    </w:p>
    <w:p w14:paraId="2CCCC172" w14:textId="77777777" w:rsidR="00FD3E57" w:rsidRDefault="00FD3E57" w:rsidP="00377CE6">
      <w:pPr>
        <w:spacing w:before="240"/>
      </w:pPr>
      <w:r w:rsidRPr="00B46E67">
        <w:t xml:space="preserve">A tela de </w:t>
      </w:r>
      <w:r w:rsidRPr="00B04EC0">
        <w:rPr>
          <w:i/>
        </w:rPr>
        <w:t>login</w:t>
      </w:r>
      <w:r w:rsidRPr="00B46E67">
        <w:t xml:space="preserve"> é a porta de entrada para muitas interações online, e seu design desempenha um papel crucial na experiência do usuário. Neste contexto, o </w:t>
      </w:r>
      <w:proofErr w:type="spellStart"/>
      <w:r w:rsidRPr="00B04EC0">
        <w:rPr>
          <w:i/>
        </w:rPr>
        <w:t>wireframe</w:t>
      </w:r>
      <w:proofErr w:type="spellEnd"/>
      <w:r w:rsidRPr="00B46E67">
        <w:t xml:space="preserve"> criado para a tela de login foi concebido com uma abordagem centrada no usuário, visando simplificar o processo de autenticação e oferecer recursos que promovem eficiência e usabilidade.</w:t>
      </w:r>
    </w:p>
    <w:p w14:paraId="4625FBC5" w14:textId="77777777" w:rsidR="00FD3E57" w:rsidRDefault="00FD3E57" w:rsidP="00FD3E57">
      <w:r w:rsidRPr="00B46E67">
        <w:t>O</w:t>
      </w:r>
      <w:r>
        <w:t>s campos “</w:t>
      </w:r>
      <w:proofErr w:type="spellStart"/>
      <w:r>
        <w:t>Email</w:t>
      </w:r>
      <w:proofErr w:type="spellEnd"/>
      <w:r>
        <w:t>” e “Senha” tem o</w:t>
      </w:r>
      <w:r w:rsidRPr="00B46E67">
        <w:t xml:space="preserve"> objetivo </w:t>
      </w:r>
      <w:r>
        <w:t>de</w:t>
      </w:r>
      <w:r w:rsidRPr="00B46E67">
        <w:t xml:space="preserve"> facilitar o acesso do usuário ao sistema. O design decisivo inclui posicionamento claro e espaçamento adequado para uma entrada de dados intuitiva, com a escolha de fontes legíveis contribuindo para uma experiência sem atritos.</w:t>
      </w:r>
    </w:p>
    <w:p w14:paraId="5858700D" w14:textId="77777777" w:rsidR="00FD3E57" w:rsidRDefault="00FD3E57" w:rsidP="00FD3E57">
      <w:r>
        <w:t>A opção “Lembre de Mim” visa</w:t>
      </w:r>
      <w:r w:rsidRPr="00B46E67">
        <w:t xml:space="preserve"> oferecer conveniência para usuários frequentes, a opção é estrategicamente posicionada para visibilidade, com uma seleção clara. O design amigável incentiva os usuários a manterem-se autenticados para futuras sessões.</w:t>
      </w:r>
    </w:p>
    <w:p w14:paraId="53CF7C30" w14:textId="77777777" w:rsidR="00FD3E57" w:rsidRDefault="00FD3E57" w:rsidP="00FD3E57">
      <w:r>
        <w:lastRenderedPageBreak/>
        <w:t xml:space="preserve">A opção “Esqueceu a senha?” possui </w:t>
      </w:r>
      <w:r w:rsidRPr="00B46E67">
        <w:t>o objetivo de facilitar a recuperação de conta em caso de esquecimento de senha, a opção recebe destaque visual. Isso incentiva ações proativas dos usuários em situações de senha esquecida, com um fluxo de recuperação de senha claro e acessível.</w:t>
      </w:r>
    </w:p>
    <w:p w14:paraId="59DC12A1" w14:textId="77777777" w:rsidR="00FD3E57" w:rsidRDefault="00FD3E57" w:rsidP="00FD3E57">
      <w:r w:rsidRPr="00B46E67">
        <w:t xml:space="preserve">O </w:t>
      </w:r>
      <w:r>
        <w:t xml:space="preserve">botão “Entrar” tem o </w:t>
      </w:r>
      <w:r w:rsidRPr="00B46E67">
        <w:t>objetivo é iniciar o processo de autenticação. O design destaca visualmente o botão, com cores e texto que indicam claramente sua função. Além disso, há feedback visual após a ação para indicar progresso.</w:t>
      </w:r>
    </w:p>
    <w:p w14:paraId="2BF3BF89" w14:textId="77777777" w:rsidR="00FD3E57" w:rsidRDefault="00FD3E57" w:rsidP="00FD3E57"/>
    <w:p w14:paraId="43A057A5" w14:textId="0CFBE268" w:rsidR="00FD3E57" w:rsidRDefault="00FD3E57" w:rsidP="00FD3E57">
      <w:pPr>
        <w:pStyle w:val="Legenda"/>
        <w:keepNext/>
        <w:jc w:val="both"/>
      </w:pPr>
      <w:bookmarkStart w:id="93" w:name="_Toc183156044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19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395B09">
        <w:rPr>
          <w:b w:val="0"/>
        </w:rPr>
        <w:t>Wireframe</w:t>
      </w:r>
      <w:proofErr w:type="spellEnd"/>
      <w:r w:rsidRPr="00395B09">
        <w:rPr>
          <w:b w:val="0"/>
        </w:rPr>
        <w:t xml:space="preserve"> da Tela Inicial do Sistema</w:t>
      </w:r>
      <w:bookmarkEnd w:id="93"/>
    </w:p>
    <w:p w14:paraId="794F2962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B310D99" wp14:editId="731238FB">
            <wp:extent cx="5323933" cy="2775098"/>
            <wp:effectExtent l="0" t="0" r="0" b="6350"/>
            <wp:docPr id="1018705673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05673" name="Imagem 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144" cy="278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427ED" w14:textId="4B6D10FC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12AC96BA" w14:textId="77777777" w:rsidR="00FD3E57" w:rsidRDefault="00FD3E57" w:rsidP="00FD3E57">
      <w:r w:rsidRPr="007F6279">
        <w:t xml:space="preserve">Na tela inicial, a busca pela excelência na experiência do usuário é evidente através do </w:t>
      </w:r>
      <w:proofErr w:type="spellStart"/>
      <w:r w:rsidRPr="00B04EC0">
        <w:rPr>
          <w:i/>
        </w:rPr>
        <w:t>wireframe</w:t>
      </w:r>
      <w:proofErr w:type="spellEnd"/>
      <w:r w:rsidRPr="007F6279">
        <w:t xml:space="preserve"> cuidadosamente elaborado. Cada elemento, desde o </w:t>
      </w:r>
      <w:proofErr w:type="spellStart"/>
      <w:r w:rsidRPr="00B04EC0">
        <w:rPr>
          <w:i/>
        </w:rPr>
        <w:t>Navbar</w:t>
      </w:r>
      <w:proofErr w:type="spellEnd"/>
      <w:r w:rsidRPr="007F6279">
        <w:t xml:space="preserve"> até o </w:t>
      </w:r>
      <w:r w:rsidRPr="00B04EC0">
        <w:rPr>
          <w:i/>
        </w:rPr>
        <w:t>Dashboard</w:t>
      </w:r>
      <w:r w:rsidRPr="007F6279">
        <w:t>, foi projetado para proporcionar uma interação intuitiva e informativa.</w:t>
      </w:r>
    </w:p>
    <w:p w14:paraId="021F1911" w14:textId="77777777" w:rsidR="00FD3E57" w:rsidRDefault="00FD3E57" w:rsidP="00FD3E57">
      <w:r w:rsidRPr="0005611A">
        <w:t xml:space="preserve">No topo da tela, </w:t>
      </w:r>
      <w:r>
        <w:t>o</w:t>
      </w:r>
      <w:r w:rsidRPr="0005611A">
        <w:t xml:space="preserve"> </w:t>
      </w:r>
      <w:proofErr w:type="spellStart"/>
      <w:r w:rsidRPr="00B04EC0">
        <w:rPr>
          <w:i/>
        </w:rPr>
        <w:t>Navbar</w:t>
      </w:r>
      <w:proofErr w:type="spellEnd"/>
      <w:r w:rsidRPr="0005611A">
        <w:t xml:space="preserve"> apresenta elementos essenciais, proporcionando uma navegação simplificada e personalizada. A presença da logo do sistema, opções de perfil, notificaçõe</w:t>
      </w:r>
      <w:r>
        <w:t>s</w:t>
      </w:r>
      <w:r w:rsidRPr="0005611A">
        <w:t>, prom</w:t>
      </w:r>
      <w:r>
        <w:t xml:space="preserve">ove </w:t>
      </w:r>
      <w:r w:rsidRPr="0005611A">
        <w:t>uma experiência centrada no usuário desde o início.</w:t>
      </w:r>
    </w:p>
    <w:p w14:paraId="7E115D31" w14:textId="77777777" w:rsidR="00FD3E57" w:rsidRDefault="00FD3E57" w:rsidP="00FD3E57">
      <w:r w:rsidRPr="0005611A">
        <w:t xml:space="preserve">À esquerda, </w:t>
      </w:r>
      <w:r>
        <w:t>o</w:t>
      </w:r>
      <w:r w:rsidRPr="0005611A">
        <w:t xml:space="preserve"> </w:t>
      </w:r>
      <w:proofErr w:type="spellStart"/>
      <w:r w:rsidRPr="00B04EC0">
        <w:rPr>
          <w:i/>
        </w:rPr>
        <w:t>Sidebar</w:t>
      </w:r>
      <w:proofErr w:type="spellEnd"/>
      <w:r w:rsidRPr="0005611A">
        <w:t xml:space="preserve"> oferece opções de navegação, constituindo uma ferramenta contextual e eficiente para explorar diferentes áreas do sistema. Essa abordagem facilita a descoberta de funcionalidades, proporcionando aos usuários uma compreensão clara da estrutura e organização do sistema.</w:t>
      </w:r>
    </w:p>
    <w:p w14:paraId="77309217" w14:textId="77777777" w:rsidR="00FD3E57" w:rsidRDefault="00FD3E57" w:rsidP="00FD3E57">
      <w:r w:rsidRPr="0005611A">
        <w:t xml:space="preserve">No centro da tela, o </w:t>
      </w:r>
      <w:r w:rsidRPr="00B04EC0">
        <w:rPr>
          <w:i/>
        </w:rPr>
        <w:t>Dashboard</w:t>
      </w:r>
      <w:r w:rsidRPr="0005611A">
        <w:t xml:space="preserve"> surge como um centro de informações, apresentando de forma visualmente apelativa os últimos arquivos cadastrados no sistema. A inclusão de categorias como "Novas Atualizações",</w:t>
      </w:r>
      <w:r>
        <w:t xml:space="preserve"> </w:t>
      </w:r>
      <w:r w:rsidRPr="0005611A">
        <w:t>"Em Andamento"</w:t>
      </w:r>
      <w:r>
        <w:t>,</w:t>
      </w:r>
      <w:r w:rsidRPr="0005611A">
        <w:t xml:space="preserve"> "Pendentes", "Em Atraso", e "Prazo </w:t>
      </w:r>
      <w:r w:rsidRPr="0005611A">
        <w:lastRenderedPageBreak/>
        <w:t>Hoje" oferece uma visão instantânea do status e progresso das atividades, fornecendo insights valiosos ao usuário.</w:t>
      </w:r>
    </w:p>
    <w:p w14:paraId="433825C9" w14:textId="77777777" w:rsidR="00FD3E57" w:rsidRDefault="00FD3E57" w:rsidP="00FD3E57"/>
    <w:p w14:paraId="14926BCB" w14:textId="01D75770" w:rsidR="00FD3E57" w:rsidRDefault="00FD3E57" w:rsidP="00FD3E57">
      <w:pPr>
        <w:pStyle w:val="Legenda"/>
        <w:keepNext/>
        <w:jc w:val="both"/>
      </w:pPr>
      <w:bookmarkStart w:id="94" w:name="_Toc183156045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20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>
        <w:t>Wireframe</w:t>
      </w:r>
      <w:proofErr w:type="spellEnd"/>
      <w:r>
        <w:t xml:space="preserve"> Tela de Cadastro de Estado</w:t>
      </w:r>
      <w:bookmarkEnd w:id="94"/>
    </w:p>
    <w:p w14:paraId="503E08F0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F07874A" wp14:editId="1EDDF2BC">
            <wp:extent cx="5160748" cy="2690038"/>
            <wp:effectExtent l="0" t="0" r="1905" b="0"/>
            <wp:docPr id="46634191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41918" name="Imagem 8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391" cy="269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D62FD" w14:textId="7E472C8E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629B87B5" w14:textId="77777777" w:rsidR="00FD3E57" w:rsidRDefault="00FD3E57" w:rsidP="00FD3E57">
      <w:r>
        <w:t xml:space="preserve">O </w:t>
      </w:r>
      <w:proofErr w:type="spellStart"/>
      <w:r w:rsidRPr="00B04EC0">
        <w:rPr>
          <w:i/>
        </w:rPr>
        <w:t>wireframe</w:t>
      </w:r>
      <w:proofErr w:type="spellEnd"/>
      <w:r>
        <w:t xml:space="preserve"> tela de cadastro de estado oferece diversas funcionalidades. </w:t>
      </w:r>
      <w:r w:rsidRPr="0005611A">
        <w:t>A barra de pesquisa se destaca como uma ferramenta vital para navegação eficiente. Permitindo a busca de estados específicos, os usuários têm acesso rápido às informações desejadas, simplificando a interação com o sistema.</w:t>
      </w:r>
    </w:p>
    <w:p w14:paraId="03B21814" w14:textId="77777777" w:rsidR="00FD3E57" w:rsidRDefault="00FD3E57" w:rsidP="00FD3E57">
      <w:r w:rsidRPr="00DB0193">
        <w:t>O botão "Novo" representa uma adição intuitiva à tela, possibilitando a inserção direta de novos estados de maneira descomplicada. Essa funcionalidade agiliza o processo de cadastro, oferecendo aos usuários uma maneira rápida de expandir e atualizar a base de dados.</w:t>
      </w:r>
    </w:p>
    <w:p w14:paraId="62526B44" w14:textId="77777777" w:rsidR="00FD3E57" w:rsidRDefault="00FD3E57" w:rsidP="00FD3E57">
      <w:r w:rsidRPr="00DB0193">
        <w:t>A tabela exibindo todos os estados cadastrados proporciona uma visão consolidada, permitindo uma análise eficiente. Cada entrada na tabela é equipada com opções de edição e exclusão, proporcionando controle total sobre os dados. Essas ações são estrategicamente integradas, garantindo que os usuários possam ajustar as informações conforme necessário.</w:t>
      </w:r>
    </w:p>
    <w:p w14:paraId="0EE9EBCB" w14:textId="77777777" w:rsidR="00FD3E57" w:rsidRDefault="00FD3E57" w:rsidP="00FD3E57">
      <w:r w:rsidRPr="00DB0193">
        <w:t>A opção de voltar, localizada no canto superior esquerdo, é uma adição crucial para a usabilidade. Essa funcionalidade permite uma transição suave entre diferentes áreas do sistema, mantendo a consistência na experiência do usuário.</w:t>
      </w:r>
    </w:p>
    <w:p w14:paraId="30506AF9" w14:textId="77777777" w:rsidR="00FD3E57" w:rsidRDefault="00FD3E57" w:rsidP="00FD3E57"/>
    <w:p w14:paraId="3D3675E3" w14:textId="77777777" w:rsidR="00FD3E57" w:rsidRDefault="00FD3E57" w:rsidP="00FD3E57"/>
    <w:p w14:paraId="799FE944" w14:textId="23374CFC" w:rsidR="00FD3E57" w:rsidRDefault="00FD3E57" w:rsidP="00FD3E57">
      <w:pPr>
        <w:pStyle w:val="Legenda"/>
        <w:keepNext/>
        <w:jc w:val="both"/>
      </w:pPr>
      <w:bookmarkStart w:id="95" w:name="_Toc183156046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21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FD3E57">
        <w:rPr>
          <w:b w:val="0"/>
        </w:rPr>
        <w:t>Wireframe</w:t>
      </w:r>
      <w:proofErr w:type="spellEnd"/>
      <w:r w:rsidRPr="00FD3E57">
        <w:rPr>
          <w:b w:val="0"/>
        </w:rPr>
        <w:t xml:space="preserve"> Tela de Cadastro de Cidade</w:t>
      </w:r>
      <w:bookmarkEnd w:id="95"/>
    </w:p>
    <w:p w14:paraId="06C4E1D3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17DB38BB" wp14:editId="501C2C88">
            <wp:extent cx="4895570" cy="2551814"/>
            <wp:effectExtent l="0" t="0" r="635" b="1270"/>
            <wp:docPr id="1684698796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98796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577" cy="25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0DEE" w14:textId="77777777" w:rsidR="00FD3E57" w:rsidRPr="00F016D7" w:rsidRDefault="00FD3E57" w:rsidP="00FD3E57">
      <w:pPr>
        <w:ind w:firstLine="0"/>
        <w:rPr>
          <w:sz w:val="22"/>
          <w:szCs w:val="22"/>
        </w:rPr>
      </w:pPr>
      <w:r w:rsidRPr="00F016D7">
        <w:rPr>
          <w:sz w:val="22"/>
          <w:szCs w:val="22"/>
        </w:rPr>
        <w:t>Fonte: Elaborado pelos autores.</w:t>
      </w:r>
    </w:p>
    <w:p w14:paraId="3AB312D3" w14:textId="77777777" w:rsidR="00FD3E57" w:rsidRDefault="00FD3E57" w:rsidP="00FD3E57">
      <w:r>
        <w:t xml:space="preserve">O </w:t>
      </w:r>
      <w:proofErr w:type="spellStart"/>
      <w:r w:rsidRPr="00B04EC0">
        <w:rPr>
          <w:i/>
        </w:rPr>
        <w:t>wireframe</w:t>
      </w:r>
      <w:proofErr w:type="spellEnd"/>
      <w:r>
        <w:t xml:space="preserve"> da</w:t>
      </w:r>
      <w:r w:rsidRPr="00CF544B">
        <w:t xml:space="preserve"> tela de gerenciamento de cidades assume um papel essencial na organização eficiente do sistema. Com componentes cuidadosamente projetados, essa interface visa simplificar a administração das informações, proporcionando uma experiência fluida e produtiva.</w:t>
      </w:r>
    </w:p>
    <w:p w14:paraId="02E5FAC7" w14:textId="77777777" w:rsidR="00FD3E57" w:rsidRDefault="00FD3E57" w:rsidP="00FD3E57">
      <w:r>
        <w:t>A barra de pesquisa oferece uma maneira rápida e eficaz de localizar informações específicas sobre cidades cadastradas, otimizando a navegação no sistema.</w:t>
      </w:r>
    </w:p>
    <w:p w14:paraId="4BD25AC4" w14:textId="77777777" w:rsidR="00FD3E57" w:rsidRDefault="00FD3E57" w:rsidP="00FD3E57">
      <w:r>
        <w:t>O botão "Novo" facilita a inclusão direta de novas cidades, simplificando o processo de cadastro e garantindo uma experiência eficiente para usuários que desejam expandir a base de dados.</w:t>
      </w:r>
    </w:p>
    <w:p w14:paraId="5FF0ED11" w14:textId="77777777" w:rsidR="00FD3E57" w:rsidRDefault="00FD3E57" w:rsidP="00FD3E57">
      <w:r>
        <w:t>A tabela que lista todas as cidades cadastradas proporciona uma visão clara e organizada do conteúdo. Equipada com opções de edição e exclusão, essa tabela oferece controle total sobre as informações, permitindo aos usuários ajustarem e gerenciar os dados com facilidade.</w:t>
      </w:r>
    </w:p>
    <w:p w14:paraId="00A5F475" w14:textId="5887BF0B" w:rsidR="00FD3E57" w:rsidRDefault="00FD3E57" w:rsidP="00FD3E57">
      <w:r>
        <w:t xml:space="preserve">Assim como no </w:t>
      </w:r>
      <w:proofErr w:type="spellStart"/>
      <w:r w:rsidRPr="00B04EC0">
        <w:rPr>
          <w:i/>
        </w:rPr>
        <w:t>wireframe</w:t>
      </w:r>
      <w:proofErr w:type="spellEnd"/>
      <w:r>
        <w:t xml:space="preserve"> da tela de cadastro de estado, a opção de voltar se </w:t>
      </w:r>
      <w:r w:rsidR="00B04EC0">
        <w:t>encontra</w:t>
      </w:r>
      <w:r>
        <w:t xml:space="preserve"> localizada no canto superior esquerdo, assegura uma transição suave entre diferentes áreas do sistema, promovendo consistência na experiência do usuário e facilitando o retorno aos cadastros anteriores de maneira intuitiva.</w:t>
      </w:r>
    </w:p>
    <w:p w14:paraId="4C156D76" w14:textId="77777777" w:rsidR="000E2981" w:rsidRPr="000E2981" w:rsidRDefault="000E2981" w:rsidP="00FD3E57">
      <w:pPr>
        <w:ind w:firstLine="0"/>
      </w:pPr>
    </w:p>
    <w:p w14:paraId="58A99892" w14:textId="37CCE59E" w:rsidR="00E23F38" w:rsidRPr="00FD3E57" w:rsidRDefault="0053241A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6" w:name="_Toc182230649"/>
      <w:r w:rsidRPr="002B3561">
        <w:t>Protótipos</w:t>
      </w:r>
      <w:r w:rsidR="00866F91" w:rsidRPr="002B3561">
        <w:t xml:space="preserve"> de tela</w:t>
      </w:r>
      <w:bookmarkEnd w:id="96"/>
      <w:r w:rsidR="00866F91" w:rsidRPr="002B3561">
        <w:t xml:space="preserve"> </w:t>
      </w:r>
    </w:p>
    <w:p w14:paraId="09BD6E3D" w14:textId="77777777" w:rsidR="00FD3E57" w:rsidRDefault="00FD3E57" w:rsidP="00FD3E57">
      <w:r>
        <w:t xml:space="preserve">Os protótipos de tela são representações visuais interativas de interfaces do usuário (UI) usadas no Design de Experiência do Usuário (UX). Essas representações simulam a aparência e o comportamento de um produto, aplicativo ou site antes da implementação real. </w:t>
      </w:r>
      <w:r>
        <w:lastRenderedPageBreak/>
        <w:t>Os protótipos servem como ferramentas cruciais para designers e desenvolvedores testarem a usabilidade, a navegação e a interação, além de obterem feedback valioso.</w:t>
      </w:r>
    </w:p>
    <w:p w14:paraId="433AC911" w14:textId="77777777" w:rsidR="00FD3E57" w:rsidRDefault="00FD3E57" w:rsidP="00FD3E57">
      <w:r w:rsidRPr="00A85D2A">
        <w:t>A utilização de protótipos de tela no desenvolvimento do sistema de gerenciamento de documentos de obra para a prefeitura de Jales traz diversos benefícios. Esses modelos visuais interativos possibilitam validar requisitos de apresentação, layout e usabilidade. Ao simular a interação do usuário com o sistema, os protótipos facilitam a identificação de potenciais problemas na navegação e permitem obter feedback antecipado de partes interessadas, incluindo membros da prefeitura e futuros usuários.</w:t>
      </w:r>
    </w:p>
    <w:p w14:paraId="41405FC7" w14:textId="77777777" w:rsidR="00FD3E57" w:rsidRDefault="00FD3E57" w:rsidP="00FD3E57">
      <w:r>
        <w:t>Além disso, a criação de protótipos de tela promove a capacidade</w:t>
      </w:r>
      <w:r w:rsidRPr="008D6667">
        <w:t xml:space="preserve"> de identificar requisitos omitidos nas fases iniciais do projeto ajuda a evitar retrabalho e garante que o sistema atenda plenamente às necessidades da prefeitura.</w:t>
      </w:r>
      <w:r>
        <w:t xml:space="preserve"> Contudo, </w:t>
      </w:r>
      <w:r w:rsidRPr="008D6667">
        <w:t>é possível economizar recursos ao evitar a implementação de funcionalidades inadequadas e, ao mesmo tempo, facilitar o treinamento dos usuários finais. Os protótipos de tela se tornam, assim, uma ferramenta valiosa para garantir que o sistema seja eficiente, amigável e atenda completamente aos requisitos estabelecidos pela prefeitura de Jales.</w:t>
      </w:r>
    </w:p>
    <w:p w14:paraId="5AC85C55" w14:textId="5DA71D86" w:rsidR="007944D7" w:rsidRDefault="007944D7" w:rsidP="00E23F38">
      <w:pPr>
        <w:rPr>
          <w:color w:val="FF0000"/>
        </w:rPr>
      </w:pPr>
    </w:p>
    <w:p w14:paraId="3A38D8A8" w14:textId="086C5810" w:rsidR="00FD3E57" w:rsidRPr="00FD3E57" w:rsidRDefault="00FD3E57" w:rsidP="00FD3E57">
      <w:pPr>
        <w:pStyle w:val="Legenda"/>
        <w:keepNext/>
        <w:jc w:val="both"/>
        <w:rPr>
          <w:b w:val="0"/>
        </w:rPr>
      </w:pPr>
      <w:bookmarkStart w:id="97" w:name="_Toc183156047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22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FD3E57">
        <w:rPr>
          <w:b w:val="0"/>
          <w:noProof/>
        </w:rPr>
        <w:t>Protótipo de Tela de Login</w:t>
      </w:r>
      <w:bookmarkEnd w:id="97"/>
    </w:p>
    <w:p w14:paraId="31DC6CA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51CECD4" wp14:editId="71B67F1E">
            <wp:extent cx="5243332" cy="2743200"/>
            <wp:effectExtent l="0" t="0" r="0" b="0"/>
            <wp:docPr id="191472850" name="Imagem 191472850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2850" name="Imagem 191472850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002" cy="274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4989" w14:textId="78D16965" w:rsidR="00FD3E57" w:rsidRPr="00415323" w:rsidRDefault="00FD3E57" w:rsidP="00FD3E57">
      <w:pPr>
        <w:ind w:firstLine="0"/>
        <w:rPr>
          <w:sz w:val="20"/>
        </w:rPr>
      </w:pPr>
      <w:r w:rsidRPr="00F016D7">
        <w:rPr>
          <w:sz w:val="22"/>
        </w:rPr>
        <w:t>Fonte: Elaborado pelos autores.</w:t>
      </w:r>
    </w:p>
    <w:p w14:paraId="76F6CCD5" w14:textId="77777777" w:rsidR="00FD3E57" w:rsidRPr="00FF514B" w:rsidRDefault="00FD3E57" w:rsidP="00FD3E57">
      <w:pPr>
        <w:rPr>
          <w:szCs w:val="24"/>
        </w:rPr>
      </w:pPr>
      <w:r>
        <w:rPr>
          <w:szCs w:val="24"/>
        </w:rPr>
        <w:t>O protótipo da</w:t>
      </w:r>
      <w:r w:rsidRPr="00FF514B">
        <w:rPr>
          <w:szCs w:val="24"/>
        </w:rPr>
        <w:t xml:space="preserve"> tela de login do sistema de gerenciamento de obras da Prefeitura de Jales foi cuidadosamente estilizada para refletir as cores distintivas da identidade visual da prefeitura. A paleta de cores escolhida não apenas contribui para uma estética atraente, mas também reforça a marca e cria uma experiência coesa para os usuários.</w:t>
      </w:r>
    </w:p>
    <w:p w14:paraId="2938143E" w14:textId="77777777" w:rsidR="00FD3E57" w:rsidRPr="00FF514B" w:rsidRDefault="00FD3E57" w:rsidP="00FD3E57">
      <w:pPr>
        <w:rPr>
          <w:szCs w:val="24"/>
        </w:rPr>
      </w:pPr>
      <w:r w:rsidRPr="00FF514B">
        <w:rPr>
          <w:szCs w:val="24"/>
        </w:rPr>
        <w:t xml:space="preserve">Os campos de entrada para e-mail e senha, assim como os botões interativos, incorporam as tonalidades específicas da prefeitura de Jales. Isso não apenas garante </w:t>
      </w:r>
      <w:r w:rsidRPr="00FF514B">
        <w:rPr>
          <w:szCs w:val="24"/>
        </w:rPr>
        <w:lastRenderedPageBreak/>
        <w:t xml:space="preserve">consistência com a </w:t>
      </w:r>
      <w:r>
        <w:rPr>
          <w:szCs w:val="24"/>
        </w:rPr>
        <w:t>identidade visual</w:t>
      </w:r>
      <w:r w:rsidRPr="00FF514B">
        <w:rPr>
          <w:szCs w:val="24"/>
        </w:rPr>
        <w:t>, mas também ajuda os usuários a associarem imediatamente a tela de login ao contexto municipal.</w:t>
      </w:r>
    </w:p>
    <w:p w14:paraId="676D5CF9" w14:textId="77777777" w:rsidR="00FD3E57" w:rsidRDefault="00FD3E57" w:rsidP="00FD3E57">
      <w:pPr>
        <w:rPr>
          <w:szCs w:val="24"/>
        </w:rPr>
      </w:pPr>
      <w:r w:rsidRPr="00FF514B">
        <w:rPr>
          <w:szCs w:val="24"/>
        </w:rPr>
        <w:t>Além disso, a imagem representativa na lateral esquerda também é elaborada de modo a complementar as cores predominantes da prefeitura, contribuindo para a harmonia visual da tela. A escolha cuidadosa dessas cores não só enfatiza a identidade da prefeitura, mas também cria uma interface atraente e reconhecível para os usuários ao iniciar a sessão no sistema de gerenciamento de obras.</w:t>
      </w:r>
    </w:p>
    <w:p w14:paraId="2A3C4C94" w14:textId="77777777" w:rsidR="00FD3E57" w:rsidRDefault="00FD3E57" w:rsidP="00E23F38">
      <w:pPr>
        <w:rPr>
          <w:color w:val="FF0000"/>
        </w:rPr>
      </w:pPr>
    </w:p>
    <w:p w14:paraId="21ABB41A" w14:textId="4DF67A94" w:rsidR="00FD3E57" w:rsidRDefault="00FD3E57" w:rsidP="00FD3E57">
      <w:pPr>
        <w:pStyle w:val="Legenda"/>
        <w:keepNext/>
        <w:jc w:val="both"/>
      </w:pPr>
      <w:bookmarkStart w:id="98" w:name="_Toc183156048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23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Protótipo de Tela Inicial</w:t>
      </w:r>
      <w:bookmarkEnd w:id="98"/>
    </w:p>
    <w:p w14:paraId="532903AA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8929854" wp14:editId="2AEABE76">
            <wp:extent cx="5022548" cy="2619375"/>
            <wp:effectExtent l="0" t="0" r="6985" b="0"/>
            <wp:docPr id="5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36" cy="262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E6FC4" w14:textId="77777777" w:rsidR="00FD3E57" w:rsidRPr="00F016D7" w:rsidRDefault="00FD3E57" w:rsidP="00FD3E57">
      <w:pPr>
        <w:ind w:firstLine="0"/>
        <w:rPr>
          <w:sz w:val="22"/>
          <w:szCs w:val="24"/>
        </w:rPr>
      </w:pPr>
      <w:r w:rsidRPr="00F016D7">
        <w:rPr>
          <w:sz w:val="22"/>
          <w:szCs w:val="24"/>
        </w:rPr>
        <w:t>Fonte: Elaborado pelos autores.</w:t>
      </w:r>
    </w:p>
    <w:p w14:paraId="402BBB48" w14:textId="77777777" w:rsidR="00FD3E57" w:rsidRPr="00C361CF" w:rsidRDefault="00FD3E57" w:rsidP="00FD3E57">
      <w:pPr>
        <w:rPr>
          <w:szCs w:val="24"/>
        </w:rPr>
      </w:pPr>
      <w:r w:rsidRPr="00C361CF">
        <w:rPr>
          <w:szCs w:val="24"/>
        </w:rPr>
        <w:t>A tela inicial do sistema de gerenciamento de obras da Prefeitura de Jales foi estrategicamente projetada para oferecer aos usuários uma visão abrangente e acessível das informações mais relevantes. A barra de navegação superior destaca-se pela presença da logo da prefeitura, proporcionando uma identidade visual consistente. Nela, encontram-se elementos essenciais, como o nome do usuário, notificações e acesso ao perfil, garantindo uma experiência personalizada.</w:t>
      </w:r>
    </w:p>
    <w:p w14:paraId="68BC9205" w14:textId="77777777" w:rsidR="00FD3E57" w:rsidRPr="00C361CF" w:rsidRDefault="00FD3E57" w:rsidP="00FD3E57">
      <w:pPr>
        <w:rPr>
          <w:szCs w:val="24"/>
        </w:rPr>
      </w:pPr>
      <w:r w:rsidRPr="00C361CF">
        <w:rPr>
          <w:szCs w:val="24"/>
        </w:rPr>
        <w:t xml:space="preserve">Na lateral esquerda, um </w:t>
      </w:r>
      <w:proofErr w:type="spellStart"/>
      <w:r w:rsidRPr="00C361CF">
        <w:rPr>
          <w:szCs w:val="24"/>
        </w:rPr>
        <w:t>sidebar</w:t>
      </w:r>
      <w:proofErr w:type="spellEnd"/>
      <w:r w:rsidRPr="00C361CF">
        <w:rPr>
          <w:szCs w:val="24"/>
        </w:rPr>
        <w:t xml:space="preserve"> foi incorporado, apresentando de maneira clara e organizada as diversas opções disponíveis no sistema. Isso não apenas simplifica a navegação, mas também oferece uma visão rápida das funcionalidades acessíveis, contribuindo para a eficiência na utilização.</w:t>
      </w:r>
    </w:p>
    <w:p w14:paraId="6FC28112" w14:textId="1D52E9E2" w:rsidR="00FD3E57" w:rsidRDefault="00FD3E57" w:rsidP="00FD3E57">
      <w:pPr>
        <w:rPr>
          <w:szCs w:val="24"/>
        </w:rPr>
      </w:pPr>
      <w:r w:rsidRPr="00C361CF">
        <w:rPr>
          <w:szCs w:val="24"/>
        </w:rPr>
        <w:t xml:space="preserve">O centro da tela é ocupado pelo dashboard, um espaço dinâmico e informativo que apresenta cartões indicativos de diferentes categorias de documentos. Esses </w:t>
      </w:r>
      <w:proofErr w:type="spellStart"/>
      <w:r w:rsidRPr="00C361CF">
        <w:rPr>
          <w:szCs w:val="24"/>
        </w:rPr>
        <w:t>cards</w:t>
      </w:r>
      <w:proofErr w:type="spellEnd"/>
      <w:r w:rsidRPr="00C361CF">
        <w:rPr>
          <w:szCs w:val="24"/>
        </w:rPr>
        <w:t xml:space="preserve"> destacam</w:t>
      </w:r>
      <w:r>
        <w:rPr>
          <w:szCs w:val="24"/>
        </w:rPr>
        <w:t xml:space="preserve"> </w:t>
      </w:r>
      <w:r w:rsidRPr="00C361CF">
        <w:rPr>
          <w:szCs w:val="24"/>
        </w:rPr>
        <w:t>documentos novos, em andamento, pendentes, em atraso e aqueles com prazo para o dia, proporcionando uma visão consolidada do estado geral dos projetos.</w:t>
      </w:r>
    </w:p>
    <w:p w14:paraId="57980B7C" w14:textId="1885E80E" w:rsidR="00FD3E57" w:rsidRDefault="00FD3E57" w:rsidP="00FD3E57">
      <w:pPr>
        <w:pStyle w:val="Legenda"/>
        <w:keepNext/>
        <w:jc w:val="both"/>
      </w:pPr>
      <w:bookmarkStart w:id="99" w:name="_Toc183156049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24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>
        <w:t xml:space="preserve"> </w:t>
      </w:r>
      <w:r w:rsidRPr="00395B09">
        <w:rPr>
          <w:b w:val="0"/>
        </w:rPr>
        <w:t>Protótipo da Tela de Cadastro de Estado</w:t>
      </w:r>
      <w:bookmarkEnd w:id="99"/>
    </w:p>
    <w:p w14:paraId="7EFD6EEE" w14:textId="77777777" w:rsidR="00FD3E57" w:rsidRDefault="00FD3E57" w:rsidP="00FE3618">
      <w:pPr>
        <w:ind w:firstLine="0"/>
        <w:rPr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18273594" wp14:editId="2A30A9BC">
            <wp:extent cx="5381625" cy="2806642"/>
            <wp:effectExtent l="0" t="0" r="0" b="0"/>
            <wp:docPr id="6" name="Imagem 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82" cy="28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5AD53" w14:textId="77777777" w:rsidR="00FD3E57" w:rsidRPr="00F016D7" w:rsidRDefault="00FD3E57" w:rsidP="00FD3E57">
      <w:pPr>
        <w:ind w:firstLine="0"/>
        <w:rPr>
          <w:sz w:val="22"/>
          <w:szCs w:val="24"/>
        </w:rPr>
      </w:pPr>
      <w:r w:rsidRPr="00F016D7">
        <w:rPr>
          <w:sz w:val="22"/>
          <w:szCs w:val="24"/>
        </w:rPr>
        <w:t>Fonte: Elaborado pelos autores.</w:t>
      </w:r>
    </w:p>
    <w:p w14:paraId="13D371C2" w14:textId="77777777" w:rsidR="00FD3E57" w:rsidRPr="000640A1" w:rsidRDefault="00FD3E57" w:rsidP="00FD3E57">
      <w:pPr>
        <w:rPr>
          <w:szCs w:val="24"/>
        </w:rPr>
      </w:pPr>
      <w:r>
        <w:rPr>
          <w:szCs w:val="24"/>
        </w:rPr>
        <w:t>O protótipo da</w:t>
      </w:r>
      <w:r w:rsidRPr="000640A1">
        <w:rPr>
          <w:szCs w:val="24"/>
        </w:rPr>
        <w:t xml:space="preserve"> tela de cadastro de estado no sistema de gerenciamento de obras demonstra um design funcional e prático, priorizando a eficiência na gestão dos estados. A tabela no centro da tela apresenta uma lista completa de estados cadastrados, fornecendo uma visão geral rápida e organizada.</w:t>
      </w:r>
    </w:p>
    <w:p w14:paraId="31BFD307" w14:textId="3496E0CF" w:rsidR="00FD3E57" w:rsidRPr="000640A1" w:rsidRDefault="00FD3E57" w:rsidP="00FD3E57">
      <w:pPr>
        <w:rPr>
          <w:szCs w:val="24"/>
        </w:rPr>
      </w:pPr>
      <w:r w:rsidRPr="000640A1">
        <w:rPr>
          <w:szCs w:val="24"/>
        </w:rPr>
        <w:t>Os botões de ação associados a cada entrada da tabela oferecem funcionalidades cruciais, como editar e excluir estados, permitindo aos usuários realizarem operações específicas de forma direta e intuitiva.</w:t>
      </w:r>
    </w:p>
    <w:p w14:paraId="270F8C2F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 barra de pesquisa localizada na parte superior da tela proporciona uma ferramenta valiosa para a localização rápida de estados específicos na lista. Essa funcionalidade é reforçada pelo botão de adição de novo estado, situado ao lado direito da barra de pesquisa. Esse botão permite a inclusão eficiente de novos estados no sistema, contribuindo para a atualização e expansão contínua da base de dados.</w:t>
      </w:r>
    </w:p>
    <w:p w14:paraId="1A81BC58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Ao integrar esses elementos, a tela de cadastro de estado oferece uma solução abrangente para a administração e manutenção dos estados no sistema de gerenciamento de</w:t>
      </w:r>
      <w:r>
        <w:rPr>
          <w:szCs w:val="24"/>
        </w:rPr>
        <w:t xml:space="preserve"> </w:t>
      </w:r>
      <w:r w:rsidRPr="000640A1">
        <w:rPr>
          <w:szCs w:val="24"/>
        </w:rPr>
        <w:t>obras. A combinação de uma interface intuitiva, funcionalidades de pesquisa e operações diretas melhora significativamente a experiência do usuário ao lidar com informações estaduais.</w:t>
      </w:r>
    </w:p>
    <w:p w14:paraId="484AB2B2" w14:textId="69B31084" w:rsidR="00FD3E57" w:rsidRDefault="00FD3E57" w:rsidP="00FD3E57">
      <w:pPr>
        <w:ind w:firstLine="0"/>
        <w:rPr>
          <w:szCs w:val="24"/>
        </w:rPr>
      </w:pPr>
    </w:p>
    <w:p w14:paraId="5DF91C1F" w14:textId="38E12ADC" w:rsidR="00FD3E57" w:rsidRPr="00395B09" w:rsidRDefault="00FD3E57" w:rsidP="00FD3E57">
      <w:pPr>
        <w:pStyle w:val="Legenda"/>
        <w:keepNext/>
        <w:jc w:val="both"/>
        <w:rPr>
          <w:b w:val="0"/>
        </w:rPr>
      </w:pPr>
      <w:bookmarkStart w:id="100" w:name="_Toc183156050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25</w:t>
      </w:r>
      <w:r w:rsidR="00610352">
        <w:rPr>
          <w:noProof/>
        </w:rPr>
        <w:fldChar w:fldCharType="end"/>
      </w:r>
      <w:r>
        <w:t xml:space="preserve"> – </w:t>
      </w:r>
      <w:r w:rsidRPr="00395B09">
        <w:rPr>
          <w:b w:val="0"/>
        </w:rPr>
        <w:t>Protótipo da Tela de Cadastro de Cidade</w:t>
      </w:r>
      <w:bookmarkEnd w:id="100"/>
    </w:p>
    <w:p w14:paraId="38B8BDE9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E94E8D7" wp14:editId="3EBE6B8C">
            <wp:extent cx="5259977" cy="2743200"/>
            <wp:effectExtent l="0" t="0" r="0" b="0"/>
            <wp:docPr id="7" name="Imagem 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18" cy="274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55A9" w14:textId="77777777" w:rsidR="00FD3E57" w:rsidRPr="00F016D7" w:rsidRDefault="00FD3E57" w:rsidP="00FD3E57">
      <w:pPr>
        <w:ind w:firstLine="0"/>
        <w:rPr>
          <w:sz w:val="22"/>
          <w:szCs w:val="24"/>
        </w:rPr>
      </w:pPr>
      <w:r w:rsidRPr="00F016D7">
        <w:rPr>
          <w:sz w:val="22"/>
          <w:szCs w:val="24"/>
        </w:rPr>
        <w:t>Fonte: Elaborado pelos autores.</w:t>
      </w:r>
    </w:p>
    <w:p w14:paraId="78F2953C" w14:textId="77777777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>A tela de cadastro de cidade no sistema de gerenciamento de obras apresenta um design intuitivo e eficiente, priorizando a facilidade de uso para os usuários. A tabela no centro da tela exibe uma lista completa das cidades cadastradas, proporcionando uma visão geral fácil de entender.</w:t>
      </w:r>
    </w:p>
    <w:p w14:paraId="0D542080" w14:textId="47F577E2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 xml:space="preserve">Os botões de ação associados a cada entrada na tabela oferecem funcionalidades essenciais, permitindo aos usuários editarem ou </w:t>
      </w:r>
      <w:r w:rsidR="00AF494F" w:rsidRPr="00D032F8">
        <w:rPr>
          <w:szCs w:val="24"/>
        </w:rPr>
        <w:t>excluír</w:t>
      </w:r>
      <w:r w:rsidR="00AF494F">
        <w:rPr>
          <w:szCs w:val="24"/>
        </w:rPr>
        <w:t>em</w:t>
      </w:r>
      <w:r w:rsidRPr="00D032F8">
        <w:rPr>
          <w:szCs w:val="24"/>
        </w:rPr>
        <w:t xml:space="preserve"> cidades de maneira direta e conveniente.</w:t>
      </w:r>
    </w:p>
    <w:p w14:paraId="6F6F9228" w14:textId="77777777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>Na parte superior da tela, uma barra de pesquisa oferece uma maneira rápida e eficaz de localizar cidades específicas na lista. Complementando essa funcionalidade, o botão de adicionar nova cidade, situado ao lado direito da barra de pesquisa, simplifica o processo de inclusão de novas informações no sistema.</w:t>
      </w:r>
    </w:p>
    <w:p w14:paraId="7230FD44" w14:textId="7896A29D" w:rsidR="00FD3E57" w:rsidRPr="00FD3E57" w:rsidRDefault="00FD3E57" w:rsidP="00FD3E57">
      <w:r w:rsidRPr="00D032F8">
        <w:rPr>
          <w:szCs w:val="24"/>
        </w:rPr>
        <w:t>A integração desses elementos cria uma experiência de usuário coesa e eficaz na administração das informações relacionadas às cidades. A combinação de uma interface clara, recursos de pesquisa e operações diretas contribui para a agilidade e eficiência na gestão de dados relacionados às cidades no contexto do gerenciamento de obras.</w:t>
      </w:r>
    </w:p>
    <w:p w14:paraId="4B1AD985" w14:textId="2E777829" w:rsidR="00092B12" w:rsidRDefault="009A2471" w:rsidP="005F772A">
      <w:pPr>
        <w:pStyle w:val="Ttulo1"/>
        <w:ind w:left="426"/>
        <w:rPr>
          <w:caps w:val="0"/>
        </w:rPr>
      </w:pPr>
      <w:bookmarkStart w:id="101" w:name="_Toc182230650"/>
      <w:r>
        <w:rPr>
          <w:caps w:val="0"/>
        </w:rPr>
        <w:lastRenderedPageBreak/>
        <w:t>BANCO DE DADOS</w:t>
      </w:r>
      <w:bookmarkEnd w:id="101"/>
    </w:p>
    <w:p w14:paraId="479AEA6A" w14:textId="77777777" w:rsidR="00A10BD9" w:rsidRDefault="00A10BD9" w:rsidP="00A10BD9">
      <w:r w:rsidRPr="00150599">
        <w:t>Um banco de dados é uma coleção organizada de dados armazenados eletronicamente em um sistema de computador, geralmente controlado por um Sistema de Gerenciamento de Banco de Dados</w:t>
      </w:r>
      <w:r>
        <w:t>,</w:t>
      </w:r>
      <w:r w:rsidRPr="00150599">
        <w:t xml:space="preserve"> </w:t>
      </w:r>
      <w:r>
        <w:t>a</w:t>
      </w:r>
      <w:r w:rsidRPr="00150599">
        <w:t xml:space="preserve"> maioria dos bancos de dados usa a linguagem de consulta estruturada (SQL) para escrever e consultar dados.</w:t>
      </w:r>
    </w:p>
    <w:p w14:paraId="1D1FC4F1" w14:textId="19F510AE" w:rsidR="00A10BD9" w:rsidRPr="00721919" w:rsidRDefault="00A10BD9" w:rsidP="00721919">
      <w:pPr>
        <w:spacing w:line="240" w:lineRule="auto"/>
        <w:ind w:left="2268"/>
        <w:rPr>
          <w:sz w:val="22"/>
        </w:rPr>
      </w:pPr>
      <w:r w:rsidRPr="00721919">
        <w:rPr>
          <w:sz w:val="22"/>
        </w:rPr>
        <w:t xml:space="preserve">Segundo o site Oracle “SQL é uma linguagem de programação usada por quase todos os bancos de dados relacionais para consultar, manipular e definir dados e fornecer controle de acesso. O SQL foi desenvolvido pela primeira vez na IBM nos anos 1970, com a Oracle como principal contribuinte, o que levou à implementação do padrão SQL ANSI; o SQL estimulou muitas extensões de empresas como IBM, Oracle e Microsoft. Embora o SQL ainda seja amplamente </w:t>
      </w:r>
      <w:proofErr w:type="spellStart"/>
      <w:r w:rsidR="00721919" w:rsidRPr="00721919">
        <w:rPr>
          <w:sz w:val="22"/>
        </w:rPr>
        <w:t>usado</w:t>
      </w:r>
      <w:proofErr w:type="spellEnd"/>
      <w:r w:rsidRPr="00721919">
        <w:rPr>
          <w:sz w:val="22"/>
        </w:rPr>
        <w:t xml:space="preserve"> hoje em dia, novas linguagens de programação estão começando a aparecer.”</w:t>
      </w:r>
    </w:p>
    <w:p w14:paraId="6917F0BA" w14:textId="77777777" w:rsidR="005470F2" w:rsidRPr="00150599" w:rsidRDefault="005470F2" w:rsidP="00A10BD9">
      <w:pPr>
        <w:spacing w:line="240" w:lineRule="auto"/>
        <w:ind w:left="2268" w:firstLine="0"/>
        <w:rPr>
          <w:sz w:val="20"/>
        </w:rPr>
      </w:pPr>
    </w:p>
    <w:p w14:paraId="62C0BE15" w14:textId="1A68D527" w:rsidR="0090029C" w:rsidRDefault="005470F2" w:rsidP="0090029C">
      <w:proofErr w:type="spellStart"/>
      <w:r w:rsidRPr="005470F2">
        <w:t>Silberschatz</w:t>
      </w:r>
      <w:proofErr w:type="spellEnd"/>
      <w:r w:rsidRPr="005470F2">
        <w:t xml:space="preserve"> (2012), </w:t>
      </w:r>
      <w:r w:rsidR="002A3BB9">
        <w:t>no</w:t>
      </w:r>
      <w:r w:rsidRPr="005470F2">
        <w:t xml:space="preserve"> livro Sistemas de Banco de Dados, os Sistemas de Gerenciamento de Banco de </w:t>
      </w:r>
      <w:r w:rsidR="0090029C">
        <w:t>Dados (</w:t>
      </w:r>
      <w:proofErr w:type="spellStart"/>
      <w:r w:rsidR="0090029C">
        <w:t>SGBDs</w:t>
      </w:r>
      <w:proofErr w:type="spellEnd"/>
      <w:r w:rsidR="0090029C">
        <w:t xml:space="preserve">) </w:t>
      </w:r>
      <w:r w:rsidRPr="005470F2">
        <w:t>são essenciais para a organização e gestão d</w:t>
      </w:r>
      <w:r w:rsidR="002A3BB9">
        <w:t>os dados</w:t>
      </w:r>
      <w:r w:rsidRPr="005470F2">
        <w:t>, assegurando a integridade</w:t>
      </w:r>
      <w:r w:rsidR="002A3BB9">
        <w:t xml:space="preserve"> </w:t>
      </w:r>
      <w:r w:rsidRPr="005470F2">
        <w:t>e</w:t>
      </w:r>
      <w:r w:rsidR="002A3BB9">
        <w:t xml:space="preserve"> a</w:t>
      </w:r>
      <w:r w:rsidRPr="005470F2">
        <w:t xml:space="preserve"> segurança d</w:t>
      </w:r>
      <w:r w:rsidR="002A3BB9">
        <w:t>esses dados</w:t>
      </w:r>
      <w:r w:rsidRPr="005470F2">
        <w:t xml:space="preserve">. Ele </w:t>
      </w:r>
      <w:r w:rsidR="002A3BB9">
        <w:t>afirma</w:t>
      </w:r>
      <w:r w:rsidRPr="005470F2">
        <w:t xml:space="preserve"> que os </w:t>
      </w:r>
      <w:r w:rsidR="002A3BB9">
        <w:t>bancos de dados</w:t>
      </w:r>
      <w:r w:rsidRPr="005470F2">
        <w:t xml:space="preserve"> possibilitam a manipulação</w:t>
      </w:r>
      <w:r w:rsidR="002A3BB9">
        <w:t xml:space="preserve"> mais</w:t>
      </w:r>
      <w:r w:rsidRPr="005470F2">
        <w:t xml:space="preserve"> eficaz de grandes quantidades de dados, simplificando a busca</w:t>
      </w:r>
      <w:r w:rsidR="002A3BB9">
        <w:t xml:space="preserve"> e </w:t>
      </w:r>
      <w:r w:rsidRPr="005470F2">
        <w:t>atualização</w:t>
      </w:r>
      <w:r w:rsidR="002A3BB9">
        <w:t>.</w:t>
      </w:r>
    </w:p>
    <w:p w14:paraId="42C5FE07" w14:textId="77777777" w:rsidR="002A3BB9" w:rsidRPr="00A10BD9" w:rsidRDefault="002A3BB9" w:rsidP="0090029C"/>
    <w:p w14:paraId="68F1E161" w14:textId="77777777" w:rsidR="007944D7" w:rsidRPr="007944D7" w:rsidRDefault="007944D7" w:rsidP="007944D7">
      <w:pPr>
        <w:pStyle w:val="PargrafodaLista"/>
        <w:keepNext/>
        <w:numPr>
          <w:ilvl w:val="0"/>
          <w:numId w:val="13"/>
        </w:numPr>
        <w:outlineLvl w:val="1"/>
        <w:rPr>
          <w:smallCaps/>
          <w:vanish/>
        </w:rPr>
      </w:pPr>
    </w:p>
    <w:p w14:paraId="052095F9" w14:textId="738C8EBE" w:rsidR="00FD3E57" w:rsidRDefault="00981C54" w:rsidP="004948CB">
      <w:pPr>
        <w:pStyle w:val="Ttulo2"/>
        <w:numPr>
          <w:ilvl w:val="1"/>
          <w:numId w:val="13"/>
        </w:numPr>
        <w:tabs>
          <w:tab w:val="num" w:pos="-1011"/>
        </w:tabs>
        <w:ind w:left="426"/>
      </w:pPr>
      <w:bookmarkStart w:id="102" w:name="_Toc182230651"/>
      <w:r w:rsidRPr="00981C54">
        <w:t>Modelo Entidade Relacionamento</w:t>
      </w:r>
      <w:bookmarkEnd w:id="102"/>
    </w:p>
    <w:p w14:paraId="55B22E00" w14:textId="40AF299C" w:rsidR="002A3BB9" w:rsidRDefault="000D46E2" w:rsidP="004948CB">
      <w:proofErr w:type="spellStart"/>
      <w:r w:rsidRPr="000D46E2">
        <w:t>Silberschatz</w:t>
      </w:r>
      <w:proofErr w:type="spellEnd"/>
      <w:r w:rsidRPr="000D46E2">
        <w:t xml:space="preserve"> (2012)</w:t>
      </w:r>
      <w:r>
        <w:t xml:space="preserve"> diz que</w:t>
      </w:r>
      <w:r w:rsidRPr="000D46E2">
        <w:t>, o Modelo Entidade-Relacionamento</w:t>
      </w:r>
      <w:r w:rsidR="002A3BB9">
        <w:t xml:space="preserve"> </w:t>
      </w:r>
      <w:r w:rsidR="002A3BB9" w:rsidRPr="000D46E2">
        <w:t xml:space="preserve">(MER) </w:t>
      </w:r>
      <w:r w:rsidRPr="000D46E2">
        <w:t xml:space="preserve">é um método </w:t>
      </w:r>
      <w:r w:rsidR="002A3BB9">
        <w:t>muito importante</w:t>
      </w:r>
      <w:r w:rsidRPr="000D46E2">
        <w:t xml:space="preserve"> para a modelagem de dados, possibilitando a representação gráfica da estrutura de um banco de dados. O MER </w:t>
      </w:r>
      <w:r w:rsidR="002A3BB9">
        <w:t>apresenta</w:t>
      </w:r>
      <w:r w:rsidRPr="000D46E2">
        <w:t xml:space="preserve"> conceitos como entidades, atributos e relações para detalhar as informações e interações existentes no sistema.</w:t>
      </w:r>
      <w:r>
        <w:t xml:space="preserve"> </w:t>
      </w:r>
      <w:r w:rsidRPr="000D46E2">
        <w:t>É crucial para converter as necessidades do mundo real em um modelo lógico que possa fundamentar a implementação do banco de dados. Esta estratégia simplifica a compreensão e a comunicação entre programadores e partes interessadas, além de auxiliar na identificação das principais entidades e suas relações, assegurando que o sistema corresponda às expectativas e demandas dos usuários.</w:t>
      </w:r>
    </w:p>
    <w:p w14:paraId="25E87314" w14:textId="0D461C23" w:rsidR="00FD3E57" w:rsidRDefault="002A3BB9" w:rsidP="004948CB">
      <w:proofErr w:type="spellStart"/>
      <w:r>
        <w:t>Teorey</w:t>
      </w:r>
      <w:proofErr w:type="spellEnd"/>
      <w:r>
        <w:t xml:space="preserve"> (2011) reforça essa perspectiva ao enfatizar que o MER é essencial na etapa de projeto conceitual. </w:t>
      </w:r>
      <w:r w:rsidRPr="002A3BB9">
        <w:t>Ele oferece aos arquitetos uma perspectiva nítida das estruturas de dados que serão postas em prática. O MER não apenas auxilia na identificação de entidades e seus atributos, mas também evidencia a interação entre essas entidades, o que é crucial para a integridade do banco de dados.</w:t>
      </w:r>
    </w:p>
    <w:p w14:paraId="02F5E819" w14:textId="77777777" w:rsidR="00FD3E57" w:rsidRDefault="00FD3E57" w:rsidP="004948CB"/>
    <w:p w14:paraId="1925E759" w14:textId="77777777" w:rsidR="00FD3E57" w:rsidRDefault="00FD3E57" w:rsidP="004948CB"/>
    <w:p w14:paraId="64341292" w14:textId="77777777" w:rsidR="00FD3E57" w:rsidRDefault="00FD3E57" w:rsidP="004948CB"/>
    <w:p w14:paraId="6A84427C" w14:textId="27203FE0" w:rsidR="002B6354" w:rsidRDefault="002B6354" w:rsidP="002B6354">
      <w:r>
        <w:lastRenderedPageBreak/>
        <w:t xml:space="preserve">O mapeamento objeto-relacional tem como objetivo ligar noções de programação orientada a objetos, como classes e atributos, até componentes de um banco de dados relacional, tabelas e colunas. Este processo promove a interação entre as duas metodologias, garantindo que as normas de negócio estabelecidas no código sejam espelhadas no banco de dados. Segundo </w:t>
      </w:r>
      <w:proofErr w:type="spellStart"/>
      <w:r>
        <w:t>Teorey</w:t>
      </w:r>
      <w:proofErr w:type="spellEnd"/>
      <w:r>
        <w:t xml:space="preserve"> (2011), esse mapeamento é crucial para preservar a consistência e integridade dos dados, facilitando a manutenção e progresso de sistemas complexos que empregam ambas as estratégias.</w:t>
      </w:r>
    </w:p>
    <w:p w14:paraId="1B3F4886" w14:textId="77777777" w:rsidR="002B6354" w:rsidRDefault="002B6354" w:rsidP="002B6354"/>
    <w:p w14:paraId="67FAE20D" w14:textId="3D9835EA" w:rsidR="006C04EC" w:rsidRPr="002B6354" w:rsidRDefault="002B6354" w:rsidP="002B6354">
      <w:r>
        <w:t>Na Figura 2</w:t>
      </w:r>
      <w:r w:rsidR="00F016D7">
        <w:t>6</w:t>
      </w:r>
      <w:r>
        <w:t xml:space="preserve"> mostra um exemplo no contexto do projeto atual.</w:t>
      </w:r>
    </w:p>
    <w:p w14:paraId="3917B4D2" w14:textId="2867CD94" w:rsidR="004E0086" w:rsidRDefault="004E0086" w:rsidP="004E0086">
      <w:pPr>
        <w:pStyle w:val="Legenda"/>
        <w:keepNext/>
        <w:jc w:val="left"/>
      </w:pPr>
      <w:bookmarkStart w:id="103" w:name="_Toc183156051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26</w:t>
      </w:r>
      <w:r w:rsidR="00610352">
        <w:rPr>
          <w:noProof/>
        </w:rPr>
        <w:fldChar w:fldCharType="end"/>
      </w:r>
      <w:r>
        <w:t xml:space="preserve"> – </w:t>
      </w:r>
      <w:r w:rsidRPr="009F4885">
        <w:rPr>
          <w:b w:val="0"/>
        </w:rPr>
        <w:t>Mapeamento do Objeto Relacional</w:t>
      </w:r>
      <w:bookmarkEnd w:id="103"/>
    </w:p>
    <w:p w14:paraId="1EBF06DC" w14:textId="77777777" w:rsidR="006C04EC" w:rsidRDefault="00895FD4" w:rsidP="006C04EC">
      <w:pPr>
        <w:pStyle w:val="Pargrafo"/>
        <w:spacing w:before="0" w:line="360" w:lineRule="auto"/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71C3EC22" wp14:editId="51361BD0">
            <wp:extent cx="5421904" cy="3486150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81" cy="351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971FD" w14:textId="2099E3D4" w:rsidR="00981C54" w:rsidRPr="00F016D7" w:rsidRDefault="00FD3E57" w:rsidP="00FD3E57">
      <w:pPr>
        <w:pStyle w:val="Pargrafo"/>
        <w:spacing w:before="0" w:line="360" w:lineRule="auto"/>
        <w:ind w:firstLine="0"/>
        <w:jc w:val="left"/>
        <w:rPr>
          <w:sz w:val="22"/>
          <w:szCs w:val="22"/>
        </w:rPr>
      </w:pPr>
      <w:r w:rsidRPr="00F016D7">
        <w:rPr>
          <w:sz w:val="22"/>
          <w:szCs w:val="22"/>
        </w:rPr>
        <w:t>Fonte: Elaborado pelos autores.</w:t>
      </w:r>
    </w:p>
    <w:p w14:paraId="6E66F1A4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7E510ECB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35FAC54B" w14:textId="6FEE4042" w:rsidR="00962BEB" w:rsidRPr="00962BEB" w:rsidRDefault="00981C54" w:rsidP="00962BE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104" w:name="_Toc182230652"/>
      <w:r>
        <w:t>Script das tabela</w:t>
      </w:r>
      <w:r w:rsidR="00962BEB">
        <w:t>s</w:t>
      </w:r>
      <w:bookmarkEnd w:id="104"/>
    </w:p>
    <w:p w14:paraId="0FD6B100" w14:textId="4FF36C12" w:rsidR="00B930C7" w:rsidRDefault="00B930C7" w:rsidP="00B930C7">
      <w:r>
        <w:t>Segundo o livro</w:t>
      </w:r>
      <w:r w:rsidRPr="00B930C7">
        <w:t xml:space="preserve"> “Banco de dados: Projeto e Implementação”,</w:t>
      </w:r>
      <w:r>
        <w:t xml:space="preserve"> os scripts </w:t>
      </w:r>
      <w:r w:rsidRPr="00B930C7">
        <w:t>são as instruções ou comandos escritos em uma linguagem de consulta estruturada (SQL)</w:t>
      </w:r>
      <w:r>
        <w:t>. Elas</w:t>
      </w:r>
      <w:r w:rsidRPr="00B930C7">
        <w:t xml:space="preserve"> são </w:t>
      </w:r>
      <w:r w:rsidR="00FD3E57" w:rsidRPr="00B930C7">
        <w:t>utilizadas</w:t>
      </w:r>
      <w:r w:rsidRPr="00B930C7">
        <w:t xml:space="preserve"> para definir a estrutura de um banco de dados relacional</w:t>
      </w:r>
      <w:r>
        <w:t>.</w:t>
      </w:r>
    </w:p>
    <w:p w14:paraId="6727AB2D" w14:textId="2A4FC191" w:rsidR="001B59DA" w:rsidRDefault="001B59DA" w:rsidP="00B930C7">
      <w:r w:rsidRPr="001B59DA">
        <w:t xml:space="preserve">A seguir, </w:t>
      </w:r>
      <w:r w:rsidR="00867428">
        <w:t xml:space="preserve">Quadro (25 - 48), </w:t>
      </w:r>
      <w:r w:rsidRPr="001B59DA">
        <w:t xml:space="preserve">serão apresentados os scripts do banco de dados, gerados automaticamente pelo </w:t>
      </w:r>
      <w:proofErr w:type="spellStart"/>
      <w:r w:rsidRPr="001B59DA">
        <w:t>Entity</w:t>
      </w:r>
      <w:proofErr w:type="spellEnd"/>
      <w:r w:rsidRPr="001B59DA">
        <w:t xml:space="preserve"> Framework, com base no contexto atual da aplicação. Esses scripts representam a estrutura das tabelas, relacionamentos e demais componentes necessários para o funcionamento correto do sistema, facilitando a integração entre a camada de aplicação e o banco de dados.</w:t>
      </w:r>
    </w:p>
    <w:p w14:paraId="2DBED4BA" w14:textId="44D6C294" w:rsidR="008D00C9" w:rsidRPr="00721919" w:rsidRDefault="001B59DA" w:rsidP="001B59DA">
      <w:pPr>
        <w:spacing w:line="240" w:lineRule="auto"/>
        <w:ind w:left="2268" w:firstLine="0"/>
        <w:rPr>
          <w:sz w:val="22"/>
        </w:rPr>
      </w:pPr>
      <w:r w:rsidRPr="00721919">
        <w:rPr>
          <w:sz w:val="22"/>
        </w:rPr>
        <w:lastRenderedPageBreak/>
        <w:t>“Segundo a Microsoft O EF (</w:t>
      </w:r>
      <w:proofErr w:type="spellStart"/>
      <w:r w:rsidRPr="00721919">
        <w:rPr>
          <w:sz w:val="22"/>
        </w:rPr>
        <w:t>Entity</w:t>
      </w:r>
      <w:proofErr w:type="spellEnd"/>
      <w:r w:rsidRPr="00721919">
        <w:rPr>
          <w:sz w:val="22"/>
        </w:rPr>
        <w:t xml:space="preserve"> Framework) é um </w:t>
      </w:r>
      <w:proofErr w:type="spellStart"/>
      <w:r w:rsidRPr="00721919">
        <w:rPr>
          <w:sz w:val="22"/>
        </w:rPr>
        <w:t>mapeador</w:t>
      </w:r>
      <w:proofErr w:type="spellEnd"/>
      <w:r w:rsidRPr="00721919">
        <w:rPr>
          <w:sz w:val="22"/>
        </w:rPr>
        <w:t xml:space="preserve"> relacional de objeto que permite aos desenvolvedores do .NET trabalhar com os dados relacionais usando objetos específicos do domínio. Com ele, não há a necessidade da maioria dos códigos de acesso a dados que os desenvolvedores geralmente precisam para escrever.</w:t>
      </w:r>
      <w:r w:rsidR="00721919">
        <w:rPr>
          <w:sz w:val="22"/>
        </w:rPr>
        <w:t>”</w:t>
      </w:r>
    </w:p>
    <w:p w14:paraId="37432678" w14:textId="32AA11AC" w:rsidR="00836632" w:rsidRDefault="00836632" w:rsidP="00721919">
      <w:pPr>
        <w:pStyle w:val="Legenda"/>
        <w:keepNext/>
        <w:jc w:val="both"/>
      </w:pPr>
    </w:p>
    <w:p w14:paraId="24BEFC1A" w14:textId="4AEB24F3" w:rsidR="00836632" w:rsidRDefault="00836632" w:rsidP="00836632">
      <w:pPr>
        <w:pStyle w:val="Legenda"/>
        <w:keepNext/>
        <w:jc w:val="left"/>
      </w:pPr>
      <w:bookmarkStart w:id="105" w:name="_Toc18223060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26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Bairro</w:t>
      </w:r>
      <w:bookmarkEnd w:id="105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4A5C4BFA" w14:textId="77777777" w:rsidTr="002E2746">
        <w:tc>
          <w:tcPr>
            <w:tcW w:w="9062" w:type="dxa"/>
          </w:tcPr>
          <w:p w14:paraId="51DB8B2A" w14:textId="5142CC3D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rFonts w:ascii="Arial" w:hAnsi="Arial" w:cs="Arial"/>
                <w:b/>
                <w:bCs/>
                <w:sz w:val="20"/>
                <w:lang w:val="en-US"/>
              </w:rPr>
              <w:t>B</w:t>
            </w: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airro (</w:t>
            </w:r>
          </w:p>
          <w:p w14:paraId="6E769FD3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NULL,</w:t>
            </w:r>
          </w:p>
          <w:p w14:paraId="57DE4C2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nomebairro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50) NOT NULL,</w:t>
            </w:r>
          </w:p>
          <w:p w14:paraId="061B45D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</w:t>
            </w:r>
          </w:p>
          <w:p w14:paraId="7B06AE5E" w14:textId="674CCBF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);</w:t>
            </w:r>
          </w:p>
        </w:tc>
      </w:tr>
    </w:tbl>
    <w:p w14:paraId="2DAD8C54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4C94A69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79A77441" w14:textId="3A38F73B" w:rsidR="00836632" w:rsidRPr="00836632" w:rsidRDefault="00836632" w:rsidP="00836632">
      <w:pPr>
        <w:pStyle w:val="Legenda"/>
        <w:keepNext/>
        <w:jc w:val="left"/>
        <w:rPr>
          <w:b w:val="0"/>
        </w:rPr>
      </w:pPr>
      <w:bookmarkStart w:id="106" w:name="_Toc18223060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27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Cidade</w:t>
      </w:r>
      <w:bookmarkEnd w:id="106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7CFC93C" w14:textId="77777777" w:rsidTr="002E2746">
        <w:tc>
          <w:tcPr>
            <w:tcW w:w="9062" w:type="dxa"/>
          </w:tcPr>
          <w:p w14:paraId="7968064B" w14:textId="077327AF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idade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6C6630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D2FB0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6FF45D4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idestado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0DF12973" w14:textId="2A5B6389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5ED38A5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4461E1CA" w14:textId="65BB1609" w:rsidR="008D00C9" w:rsidRDefault="008D00C9" w:rsidP="00836632">
      <w:pPr>
        <w:ind w:firstLine="0"/>
        <w:jc w:val="left"/>
        <w:rPr>
          <w:b/>
          <w:bCs/>
        </w:rPr>
      </w:pPr>
    </w:p>
    <w:p w14:paraId="1A7D326C" w14:textId="6E4E20FC" w:rsidR="00836632" w:rsidRDefault="00836632" w:rsidP="00836632">
      <w:pPr>
        <w:pStyle w:val="Legenda"/>
        <w:keepNext/>
        <w:jc w:val="left"/>
      </w:pPr>
      <w:bookmarkStart w:id="107" w:name="_Toc18223060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28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Configuração</w:t>
      </w:r>
      <w:bookmarkEnd w:id="107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091BA109" w14:textId="77777777" w:rsidTr="002E2746">
        <w:tc>
          <w:tcPr>
            <w:tcW w:w="9062" w:type="dxa"/>
          </w:tcPr>
          <w:p w14:paraId="03FD845B" w14:textId="5A540E72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onfiguracao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FCB3F5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</w:t>
            </w:r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idconfiguracao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4AEEB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CB495B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6E10A1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203AC170" w14:textId="35E5A0C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28A312BF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78143C76" w14:textId="5B77071F" w:rsidR="008D00C9" w:rsidRDefault="008D00C9" w:rsidP="00836632">
      <w:pPr>
        <w:ind w:firstLine="0"/>
        <w:jc w:val="left"/>
        <w:rPr>
          <w:b/>
          <w:bCs/>
        </w:rPr>
      </w:pPr>
    </w:p>
    <w:p w14:paraId="005904B6" w14:textId="7216626D" w:rsidR="002A080C" w:rsidRDefault="002A080C" w:rsidP="00836632">
      <w:pPr>
        <w:ind w:firstLine="0"/>
        <w:jc w:val="left"/>
        <w:rPr>
          <w:b/>
          <w:bCs/>
        </w:rPr>
      </w:pPr>
    </w:p>
    <w:p w14:paraId="5FCAE529" w14:textId="05C63DF9" w:rsidR="002A080C" w:rsidRDefault="002A080C" w:rsidP="00836632">
      <w:pPr>
        <w:ind w:firstLine="0"/>
        <w:jc w:val="left"/>
        <w:rPr>
          <w:b/>
          <w:bCs/>
        </w:rPr>
      </w:pPr>
    </w:p>
    <w:p w14:paraId="21443866" w14:textId="51346AB5" w:rsidR="002A080C" w:rsidRDefault="002A080C" w:rsidP="00836632">
      <w:pPr>
        <w:ind w:firstLine="0"/>
        <w:jc w:val="left"/>
        <w:rPr>
          <w:b/>
          <w:bCs/>
        </w:rPr>
      </w:pPr>
    </w:p>
    <w:p w14:paraId="62EE90CC" w14:textId="7535C34A" w:rsidR="002A080C" w:rsidRDefault="002A080C" w:rsidP="00836632">
      <w:pPr>
        <w:ind w:firstLine="0"/>
        <w:jc w:val="left"/>
        <w:rPr>
          <w:b/>
          <w:bCs/>
        </w:rPr>
      </w:pPr>
    </w:p>
    <w:p w14:paraId="2A91DE47" w14:textId="39090EF4" w:rsidR="002A080C" w:rsidRDefault="002A080C" w:rsidP="00836632">
      <w:pPr>
        <w:ind w:firstLine="0"/>
        <w:jc w:val="left"/>
        <w:rPr>
          <w:b/>
          <w:bCs/>
        </w:rPr>
      </w:pPr>
    </w:p>
    <w:p w14:paraId="2B8F7338" w14:textId="3943F73F" w:rsidR="002A080C" w:rsidRDefault="002A080C" w:rsidP="00836632">
      <w:pPr>
        <w:ind w:firstLine="0"/>
        <w:jc w:val="left"/>
        <w:rPr>
          <w:b/>
          <w:bCs/>
        </w:rPr>
      </w:pPr>
    </w:p>
    <w:p w14:paraId="7F7105CC" w14:textId="2DF8621D" w:rsidR="002A080C" w:rsidRDefault="002A080C" w:rsidP="00836632">
      <w:pPr>
        <w:ind w:firstLine="0"/>
        <w:jc w:val="left"/>
        <w:rPr>
          <w:b/>
          <w:bCs/>
        </w:rPr>
      </w:pPr>
    </w:p>
    <w:p w14:paraId="2CD8C7E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6F247040" w14:textId="741A3D1F" w:rsidR="00836632" w:rsidRDefault="00836632" w:rsidP="00836632">
      <w:pPr>
        <w:pStyle w:val="Legenda"/>
        <w:keepNext/>
        <w:jc w:val="left"/>
      </w:pPr>
      <w:bookmarkStart w:id="108" w:name="_Toc18223060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29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Documentoprocesso</w:t>
      </w:r>
      <w:bookmarkEnd w:id="108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1EEF6D7" w14:textId="77777777" w:rsidTr="002E2746">
        <w:tc>
          <w:tcPr>
            <w:tcW w:w="9062" w:type="dxa"/>
          </w:tcPr>
          <w:p w14:paraId="77809242" w14:textId="1682F517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D</w:t>
            </w:r>
            <w:r w:rsidRPr="002E2746">
              <w:rPr>
                <w:b/>
                <w:bCs/>
                <w:sz w:val="20"/>
                <w:lang w:val="en-US"/>
              </w:rPr>
              <w:t>ocumentoprocesso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1A77ED6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iddocumentoprocesso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uuid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5DC6DC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identificacaodocumento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746B41F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51CE1A5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observacaodocumento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6AD62AD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arquivodocumento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bytea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53657C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statusdocumentoprocesso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0D1D62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uuid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D10F80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5F08BD7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idresponsavel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6D58C8F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idaprovador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3853624D" w14:textId="2C35B700" w:rsidR="002E2746" w:rsidRPr="002E2746" w:rsidRDefault="002E2746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57144BEB" w14:textId="7CFC807E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749F01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AC81ADB" w14:textId="1D9C9383" w:rsidR="00836632" w:rsidRPr="00836632" w:rsidRDefault="00836632" w:rsidP="00836632">
      <w:pPr>
        <w:pStyle w:val="Legenda"/>
        <w:keepNext/>
        <w:jc w:val="left"/>
        <w:rPr>
          <w:b w:val="0"/>
        </w:rPr>
      </w:pPr>
      <w:bookmarkStart w:id="109" w:name="_Toc182230607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30</w:t>
      </w:r>
      <w:r w:rsidR="00610352">
        <w:rPr>
          <w:noProof/>
        </w:rPr>
        <w:fldChar w:fldCharType="end"/>
      </w:r>
      <w:r>
        <w:t xml:space="preserve"> – </w:t>
      </w:r>
      <w:r>
        <w:rPr>
          <w:b w:val="0"/>
        </w:rPr>
        <w:t>Tabela Engenheiro</w:t>
      </w:r>
      <w:bookmarkEnd w:id="109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:rsidRPr="00063FF6" w14:paraId="7BEEF754" w14:textId="77777777" w:rsidTr="002E2746">
        <w:tc>
          <w:tcPr>
            <w:tcW w:w="9062" w:type="dxa"/>
          </w:tcPr>
          <w:p w14:paraId="19934A14" w14:textId="58A6A85E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836632">
              <w:rPr>
                <w:b/>
                <w:bCs/>
                <w:sz w:val="20"/>
              </w:rPr>
              <w:t>E</w:t>
            </w:r>
            <w:r w:rsidRPr="002E2746">
              <w:rPr>
                <w:b/>
                <w:bCs/>
                <w:sz w:val="20"/>
              </w:rPr>
              <w:t>ngenheiro (</w:t>
            </w:r>
          </w:p>
          <w:p w14:paraId="428D9EC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E113D5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66C096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79B18E7B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2BB3EB4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055367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5016635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05EEF09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creaengenheiro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8) NOT NULL</w:t>
            </w:r>
          </w:p>
          <w:p w14:paraId="27BF961F" w14:textId="49E8A486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1360D0F" w14:textId="556C4B7A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6985B8A" w14:textId="77777777" w:rsidR="002E2746" w:rsidRDefault="002E2746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6241EC11" w14:textId="748F0217" w:rsidR="00836632" w:rsidRPr="00836632" w:rsidRDefault="00836632" w:rsidP="00836632">
      <w:pPr>
        <w:pStyle w:val="Legenda"/>
        <w:keepNext/>
        <w:jc w:val="left"/>
        <w:rPr>
          <w:b w:val="0"/>
        </w:rPr>
      </w:pPr>
      <w:bookmarkStart w:id="110" w:name="_Toc182230608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31</w:t>
      </w:r>
      <w:r w:rsidR="00610352">
        <w:rPr>
          <w:noProof/>
        </w:rPr>
        <w:fldChar w:fldCharType="end"/>
      </w:r>
      <w:r>
        <w:rPr>
          <w:b w:val="0"/>
        </w:rPr>
        <w:t xml:space="preserve"> – Tabela Etapa</w:t>
      </w:r>
      <w:bookmarkEnd w:id="110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E2049F0" w14:textId="77777777" w:rsidTr="00600287">
        <w:tc>
          <w:tcPr>
            <w:tcW w:w="9062" w:type="dxa"/>
          </w:tcPr>
          <w:p w14:paraId="57C131FC" w14:textId="0D6BB862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E</w:t>
            </w:r>
            <w:r w:rsidRPr="002E2746">
              <w:rPr>
                <w:b/>
                <w:bCs/>
                <w:sz w:val="20"/>
                <w:lang w:val="en-US"/>
              </w:rPr>
              <w:t>tapa (</w:t>
            </w:r>
          </w:p>
          <w:p w14:paraId="29A77A6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9104DF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218BB0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06F3B2E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posicaoetapa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4E24077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4014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4166C1A9" w14:textId="3A1B0212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19FDBE1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lastRenderedPageBreak/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C0D8AA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E8AD7AD" w14:textId="35548F51" w:rsidR="00836632" w:rsidRDefault="00836632" w:rsidP="00836632">
      <w:pPr>
        <w:pStyle w:val="Legenda"/>
        <w:keepNext/>
        <w:jc w:val="left"/>
      </w:pPr>
      <w:bookmarkStart w:id="111" w:name="_Toc182230609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32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Fiscal</w:t>
      </w:r>
      <w:bookmarkEnd w:id="111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063FF6" w14:paraId="23F076BE" w14:textId="77777777" w:rsidTr="00600287">
        <w:tc>
          <w:tcPr>
            <w:tcW w:w="9062" w:type="dxa"/>
          </w:tcPr>
          <w:p w14:paraId="5B080FD1" w14:textId="5F91CF7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F</w:t>
            </w:r>
            <w:r w:rsidRPr="002E2746">
              <w:rPr>
                <w:b/>
                <w:bCs/>
                <w:sz w:val="20"/>
                <w:lang w:val="en-US"/>
              </w:rPr>
              <w:t>iscal (</w:t>
            </w:r>
          </w:p>
          <w:p w14:paraId="5F53B8F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idfiscal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ECA9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733AE7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14BA1C6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2E03C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2F6B19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ABC533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31EB1E26" w14:textId="39FED9A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4FF1CDA" w14:textId="7AEEDD0A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256353E7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4F3A333" w14:textId="57040F06" w:rsidR="00836632" w:rsidRDefault="00836632" w:rsidP="00836632">
      <w:pPr>
        <w:pStyle w:val="Legenda"/>
        <w:keepNext/>
        <w:jc w:val="left"/>
      </w:pPr>
      <w:bookmarkStart w:id="112" w:name="_Toc18223061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33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Imovel</w:t>
      </w:r>
      <w:bookmarkEnd w:id="112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3DD1CC3" w14:textId="77777777" w:rsidTr="00600287">
        <w:tc>
          <w:tcPr>
            <w:tcW w:w="9062" w:type="dxa"/>
          </w:tcPr>
          <w:p w14:paraId="24A52787" w14:textId="031F5DCD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movel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EEA32D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</w:t>
            </w:r>
            <w:r w:rsidRPr="002E2746">
              <w:rPr>
                <w:bCs/>
                <w:sz w:val="20"/>
                <w:lang w:val="en-US"/>
              </w:rPr>
              <w:t xml:space="preserve">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AD694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text,</w:t>
            </w:r>
          </w:p>
          <w:p w14:paraId="7CAC965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inscricaocadastral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41087B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6) NOT NULL,</w:t>
            </w:r>
          </w:p>
          <w:p w14:paraId="0934022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areaterreno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2B43574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areacomstruida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51771E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condicoessolo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1CF40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valorvenal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6F31F7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valormercado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80B411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localizacaogeografica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02CE05C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4C049A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idproprietario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FD68BD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idcontribuinte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4C0D2A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idtopografia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45F7A4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iduso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DE22B6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idocupacaoatual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45BD8D28" w14:textId="79277CE2" w:rsidR="00600287" w:rsidRP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0199CA43" w14:textId="1378D84F" w:rsidR="00600287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2D25B669" w14:textId="1689EE55" w:rsidR="00EE6CAB" w:rsidRDefault="00EE6CAB" w:rsidP="00EE6CAB">
      <w:pPr>
        <w:pStyle w:val="Legenda"/>
        <w:keepNext/>
        <w:jc w:val="left"/>
      </w:pPr>
      <w:bookmarkStart w:id="113" w:name="_Toc182230611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34</w:t>
      </w:r>
      <w:r w:rsidR="00610352">
        <w:rPr>
          <w:noProof/>
        </w:rPr>
        <w:fldChar w:fldCharType="end"/>
      </w:r>
      <w:r>
        <w:t xml:space="preserve"> – </w:t>
      </w:r>
      <w:r w:rsidRPr="00EE6CAB">
        <w:rPr>
          <w:b w:val="0"/>
        </w:rPr>
        <w:t>Tabela Infraestrutura</w:t>
      </w:r>
      <w:bookmarkEnd w:id="113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EA8AADB" w14:textId="77777777" w:rsidTr="00600287">
        <w:tc>
          <w:tcPr>
            <w:tcW w:w="9062" w:type="dxa"/>
          </w:tcPr>
          <w:p w14:paraId="17FD97FC" w14:textId="5CF6F01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EE6CAB">
              <w:rPr>
                <w:b/>
                <w:bCs/>
                <w:sz w:val="20"/>
              </w:rPr>
              <w:t>I</w:t>
            </w:r>
            <w:r w:rsidRPr="002E2746">
              <w:rPr>
                <w:b/>
                <w:bCs/>
                <w:sz w:val="20"/>
              </w:rPr>
              <w:t>nfraestrutura (</w:t>
            </w:r>
          </w:p>
          <w:p w14:paraId="76BC4E3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</w:t>
            </w:r>
            <w:r w:rsidRPr="002E2746">
              <w:rPr>
                <w:bCs/>
                <w:sz w:val="20"/>
              </w:rPr>
              <w:t xml:space="preserve">  </w:t>
            </w:r>
            <w:proofErr w:type="spellStart"/>
            <w:r w:rsidRPr="002E2746">
              <w:rPr>
                <w:bCs/>
                <w:sz w:val="20"/>
              </w:rPr>
              <w:t>idinfraestrutura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110E87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(50) NOT NULL,</w:t>
            </w:r>
          </w:p>
          <w:p w14:paraId="70B2493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5741495F" w14:textId="450F31D1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lastRenderedPageBreak/>
              <w:t>);</w:t>
            </w:r>
          </w:p>
        </w:tc>
      </w:tr>
    </w:tbl>
    <w:p w14:paraId="6ECE46E7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5F0F6B7D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61A11C5A" w14:textId="341A329B" w:rsidR="00EE6CAB" w:rsidRDefault="00EE6CAB" w:rsidP="00EE6CAB">
      <w:pPr>
        <w:pStyle w:val="Legenda"/>
        <w:keepNext/>
        <w:jc w:val="left"/>
      </w:pPr>
      <w:bookmarkStart w:id="114" w:name="_Toc182230612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35</w:t>
      </w:r>
      <w:r w:rsidR="00610352">
        <w:rPr>
          <w:noProof/>
        </w:rPr>
        <w:fldChar w:fldCharType="end"/>
      </w:r>
      <w:r>
        <w:t xml:space="preserve"> – </w:t>
      </w:r>
      <w:r w:rsidRPr="00EE6CAB">
        <w:rPr>
          <w:b w:val="0"/>
        </w:rPr>
        <w:t>Tabela Instalação</w:t>
      </w:r>
      <w:bookmarkEnd w:id="114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326E3BD" w14:textId="77777777" w:rsidTr="00600287">
        <w:tc>
          <w:tcPr>
            <w:tcW w:w="9062" w:type="dxa"/>
          </w:tcPr>
          <w:p w14:paraId="65FBA97E" w14:textId="6E36648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EE6CAB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nstalacao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2A22CD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29E83A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362C7D5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3D0AE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idinfraestrutura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CBB35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FFCC48" w14:textId="77777777" w:rsidR="002E2746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704005AE" w14:textId="6CA7088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>);</w:t>
            </w:r>
            <w:r w:rsidRPr="002E2746">
              <w:rPr>
                <w:color w:val="000000" w:themeColor="text1"/>
                <w:sz w:val="20"/>
              </w:rPr>
              <w:t xml:space="preserve"> </w:t>
            </w:r>
          </w:p>
        </w:tc>
      </w:tr>
    </w:tbl>
    <w:p w14:paraId="6E094433" w14:textId="1E0F12D0" w:rsidR="008D00C9" w:rsidRPr="00F016D7" w:rsidRDefault="008D00C9" w:rsidP="002A080C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748A548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12D29D5" w14:textId="7A6EBEAF" w:rsidR="005D348B" w:rsidRPr="005D348B" w:rsidRDefault="005D348B" w:rsidP="005D348B">
      <w:pPr>
        <w:pStyle w:val="Legenda"/>
        <w:keepNext/>
        <w:jc w:val="left"/>
        <w:rPr>
          <w:b w:val="0"/>
        </w:rPr>
      </w:pPr>
      <w:bookmarkStart w:id="115" w:name="_Toc18223061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36</w:t>
      </w:r>
      <w:r w:rsidR="00610352">
        <w:rPr>
          <w:noProof/>
        </w:rPr>
        <w:fldChar w:fldCharType="end"/>
      </w:r>
      <w:r>
        <w:t xml:space="preserve"> –</w:t>
      </w:r>
      <w:r>
        <w:rPr>
          <w:b w:val="0"/>
        </w:rPr>
        <w:t xml:space="preserve"> Tabela Logradouro</w:t>
      </w:r>
      <w:bookmarkEnd w:id="115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D88DAE0" w14:textId="77777777" w:rsidTr="00600287">
        <w:tc>
          <w:tcPr>
            <w:tcW w:w="9062" w:type="dxa"/>
          </w:tcPr>
          <w:p w14:paraId="0641ACE1" w14:textId="2F327CC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5D348B">
              <w:rPr>
                <w:b/>
                <w:bCs/>
                <w:sz w:val="20"/>
                <w:lang w:val="en-US"/>
              </w:rPr>
              <w:t>L</w:t>
            </w:r>
            <w:r w:rsidRPr="002E2746">
              <w:rPr>
                <w:b/>
                <w:bCs/>
                <w:sz w:val="20"/>
                <w:lang w:val="en-US"/>
              </w:rPr>
              <w:t>ogradouro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091DDA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6F00B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ceplogradouro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9) NOT NULL,</w:t>
            </w:r>
          </w:p>
          <w:p w14:paraId="11EAC00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rualogradouro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75D69D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numeroInicial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456D845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numeroFinal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157BF2F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idbairro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F2518B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4F940B78" w14:textId="64DC001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02420BE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9F6814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F8CA4DA" w14:textId="0E7FBF90" w:rsidR="005D348B" w:rsidRPr="005D348B" w:rsidRDefault="005D348B" w:rsidP="005D348B">
      <w:pPr>
        <w:pStyle w:val="Legenda"/>
        <w:keepNext/>
        <w:jc w:val="left"/>
        <w:rPr>
          <w:b w:val="0"/>
        </w:rPr>
      </w:pPr>
      <w:bookmarkStart w:id="116" w:name="_Toc18223061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37</w:t>
      </w:r>
      <w:r w:rsidR="00610352">
        <w:rPr>
          <w:noProof/>
        </w:rPr>
        <w:fldChar w:fldCharType="end"/>
      </w:r>
      <w:r>
        <w:t xml:space="preserve"> </w:t>
      </w:r>
      <w:r w:rsidR="00955AC5">
        <w:t>–</w:t>
      </w:r>
      <w:r>
        <w:t xml:space="preserve"> </w:t>
      </w:r>
      <w:r w:rsidR="00955AC5">
        <w:rPr>
          <w:b w:val="0"/>
        </w:rPr>
        <w:t xml:space="preserve">Tabela </w:t>
      </w:r>
      <w:proofErr w:type="spellStart"/>
      <w:r w:rsidR="00955AC5">
        <w:rPr>
          <w:b w:val="0"/>
        </w:rPr>
        <w:t>Municipe</w:t>
      </w:r>
      <w:bookmarkEnd w:id="116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063FF6" w14:paraId="0E457E9C" w14:textId="77777777" w:rsidTr="00600287">
        <w:tc>
          <w:tcPr>
            <w:tcW w:w="9062" w:type="dxa"/>
          </w:tcPr>
          <w:p w14:paraId="1B16E2B1" w14:textId="1A8EA0A1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M</w:t>
            </w:r>
            <w:r w:rsidRPr="002E2746">
              <w:rPr>
                <w:b/>
                <w:bCs/>
                <w:sz w:val="20"/>
                <w:lang w:val="en-US"/>
              </w:rPr>
              <w:t>unicipe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580366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idmunicipe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5890A4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55AE57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4B2199C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3159D8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4F48C79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61CCDC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293FC3C1" w14:textId="63D0776D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509169B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1C076E3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1FD9C7AD" w14:textId="1F7B6E7B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7" w:name="_Toc182230615"/>
      <w:r>
        <w:lastRenderedPageBreak/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38</w:t>
      </w:r>
      <w:r w:rsidR="00610352">
        <w:rPr>
          <w:noProof/>
        </w:rPr>
        <w:fldChar w:fldCharType="end"/>
      </w:r>
      <w:r>
        <w:t xml:space="preserve"> – </w:t>
      </w:r>
      <w:r>
        <w:rPr>
          <w:b w:val="0"/>
        </w:rPr>
        <w:t xml:space="preserve">Tabela </w:t>
      </w:r>
      <w:proofErr w:type="spellStart"/>
      <w:r>
        <w:rPr>
          <w:b w:val="0"/>
        </w:rPr>
        <w:t>Ocupacaoatual</w:t>
      </w:r>
      <w:bookmarkEnd w:id="117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50F617FC" w14:textId="77777777" w:rsidTr="00600287">
        <w:tc>
          <w:tcPr>
            <w:tcW w:w="9062" w:type="dxa"/>
          </w:tcPr>
          <w:p w14:paraId="0C02FBB0" w14:textId="78FD4438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O</w:t>
            </w:r>
            <w:r w:rsidRPr="002E2746">
              <w:rPr>
                <w:b/>
                <w:bCs/>
                <w:sz w:val="20"/>
                <w:lang w:val="en-US"/>
              </w:rPr>
              <w:t>cupacaoatual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97E39F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A81DCC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30036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1474693D" w14:textId="12621C8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0A6F12A4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5C19230B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03A14F5" w14:textId="6BBA7544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8" w:name="_Toc18223061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39</w:t>
      </w:r>
      <w:r w:rsidR="00610352">
        <w:rPr>
          <w:noProof/>
        </w:rPr>
        <w:fldChar w:fldCharType="end"/>
      </w:r>
      <w:r>
        <w:rPr>
          <w:b w:val="0"/>
        </w:rPr>
        <w:t xml:space="preserve"> – Tabela Processo</w:t>
      </w:r>
      <w:bookmarkEnd w:id="118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F549A81" w14:textId="77777777" w:rsidTr="00600287">
        <w:tc>
          <w:tcPr>
            <w:tcW w:w="9062" w:type="dxa"/>
          </w:tcPr>
          <w:p w14:paraId="1BB83FF3" w14:textId="1CDEBF6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P</w:t>
            </w:r>
            <w:r w:rsidRPr="002E2746">
              <w:rPr>
                <w:b/>
                <w:bCs/>
                <w:sz w:val="20"/>
                <w:lang w:val="en-US"/>
              </w:rPr>
              <w:t>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67A152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uuid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14899A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identificacaoprocesso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7DFD23A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734E3E8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1BC167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dataaprovacao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65B17A4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64ADF4F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009BF13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9818F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7A58639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idfiscal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2BF1AD3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idresponsavel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718DE4B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idaprovador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4D952FB9" w14:textId="0964AEF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622ACB22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50FB57F2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1AD6645E" w14:textId="0EC0D94D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9" w:name="_Toc182230617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40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Sessao</w:t>
      </w:r>
      <w:bookmarkEnd w:id="119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3F9B89F9" w14:textId="77777777" w:rsidTr="00600287">
        <w:tc>
          <w:tcPr>
            <w:tcW w:w="9062" w:type="dxa"/>
          </w:tcPr>
          <w:p w14:paraId="4D08F96A" w14:textId="7DCC095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S</w:t>
            </w:r>
            <w:r w:rsidRPr="002E2746">
              <w:rPr>
                <w:b/>
                <w:bCs/>
                <w:sz w:val="20"/>
                <w:lang w:val="en-US"/>
              </w:rPr>
              <w:t>essao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C552DD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ACBDB1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datahoraabertura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9A08FF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datahorafechamento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3FBFE0A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tokensessao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3F1B46E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147C080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54BBA0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52D34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02778E52" w14:textId="51522787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EBFC1FA" w14:textId="57C34580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794E2912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56F66B8" w14:textId="4BF2DDAC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0" w:name="_Toc182230618"/>
      <w:r>
        <w:lastRenderedPageBreak/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41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Tipodocumento</w:t>
      </w:r>
      <w:bookmarkEnd w:id="120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FEF3313" w14:textId="77777777" w:rsidTr="00600287">
        <w:tc>
          <w:tcPr>
            <w:tcW w:w="9062" w:type="dxa"/>
          </w:tcPr>
          <w:p w14:paraId="168760B5" w14:textId="010B0EC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295BC85" w14:textId="31E4AECA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56E2012" w14:textId="325F48C3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0CD11FA5" w14:textId="51DCDBDF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4DB7ACE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751D4BBB" w14:textId="70349F06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D815981" w14:textId="2DC58C29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0E9ED8C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1F80BB49" w14:textId="4A20868C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1" w:name="_Toc182230619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42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Tipodocumentoetapa</w:t>
      </w:r>
      <w:bookmarkEnd w:id="121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9D0B189" w14:textId="77777777" w:rsidTr="00600287">
        <w:tc>
          <w:tcPr>
            <w:tcW w:w="9062" w:type="dxa"/>
          </w:tcPr>
          <w:p w14:paraId="15106DC1" w14:textId="75F9CEF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ipodocumentoetapa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324F44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60C759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posicaotipodocumentoetapa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70778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statustipodocumentoetapa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4AF0F6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AEE8CC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08D1F5D5" w14:textId="111ED80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265380DB" w14:textId="5F9DFF6B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4B5C9AE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BAEDF73" w14:textId="59F30D85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2" w:name="_Toc18223062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43</w:t>
      </w:r>
      <w:r w:rsidR="00610352">
        <w:rPr>
          <w:noProof/>
        </w:rPr>
        <w:fldChar w:fldCharType="end"/>
      </w:r>
      <w:r>
        <w:rPr>
          <w:b w:val="0"/>
        </w:rPr>
        <w:t xml:space="preserve"> - </w:t>
      </w:r>
      <w:proofErr w:type="spellStart"/>
      <w:r>
        <w:rPr>
          <w:b w:val="0"/>
        </w:rPr>
        <w:t>Tipoinfraestrutura</w:t>
      </w:r>
      <w:bookmarkEnd w:id="122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484E5B2" w14:textId="77777777" w:rsidTr="00600287">
        <w:tc>
          <w:tcPr>
            <w:tcW w:w="9062" w:type="dxa"/>
          </w:tcPr>
          <w:p w14:paraId="4A4FB511" w14:textId="6AF42079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ipoinfraestrutura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EE220D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413E0B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(50) NOT NULL,</w:t>
            </w:r>
          </w:p>
          <w:p w14:paraId="39A137F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descricaotipoinfraestrutura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(500) NOT NULL</w:t>
            </w:r>
          </w:p>
          <w:p w14:paraId="0FAFC0D2" w14:textId="47A6A89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C8326F9" w14:textId="37A081E0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23A349B7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4E31E469" w14:textId="3F16F146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3" w:name="_Toc182230621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44</w:t>
      </w:r>
      <w:r w:rsidR="00610352">
        <w:rPr>
          <w:noProof/>
        </w:rPr>
        <w:fldChar w:fldCharType="end"/>
      </w:r>
      <w:r>
        <w:rPr>
          <w:b w:val="0"/>
        </w:rPr>
        <w:t xml:space="preserve"> - </w:t>
      </w:r>
      <w:proofErr w:type="spellStart"/>
      <w:r>
        <w:rPr>
          <w:b w:val="0"/>
        </w:rPr>
        <w:t>Tipologradouro</w:t>
      </w:r>
      <w:bookmarkEnd w:id="123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33EE35D9" w14:textId="77777777" w:rsidTr="008D00C9">
        <w:tc>
          <w:tcPr>
            <w:tcW w:w="9062" w:type="dxa"/>
          </w:tcPr>
          <w:p w14:paraId="782D40A8" w14:textId="3971ACCC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ipologradouro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7B16731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7499E7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codigoinformativo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3) NOT NULL,</w:t>
            </w:r>
          </w:p>
          <w:p w14:paraId="4E50C06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35) NOT NULL</w:t>
            </w:r>
          </w:p>
          <w:p w14:paraId="3746D88C" w14:textId="7FAAF98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E7B215A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1F5A91B9" w14:textId="641B15A8" w:rsidR="008D00C9" w:rsidRDefault="008D00C9" w:rsidP="00836632">
      <w:pPr>
        <w:ind w:firstLine="0"/>
        <w:jc w:val="left"/>
        <w:rPr>
          <w:b/>
          <w:bCs/>
        </w:rPr>
      </w:pPr>
    </w:p>
    <w:p w14:paraId="7E1AAF49" w14:textId="77777777" w:rsidR="002A080C" w:rsidRDefault="002A080C" w:rsidP="00836632">
      <w:pPr>
        <w:ind w:firstLine="0"/>
        <w:jc w:val="left"/>
        <w:rPr>
          <w:b/>
          <w:bCs/>
        </w:rPr>
      </w:pPr>
    </w:p>
    <w:p w14:paraId="75D4DB04" w14:textId="6982ADAD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4" w:name="_Toc182230622"/>
      <w:r>
        <w:lastRenderedPageBreak/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45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Tipoprocesso</w:t>
      </w:r>
      <w:bookmarkEnd w:id="124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6271066C" w14:textId="77777777" w:rsidTr="008D00C9">
        <w:tc>
          <w:tcPr>
            <w:tcW w:w="9062" w:type="dxa"/>
          </w:tcPr>
          <w:p w14:paraId="759757EF" w14:textId="67D8EF83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ipoprocesso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A154F8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E99CB6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D1E3AC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6BC22C9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53724940" w14:textId="711DA267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4D86DF7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9232893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340329DA" w14:textId="5E638EDF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5" w:name="_Toc18223062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46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Tipouso</w:t>
      </w:r>
      <w:bookmarkEnd w:id="125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1D31D587" w14:textId="77777777" w:rsidTr="008D00C9">
        <w:tc>
          <w:tcPr>
            <w:tcW w:w="9062" w:type="dxa"/>
          </w:tcPr>
          <w:p w14:paraId="3659FE0B" w14:textId="56984734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573BE32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3454419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F65AF0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41CE2A19" w14:textId="6A1C1CC5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DFF590C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7929D370" w14:textId="213C452F" w:rsidR="008D00C9" w:rsidRDefault="008D00C9" w:rsidP="00836632">
      <w:pPr>
        <w:ind w:firstLine="0"/>
        <w:jc w:val="left"/>
        <w:rPr>
          <w:b/>
          <w:bCs/>
        </w:rPr>
      </w:pPr>
    </w:p>
    <w:p w14:paraId="4992DEFC" w14:textId="6E295BBE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6" w:name="_Toc18223062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47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Tipousuario</w:t>
      </w:r>
      <w:bookmarkEnd w:id="126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:rsidRPr="00063FF6" w14:paraId="121BF9C4" w14:textId="77777777" w:rsidTr="008D00C9">
        <w:tc>
          <w:tcPr>
            <w:tcW w:w="9062" w:type="dxa"/>
          </w:tcPr>
          <w:p w14:paraId="0C9513F4" w14:textId="51B6275B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E2B29E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68F3F1A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1) NOT NULL,</w:t>
            </w:r>
          </w:p>
          <w:p w14:paraId="7189EF2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20) NOT NULL,</w:t>
            </w:r>
          </w:p>
          <w:p w14:paraId="53A97FF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</w:t>
            </w:r>
          </w:p>
          <w:p w14:paraId="669C37F7" w14:textId="54FCB946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80803AA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59ACE44F" w14:textId="516B1CB6" w:rsidR="008D00C9" w:rsidRPr="00955AC5" w:rsidRDefault="008D00C9" w:rsidP="00836632">
      <w:pPr>
        <w:ind w:firstLine="0"/>
        <w:jc w:val="left"/>
        <w:rPr>
          <w:b/>
          <w:bCs/>
        </w:rPr>
      </w:pPr>
    </w:p>
    <w:p w14:paraId="7305A51E" w14:textId="427E2D25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7" w:name="_Toc18223062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48</w:t>
      </w:r>
      <w:r w:rsidR="00610352">
        <w:rPr>
          <w:noProof/>
        </w:rPr>
        <w:fldChar w:fldCharType="end"/>
      </w:r>
      <w:r>
        <w:rPr>
          <w:b w:val="0"/>
        </w:rPr>
        <w:t xml:space="preserve"> – Tabela Topografia</w:t>
      </w:r>
      <w:bookmarkEnd w:id="127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7AE7F407" w14:textId="77777777" w:rsidTr="008D00C9">
        <w:tc>
          <w:tcPr>
            <w:tcW w:w="9062" w:type="dxa"/>
          </w:tcPr>
          <w:p w14:paraId="1765F38A" w14:textId="279D2D46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opografia (</w:t>
            </w:r>
          </w:p>
          <w:p w14:paraId="3D3CC15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D1CFA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</w:t>
            </w:r>
          </w:p>
          <w:p w14:paraId="106B2E9D" w14:textId="7509C98F" w:rsid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6817696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0518C90C" w14:textId="60C37AE1" w:rsidR="008D00C9" w:rsidRDefault="008D00C9" w:rsidP="00836632">
      <w:pPr>
        <w:ind w:firstLine="0"/>
        <w:jc w:val="left"/>
        <w:rPr>
          <w:b/>
          <w:bCs/>
          <w:lang w:val="en-US"/>
        </w:rPr>
      </w:pPr>
    </w:p>
    <w:p w14:paraId="464DF137" w14:textId="372B9EE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1F7BC82E" w14:textId="6ABB5264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2F54C3AF" w14:textId="7777777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0EB81061" w14:textId="64FD321A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8" w:name="_Toc182230626"/>
      <w:r>
        <w:lastRenderedPageBreak/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49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Usuario</w:t>
      </w:r>
      <w:bookmarkEnd w:id="128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4A58E6EC" w14:textId="77777777" w:rsidTr="008D00C9">
        <w:tc>
          <w:tcPr>
            <w:tcW w:w="9062" w:type="dxa"/>
          </w:tcPr>
          <w:p w14:paraId="06C0FC4B" w14:textId="08F43D2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U</w:t>
            </w:r>
            <w:r w:rsidRPr="002E2746">
              <w:rPr>
                <w:b/>
                <w:bCs/>
                <w:sz w:val="20"/>
                <w:lang w:val="en-US"/>
              </w:rPr>
              <w:t>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49B8DB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4E99198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274F44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3BCD513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EB2897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2519C0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7FDBE95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294D52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senhausuario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2C110F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cargousuario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3B442C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573640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6EF50F4D" w14:textId="6E9DBCBD" w:rsidR="008D00C9" w:rsidRPr="008D00C9" w:rsidRDefault="008D00C9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9C8F91B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2E4D6283" w14:textId="77777777" w:rsidR="008D00C9" w:rsidRDefault="008D00C9" w:rsidP="00836632">
      <w:pPr>
        <w:ind w:firstLine="0"/>
        <w:jc w:val="left"/>
        <w:rPr>
          <w:b/>
        </w:rPr>
      </w:pPr>
    </w:p>
    <w:p w14:paraId="6096C55E" w14:textId="4788F80A" w:rsidR="00962BEB" w:rsidRPr="00721919" w:rsidRDefault="00962BEB" w:rsidP="00962BEB">
      <w:pPr>
        <w:pStyle w:val="Ttulo2"/>
        <w:numPr>
          <w:ilvl w:val="1"/>
          <w:numId w:val="13"/>
        </w:numPr>
        <w:ind w:left="426"/>
        <w:rPr>
          <w:szCs w:val="24"/>
        </w:rPr>
      </w:pPr>
      <w:bookmarkStart w:id="129" w:name="_Toc182230653"/>
      <w:r w:rsidRPr="00721919">
        <w:rPr>
          <w:szCs w:val="24"/>
        </w:rPr>
        <w:t>Mapeamento Objeto Relacional – ORM</w:t>
      </w:r>
      <w:bookmarkEnd w:id="129"/>
    </w:p>
    <w:p w14:paraId="2FD426E7" w14:textId="39C1F7D1" w:rsidR="00962BEB" w:rsidRDefault="00962BEB" w:rsidP="00962BEB">
      <w:r w:rsidRPr="00962BEB">
        <w:t>O Mapeamento Objeto-Relacional (ORM) é um método que simplifica a comunicação entre aplicações baseadas em objetos e bases de dados relacionais. Ele possibilita o mapeamento automático de classes e objetos no código para tabelas e registros no banco de dados, eliminando a necessidade de redigir instruções SQL manuais. Isso facilita o desenvolvimento, mantendo a manipulação de dados dentro da lógica orientada a objetos, o que facilita a manutenção e torna o código mais compreensível (</w:t>
      </w:r>
      <w:proofErr w:type="spellStart"/>
      <w:r w:rsidRPr="00962BEB">
        <w:t>Macoratti</w:t>
      </w:r>
      <w:proofErr w:type="spellEnd"/>
      <w:r w:rsidRPr="00962BEB">
        <w:t>, 2019).</w:t>
      </w:r>
    </w:p>
    <w:p w14:paraId="614CD022" w14:textId="51AF677C" w:rsidR="00962BEB" w:rsidRPr="00962BEB" w:rsidRDefault="00F310DA" w:rsidP="00962BEB">
      <w:r>
        <w:t>No ambiente</w:t>
      </w:r>
      <w:r w:rsidR="00962BEB">
        <w:t xml:space="preserve"> do </w:t>
      </w:r>
      <w:r w:rsidR="00962BEB" w:rsidRPr="00962BEB">
        <w:t xml:space="preserve">C#, o </w:t>
      </w:r>
      <w:proofErr w:type="spellStart"/>
      <w:r w:rsidR="00962BEB" w:rsidRPr="00962BEB">
        <w:t>Entity</w:t>
      </w:r>
      <w:proofErr w:type="spellEnd"/>
      <w:r w:rsidR="00962BEB" w:rsidRPr="00962BEB">
        <w:t xml:space="preserve"> Framework é uma das ferramentas fundamentais para ORM. Ele serve como um elo entre o código C# e o banco de dados, administrando a geração, leitura, atualização e eliminação de dados sem que o programador tenha que lidar diretamente com consultas SQL. Com o </w:t>
      </w:r>
      <w:proofErr w:type="spellStart"/>
      <w:r w:rsidR="00962BEB" w:rsidRPr="00962BEB">
        <w:t>Entity</w:t>
      </w:r>
      <w:proofErr w:type="spellEnd"/>
      <w:r w:rsidR="00962BEB" w:rsidRPr="00962BEB">
        <w:t xml:space="preserve"> Framework, o mapeamento entre classes e tabelas é realizado automaticamente através de convenções ou configurações personalizadas, possibilitando ao programador manipular os dados através de classes C# e utilizar funcionalidades como validação, relação entre entidades e gerenciamento de transações, reduzindo a complexidade da persistência de dados (</w:t>
      </w:r>
      <w:proofErr w:type="spellStart"/>
      <w:r w:rsidR="00962BEB" w:rsidRPr="00962BEB">
        <w:t>Macoratti</w:t>
      </w:r>
      <w:proofErr w:type="spellEnd"/>
      <w:r w:rsidR="00962BEB" w:rsidRPr="00962BEB">
        <w:t>, 2019).</w:t>
      </w:r>
    </w:p>
    <w:p w14:paraId="63F28C17" w14:textId="47E82759" w:rsidR="00092B12" w:rsidRDefault="006734B2" w:rsidP="00F328A6">
      <w:pPr>
        <w:pStyle w:val="Ttulo1"/>
        <w:ind w:left="284" w:hanging="284"/>
        <w:rPr>
          <w:szCs w:val="24"/>
        </w:rPr>
      </w:pPr>
      <w:bookmarkStart w:id="130" w:name="_Toc182230654"/>
      <w:r>
        <w:rPr>
          <w:szCs w:val="24"/>
        </w:rPr>
        <w:lastRenderedPageBreak/>
        <w:t>ARQUITETURA DE SOFTWARE</w:t>
      </w:r>
      <w:bookmarkEnd w:id="130"/>
    </w:p>
    <w:p w14:paraId="130BE70D" w14:textId="3010AF4A" w:rsidR="0009786F" w:rsidRDefault="0009786F" w:rsidP="00FD3E57">
      <w:r>
        <w:t>A arquitetura de software refere-se à estrutura fundamental de um sistema de software</w:t>
      </w:r>
      <w:r w:rsidR="007F54C5">
        <w:t>, incluindo a</w:t>
      </w:r>
      <w:r>
        <w:t xml:space="preserve"> organização de seus componentes ou módulos</w:t>
      </w:r>
      <w:r w:rsidR="007F54C5">
        <w:t xml:space="preserve"> e as relações entre esses elementos.</w:t>
      </w:r>
      <w:r>
        <w:t xml:space="preserve"> Essa estrutura fornece uma visão de alto nível do sistema, </w:t>
      </w:r>
      <w:r w:rsidR="00036ED2">
        <w:t xml:space="preserve">guiando </w:t>
      </w:r>
      <w:r>
        <w:t>o design e a implementação para atender aos requisitos funcionais e não funcionais do software</w:t>
      </w:r>
      <w:r w:rsidR="0096109A">
        <w:t>.</w:t>
      </w:r>
      <w:r w:rsidR="00084603">
        <w:t xml:space="preserve"> </w:t>
      </w:r>
      <w:r w:rsidR="00036ED2">
        <w:t>Além disso</w:t>
      </w:r>
      <w:r w:rsidR="00084603">
        <w:t xml:space="preserve">, </w:t>
      </w:r>
      <w:r w:rsidR="00036ED2">
        <w:t xml:space="preserve">a </w:t>
      </w:r>
      <w:r w:rsidR="00084603">
        <w:t xml:space="preserve">arquitetura de software </w:t>
      </w:r>
      <w:r w:rsidR="00036ED2">
        <w:t xml:space="preserve">visa </w:t>
      </w:r>
      <w:r w:rsidR="00084603">
        <w:t>reduz</w:t>
      </w:r>
      <w:r w:rsidR="00036ED2">
        <w:t>ir</w:t>
      </w:r>
      <w:r w:rsidR="00084603">
        <w:t xml:space="preserve"> o esforço humano necessário para construir e manter um sistema Martin (2019).</w:t>
      </w:r>
    </w:p>
    <w:p w14:paraId="33ABDAAA" w14:textId="5CB6350B" w:rsidR="0009786F" w:rsidRDefault="0009786F" w:rsidP="00FD3E57">
      <w:r>
        <w:t xml:space="preserve">Segundo </w:t>
      </w:r>
      <w:r w:rsidR="00036ED2">
        <w:t xml:space="preserve">Gonçalves </w:t>
      </w:r>
      <w:r>
        <w:t xml:space="preserve">(2021), existem diversos tipos de padrões arquiteturais que </w:t>
      </w:r>
      <w:r w:rsidR="00036ED2">
        <w:t>funcionam</w:t>
      </w:r>
      <w:r>
        <w:t xml:space="preserve"> como soluções abrangentes e reutilizáveis de componentes de aplicação, </w:t>
      </w:r>
      <w:r w:rsidR="00036ED2">
        <w:t>criadas</w:t>
      </w:r>
      <w:r>
        <w:t xml:space="preserve"> </w:t>
      </w:r>
      <w:r w:rsidR="00036ED2">
        <w:t>para</w:t>
      </w:r>
      <w:r>
        <w:t xml:space="preserve"> resolver problemas comuns </w:t>
      </w:r>
      <w:r w:rsidR="00036ED2">
        <w:t>em</w:t>
      </w:r>
      <w:r>
        <w:t xml:space="preserve"> contexto</w:t>
      </w:r>
      <w:r w:rsidR="00036ED2">
        <w:t>s</w:t>
      </w:r>
      <w:r>
        <w:t xml:space="preserve"> específico</w:t>
      </w:r>
      <w:r w:rsidR="00036ED2">
        <w:t>s</w:t>
      </w:r>
      <w:r>
        <w:t xml:space="preserve">. </w:t>
      </w:r>
      <w:r w:rsidR="00036ED2">
        <w:t>Assim</w:t>
      </w:r>
      <w:r>
        <w:t xml:space="preserve">, os padrões representam uma abordagem consistente e </w:t>
      </w:r>
      <w:r w:rsidR="00036ED2">
        <w:t>reaplicável</w:t>
      </w:r>
      <w:r>
        <w:t xml:space="preserve"> para desafios </w:t>
      </w:r>
      <w:r w:rsidR="00036ED2">
        <w:t>recorrentes no desenvolvimento de software</w:t>
      </w:r>
      <w:r>
        <w:t xml:space="preserve">. </w:t>
      </w:r>
    </w:p>
    <w:p w14:paraId="0A5C6885" w14:textId="77777777" w:rsidR="0009786F" w:rsidRPr="0009786F" w:rsidRDefault="0009786F" w:rsidP="0009786F"/>
    <w:p w14:paraId="71B5117C" w14:textId="689DCDDB" w:rsidR="009A3683" w:rsidRPr="002B3561" w:rsidRDefault="009A3683" w:rsidP="009A3683">
      <w:pPr>
        <w:pStyle w:val="Ttulo2"/>
        <w:numPr>
          <w:ilvl w:val="0"/>
          <w:numId w:val="0"/>
        </w:numPr>
      </w:pPr>
      <w:bookmarkStart w:id="131" w:name="_Toc182230655"/>
      <w:r w:rsidRPr="002B3561">
        <w:t xml:space="preserve">6.1 </w:t>
      </w:r>
      <w:r w:rsidR="0045363C" w:rsidRPr="002B3561">
        <w:t>Arquitetura de desenvolvimento</w:t>
      </w:r>
      <w:bookmarkEnd w:id="131"/>
    </w:p>
    <w:p w14:paraId="6B031AE6" w14:textId="77777777" w:rsidR="00626D66" w:rsidRDefault="00626D66" w:rsidP="00626D66">
      <w:pPr>
        <w:pStyle w:val="Pargrafo"/>
        <w:spacing w:line="360" w:lineRule="auto"/>
      </w:pPr>
      <w:r>
        <w:t xml:space="preserve">O desenvolvimento da aplicação foi realizado prioritariamente com o uso de softwares gratuitos. A aplicação, que oferece serviços via API </w:t>
      </w:r>
      <w:proofErr w:type="spellStart"/>
      <w:r>
        <w:t>RESTful</w:t>
      </w:r>
      <w:proofErr w:type="spellEnd"/>
      <w:r>
        <w:t xml:space="preserve">, segue uma arquitetura de web </w:t>
      </w:r>
      <w:proofErr w:type="spellStart"/>
      <w:r w:rsidRPr="00F310DA">
        <w:rPr>
          <w:i/>
        </w:rPr>
        <w:t>services</w:t>
      </w:r>
      <w:proofErr w:type="spellEnd"/>
      <w:r>
        <w:t xml:space="preserve"> baseada nos princípios de </w:t>
      </w:r>
      <w:proofErr w:type="spellStart"/>
      <w:r w:rsidRPr="00F310DA">
        <w:rPr>
          <w:i/>
        </w:rPr>
        <w:t>Representational</w:t>
      </w:r>
      <w:proofErr w:type="spellEnd"/>
      <w:r w:rsidRPr="00F310DA">
        <w:rPr>
          <w:i/>
        </w:rPr>
        <w:t xml:space="preserve"> </w:t>
      </w:r>
      <w:proofErr w:type="spellStart"/>
      <w:r w:rsidRPr="00F310DA">
        <w:rPr>
          <w:i/>
        </w:rPr>
        <w:t>State</w:t>
      </w:r>
      <w:proofErr w:type="spellEnd"/>
      <w:r w:rsidRPr="00F310DA">
        <w:rPr>
          <w:i/>
        </w:rPr>
        <w:t xml:space="preserve"> </w:t>
      </w:r>
      <w:proofErr w:type="spellStart"/>
      <w:r w:rsidRPr="00F310DA">
        <w:rPr>
          <w:i/>
        </w:rPr>
        <w:t>Transfer</w:t>
      </w:r>
      <w:proofErr w:type="spellEnd"/>
      <w:r>
        <w:t xml:space="preserve"> – REST (AWS, 2024). Essa arquitetura emprega o protocolo HTTP para executar operações CRUD (</w:t>
      </w:r>
      <w:proofErr w:type="spellStart"/>
      <w:r w:rsidRPr="00F310DA">
        <w:rPr>
          <w:i/>
        </w:rPr>
        <w:t>Create</w:t>
      </w:r>
      <w:proofErr w:type="spellEnd"/>
      <w:r w:rsidRPr="00F310DA">
        <w:rPr>
          <w:i/>
        </w:rPr>
        <w:t xml:space="preserve">, </w:t>
      </w:r>
      <w:proofErr w:type="spellStart"/>
      <w:r w:rsidRPr="00F310DA">
        <w:rPr>
          <w:i/>
        </w:rPr>
        <w:t>Read</w:t>
      </w:r>
      <w:proofErr w:type="spellEnd"/>
      <w:r w:rsidRPr="00F310DA">
        <w:rPr>
          <w:i/>
        </w:rPr>
        <w:t>, Update, Delete</w:t>
      </w:r>
      <w:r>
        <w:t>) sobre os recursos, representados por identificadores uniformes de recursos (</w:t>
      </w:r>
      <w:proofErr w:type="spellStart"/>
      <w:r>
        <w:t>URIs</w:t>
      </w:r>
      <w:proofErr w:type="spellEnd"/>
      <w:r>
        <w:t>). Cada recurso é tratado como uma entidade única e pode ser manipulado por meio dos métodos HTTP padrão, como GET, POST, PUT e DELETE (</w:t>
      </w:r>
      <w:proofErr w:type="spellStart"/>
      <w:r>
        <w:t>Sommerville</w:t>
      </w:r>
      <w:proofErr w:type="spellEnd"/>
      <w:r>
        <w:t>, 2011).</w:t>
      </w:r>
    </w:p>
    <w:p w14:paraId="1B609CC4" w14:textId="41ABFA14" w:rsidR="00626D66" w:rsidRDefault="00626D66" w:rsidP="00626D66">
      <w:pPr>
        <w:pStyle w:val="Pargrafo"/>
        <w:spacing w:before="0" w:line="360" w:lineRule="auto"/>
        <w:ind w:firstLine="851"/>
      </w:pPr>
      <w:r>
        <w:t xml:space="preserve">Conforme demonstrado por </w:t>
      </w:r>
      <w:proofErr w:type="spellStart"/>
      <w:r>
        <w:t>Sommerville</w:t>
      </w:r>
      <w:proofErr w:type="spellEnd"/>
      <w:r>
        <w:t xml:space="preserve"> (2011), essa arquitetura de design de sistemas utiliza o formato JSON (JavaScript </w:t>
      </w:r>
      <w:proofErr w:type="spellStart"/>
      <w:r w:rsidRPr="00F310DA">
        <w:rPr>
          <w:i/>
        </w:rPr>
        <w:t>Object</w:t>
      </w:r>
      <w:proofErr w:type="spellEnd"/>
      <w:r w:rsidRPr="00F310DA">
        <w:rPr>
          <w:i/>
        </w:rPr>
        <w:t xml:space="preserve"> </w:t>
      </w:r>
      <w:proofErr w:type="spellStart"/>
      <w:r w:rsidRPr="00F310DA">
        <w:rPr>
          <w:i/>
        </w:rPr>
        <w:t>Notation</w:t>
      </w:r>
      <w:proofErr w:type="spellEnd"/>
      <w:r>
        <w:t>) para a troca de dados entre cliente e servidor. JSON é um padrão leve e de fácil leitura, ideal para a serialização eficiente dos dados, permitindo a comunicação entre diferentes sistemas e linguagens de programação de maneira independente. Esse formato favorece a interoperabilidade e simplifica o intercâmbio de informações entre plataformas distintas.</w:t>
      </w:r>
    </w:p>
    <w:p w14:paraId="02556242" w14:textId="5F56910E" w:rsidR="00721919" w:rsidRPr="00EF4328" w:rsidRDefault="00C976E7" w:rsidP="00610352">
      <w:pPr>
        <w:pStyle w:val="Pargrafo"/>
        <w:tabs>
          <w:tab w:val="center" w:pos="4961"/>
        </w:tabs>
        <w:spacing w:before="0" w:line="360" w:lineRule="auto"/>
        <w:ind w:firstLine="851"/>
      </w:pPr>
      <w:r>
        <w:t xml:space="preserve">A arquitetura </w:t>
      </w:r>
      <w:proofErr w:type="spellStart"/>
      <w:r>
        <w:t>RESTful</w:t>
      </w:r>
      <w:proofErr w:type="spellEnd"/>
      <w:r>
        <w:t xml:space="preserve"> adotada</w:t>
      </w:r>
      <w:r w:rsidR="00C16322">
        <w:t xml:space="preserve"> também facilita a manute</w:t>
      </w:r>
      <w:r w:rsidR="002202AE">
        <w:t xml:space="preserve">nção e evolução da aplicação, pois cada recurso é projetado para ser desacoplado dos demais, o que permite que atualizações ou modificações em um serviço específico sejam implementadas sem impactar diretamente outros componentes do sistema. Esse desacoplamento estrutural aumenta a modularidade da aplicação e </w:t>
      </w:r>
      <w:r w:rsidR="00396F02">
        <w:t>permite</w:t>
      </w:r>
      <w:r w:rsidR="002202AE">
        <w:t xml:space="preserve"> que novos recursos sejam integrados facilmente. Além disso, o uso de APIs </w:t>
      </w:r>
      <w:proofErr w:type="spellStart"/>
      <w:r w:rsidR="002202AE">
        <w:t>RESful</w:t>
      </w:r>
      <w:proofErr w:type="spellEnd"/>
      <w:r w:rsidR="002202AE">
        <w:t xml:space="preserve">, junto com o formato JSON, contribui para a escalabilidade horizontal, possibilitando que a aplicação distribua a carga de trabalho entre múltiplos servidores, atendendo a um grande número de requisições de forma eficiente e confiável </w:t>
      </w:r>
      <w:proofErr w:type="spellStart"/>
      <w:r w:rsidR="002202AE">
        <w:t>A</w:t>
      </w:r>
      <w:r w:rsidR="002C7769">
        <w:t>ws</w:t>
      </w:r>
      <w:proofErr w:type="spellEnd"/>
      <w:r w:rsidR="002C7769">
        <w:t xml:space="preserve"> (2024)</w:t>
      </w:r>
      <w:r w:rsidR="002202AE">
        <w:t>.</w:t>
      </w:r>
    </w:p>
    <w:p w14:paraId="3A802798" w14:textId="77777777" w:rsidR="002C7769" w:rsidRDefault="002C7769" w:rsidP="002C7769">
      <w:pPr>
        <w:pStyle w:val="Ttulo2"/>
        <w:numPr>
          <w:ilvl w:val="0"/>
          <w:numId w:val="0"/>
        </w:numPr>
      </w:pPr>
      <w:bookmarkStart w:id="132" w:name="_Toc182230656"/>
      <w:r w:rsidRPr="002B3561">
        <w:lastRenderedPageBreak/>
        <w:t>6.1</w:t>
      </w:r>
      <w:r>
        <w:t>.1</w:t>
      </w:r>
      <w:r w:rsidRPr="002B3561">
        <w:t xml:space="preserve"> </w:t>
      </w:r>
      <w:r>
        <w:t>Back-</w:t>
      </w:r>
      <w:proofErr w:type="spellStart"/>
      <w:r>
        <w:t>End</w:t>
      </w:r>
      <w:bookmarkEnd w:id="132"/>
      <w:proofErr w:type="spellEnd"/>
    </w:p>
    <w:p w14:paraId="617BB640" w14:textId="1707AD31" w:rsidR="002C7769" w:rsidRDefault="002C7769" w:rsidP="002C7769">
      <w:r>
        <w:t>A aplicação servidora (</w:t>
      </w:r>
      <w:proofErr w:type="spellStart"/>
      <w:r w:rsidRPr="00F310DA">
        <w:rPr>
          <w:i/>
        </w:rPr>
        <w:t>backend</w:t>
      </w:r>
      <w:proofErr w:type="spellEnd"/>
      <w:r>
        <w:t>), é responsável por gerenciar as funcionalidades principais da aplicação. Quando o usuário interage com o sistema por meio da interface, o servidor processa a solicitação e retorna uma resposta à aplicação, utilizando JSON. Esse componente foi desenvolvido em C# (Microsoft, 2024), enquanto o gerenciamento de dados é realizado com PostgreSQL, um banco de dados relacional de código aberto.</w:t>
      </w:r>
    </w:p>
    <w:p w14:paraId="620BB2C1" w14:textId="434B6C95" w:rsidR="002C7769" w:rsidRDefault="002C7769" w:rsidP="002C7769">
      <w:r>
        <w:t>Durante o desenvolvimento do projeto, identificou-se a necessidade de uma arquitetura em camadas na aplicação servidora (</w:t>
      </w:r>
      <w:proofErr w:type="spellStart"/>
      <w:r w:rsidRPr="00F310DA">
        <w:rPr>
          <w:i/>
        </w:rPr>
        <w:t>backend</w:t>
      </w:r>
      <w:proofErr w:type="spellEnd"/>
      <w:r>
        <w:t xml:space="preserve">) para organizar e gerenciar as funcionalidades de forma mais eficiente. A estrutura implementada conta com várias camadas, cada uma com responsabilidades específicas. </w:t>
      </w:r>
    </w:p>
    <w:p w14:paraId="75D57977" w14:textId="1C68F224" w:rsidR="002C7769" w:rsidRDefault="002C7769" w:rsidP="002C7769">
      <w:r>
        <w:t>A camada DTO (</w:t>
      </w:r>
      <w:r w:rsidRPr="00396F02">
        <w:rPr>
          <w:i/>
        </w:rPr>
        <w:t xml:space="preserve">Data </w:t>
      </w:r>
      <w:proofErr w:type="spellStart"/>
      <w:r w:rsidRPr="00396F02">
        <w:rPr>
          <w:i/>
        </w:rPr>
        <w:t>Transfer</w:t>
      </w:r>
      <w:proofErr w:type="spellEnd"/>
      <w:r w:rsidRPr="00396F02">
        <w:rPr>
          <w:i/>
        </w:rPr>
        <w:t xml:space="preserve"> </w:t>
      </w:r>
      <w:proofErr w:type="spellStart"/>
      <w:r w:rsidRPr="00396F02">
        <w:rPr>
          <w:i/>
        </w:rPr>
        <w:t>Object</w:t>
      </w:r>
      <w:proofErr w:type="spellEnd"/>
      <w:r>
        <w:t xml:space="preserve">), conforme Lima (2023), é um padrão de projeto utilizado para transferir dados entre diferentes camadas da aplicação, como o </w:t>
      </w:r>
      <w:proofErr w:type="spellStart"/>
      <w:r w:rsidRPr="00396F02">
        <w:rPr>
          <w:i/>
        </w:rPr>
        <w:t>backend</w:t>
      </w:r>
      <w:proofErr w:type="spellEnd"/>
      <w:r>
        <w:t xml:space="preserve"> e o </w:t>
      </w:r>
      <w:proofErr w:type="spellStart"/>
      <w:r w:rsidRPr="00396F02">
        <w:rPr>
          <w:i/>
        </w:rPr>
        <w:t>fron</w:t>
      </w:r>
      <w:r w:rsidR="00396F02">
        <w:rPr>
          <w:i/>
        </w:rPr>
        <w:t>t</w:t>
      </w:r>
      <w:r w:rsidRPr="00396F02">
        <w:rPr>
          <w:i/>
        </w:rPr>
        <w:t>end</w:t>
      </w:r>
      <w:proofErr w:type="spellEnd"/>
      <w:r>
        <w:t xml:space="preserve">, e realiza a validação inicial das informações. A camada </w:t>
      </w:r>
      <w:proofErr w:type="spellStart"/>
      <w:r w:rsidRPr="00396F02">
        <w:rPr>
          <w:i/>
        </w:rPr>
        <w:t>Controller</w:t>
      </w:r>
      <w:proofErr w:type="spellEnd"/>
      <w:r>
        <w:t xml:space="preserve">, segundo Silvestre (2022), é responsável por receber as solicitações enviadas pela interface do usuário e encaminhá-las para as próximas etapas, acionando métodos de outras camadas conforme necessário. </w:t>
      </w:r>
    </w:p>
    <w:p w14:paraId="62F5B280" w14:textId="77595395" w:rsidR="002C7769" w:rsidRPr="005E7C22" w:rsidRDefault="002C7769" w:rsidP="005E7C22">
      <w:r>
        <w:t xml:space="preserve">A camada </w:t>
      </w:r>
      <w:r w:rsidRPr="00396F02">
        <w:rPr>
          <w:i/>
        </w:rPr>
        <w:t>Service</w:t>
      </w:r>
      <w:r>
        <w:t xml:space="preserve"> gerencia a lógica de negócios, incluindo a validação e controle de acesso aos dados, enquanto se comunica diretamente com a camada </w:t>
      </w:r>
      <w:proofErr w:type="spellStart"/>
      <w:r w:rsidRPr="00396F02">
        <w:rPr>
          <w:i/>
        </w:rPr>
        <w:t>Model</w:t>
      </w:r>
      <w:proofErr w:type="spellEnd"/>
      <w:r>
        <w:t xml:space="preserve">, que define as abstrações das classes do projeto. Por fim, a camada </w:t>
      </w:r>
      <w:proofErr w:type="spellStart"/>
      <w:r w:rsidRPr="005E7C22">
        <w:rPr>
          <w:i/>
        </w:rPr>
        <w:t>Repository</w:t>
      </w:r>
      <w:proofErr w:type="spellEnd"/>
      <w:r>
        <w:t xml:space="preserve">, descrita por Barbosa (2021), lida com o acesso aos dados e valida as informações necessárias para a camada </w:t>
      </w:r>
      <w:r w:rsidRPr="00396F02">
        <w:rPr>
          <w:i/>
        </w:rPr>
        <w:t>Service</w:t>
      </w:r>
      <w:r>
        <w:t>, estabelecendo uma comunicação direta e eficiente para atender às necessidades de processamento e consulta de dados.</w:t>
      </w:r>
    </w:p>
    <w:p w14:paraId="6E61F4C8" w14:textId="77777777" w:rsidR="00EF4328" w:rsidRDefault="00EF4328" w:rsidP="00EF4328">
      <w:pPr>
        <w:pStyle w:val="Ttulo2"/>
        <w:numPr>
          <w:ilvl w:val="0"/>
          <w:numId w:val="0"/>
        </w:numPr>
      </w:pPr>
    </w:p>
    <w:p w14:paraId="62E8D5EA" w14:textId="27F1E66B" w:rsidR="00EF4328" w:rsidRDefault="00EF4328" w:rsidP="00EF4328">
      <w:pPr>
        <w:pStyle w:val="Ttulo2"/>
        <w:numPr>
          <w:ilvl w:val="0"/>
          <w:numId w:val="0"/>
        </w:numPr>
      </w:pPr>
      <w:bookmarkStart w:id="133" w:name="_Toc182230657"/>
      <w:r w:rsidRPr="002B3561">
        <w:t>6.1</w:t>
      </w:r>
      <w:r>
        <w:t>.</w:t>
      </w:r>
      <w:r w:rsidR="002C7769">
        <w:t>2</w:t>
      </w:r>
      <w:r w:rsidRPr="002B3561">
        <w:t xml:space="preserve"> </w:t>
      </w:r>
      <w:r w:rsidR="002C7769">
        <w:t>Front</w:t>
      </w:r>
      <w:r w:rsidR="002202AE">
        <w:t>-</w:t>
      </w:r>
      <w:proofErr w:type="spellStart"/>
      <w:r w:rsidR="002202AE">
        <w:t>End</w:t>
      </w:r>
      <w:proofErr w:type="spellEnd"/>
      <w:r w:rsidR="004D1AC5">
        <w:t xml:space="preserve"> - Web</w:t>
      </w:r>
      <w:bookmarkEnd w:id="133"/>
    </w:p>
    <w:p w14:paraId="1D00D07F" w14:textId="48D1638F" w:rsidR="00F310DA" w:rsidRDefault="007D6AB5" w:rsidP="002C7769">
      <w:r>
        <w:t xml:space="preserve">A arquitetura do desenvolvimento do </w:t>
      </w:r>
      <w:proofErr w:type="spellStart"/>
      <w:r w:rsidRPr="007D6AB5">
        <w:rPr>
          <w:i/>
        </w:rPr>
        <w:t>frontend</w:t>
      </w:r>
      <w:proofErr w:type="spellEnd"/>
      <w:r>
        <w:rPr>
          <w:i/>
        </w:rPr>
        <w:t xml:space="preserve"> </w:t>
      </w:r>
      <w:r>
        <w:t>desta aplicação foi organizada em uma estrutura modular</w:t>
      </w:r>
      <w:r w:rsidR="00EF0C2E">
        <w:t xml:space="preserve"> e</w:t>
      </w:r>
      <w:r>
        <w:t xml:space="preserve"> escalável, </w:t>
      </w:r>
      <w:r w:rsidR="002D6A52">
        <w:t xml:space="preserve">utilizando </w:t>
      </w:r>
      <w:proofErr w:type="spellStart"/>
      <w:r w:rsidR="002D6A52">
        <w:t>React</w:t>
      </w:r>
      <w:proofErr w:type="spellEnd"/>
      <w:r w:rsidR="002D6A52">
        <w:t xml:space="preserve"> com JavaScript. O uso dessa biblioteca permite uma abordagem de desenvolvimento baseadas em componente, facilitando a criação de interfaces do usuário (UI) de forma aninhada e reutilizável</w:t>
      </w:r>
      <w:r w:rsidR="008E0B17">
        <w:t xml:space="preserve"> </w:t>
      </w:r>
      <w:r w:rsidR="002D6A52">
        <w:t>(</w:t>
      </w:r>
      <w:proofErr w:type="spellStart"/>
      <w:r w:rsidR="008E0B17">
        <w:t>React</w:t>
      </w:r>
      <w:proofErr w:type="spellEnd"/>
      <w:r w:rsidR="008E0B17">
        <w:t xml:space="preserve">, </w:t>
      </w:r>
      <w:r w:rsidR="002D6A52">
        <w:t>2024).</w:t>
      </w:r>
      <w:r w:rsidR="008E0B17">
        <w:t xml:space="preserve"> Os protótipos foram elaborados no </w:t>
      </w:r>
      <w:proofErr w:type="spellStart"/>
      <w:r w:rsidR="008E0B17">
        <w:t>Figma</w:t>
      </w:r>
      <w:proofErr w:type="spellEnd"/>
      <w:r w:rsidR="008E0B17">
        <w:t>, uma ferramenta de design digital colaborativa que permite a criação e interação de interfaces em tempo real e facilita a prototipagem interativa, proporcionando a validação de ideias e a obtenção de feedback instantâneo (</w:t>
      </w:r>
      <w:proofErr w:type="spellStart"/>
      <w:r w:rsidR="008E0B17">
        <w:t>Figma</w:t>
      </w:r>
      <w:proofErr w:type="spellEnd"/>
      <w:r w:rsidR="008E0B17">
        <w:t xml:space="preserve">, 2024). </w:t>
      </w:r>
    </w:p>
    <w:p w14:paraId="23E53DBE" w14:textId="5A2B0463" w:rsidR="008E0B17" w:rsidRDefault="008E0B17" w:rsidP="002C7769">
      <w:r>
        <w:t xml:space="preserve">O projeto foi desenvolvido com o diretório </w:t>
      </w:r>
      <w:r w:rsidR="005E403A">
        <w:t>(</w:t>
      </w:r>
      <w:proofErr w:type="spellStart"/>
      <w:r w:rsidRPr="005E403A">
        <w:t>src</w:t>
      </w:r>
      <w:proofErr w:type="spellEnd"/>
      <w:r w:rsidR="005E403A">
        <w:t>)</w:t>
      </w:r>
      <w:r>
        <w:rPr>
          <w:b/>
        </w:rPr>
        <w:t xml:space="preserve"> </w:t>
      </w:r>
      <w:r>
        <w:t>como raiz, agrupando arquivos e pastas conforme suas responsabilidades, visando proporcionar clareza ao código, mantendo uma hierarquia lógica e segmentada para atender às diferentes necessidades da aplicação</w:t>
      </w:r>
      <w:r w:rsidR="006F5B28">
        <w:t xml:space="preserve">. No </w:t>
      </w:r>
      <w:r w:rsidR="006F5B28">
        <w:lastRenderedPageBreak/>
        <w:t xml:space="preserve">núcleo da estrutura do software, existe o diretório </w:t>
      </w:r>
      <w:r w:rsidR="005E403A">
        <w:t>(</w:t>
      </w:r>
      <w:proofErr w:type="spellStart"/>
      <w:r w:rsidR="006F5B28" w:rsidRPr="005E403A">
        <w:rPr>
          <w:i/>
        </w:rPr>
        <w:t>assets</w:t>
      </w:r>
      <w:proofErr w:type="spellEnd"/>
      <w:r w:rsidR="005E403A">
        <w:rPr>
          <w:i/>
        </w:rPr>
        <w:t>)</w:t>
      </w:r>
      <w:r w:rsidR="006F5B28">
        <w:rPr>
          <w:b/>
        </w:rPr>
        <w:t xml:space="preserve"> </w:t>
      </w:r>
      <w:r w:rsidR="006F5B28">
        <w:t xml:space="preserve">armazena os recursos estáticos, como imagens e arquivos de estilo, que são utilizados por diferentes componentes. O diretório </w:t>
      </w:r>
      <w:r w:rsidR="005E403A">
        <w:t>(</w:t>
      </w:r>
      <w:r w:rsidR="005E403A">
        <w:rPr>
          <w:i/>
        </w:rPr>
        <w:t>componentes)</w:t>
      </w:r>
      <w:r w:rsidR="006F5B28">
        <w:rPr>
          <w:b/>
        </w:rPr>
        <w:t xml:space="preserve"> </w:t>
      </w:r>
      <w:r w:rsidR="006F5B28">
        <w:t>abriga os elementos reutilizáveis da interface, como botões, formulários e ícones, permite uma abordagem centralizada para criar e gerenciar componentes visuais.</w:t>
      </w:r>
    </w:p>
    <w:p w14:paraId="0006AC60" w14:textId="5A7A6451" w:rsidR="006F5B28" w:rsidRDefault="006F5B28" w:rsidP="002C7769">
      <w:r>
        <w:t xml:space="preserve">O diretório </w:t>
      </w:r>
      <w:r w:rsidR="005E403A">
        <w:t>(</w:t>
      </w:r>
      <w:proofErr w:type="spellStart"/>
      <w:r w:rsidRPr="005E403A">
        <w:rPr>
          <w:i/>
        </w:rPr>
        <w:t>pages</w:t>
      </w:r>
      <w:proofErr w:type="spellEnd"/>
      <w:r w:rsidR="005E403A">
        <w:rPr>
          <w:i/>
        </w:rPr>
        <w:t>)</w:t>
      </w:r>
      <w:r>
        <w:t xml:space="preserve"> concentra as páginas completas da aplicação que fornece funcionalidades aos usuários. O diretório </w:t>
      </w:r>
      <w:r w:rsidR="005E403A">
        <w:t>(</w:t>
      </w:r>
      <w:proofErr w:type="spellStart"/>
      <w:r w:rsidRPr="005E403A">
        <w:rPr>
          <w:i/>
        </w:rPr>
        <w:t>routes</w:t>
      </w:r>
      <w:proofErr w:type="spellEnd"/>
      <w:r w:rsidR="005E403A">
        <w:rPr>
          <w:i/>
        </w:rPr>
        <w:t>)</w:t>
      </w:r>
      <w:r>
        <w:rPr>
          <w:b/>
          <w:i/>
        </w:rPr>
        <w:t xml:space="preserve"> </w:t>
      </w:r>
      <w:r>
        <w:t xml:space="preserve">é responsável pela definição e gerenciamento das rotas, permitindo a navegação entre diferentes páginas, utilizando a biblioteca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Router</w:t>
      </w:r>
      <w:proofErr w:type="spellEnd"/>
      <w:r>
        <w:t xml:space="preserve">. O uso dessa biblioteca </w:t>
      </w:r>
      <w:r w:rsidR="000954EF">
        <w:t>permite realizar associação de segmentos de URL a componentes, carregamento de dados e a execução de mutações nos dados (</w:t>
      </w:r>
      <w:proofErr w:type="spellStart"/>
      <w:r w:rsidR="000954EF">
        <w:t>React</w:t>
      </w:r>
      <w:proofErr w:type="spellEnd"/>
      <w:r w:rsidR="000954EF">
        <w:t xml:space="preserve"> </w:t>
      </w:r>
      <w:proofErr w:type="spellStart"/>
      <w:r w:rsidR="000954EF">
        <w:t>Router</w:t>
      </w:r>
      <w:proofErr w:type="spellEnd"/>
      <w:r w:rsidR="000954EF">
        <w:t>, 2024).</w:t>
      </w:r>
    </w:p>
    <w:p w14:paraId="19D5C230" w14:textId="2F4E652C" w:rsidR="000954EF" w:rsidRDefault="000954EF" w:rsidP="002C7769">
      <w:r>
        <w:t xml:space="preserve">Um dos principais diretórios de organização lógica do projeto é o </w:t>
      </w:r>
      <w:r w:rsidR="005E403A">
        <w:t>(</w:t>
      </w:r>
      <w:proofErr w:type="spellStart"/>
      <w:r w:rsidRPr="005E403A">
        <w:rPr>
          <w:i/>
        </w:rPr>
        <w:t>object</w:t>
      </w:r>
      <w:proofErr w:type="spellEnd"/>
      <w:r w:rsidR="005E403A">
        <w:rPr>
          <w:i/>
        </w:rPr>
        <w:t>)</w:t>
      </w:r>
      <w:r>
        <w:t xml:space="preserve">, que estrutura o código em subdiretórios para implementar funcionalidades específicas, como a comunicação com o </w:t>
      </w:r>
      <w:proofErr w:type="spellStart"/>
      <w:r w:rsidRPr="000954EF">
        <w:rPr>
          <w:i/>
        </w:rPr>
        <w:t>backend</w:t>
      </w:r>
      <w:proofErr w:type="spellEnd"/>
      <w:r>
        <w:rPr>
          <w:b/>
          <w:i/>
        </w:rPr>
        <w:t xml:space="preserve"> </w:t>
      </w:r>
      <w:r>
        <w:t xml:space="preserve">por meio do </w:t>
      </w:r>
      <w:proofErr w:type="spellStart"/>
      <w:r>
        <w:t>axios</w:t>
      </w:r>
      <w:proofErr w:type="spellEnd"/>
      <w:r>
        <w:t>, sendo um cliente HTTP baseado em promessas, desenvolvido tanto para o ambiente Node.js quanto para navegadores (</w:t>
      </w:r>
      <w:proofErr w:type="spellStart"/>
      <w:r>
        <w:t>Axios</w:t>
      </w:r>
      <w:proofErr w:type="spellEnd"/>
      <w:r>
        <w:t>, 2024).</w:t>
      </w:r>
    </w:p>
    <w:p w14:paraId="1106A5C0" w14:textId="77EA1B28" w:rsidR="00CB2AFA" w:rsidRDefault="00407A02" w:rsidP="002C7769">
      <w:r>
        <w:t xml:space="preserve">A componentização é um dos princípios fundamentais desta arquitetura. Na </w:t>
      </w:r>
      <w:r w:rsidRPr="00426956">
        <w:rPr>
          <w:rStyle w:val="Forte"/>
          <w:b w:val="0"/>
        </w:rPr>
        <w:t>Figura 27</w:t>
      </w:r>
      <w:r>
        <w:t xml:space="preserve">, observa-se a visão do usuário da interface, dividida em três componentes principais. O componente </w:t>
      </w:r>
      <w:proofErr w:type="spellStart"/>
      <w:r w:rsidRPr="00407A02">
        <w:rPr>
          <w:rStyle w:val="Forte"/>
          <w:b w:val="0"/>
          <w:i/>
        </w:rPr>
        <w:t>Navbar</w:t>
      </w:r>
      <w:proofErr w:type="spellEnd"/>
      <w:r>
        <w:t xml:space="preserve">, localizado na parte superior, permite que o usuário acesse informações do perfil, visualize notificações e altere a cor do sistema. O </w:t>
      </w:r>
      <w:proofErr w:type="spellStart"/>
      <w:r w:rsidRPr="00407A02">
        <w:rPr>
          <w:rStyle w:val="Forte"/>
          <w:b w:val="0"/>
          <w:i/>
        </w:rPr>
        <w:t>Sidebar</w:t>
      </w:r>
      <w:proofErr w:type="spellEnd"/>
      <w:r>
        <w:t xml:space="preserve"> fornece a navegação pelos módulos que compõem o sistema. No centro da tela, encontra-se o componente gerado pelas rotas da aplicação, responsável por exibir as informações específicas de cada página. </w:t>
      </w:r>
    </w:p>
    <w:p w14:paraId="39E1EFD6" w14:textId="77777777" w:rsidR="00407A02" w:rsidRDefault="00407A02" w:rsidP="002C7769"/>
    <w:p w14:paraId="7345D31F" w14:textId="031732BC" w:rsidR="00CB2AFA" w:rsidRDefault="00CB2AFA" w:rsidP="00CB2AFA">
      <w:pPr>
        <w:pStyle w:val="Legenda"/>
        <w:keepNext/>
        <w:jc w:val="both"/>
      </w:pPr>
      <w:bookmarkStart w:id="134" w:name="_Toc183156052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27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>
        <w:rPr>
          <w:b w:val="0"/>
        </w:rPr>
        <w:t xml:space="preserve">– </w:t>
      </w:r>
      <w:r w:rsidRPr="00CB2AFA">
        <w:rPr>
          <w:b w:val="0"/>
          <w:noProof/>
        </w:rPr>
        <w:t xml:space="preserve">Tela </w:t>
      </w:r>
      <w:r>
        <w:rPr>
          <w:b w:val="0"/>
          <w:noProof/>
        </w:rPr>
        <w:t xml:space="preserve">Inicial </w:t>
      </w:r>
      <w:r w:rsidRPr="00CB2AFA">
        <w:rPr>
          <w:b w:val="0"/>
          <w:noProof/>
        </w:rPr>
        <w:t>do sistema</w:t>
      </w:r>
      <w:bookmarkEnd w:id="134"/>
    </w:p>
    <w:p w14:paraId="3861A3F2" w14:textId="5C6B4FCB" w:rsidR="00CB2AFA" w:rsidRDefault="00CB2AFA" w:rsidP="00CB2AFA">
      <w:pPr>
        <w:ind w:firstLine="0"/>
      </w:pPr>
      <w:r>
        <w:rPr>
          <w:noProof/>
        </w:rPr>
        <w:drawing>
          <wp:inline distT="0" distB="0" distL="0" distR="0" wp14:anchorId="07EA0928" wp14:editId="1BA60FE5">
            <wp:extent cx="5760720" cy="2972772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BE1016E" w14:textId="5DF0F5FF" w:rsidR="00CB2AFA" w:rsidRPr="00CB2AFA" w:rsidRDefault="00CB2AFA" w:rsidP="00CB2AFA">
      <w:pPr>
        <w:ind w:firstLine="0"/>
        <w:rPr>
          <w:sz w:val="22"/>
        </w:rPr>
      </w:pPr>
      <w:r w:rsidRPr="00CB2AFA">
        <w:rPr>
          <w:sz w:val="22"/>
        </w:rPr>
        <w:t>Fonte: Elaborado pelos autores.</w:t>
      </w:r>
    </w:p>
    <w:p w14:paraId="03C7F9C9" w14:textId="77777777" w:rsidR="00E31D16" w:rsidRPr="00EF4328" w:rsidRDefault="00E31D16" w:rsidP="00EF4328">
      <w:pPr>
        <w:pStyle w:val="Pargrafo"/>
        <w:ind w:firstLine="0"/>
        <w:rPr>
          <w:iCs/>
          <w:color w:val="FF0000"/>
        </w:rPr>
      </w:pPr>
    </w:p>
    <w:p w14:paraId="73C629FB" w14:textId="2510554C" w:rsidR="0045363C" w:rsidRDefault="0045363C" w:rsidP="0045363C">
      <w:pPr>
        <w:pStyle w:val="Ttulo2"/>
        <w:numPr>
          <w:ilvl w:val="0"/>
          <w:numId w:val="0"/>
        </w:numPr>
      </w:pPr>
      <w:bookmarkStart w:id="135" w:name="_Toc182230658"/>
      <w:r w:rsidRPr="002B3561">
        <w:lastRenderedPageBreak/>
        <w:t>6.</w:t>
      </w:r>
      <w:r w:rsidR="00407A02">
        <w:t>2</w:t>
      </w:r>
      <w:r w:rsidRPr="002B3561">
        <w:t xml:space="preserve"> </w:t>
      </w:r>
      <w:r w:rsidR="00407A02">
        <w:t>Segurança da Informação</w:t>
      </w:r>
      <w:bookmarkEnd w:id="135"/>
      <w:r w:rsidR="004C384A" w:rsidRPr="002B3561">
        <w:t xml:space="preserve"> </w:t>
      </w:r>
    </w:p>
    <w:p w14:paraId="07C60FE9" w14:textId="7254E82D" w:rsidR="00ED59E5" w:rsidRDefault="00ED59E5" w:rsidP="00887199">
      <w:r>
        <w:t>A segurança da informação é essencial para proteger os dados contra acessos não autorizados, vazamentos, alterações ou perdas. Ela é baseada em três princípios fundamentais conhecidos como a tríade da segurança: confidencialidade, integridade e disponibilidade (CIA). A confidencialidade garante que apenas indivíduos autorizados possam acessar informações sensíveis, enquanto a integridade assegura que os dados não sejam modificados indevidamente. Conforme Anderson (2021), esses princípios são a base de qualquer estratégia eficaz de segurança da informação em sistemas computacionais.</w:t>
      </w:r>
    </w:p>
    <w:p w14:paraId="121E9BA9" w14:textId="7F6FA92D" w:rsidR="00ED59E5" w:rsidRDefault="00ED59E5" w:rsidP="00887199">
      <w:r>
        <w:t>Um dos métodos amplamente utilizados para garantir a segurança no gerenciamento de autenticação e autorização de usuários é o JWT (</w:t>
      </w:r>
      <w:r w:rsidRPr="00426956">
        <w:rPr>
          <w:i/>
        </w:rPr>
        <w:t>JSON Web Token</w:t>
      </w:r>
      <w:r>
        <w:t xml:space="preserve">). O JWT é um padrão aberto que permite a troca segura de informações entre o cliente e o servidor de maneira compacta e autossuficiente. Ele utiliza criptografia para garantir a integridade e autenticidade dos dados. De acordo com Bradley (2020), o uso de </w:t>
      </w:r>
      <w:proofErr w:type="spellStart"/>
      <w:r>
        <w:t>tokens</w:t>
      </w:r>
      <w:proofErr w:type="spellEnd"/>
      <w:r>
        <w:t xml:space="preserve"> como o JWT em sistemas distribuídos é particularmente eficaz, pois elimina a necessidade de armazenar sessões no servidor e permite a autenticação sem a necessidade de reaplicar credenciais a cada requisição. Isso reduz o risco de roubo de senhas e facilita a escalabilidade de sistemas.</w:t>
      </w:r>
    </w:p>
    <w:p w14:paraId="14FFD630" w14:textId="47B4D582" w:rsidR="00ED59E5" w:rsidRDefault="00ED59E5" w:rsidP="00887199">
      <w:r>
        <w:t xml:space="preserve">A auditoria das operações do software desempenha um papel crucial na segurança da informação, pois permite o rastreamento de todas as ações realizadas no sistema, garantindo que qualquer atividade maliciosa ou anômala possa ser detectada. Como </w:t>
      </w:r>
      <w:proofErr w:type="spellStart"/>
      <w:r>
        <w:t>Schneier</w:t>
      </w:r>
      <w:proofErr w:type="spellEnd"/>
      <w:r>
        <w:t xml:space="preserve"> (2015) ressalta, as auditorias devem registrar detalhadamente as ações dos usuários, como acessos a dados, modificações e tentativas de invasão. Esses registros, ou logs de auditoria, são essenciais não apenas para detectar falhas de segurança, mas também para atender a requisitos legais de conformidade, como os exigidos por regulamentos como o GDPR. A análise desses logs pode fornecer uma visão precisa do que ocorreu em um sistema, facilitando a identificação de vulnerabilidades e melhorando a resposta a incidentes de segurança.</w:t>
      </w:r>
    </w:p>
    <w:p w14:paraId="6BBA4CB7" w14:textId="3E5BEEE0" w:rsidR="00ED59E5" w:rsidRDefault="00ED59E5" w:rsidP="00887199">
      <w:r>
        <w:t>No desenvolvimento de sistemas modernos, a segurança na comunicação entre o front-</w:t>
      </w:r>
      <w:proofErr w:type="spellStart"/>
      <w:r>
        <w:t>end</w:t>
      </w:r>
      <w:proofErr w:type="spellEnd"/>
      <w:r>
        <w:t xml:space="preserve"> e o </w:t>
      </w:r>
      <w:proofErr w:type="spellStart"/>
      <w:r>
        <w:t>back-end</w:t>
      </w:r>
      <w:proofErr w:type="spellEnd"/>
      <w:r>
        <w:t xml:space="preserve"> é fundamental para proteger os dados em trânsito. O uso de HTTPS, em conjunto com protocolos de criptografia como o TLS (</w:t>
      </w:r>
      <w:proofErr w:type="spellStart"/>
      <w:r>
        <w:t>Transport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Security), é imprescindível para garantir que informações sensíveis, como credenciais de usuários e </w:t>
      </w:r>
      <w:proofErr w:type="spellStart"/>
      <w:r>
        <w:t>tokens</w:t>
      </w:r>
      <w:proofErr w:type="spellEnd"/>
      <w:r>
        <w:t xml:space="preserve"> de autenticação, não sejam interceptadas durante a troca de dados entre o cliente e o servidor. A utilização de JWT nesse contexto também é uma prática comum, pois ele circula entre o cliente e o servidor por meio de pacotes HTTP, sendo transportado de forma segura. Williams (2018) afirma que o JWT, quando transmitido sobre uma conexão segura (HTTPS), garante que </w:t>
      </w:r>
      <w:r>
        <w:lastRenderedPageBreak/>
        <w:t xml:space="preserve">o </w:t>
      </w:r>
      <w:proofErr w:type="spellStart"/>
      <w:r>
        <w:t>token</w:t>
      </w:r>
      <w:proofErr w:type="spellEnd"/>
      <w:r>
        <w:t xml:space="preserve"> não será interceptado por agentes maliciosos, mantendo a confidencialidade da comunicação.</w:t>
      </w:r>
    </w:p>
    <w:p w14:paraId="7EA50B1D" w14:textId="59CC3189" w:rsidR="00EF1054" w:rsidRDefault="00ED59E5" w:rsidP="00ED59E5">
      <w:r>
        <w:t xml:space="preserve">Em síntese, a segurança da informação é uma preocupação constante no desenvolvimento de sistemas, que envolve a adoção de tecnologias e práticas que garantam a proteção dos dados. O uso de JWT para autenticação e autorização, aliado a auditorias eficazes e à proteção das comunicações entre </w:t>
      </w:r>
      <w:proofErr w:type="spellStart"/>
      <w:r w:rsidRPr="00426956">
        <w:rPr>
          <w:i/>
        </w:rPr>
        <w:t>frontend</w:t>
      </w:r>
      <w:proofErr w:type="spellEnd"/>
      <w:r>
        <w:t xml:space="preserve"> e </w:t>
      </w:r>
      <w:proofErr w:type="spellStart"/>
      <w:r w:rsidRPr="00426956">
        <w:rPr>
          <w:i/>
        </w:rPr>
        <w:t>backend</w:t>
      </w:r>
      <w:proofErr w:type="spellEnd"/>
      <w:r>
        <w:t>, é essencial para criar sistemas seguros e confiáveis. As melhores práticas de segurança devem ser aplicadas de forma contínua e abrangente, garantindo a proteção dos dados e a conformidade com os requisitos legais e normativos.</w:t>
      </w:r>
    </w:p>
    <w:p w14:paraId="00CAA461" w14:textId="77777777" w:rsidR="00EF1054" w:rsidRPr="00EF1054" w:rsidRDefault="00EF1054" w:rsidP="00EF1054"/>
    <w:p w14:paraId="00D0789A" w14:textId="1CE89A2B" w:rsidR="00407A02" w:rsidRDefault="00407A02" w:rsidP="00407A02">
      <w:pPr>
        <w:pStyle w:val="Ttulo2"/>
        <w:numPr>
          <w:ilvl w:val="0"/>
          <w:numId w:val="0"/>
        </w:numPr>
      </w:pPr>
      <w:bookmarkStart w:id="136" w:name="_Toc182230659"/>
      <w:r w:rsidRPr="002B3561">
        <w:t>6.</w:t>
      </w:r>
      <w:r>
        <w:t>3</w:t>
      </w:r>
      <w:r w:rsidRPr="002B3561">
        <w:t xml:space="preserve"> </w:t>
      </w:r>
      <w:r>
        <w:t>Implantação</w:t>
      </w:r>
      <w:bookmarkEnd w:id="136"/>
      <w:r w:rsidRPr="002B3561">
        <w:t xml:space="preserve"> </w:t>
      </w:r>
    </w:p>
    <w:p w14:paraId="4541083A" w14:textId="070BDD69" w:rsidR="00DB2DE6" w:rsidRDefault="00DB2DE6" w:rsidP="00407A02">
      <w:r>
        <w:t>A implantação de sistemas em uma organização é um processo essencial, porém, extremamente complexo, que envolve a integração de novas soluções tecnológicas aos processos já existentes. Segundo Prada (2021), uma implantação mal planejada pode resultar em impactos negativos significativos, como desorganização, perda de produtividade e até mesmo falhas operacionais. Diante disso, o planejamento detalhado e o acompanhamento rigoroso de cada etapa do processo são fundamentais para garantir o sucesso da implementação. A atenção aos detalhes é imprescindível, pois qualquer erro na fase de implantação pode comprometer a eficácia do sistema, prejudicando o desempenho organizacional e gerando caos nos fluxos de trabalho. Portanto, é necessário um cuidado especial para que todas as fases da implantação sejam cuidadosamente executadas, desde o planejamento até o suporte pós-implantação.</w:t>
      </w:r>
    </w:p>
    <w:p w14:paraId="2964B639" w14:textId="77777777" w:rsidR="008D36A0" w:rsidRDefault="001422D0" w:rsidP="00407A02">
      <w:r>
        <w:t>O diagrama de implantação</w:t>
      </w:r>
      <w:r w:rsidR="008D36A0">
        <w:t xml:space="preserve"> na UML descreve a arquitetura física do sistema</w:t>
      </w:r>
      <w:r w:rsidR="00B5083F">
        <w:t xml:space="preserve">, </w:t>
      </w:r>
      <w:r w:rsidR="008D36A0">
        <w:t xml:space="preserve">representando como os componentes de software são distribuídos em diferentes máquinas, como servidores ou computadores pessoais. Sendo possível visualizar a conexão entre as máquinas e os protocolos usados para a comunicação entre elas (Guedes, 2011). </w:t>
      </w:r>
    </w:p>
    <w:p w14:paraId="0EF2E6EB" w14:textId="0F07457D" w:rsidR="008D36A0" w:rsidRDefault="00426956" w:rsidP="00407A02">
      <w:r>
        <w:t>Observando a</w:t>
      </w:r>
      <w:r w:rsidR="008D36A0">
        <w:t xml:space="preserve"> </w:t>
      </w:r>
      <w:r w:rsidR="008D36A0" w:rsidRPr="00426956">
        <w:t>Figura 28</w:t>
      </w:r>
      <w:r w:rsidR="008D36A0">
        <w:t xml:space="preserve">, o diagrama de implantação apresenta a estrutura de comunicação entre os principais componentes do sistema. Ele detalha a interação entre </w:t>
      </w:r>
      <w:r w:rsidR="008D36A0" w:rsidRPr="008D36A0">
        <w:rPr>
          <w:b/>
        </w:rPr>
        <w:t xml:space="preserve">o </w:t>
      </w:r>
      <w:r w:rsidR="008D36A0" w:rsidRPr="008D36A0">
        <w:rPr>
          <w:rStyle w:val="Forte"/>
          <w:b w:val="0"/>
        </w:rPr>
        <w:t>hardware de usuário</w:t>
      </w:r>
      <w:r w:rsidR="008D36A0" w:rsidRPr="008D36A0">
        <w:rPr>
          <w:b/>
        </w:rPr>
        <w:t xml:space="preserve"> e os </w:t>
      </w:r>
      <w:r w:rsidR="008D36A0" w:rsidRPr="008D36A0">
        <w:t>diversos servidores, como o</w:t>
      </w:r>
      <w:r w:rsidR="008D36A0" w:rsidRPr="008D36A0">
        <w:rPr>
          <w:b/>
        </w:rPr>
        <w:t xml:space="preserve"> </w:t>
      </w:r>
      <w:r w:rsidR="008D36A0" w:rsidRPr="008D36A0">
        <w:rPr>
          <w:rStyle w:val="Forte"/>
          <w:b w:val="0"/>
        </w:rPr>
        <w:t>servidor de firewall</w:t>
      </w:r>
      <w:r w:rsidR="008D36A0" w:rsidRPr="008D36A0">
        <w:rPr>
          <w:b/>
        </w:rPr>
        <w:t xml:space="preserve">, </w:t>
      </w:r>
      <w:r w:rsidR="008D36A0" w:rsidRPr="008D36A0">
        <w:rPr>
          <w:rStyle w:val="Forte"/>
          <w:b w:val="0"/>
        </w:rPr>
        <w:t>servidor de comunicação</w:t>
      </w:r>
      <w:r w:rsidR="008D36A0" w:rsidRPr="008D36A0">
        <w:rPr>
          <w:b/>
        </w:rPr>
        <w:t xml:space="preserve">, </w:t>
      </w:r>
      <w:r w:rsidR="008D36A0" w:rsidRPr="008D36A0">
        <w:rPr>
          <w:rStyle w:val="Forte"/>
          <w:b w:val="0"/>
        </w:rPr>
        <w:t>servidor de aplicação</w:t>
      </w:r>
      <w:r w:rsidR="008D36A0" w:rsidRPr="008D36A0">
        <w:rPr>
          <w:b/>
        </w:rPr>
        <w:t xml:space="preserve"> e </w:t>
      </w:r>
      <w:r w:rsidR="008D36A0" w:rsidRPr="008D36A0">
        <w:rPr>
          <w:rStyle w:val="Forte"/>
          <w:b w:val="0"/>
        </w:rPr>
        <w:t>servidor de banco de dados</w:t>
      </w:r>
      <w:r w:rsidR="008D36A0">
        <w:t xml:space="preserve">. </w:t>
      </w:r>
    </w:p>
    <w:p w14:paraId="6EB53B45" w14:textId="77777777" w:rsidR="008D36A0" w:rsidRDefault="008D36A0" w:rsidP="00407A02"/>
    <w:p w14:paraId="43B04F29" w14:textId="21F0C576" w:rsidR="008D36A0" w:rsidRDefault="008D36A0" w:rsidP="008D36A0">
      <w:pPr>
        <w:pStyle w:val="Legenda"/>
        <w:keepNext/>
        <w:spacing w:line="240" w:lineRule="auto"/>
        <w:jc w:val="both"/>
      </w:pPr>
      <w:bookmarkStart w:id="137" w:name="_Toc183156053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28</w:t>
      </w:r>
      <w:r w:rsidR="00610352">
        <w:rPr>
          <w:noProof/>
        </w:rPr>
        <w:fldChar w:fldCharType="end"/>
      </w:r>
      <w:r>
        <w:t xml:space="preserve"> </w:t>
      </w:r>
      <w:r>
        <w:rPr>
          <w:b w:val="0"/>
        </w:rPr>
        <w:t xml:space="preserve">– </w:t>
      </w:r>
      <w:r w:rsidRPr="008D36A0">
        <w:rPr>
          <w:b w:val="0"/>
        </w:rPr>
        <w:t>Diagrama de Implantação</w:t>
      </w:r>
      <w:bookmarkEnd w:id="137"/>
    </w:p>
    <w:p w14:paraId="2F9AAAD4" w14:textId="17918F07" w:rsidR="008D36A0" w:rsidRDefault="008D36A0" w:rsidP="008D36A0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1B63A61E" wp14:editId="2989CEA8">
            <wp:extent cx="5760720" cy="257218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7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8C839" w14:textId="2AE8BA7C" w:rsidR="008D36A0" w:rsidRPr="008D36A0" w:rsidRDefault="008D36A0" w:rsidP="008D36A0">
      <w:pPr>
        <w:ind w:firstLine="0"/>
        <w:rPr>
          <w:sz w:val="22"/>
        </w:rPr>
      </w:pPr>
      <w:r w:rsidRPr="008D36A0">
        <w:rPr>
          <w:sz w:val="22"/>
        </w:rPr>
        <w:t>Fonte: Elaborado pelos autores.</w:t>
      </w:r>
    </w:p>
    <w:p w14:paraId="7755B26D" w14:textId="791976BD" w:rsidR="00B5083F" w:rsidRDefault="00B5083F" w:rsidP="00B5083F">
      <w:r>
        <w:t>O Hardware de Usuário representa os dispositivos utilizados pelos usuários finais, como computadores, tablets ou smartphones. Esses dispositivos são responsáveis por iniciar a comunicação com o sistema, utilizando protocolos HTTP ou HTTPS. Através deles, os usuários podem enviar e receber dados de maneira segura, iniciando a conexão com o sistema.</w:t>
      </w:r>
    </w:p>
    <w:p w14:paraId="1027BB0F" w14:textId="45416701" w:rsidR="00B5083F" w:rsidRDefault="00B5083F" w:rsidP="00B5083F">
      <w:r>
        <w:t xml:space="preserve">O Servidor de Firewall atua como uma camada de proteção entre o hardware de usuário e os demais servidores da aplicação. Ele filtra e monitora o tráfego de dados entre os dispositivos dos usuários e os componentes internos do sistema, permitindo apenas conexões seguras e autorizadas. No diagrama, o </w:t>
      </w:r>
      <w:r w:rsidRPr="00B5083F">
        <w:rPr>
          <w:i/>
        </w:rPr>
        <w:t>firewall</w:t>
      </w:r>
      <w:r>
        <w:t xml:space="preserve"> se conecta ao hardware de usuário via HTTP/HTTPS e ao servidor de comunicação usando os protocolos TCP/IP e HTTPS, adicionando uma camada de segurança ao fluxo de dados.</w:t>
      </w:r>
    </w:p>
    <w:p w14:paraId="31802AA0" w14:textId="66DCF21E" w:rsidR="00B5083F" w:rsidRDefault="00B5083F" w:rsidP="00B5083F">
      <w:r>
        <w:t>O Servidor de Comunicação é responsável pela troca de informações entre os diferentes servidores do sistema. Ele facilita a comunicação entre os diversos componentes, assegurando que os dados sejam transmitidos de forma eficiente e segura. Ele se conecta tanto ao servidor de firewall quanto ao servidor de aplicação, utilizando o protocolo HTTPS para garantir a segurança na transferência de dados.</w:t>
      </w:r>
    </w:p>
    <w:p w14:paraId="3D0C8A01" w14:textId="60ED27A5" w:rsidR="00B5083F" w:rsidRDefault="00B5083F" w:rsidP="00B5083F">
      <w:r>
        <w:t xml:space="preserve">O Servidor de Aplicação é o núcleo onde reside a lógica do sistema. Ele processa as solicitações dos usuários, executa as regras de negócio e gerencia o fluxo de informações entre o </w:t>
      </w:r>
      <w:proofErr w:type="spellStart"/>
      <w:r w:rsidRPr="00B5083F">
        <w:rPr>
          <w:i/>
        </w:rPr>
        <w:t>frontend</w:t>
      </w:r>
      <w:proofErr w:type="spellEnd"/>
      <w:r>
        <w:t xml:space="preserve"> e o banco de dados. No diagrama, ele se comunica com o servidor de comunicação via HTTP/HTTPS e com o servidor de banco de dados através do protocolo JDBC/ODBC, possibilitando o acesso seguro aos dados necessários para a aplicação.</w:t>
      </w:r>
    </w:p>
    <w:p w14:paraId="4F372180" w14:textId="25171C6F" w:rsidR="00B5083F" w:rsidRPr="00DB2DE6" w:rsidRDefault="00B5083F" w:rsidP="00B5083F">
      <w:r>
        <w:t xml:space="preserve">Por fim, o Servidor de Banco de Dados é onde são armazenados os dados essenciais para o funcionamento do sistema, como informações de usuários e transações. Esse servidor se conecta ao servidor de aplicação via JDBC/ODBC, fornecendo um meio seguro e estruturado </w:t>
      </w:r>
      <w:r>
        <w:lastRenderedPageBreak/>
        <w:t>para o armazenamento e recuperação de dados. A presença deste servidor é crucial para assegurar que as informações estejam disponíveis e sejam facilmente acessíveis pelo sistema.</w:t>
      </w:r>
    </w:p>
    <w:p w14:paraId="2D0F70C1" w14:textId="4336A9D8" w:rsidR="00EF1054" w:rsidRDefault="00407A02" w:rsidP="009811B3">
      <w:r>
        <w:t xml:space="preserve">A implantação </w:t>
      </w:r>
      <w:r w:rsidR="00EF25BD">
        <w:t xml:space="preserve">da aplicação </w:t>
      </w:r>
      <w:r w:rsidR="00056F10">
        <w:t>foi realizada utilizando Docker, uma plataforma de código aberto que permite o desenvolvimento, envio e execução de aplicativos em contêineres. Facilita a separação entre aplicativos e infraestrutura, proporcionando maior agilidade na entrega de software, sendo possível gerenciar a infraestrutura de maneira similar aos aplicativos (Docker, 2024).</w:t>
      </w:r>
    </w:p>
    <w:p w14:paraId="03A460BB" w14:textId="69A03037" w:rsidR="00EF1054" w:rsidRDefault="00EF1054" w:rsidP="00EF1054">
      <w:r>
        <w:t xml:space="preserve">Para a implantação do </w:t>
      </w:r>
      <w:proofErr w:type="spellStart"/>
      <w:r w:rsidRPr="009811B3">
        <w:rPr>
          <w:i/>
        </w:rPr>
        <w:t>backend</w:t>
      </w:r>
      <w:proofErr w:type="spellEnd"/>
      <w:r>
        <w:t xml:space="preserve">, foi utilizado um </w:t>
      </w:r>
      <w:proofErr w:type="spellStart"/>
      <w:r>
        <w:t>Dockerfile</w:t>
      </w:r>
      <w:proofErr w:type="spellEnd"/>
      <w:r>
        <w:t xml:space="preserve"> que define todas as etapas necessárias para criar um contêiner Docker para a aplicação web API em C#. O processo começa com a criação de uma imagem base do SDK do .NET, onde o código-fonte é copiado, as dependências são restauradas e a aplicação é compilada. Em seguida, uma segunda imagem base do </w:t>
      </w:r>
      <w:proofErr w:type="spellStart"/>
      <w:r w:rsidRPr="009811B3">
        <w:rPr>
          <w:i/>
        </w:rPr>
        <w:t>runtime</w:t>
      </w:r>
      <w:proofErr w:type="spellEnd"/>
      <w:r>
        <w:t xml:space="preserve"> do .NET é utilizada para executar a aplicação. Esse </w:t>
      </w:r>
      <w:proofErr w:type="spellStart"/>
      <w:r>
        <w:t>Dockerfile</w:t>
      </w:r>
      <w:proofErr w:type="spellEnd"/>
      <w:r>
        <w:t xml:space="preserve"> configura o diretório de trabalho, copia os arquivos compilados e expõe a porta da aplicação, permitindo que o contêiner seja acessado externamente. Além disso, na configuração do ambiente, a conexão com o banco de dados é definida através de uma variável de ambiente, facilitando a integração com diferentes ambientes de execução.</w:t>
      </w:r>
    </w:p>
    <w:p w14:paraId="5A616D6B" w14:textId="0278A6B5" w:rsidR="00EF1054" w:rsidRDefault="00EF1054" w:rsidP="00EF1054">
      <w:r>
        <w:t xml:space="preserve">Para o </w:t>
      </w:r>
      <w:proofErr w:type="spellStart"/>
      <w:r w:rsidRPr="009811B3">
        <w:rPr>
          <w:i/>
        </w:rPr>
        <w:t>frontend</w:t>
      </w:r>
      <w:proofErr w:type="spellEnd"/>
      <w:r>
        <w:t xml:space="preserve">, que é desenvolvido em JavaScript, um </w:t>
      </w:r>
      <w:proofErr w:type="spellStart"/>
      <w:r>
        <w:t>Dockerfile</w:t>
      </w:r>
      <w:proofErr w:type="spellEnd"/>
      <w:r>
        <w:t xml:space="preserve"> também foi configurado para criar o contêiner adequado. A primeira etapa envolve a utilização de uma imagem base do Node.js para instalar as dependências e compilar a aplicação para o ambiente de produção. Posteriormente, uma imagem do </w:t>
      </w:r>
      <w:proofErr w:type="spellStart"/>
      <w:r>
        <w:t>Nginx</w:t>
      </w:r>
      <w:proofErr w:type="spellEnd"/>
      <w:r>
        <w:t xml:space="preserve"> é utilizada para servir a aplicação compilada. O </w:t>
      </w:r>
      <w:proofErr w:type="spellStart"/>
      <w:r>
        <w:t>Dockerfile</w:t>
      </w:r>
      <w:proofErr w:type="spellEnd"/>
      <w:r>
        <w:t xml:space="preserve"> configura a cópia dos arquivos necessários e expõe a porta padrão do </w:t>
      </w:r>
      <w:proofErr w:type="spellStart"/>
      <w:r>
        <w:t>Nginx</w:t>
      </w:r>
      <w:proofErr w:type="spellEnd"/>
      <w:r>
        <w:t xml:space="preserve"> para permitir o acesso ao </w:t>
      </w:r>
      <w:proofErr w:type="spellStart"/>
      <w:r w:rsidRPr="00B04EC0">
        <w:rPr>
          <w:i/>
        </w:rPr>
        <w:t>frontend</w:t>
      </w:r>
      <w:proofErr w:type="spellEnd"/>
      <w:r>
        <w:t xml:space="preserve">. Além disso, um arquivo de configuração do </w:t>
      </w:r>
      <w:proofErr w:type="spellStart"/>
      <w:r>
        <w:t>Nginx</w:t>
      </w:r>
      <w:proofErr w:type="spellEnd"/>
      <w:r>
        <w:t xml:space="preserve"> foi incluído para direcionar corretamente as requisições e facilitar a comunicação entre o </w:t>
      </w:r>
      <w:proofErr w:type="spellStart"/>
      <w:r w:rsidRPr="00B04EC0">
        <w:rPr>
          <w:i/>
        </w:rPr>
        <w:t>frontend</w:t>
      </w:r>
      <w:proofErr w:type="spellEnd"/>
      <w:r>
        <w:t xml:space="preserve"> e o </w:t>
      </w:r>
      <w:proofErr w:type="spellStart"/>
      <w:r w:rsidRPr="00B04EC0">
        <w:rPr>
          <w:i/>
        </w:rPr>
        <w:t>backend</w:t>
      </w:r>
      <w:proofErr w:type="spellEnd"/>
      <w:r>
        <w:t xml:space="preserve">. Variáveis de ambiente foram configuradas para adaptar o sistema ao ambiente de execução, definindo a URL da API no </w:t>
      </w:r>
      <w:proofErr w:type="spellStart"/>
      <w:r w:rsidRPr="009811B3">
        <w:rPr>
          <w:i/>
        </w:rPr>
        <w:t>frontend</w:t>
      </w:r>
      <w:proofErr w:type="spellEnd"/>
      <w:r>
        <w:t>.</w:t>
      </w:r>
    </w:p>
    <w:p w14:paraId="616AF2F1" w14:textId="41A8FF06" w:rsidR="009811B3" w:rsidRDefault="00EF1054" w:rsidP="009811B3">
      <w:r>
        <w:t>O banco de dados também foi incluído no ambiente Docker, proporcionando uma solução isolada e consistente para armazenamento de dados. Para facilitar o backup e a restauração do banco de dados, foi criado um procedimento onde a estrutura e os dados do banco são exportados para um arquivo .</w:t>
      </w:r>
      <w:proofErr w:type="spellStart"/>
      <w:r>
        <w:t>sql</w:t>
      </w:r>
      <w:proofErr w:type="spellEnd"/>
      <w:r>
        <w:t xml:space="preserve"> por meio do comando </w:t>
      </w:r>
      <w:proofErr w:type="spellStart"/>
      <w:r>
        <w:t>pg_dump</w:t>
      </w:r>
      <w:proofErr w:type="spellEnd"/>
      <w:r>
        <w:t>. Esse arquivo é armazenado em uma pasta específica no projeto, permitindo que o banco de dados possa ser facilmente restaurado em outros ambientes, caso necessário.</w:t>
      </w:r>
    </w:p>
    <w:p w14:paraId="67A85B54" w14:textId="0BE9280B" w:rsidR="009811B3" w:rsidRPr="00407A02" w:rsidRDefault="009811B3" w:rsidP="009811B3">
      <w:r>
        <w:t xml:space="preserve">Na implantação do sistema com Docker </w:t>
      </w:r>
      <w:proofErr w:type="spellStart"/>
      <w:r>
        <w:t>Compose</w:t>
      </w:r>
      <w:proofErr w:type="spellEnd"/>
      <w:r>
        <w:t xml:space="preserve">, foi organizada uma estrutura de contêineres para o banco de dados, </w:t>
      </w:r>
      <w:proofErr w:type="spellStart"/>
      <w:r w:rsidRPr="00B04EC0">
        <w:rPr>
          <w:i/>
        </w:rPr>
        <w:t>backend</w:t>
      </w:r>
      <w:proofErr w:type="spellEnd"/>
      <w:r>
        <w:t xml:space="preserve"> e </w:t>
      </w:r>
      <w:proofErr w:type="spellStart"/>
      <w:r w:rsidRPr="00B04EC0">
        <w:rPr>
          <w:i/>
        </w:rPr>
        <w:t>frontend</w:t>
      </w:r>
      <w:proofErr w:type="spellEnd"/>
      <w:r>
        <w:t xml:space="preserve">, permitindo que todos os serviços interajam de maneira isolada e consistente. Primeiramente, foi criada uma pasta chamada </w:t>
      </w:r>
      <w:r>
        <w:lastRenderedPageBreak/>
        <w:t xml:space="preserve">Docker onde o arquivo </w:t>
      </w:r>
      <w:proofErr w:type="spellStart"/>
      <w:r>
        <w:t>docker-compose.yml</w:t>
      </w:r>
      <w:proofErr w:type="spellEnd"/>
      <w:r>
        <w:t xml:space="preserve"> foi configurado. Esse arquivo descreve cada serviço e suas dependências, facilitando a orquestração dos contêineres.</w:t>
      </w:r>
    </w:p>
    <w:p w14:paraId="629A7001" w14:textId="77777777" w:rsidR="00567EC4" w:rsidRPr="00DE0E82" w:rsidRDefault="0052593C" w:rsidP="00C27343">
      <w:pPr>
        <w:pStyle w:val="Ttulo1"/>
        <w:ind w:left="284"/>
        <w:rPr>
          <w:szCs w:val="24"/>
        </w:rPr>
      </w:pPr>
      <w:bookmarkStart w:id="138" w:name="_Toc311676965"/>
      <w:bookmarkStart w:id="139" w:name="_Toc311677333"/>
      <w:bookmarkStart w:id="140" w:name="_Toc182230660"/>
      <w:r w:rsidRPr="00DE0E82">
        <w:rPr>
          <w:szCs w:val="24"/>
        </w:rPr>
        <w:lastRenderedPageBreak/>
        <w:t>CONCLUSÃO</w:t>
      </w:r>
      <w:bookmarkEnd w:id="138"/>
      <w:bookmarkEnd w:id="139"/>
      <w:bookmarkEnd w:id="140"/>
    </w:p>
    <w:p w14:paraId="3F15AB51" w14:textId="77777777" w:rsidR="00F328A6" w:rsidRDefault="00F328A6" w:rsidP="00F328A6">
      <w:pPr>
        <w:ind w:firstLine="567"/>
        <w:rPr>
          <w:bCs/>
          <w:szCs w:val="24"/>
        </w:rPr>
      </w:pPr>
      <w:r>
        <w:rPr>
          <w:bCs/>
          <w:szCs w:val="24"/>
        </w:rPr>
        <w:t xml:space="preserve">Em conclusão, o desenvolvimento do SGED (Sistema de Gestão de Documentos) tem apresentado resultados promissores, confirmando que sua arquitetura e lógica atendem amplamente aos requisitos definidos pela Secretaria de Obras. A estrutura de níveis de acesso e controle de ações assegura que cada usuário realize atividades dentro de seu escopo autorizado, com validação e deliberação tanto no </w:t>
      </w:r>
      <w:r>
        <w:rPr>
          <w:bCs/>
          <w:i/>
          <w:iCs/>
          <w:szCs w:val="24"/>
        </w:rPr>
        <w:t>front-</w:t>
      </w:r>
      <w:proofErr w:type="spellStart"/>
      <w:r>
        <w:rPr>
          <w:bCs/>
          <w:i/>
          <w:iCs/>
          <w:szCs w:val="24"/>
        </w:rPr>
        <w:t>end</w:t>
      </w:r>
      <w:proofErr w:type="spellEnd"/>
      <w:r>
        <w:rPr>
          <w:bCs/>
          <w:szCs w:val="24"/>
        </w:rPr>
        <w:t xml:space="preserve"> quanto no </w:t>
      </w:r>
      <w:proofErr w:type="spellStart"/>
      <w:r>
        <w:rPr>
          <w:bCs/>
          <w:i/>
          <w:iCs/>
          <w:szCs w:val="24"/>
        </w:rPr>
        <w:t>back-end</w:t>
      </w:r>
      <w:proofErr w:type="spellEnd"/>
      <w:r>
        <w:rPr>
          <w:bCs/>
          <w:szCs w:val="24"/>
        </w:rPr>
        <w:t xml:space="preserve"> do sistema, garantindo segurança contra acessos não autorizados. Essa organização hierárquica facilita a delegação de tarefas, preservando a confidencialidade de informações restritas a determinados níveis, como o de estagiário.</w:t>
      </w:r>
    </w:p>
    <w:p w14:paraId="3D5A2076" w14:textId="77777777" w:rsidR="00F328A6" w:rsidRDefault="00F328A6" w:rsidP="00F328A6">
      <w:pPr>
        <w:ind w:firstLine="567"/>
        <w:rPr>
          <w:color w:val="000000" w:themeColor="text1"/>
          <w:szCs w:val="24"/>
        </w:rPr>
      </w:pPr>
      <w:r>
        <w:rPr>
          <w:szCs w:val="24"/>
        </w:rPr>
        <w:t>Embora nem todas as funcionalidades previstas tenham sido implementadas para a fase de implantação, as principais já estão desenvolvidas compõem o núcleo funcional do sistema, onde to</w:t>
      </w:r>
      <w:r>
        <w:rPr>
          <w:color w:val="000000" w:themeColor="text1"/>
          <w:szCs w:val="24"/>
        </w:rPr>
        <w:t>dos os dados externos são centralizados. Esse núcleo permite a gestão segura de processos e documentos, além do acompanhamento do progresso e do status atual, validando a integridade dos arquivos por meio de um hash SHA-256, que acompanha cada transação com a API.</w:t>
      </w:r>
    </w:p>
    <w:p w14:paraId="459C2722" w14:textId="77777777" w:rsidR="00F328A6" w:rsidRDefault="00F328A6" w:rsidP="00F328A6">
      <w:pPr>
        <w:ind w:firstLine="567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Adicionalmente, o SGED foi projetado para atender às necessidades de longo prazo do cliente, armazenando dados de forma segura e acessível para auditorias ou verificações. Isso garante que o sistema possa ser utilizado de maneira confiável, preservando a integridade e a disponibilidade das informações para consultas por autoridades, se necessário.</w:t>
      </w:r>
    </w:p>
    <w:p w14:paraId="67439B98" w14:textId="436885AC" w:rsidR="00036E22" w:rsidRPr="00DE0E82" w:rsidRDefault="00F328A6" w:rsidP="00F328A6">
      <w:pPr>
        <w:ind w:firstLine="567"/>
        <w:rPr>
          <w:szCs w:val="24"/>
        </w:rPr>
      </w:pPr>
      <w:r>
        <w:rPr>
          <w:color w:val="000000" w:themeColor="text1"/>
          <w:szCs w:val="24"/>
        </w:rPr>
        <w:t xml:space="preserve">Atualmente, o sistema encontra-se em fase de homologação junto à Secretaria de Obras, passando por uma etapa de testes com o cliente para verificar a correta aderência do processo automatizado às necessidades reais dos usuários. Para versões futuras, prevê-se a implementação de um módulo de análise de dados, que permitirá ao usuário </w:t>
      </w:r>
      <w:r>
        <w:rPr>
          <w:szCs w:val="24"/>
        </w:rPr>
        <w:t>obter uma visão abrangente da gestão da secretaria no que diz respeito à aprovação dos processos de obras.</w:t>
      </w:r>
    </w:p>
    <w:p w14:paraId="27B4FC7F" w14:textId="77777777" w:rsidR="00036E22" w:rsidRPr="00DE0E82" w:rsidRDefault="00036E22" w:rsidP="00036E22">
      <w:pPr>
        <w:pStyle w:val="Referncia"/>
        <w:rPr>
          <w:szCs w:val="24"/>
        </w:rPr>
      </w:pPr>
    </w:p>
    <w:p w14:paraId="65476BA7" w14:textId="77777777" w:rsidR="00036E22" w:rsidRPr="00DE0E82" w:rsidRDefault="00036E22" w:rsidP="00036E22">
      <w:pPr>
        <w:pStyle w:val="Referncia"/>
        <w:rPr>
          <w:szCs w:val="24"/>
        </w:rPr>
      </w:pPr>
    </w:p>
    <w:p w14:paraId="7FF9C57F" w14:textId="77777777" w:rsidR="00036E22" w:rsidRPr="00DE0E82" w:rsidRDefault="00036E22" w:rsidP="00036E22">
      <w:pPr>
        <w:pStyle w:val="Referncia"/>
        <w:rPr>
          <w:szCs w:val="24"/>
        </w:rPr>
      </w:pPr>
    </w:p>
    <w:p w14:paraId="2C1AA58E" w14:textId="77777777" w:rsidR="00036E22" w:rsidRPr="00DE0E82" w:rsidRDefault="00036E22" w:rsidP="00036E22">
      <w:pPr>
        <w:pStyle w:val="Referncia"/>
        <w:rPr>
          <w:szCs w:val="24"/>
        </w:rPr>
      </w:pPr>
    </w:p>
    <w:p w14:paraId="154DFB5A" w14:textId="77777777" w:rsidR="00036E22" w:rsidRPr="00DE0E82" w:rsidRDefault="00036E22" w:rsidP="00036E22">
      <w:pPr>
        <w:pStyle w:val="Referncia"/>
        <w:rPr>
          <w:szCs w:val="24"/>
        </w:rPr>
      </w:pPr>
    </w:p>
    <w:p w14:paraId="6BB05919" w14:textId="77777777" w:rsidR="00036E22" w:rsidRPr="00DE0E82" w:rsidRDefault="00036E22" w:rsidP="00036E22">
      <w:pPr>
        <w:pStyle w:val="Referncia"/>
        <w:rPr>
          <w:szCs w:val="24"/>
        </w:rPr>
      </w:pPr>
    </w:p>
    <w:p w14:paraId="67571721" w14:textId="77777777" w:rsidR="00036E22" w:rsidRPr="00DE0E82" w:rsidRDefault="00036E22" w:rsidP="00036E22">
      <w:pPr>
        <w:pStyle w:val="Referncia"/>
        <w:rPr>
          <w:szCs w:val="24"/>
        </w:rPr>
      </w:pPr>
    </w:p>
    <w:p w14:paraId="131F415B" w14:textId="77777777" w:rsidR="00036E22" w:rsidRPr="00DE0E82" w:rsidRDefault="00036E22" w:rsidP="00036E22">
      <w:pPr>
        <w:pStyle w:val="Referncia"/>
        <w:rPr>
          <w:szCs w:val="24"/>
        </w:rPr>
      </w:pPr>
    </w:p>
    <w:p w14:paraId="311AF6E8" w14:textId="77777777" w:rsidR="00036E22" w:rsidRPr="00DE0E82" w:rsidRDefault="00036E22" w:rsidP="00036E22">
      <w:pPr>
        <w:pStyle w:val="Referncia"/>
        <w:rPr>
          <w:szCs w:val="24"/>
        </w:rPr>
      </w:pPr>
    </w:p>
    <w:p w14:paraId="79EB9CAF" w14:textId="77777777" w:rsidR="00AB3C23" w:rsidRPr="00DE0E82" w:rsidRDefault="00AB3C23" w:rsidP="001744DB">
      <w:pPr>
        <w:pStyle w:val="Referncia"/>
        <w:jc w:val="both"/>
        <w:rPr>
          <w:szCs w:val="24"/>
        </w:rPr>
      </w:pPr>
    </w:p>
    <w:p w14:paraId="3786B312" w14:textId="250180B6" w:rsidR="0086757D" w:rsidRDefault="00567EC4" w:rsidP="00426956">
      <w:pPr>
        <w:pStyle w:val="Ttulo1"/>
        <w:ind w:left="426"/>
      </w:pPr>
      <w:bookmarkStart w:id="141" w:name="_Toc311656349"/>
      <w:bookmarkStart w:id="142" w:name="_Toc311656616"/>
      <w:bookmarkStart w:id="143" w:name="_Toc311676966"/>
      <w:bookmarkStart w:id="144" w:name="_Toc311677334"/>
      <w:bookmarkStart w:id="145" w:name="_Toc182230661"/>
      <w:r w:rsidRPr="00DE0E82">
        <w:rPr>
          <w:szCs w:val="24"/>
        </w:rPr>
        <w:lastRenderedPageBreak/>
        <w:t>REFERÊNCIAS</w:t>
      </w:r>
      <w:bookmarkEnd w:id="141"/>
      <w:bookmarkEnd w:id="142"/>
      <w:bookmarkEnd w:id="143"/>
      <w:bookmarkEnd w:id="144"/>
      <w:bookmarkEnd w:id="145"/>
    </w:p>
    <w:p w14:paraId="3BE46693" w14:textId="77777777" w:rsidR="0086757D" w:rsidRPr="00063FF6" w:rsidRDefault="0086757D" w:rsidP="00DD4AAF">
      <w:pPr>
        <w:spacing w:line="240" w:lineRule="auto"/>
        <w:ind w:firstLine="0"/>
        <w:jc w:val="left"/>
        <w:rPr>
          <w:szCs w:val="24"/>
          <w:shd w:val="clear" w:color="auto" w:fill="FFFFFF"/>
          <w:lang w:val="en-US"/>
        </w:rPr>
      </w:pPr>
      <w:r>
        <w:t xml:space="preserve">AMSTEL, Frederick van. </w:t>
      </w:r>
      <w:hyperlink r:id="rId46" w:tooltip="Link externo: Texto sobre o uso de personas e cenários em projetos" w:history="1">
        <w:r w:rsidRPr="002828C7">
          <w:rPr>
            <w:rStyle w:val="nfase"/>
            <w:b/>
            <w:i w:val="0"/>
            <w:szCs w:val="24"/>
            <w:bdr w:val="none" w:sz="0" w:space="0" w:color="auto" w:frame="1"/>
            <w:shd w:val="clear" w:color="auto" w:fill="FFFFFF"/>
          </w:rPr>
          <w:t>Personas e cenários para antecipar o futuro</w:t>
        </w:r>
      </w:hyperlink>
      <w:r w:rsidRPr="002828C7">
        <w:rPr>
          <w:b/>
          <w:i/>
          <w:szCs w:val="24"/>
        </w:rPr>
        <w:t xml:space="preserve">. </w:t>
      </w:r>
      <w:r>
        <w:rPr>
          <w:szCs w:val="24"/>
        </w:rPr>
        <w:t>2007</w:t>
      </w:r>
      <w:r>
        <w:rPr>
          <w:szCs w:val="24"/>
          <w:shd w:val="clear" w:color="auto" w:fill="FFFFFF"/>
        </w:rPr>
        <w:t>. Disponível em: &lt;</w:t>
      </w:r>
      <w:r w:rsidRPr="00BB2E89">
        <w:rPr>
          <w:szCs w:val="24"/>
          <w:shd w:val="clear" w:color="auto" w:fill="FFFFFF"/>
        </w:rPr>
        <w:t>https://www.usabilidoido.com.br/personas_e_cenarios_para_antecipar_o_futuro_.html</w:t>
      </w:r>
      <w:r>
        <w:rPr>
          <w:szCs w:val="24"/>
          <w:shd w:val="clear" w:color="auto" w:fill="FFFFFF"/>
        </w:rPr>
        <w:t xml:space="preserve">&gt;. </w:t>
      </w:r>
      <w:proofErr w:type="spellStart"/>
      <w:r w:rsidRPr="00063FF6">
        <w:rPr>
          <w:szCs w:val="24"/>
          <w:shd w:val="clear" w:color="auto" w:fill="FFFFFF"/>
          <w:lang w:val="en-US"/>
        </w:rPr>
        <w:t>Acesso</w:t>
      </w:r>
      <w:proofErr w:type="spellEnd"/>
      <w:r w:rsidRPr="00063FF6">
        <w:rPr>
          <w:szCs w:val="24"/>
          <w:shd w:val="clear" w:color="auto" w:fill="FFFFFF"/>
          <w:lang w:val="en-US"/>
        </w:rPr>
        <w:t xml:space="preserve"> </w:t>
      </w:r>
      <w:proofErr w:type="spellStart"/>
      <w:r w:rsidRPr="00063FF6">
        <w:rPr>
          <w:szCs w:val="24"/>
          <w:shd w:val="clear" w:color="auto" w:fill="FFFFFF"/>
          <w:lang w:val="en-US"/>
        </w:rPr>
        <w:t>em</w:t>
      </w:r>
      <w:proofErr w:type="spellEnd"/>
      <w:r w:rsidRPr="00063FF6">
        <w:rPr>
          <w:szCs w:val="24"/>
          <w:shd w:val="clear" w:color="auto" w:fill="FFFFFF"/>
          <w:lang w:val="en-US"/>
        </w:rPr>
        <w:t xml:space="preserve">: 26 </w:t>
      </w:r>
      <w:proofErr w:type="spellStart"/>
      <w:r w:rsidRPr="00063FF6">
        <w:rPr>
          <w:szCs w:val="24"/>
          <w:shd w:val="clear" w:color="auto" w:fill="FFFFFF"/>
          <w:lang w:val="en-US"/>
        </w:rPr>
        <w:t>nov.</w:t>
      </w:r>
      <w:proofErr w:type="spellEnd"/>
      <w:r w:rsidRPr="00063FF6">
        <w:rPr>
          <w:szCs w:val="24"/>
          <w:shd w:val="clear" w:color="auto" w:fill="FFFFFF"/>
          <w:lang w:val="en-US"/>
        </w:rPr>
        <w:t xml:space="preserve"> 2023.</w:t>
      </w:r>
    </w:p>
    <w:p w14:paraId="443FDD2F" w14:textId="459079AD" w:rsidR="0086757D" w:rsidRPr="00063FF6" w:rsidRDefault="0086757D" w:rsidP="00887199">
      <w:pPr>
        <w:spacing w:before="100" w:beforeAutospacing="1" w:line="240" w:lineRule="auto"/>
        <w:ind w:firstLine="0"/>
        <w:jc w:val="left"/>
      </w:pPr>
      <w:r w:rsidRPr="00887199">
        <w:rPr>
          <w:lang w:val="en-US"/>
        </w:rPr>
        <w:t xml:space="preserve">ANDERSON, R. </w:t>
      </w:r>
      <w:r w:rsidRPr="00887199">
        <w:rPr>
          <w:rStyle w:val="nfase"/>
          <w:b/>
          <w:lang w:val="en-US"/>
        </w:rPr>
        <w:t>Security Engineering: A Guide to Building Dependable Distributed Systems</w:t>
      </w:r>
      <w:r w:rsidRPr="00887199">
        <w:rPr>
          <w:b/>
          <w:lang w:val="en-US"/>
        </w:rPr>
        <w:t xml:space="preserve">. </w:t>
      </w:r>
      <w:r w:rsidRPr="00063FF6">
        <w:t xml:space="preserve">2. ed. </w:t>
      </w:r>
      <w:proofErr w:type="spellStart"/>
      <w:r w:rsidRPr="00063FF6">
        <w:t>Wiley</w:t>
      </w:r>
      <w:proofErr w:type="spellEnd"/>
      <w:r w:rsidRPr="00063FF6">
        <w:t>, 2021.</w:t>
      </w:r>
    </w:p>
    <w:p w14:paraId="5298CE45" w14:textId="77777777" w:rsidR="0086757D" w:rsidRPr="00063FF6" w:rsidRDefault="0086757D" w:rsidP="0086757D">
      <w:pPr>
        <w:spacing w:line="240" w:lineRule="auto"/>
        <w:ind w:firstLine="0"/>
        <w:jc w:val="left"/>
      </w:pPr>
    </w:p>
    <w:p w14:paraId="61152E5C" w14:textId="6347C7BD" w:rsidR="0086757D" w:rsidRDefault="0086757D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AWARI. </w:t>
      </w:r>
      <w:r w:rsidRPr="002828C7">
        <w:rPr>
          <w:b/>
          <w:szCs w:val="24"/>
        </w:rPr>
        <w:t xml:space="preserve">Entenda a importância de </w:t>
      </w:r>
      <w:proofErr w:type="spellStart"/>
      <w:r w:rsidRPr="002828C7">
        <w:rPr>
          <w:b/>
          <w:szCs w:val="24"/>
        </w:rPr>
        <w:t>wireframes</w:t>
      </w:r>
      <w:proofErr w:type="spellEnd"/>
      <w:r w:rsidRPr="002828C7">
        <w:rPr>
          <w:b/>
          <w:szCs w:val="24"/>
        </w:rPr>
        <w:t xml:space="preserve"> para UI/UX Design.</w:t>
      </w:r>
      <w:r>
        <w:rPr>
          <w:szCs w:val="24"/>
        </w:rPr>
        <w:t xml:space="preserve"> 2022. Disponível em: &lt;</w:t>
      </w:r>
      <w:r w:rsidRPr="00F05054">
        <w:t xml:space="preserve"> </w:t>
      </w:r>
      <w:r w:rsidRPr="00F05054">
        <w:rPr>
          <w:szCs w:val="24"/>
        </w:rPr>
        <w:t>https://awari.com.br/entenda-a-importancia-de-wireframes-para-ui-ux-design/?utm_source=blog&amp;utm_campaign=projeto+blog&amp;utm_medium=Entenda%20a%20importância%20e%20wireframes%20para%20UI/UX%20Design</w:t>
      </w:r>
      <w:r>
        <w:rPr>
          <w:szCs w:val="24"/>
        </w:rPr>
        <w:t>&gt;. Acesso em: 27 nov. 2023.</w:t>
      </w:r>
    </w:p>
    <w:p w14:paraId="53C682BD" w14:textId="77777777" w:rsidR="0086757D" w:rsidRDefault="0086757D" w:rsidP="00DD4AAF">
      <w:pPr>
        <w:spacing w:line="240" w:lineRule="auto"/>
        <w:ind w:firstLine="0"/>
        <w:jc w:val="left"/>
        <w:rPr>
          <w:szCs w:val="24"/>
        </w:rPr>
      </w:pPr>
    </w:p>
    <w:p w14:paraId="04A07AE8" w14:textId="019267C7" w:rsidR="0086757D" w:rsidRDefault="0086757D" w:rsidP="00C27343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>
        <w:rPr>
          <w:rStyle w:val="normaltextrun"/>
        </w:rPr>
        <w:t xml:space="preserve">AWS. </w:t>
      </w:r>
      <w:r>
        <w:rPr>
          <w:rStyle w:val="normaltextrun"/>
          <w:b/>
          <w:bCs/>
        </w:rPr>
        <w:t xml:space="preserve">O que é uma API </w:t>
      </w:r>
      <w:proofErr w:type="spellStart"/>
      <w:r>
        <w:rPr>
          <w:rStyle w:val="normaltextrun"/>
          <w:b/>
          <w:bCs/>
        </w:rPr>
        <w:t>RESTful</w:t>
      </w:r>
      <w:proofErr w:type="spellEnd"/>
      <w:r>
        <w:rPr>
          <w:rStyle w:val="normaltextrun"/>
          <w:b/>
          <w:bCs/>
        </w:rPr>
        <w:t>?.</w:t>
      </w:r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Amazon</w:t>
      </w:r>
      <w:proofErr w:type="spellEnd"/>
      <w:r>
        <w:rPr>
          <w:rStyle w:val="normaltextrun"/>
        </w:rPr>
        <w:t xml:space="preserve"> Web Service, 2024.Disponível em: https://aws.amazon.com/pt/what-is/restful-api/. Acesso 20 out. 2024.</w:t>
      </w:r>
      <w:r>
        <w:rPr>
          <w:rStyle w:val="eop"/>
        </w:rPr>
        <w:t> </w:t>
      </w:r>
    </w:p>
    <w:p w14:paraId="68A3EBF9" w14:textId="77777777" w:rsidR="0086757D" w:rsidRDefault="0086757D" w:rsidP="00C27343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527D96D5" w14:textId="77777777" w:rsidR="0086757D" w:rsidRDefault="0086757D" w:rsidP="0086757D">
      <w:pPr>
        <w:pStyle w:val="paragraph"/>
        <w:spacing w:before="0" w:beforeAutospacing="0" w:after="0" w:afterAutospacing="0"/>
        <w:textAlignment w:val="baseline"/>
      </w:pPr>
      <w:r>
        <w:t xml:space="preserve">AXIOS. </w:t>
      </w:r>
      <w:r w:rsidRPr="00CB2AFA">
        <w:rPr>
          <w:b/>
        </w:rPr>
        <w:t>Introdução</w:t>
      </w:r>
      <w:r>
        <w:t>. 2024. Disponível em: &lt;</w:t>
      </w:r>
      <w:hyperlink r:id="rId47" w:history="1">
        <w:r w:rsidRPr="00CB2AFA">
          <w:rPr>
            <w:rStyle w:val="Hyperlink"/>
            <w:color w:val="auto"/>
            <w:u w:val="none"/>
          </w:rPr>
          <w:t>https://axios-http.com/ptbr/docs/intro</w:t>
        </w:r>
      </w:hyperlink>
      <w:r>
        <w:t>&gt;. Acesso em: 07 nov. 2024.</w:t>
      </w:r>
    </w:p>
    <w:p w14:paraId="2B1DD263" w14:textId="37A751DB" w:rsidR="0086757D" w:rsidRDefault="0086757D" w:rsidP="0086757D">
      <w:pPr>
        <w:pStyle w:val="paragraph"/>
        <w:spacing w:before="0" w:beforeAutospacing="0" w:after="0" w:afterAutospacing="0"/>
        <w:textAlignment w:val="baseline"/>
      </w:pPr>
      <w:r w:rsidRPr="00063FF6">
        <w:br/>
        <w:t xml:space="preserve">BRADLEY, M. </w:t>
      </w:r>
      <w:r w:rsidRPr="00063FF6">
        <w:rPr>
          <w:rStyle w:val="nfase"/>
          <w:b/>
        </w:rPr>
        <w:t xml:space="preserve">JWT </w:t>
      </w:r>
      <w:proofErr w:type="spellStart"/>
      <w:r w:rsidRPr="00063FF6">
        <w:rPr>
          <w:rStyle w:val="nfase"/>
          <w:b/>
        </w:rPr>
        <w:t>Handbook</w:t>
      </w:r>
      <w:proofErr w:type="spellEnd"/>
      <w:r w:rsidRPr="00063FF6">
        <w:t xml:space="preserve">. 1. ed. </w:t>
      </w:r>
      <w:proofErr w:type="spellStart"/>
      <w:r w:rsidRPr="00063FF6">
        <w:t>O'Reilly</w:t>
      </w:r>
      <w:proofErr w:type="spellEnd"/>
      <w:r w:rsidRPr="00063FF6">
        <w:t xml:space="preserve"> Media, 2020.</w:t>
      </w:r>
    </w:p>
    <w:p w14:paraId="28FC11BB" w14:textId="6940FE3C" w:rsidR="005E403A" w:rsidRDefault="005E403A" w:rsidP="0086757D">
      <w:pPr>
        <w:pStyle w:val="paragraph"/>
        <w:spacing w:before="0" w:beforeAutospacing="0" w:after="0" w:afterAutospacing="0"/>
        <w:textAlignment w:val="baseline"/>
      </w:pPr>
    </w:p>
    <w:p w14:paraId="7D6632B0" w14:textId="3CEC4260" w:rsidR="005E403A" w:rsidRPr="00063FF6" w:rsidRDefault="005E403A" w:rsidP="0086757D">
      <w:pPr>
        <w:pStyle w:val="paragraph"/>
        <w:spacing w:before="0" w:beforeAutospacing="0" w:after="0" w:afterAutospacing="0"/>
        <w:textAlignment w:val="baseline"/>
      </w:pPr>
      <w:r w:rsidRPr="005E403A">
        <w:t xml:space="preserve">BARBOSA, Tadeu. </w:t>
      </w:r>
      <w:r w:rsidRPr="005E403A">
        <w:rPr>
          <w:b/>
        </w:rPr>
        <w:t xml:space="preserve">Movendo a lógica de sua aplicação para Services e </w:t>
      </w:r>
      <w:proofErr w:type="spellStart"/>
      <w:r w:rsidRPr="005E403A">
        <w:rPr>
          <w:b/>
        </w:rPr>
        <w:t>Repositories</w:t>
      </w:r>
      <w:proofErr w:type="spellEnd"/>
      <w:r w:rsidRPr="005E403A">
        <w:t xml:space="preserve">. 2021. Disponível em: </w:t>
      </w:r>
      <w:r>
        <w:t>&lt;</w:t>
      </w:r>
      <w:r w:rsidRPr="005E403A">
        <w:t>https://dev.to/tadeubdev/movendo-a-logica-de-sua-aplicacao-para-services-e-repositories-4lee</w:t>
      </w:r>
      <w:r>
        <w:t>&gt;</w:t>
      </w:r>
      <w:r w:rsidRPr="005E403A">
        <w:t>. Acesso em: 22 nov. 2024.</w:t>
      </w:r>
    </w:p>
    <w:p w14:paraId="0873700D" w14:textId="77777777" w:rsidR="0086757D" w:rsidRPr="0086757D" w:rsidRDefault="0086757D" w:rsidP="0086757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321CFCF4" w14:textId="4F9E535A" w:rsidR="0086757D" w:rsidRDefault="0086757D" w:rsidP="005E40A0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COSTA, L. </w:t>
      </w:r>
      <w:r>
        <w:rPr>
          <w:b/>
          <w:szCs w:val="24"/>
        </w:rPr>
        <w:t>Prefeitura orienta sobre a importância de ter uma construção regularizada</w:t>
      </w:r>
      <w:r>
        <w:rPr>
          <w:szCs w:val="24"/>
        </w:rPr>
        <w:t>, 2020. Disponível em: https://imperatriz.ma.gov.br/noticias/planejamento/importancia-de-se-ter-uma-construcao-regularizada.html. Acesso em 13 jun. 2024.</w:t>
      </w:r>
    </w:p>
    <w:p w14:paraId="026D7ACA" w14:textId="77777777" w:rsidR="0086757D" w:rsidRDefault="0086757D" w:rsidP="00F328A6">
      <w:pPr>
        <w:spacing w:before="100" w:beforeAutospacing="1" w:after="100" w:afterAutospacing="1" w:line="240" w:lineRule="auto"/>
        <w:ind w:firstLine="0"/>
        <w:jc w:val="left"/>
      </w:pPr>
      <w:r w:rsidRPr="00063FF6">
        <w:rPr>
          <w:lang w:val="en-US"/>
        </w:rPr>
        <w:t xml:space="preserve">DOCKER. </w:t>
      </w:r>
      <w:r w:rsidRPr="00063FF6">
        <w:rPr>
          <w:rStyle w:val="nfase"/>
          <w:b/>
          <w:lang w:val="en-US"/>
        </w:rPr>
        <w:t>Docker overview</w:t>
      </w:r>
      <w:r w:rsidRPr="00063FF6">
        <w:rPr>
          <w:lang w:val="en-US"/>
        </w:rPr>
        <w:t xml:space="preserve">. </w:t>
      </w:r>
      <w:proofErr w:type="spellStart"/>
      <w:r w:rsidRPr="00063FF6">
        <w:rPr>
          <w:lang w:val="en-US"/>
        </w:rPr>
        <w:t>Disponível</w:t>
      </w:r>
      <w:proofErr w:type="spellEnd"/>
      <w:r w:rsidRPr="00063FF6">
        <w:rPr>
          <w:lang w:val="en-US"/>
        </w:rPr>
        <w:t xml:space="preserve"> </w:t>
      </w:r>
      <w:proofErr w:type="spellStart"/>
      <w:r w:rsidRPr="00063FF6">
        <w:rPr>
          <w:lang w:val="en-US"/>
        </w:rPr>
        <w:t>em</w:t>
      </w:r>
      <w:proofErr w:type="spellEnd"/>
      <w:r w:rsidRPr="00063FF6">
        <w:rPr>
          <w:lang w:val="en-US"/>
        </w:rPr>
        <w:t>: &lt;</w:t>
      </w:r>
      <w:hyperlink r:id="rId48" w:history="1">
        <w:r w:rsidRPr="00063FF6">
          <w:rPr>
            <w:rStyle w:val="Hyperlink"/>
            <w:color w:val="auto"/>
            <w:u w:val="none"/>
            <w:lang w:val="en-US"/>
          </w:rPr>
          <w:t>https://docs.docker.com/get-started/docker-overview/</w:t>
        </w:r>
      </w:hyperlink>
      <w:r w:rsidRPr="00063FF6">
        <w:rPr>
          <w:lang w:val="en-US"/>
        </w:rPr>
        <w:t xml:space="preserve">&gt;. </w:t>
      </w:r>
      <w:r>
        <w:t>Acesso em: 11 nov. 2024.</w:t>
      </w:r>
    </w:p>
    <w:p w14:paraId="3D0C53DA" w14:textId="77777777" w:rsidR="0086757D" w:rsidRDefault="0086757D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  <w:r>
        <w:t xml:space="preserve">FIGMA. </w:t>
      </w:r>
      <w:proofErr w:type="spellStart"/>
      <w:r w:rsidRPr="008E0B17">
        <w:rPr>
          <w:b/>
        </w:rPr>
        <w:t>Figma</w:t>
      </w:r>
      <w:proofErr w:type="spellEnd"/>
      <w:r w:rsidRPr="008E0B17">
        <w:rPr>
          <w:b/>
        </w:rPr>
        <w:t xml:space="preserve"> Design</w:t>
      </w:r>
      <w:r>
        <w:t xml:space="preserve">. 2024. Disponível em: </w:t>
      </w:r>
      <w:r w:rsidRPr="008E0B17">
        <w:t>&lt;</w:t>
      </w:r>
      <w:hyperlink r:id="rId49" w:history="1">
        <w:r w:rsidRPr="008E0B17">
          <w:rPr>
            <w:rStyle w:val="Hyperlink"/>
            <w:color w:val="auto"/>
            <w:u w:val="none"/>
          </w:rPr>
          <w:t>https://www.figma.com/pt-br/design/</w:t>
        </w:r>
      </w:hyperlink>
      <w:r>
        <w:t>&gt;</w:t>
      </w:r>
      <w:r w:rsidRPr="008E0B17">
        <w:t>.</w:t>
      </w:r>
      <w:r>
        <w:t xml:space="preserve"> Acesso em: 05 nov. 2024.</w:t>
      </w:r>
    </w:p>
    <w:p w14:paraId="1CF99C14" w14:textId="77777777" w:rsidR="0086757D" w:rsidRDefault="0086757D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proofErr w:type="spellStart"/>
      <w:r w:rsidRPr="00ED5F58">
        <w:rPr>
          <w:szCs w:val="24"/>
        </w:rPr>
        <w:t>GestQual</w:t>
      </w:r>
      <w:proofErr w:type="spellEnd"/>
      <w:r w:rsidRPr="00ED5F58">
        <w:rPr>
          <w:szCs w:val="24"/>
        </w:rPr>
        <w:t xml:space="preserve">. </w:t>
      </w:r>
      <w:proofErr w:type="spellStart"/>
      <w:r w:rsidRPr="00ED5F58">
        <w:rPr>
          <w:szCs w:val="24"/>
        </w:rPr>
        <w:t>GestQual</w:t>
      </w:r>
      <w:proofErr w:type="spellEnd"/>
      <w:r w:rsidRPr="00ED5F58">
        <w:rPr>
          <w:szCs w:val="24"/>
        </w:rPr>
        <w:t xml:space="preserve"> </w:t>
      </w:r>
      <w:r w:rsidRPr="00ED5F58">
        <w:rPr>
          <w:b/>
          <w:szCs w:val="24"/>
        </w:rPr>
        <w:t>DOCUMENTOS, 2024.</w:t>
      </w:r>
      <w:r w:rsidRPr="00ED5F58">
        <w:rPr>
          <w:szCs w:val="24"/>
        </w:rPr>
        <w:t xml:space="preserve"> Disponível em: https://gestqual.com.br/gestqual-documentos-4/. Acesso em 16 jun. 2024.</w:t>
      </w:r>
    </w:p>
    <w:p w14:paraId="2EE5797E" w14:textId="01473B51" w:rsidR="0086757D" w:rsidRDefault="0086757D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GONÇALVES, Marcelo M. </w:t>
      </w:r>
      <w:r w:rsidRPr="002828C7">
        <w:rPr>
          <w:b/>
          <w:szCs w:val="24"/>
        </w:rPr>
        <w:t>Arquitetura de Software: Estilos e Padrões de Design.</w:t>
      </w:r>
      <w:r>
        <w:rPr>
          <w:szCs w:val="24"/>
        </w:rPr>
        <w:t xml:space="preserve">  2021. Disponível em: &lt;</w:t>
      </w:r>
      <w:r w:rsidRPr="001A1B7E">
        <w:t xml:space="preserve"> </w:t>
      </w:r>
      <w:r w:rsidRPr="001A1B7E">
        <w:rPr>
          <w:szCs w:val="24"/>
        </w:rPr>
        <w:t>https://medium.com/@marcelomg21/arquitetura-de-software-estilos-e-padr%C3%B5es-de-design-50d62d684ef2</w:t>
      </w:r>
      <w:r>
        <w:rPr>
          <w:szCs w:val="24"/>
        </w:rPr>
        <w:t>&gt;. Acesso em 24 nov. 2023.</w:t>
      </w:r>
    </w:p>
    <w:p w14:paraId="24BB47C7" w14:textId="77777777" w:rsidR="0086757D" w:rsidRDefault="0086757D" w:rsidP="00DD4AAF">
      <w:pPr>
        <w:spacing w:line="240" w:lineRule="auto"/>
        <w:ind w:firstLine="0"/>
        <w:jc w:val="left"/>
        <w:rPr>
          <w:szCs w:val="24"/>
        </w:rPr>
      </w:pPr>
    </w:p>
    <w:p w14:paraId="2CD1E106" w14:textId="45B397B7" w:rsidR="0086757D" w:rsidRDefault="0086757D" w:rsidP="00426956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  <w:r w:rsidRPr="00DD4AAF">
        <w:rPr>
          <w:iCs/>
          <w:color w:val="000000" w:themeColor="text1"/>
          <w:szCs w:val="24"/>
        </w:rPr>
        <w:t xml:space="preserve">GUEDES, </w:t>
      </w:r>
      <w:proofErr w:type="spellStart"/>
      <w:r w:rsidRPr="00DD4AAF">
        <w:rPr>
          <w:iCs/>
          <w:color w:val="000000" w:themeColor="text1"/>
          <w:szCs w:val="24"/>
        </w:rPr>
        <w:t>Gilleanes</w:t>
      </w:r>
      <w:proofErr w:type="spellEnd"/>
      <w:r w:rsidRPr="00DD4AAF">
        <w:rPr>
          <w:iCs/>
          <w:color w:val="000000" w:themeColor="text1"/>
          <w:szCs w:val="24"/>
        </w:rPr>
        <w:t xml:space="preserve"> T. A. </w:t>
      </w:r>
      <w:r w:rsidRPr="00DD4AAF">
        <w:rPr>
          <w:b/>
          <w:iCs/>
          <w:color w:val="000000" w:themeColor="text1"/>
          <w:szCs w:val="24"/>
        </w:rPr>
        <w:t>UML 2 Uma Abordagem prática</w:t>
      </w:r>
      <w:r w:rsidRPr="00DD4AAF">
        <w:rPr>
          <w:iCs/>
          <w:color w:val="000000" w:themeColor="text1"/>
          <w:szCs w:val="24"/>
        </w:rPr>
        <w:t xml:space="preserve">, São Paulo: </w:t>
      </w:r>
      <w:proofErr w:type="spellStart"/>
      <w:r w:rsidRPr="00DD4AAF">
        <w:rPr>
          <w:iCs/>
          <w:color w:val="000000" w:themeColor="text1"/>
          <w:szCs w:val="24"/>
        </w:rPr>
        <w:t>Novatec</w:t>
      </w:r>
      <w:proofErr w:type="spellEnd"/>
      <w:r w:rsidRPr="00DD4AAF">
        <w:rPr>
          <w:iCs/>
          <w:color w:val="000000" w:themeColor="text1"/>
          <w:szCs w:val="24"/>
        </w:rPr>
        <w:t>, 20</w:t>
      </w:r>
      <w:r>
        <w:rPr>
          <w:iCs/>
          <w:color w:val="000000" w:themeColor="text1"/>
          <w:szCs w:val="24"/>
        </w:rPr>
        <w:t>11</w:t>
      </w:r>
      <w:r w:rsidRPr="00DD4AAF">
        <w:rPr>
          <w:iCs/>
          <w:color w:val="000000" w:themeColor="text1"/>
          <w:szCs w:val="24"/>
        </w:rPr>
        <w:t>.</w:t>
      </w:r>
    </w:p>
    <w:p w14:paraId="6FBC3823" w14:textId="59125C50" w:rsidR="005E403A" w:rsidRDefault="005E403A" w:rsidP="00744444">
      <w:pPr>
        <w:spacing w:line="240" w:lineRule="auto"/>
        <w:ind w:firstLine="0"/>
        <w:jc w:val="left"/>
        <w:rPr>
          <w:szCs w:val="24"/>
        </w:rPr>
      </w:pPr>
      <w:bookmarkStart w:id="146" w:name="_GoBack"/>
      <w:bookmarkEnd w:id="146"/>
    </w:p>
    <w:p w14:paraId="306C5D6D" w14:textId="10B8B784" w:rsidR="005E403A" w:rsidRDefault="005E403A" w:rsidP="00744444">
      <w:pPr>
        <w:spacing w:line="240" w:lineRule="auto"/>
        <w:ind w:firstLine="0"/>
        <w:jc w:val="left"/>
        <w:rPr>
          <w:szCs w:val="24"/>
        </w:rPr>
      </w:pPr>
      <w:r w:rsidRPr="005E403A">
        <w:rPr>
          <w:szCs w:val="24"/>
        </w:rPr>
        <w:t xml:space="preserve">LIMA, João. </w:t>
      </w:r>
      <w:r w:rsidRPr="005E403A">
        <w:rPr>
          <w:b/>
          <w:szCs w:val="24"/>
        </w:rPr>
        <w:t xml:space="preserve">DTO - “Data </w:t>
      </w:r>
      <w:proofErr w:type="spellStart"/>
      <w:r w:rsidRPr="005E403A">
        <w:rPr>
          <w:b/>
          <w:szCs w:val="24"/>
        </w:rPr>
        <w:t>Transfer</w:t>
      </w:r>
      <w:proofErr w:type="spellEnd"/>
      <w:r w:rsidRPr="005E403A">
        <w:rPr>
          <w:b/>
          <w:szCs w:val="24"/>
        </w:rPr>
        <w:t xml:space="preserve"> </w:t>
      </w:r>
      <w:proofErr w:type="spellStart"/>
      <w:r w:rsidRPr="005E403A">
        <w:rPr>
          <w:b/>
          <w:szCs w:val="24"/>
        </w:rPr>
        <w:t>Object</w:t>
      </w:r>
      <w:proofErr w:type="spellEnd"/>
      <w:r w:rsidRPr="005E403A">
        <w:rPr>
          <w:b/>
          <w:szCs w:val="24"/>
        </w:rPr>
        <w:t>”</w:t>
      </w:r>
      <w:r w:rsidRPr="005E403A">
        <w:rPr>
          <w:szCs w:val="24"/>
        </w:rPr>
        <w:t xml:space="preserve">. Dio, 2023. Disponível em: </w:t>
      </w:r>
      <w:r>
        <w:rPr>
          <w:szCs w:val="24"/>
        </w:rPr>
        <w:t>&lt;</w:t>
      </w:r>
      <w:r w:rsidRPr="005E403A">
        <w:rPr>
          <w:szCs w:val="24"/>
        </w:rPr>
        <w:t>https://www.dio.me/</w:t>
      </w:r>
      <w:proofErr w:type="spellStart"/>
      <w:r w:rsidRPr="005E403A">
        <w:rPr>
          <w:szCs w:val="24"/>
        </w:rPr>
        <w:t>articles</w:t>
      </w:r>
      <w:proofErr w:type="spellEnd"/>
      <w:r w:rsidRPr="005E403A">
        <w:rPr>
          <w:szCs w:val="24"/>
        </w:rPr>
        <w:t>/</w:t>
      </w:r>
      <w:proofErr w:type="spellStart"/>
      <w:r w:rsidRPr="005E403A">
        <w:rPr>
          <w:szCs w:val="24"/>
        </w:rPr>
        <w:t>dto</w:t>
      </w:r>
      <w:proofErr w:type="spellEnd"/>
      <w:r w:rsidRPr="005E403A">
        <w:rPr>
          <w:szCs w:val="24"/>
        </w:rPr>
        <w:t>-data-</w:t>
      </w:r>
      <w:proofErr w:type="spellStart"/>
      <w:r w:rsidRPr="005E403A">
        <w:rPr>
          <w:szCs w:val="24"/>
        </w:rPr>
        <w:t>transfer</w:t>
      </w:r>
      <w:proofErr w:type="spellEnd"/>
      <w:r w:rsidRPr="005E403A">
        <w:rPr>
          <w:szCs w:val="24"/>
        </w:rPr>
        <w:t>-</w:t>
      </w:r>
      <w:proofErr w:type="spellStart"/>
      <w:r w:rsidRPr="005E403A">
        <w:rPr>
          <w:szCs w:val="24"/>
        </w:rPr>
        <w:t>object</w:t>
      </w:r>
      <w:proofErr w:type="spellEnd"/>
      <w:r>
        <w:rPr>
          <w:szCs w:val="24"/>
        </w:rPr>
        <w:t>&gt;</w:t>
      </w:r>
      <w:r w:rsidRPr="005E403A">
        <w:rPr>
          <w:szCs w:val="24"/>
        </w:rPr>
        <w:t>. Acesso em: 22 nov. 2024.</w:t>
      </w:r>
    </w:p>
    <w:p w14:paraId="1D1C1305" w14:textId="77777777" w:rsidR="005E403A" w:rsidRDefault="005E403A" w:rsidP="00744444">
      <w:pPr>
        <w:spacing w:line="240" w:lineRule="auto"/>
        <w:ind w:firstLine="0"/>
        <w:jc w:val="left"/>
        <w:rPr>
          <w:szCs w:val="24"/>
        </w:rPr>
      </w:pPr>
    </w:p>
    <w:p w14:paraId="77C1708B" w14:textId="2A66A204" w:rsidR="0086757D" w:rsidRDefault="0086757D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  <w:r>
        <w:rPr>
          <w:szCs w:val="24"/>
          <w:shd w:val="clear" w:color="auto" w:fill="FFFFFF"/>
        </w:rPr>
        <w:t xml:space="preserve">LISBOA, </w:t>
      </w:r>
      <w:proofErr w:type="spellStart"/>
      <w:r>
        <w:rPr>
          <w:szCs w:val="24"/>
          <w:shd w:val="clear" w:color="auto" w:fill="FFFFFF"/>
        </w:rPr>
        <w:t>Ândlei</w:t>
      </w:r>
      <w:proofErr w:type="spellEnd"/>
      <w:r>
        <w:rPr>
          <w:szCs w:val="24"/>
          <w:shd w:val="clear" w:color="auto" w:fill="FFFFFF"/>
        </w:rPr>
        <w:t xml:space="preserve">. </w:t>
      </w:r>
      <w:r w:rsidRPr="002828C7">
        <w:rPr>
          <w:b/>
          <w:szCs w:val="24"/>
          <w:shd w:val="clear" w:color="auto" w:fill="FFFFFF"/>
        </w:rPr>
        <w:t>Por que criar Personas?.</w:t>
      </w:r>
      <w:r>
        <w:rPr>
          <w:szCs w:val="24"/>
          <w:shd w:val="clear" w:color="auto" w:fill="FFFFFF"/>
        </w:rPr>
        <w:t xml:space="preserve"> Disponível em: &lt;</w:t>
      </w:r>
      <w:r w:rsidRPr="002828C7">
        <w:rPr>
          <w:szCs w:val="24"/>
          <w:shd w:val="clear" w:color="auto" w:fill="FFFFFF"/>
        </w:rPr>
        <w:t>https://brasil.uxdesign.cc/por-que-criar-personas-bc796a1ffc7e</w:t>
      </w:r>
      <w:r>
        <w:rPr>
          <w:szCs w:val="24"/>
          <w:shd w:val="clear" w:color="auto" w:fill="FFFFFF"/>
        </w:rPr>
        <w:t>&gt;. Acesso em: 26 nov. 2023.</w:t>
      </w:r>
    </w:p>
    <w:p w14:paraId="3E6242CD" w14:textId="77777777" w:rsidR="0086757D" w:rsidRDefault="0086757D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</w:p>
    <w:p w14:paraId="53078080" w14:textId="77343F20" w:rsidR="0086757D" w:rsidRDefault="0086757D" w:rsidP="00072052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lastRenderedPageBreak/>
        <w:t xml:space="preserve">LUCIDCHART. </w:t>
      </w:r>
      <w:r w:rsidRPr="002828C7">
        <w:rPr>
          <w:b/>
          <w:szCs w:val="24"/>
        </w:rPr>
        <w:t>O que é um diagrama de sequência UML?</w:t>
      </w:r>
      <w:r>
        <w:rPr>
          <w:szCs w:val="24"/>
        </w:rPr>
        <w:t>. Disponível:</w:t>
      </w:r>
      <w:r w:rsidRPr="0086757D">
        <w:rPr>
          <w:szCs w:val="24"/>
        </w:rPr>
        <w:t xml:space="preserve"> </w:t>
      </w:r>
      <w:r>
        <w:rPr>
          <w:szCs w:val="24"/>
        </w:rPr>
        <w:t>&lt;</w:t>
      </w:r>
      <w:r w:rsidRPr="002828C7">
        <w:rPr>
          <w:szCs w:val="24"/>
        </w:rPr>
        <w:t>https://www.lucidchart.com/pages/pt/o-que-e-diagrama-de-sequencia-uml</w:t>
      </w:r>
      <w:r>
        <w:rPr>
          <w:szCs w:val="24"/>
        </w:rPr>
        <w:t>&gt;. Acesso em: 07 jun. 2024.</w:t>
      </w:r>
    </w:p>
    <w:p w14:paraId="61D9A004" w14:textId="77777777" w:rsidR="0086757D" w:rsidRDefault="0086757D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>
        <w:t xml:space="preserve">MACORATTI, J. (2019). </w:t>
      </w:r>
      <w:proofErr w:type="spellStart"/>
      <w:r w:rsidRPr="00962BEB">
        <w:rPr>
          <w:rStyle w:val="nfase"/>
          <w:b/>
        </w:rPr>
        <w:t>Entity</w:t>
      </w:r>
      <w:proofErr w:type="spellEnd"/>
      <w:r w:rsidRPr="00962BEB">
        <w:rPr>
          <w:rStyle w:val="nfase"/>
          <w:b/>
        </w:rPr>
        <w:t xml:space="preserve"> Framework Core - </w:t>
      </w:r>
      <w:r w:rsidRPr="00962BEB">
        <w:rPr>
          <w:rStyle w:val="nfase"/>
          <w:b/>
          <w:i w:val="0"/>
        </w:rPr>
        <w:t>Mapeando um Banco de Dados Relacional</w:t>
      </w:r>
      <w:r>
        <w:rPr>
          <w:rStyle w:val="nfase"/>
        </w:rPr>
        <w:t>.</w:t>
      </w:r>
      <w:r>
        <w:t xml:space="preserve"> </w:t>
      </w:r>
      <w:proofErr w:type="spellStart"/>
      <w:r>
        <w:t>Novatec</w:t>
      </w:r>
      <w:proofErr w:type="spellEnd"/>
      <w:r>
        <w:t xml:space="preserve"> Editora.</w:t>
      </w:r>
    </w:p>
    <w:p w14:paraId="74DC9A68" w14:textId="77777777" w:rsidR="0086757D" w:rsidRDefault="0086757D" w:rsidP="00F328A6">
      <w:pPr>
        <w:spacing w:line="240" w:lineRule="auto"/>
        <w:ind w:firstLine="0"/>
        <w:rPr>
          <w:szCs w:val="24"/>
        </w:rPr>
      </w:pPr>
      <w:r>
        <w:rPr>
          <w:szCs w:val="24"/>
        </w:rPr>
        <w:t xml:space="preserve">MAGALHÃES, R. M., MELLO, L. C. B., BANDEIRA, R. A. de M. </w:t>
      </w:r>
      <w:r>
        <w:rPr>
          <w:b/>
          <w:szCs w:val="24"/>
        </w:rPr>
        <w:t>Planejamento e controle de obras civis: estudo de caso múltiplo em construtoras no Rio de Janeiro.</w:t>
      </w:r>
      <w:r>
        <w:rPr>
          <w:szCs w:val="24"/>
        </w:rPr>
        <w:t xml:space="preserve"> </w:t>
      </w:r>
      <w:r>
        <w:rPr>
          <w:i/>
          <w:iCs/>
          <w:szCs w:val="24"/>
        </w:rPr>
        <w:t>Gestão &amp; Produção</w:t>
      </w:r>
      <w:r>
        <w:rPr>
          <w:szCs w:val="24"/>
        </w:rPr>
        <w:t xml:space="preserve">, 25(1), 44-55, 2018. Disponível em: </w:t>
      </w:r>
      <w:hyperlink r:id="rId50" w:history="1">
        <w:r w:rsidRPr="00084603">
          <w:rPr>
            <w:rStyle w:val="Hyperlink"/>
            <w:color w:val="auto"/>
            <w:szCs w:val="24"/>
            <w:u w:val="none"/>
          </w:rPr>
          <w:t>http://dx.doi.org/10.1590/0104-530X2079-15</w:t>
        </w:r>
      </w:hyperlink>
      <w:r>
        <w:rPr>
          <w:szCs w:val="24"/>
        </w:rPr>
        <w:t>.</w:t>
      </w:r>
    </w:p>
    <w:p w14:paraId="5935E6F3" w14:textId="77777777" w:rsidR="00610352" w:rsidRDefault="00610352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610352">
        <w:rPr>
          <w:szCs w:val="24"/>
        </w:rPr>
        <w:t>MARTIN, Robert C. Arquitetura limpa: o guia do artesão para estrutura e design de software. Tradução de Daniel A. Martins. São Paulo: Alta Books, 2019.</w:t>
      </w:r>
    </w:p>
    <w:p w14:paraId="37D8DD73" w14:textId="05AD0217" w:rsidR="0086757D" w:rsidRDefault="0086757D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203B6">
        <w:rPr>
          <w:szCs w:val="24"/>
        </w:rPr>
        <w:t>MICROSOFT. "</w:t>
      </w:r>
      <w:r w:rsidRPr="003203B6">
        <w:rPr>
          <w:b/>
          <w:szCs w:val="24"/>
        </w:rPr>
        <w:t xml:space="preserve">Documentação do </w:t>
      </w:r>
      <w:proofErr w:type="spellStart"/>
      <w:r w:rsidRPr="003203B6">
        <w:rPr>
          <w:b/>
          <w:szCs w:val="24"/>
        </w:rPr>
        <w:t>Entity</w:t>
      </w:r>
      <w:proofErr w:type="spellEnd"/>
      <w:r w:rsidRPr="003203B6">
        <w:rPr>
          <w:b/>
          <w:szCs w:val="24"/>
        </w:rPr>
        <w:t xml:space="preserve"> Framework."</w:t>
      </w:r>
      <w:r w:rsidRPr="003203B6">
        <w:rPr>
          <w:szCs w:val="24"/>
        </w:rPr>
        <w:t xml:space="preserve"> Disponível em: </w:t>
      </w:r>
      <w:r>
        <w:rPr>
          <w:szCs w:val="24"/>
        </w:rPr>
        <w:t>&lt;</w:t>
      </w:r>
      <w:r w:rsidRPr="003203B6">
        <w:rPr>
          <w:szCs w:val="24"/>
        </w:rPr>
        <w:t>https://learn.microsoft.com/</w:t>
      </w:r>
      <w:proofErr w:type="spellStart"/>
      <w:r w:rsidRPr="003203B6">
        <w:rPr>
          <w:szCs w:val="24"/>
        </w:rPr>
        <w:t>pt-br</w:t>
      </w:r>
      <w:proofErr w:type="spellEnd"/>
      <w:r w:rsidRPr="003203B6">
        <w:rPr>
          <w:szCs w:val="24"/>
        </w:rPr>
        <w:t>/</w:t>
      </w:r>
      <w:proofErr w:type="spellStart"/>
      <w:r w:rsidRPr="003203B6">
        <w:rPr>
          <w:szCs w:val="24"/>
        </w:rPr>
        <w:t>aspnet</w:t>
      </w:r>
      <w:proofErr w:type="spellEnd"/>
      <w:r w:rsidRPr="003203B6">
        <w:rPr>
          <w:szCs w:val="24"/>
        </w:rPr>
        <w:t>/</w:t>
      </w:r>
      <w:proofErr w:type="spellStart"/>
      <w:r w:rsidRPr="003203B6">
        <w:rPr>
          <w:szCs w:val="24"/>
        </w:rPr>
        <w:t>entity</w:t>
      </w:r>
      <w:proofErr w:type="spellEnd"/>
      <w:r w:rsidRPr="003203B6">
        <w:rPr>
          <w:szCs w:val="24"/>
        </w:rPr>
        <w:t>-framework</w:t>
      </w:r>
      <w:r>
        <w:rPr>
          <w:szCs w:val="24"/>
        </w:rPr>
        <w:t>&gt;.</w:t>
      </w:r>
      <w:r w:rsidRPr="003203B6">
        <w:rPr>
          <w:szCs w:val="24"/>
        </w:rPr>
        <w:t xml:space="preserve"> Acesso em: 3 out. 2024.</w:t>
      </w:r>
    </w:p>
    <w:p w14:paraId="15B45734" w14:textId="252EBAB4" w:rsidR="0086757D" w:rsidRDefault="0086757D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MICROSOFT</w:t>
      </w:r>
      <w:r>
        <w:rPr>
          <w:b/>
          <w:bCs/>
          <w:szCs w:val="24"/>
        </w:rPr>
        <w:t>.</w:t>
      </w:r>
      <w:r w:rsidRPr="00386263">
        <w:rPr>
          <w:b/>
          <w:bCs/>
          <w:szCs w:val="24"/>
        </w:rPr>
        <w:t xml:space="preserve"> Criar </w:t>
      </w:r>
      <w:proofErr w:type="spellStart"/>
      <w:r w:rsidRPr="00386263">
        <w:rPr>
          <w:b/>
          <w:bCs/>
          <w:szCs w:val="24"/>
        </w:rPr>
        <w:t>DTOs</w:t>
      </w:r>
      <w:proofErr w:type="spellEnd"/>
      <w:r w:rsidRPr="00386263">
        <w:rPr>
          <w:b/>
          <w:bCs/>
          <w:szCs w:val="24"/>
        </w:rPr>
        <w:t xml:space="preserve"> (objetos de transferência de dados).</w:t>
      </w:r>
      <w:r>
        <w:rPr>
          <w:szCs w:val="24"/>
        </w:rPr>
        <w:t xml:space="preserve"> 17 julho 2023. Disponível: &lt;</w:t>
      </w:r>
      <w:r w:rsidRPr="00386263">
        <w:rPr>
          <w:szCs w:val="24"/>
        </w:rPr>
        <w:t>https://learn.microsoft.com/pt-br/aspnet/web-api/overview/data/using-web-api-with-entity-framework/part-5</w:t>
      </w:r>
      <w:r>
        <w:rPr>
          <w:szCs w:val="24"/>
        </w:rPr>
        <w:t>&gt;. Acesso em: 03 dez. 2023.</w:t>
      </w:r>
    </w:p>
    <w:p w14:paraId="5AEC29E7" w14:textId="77777777" w:rsidR="0086757D" w:rsidRDefault="0086757D" w:rsidP="00744444">
      <w:pPr>
        <w:spacing w:line="240" w:lineRule="auto"/>
        <w:ind w:firstLine="0"/>
        <w:jc w:val="left"/>
        <w:rPr>
          <w:szCs w:val="24"/>
        </w:rPr>
      </w:pPr>
    </w:p>
    <w:p w14:paraId="12F489C2" w14:textId="311065F9" w:rsidR="0086757D" w:rsidRDefault="0086757D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2828C7">
        <w:rPr>
          <w:b/>
          <w:szCs w:val="24"/>
        </w:rPr>
        <w:t>O que é o Visual Studio?</w:t>
      </w:r>
      <w:r>
        <w:rPr>
          <w:b/>
          <w:szCs w:val="24"/>
        </w:rPr>
        <w:t xml:space="preserve">. </w:t>
      </w:r>
      <w:r>
        <w:rPr>
          <w:szCs w:val="24"/>
        </w:rPr>
        <w:t>Disponível:  &lt;</w:t>
      </w:r>
      <w:r w:rsidRPr="00903D64">
        <w:rPr>
          <w:szCs w:val="24"/>
        </w:rPr>
        <w:t>https://learn.microsoft.com/pt-br/visualstudio/get-started/visual-studio-ide?view=vs-2022</w:t>
      </w:r>
      <w:r>
        <w:rPr>
          <w:szCs w:val="24"/>
        </w:rPr>
        <w:t>&gt;. Acesso em: 03 dez. 2023.</w:t>
      </w:r>
    </w:p>
    <w:p w14:paraId="5D24E03D" w14:textId="77777777" w:rsidR="0086757D" w:rsidRDefault="0086757D" w:rsidP="00744444">
      <w:pPr>
        <w:spacing w:line="240" w:lineRule="auto"/>
        <w:ind w:firstLine="0"/>
        <w:jc w:val="left"/>
        <w:rPr>
          <w:szCs w:val="24"/>
        </w:rPr>
      </w:pPr>
    </w:p>
    <w:p w14:paraId="4A55809D" w14:textId="6ABB7BBE" w:rsidR="0086757D" w:rsidRDefault="0086757D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F05C94">
        <w:rPr>
          <w:b/>
          <w:bCs/>
          <w:szCs w:val="24"/>
        </w:rPr>
        <w:t>Um tour pela linguagem C#</w:t>
      </w:r>
      <w:r>
        <w:rPr>
          <w:szCs w:val="24"/>
        </w:rPr>
        <w:t>. 15 fevereiro 2023. Disponível: &lt;</w:t>
      </w:r>
      <w:r w:rsidRPr="00F05C94">
        <w:rPr>
          <w:szCs w:val="24"/>
        </w:rPr>
        <w:t>https://learn.microsoft.com/pt-br/dotnet/csharp/tour-of-csharp/</w:t>
      </w:r>
      <w:r>
        <w:rPr>
          <w:szCs w:val="24"/>
        </w:rPr>
        <w:t>&gt;. Acesso em: 03 dez. 2023.</w:t>
      </w:r>
    </w:p>
    <w:p w14:paraId="35872455" w14:textId="77777777" w:rsidR="0086757D" w:rsidRDefault="0086757D" w:rsidP="00744444">
      <w:pPr>
        <w:spacing w:line="240" w:lineRule="auto"/>
        <w:ind w:firstLine="0"/>
        <w:jc w:val="left"/>
        <w:rPr>
          <w:szCs w:val="24"/>
        </w:rPr>
      </w:pPr>
    </w:p>
    <w:p w14:paraId="4D33D629" w14:textId="1C899178" w:rsidR="0086757D" w:rsidRDefault="0086757D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E84C5F">
        <w:rPr>
          <w:b/>
          <w:bCs/>
          <w:szCs w:val="24"/>
        </w:rPr>
        <w:t xml:space="preserve">Visual Studio </w:t>
      </w:r>
      <w:proofErr w:type="spellStart"/>
      <w:r w:rsidRPr="00E84C5F">
        <w:rPr>
          <w:b/>
          <w:bCs/>
          <w:szCs w:val="24"/>
        </w:rPr>
        <w:t>Code</w:t>
      </w:r>
      <w:proofErr w:type="spellEnd"/>
      <w:r>
        <w:rPr>
          <w:b/>
          <w:bCs/>
          <w:szCs w:val="24"/>
        </w:rPr>
        <w:t xml:space="preserve">. </w:t>
      </w:r>
      <w:r w:rsidRPr="00E84C5F">
        <w:rPr>
          <w:szCs w:val="24"/>
        </w:rPr>
        <w:t>2023. Disponível:</w:t>
      </w:r>
      <w:r>
        <w:rPr>
          <w:b/>
          <w:bCs/>
          <w:szCs w:val="24"/>
        </w:rPr>
        <w:t xml:space="preserve"> &lt;</w:t>
      </w:r>
      <w:r w:rsidRPr="00E84C5F">
        <w:rPr>
          <w:szCs w:val="24"/>
        </w:rPr>
        <w:t>https://visualstudio.microsoft.com/</w:t>
      </w:r>
      <w:proofErr w:type="spellStart"/>
      <w:r w:rsidRPr="00E84C5F">
        <w:rPr>
          <w:szCs w:val="24"/>
        </w:rPr>
        <w:t>pt-br</w:t>
      </w:r>
      <w:proofErr w:type="spellEnd"/>
      <w:r w:rsidRPr="00E84C5F">
        <w:rPr>
          <w:szCs w:val="24"/>
        </w:rPr>
        <w:t>/#</w:t>
      </w:r>
      <w:proofErr w:type="spellStart"/>
      <w:r w:rsidRPr="00E84C5F">
        <w:rPr>
          <w:szCs w:val="24"/>
        </w:rPr>
        <w:t>vscode-section</w:t>
      </w:r>
      <w:proofErr w:type="spellEnd"/>
      <w:r>
        <w:rPr>
          <w:b/>
          <w:bCs/>
          <w:szCs w:val="24"/>
        </w:rPr>
        <w:t>&gt;</w:t>
      </w:r>
      <w:r>
        <w:rPr>
          <w:szCs w:val="24"/>
        </w:rPr>
        <w:t>. Acesso em: 03 dez. 2023.</w:t>
      </w:r>
    </w:p>
    <w:p w14:paraId="649E7219" w14:textId="77777777" w:rsidR="0086757D" w:rsidRDefault="0086757D" w:rsidP="00744444">
      <w:pPr>
        <w:spacing w:line="240" w:lineRule="auto"/>
        <w:ind w:firstLine="0"/>
        <w:jc w:val="left"/>
        <w:rPr>
          <w:szCs w:val="24"/>
        </w:rPr>
      </w:pPr>
    </w:p>
    <w:p w14:paraId="58ABB58A" w14:textId="2D8C0A31" w:rsidR="0086757D" w:rsidRDefault="0086757D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NEVES, V. </w:t>
      </w:r>
      <w:proofErr w:type="spellStart"/>
      <w:r w:rsidRPr="002828C7">
        <w:rPr>
          <w:b/>
          <w:bCs/>
          <w:szCs w:val="24"/>
        </w:rPr>
        <w:t>React</w:t>
      </w:r>
      <w:proofErr w:type="spellEnd"/>
      <w:r w:rsidRPr="002828C7">
        <w:rPr>
          <w:b/>
          <w:bCs/>
          <w:szCs w:val="24"/>
        </w:rPr>
        <w:t>:</w:t>
      </w:r>
      <w:r w:rsidRPr="002828C7">
        <w:rPr>
          <w:b/>
          <w:szCs w:val="24"/>
        </w:rPr>
        <w:t xml:space="preserve"> o que é, como funciona e um Guia dessa popular ferramenta JS.</w:t>
      </w:r>
      <w:r>
        <w:rPr>
          <w:szCs w:val="24"/>
        </w:rPr>
        <w:t xml:space="preserve"> 17 janeiro 2023. Disponível: &lt;</w:t>
      </w:r>
      <w:r w:rsidRPr="00F05C94">
        <w:t xml:space="preserve"> </w:t>
      </w:r>
      <w:r w:rsidRPr="00F05C94">
        <w:rPr>
          <w:szCs w:val="24"/>
        </w:rPr>
        <w:t>https://www.alura.com.br/artigos/react-js</w:t>
      </w:r>
      <w:r>
        <w:rPr>
          <w:szCs w:val="24"/>
        </w:rPr>
        <w:t>&gt;. Acesso em: 03 dez. 2023.</w:t>
      </w:r>
    </w:p>
    <w:p w14:paraId="706FBCDC" w14:textId="77777777" w:rsidR="0086757D" w:rsidRDefault="0086757D" w:rsidP="00744444">
      <w:pPr>
        <w:spacing w:line="240" w:lineRule="auto"/>
        <w:ind w:firstLine="0"/>
        <w:jc w:val="left"/>
        <w:rPr>
          <w:szCs w:val="24"/>
        </w:rPr>
      </w:pPr>
    </w:p>
    <w:p w14:paraId="4E605662" w14:textId="77777777" w:rsidR="0086757D" w:rsidRDefault="0086757D" w:rsidP="004948CB">
      <w:pPr>
        <w:spacing w:line="240" w:lineRule="auto"/>
        <w:ind w:firstLine="0"/>
        <w:jc w:val="left"/>
        <w:rPr>
          <w:szCs w:val="24"/>
        </w:rPr>
      </w:pPr>
      <w:r w:rsidRPr="004948CB">
        <w:rPr>
          <w:szCs w:val="24"/>
        </w:rPr>
        <w:t>ORACLE</w:t>
      </w:r>
      <w:r>
        <w:rPr>
          <w:szCs w:val="24"/>
        </w:rPr>
        <w:t xml:space="preserve">. </w:t>
      </w:r>
      <w:r w:rsidRPr="002828C7">
        <w:rPr>
          <w:b/>
          <w:szCs w:val="24"/>
        </w:rPr>
        <w:t>O que é um Banco de Dados?.</w:t>
      </w:r>
      <w:r>
        <w:rPr>
          <w:szCs w:val="24"/>
        </w:rPr>
        <w:t xml:space="preserve"> 2023. Disponível:</w:t>
      </w:r>
      <w:r w:rsidRPr="00150599">
        <w:rPr>
          <w:szCs w:val="24"/>
        </w:rPr>
        <w:t>https://www.oracle.com/br/database/what-is-database/</w:t>
      </w:r>
      <w:r>
        <w:rPr>
          <w:szCs w:val="24"/>
        </w:rPr>
        <w:t>&gt;. Acesso em: 21 nov. 2023.</w:t>
      </w:r>
    </w:p>
    <w:p w14:paraId="60DED2FA" w14:textId="77777777" w:rsidR="0086757D" w:rsidRDefault="0086757D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>
        <w:t xml:space="preserve">PRADA, Charles. </w:t>
      </w:r>
      <w:r>
        <w:rPr>
          <w:rStyle w:val="Forte"/>
        </w:rPr>
        <w:t>Como preparar a sua empresa para a implantação de sistema: confira os 3 aspectos principais</w:t>
      </w:r>
      <w:r>
        <w:t xml:space="preserve">. </w:t>
      </w:r>
      <w:proofErr w:type="spellStart"/>
      <w:r>
        <w:rPr>
          <w:rStyle w:val="nfase"/>
        </w:rPr>
        <w:t>Euax</w:t>
      </w:r>
      <w:proofErr w:type="spellEnd"/>
      <w:r>
        <w:t>, 2021. Disponível em: &lt;</w:t>
      </w:r>
      <w:hyperlink r:id="rId51" w:history="1">
        <w:r w:rsidRPr="001422D0">
          <w:rPr>
            <w:rStyle w:val="Hyperlink"/>
            <w:color w:val="auto"/>
            <w:u w:val="none"/>
          </w:rPr>
          <w:t>https://www.euax.com.br/2021/04/implantacao-de-sistema/</w:t>
        </w:r>
      </w:hyperlink>
      <w:r>
        <w:t>&gt;. Acesso em: 11 nov. 2024.</w:t>
      </w:r>
    </w:p>
    <w:p w14:paraId="5F50B7CE" w14:textId="77777777" w:rsidR="0086757D" w:rsidRPr="00063FF6" w:rsidRDefault="0086757D" w:rsidP="00626D66">
      <w:pPr>
        <w:spacing w:line="240" w:lineRule="auto"/>
        <w:ind w:firstLine="0"/>
        <w:jc w:val="left"/>
        <w:rPr>
          <w:rStyle w:val="ui-provider"/>
        </w:rPr>
      </w:pPr>
      <w:r w:rsidRPr="00063FF6">
        <w:rPr>
          <w:rStyle w:val="ui-provider"/>
        </w:rPr>
        <w:t>Prentice Hall, 2011.</w:t>
      </w:r>
    </w:p>
    <w:p w14:paraId="36A844C2" w14:textId="77777777" w:rsidR="0086757D" w:rsidRDefault="0086757D" w:rsidP="00744444">
      <w:pPr>
        <w:spacing w:line="240" w:lineRule="auto"/>
        <w:ind w:firstLine="0"/>
        <w:jc w:val="left"/>
      </w:pPr>
      <w:r w:rsidRPr="00063FF6">
        <w:t xml:space="preserve">PRESSMAN, R. S. (2016). </w:t>
      </w:r>
      <w:r w:rsidRPr="00C14997">
        <w:rPr>
          <w:rStyle w:val="nfase"/>
          <w:b/>
          <w:i w:val="0"/>
        </w:rPr>
        <w:t>Engenharia de Software: Uma Abordagem Profissional</w:t>
      </w:r>
      <w:r>
        <w:t xml:space="preserve"> (8ª ed.). AMGH.</w:t>
      </w:r>
    </w:p>
    <w:p w14:paraId="7062A808" w14:textId="77777777" w:rsidR="0086757D" w:rsidRDefault="0086757D" w:rsidP="00F328A6">
      <w:pPr>
        <w:spacing w:before="100" w:beforeAutospacing="1" w:after="100" w:afterAutospacing="1" w:line="240" w:lineRule="auto"/>
        <w:ind w:firstLine="0"/>
        <w:jc w:val="left"/>
      </w:pPr>
      <w:r>
        <w:t xml:space="preserve">REACT ROUTER. </w:t>
      </w:r>
      <w:proofErr w:type="spellStart"/>
      <w:r w:rsidRPr="000954EF">
        <w:rPr>
          <w:b/>
        </w:rPr>
        <w:t>Route</w:t>
      </w:r>
      <w:proofErr w:type="spellEnd"/>
      <w:r>
        <w:t>. 2024. Disponível em: &lt;</w:t>
      </w:r>
      <w:hyperlink r:id="rId52" w:history="1">
        <w:r w:rsidRPr="000954EF">
          <w:rPr>
            <w:rStyle w:val="Hyperlink"/>
            <w:color w:val="auto"/>
            <w:u w:val="none"/>
          </w:rPr>
          <w:t>https://reactrouter.com/en/main/route/route</w:t>
        </w:r>
      </w:hyperlink>
      <w:r>
        <w:t>&gt;. Acesso em: 07 nov. 2024.</w:t>
      </w:r>
      <w:r w:rsidRPr="00056F10">
        <w:t xml:space="preserve"> </w:t>
      </w:r>
    </w:p>
    <w:p w14:paraId="1B46FFE8" w14:textId="77777777" w:rsidR="0086757D" w:rsidRPr="00063FF6" w:rsidRDefault="0086757D" w:rsidP="0086757D">
      <w:pPr>
        <w:spacing w:line="240" w:lineRule="auto"/>
        <w:ind w:firstLine="0"/>
        <w:jc w:val="left"/>
        <w:rPr>
          <w:lang w:val="en-US"/>
        </w:rPr>
      </w:pPr>
      <w:r>
        <w:t xml:space="preserve">REACT. </w:t>
      </w:r>
      <w:r w:rsidRPr="002D6A52">
        <w:rPr>
          <w:b/>
        </w:rPr>
        <w:t>Descrevendo a IU</w:t>
      </w:r>
      <w:r>
        <w:t>. 2024. Disponível em:&lt;</w:t>
      </w:r>
      <w:r w:rsidRPr="002D6A52">
        <w:t xml:space="preserve"> </w:t>
      </w:r>
      <w:hyperlink r:id="rId53" w:tgtFrame="_new" w:history="1">
        <w:r w:rsidRPr="002D6A52">
          <w:rPr>
            <w:rStyle w:val="Hyperlink"/>
            <w:color w:val="auto"/>
            <w:u w:val="none"/>
          </w:rPr>
          <w:t>https://react.dev/learn/describing-the-ui</w:t>
        </w:r>
      </w:hyperlink>
      <w:r>
        <w:t xml:space="preserve">. </w:t>
      </w:r>
      <w:proofErr w:type="spellStart"/>
      <w:r w:rsidRPr="00063FF6">
        <w:rPr>
          <w:lang w:val="en-US"/>
        </w:rPr>
        <w:t>Acesso</w:t>
      </w:r>
      <w:proofErr w:type="spellEnd"/>
      <w:r w:rsidRPr="00063FF6">
        <w:rPr>
          <w:lang w:val="en-US"/>
        </w:rPr>
        <w:t xml:space="preserve"> </w:t>
      </w:r>
      <w:proofErr w:type="spellStart"/>
      <w:r w:rsidRPr="00063FF6">
        <w:rPr>
          <w:lang w:val="en-US"/>
        </w:rPr>
        <w:t>em</w:t>
      </w:r>
      <w:proofErr w:type="spellEnd"/>
      <w:r w:rsidRPr="00063FF6">
        <w:rPr>
          <w:lang w:val="en-US"/>
        </w:rPr>
        <w:t xml:space="preserve">: 07 </w:t>
      </w:r>
      <w:proofErr w:type="spellStart"/>
      <w:r w:rsidRPr="00063FF6">
        <w:rPr>
          <w:lang w:val="en-US"/>
        </w:rPr>
        <w:t>nov.</w:t>
      </w:r>
      <w:proofErr w:type="spellEnd"/>
      <w:r w:rsidRPr="00063FF6">
        <w:rPr>
          <w:lang w:val="en-US"/>
        </w:rPr>
        <w:t xml:space="preserve"> 2024.</w:t>
      </w:r>
    </w:p>
    <w:p w14:paraId="7363D448" w14:textId="54A00E07" w:rsidR="0086757D" w:rsidRPr="0086757D" w:rsidRDefault="0086757D" w:rsidP="0086757D">
      <w:pPr>
        <w:spacing w:line="240" w:lineRule="auto"/>
        <w:ind w:firstLine="0"/>
        <w:jc w:val="left"/>
      </w:pPr>
      <w:r w:rsidRPr="00887199">
        <w:rPr>
          <w:lang w:val="en-US"/>
        </w:rPr>
        <w:lastRenderedPageBreak/>
        <w:br/>
        <w:t xml:space="preserve">SCHNEIER, B. </w:t>
      </w:r>
      <w:r w:rsidRPr="00887199">
        <w:rPr>
          <w:rStyle w:val="nfase"/>
          <w:b/>
          <w:lang w:val="en-US"/>
        </w:rPr>
        <w:t>Secrets and Lies: Digital Security in a Networked World</w:t>
      </w:r>
      <w:r w:rsidRPr="00887199">
        <w:rPr>
          <w:b/>
          <w:lang w:val="en-US"/>
        </w:rPr>
        <w:t>.</w:t>
      </w:r>
      <w:r w:rsidRPr="00887199">
        <w:rPr>
          <w:lang w:val="en-US"/>
        </w:rPr>
        <w:t xml:space="preserve"> </w:t>
      </w:r>
      <w:proofErr w:type="spellStart"/>
      <w:r w:rsidRPr="00063FF6">
        <w:t>Wiley</w:t>
      </w:r>
      <w:proofErr w:type="spellEnd"/>
      <w:r w:rsidRPr="00063FF6">
        <w:t>, 2015.</w:t>
      </w:r>
    </w:p>
    <w:p w14:paraId="4B61C12E" w14:textId="77777777" w:rsidR="005E403A" w:rsidRDefault="0086757D" w:rsidP="00610352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B02F5">
        <w:rPr>
          <w:szCs w:val="24"/>
        </w:rPr>
        <w:t xml:space="preserve">SILBERSCHATZ, Abraham. </w:t>
      </w:r>
      <w:r w:rsidRPr="003B02F5">
        <w:rPr>
          <w:b/>
          <w:bCs/>
          <w:szCs w:val="24"/>
        </w:rPr>
        <w:t>Sistemas de Banco de Dados</w:t>
      </w:r>
      <w:r w:rsidRPr="003B02F5">
        <w:rPr>
          <w:szCs w:val="24"/>
        </w:rPr>
        <w:t>. 6. ed. São Paulo: McGraw-Hill, 2012.</w:t>
      </w:r>
    </w:p>
    <w:p w14:paraId="68A594F0" w14:textId="3C350593" w:rsidR="005E403A" w:rsidRPr="00610352" w:rsidRDefault="005E403A" w:rsidP="00610352">
      <w:pPr>
        <w:spacing w:before="100" w:beforeAutospacing="1" w:after="100" w:afterAutospacing="1" w:line="240" w:lineRule="auto"/>
        <w:ind w:firstLine="0"/>
        <w:jc w:val="left"/>
        <w:rPr>
          <w:rStyle w:val="ui-provider"/>
        </w:rPr>
      </w:pPr>
      <w:r w:rsidRPr="005E403A">
        <w:rPr>
          <w:rStyle w:val="ui-provider"/>
        </w:rPr>
        <w:t xml:space="preserve">SILVESTRE, Gabriel. </w:t>
      </w:r>
      <w:proofErr w:type="spellStart"/>
      <w:r w:rsidRPr="005E403A">
        <w:rPr>
          <w:rStyle w:val="ui-provider"/>
          <w:b/>
        </w:rPr>
        <w:t>Controller</w:t>
      </w:r>
      <w:proofErr w:type="spellEnd"/>
      <w:r w:rsidRPr="005E403A">
        <w:rPr>
          <w:rStyle w:val="ui-provider"/>
          <w:b/>
        </w:rPr>
        <w:t xml:space="preserve"> e Service - Uma breve introdução</w:t>
      </w:r>
      <w:r w:rsidRPr="005E403A">
        <w:rPr>
          <w:rStyle w:val="ui-provider"/>
        </w:rPr>
        <w:t xml:space="preserve">. Dev.to, 2022. Disponível em: </w:t>
      </w:r>
      <w:r>
        <w:rPr>
          <w:rStyle w:val="ui-provider"/>
        </w:rPr>
        <w:t>&lt;</w:t>
      </w:r>
      <w:r w:rsidRPr="005E403A">
        <w:rPr>
          <w:rStyle w:val="ui-provider"/>
        </w:rPr>
        <w:t>https://dev.to/gabrielhsilvestre/controller-e-service-uma-breve-introducao-24hk</w:t>
      </w:r>
      <w:r>
        <w:rPr>
          <w:rStyle w:val="ui-provider"/>
        </w:rPr>
        <w:t>&gt;</w:t>
      </w:r>
      <w:r w:rsidRPr="005E403A">
        <w:rPr>
          <w:rStyle w:val="ui-provider"/>
        </w:rPr>
        <w:t>. Acesso em: 22 nov. 2024.</w:t>
      </w:r>
    </w:p>
    <w:p w14:paraId="29C5A796" w14:textId="5635D6D2" w:rsidR="0086757D" w:rsidRDefault="00610352" w:rsidP="00610352">
      <w:pPr>
        <w:spacing w:before="100" w:beforeAutospacing="1" w:after="100" w:afterAutospacing="1" w:line="240" w:lineRule="auto"/>
        <w:ind w:firstLine="0"/>
        <w:jc w:val="left"/>
      </w:pPr>
      <w:r w:rsidRPr="00610352">
        <w:rPr>
          <w:rStyle w:val="ui-provider"/>
        </w:rPr>
        <w:t>SOMMERVILLE, Ian. **Engenharia de software**. 9. ed. São Paulo: Pearson, 2011.</w:t>
      </w:r>
      <w:r w:rsidR="0086757D" w:rsidRPr="002F3A5D">
        <w:t>TEIXEIRA, F. Introdução e boas práticas em UX Design, Casa do Código. 2014.</w:t>
      </w:r>
    </w:p>
    <w:p w14:paraId="1EBAE8C8" w14:textId="77777777" w:rsidR="0086757D" w:rsidRDefault="0086757D" w:rsidP="003B02F5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B02F5">
        <w:rPr>
          <w:szCs w:val="24"/>
        </w:rPr>
        <w:t xml:space="preserve">TEOREY, </w:t>
      </w:r>
      <w:proofErr w:type="spellStart"/>
      <w:r w:rsidRPr="003B02F5">
        <w:rPr>
          <w:szCs w:val="24"/>
        </w:rPr>
        <w:t>Toby</w:t>
      </w:r>
      <w:proofErr w:type="spellEnd"/>
      <w:r w:rsidRPr="003B02F5">
        <w:rPr>
          <w:szCs w:val="24"/>
        </w:rPr>
        <w:t xml:space="preserve"> J. </w:t>
      </w:r>
      <w:r w:rsidRPr="003B02F5">
        <w:rPr>
          <w:b/>
          <w:bCs/>
          <w:szCs w:val="24"/>
        </w:rPr>
        <w:t>Projeto e Modelagem de Banco de Dados</w:t>
      </w:r>
      <w:r w:rsidRPr="003B02F5">
        <w:rPr>
          <w:szCs w:val="24"/>
        </w:rPr>
        <w:t>. 2. ed. São Paulo: Pearson, 2011.</w:t>
      </w:r>
    </w:p>
    <w:p w14:paraId="03810F7C" w14:textId="77777777" w:rsidR="0086757D" w:rsidRDefault="0086757D" w:rsidP="001422D0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ED5F58">
        <w:rPr>
          <w:szCs w:val="24"/>
        </w:rPr>
        <w:t xml:space="preserve">TOTVS. </w:t>
      </w:r>
      <w:r w:rsidRPr="00ED5F58">
        <w:rPr>
          <w:b/>
          <w:szCs w:val="24"/>
        </w:rPr>
        <w:t>Sistema de gestão de documentos: benefícios para empresas. TOTVS. 2024</w:t>
      </w:r>
      <w:r w:rsidRPr="00ED5F58">
        <w:rPr>
          <w:szCs w:val="24"/>
        </w:rPr>
        <w:t xml:space="preserve">. Disponível em: </w:t>
      </w:r>
      <w:r>
        <w:rPr>
          <w:szCs w:val="24"/>
        </w:rPr>
        <w:t>&lt;</w:t>
      </w:r>
      <w:r w:rsidRPr="00ED5F58">
        <w:rPr>
          <w:szCs w:val="24"/>
        </w:rPr>
        <w:t>https://www.totvs.com/blog/gestao-para-assinatura-de-documentos/sistema-gestao-de-documentos/</w:t>
      </w:r>
      <w:r>
        <w:rPr>
          <w:szCs w:val="24"/>
        </w:rPr>
        <w:t>&gt;</w:t>
      </w:r>
      <w:r w:rsidRPr="00ED5F58">
        <w:rPr>
          <w:szCs w:val="24"/>
        </w:rPr>
        <w:t>. Acesso em: 29 out. 2024.</w:t>
      </w:r>
    </w:p>
    <w:p w14:paraId="093BBED3" w14:textId="77777777" w:rsidR="0086757D" w:rsidRPr="00610352" w:rsidRDefault="0086757D" w:rsidP="00744444">
      <w:pPr>
        <w:spacing w:line="240" w:lineRule="auto"/>
        <w:ind w:firstLine="0"/>
        <w:jc w:val="left"/>
        <w:rPr>
          <w:color w:val="FF0000"/>
          <w:szCs w:val="24"/>
          <w:lang w:val="en-US"/>
        </w:rPr>
      </w:pPr>
      <w:r w:rsidRPr="00610352">
        <w:rPr>
          <w:color w:val="FF0000"/>
          <w:szCs w:val="24"/>
        </w:rPr>
        <w:t xml:space="preserve">WATRALL, E; SIARTO, J. </w:t>
      </w:r>
      <w:r w:rsidRPr="00610352">
        <w:rPr>
          <w:b/>
          <w:color w:val="FF0000"/>
          <w:szCs w:val="24"/>
        </w:rPr>
        <w:t>Use A Cabeça! Web Design</w:t>
      </w:r>
      <w:r w:rsidRPr="00610352">
        <w:rPr>
          <w:color w:val="FF0000"/>
          <w:szCs w:val="24"/>
        </w:rPr>
        <w:t xml:space="preserve">. Alta Books, 2009. </w:t>
      </w:r>
      <w:r w:rsidRPr="00610352">
        <w:rPr>
          <w:color w:val="FF0000"/>
          <w:szCs w:val="24"/>
        </w:rPr>
        <w:br/>
      </w:r>
      <w:r w:rsidRPr="00610352">
        <w:rPr>
          <w:color w:val="FF0000"/>
          <w:szCs w:val="24"/>
        </w:rPr>
        <w:br/>
        <w:t xml:space="preserve">OLIVEIRA, D. </w:t>
      </w:r>
      <w:r w:rsidRPr="00610352">
        <w:rPr>
          <w:b/>
          <w:color w:val="FF0000"/>
          <w:szCs w:val="24"/>
        </w:rPr>
        <w:t>MER e DER: Definições, Banco de Dados e Exemplos</w:t>
      </w:r>
      <w:r w:rsidRPr="00610352">
        <w:rPr>
          <w:color w:val="FF0000"/>
          <w:szCs w:val="24"/>
        </w:rPr>
        <w:t>. 18 setembro 2023. Disponível:&lt;https://www.alura.com.br/artigos/</w:t>
      </w:r>
      <w:proofErr w:type="spellStart"/>
      <w:r w:rsidRPr="00610352">
        <w:rPr>
          <w:color w:val="FF0000"/>
          <w:szCs w:val="24"/>
        </w:rPr>
        <w:t>mer</w:t>
      </w:r>
      <w:proofErr w:type="spellEnd"/>
      <w:r w:rsidRPr="00610352">
        <w:rPr>
          <w:color w:val="FF0000"/>
          <w:szCs w:val="24"/>
        </w:rPr>
        <w:t>-e-der-</w:t>
      </w:r>
      <w:proofErr w:type="spellStart"/>
      <w:r w:rsidRPr="00610352">
        <w:rPr>
          <w:color w:val="FF0000"/>
          <w:szCs w:val="24"/>
        </w:rPr>
        <w:t>funcoes</w:t>
      </w:r>
      <w:proofErr w:type="spellEnd"/>
      <w:r w:rsidRPr="00610352">
        <w:rPr>
          <w:color w:val="FF0000"/>
          <w:szCs w:val="24"/>
        </w:rPr>
        <w:t xml:space="preserve">&gt;. </w:t>
      </w:r>
      <w:proofErr w:type="spellStart"/>
      <w:r w:rsidRPr="00610352">
        <w:rPr>
          <w:color w:val="FF0000"/>
          <w:szCs w:val="24"/>
          <w:lang w:val="en-US"/>
        </w:rPr>
        <w:t>Acesso</w:t>
      </w:r>
      <w:proofErr w:type="spellEnd"/>
      <w:r w:rsidRPr="00610352">
        <w:rPr>
          <w:color w:val="FF0000"/>
          <w:szCs w:val="24"/>
          <w:lang w:val="en-US"/>
        </w:rPr>
        <w:t xml:space="preserve"> </w:t>
      </w:r>
      <w:proofErr w:type="spellStart"/>
      <w:r w:rsidRPr="00610352">
        <w:rPr>
          <w:color w:val="FF0000"/>
          <w:szCs w:val="24"/>
          <w:lang w:val="en-US"/>
        </w:rPr>
        <w:t>em</w:t>
      </w:r>
      <w:proofErr w:type="spellEnd"/>
      <w:r w:rsidRPr="00610352">
        <w:rPr>
          <w:color w:val="FF0000"/>
          <w:szCs w:val="24"/>
          <w:lang w:val="en-US"/>
        </w:rPr>
        <w:t xml:space="preserve">: 21 </w:t>
      </w:r>
      <w:proofErr w:type="spellStart"/>
      <w:r w:rsidRPr="00610352">
        <w:rPr>
          <w:color w:val="FF0000"/>
          <w:szCs w:val="24"/>
          <w:lang w:val="en-US"/>
        </w:rPr>
        <w:t>nov.</w:t>
      </w:r>
      <w:proofErr w:type="spellEnd"/>
      <w:r w:rsidRPr="00610352">
        <w:rPr>
          <w:color w:val="FF0000"/>
          <w:szCs w:val="24"/>
          <w:lang w:val="en-US"/>
        </w:rPr>
        <w:t xml:space="preserve"> 2023.</w:t>
      </w:r>
    </w:p>
    <w:p w14:paraId="54144FA9" w14:textId="77777777" w:rsidR="0086757D" w:rsidRPr="00610352" w:rsidRDefault="0086757D" w:rsidP="00887199">
      <w:pPr>
        <w:spacing w:line="240" w:lineRule="auto"/>
        <w:ind w:firstLine="0"/>
        <w:jc w:val="left"/>
        <w:rPr>
          <w:color w:val="FF0000"/>
        </w:rPr>
      </w:pPr>
      <w:r w:rsidRPr="00610352">
        <w:rPr>
          <w:color w:val="FF0000"/>
          <w:lang w:val="en-US"/>
        </w:rPr>
        <w:br/>
        <w:t xml:space="preserve">WILLIAMS, J. </w:t>
      </w:r>
      <w:r w:rsidRPr="00610352">
        <w:rPr>
          <w:rStyle w:val="nfase"/>
          <w:b/>
          <w:color w:val="FF0000"/>
          <w:lang w:val="en-US"/>
        </w:rPr>
        <w:t>Web Security for Developers</w:t>
      </w:r>
      <w:r w:rsidRPr="00610352">
        <w:rPr>
          <w:color w:val="FF0000"/>
          <w:lang w:val="en-US"/>
        </w:rPr>
        <w:t xml:space="preserve">. 2. ed. </w:t>
      </w:r>
      <w:proofErr w:type="spellStart"/>
      <w:r w:rsidRPr="00610352">
        <w:rPr>
          <w:color w:val="FF0000"/>
        </w:rPr>
        <w:t>O'Reilly</w:t>
      </w:r>
      <w:proofErr w:type="spellEnd"/>
      <w:r w:rsidRPr="00610352">
        <w:rPr>
          <w:color w:val="FF0000"/>
        </w:rPr>
        <w:t xml:space="preserve"> Media, 2018.</w:t>
      </w:r>
    </w:p>
    <w:p w14:paraId="49EA0E6E" w14:textId="3338788A" w:rsidR="00056F10" w:rsidRDefault="00056F10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</w:p>
    <w:p w14:paraId="18751329" w14:textId="77777777" w:rsidR="00056F10" w:rsidRPr="00F328A6" w:rsidRDefault="00056F10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</w:p>
    <w:sectPr w:rsidR="00056F10" w:rsidRPr="00F328A6" w:rsidSect="00686AE9">
      <w:headerReference w:type="default" r:id="rId54"/>
      <w:headerReference w:type="first" r:id="rId55"/>
      <w:pgSz w:w="11907" w:h="16840" w:code="9"/>
      <w:pgMar w:top="1418" w:right="1134" w:bottom="1134" w:left="1701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AA7A03" w14:textId="77777777" w:rsidR="00B93C42" w:rsidRDefault="00B93C42">
      <w:r>
        <w:separator/>
      </w:r>
    </w:p>
  </w:endnote>
  <w:endnote w:type="continuationSeparator" w:id="0">
    <w:p w14:paraId="2566E011" w14:textId="77777777" w:rsidR="00B93C42" w:rsidRDefault="00B93C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ABA442" w14:textId="77777777" w:rsidR="00B93C42" w:rsidRDefault="00B93C42">
      <w:r>
        <w:separator/>
      </w:r>
    </w:p>
  </w:footnote>
  <w:footnote w:type="continuationSeparator" w:id="0">
    <w:p w14:paraId="710F6830" w14:textId="77777777" w:rsidR="00B93C42" w:rsidRDefault="00B93C4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28920456"/>
      <w:docPartObj>
        <w:docPartGallery w:val="Page Numbers (Top of Page)"/>
        <w:docPartUnique/>
      </w:docPartObj>
    </w:sdtPr>
    <w:sdtEndPr>
      <w:rPr>
        <w:color w:val="FFFFFF" w:themeColor="background1"/>
      </w:rPr>
    </w:sdtEndPr>
    <w:sdtContent>
      <w:p w14:paraId="465DB727" w14:textId="2DC2F09E" w:rsidR="00610352" w:rsidRPr="00686AE9" w:rsidRDefault="00610352">
        <w:pPr>
          <w:pStyle w:val="Cabealho"/>
          <w:jc w:val="right"/>
          <w:rPr>
            <w:color w:val="FFFFFF" w:themeColor="background1"/>
          </w:rPr>
        </w:pPr>
        <w:r w:rsidRPr="00686AE9">
          <w:rPr>
            <w:color w:val="FFFFFF" w:themeColor="background1"/>
          </w:rPr>
          <w:fldChar w:fldCharType="begin"/>
        </w:r>
        <w:r w:rsidRPr="00686AE9">
          <w:rPr>
            <w:color w:val="FFFFFF" w:themeColor="background1"/>
          </w:rPr>
          <w:instrText>PAGE   \* MERGEFORMAT</w:instrText>
        </w:r>
        <w:r w:rsidRPr="00686AE9">
          <w:rPr>
            <w:color w:val="FFFFFF" w:themeColor="background1"/>
          </w:rPr>
          <w:fldChar w:fldCharType="separate"/>
        </w:r>
        <w:r w:rsidRPr="00686AE9">
          <w:rPr>
            <w:color w:val="FFFFFF" w:themeColor="background1"/>
          </w:rPr>
          <w:t>2</w:t>
        </w:r>
        <w:r w:rsidRPr="00686AE9">
          <w:rPr>
            <w:color w:val="FFFFFF" w:themeColor="background1"/>
          </w:rPr>
          <w:fldChar w:fldCharType="end"/>
        </w:r>
      </w:p>
    </w:sdtContent>
  </w:sdt>
  <w:p w14:paraId="501F130B" w14:textId="77777777" w:rsidR="00610352" w:rsidRDefault="00610352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6848"/>
      <w:docPartObj>
        <w:docPartGallery w:val="Page Numbers (Top of Page)"/>
        <w:docPartUnique/>
      </w:docPartObj>
    </w:sdtPr>
    <w:sdtEndPr>
      <w:rPr>
        <w:sz w:val="22"/>
      </w:rPr>
    </w:sdtEndPr>
    <w:sdtContent>
      <w:p w14:paraId="5A5925FD" w14:textId="77777777" w:rsidR="00610352" w:rsidRPr="00CB3577" w:rsidRDefault="00610352">
        <w:pPr>
          <w:pStyle w:val="Cabealho"/>
          <w:jc w:val="right"/>
          <w:rPr>
            <w:sz w:val="22"/>
          </w:rPr>
        </w:pPr>
        <w:r w:rsidRPr="00CB3577">
          <w:rPr>
            <w:sz w:val="22"/>
          </w:rPr>
          <w:fldChar w:fldCharType="begin"/>
        </w:r>
        <w:r w:rsidRPr="00CB3577">
          <w:rPr>
            <w:sz w:val="22"/>
          </w:rPr>
          <w:instrText xml:space="preserve"> PAGE   \* MERGEFORMAT </w:instrText>
        </w:r>
        <w:r w:rsidRPr="00CB3577">
          <w:rPr>
            <w:sz w:val="22"/>
          </w:rPr>
          <w:fldChar w:fldCharType="separate"/>
        </w:r>
        <w:r>
          <w:rPr>
            <w:noProof/>
            <w:sz w:val="22"/>
          </w:rPr>
          <w:t>5</w:t>
        </w:r>
        <w:r w:rsidRPr="00CB3577">
          <w:rPr>
            <w:sz w:val="22"/>
          </w:rPr>
          <w:fldChar w:fldCharType="end"/>
        </w:r>
      </w:p>
    </w:sdtContent>
  </w:sdt>
  <w:p w14:paraId="2913471C" w14:textId="77777777" w:rsidR="00610352" w:rsidRDefault="00610352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7E0ED6" w14:textId="77777777" w:rsidR="00610352" w:rsidRPr="00686AE9" w:rsidRDefault="00610352">
    <w:pPr>
      <w:pStyle w:val="Cabealho"/>
      <w:jc w:val="right"/>
      <w:rPr>
        <w:color w:val="000000" w:themeColor="text1"/>
      </w:rPr>
    </w:pPr>
    <w:r w:rsidRPr="00686AE9">
      <w:rPr>
        <w:color w:val="000000" w:themeColor="text1"/>
      </w:rPr>
      <w:fldChar w:fldCharType="begin"/>
    </w:r>
    <w:r w:rsidRPr="00686AE9">
      <w:rPr>
        <w:color w:val="000000" w:themeColor="text1"/>
      </w:rPr>
      <w:instrText>PAGE   \* MERGEFORMAT</w:instrText>
    </w:r>
    <w:r w:rsidRPr="00686AE9">
      <w:rPr>
        <w:color w:val="000000" w:themeColor="text1"/>
      </w:rPr>
      <w:fldChar w:fldCharType="separate"/>
    </w:r>
    <w:r w:rsidRPr="00686AE9">
      <w:rPr>
        <w:noProof/>
        <w:color w:val="000000" w:themeColor="text1"/>
      </w:rPr>
      <w:t>3</w:t>
    </w:r>
    <w:r w:rsidRPr="00686AE9">
      <w:rPr>
        <w:color w:val="000000" w:themeColor="text1"/>
      </w:rPr>
      <w:fldChar w:fldCharType="end"/>
    </w:r>
  </w:p>
  <w:p w14:paraId="470C0507" w14:textId="77777777" w:rsidR="00610352" w:rsidRDefault="0061035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1"/>
    <w:multiLevelType w:val="singleLevel"/>
    <w:tmpl w:val="908E1F92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0326022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19786E"/>
    <w:multiLevelType w:val="hybridMultilevel"/>
    <w:tmpl w:val="428A10E6"/>
    <w:lvl w:ilvl="0" w:tplc="0E506360">
      <w:start w:val="1"/>
      <w:numFmt w:val="decimal"/>
      <w:pStyle w:val="Ttulo1"/>
      <w:lvlText w:val="%1"/>
      <w:lvlJc w:val="left"/>
      <w:pPr>
        <w:ind w:left="717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DE7EE7"/>
    <w:multiLevelType w:val="multilevel"/>
    <w:tmpl w:val="0AEA03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080"/>
        </w:tabs>
        <w:ind w:left="504" w:hanging="504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" w15:restartNumberingAfterBreak="0">
    <w:nsid w:val="15C01B04"/>
    <w:multiLevelType w:val="singleLevel"/>
    <w:tmpl w:val="468E3820"/>
    <w:lvl w:ilvl="0">
      <w:start w:val="1"/>
      <w:numFmt w:val="bullet"/>
      <w:pStyle w:val="Item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21765FF1"/>
    <w:multiLevelType w:val="multilevel"/>
    <w:tmpl w:val="0D56ED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2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23702EAD"/>
    <w:multiLevelType w:val="multilevel"/>
    <w:tmpl w:val="8FB20E3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7" w15:restartNumberingAfterBreak="0">
    <w:nsid w:val="2E2621CF"/>
    <w:multiLevelType w:val="multilevel"/>
    <w:tmpl w:val="4A621D9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8" w15:restartNumberingAfterBreak="0">
    <w:nsid w:val="3101420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3C558CC"/>
    <w:multiLevelType w:val="hybridMultilevel"/>
    <w:tmpl w:val="A8DCA5A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DA472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EB549D4"/>
    <w:multiLevelType w:val="singleLevel"/>
    <w:tmpl w:val="AE72E796"/>
    <w:lvl w:ilvl="0">
      <w:start w:val="1"/>
      <w:numFmt w:val="decimal"/>
      <w:pStyle w:val="Itemnumerado1"/>
      <w:lvlText w:val="%1."/>
      <w:lvlJc w:val="left"/>
      <w:pPr>
        <w:tabs>
          <w:tab w:val="num" w:pos="1559"/>
        </w:tabs>
        <w:ind w:left="1559" w:hanging="850"/>
      </w:pPr>
    </w:lvl>
  </w:abstractNum>
  <w:abstractNum w:abstractNumId="12" w15:restartNumberingAfterBreak="0">
    <w:nsid w:val="52C2287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378329B"/>
    <w:multiLevelType w:val="multilevel"/>
    <w:tmpl w:val="4984A18C"/>
    <w:numStyleLink w:val="Estilo1"/>
  </w:abstractNum>
  <w:abstractNum w:abstractNumId="14" w15:restartNumberingAfterBreak="0">
    <w:nsid w:val="662A14C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BA56AA1"/>
    <w:multiLevelType w:val="multilevel"/>
    <w:tmpl w:val="4984A18C"/>
    <w:styleLink w:val="Estilo1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6" w15:restartNumberingAfterBreak="0">
    <w:nsid w:val="6DF6499A"/>
    <w:multiLevelType w:val="multilevel"/>
    <w:tmpl w:val="BA2CC1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9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8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3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56" w:hanging="1800"/>
      </w:pPr>
      <w:rPr>
        <w:rFonts w:hint="default"/>
      </w:rPr>
    </w:lvl>
  </w:abstractNum>
  <w:abstractNum w:abstractNumId="17" w15:restartNumberingAfterBreak="0">
    <w:nsid w:val="6F990F8D"/>
    <w:multiLevelType w:val="hybridMultilevel"/>
    <w:tmpl w:val="94B2DBCA"/>
    <w:lvl w:ilvl="0" w:tplc="811EF10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E6435F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666E78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C02E87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3707F2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532AFB6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DFAA3A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FC47F5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5EAF2C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8" w15:restartNumberingAfterBreak="0">
    <w:nsid w:val="71E07315"/>
    <w:multiLevelType w:val="hybridMultilevel"/>
    <w:tmpl w:val="63F068E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31C505A"/>
    <w:multiLevelType w:val="singleLevel"/>
    <w:tmpl w:val="7CD8DA54"/>
    <w:lvl w:ilvl="0">
      <w:start w:val="1"/>
      <w:numFmt w:val="bullet"/>
      <w:pStyle w:val="Item2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20" w15:restartNumberingAfterBreak="0">
    <w:nsid w:val="7446026E"/>
    <w:multiLevelType w:val="multilevel"/>
    <w:tmpl w:val="9A728C7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7A4503D0"/>
    <w:multiLevelType w:val="singleLevel"/>
    <w:tmpl w:val="38825444"/>
    <w:lvl w:ilvl="0">
      <w:start w:val="1"/>
      <w:numFmt w:val="decimal"/>
      <w:pStyle w:val="Itemnumerado2"/>
      <w:lvlText w:val="%1."/>
      <w:lvlJc w:val="left"/>
      <w:pPr>
        <w:tabs>
          <w:tab w:val="num" w:pos="1559"/>
        </w:tabs>
        <w:ind w:left="1559" w:hanging="425"/>
      </w:pPr>
    </w:lvl>
  </w:abstractNum>
  <w:abstractNum w:abstractNumId="22" w15:restartNumberingAfterBreak="0">
    <w:nsid w:val="7C3C622C"/>
    <w:multiLevelType w:val="multilevel"/>
    <w:tmpl w:val="4462F070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720" w:firstLine="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</w:lvl>
    <w:lvl w:ilvl="3">
      <w:start w:val="1"/>
      <w:numFmt w:val="lowerLetter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num w:numId="1">
    <w:abstractNumId w:val="22"/>
  </w:num>
  <w:num w:numId="2">
    <w:abstractNumId w:val="5"/>
  </w:num>
  <w:num w:numId="3">
    <w:abstractNumId w:val="4"/>
  </w:num>
  <w:num w:numId="4">
    <w:abstractNumId w:val="19"/>
  </w:num>
  <w:num w:numId="5">
    <w:abstractNumId w:val="11"/>
  </w:num>
  <w:num w:numId="6">
    <w:abstractNumId w:val="21"/>
  </w:num>
  <w:num w:numId="7">
    <w:abstractNumId w:val="2"/>
  </w:num>
  <w:num w:numId="8">
    <w:abstractNumId w:val="15"/>
  </w:num>
  <w:num w:numId="9">
    <w:abstractNumId w:val="5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931"/>
          </w:tabs>
          <w:ind w:left="1355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tabs>
            <w:tab w:val="num" w:pos="252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288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396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432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10">
    <w:abstractNumId w:val="0"/>
  </w:num>
  <w:num w:numId="11">
    <w:abstractNumId w:val="5"/>
  </w:num>
  <w:num w:numId="12">
    <w:abstractNumId w:val="7"/>
  </w:num>
  <w:num w:numId="13">
    <w:abstractNumId w:val="13"/>
  </w:num>
  <w:num w:numId="14">
    <w:abstractNumId w:val="6"/>
  </w:num>
  <w:num w:numId="15">
    <w:abstractNumId w:val="3"/>
  </w:num>
  <w:num w:numId="16">
    <w:abstractNumId w:val="20"/>
  </w:num>
  <w:num w:numId="17">
    <w:abstractNumId w:val="17"/>
  </w:num>
  <w:num w:numId="18">
    <w:abstractNumId w:val="9"/>
  </w:num>
  <w:num w:numId="19">
    <w:abstractNumId w:val="16"/>
  </w:num>
  <w:num w:numId="20">
    <w:abstractNumId w:val="2"/>
  </w:num>
  <w:num w:numId="21">
    <w:abstractNumId w:val="2"/>
  </w:num>
  <w:num w:numId="22">
    <w:abstractNumId w:val="2"/>
  </w:num>
  <w:num w:numId="23">
    <w:abstractNumId w:val="3"/>
    <w:lvlOverride w:ilvl="0">
      <w:startOverride w:val="3"/>
    </w:lvlOverride>
    <w:lvlOverride w:ilvl="1">
      <w:startOverride w:val="1"/>
    </w:lvlOverride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 w:numId="28">
    <w:abstractNumId w:val="2"/>
  </w:num>
  <w:num w:numId="29">
    <w:abstractNumId w:val="2"/>
    <w:lvlOverride w:ilvl="0">
      <w:startOverride w:val="1"/>
    </w:lvlOverride>
  </w:num>
  <w:num w:numId="30">
    <w:abstractNumId w:val="3"/>
  </w:num>
  <w:num w:numId="31">
    <w:abstractNumId w:val="3"/>
  </w:num>
  <w:num w:numId="32">
    <w:abstractNumId w:val="3"/>
  </w:num>
  <w:num w:numId="33">
    <w:abstractNumId w:val="2"/>
  </w:num>
  <w:num w:numId="34">
    <w:abstractNumId w:val="2"/>
  </w:num>
  <w:num w:numId="35">
    <w:abstractNumId w:val="3"/>
  </w:num>
  <w:num w:numId="36">
    <w:abstractNumId w:val="10"/>
  </w:num>
  <w:num w:numId="37">
    <w:abstractNumId w:val="18"/>
  </w:num>
  <w:num w:numId="38">
    <w:abstractNumId w:val="12"/>
  </w:num>
  <w:num w:numId="39">
    <w:abstractNumId w:val="8"/>
  </w:num>
  <w:num w:numId="40">
    <w:abstractNumId w:val="1"/>
  </w:num>
  <w:num w:numId="41">
    <w:abstractNumId w:val="1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activeWritingStyle w:appName="MSWord" w:lang="en-US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0" w:nlCheck="1" w:checkStyle="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16"/>
    <w:rsid w:val="0000036A"/>
    <w:rsid w:val="000124B3"/>
    <w:rsid w:val="00016320"/>
    <w:rsid w:val="0001688E"/>
    <w:rsid w:val="00026FD4"/>
    <w:rsid w:val="00032CBA"/>
    <w:rsid w:val="00036632"/>
    <w:rsid w:val="00036E22"/>
    <w:rsid w:val="00036ED2"/>
    <w:rsid w:val="00037281"/>
    <w:rsid w:val="00037393"/>
    <w:rsid w:val="000415C9"/>
    <w:rsid w:val="00042B75"/>
    <w:rsid w:val="00044CE7"/>
    <w:rsid w:val="000458F9"/>
    <w:rsid w:val="00050777"/>
    <w:rsid w:val="0005345E"/>
    <w:rsid w:val="000568BF"/>
    <w:rsid w:val="00056F10"/>
    <w:rsid w:val="000574C0"/>
    <w:rsid w:val="00062707"/>
    <w:rsid w:val="00062E72"/>
    <w:rsid w:val="00063FF6"/>
    <w:rsid w:val="00066F48"/>
    <w:rsid w:val="0006721E"/>
    <w:rsid w:val="00067DF4"/>
    <w:rsid w:val="00072052"/>
    <w:rsid w:val="00084603"/>
    <w:rsid w:val="00087D4A"/>
    <w:rsid w:val="00092B12"/>
    <w:rsid w:val="000954EF"/>
    <w:rsid w:val="000957BE"/>
    <w:rsid w:val="000959C0"/>
    <w:rsid w:val="00096186"/>
    <w:rsid w:val="0009786F"/>
    <w:rsid w:val="000A2BF5"/>
    <w:rsid w:val="000A3E3D"/>
    <w:rsid w:val="000A6C43"/>
    <w:rsid w:val="000B0F31"/>
    <w:rsid w:val="000B3CA3"/>
    <w:rsid w:val="000C091A"/>
    <w:rsid w:val="000C1569"/>
    <w:rsid w:val="000C59F4"/>
    <w:rsid w:val="000C6BA2"/>
    <w:rsid w:val="000C789E"/>
    <w:rsid w:val="000D46E2"/>
    <w:rsid w:val="000D5A75"/>
    <w:rsid w:val="000D74CE"/>
    <w:rsid w:val="000E0159"/>
    <w:rsid w:val="000E0D04"/>
    <w:rsid w:val="000E2981"/>
    <w:rsid w:val="000E5412"/>
    <w:rsid w:val="000E7173"/>
    <w:rsid w:val="000F1FED"/>
    <w:rsid w:val="00103AA3"/>
    <w:rsid w:val="0012018C"/>
    <w:rsid w:val="001205A4"/>
    <w:rsid w:val="001215C8"/>
    <w:rsid w:val="00123AFA"/>
    <w:rsid w:val="00130337"/>
    <w:rsid w:val="001321EE"/>
    <w:rsid w:val="0013522A"/>
    <w:rsid w:val="001374EE"/>
    <w:rsid w:val="00141244"/>
    <w:rsid w:val="001422D0"/>
    <w:rsid w:val="001424B9"/>
    <w:rsid w:val="0014257C"/>
    <w:rsid w:val="00143FC2"/>
    <w:rsid w:val="00144AB0"/>
    <w:rsid w:val="00145D0B"/>
    <w:rsid w:val="00150599"/>
    <w:rsid w:val="0015698F"/>
    <w:rsid w:val="001606A3"/>
    <w:rsid w:val="0016194A"/>
    <w:rsid w:val="00164154"/>
    <w:rsid w:val="00172787"/>
    <w:rsid w:val="001744DB"/>
    <w:rsid w:val="0017694E"/>
    <w:rsid w:val="0018242C"/>
    <w:rsid w:val="00182671"/>
    <w:rsid w:val="0019490B"/>
    <w:rsid w:val="001A00F6"/>
    <w:rsid w:val="001A27E3"/>
    <w:rsid w:val="001A544C"/>
    <w:rsid w:val="001A6ED4"/>
    <w:rsid w:val="001B467A"/>
    <w:rsid w:val="001B59DA"/>
    <w:rsid w:val="001B6738"/>
    <w:rsid w:val="001C0DDF"/>
    <w:rsid w:val="001C47C0"/>
    <w:rsid w:val="001C6C13"/>
    <w:rsid w:val="001D3715"/>
    <w:rsid w:val="001D41FB"/>
    <w:rsid w:val="001D59B6"/>
    <w:rsid w:val="001D6680"/>
    <w:rsid w:val="001E4583"/>
    <w:rsid w:val="001E4D55"/>
    <w:rsid w:val="001F6E8B"/>
    <w:rsid w:val="001F71A5"/>
    <w:rsid w:val="0020102D"/>
    <w:rsid w:val="00207819"/>
    <w:rsid w:val="00207C29"/>
    <w:rsid w:val="00216DF0"/>
    <w:rsid w:val="002202AE"/>
    <w:rsid w:val="002222CE"/>
    <w:rsid w:val="00224D0D"/>
    <w:rsid w:val="0022538F"/>
    <w:rsid w:val="00231025"/>
    <w:rsid w:val="00232066"/>
    <w:rsid w:val="00232A89"/>
    <w:rsid w:val="00235ECF"/>
    <w:rsid w:val="00236F70"/>
    <w:rsid w:val="0024044B"/>
    <w:rsid w:val="002427E2"/>
    <w:rsid w:val="0025001D"/>
    <w:rsid w:val="00250872"/>
    <w:rsid w:val="00250BF1"/>
    <w:rsid w:val="002513A6"/>
    <w:rsid w:val="002520EC"/>
    <w:rsid w:val="00252480"/>
    <w:rsid w:val="002560D4"/>
    <w:rsid w:val="0025759A"/>
    <w:rsid w:val="00262D99"/>
    <w:rsid w:val="0026608E"/>
    <w:rsid w:val="00266133"/>
    <w:rsid w:val="0027162A"/>
    <w:rsid w:val="0027273F"/>
    <w:rsid w:val="0027686E"/>
    <w:rsid w:val="002828C7"/>
    <w:rsid w:val="002839A5"/>
    <w:rsid w:val="00287023"/>
    <w:rsid w:val="0028755C"/>
    <w:rsid w:val="002901E3"/>
    <w:rsid w:val="00296D26"/>
    <w:rsid w:val="002A080C"/>
    <w:rsid w:val="002A2CD1"/>
    <w:rsid w:val="002A3BB9"/>
    <w:rsid w:val="002A4E08"/>
    <w:rsid w:val="002A5103"/>
    <w:rsid w:val="002A62A8"/>
    <w:rsid w:val="002A75D9"/>
    <w:rsid w:val="002B3561"/>
    <w:rsid w:val="002B4516"/>
    <w:rsid w:val="002B4AF9"/>
    <w:rsid w:val="002B6200"/>
    <w:rsid w:val="002B6354"/>
    <w:rsid w:val="002C473E"/>
    <w:rsid w:val="002C7769"/>
    <w:rsid w:val="002D06EA"/>
    <w:rsid w:val="002D0959"/>
    <w:rsid w:val="002D15B9"/>
    <w:rsid w:val="002D6A52"/>
    <w:rsid w:val="002E0F9E"/>
    <w:rsid w:val="002E2746"/>
    <w:rsid w:val="002E595B"/>
    <w:rsid w:val="002E5C02"/>
    <w:rsid w:val="002E5C78"/>
    <w:rsid w:val="002F3A5D"/>
    <w:rsid w:val="002F5C76"/>
    <w:rsid w:val="00300F1A"/>
    <w:rsid w:val="00302A43"/>
    <w:rsid w:val="003031D3"/>
    <w:rsid w:val="00304FA0"/>
    <w:rsid w:val="0030726E"/>
    <w:rsid w:val="003074D5"/>
    <w:rsid w:val="003109F0"/>
    <w:rsid w:val="00312A39"/>
    <w:rsid w:val="00315DA5"/>
    <w:rsid w:val="003160D5"/>
    <w:rsid w:val="003203B6"/>
    <w:rsid w:val="0032089B"/>
    <w:rsid w:val="0032265F"/>
    <w:rsid w:val="00326809"/>
    <w:rsid w:val="00331369"/>
    <w:rsid w:val="00334E86"/>
    <w:rsid w:val="003364C3"/>
    <w:rsid w:val="00341505"/>
    <w:rsid w:val="00351172"/>
    <w:rsid w:val="003514ED"/>
    <w:rsid w:val="0035270A"/>
    <w:rsid w:val="0035585C"/>
    <w:rsid w:val="00357D18"/>
    <w:rsid w:val="003630A2"/>
    <w:rsid w:val="0036423A"/>
    <w:rsid w:val="0036733D"/>
    <w:rsid w:val="00376416"/>
    <w:rsid w:val="00377CE6"/>
    <w:rsid w:val="003830D1"/>
    <w:rsid w:val="003837A3"/>
    <w:rsid w:val="0038554E"/>
    <w:rsid w:val="00391327"/>
    <w:rsid w:val="0039401D"/>
    <w:rsid w:val="00395602"/>
    <w:rsid w:val="00395B09"/>
    <w:rsid w:val="00396F02"/>
    <w:rsid w:val="003A45D5"/>
    <w:rsid w:val="003A6A3C"/>
    <w:rsid w:val="003B02F5"/>
    <w:rsid w:val="003B0E7E"/>
    <w:rsid w:val="003C1327"/>
    <w:rsid w:val="003C2238"/>
    <w:rsid w:val="003C51E4"/>
    <w:rsid w:val="003D17E0"/>
    <w:rsid w:val="003D6E96"/>
    <w:rsid w:val="003E40C2"/>
    <w:rsid w:val="003F0919"/>
    <w:rsid w:val="003F320A"/>
    <w:rsid w:val="003F646F"/>
    <w:rsid w:val="003F671E"/>
    <w:rsid w:val="004024FD"/>
    <w:rsid w:val="004078B8"/>
    <w:rsid w:val="00407A02"/>
    <w:rsid w:val="00412A0B"/>
    <w:rsid w:val="004135E6"/>
    <w:rsid w:val="00414CAF"/>
    <w:rsid w:val="00415323"/>
    <w:rsid w:val="00415379"/>
    <w:rsid w:val="00426284"/>
    <w:rsid w:val="00426956"/>
    <w:rsid w:val="00435CAC"/>
    <w:rsid w:val="00440BE2"/>
    <w:rsid w:val="00442214"/>
    <w:rsid w:val="00444355"/>
    <w:rsid w:val="00445244"/>
    <w:rsid w:val="004458C7"/>
    <w:rsid w:val="00446916"/>
    <w:rsid w:val="004516C0"/>
    <w:rsid w:val="0045363C"/>
    <w:rsid w:val="0045370B"/>
    <w:rsid w:val="00456D6D"/>
    <w:rsid w:val="00460066"/>
    <w:rsid w:val="004621DD"/>
    <w:rsid w:val="0046421D"/>
    <w:rsid w:val="00464B1A"/>
    <w:rsid w:val="004719A1"/>
    <w:rsid w:val="00486E7E"/>
    <w:rsid w:val="00492AD5"/>
    <w:rsid w:val="00493443"/>
    <w:rsid w:val="004948CB"/>
    <w:rsid w:val="004A0971"/>
    <w:rsid w:val="004A653D"/>
    <w:rsid w:val="004A7264"/>
    <w:rsid w:val="004B4AA6"/>
    <w:rsid w:val="004C384A"/>
    <w:rsid w:val="004C4A71"/>
    <w:rsid w:val="004C6F62"/>
    <w:rsid w:val="004D1AC5"/>
    <w:rsid w:val="004E0086"/>
    <w:rsid w:val="004E1507"/>
    <w:rsid w:val="004E4DF7"/>
    <w:rsid w:val="004E6EC8"/>
    <w:rsid w:val="004E7A7F"/>
    <w:rsid w:val="004F71DC"/>
    <w:rsid w:val="00502844"/>
    <w:rsid w:val="00503143"/>
    <w:rsid w:val="0050508B"/>
    <w:rsid w:val="00507DA4"/>
    <w:rsid w:val="00521E3B"/>
    <w:rsid w:val="00522EAA"/>
    <w:rsid w:val="0052593C"/>
    <w:rsid w:val="005274C2"/>
    <w:rsid w:val="0053241A"/>
    <w:rsid w:val="00533BA1"/>
    <w:rsid w:val="00537857"/>
    <w:rsid w:val="00541E59"/>
    <w:rsid w:val="00543F2F"/>
    <w:rsid w:val="005464AE"/>
    <w:rsid w:val="005470F2"/>
    <w:rsid w:val="0055376A"/>
    <w:rsid w:val="005556A5"/>
    <w:rsid w:val="0055576A"/>
    <w:rsid w:val="00555E8D"/>
    <w:rsid w:val="00564368"/>
    <w:rsid w:val="00565D2C"/>
    <w:rsid w:val="00567EC4"/>
    <w:rsid w:val="005700E4"/>
    <w:rsid w:val="00585E17"/>
    <w:rsid w:val="0059589C"/>
    <w:rsid w:val="005A48B8"/>
    <w:rsid w:val="005B03E8"/>
    <w:rsid w:val="005C5509"/>
    <w:rsid w:val="005C599D"/>
    <w:rsid w:val="005D348B"/>
    <w:rsid w:val="005D5C45"/>
    <w:rsid w:val="005D69BB"/>
    <w:rsid w:val="005D79D4"/>
    <w:rsid w:val="005D7B9F"/>
    <w:rsid w:val="005E403A"/>
    <w:rsid w:val="005E40A0"/>
    <w:rsid w:val="005E5AB6"/>
    <w:rsid w:val="005E64FB"/>
    <w:rsid w:val="005E7B1B"/>
    <w:rsid w:val="005E7C22"/>
    <w:rsid w:val="005F0977"/>
    <w:rsid w:val="005F3687"/>
    <w:rsid w:val="005F48C5"/>
    <w:rsid w:val="005F682D"/>
    <w:rsid w:val="005F772A"/>
    <w:rsid w:val="00600287"/>
    <w:rsid w:val="00601A20"/>
    <w:rsid w:val="00610352"/>
    <w:rsid w:val="00617E22"/>
    <w:rsid w:val="00620CAE"/>
    <w:rsid w:val="006219D3"/>
    <w:rsid w:val="00623A01"/>
    <w:rsid w:val="00624C52"/>
    <w:rsid w:val="00626D66"/>
    <w:rsid w:val="006337C8"/>
    <w:rsid w:val="00635C5F"/>
    <w:rsid w:val="006372D6"/>
    <w:rsid w:val="0064122B"/>
    <w:rsid w:val="0064229C"/>
    <w:rsid w:val="00644473"/>
    <w:rsid w:val="00656826"/>
    <w:rsid w:val="006650B0"/>
    <w:rsid w:val="00671C08"/>
    <w:rsid w:val="006734B2"/>
    <w:rsid w:val="00681D0E"/>
    <w:rsid w:val="00686AE9"/>
    <w:rsid w:val="0069249C"/>
    <w:rsid w:val="00692C8E"/>
    <w:rsid w:val="006948D1"/>
    <w:rsid w:val="00694C31"/>
    <w:rsid w:val="00696343"/>
    <w:rsid w:val="006A1C0F"/>
    <w:rsid w:val="006A4C56"/>
    <w:rsid w:val="006A5BB4"/>
    <w:rsid w:val="006A64DC"/>
    <w:rsid w:val="006C04EC"/>
    <w:rsid w:val="006C0ECC"/>
    <w:rsid w:val="006C5269"/>
    <w:rsid w:val="006C57FC"/>
    <w:rsid w:val="006C791E"/>
    <w:rsid w:val="006D34CB"/>
    <w:rsid w:val="006E441C"/>
    <w:rsid w:val="006E4EB5"/>
    <w:rsid w:val="006F09FB"/>
    <w:rsid w:val="006F5B28"/>
    <w:rsid w:val="00702117"/>
    <w:rsid w:val="007046D9"/>
    <w:rsid w:val="007111F9"/>
    <w:rsid w:val="0071505F"/>
    <w:rsid w:val="007165D7"/>
    <w:rsid w:val="007178DD"/>
    <w:rsid w:val="00721919"/>
    <w:rsid w:val="007224DA"/>
    <w:rsid w:val="00722AD1"/>
    <w:rsid w:val="00724F53"/>
    <w:rsid w:val="00727673"/>
    <w:rsid w:val="00732FB4"/>
    <w:rsid w:val="00742BC6"/>
    <w:rsid w:val="00744444"/>
    <w:rsid w:val="00746C86"/>
    <w:rsid w:val="00747750"/>
    <w:rsid w:val="00751AA7"/>
    <w:rsid w:val="00761D51"/>
    <w:rsid w:val="007656F2"/>
    <w:rsid w:val="00770AFF"/>
    <w:rsid w:val="0077129E"/>
    <w:rsid w:val="0077527F"/>
    <w:rsid w:val="007763AE"/>
    <w:rsid w:val="0078596F"/>
    <w:rsid w:val="007944D7"/>
    <w:rsid w:val="00794617"/>
    <w:rsid w:val="007948DE"/>
    <w:rsid w:val="00795F25"/>
    <w:rsid w:val="007961AD"/>
    <w:rsid w:val="00796FD6"/>
    <w:rsid w:val="007974A1"/>
    <w:rsid w:val="007A1156"/>
    <w:rsid w:val="007A3F10"/>
    <w:rsid w:val="007A458A"/>
    <w:rsid w:val="007A5197"/>
    <w:rsid w:val="007A6E26"/>
    <w:rsid w:val="007A7859"/>
    <w:rsid w:val="007B048E"/>
    <w:rsid w:val="007B10A6"/>
    <w:rsid w:val="007B15AA"/>
    <w:rsid w:val="007B24AA"/>
    <w:rsid w:val="007D132A"/>
    <w:rsid w:val="007D1386"/>
    <w:rsid w:val="007D2381"/>
    <w:rsid w:val="007D556F"/>
    <w:rsid w:val="007D6AB5"/>
    <w:rsid w:val="007D6C66"/>
    <w:rsid w:val="007D7F95"/>
    <w:rsid w:val="007E569B"/>
    <w:rsid w:val="007E5E7C"/>
    <w:rsid w:val="007E7A2F"/>
    <w:rsid w:val="007F05A8"/>
    <w:rsid w:val="007F54C5"/>
    <w:rsid w:val="008046AB"/>
    <w:rsid w:val="00806110"/>
    <w:rsid w:val="00820EBA"/>
    <w:rsid w:val="00822E4F"/>
    <w:rsid w:val="0082521E"/>
    <w:rsid w:val="00825680"/>
    <w:rsid w:val="008260DC"/>
    <w:rsid w:val="00826E75"/>
    <w:rsid w:val="00834205"/>
    <w:rsid w:val="00836632"/>
    <w:rsid w:val="008377A2"/>
    <w:rsid w:val="008400CA"/>
    <w:rsid w:val="00842CCD"/>
    <w:rsid w:val="0084487E"/>
    <w:rsid w:val="00844F90"/>
    <w:rsid w:val="00850627"/>
    <w:rsid w:val="00857AEC"/>
    <w:rsid w:val="0086430A"/>
    <w:rsid w:val="00865F90"/>
    <w:rsid w:val="00866F91"/>
    <w:rsid w:val="00867428"/>
    <w:rsid w:val="0086757D"/>
    <w:rsid w:val="008755E4"/>
    <w:rsid w:val="00880D0C"/>
    <w:rsid w:val="00882D34"/>
    <w:rsid w:val="00887199"/>
    <w:rsid w:val="0089185A"/>
    <w:rsid w:val="0089269C"/>
    <w:rsid w:val="00895FD4"/>
    <w:rsid w:val="008A1316"/>
    <w:rsid w:val="008A190D"/>
    <w:rsid w:val="008A3696"/>
    <w:rsid w:val="008A438D"/>
    <w:rsid w:val="008A4763"/>
    <w:rsid w:val="008A507C"/>
    <w:rsid w:val="008A5B50"/>
    <w:rsid w:val="008A6850"/>
    <w:rsid w:val="008B30D9"/>
    <w:rsid w:val="008B3A8E"/>
    <w:rsid w:val="008B58BE"/>
    <w:rsid w:val="008C0278"/>
    <w:rsid w:val="008C1130"/>
    <w:rsid w:val="008C298C"/>
    <w:rsid w:val="008D00C9"/>
    <w:rsid w:val="008D16A9"/>
    <w:rsid w:val="008D2291"/>
    <w:rsid w:val="008D3115"/>
    <w:rsid w:val="008D36A0"/>
    <w:rsid w:val="008D3D00"/>
    <w:rsid w:val="008E0B17"/>
    <w:rsid w:val="008E456A"/>
    <w:rsid w:val="008E56BE"/>
    <w:rsid w:val="008F6944"/>
    <w:rsid w:val="008F711E"/>
    <w:rsid w:val="0090029C"/>
    <w:rsid w:val="009015FA"/>
    <w:rsid w:val="00903E2E"/>
    <w:rsid w:val="00905369"/>
    <w:rsid w:val="009077D1"/>
    <w:rsid w:val="00911C88"/>
    <w:rsid w:val="00911ECB"/>
    <w:rsid w:val="00922B10"/>
    <w:rsid w:val="00924427"/>
    <w:rsid w:val="009316DC"/>
    <w:rsid w:val="00932EBE"/>
    <w:rsid w:val="009351AB"/>
    <w:rsid w:val="00940B0B"/>
    <w:rsid w:val="00942290"/>
    <w:rsid w:val="00943BD3"/>
    <w:rsid w:val="00947270"/>
    <w:rsid w:val="009516DF"/>
    <w:rsid w:val="00955AC5"/>
    <w:rsid w:val="00956A20"/>
    <w:rsid w:val="0096109A"/>
    <w:rsid w:val="00961477"/>
    <w:rsid w:val="00962BEB"/>
    <w:rsid w:val="009727D0"/>
    <w:rsid w:val="0097412A"/>
    <w:rsid w:val="009762E4"/>
    <w:rsid w:val="00977C8C"/>
    <w:rsid w:val="009811B3"/>
    <w:rsid w:val="00981C54"/>
    <w:rsid w:val="0098235B"/>
    <w:rsid w:val="00991C2D"/>
    <w:rsid w:val="009A0210"/>
    <w:rsid w:val="009A2471"/>
    <w:rsid w:val="009A3683"/>
    <w:rsid w:val="009B3AAA"/>
    <w:rsid w:val="009C46BA"/>
    <w:rsid w:val="009C511F"/>
    <w:rsid w:val="009D655E"/>
    <w:rsid w:val="009D700F"/>
    <w:rsid w:val="009E10FD"/>
    <w:rsid w:val="009E196C"/>
    <w:rsid w:val="009E3029"/>
    <w:rsid w:val="009E7588"/>
    <w:rsid w:val="009F4885"/>
    <w:rsid w:val="009F76DA"/>
    <w:rsid w:val="00A01824"/>
    <w:rsid w:val="00A02DDF"/>
    <w:rsid w:val="00A0400C"/>
    <w:rsid w:val="00A10BD9"/>
    <w:rsid w:val="00A14D71"/>
    <w:rsid w:val="00A201EC"/>
    <w:rsid w:val="00A40043"/>
    <w:rsid w:val="00A44993"/>
    <w:rsid w:val="00A4594E"/>
    <w:rsid w:val="00A478D9"/>
    <w:rsid w:val="00A53006"/>
    <w:rsid w:val="00A54925"/>
    <w:rsid w:val="00A57793"/>
    <w:rsid w:val="00A61CDE"/>
    <w:rsid w:val="00A61D25"/>
    <w:rsid w:val="00A6210C"/>
    <w:rsid w:val="00A62763"/>
    <w:rsid w:val="00A63DC7"/>
    <w:rsid w:val="00A6524C"/>
    <w:rsid w:val="00A70452"/>
    <w:rsid w:val="00A708F2"/>
    <w:rsid w:val="00A71844"/>
    <w:rsid w:val="00A71923"/>
    <w:rsid w:val="00A72881"/>
    <w:rsid w:val="00A7540B"/>
    <w:rsid w:val="00A77264"/>
    <w:rsid w:val="00A833A5"/>
    <w:rsid w:val="00A837A3"/>
    <w:rsid w:val="00A852B6"/>
    <w:rsid w:val="00A8549E"/>
    <w:rsid w:val="00A92E19"/>
    <w:rsid w:val="00A9517C"/>
    <w:rsid w:val="00A9588C"/>
    <w:rsid w:val="00AA022C"/>
    <w:rsid w:val="00AA0CB7"/>
    <w:rsid w:val="00AA113A"/>
    <w:rsid w:val="00AA2A0C"/>
    <w:rsid w:val="00AA41BB"/>
    <w:rsid w:val="00AB3C23"/>
    <w:rsid w:val="00AB6909"/>
    <w:rsid w:val="00AB6AC3"/>
    <w:rsid w:val="00AC183E"/>
    <w:rsid w:val="00AC3889"/>
    <w:rsid w:val="00AC5FC8"/>
    <w:rsid w:val="00AD18E2"/>
    <w:rsid w:val="00AD24F8"/>
    <w:rsid w:val="00AD3C53"/>
    <w:rsid w:val="00AD4103"/>
    <w:rsid w:val="00AF494F"/>
    <w:rsid w:val="00AF6F97"/>
    <w:rsid w:val="00B04EC0"/>
    <w:rsid w:val="00B058DB"/>
    <w:rsid w:val="00B10AF3"/>
    <w:rsid w:val="00B10BD4"/>
    <w:rsid w:val="00B16664"/>
    <w:rsid w:val="00B23D81"/>
    <w:rsid w:val="00B2649D"/>
    <w:rsid w:val="00B275D2"/>
    <w:rsid w:val="00B30348"/>
    <w:rsid w:val="00B3219B"/>
    <w:rsid w:val="00B321E5"/>
    <w:rsid w:val="00B32AEE"/>
    <w:rsid w:val="00B439A6"/>
    <w:rsid w:val="00B44560"/>
    <w:rsid w:val="00B44765"/>
    <w:rsid w:val="00B46F3E"/>
    <w:rsid w:val="00B47012"/>
    <w:rsid w:val="00B5083F"/>
    <w:rsid w:val="00B54992"/>
    <w:rsid w:val="00B54D25"/>
    <w:rsid w:val="00B56E1C"/>
    <w:rsid w:val="00B61408"/>
    <w:rsid w:val="00B623C1"/>
    <w:rsid w:val="00B65375"/>
    <w:rsid w:val="00B6588B"/>
    <w:rsid w:val="00B65F1B"/>
    <w:rsid w:val="00B67459"/>
    <w:rsid w:val="00B67BA8"/>
    <w:rsid w:val="00B76300"/>
    <w:rsid w:val="00B82022"/>
    <w:rsid w:val="00B82F46"/>
    <w:rsid w:val="00B82F60"/>
    <w:rsid w:val="00B853B5"/>
    <w:rsid w:val="00B86F2D"/>
    <w:rsid w:val="00B930C7"/>
    <w:rsid w:val="00B93752"/>
    <w:rsid w:val="00B938F1"/>
    <w:rsid w:val="00B93C42"/>
    <w:rsid w:val="00B94371"/>
    <w:rsid w:val="00B973C5"/>
    <w:rsid w:val="00B97CA9"/>
    <w:rsid w:val="00BA05F1"/>
    <w:rsid w:val="00BA7689"/>
    <w:rsid w:val="00BB3733"/>
    <w:rsid w:val="00BB380B"/>
    <w:rsid w:val="00BB3F9A"/>
    <w:rsid w:val="00BB4AF3"/>
    <w:rsid w:val="00BC263E"/>
    <w:rsid w:val="00BC6599"/>
    <w:rsid w:val="00BD1A71"/>
    <w:rsid w:val="00BD2E76"/>
    <w:rsid w:val="00BD4058"/>
    <w:rsid w:val="00BE0BDB"/>
    <w:rsid w:val="00BE0DFB"/>
    <w:rsid w:val="00BE18FC"/>
    <w:rsid w:val="00BE1CDF"/>
    <w:rsid w:val="00BE4B7E"/>
    <w:rsid w:val="00BF6AD1"/>
    <w:rsid w:val="00BF79E7"/>
    <w:rsid w:val="00C14997"/>
    <w:rsid w:val="00C16322"/>
    <w:rsid w:val="00C164DC"/>
    <w:rsid w:val="00C16D47"/>
    <w:rsid w:val="00C203F2"/>
    <w:rsid w:val="00C21629"/>
    <w:rsid w:val="00C21911"/>
    <w:rsid w:val="00C22155"/>
    <w:rsid w:val="00C27343"/>
    <w:rsid w:val="00C37939"/>
    <w:rsid w:val="00C416C4"/>
    <w:rsid w:val="00C418D6"/>
    <w:rsid w:val="00C41FBB"/>
    <w:rsid w:val="00C47097"/>
    <w:rsid w:val="00C47F89"/>
    <w:rsid w:val="00C50A66"/>
    <w:rsid w:val="00C56D23"/>
    <w:rsid w:val="00C571B5"/>
    <w:rsid w:val="00C576CF"/>
    <w:rsid w:val="00C61BC4"/>
    <w:rsid w:val="00C62898"/>
    <w:rsid w:val="00C671BA"/>
    <w:rsid w:val="00C77D22"/>
    <w:rsid w:val="00C87BB6"/>
    <w:rsid w:val="00C93DD6"/>
    <w:rsid w:val="00C93DD8"/>
    <w:rsid w:val="00C95957"/>
    <w:rsid w:val="00C976E7"/>
    <w:rsid w:val="00CA0CFD"/>
    <w:rsid w:val="00CA4370"/>
    <w:rsid w:val="00CB1EFA"/>
    <w:rsid w:val="00CB2AFA"/>
    <w:rsid w:val="00CB3577"/>
    <w:rsid w:val="00CB6DF5"/>
    <w:rsid w:val="00CC38A6"/>
    <w:rsid w:val="00CC4DB1"/>
    <w:rsid w:val="00CC7261"/>
    <w:rsid w:val="00CD3B52"/>
    <w:rsid w:val="00CD47AF"/>
    <w:rsid w:val="00CD69D6"/>
    <w:rsid w:val="00CD7D60"/>
    <w:rsid w:val="00CE2940"/>
    <w:rsid w:val="00CE5646"/>
    <w:rsid w:val="00CF645F"/>
    <w:rsid w:val="00D06088"/>
    <w:rsid w:val="00D13467"/>
    <w:rsid w:val="00D2387D"/>
    <w:rsid w:val="00D24BEF"/>
    <w:rsid w:val="00D25880"/>
    <w:rsid w:val="00D2678A"/>
    <w:rsid w:val="00D3337B"/>
    <w:rsid w:val="00D33E4C"/>
    <w:rsid w:val="00D37DCE"/>
    <w:rsid w:val="00D4038C"/>
    <w:rsid w:val="00D40B60"/>
    <w:rsid w:val="00D440AF"/>
    <w:rsid w:val="00D44974"/>
    <w:rsid w:val="00D45BEF"/>
    <w:rsid w:val="00D50B20"/>
    <w:rsid w:val="00D51EAB"/>
    <w:rsid w:val="00D531F7"/>
    <w:rsid w:val="00D65E49"/>
    <w:rsid w:val="00D66164"/>
    <w:rsid w:val="00D671E1"/>
    <w:rsid w:val="00D67518"/>
    <w:rsid w:val="00D75803"/>
    <w:rsid w:val="00D8006F"/>
    <w:rsid w:val="00D836C9"/>
    <w:rsid w:val="00D933B4"/>
    <w:rsid w:val="00D964D9"/>
    <w:rsid w:val="00DA1DFB"/>
    <w:rsid w:val="00DA4689"/>
    <w:rsid w:val="00DB2DE6"/>
    <w:rsid w:val="00DB33D5"/>
    <w:rsid w:val="00DB42AD"/>
    <w:rsid w:val="00DB6D33"/>
    <w:rsid w:val="00DC33F2"/>
    <w:rsid w:val="00DC4948"/>
    <w:rsid w:val="00DD0B92"/>
    <w:rsid w:val="00DD2C3C"/>
    <w:rsid w:val="00DD3CA6"/>
    <w:rsid w:val="00DD475C"/>
    <w:rsid w:val="00DD4AAF"/>
    <w:rsid w:val="00DD5040"/>
    <w:rsid w:val="00DE0E82"/>
    <w:rsid w:val="00DE6049"/>
    <w:rsid w:val="00DE7727"/>
    <w:rsid w:val="00DE7AF7"/>
    <w:rsid w:val="00DF0DED"/>
    <w:rsid w:val="00E0153E"/>
    <w:rsid w:val="00E043C7"/>
    <w:rsid w:val="00E04E7C"/>
    <w:rsid w:val="00E0757D"/>
    <w:rsid w:val="00E121F5"/>
    <w:rsid w:val="00E13DBA"/>
    <w:rsid w:val="00E1550C"/>
    <w:rsid w:val="00E16FFD"/>
    <w:rsid w:val="00E20799"/>
    <w:rsid w:val="00E208D6"/>
    <w:rsid w:val="00E23EB6"/>
    <w:rsid w:val="00E23F38"/>
    <w:rsid w:val="00E24618"/>
    <w:rsid w:val="00E24D17"/>
    <w:rsid w:val="00E27275"/>
    <w:rsid w:val="00E31D16"/>
    <w:rsid w:val="00E34BCC"/>
    <w:rsid w:val="00E37636"/>
    <w:rsid w:val="00E40080"/>
    <w:rsid w:val="00E41870"/>
    <w:rsid w:val="00E47F65"/>
    <w:rsid w:val="00E536B4"/>
    <w:rsid w:val="00E56F72"/>
    <w:rsid w:val="00E75503"/>
    <w:rsid w:val="00E807C0"/>
    <w:rsid w:val="00E84D90"/>
    <w:rsid w:val="00E861FC"/>
    <w:rsid w:val="00E8748E"/>
    <w:rsid w:val="00E92184"/>
    <w:rsid w:val="00E93FD1"/>
    <w:rsid w:val="00E94497"/>
    <w:rsid w:val="00E97B01"/>
    <w:rsid w:val="00E97EC7"/>
    <w:rsid w:val="00EA02DD"/>
    <w:rsid w:val="00EA2F4E"/>
    <w:rsid w:val="00EA3E86"/>
    <w:rsid w:val="00EA7528"/>
    <w:rsid w:val="00EA7D90"/>
    <w:rsid w:val="00EB10C4"/>
    <w:rsid w:val="00EB2E8B"/>
    <w:rsid w:val="00EB3CD4"/>
    <w:rsid w:val="00EB4EFE"/>
    <w:rsid w:val="00EB503B"/>
    <w:rsid w:val="00EC6A73"/>
    <w:rsid w:val="00EC7A27"/>
    <w:rsid w:val="00ED1845"/>
    <w:rsid w:val="00ED59E5"/>
    <w:rsid w:val="00ED5F58"/>
    <w:rsid w:val="00EE1E50"/>
    <w:rsid w:val="00EE3741"/>
    <w:rsid w:val="00EE6012"/>
    <w:rsid w:val="00EE6CAB"/>
    <w:rsid w:val="00EE764F"/>
    <w:rsid w:val="00EF0313"/>
    <w:rsid w:val="00EF0C2E"/>
    <w:rsid w:val="00EF1054"/>
    <w:rsid w:val="00EF25BD"/>
    <w:rsid w:val="00EF3BED"/>
    <w:rsid w:val="00EF4235"/>
    <w:rsid w:val="00EF4328"/>
    <w:rsid w:val="00F016D7"/>
    <w:rsid w:val="00F019D7"/>
    <w:rsid w:val="00F01BCF"/>
    <w:rsid w:val="00F066D7"/>
    <w:rsid w:val="00F117A3"/>
    <w:rsid w:val="00F247B4"/>
    <w:rsid w:val="00F2599A"/>
    <w:rsid w:val="00F26ECC"/>
    <w:rsid w:val="00F2768E"/>
    <w:rsid w:val="00F30BBB"/>
    <w:rsid w:val="00F310DA"/>
    <w:rsid w:val="00F328A6"/>
    <w:rsid w:val="00F33D48"/>
    <w:rsid w:val="00F3541E"/>
    <w:rsid w:val="00F413D5"/>
    <w:rsid w:val="00F43D74"/>
    <w:rsid w:val="00F550AD"/>
    <w:rsid w:val="00F56F1A"/>
    <w:rsid w:val="00F57E28"/>
    <w:rsid w:val="00F606E9"/>
    <w:rsid w:val="00F70CEC"/>
    <w:rsid w:val="00F724F4"/>
    <w:rsid w:val="00F75D4C"/>
    <w:rsid w:val="00F8108B"/>
    <w:rsid w:val="00F81E8C"/>
    <w:rsid w:val="00F87038"/>
    <w:rsid w:val="00FA28E4"/>
    <w:rsid w:val="00FB0586"/>
    <w:rsid w:val="00FB1824"/>
    <w:rsid w:val="00FB2B95"/>
    <w:rsid w:val="00FB7CCC"/>
    <w:rsid w:val="00FB7DEB"/>
    <w:rsid w:val="00FC17A9"/>
    <w:rsid w:val="00FC79D0"/>
    <w:rsid w:val="00FD03B4"/>
    <w:rsid w:val="00FD141E"/>
    <w:rsid w:val="00FD3E57"/>
    <w:rsid w:val="00FD7ABF"/>
    <w:rsid w:val="00FE20B8"/>
    <w:rsid w:val="00FE3618"/>
    <w:rsid w:val="00FE4A21"/>
    <w:rsid w:val="00FE6B01"/>
    <w:rsid w:val="00FE705D"/>
    <w:rsid w:val="00FF4921"/>
    <w:rsid w:val="00FF5415"/>
    <w:rsid w:val="0F768D4E"/>
    <w:rsid w:val="239B179F"/>
    <w:rsid w:val="597F2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1BCB3F52"/>
  <w15:docId w15:val="{DAA1E99B-4BB4-4BCA-B0BB-A780DD398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2C7769"/>
    <w:pPr>
      <w:spacing w:line="360" w:lineRule="auto"/>
      <w:ind w:firstLine="851"/>
      <w:jc w:val="both"/>
    </w:pPr>
    <w:rPr>
      <w:sz w:val="24"/>
    </w:rPr>
  </w:style>
  <w:style w:type="paragraph" w:styleId="Ttulo1">
    <w:name w:val="heading 1"/>
    <w:next w:val="Pargrafo"/>
    <w:rsid w:val="00DD3CA6"/>
    <w:pPr>
      <w:keepNext/>
      <w:pageBreakBefore/>
      <w:numPr>
        <w:numId w:val="7"/>
      </w:numPr>
      <w:spacing w:line="360" w:lineRule="auto"/>
      <w:jc w:val="both"/>
      <w:outlineLvl w:val="0"/>
    </w:pPr>
    <w:rPr>
      <w:b/>
      <w:caps/>
      <w:sz w:val="24"/>
    </w:rPr>
  </w:style>
  <w:style w:type="paragraph" w:styleId="Ttulo2">
    <w:name w:val="heading 2"/>
    <w:next w:val="Normal"/>
    <w:link w:val="Ttulo2Char"/>
    <w:rsid w:val="0052593C"/>
    <w:pPr>
      <w:keepNext/>
      <w:numPr>
        <w:ilvl w:val="1"/>
        <w:numId w:val="15"/>
      </w:numPr>
      <w:spacing w:line="360" w:lineRule="auto"/>
      <w:jc w:val="both"/>
      <w:outlineLvl w:val="1"/>
    </w:pPr>
    <w:rPr>
      <w:smallCaps/>
      <w:sz w:val="24"/>
    </w:rPr>
  </w:style>
  <w:style w:type="paragraph" w:styleId="Ttulo3">
    <w:name w:val="heading 3"/>
    <w:next w:val="Normal"/>
    <w:link w:val="Ttulo3Char"/>
    <w:qFormat/>
    <w:rsid w:val="00DD3CA6"/>
    <w:pPr>
      <w:keepNext/>
      <w:numPr>
        <w:ilvl w:val="2"/>
        <w:numId w:val="15"/>
      </w:numPr>
      <w:spacing w:line="360" w:lineRule="auto"/>
      <w:jc w:val="both"/>
      <w:outlineLvl w:val="2"/>
    </w:pPr>
    <w:rPr>
      <w:sz w:val="24"/>
    </w:rPr>
  </w:style>
  <w:style w:type="paragraph" w:styleId="Ttulo4">
    <w:name w:val="heading 4"/>
    <w:next w:val="Pargrafo"/>
    <w:qFormat/>
    <w:rsid w:val="003E40C2"/>
    <w:pPr>
      <w:keepNext/>
      <w:numPr>
        <w:ilvl w:val="3"/>
        <w:numId w:val="15"/>
      </w:numPr>
      <w:tabs>
        <w:tab w:val="left" w:pos="964"/>
      </w:tabs>
      <w:spacing w:line="360" w:lineRule="auto"/>
      <w:jc w:val="both"/>
      <w:outlineLvl w:val="3"/>
    </w:pPr>
    <w:rPr>
      <w:sz w:val="24"/>
    </w:rPr>
  </w:style>
  <w:style w:type="paragraph" w:styleId="Ttulo5">
    <w:name w:val="heading 5"/>
    <w:next w:val="Pargrafo"/>
    <w:qFormat/>
    <w:rsid w:val="003E40C2"/>
    <w:pPr>
      <w:keepNext/>
      <w:numPr>
        <w:ilvl w:val="4"/>
        <w:numId w:val="15"/>
      </w:numPr>
      <w:tabs>
        <w:tab w:val="left" w:pos="1191"/>
      </w:tabs>
      <w:spacing w:line="360" w:lineRule="auto"/>
      <w:jc w:val="both"/>
      <w:outlineLvl w:val="4"/>
    </w:pPr>
    <w:rPr>
      <w:i/>
      <w:sz w:val="24"/>
    </w:rPr>
  </w:style>
  <w:style w:type="paragraph" w:styleId="Ttulo6">
    <w:name w:val="heading 6"/>
    <w:basedOn w:val="Normal"/>
    <w:next w:val="Normal"/>
    <w:qFormat/>
    <w:rsid w:val="00B10BD4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rsid w:val="00B10BD4"/>
    <w:pPr>
      <w:numPr>
        <w:ilvl w:val="6"/>
        <w:numId w:val="1"/>
      </w:numPr>
      <w:spacing w:before="240" w:after="60"/>
      <w:outlineLvl w:val="6"/>
    </w:pPr>
    <w:rPr>
      <w:sz w:val="20"/>
    </w:rPr>
  </w:style>
  <w:style w:type="paragraph" w:styleId="Ttulo8">
    <w:name w:val="heading 8"/>
    <w:basedOn w:val="Normal"/>
    <w:next w:val="Normal"/>
    <w:qFormat/>
    <w:rsid w:val="00B10BD4"/>
    <w:pPr>
      <w:numPr>
        <w:ilvl w:val="7"/>
        <w:numId w:val="1"/>
      </w:numPr>
      <w:spacing w:before="240" w:after="60"/>
      <w:outlineLvl w:val="7"/>
    </w:pPr>
    <w:rPr>
      <w:i/>
      <w:sz w:val="20"/>
    </w:rPr>
  </w:style>
  <w:style w:type="paragraph" w:styleId="Ttulo9">
    <w:name w:val="heading 9"/>
    <w:basedOn w:val="Normal"/>
    <w:next w:val="Normal"/>
    <w:qFormat/>
    <w:rsid w:val="00B10BD4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grafo">
    <w:name w:val="Parágrafo"/>
    <w:rsid w:val="00B10BD4"/>
    <w:pPr>
      <w:spacing w:before="120"/>
      <w:ind w:firstLine="709"/>
      <w:jc w:val="both"/>
    </w:pPr>
    <w:rPr>
      <w:sz w:val="24"/>
    </w:rPr>
  </w:style>
  <w:style w:type="paragraph" w:customStyle="1" w:styleId="Autor">
    <w:name w:val="Autor"/>
    <w:next w:val="Pargrafocentralizado"/>
    <w:rsid w:val="00B10BD4"/>
    <w:pPr>
      <w:jc w:val="center"/>
    </w:pPr>
    <w:rPr>
      <w:noProof/>
      <w:sz w:val="32"/>
    </w:rPr>
  </w:style>
  <w:style w:type="paragraph" w:customStyle="1" w:styleId="Dedicatria">
    <w:name w:val="Dedicatória"/>
    <w:rsid w:val="00B10BD4"/>
    <w:pPr>
      <w:spacing w:before="120"/>
      <w:ind w:left="3402"/>
      <w:jc w:val="both"/>
    </w:pPr>
    <w:rPr>
      <w:sz w:val="24"/>
    </w:rPr>
  </w:style>
  <w:style w:type="paragraph" w:customStyle="1" w:styleId="Epgrafe">
    <w:name w:val="Epígrafe"/>
    <w:basedOn w:val="Dedicatria"/>
    <w:rsid w:val="00B10BD4"/>
  </w:style>
  <w:style w:type="paragraph" w:customStyle="1" w:styleId="Epgrafe-autor">
    <w:name w:val="Epígrafe - autor"/>
    <w:basedOn w:val="Epgrafe"/>
    <w:next w:val="Dedicatria"/>
    <w:rsid w:val="00B10BD4"/>
    <w:pPr>
      <w:jc w:val="right"/>
    </w:pPr>
    <w:rPr>
      <w:b/>
    </w:rPr>
  </w:style>
  <w:style w:type="paragraph" w:styleId="Sumrio2">
    <w:name w:val="toc 2"/>
    <w:next w:val="Normal"/>
    <w:autoRedefine/>
    <w:uiPriority w:val="39"/>
    <w:rsid w:val="0035270A"/>
    <w:pPr>
      <w:tabs>
        <w:tab w:val="left" w:pos="851"/>
        <w:tab w:val="right" w:leader="dot" w:pos="9072"/>
      </w:tabs>
      <w:ind w:left="567" w:hanging="567"/>
    </w:pPr>
    <w:rPr>
      <w:smallCaps/>
      <w:sz w:val="24"/>
    </w:rPr>
  </w:style>
  <w:style w:type="paragraph" w:styleId="Sumrio1">
    <w:name w:val="toc 1"/>
    <w:next w:val="Normal"/>
    <w:autoRedefine/>
    <w:uiPriority w:val="39"/>
    <w:rsid w:val="003E40C2"/>
    <w:pPr>
      <w:tabs>
        <w:tab w:val="left" w:pos="284"/>
        <w:tab w:val="right" w:leader="dot" w:pos="9072"/>
      </w:tabs>
      <w:spacing w:before="120" w:line="360" w:lineRule="auto"/>
      <w:ind w:left="284" w:hanging="284"/>
      <w:jc w:val="both"/>
    </w:pPr>
    <w:rPr>
      <w:b/>
      <w:sz w:val="24"/>
    </w:rPr>
  </w:style>
  <w:style w:type="paragraph" w:styleId="Sumrio3">
    <w:name w:val="toc 3"/>
    <w:next w:val="Normal"/>
    <w:autoRedefine/>
    <w:uiPriority w:val="39"/>
    <w:rsid w:val="00E97B01"/>
    <w:pPr>
      <w:tabs>
        <w:tab w:val="left" w:pos="1276"/>
        <w:tab w:val="right" w:leader="dot" w:pos="9072"/>
      </w:tabs>
      <w:ind w:left="709" w:hanging="709"/>
    </w:pPr>
    <w:rPr>
      <w:sz w:val="24"/>
    </w:rPr>
  </w:style>
  <w:style w:type="paragraph" w:styleId="Sumrio4">
    <w:name w:val="toc 4"/>
    <w:next w:val="Normal"/>
    <w:autoRedefine/>
    <w:uiPriority w:val="39"/>
    <w:rsid w:val="00B10BD4"/>
    <w:pPr>
      <w:tabs>
        <w:tab w:val="left" w:pos="1843"/>
        <w:tab w:val="right" w:leader="dot" w:pos="9072"/>
      </w:tabs>
      <w:ind w:left="1843" w:hanging="992"/>
    </w:pPr>
    <w:rPr>
      <w:sz w:val="24"/>
    </w:rPr>
  </w:style>
  <w:style w:type="paragraph" w:styleId="Sumrio5">
    <w:name w:val="toc 5"/>
    <w:next w:val="Normal"/>
    <w:autoRedefine/>
    <w:semiHidden/>
    <w:rsid w:val="00FC79D0"/>
    <w:pPr>
      <w:tabs>
        <w:tab w:val="right" w:leader="dot" w:pos="9072"/>
      </w:tabs>
      <w:spacing w:line="360" w:lineRule="auto"/>
      <w:jc w:val="both"/>
    </w:pPr>
    <w:rPr>
      <w:sz w:val="24"/>
    </w:rPr>
  </w:style>
  <w:style w:type="paragraph" w:customStyle="1" w:styleId="Default">
    <w:name w:val="Default"/>
    <w:rsid w:val="00FB1824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customStyle="1" w:styleId="ApndiceAnexotexto">
    <w:name w:val="Apêndice Anexo texto"/>
    <w:qFormat/>
    <w:rsid w:val="00A14D71"/>
    <w:pPr>
      <w:spacing w:line="360" w:lineRule="auto"/>
      <w:jc w:val="center"/>
    </w:pPr>
    <w:rPr>
      <w:b/>
      <w:sz w:val="24"/>
      <w:szCs w:val="24"/>
    </w:rPr>
  </w:style>
  <w:style w:type="paragraph" w:customStyle="1" w:styleId="Referncia">
    <w:name w:val="Referência"/>
    <w:rsid w:val="00AB3C23"/>
    <w:pPr>
      <w:spacing w:line="360" w:lineRule="auto"/>
      <w:jc w:val="center"/>
    </w:pPr>
    <w:rPr>
      <w:b/>
      <w:sz w:val="24"/>
    </w:rPr>
  </w:style>
  <w:style w:type="paragraph" w:customStyle="1" w:styleId="Figura">
    <w:name w:val="Figura"/>
    <w:next w:val="Figura-nome"/>
    <w:rsid w:val="00E97B01"/>
    <w:pPr>
      <w:keepNext/>
      <w:spacing w:line="360" w:lineRule="auto"/>
      <w:jc w:val="center"/>
    </w:pPr>
    <w:rPr>
      <w:noProof/>
      <w:snapToGrid w:val="0"/>
      <w:sz w:val="24"/>
    </w:rPr>
  </w:style>
  <w:style w:type="paragraph" w:customStyle="1" w:styleId="Figura-nome">
    <w:name w:val="Figura - nome"/>
    <w:next w:val="Pargrafo"/>
    <w:rsid w:val="00B10BD4"/>
    <w:pPr>
      <w:spacing w:after="360"/>
      <w:jc w:val="center"/>
    </w:pPr>
    <w:rPr>
      <w:b/>
      <w:sz w:val="24"/>
    </w:rPr>
  </w:style>
  <w:style w:type="paragraph" w:customStyle="1" w:styleId="Sigla">
    <w:name w:val="Sigla"/>
    <w:basedOn w:val="Abreviatura"/>
    <w:rsid w:val="00B10BD4"/>
  </w:style>
  <w:style w:type="paragraph" w:customStyle="1" w:styleId="Abreviatura">
    <w:name w:val="Abreviatura"/>
    <w:rsid w:val="00B10BD4"/>
    <w:pPr>
      <w:tabs>
        <w:tab w:val="left" w:pos="1701"/>
      </w:tabs>
      <w:ind w:left="1701" w:hanging="1701"/>
      <w:jc w:val="both"/>
    </w:pPr>
    <w:rPr>
      <w:sz w:val="24"/>
    </w:rPr>
  </w:style>
  <w:style w:type="paragraph" w:styleId="Textodenotaderodap">
    <w:name w:val="footnote text"/>
    <w:semiHidden/>
    <w:rsid w:val="00B10BD4"/>
    <w:pPr>
      <w:spacing w:after="60"/>
      <w:jc w:val="both"/>
    </w:pPr>
    <w:rPr>
      <w:sz w:val="18"/>
    </w:rPr>
  </w:style>
  <w:style w:type="character" w:styleId="Refdenotaderodap">
    <w:name w:val="footnote reference"/>
    <w:semiHidden/>
    <w:rsid w:val="00B10BD4"/>
    <w:rPr>
      <w:rFonts w:ascii="Times New Roman" w:hAnsi="Times New Roman"/>
      <w:color w:val="auto"/>
      <w:vertAlign w:val="superscript"/>
    </w:rPr>
  </w:style>
  <w:style w:type="paragraph" w:styleId="Ttulo">
    <w:name w:val="Title"/>
    <w:link w:val="TtuloChar"/>
    <w:qFormat/>
    <w:rsid w:val="00440BE2"/>
    <w:pPr>
      <w:spacing w:line="360" w:lineRule="auto"/>
      <w:jc w:val="center"/>
    </w:pPr>
    <w:rPr>
      <w:b/>
      <w:sz w:val="24"/>
    </w:rPr>
  </w:style>
  <w:style w:type="paragraph" w:customStyle="1" w:styleId="Pargrafocentralizado">
    <w:name w:val="Parágrafo centralizado"/>
    <w:rsid w:val="00B10BD4"/>
    <w:pPr>
      <w:jc w:val="center"/>
    </w:pPr>
    <w:rPr>
      <w:sz w:val="24"/>
    </w:rPr>
  </w:style>
  <w:style w:type="paragraph" w:customStyle="1" w:styleId="Localedata">
    <w:name w:val="Local e data"/>
    <w:next w:val="Pargrafosimples"/>
    <w:rsid w:val="00B10BD4"/>
    <w:pPr>
      <w:jc w:val="center"/>
    </w:pPr>
    <w:rPr>
      <w:noProof/>
      <w:sz w:val="24"/>
    </w:rPr>
  </w:style>
  <w:style w:type="paragraph" w:customStyle="1" w:styleId="Pargrafosimples">
    <w:name w:val="Parágrafo simples"/>
    <w:rsid w:val="00B10BD4"/>
    <w:pPr>
      <w:jc w:val="both"/>
    </w:pPr>
    <w:rPr>
      <w:sz w:val="24"/>
    </w:rPr>
  </w:style>
  <w:style w:type="paragraph" w:customStyle="1" w:styleId="Dadosdotrabalho">
    <w:name w:val="Dados do trabalho"/>
    <w:rsid w:val="00B10BD4"/>
    <w:pPr>
      <w:spacing w:before="120"/>
      <w:ind w:left="3402"/>
      <w:jc w:val="both"/>
    </w:pPr>
    <w:rPr>
      <w:sz w:val="24"/>
    </w:rPr>
  </w:style>
  <w:style w:type="paragraph" w:styleId="Cabealho">
    <w:name w:val="header"/>
    <w:link w:val="CabealhoChar"/>
    <w:uiPriority w:val="99"/>
    <w:rsid w:val="00B10BD4"/>
    <w:rPr>
      <w:sz w:val="24"/>
    </w:rPr>
  </w:style>
  <w:style w:type="paragraph" w:styleId="ndicedeilustraes">
    <w:name w:val="table of figures"/>
    <w:next w:val="Pargrafo"/>
    <w:autoRedefine/>
    <w:uiPriority w:val="99"/>
    <w:rsid w:val="009F76DA"/>
    <w:pPr>
      <w:tabs>
        <w:tab w:val="right" w:leader="dot" w:pos="9072"/>
      </w:tabs>
      <w:spacing w:line="360" w:lineRule="auto"/>
      <w:ind w:left="1134" w:hanging="1134"/>
    </w:pPr>
    <w:rPr>
      <w:sz w:val="24"/>
    </w:rPr>
  </w:style>
  <w:style w:type="paragraph" w:customStyle="1" w:styleId="Itemnumerado1">
    <w:name w:val="Item numerado 1"/>
    <w:rsid w:val="00B10BD4"/>
    <w:pPr>
      <w:numPr>
        <w:numId w:val="5"/>
      </w:numPr>
      <w:tabs>
        <w:tab w:val="clear" w:pos="1559"/>
        <w:tab w:val="num" w:pos="1134"/>
      </w:tabs>
      <w:ind w:left="1134" w:hanging="425"/>
      <w:jc w:val="both"/>
    </w:pPr>
    <w:rPr>
      <w:sz w:val="24"/>
    </w:rPr>
  </w:style>
  <w:style w:type="character" w:styleId="Nmerodepgina">
    <w:name w:val="page number"/>
    <w:rsid w:val="00B10BD4"/>
    <w:rPr>
      <w:rFonts w:ascii="Times New Roman" w:hAnsi="Times New Roman"/>
      <w:sz w:val="24"/>
    </w:rPr>
  </w:style>
  <w:style w:type="paragraph" w:customStyle="1" w:styleId="Tabela-nome">
    <w:name w:val="Tabela - nome"/>
    <w:rsid w:val="00B10BD4"/>
    <w:pPr>
      <w:keepNext/>
      <w:spacing w:before="360"/>
      <w:jc w:val="center"/>
    </w:pPr>
    <w:rPr>
      <w:b/>
      <w:sz w:val="24"/>
    </w:rPr>
  </w:style>
  <w:style w:type="paragraph" w:customStyle="1" w:styleId="Tabela">
    <w:name w:val="Tabela"/>
    <w:rsid w:val="00B10BD4"/>
    <w:pPr>
      <w:keepNext/>
    </w:pPr>
    <w:rPr>
      <w:sz w:val="24"/>
    </w:rPr>
  </w:style>
  <w:style w:type="paragraph" w:customStyle="1" w:styleId="Quadro-nome">
    <w:name w:val="Quadro - nome"/>
    <w:basedOn w:val="Tabela-nome"/>
    <w:rsid w:val="00B10BD4"/>
  </w:style>
  <w:style w:type="paragraph" w:customStyle="1" w:styleId="Quadro">
    <w:name w:val="Quadro"/>
    <w:basedOn w:val="Tabela"/>
    <w:rsid w:val="00B10BD4"/>
  </w:style>
  <w:style w:type="paragraph" w:customStyle="1" w:styleId="Catalogao">
    <w:name w:val="Catalogação"/>
    <w:rsid w:val="00B10BD4"/>
    <w:pPr>
      <w:pBdr>
        <w:top w:val="single" w:sz="4" w:space="8" w:color="auto"/>
        <w:left w:val="single" w:sz="4" w:space="8" w:color="auto"/>
        <w:bottom w:val="single" w:sz="4" w:space="8" w:color="auto"/>
        <w:right w:val="single" w:sz="4" w:space="8" w:color="auto"/>
      </w:pBdr>
      <w:tabs>
        <w:tab w:val="left" w:pos="993"/>
      </w:tabs>
      <w:ind w:left="567" w:right="567"/>
      <w:jc w:val="both"/>
    </w:pPr>
    <w:rPr>
      <w:sz w:val="24"/>
    </w:rPr>
  </w:style>
  <w:style w:type="paragraph" w:customStyle="1" w:styleId="Universidade">
    <w:name w:val="Universidade"/>
    <w:rsid w:val="00B10BD4"/>
    <w:pPr>
      <w:jc w:val="center"/>
    </w:pPr>
    <w:rPr>
      <w:b/>
      <w:sz w:val="40"/>
    </w:rPr>
  </w:style>
  <w:style w:type="paragraph" w:customStyle="1" w:styleId="Item1">
    <w:name w:val="Item 1"/>
    <w:rsid w:val="00B10BD4"/>
    <w:pPr>
      <w:numPr>
        <w:numId w:val="3"/>
      </w:numPr>
      <w:tabs>
        <w:tab w:val="clear" w:pos="360"/>
        <w:tab w:val="num" w:pos="1134"/>
      </w:tabs>
      <w:ind w:left="1134" w:hanging="425"/>
      <w:jc w:val="both"/>
    </w:pPr>
    <w:rPr>
      <w:sz w:val="24"/>
    </w:rPr>
  </w:style>
  <w:style w:type="paragraph" w:customStyle="1" w:styleId="CIP">
    <w:name w:val="CIP"/>
    <w:next w:val="Catalogao"/>
    <w:rsid w:val="00B10BD4"/>
    <w:pPr>
      <w:spacing w:after="240"/>
      <w:jc w:val="center"/>
    </w:pPr>
    <w:rPr>
      <w:b/>
      <w:noProof/>
      <w:sz w:val="40"/>
    </w:rPr>
  </w:style>
  <w:style w:type="paragraph" w:customStyle="1" w:styleId="Figura-cdigo">
    <w:name w:val="Figura - código"/>
    <w:rsid w:val="00B10BD4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/>
      <w:noProof/>
    </w:rPr>
  </w:style>
  <w:style w:type="paragraph" w:customStyle="1" w:styleId="Faculdade">
    <w:name w:val="Faculdade"/>
    <w:rsid w:val="00B10BD4"/>
    <w:pPr>
      <w:jc w:val="center"/>
    </w:pPr>
    <w:rPr>
      <w:b/>
      <w:sz w:val="32"/>
    </w:rPr>
  </w:style>
  <w:style w:type="paragraph" w:customStyle="1" w:styleId="Figura-cdigo-linha1">
    <w:name w:val="Figura - código - linha 1"/>
    <w:basedOn w:val="Figura-cdigo"/>
    <w:next w:val="Figura-cdigo"/>
    <w:rsid w:val="00B10BD4"/>
    <w:pPr>
      <w:spacing w:before="360"/>
    </w:pPr>
    <w:rPr>
      <w:snapToGrid w:val="0"/>
    </w:rPr>
  </w:style>
  <w:style w:type="paragraph" w:customStyle="1" w:styleId="Item2">
    <w:name w:val="Item 2"/>
    <w:basedOn w:val="Item1"/>
    <w:rsid w:val="00B10BD4"/>
    <w:pPr>
      <w:numPr>
        <w:numId w:val="4"/>
      </w:numPr>
      <w:tabs>
        <w:tab w:val="clear" w:pos="360"/>
        <w:tab w:val="num" w:pos="1560"/>
      </w:tabs>
      <w:ind w:left="1560" w:hanging="426"/>
    </w:pPr>
  </w:style>
  <w:style w:type="paragraph" w:customStyle="1" w:styleId="Itemnumerado2">
    <w:name w:val="Item numerado 2"/>
    <w:basedOn w:val="Itemnumerado1"/>
    <w:rsid w:val="00B10BD4"/>
    <w:pPr>
      <w:numPr>
        <w:numId w:val="6"/>
      </w:numPr>
    </w:pPr>
  </w:style>
  <w:style w:type="paragraph" w:styleId="Rodap">
    <w:name w:val="footer"/>
    <w:basedOn w:val="Normal"/>
    <w:link w:val="RodapChar"/>
    <w:uiPriority w:val="99"/>
    <w:rsid w:val="00B10BD4"/>
    <w:pPr>
      <w:tabs>
        <w:tab w:val="center" w:pos="4419"/>
        <w:tab w:val="right" w:pos="8838"/>
      </w:tabs>
    </w:pPr>
  </w:style>
  <w:style w:type="paragraph" w:styleId="Sumrio6">
    <w:name w:val="toc 6"/>
    <w:basedOn w:val="Normal"/>
    <w:next w:val="Normal"/>
    <w:autoRedefine/>
    <w:uiPriority w:val="39"/>
    <w:rsid w:val="00A14D71"/>
    <w:pPr>
      <w:spacing w:before="120"/>
      <w:ind w:firstLine="0"/>
    </w:pPr>
    <w:rPr>
      <w:b/>
    </w:rPr>
  </w:style>
  <w:style w:type="paragraph" w:styleId="Sumrio7">
    <w:name w:val="toc 7"/>
    <w:basedOn w:val="Normal"/>
    <w:next w:val="Normal"/>
    <w:autoRedefine/>
    <w:uiPriority w:val="39"/>
    <w:rsid w:val="00A14D71"/>
    <w:pPr>
      <w:tabs>
        <w:tab w:val="right" w:leader="dot" w:pos="9062"/>
      </w:tabs>
      <w:spacing w:before="120"/>
      <w:ind w:firstLine="0"/>
    </w:pPr>
    <w:rPr>
      <w:b/>
    </w:rPr>
  </w:style>
  <w:style w:type="paragraph" w:styleId="Sumrio8">
    <w:name w:val="toc 8"/>
    <w:basedOn w:val="Normal"/>
    <w:next w:val="Normal"/>
    <w:autoRedefine/>
    <w:uiPriority w:val="39"/>
    <w:rsid w:val="00620CAE"/>
    <w:pPr>
      <w:tabs>
        <w:tab w:val="right" w:leader="dot" w:pos="9062"/>
      </w:tabs>
      <w:ind w:firstLine="0"/>
    </w:pPr>
  </w:style>
  <w:style w:type="paragraph" w:styleId="Sumrio9">
    <w:name w:val="toc 9"/>
    <w:basedOn w:val="Normal"/>
    <w:next w:val="Normal"/>
    <w:autoRedefine/>
    <w:uiPriority w:val="39"/>
    <w:rsid w:val="00067DF4"/>
    <w:pPr>
      <w:tabs>
        <w:tab w:val="right" w:leader="dot" w:pos="9062"/>
      </w:tabs>
      <w:spacing w:before="120"/>
      <w:ind w:firstLine="0"/>
    </w:pPr>
    <w:rPr>
      <w:b/>
    </w:rPr>
  </w:style>
  <w:style w:type="paragraph" w:customStyle="1" w:styleId="Abstract">
    <w:name w:val="Abstract"/>
    <w:basedOn w:val="Pargrafo"/>
    <w:rsid w:val="00B10BD4"/>
    <w:pPr>
      <w:spacing w:before="0"/>
    </w:pPr>
    <w:rPr>
      <w:i/>
    </w:rPr>
  </w:style>
  <w:style w:type="paragraph" w:customStyle="1" w:styleId="Resumo">
    <w:name w:val="Resumo"/>
    <w:basedOn w:val="Pargrafo"/>
    <w:rsid w:val="00B10BD4"/>
    <w:pPr>
      <w:spacing w:before="0"/>
    </w:pPr>
  </w:style>
  <w:style w:type="paragraph" w:customStyle="1" w:styleId="Pargrafosemespaoantes">
    <w:name w:val="Parágrafo sem espaço antes"/>
    <w:basedOn w:val="Pargrafo"/>
    <w:rsid w:val="00B10BD4"/>
    <w:pPr>
      <w:spacing w:before="0"/>
    </w:pPr>
  </w:style>
  <w:style w:type="paragraph" w:customStyle="1" w:styleId="Palavras-chaves">
    <w:name w:val="Palavras-chaves"/>
    <w:basedOn w:val="Resumo"/>
    <w:rsid w:val="00B10BD4"/>
    <w:pPr>
      <w:spacing w:before="120"/>
      <w:ind w:firstLine="0"/>
    </w:pPr>
  </w:style>
  <w:style w:type="paragraph" w:customStyle="1" w:styleId="Key-words">
    <w:name w:val="Key-words"/>
    <w:basedOn w:val="Palavras-chaves"/>
    <w:rsid w:val="00B10BD4"/>
    <w:pPr>
      <w:spacing w:before="240"/>
      <w:ind w:left="1985" w:hanging="1276"/>
    </w:pPr>
    <w:rPr>
      <w:i/>
      <w:lang w:val="en-US"/>
    </w:rPr>
  </w:style>
  <w:style w:type="paragraph" w:customStyle="1" w:styleId="Ttulo10">
    <w:name w:val="Título1"/>
    <w:basedOn w:val="Abstract"/>
    <w:rsid w:val="00B10BD4"/>
    <w:pPr>
      <w:spacing w:after="240"/>
      <w:ind w:left="709" w:hanging="709"/>
    </w:pPr>
    <w:rPr>
      <w:lang w:val="en-US"/>
    </w:rPr>
  </w:style>
  <w:style w:type="character" w:customStyle="1" w:styleId="style5">
    <w:name w:val="style5"/>
    <w:basedOn w:val="Fontepargpadro"/>
    <w:rsid w:val="00B10BD4"/>
  </w:style>
  <w:style w:type="character" w:styleId="Forte">
    <w:name w:val="Strong"/>
    <w:uiPriority w:val="22"/>
    <w:qFormat/>
    <w:rsid w:val="00B10BD4"/>
    <w:rPr>
      <w:b/>
      <w:bCs/>
    </w:rPr>
  </w:style>
  <w:style w:type="paragraph" w:styleId="NormalWeb">
    <w:name w:val="Normal (Web)"/>
    <w:basedOn w:val="Normal"/>
    <w:uiPriority w:val="99"/>
    <w:rsid w:val="005F0977"/>
    <w:pPr>
      <w:spacing w:before="100" w:beforeAutospacing="1" w:after="100" w:afterAutospacing="1" w:line="240" w:lineRule="auto"/>
      <w:ind w:firstLine="0"/>
    </w:pPr>
    <w:rPr>
      <w:szCs w:val="24"/>
    </w:rPr>
  </w:style>
  <w:style w:type="character" w:customStyle="1" w:styleId="Ttulo2Char">
    <w:name w:val="Título 2 Char"/>
    <w:link w:val="Ttulo2"/>
    <w:rsid w:val="0052593C"/>
    <w:rPr>
      <w:smallCaps/>
      <w:sz w:val="24"/>
    </w:rPr>
  </w:style>
  <w:style w:type="paragraph" w:customStyle="1" w:styleId="contedodatabela">
    <w:name w:val="contedodatabela"/>
    <w:basedOn w:val="Normal"/>
    <w:rsid w:val="00232066"/>
    <w:pPr>
      <w:spacing w:before="100" w:beforeAutospacing="1" w:after="100" w:afterAutospacing="1" w:line="240" w:lineRule="auto"/>
      <w:ind w:firstLine="0"/>
    </w:pPr>
    <w:rPr>
      <w:szCs w:val="24"/>
    </w:rPr>
  </w:style>
  <w:style w:type="table" w:styleId="Tabelacomgrade">
    <w:name w:val="Table Grid"/>
    <w:basedOn w:val="Tabelanormal"/>
    <w:rsid w:val="00C2215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3Char">
    <w:name w:val="Título 3 Char"/>
    <w:link w:val="Ttulo3"/>
    <w:rsid w:val="00DD3CA6"/>
    <w:rPr>
      <w:sz w:val="24"/>
      <w:lang w:bidi="ar-SA"/>
    </w:rPr>
  </w:style>
  <w:style w:type="character" w:customStyle="1" w:styleId="TtuloChar">
    <w:name w:val="Título Char"/>
    <w:link w:val="Ttulo"/>
    <w:rsid w:val="00440BE2"/>
    <w:rPr>
      <w:b/>
      <w:sz w:val="24"/>
      <w:lang w:bidi="ar-SA"/>
    </w:rPr>
  </w:style>
  <w:style w:type="paragraph" w:customStyle="1" w:styleId="SemEspao">
    <w:name w:val="Sem Espaço"/>
    <w:basedOn w:val="SemEspaamento"/>
    <w:link w:val="SemEspaoChar"/>
    <w:autoRedefine/>
    <w:qFormat/>
    <w:rsid w:val="00D75803"/>
    <w:pPr>
      <w:spacing w:line="360" w:lineRule="auto"/>
      <w:ind w:firstLine="360"/>
      <w:jc w:val="both"/>
    </w:pPr>
    <w:rPr>
      <w:rFonts w:ascii="Arial" w:eastAsia="Calibri" w:hAnsi="Arial"/>
      <w:b/>
      <w:szCs w:val="24"/>
      <w:lang w:eastAsia="en-US"/>
    </w:rPr>
  </w:style>
  <w:style w:type="character" w:customStyle="1" w:styleId="SemEspaoChar">
    <w:name w:val="Sem Espaço Char"/>
    <w:link w:val="SemEspao"/>
    <w:rsid w:val="00D75803"/>
    <w:rPr>
      <w:rFonts w:ascii="Arial" w:eastAsia="Calibri" w:hAnsi="Arial" w:cs="Arial"/>
      <w:b/>
      <w:sz w:val="24"/>
      <w:szCs w:val="24"/>
      <w:lang w:eastAsia="en-US"/>
    </w:rPr>
  </w:style>
  <w:style w:type="paragraph" w:styleId="SemEspaamento">
    <w:name w:val="No Spacing"/>
    <w:uiPriority w:val="1"/>
    <w:qFormat/>
    <w:rsid w:val="00D75803"/>
    <w:pPr>
      <w:ind w:firstLine="709"/>
    </w:pPr>
    <w:rPr>
      <w:sz w:val="24"/>
    </w:rPr>
  </w:style>
  <w:style w:type="character" w:customStyle="1" w:styleId="CabealhoChar">
    <w:name w:val="Cabeçalho Char"/>
    <w:link w:val="Cabealho"/>
    <w:uiPriority w:val="99"/>
    <w:rsid w:val="008B58BE"/>
    <w:rPr>
      <w:sz w:val="24"/>
      <w:lang w:bidi="ar-SA"/>
    </w:rPr>
  </w:style>
  <w:style w:type="character" w:customStyle="1" w:styleId="RodapChar">
    <w:name w:val="Rodapé Char"/>
    <w:link w:val="Rodap"/>
    <w:uiPriority w:val="99"/>
    <w:rsid w:val="0097412A"/>
    <w:rPr>
      <w:sz w:val="24"/>
    </w:rPr>
  </w:style>
  <w:style w:type="character" w:customStyle="1" w:styleId="hps">
    <w:name w:val="hps"/>
    <w:basedOn w:val="Fontepargpadro"/>
    <w:rsid w:val="00E536B4"/>
  </w:style>
  <w:style w:type="numbering" w:customStyle="1" w:styleId="Estilo1">
    <w:name w:val="Estilo1"/>
    <w:rsid w:val="001424B9"/>
    <w:pPr>
      <w:numPr>
        <w:numId w:val="8"/>
      </w:numPr>
    </w:pPr>
  </w:style>
  <w:style w:type="paragraph" w:styleId="PargrafodaLista">
    <w:name w:val="List Paragraph"/>
    <w:basedOn w:val="Normal"/>
    <w:uiPriority w:val="34"/>
    <w:qFormat/>
    <w:rsid w:val="005F3687"/>
    <w:pPr>
      <w:ind w:left="708"/>
    </w:pPr>
  </w:style>
  <w:style w:type="paragraph" w:styleId="Legenda">
    <w:name w:val="caption"/>
    <w:basedOn w:val="Normal"/>
    <w:next w:val="Normal"/>
    <w:uiPriority w:val="35"/>
    <w:unhideWhenUsed/>
    <w:qFormat/>
    <w:rsid w:val="00103AA3"/>
    <w:pPr>
      <w:ind w:firstLine="0"/>
      <w:jc w:val="center"/>
    </w:pPr>
    <w:rPr>
      <w:b/>
      <w:bCs/>
    </w:rPr>
  </w:style>
  <w:style w:type="character" w:styleId="Hyperlink">
    <w:name w:val="Hyperlink"/>
    <w:uiPriority w:val="99"/>
    <w:unhideWhenUsed/>
    <w:rsid w:val="00103AA3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16DF0"/>
    <w:pPr>
      <w:keepLines/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aps w:val="0"/>
      <w:color w:val="365F91"/>
      <w:sz w:val="28"/>
      <w:szCs w:val="28"/>
      <w:lang w:eastAsia="en-US"/>
    </w:rPr>
  </w:style>
  <w:style w:type="paragraph" w:customStyle="1" w:styleId="Anexo">
    <w:name w:val="Anexo"/>
    <w:next w:val="Commarcadores4"/>
    <w:qFormat/>
    <w:rsid w:val="00FC79D0"/>
    <w:pPr>
      <w:spacing w:line="360" w:lineRule="auto"/>
      <w:jc w:val="center"/>
    </w:pPr>
    <w:rPr>
      <w:b/>
      <w:sz w:val="24"/>
      <w:szCs w:val="24"/>
    </w:rPr>
  </w:style>
  <w:style w:type="paragraph" w:styleId="Textodebalo">
    <w:name w:val="Balloon Text"/>
    <w:basedOn w:val="Normal"/>
    <w:link w:val="TextodebaloChar"/>
    <w:rsid w:val="0035270A"/>
    <w:pPr>
      <w:spacing w:line="240" w:lineRule="auto"/>
    </w:pPr>
    <w:rPr>
      <w:rFonts w:ascii="Tahoma" w:hAnsi="Tahoma"/>
      <w:sz w:val="16"/>
      <w:szCs w:val="16"/>
    </w:rPr>
  </w:style>
  <w:style w:type="paragraph" w:styleId="Commarcadores4">
    <w:name w:val="List Bullet 4"/>
    <w:basedOn w:val="Normal"/>
    <w:rsid w:val="00FC79D0"/>
    <w:pPr>
      <w:numPr>
        <w:numId w:val="10"/>
      </w:numPr>
      <w:contextualSpacing/>
    </w:pPr>
  </w:style>
  <w:style w:type="character" w:customStyle="1" w:styleId="TextodebaloChar">
    <w:name w:val="Texto de balão Char"/>
    <w:link w:val="Textodebalo"/>
    <w:rsid w:val="0035270A"/>
    <w:rPr>
      <w:rFonts w:ascii="Tahoma" w:hAnsi="Tahoma" w:cs="Tahoma"/>
      <w:sz w:val="16"/>
      <w:szCs w:val="16"/>
    </w:rPr>
  </w:style>
  <w:style w:type="paragraph" w:customStyle="1" w:styleId="Apndice">
    <w:name w:val="Apêndice"/>
    <w:qFormat/>
    <w:rsid w:val="00D65E49"/>
    <w:pPr>
      <w:spacing w:line="360" w:lineRule="auto"/>
      <w:jc w:val="center"/>
    </w:pPr>
    <w:rPr>
      <w:b/>
      <w:sz w:val="24"/>
      <w:szCs w:val="24"/>
    </w:rPr>
  </w:style>
  <w:style w:type="character" w:customStyle="1" w:styleId="ui-provider">
    <w:name w:val="ui-provider"/>
    <w:basedOn w:val="Fontepargpadro"/>
    <w:rsid w:val="0014257C"/>
  </w:style>
  <w:style w:type="character" w:styleId="MenoPendente">
    <w:name w:val="Unresolved Mention"/>
    <w:basedOn w:val="Fontepargpadro"/>
    <w:uiPriority w:val="99"/>
    <w:semiHidden/>
    <w:unhideWhenUsed/>
    <w:rsid w:val="004948CB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09786F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character" w:customStyle="1" w:styleId="normaltextrun">
    <w:name w:val="normaltextrun"/>
    <w:basedOn w:val="Fontepargpadro"/>
    <w:rsid w:val="0009786F"/>
  </w:style>
  <w:style w:type="character" w:customStyle="1" w:styleId="eop">
    <w:name w:val="eop"/>
    <w:basedOn w:val="Fontepargpadro"/>
    <w:rsid w:val="0009786F"/>
  </w:style>
  <w:style w:type="character" w:customStyle="1" w:styleId="scxw205300481">
    <w:name w:val="scxw205300481"/>
    <w:basedOn w:val="Fontepargpadro"/>
    <w:rsid w:val="0009786F"/>
  </w:style>
  <w:style w:type="character" w:customStyle="1" w:styleId="wacimagecontainer">
    <w:name w:val="wacimagecontainer"/>
    <w:basedOn w:val="Fontepargpadro"/>
    <w:rsid w:val="0009786F"/>
  </w:style>
  <w:style w:type="character" w:styleId="nfase">
    <w:name w:val="Emphasis"/>
    <w:basedOn w:val="Fontepargpadro"/>
    <w:uiPriority w:val="20"/>
    <w:qFormat/>
    <w:rsid w:val="00DD4AA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1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4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6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4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45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0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2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4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5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2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8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3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5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8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5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5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3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47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2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6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0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4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42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6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3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56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57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9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12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95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0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98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65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5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9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96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7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96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34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7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12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51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635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507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6496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10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706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00284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4557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72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9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3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9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5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13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3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9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45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34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79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3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73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38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26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72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8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1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37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2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2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6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85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8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64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1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04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31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64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3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67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9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35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8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8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2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34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57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9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68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5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86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99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6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3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87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3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70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53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69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10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4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47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53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7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1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93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2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04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18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7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16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24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10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98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7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4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45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48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44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7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86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91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8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36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5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9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74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615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9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23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3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73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4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3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29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2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80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3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4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25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93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42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64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4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0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1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0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16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49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79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5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92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9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2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58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1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40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21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25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71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9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4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6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30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3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13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54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8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4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3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11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4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30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91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5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4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22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2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67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88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52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39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76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60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54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76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96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6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3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4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57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59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92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20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6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4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33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43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3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7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03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0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6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9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8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2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1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9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88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045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1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998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7565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76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2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0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41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6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172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517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595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622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Aluno\Documents\ProjetoIntegrador\Documentos\Documentacao\SGED%20-%20Documento%20Geral%20do%20Projeto.docx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hyperlink" Target="https://axios-http.com/ptbr/docs/intro" TargetMode="External"/><Relationship Id="rId50" Type="http://schemas.openxmlformats.org/officeDocument/2006/relationships/hyperlink" Target="http://dx.doi.org/10.1590/0104-530X2079-15" TargetMode="External"/><Relationship Id="rId55" Type="http://schemas.openxmlformats.org/officeDocument/2006/relationships/header" Target="head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yperlink" Target="https://react.dev/learn/describing-the-ui" TargetMode="External"/><Relationship Id="rId5" Type="http://schemas.openxmlformats.org/officeDocument/2006/relationships/numbering" Target="numbering.xml"/><Relationship Id="rId19" Type="http://schemas.openxmlformats.org/officeDocument/2006/relationships/image" Target="media/image6.sv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file:///C:\Users\Aluno\Documents\ProjetoIntegrador\Documentos\Documentacao\SGED%20-%20Documento%20Geral%20do%20Projeto.docx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svg"/><Relationship Id="rId35" Type="http://schemas.openxmlformats.org/officeDocument/2006/relationships/image" Target="media/image22.png"/><Relationship Id="rId43" Type="http://schemas.openxmlformats.org/officeDocument/2006/relationships/image" Target="media/image30.jpeg"/><Relationship Id="rId48" Type="http://schemas.openxmlformats.org/officeDocument/2006/relationships/hyperlink" Target="https://docs.docker.com/get-started/docker-overview/" TargetMode="External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yperlink" Target="https://www.euax.com.br/2021/04/implantacao-de-sistema/" TargetMode="Externa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12.sv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://usabilidoido.com.br/personas_e_cenarios_para_antecipar_o_futuro_.html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jpeg"/><Relationship Id="rId23" Type="http://schemas.openxmlformats.org/officeDocument/2006/relationships/image" Target="media/image10.png"/><Relationship Id="rId28" Type="http://schemas.openxmlformats.org/officeDocument/2006/relationships/image" Target="media/image15.svg"/><Relationship Id="rId36" Type="http://schemas.openxmlformats.org/officeDocument/2006/relationships/image" Target="media/image23.png"/><Relationship Id="rId49" Type="http://schemas.openxmlformats.org/officeDocument/2006/relationships/hyperlink" Target="https://www.figma.com/pt-br/design/" TargetMode="External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yperlink" Target="https://reactrouter.com/en/main/route/route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AI-Jales\Coordena&#231;&#227;o\2004\TCC\Formul&#225;rios\modelo-tcc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1e594c8-fc59-46cc-ac97-efcc48248c25" xsi:nil="true"/>
    <lcf76f155ced4ddcb4097134ff3c332f xmlns="91e594c8-fc59-46cc-ac97-efcc48248c25">
      <Terms xmlns="http://schemas.microsoft.com/office/infopath/2007/PartnerControls"/>
    </lcf76f155ced4ddcb4097134ff3c332f>
    <TaxCatchAll xmlns="694e49e0-2d0e-4094-9ddb-014a03f90dce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CD9AD00491A6E44ABF39A5A3948930A" ma:contentTypeVersion="11" ma:contentTypeDescription="Crie um novo documento." ma:contentTypeScope="" ma:versionID="1611a2d82f3977ae7db8617b5a32d906">
  <xsd:schema xmlns:xsd="http://www.w3.org/2001/XMLSchema" xmlns:xs="http://www.w3.org/2001/XMLSchema" xmlns:p="http://schemas.microsoft.com/office/2006/metadata/properties" xmlns:ns2="91e594c8-fc59-46cc-ac97-efcc48248c25" xmlns:ns3="694e49e0-2d0e-4094-9ddb-014a03f90dce" targetNamespace="http://schemas.microsoft.com/office/2006/metadata/properties" ma:root="true" ma:fieldsID="404ebc276b3ab87a6929f0d970d4b6f4" ns2:_="" ns3:_="">
    <xsd:import namespace="91e594c8-fc59-46cc-ac97-efcc48248c25"/>
    <xsd:import namespace="694e49e0-2d0e-4094-9ddb-014a03f90dc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e594c8-fc59-46cc-ac97-efcc48248c2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e49e0-2d0e-4094-9ddb-014a03f90dce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7433e58-8d84-45f2-a10d-ccb0844e2ae8}" ma:internalName="TaxCatchAll" ma:showField="CatchAllData" ma:web="694e49e0-2d0e-4094-9ddb-014a03f90dc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F41EE9-D0ED-46D2-98A3-6ADED8281B2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762AFF8-5A06-497A-AEA1-819F616E5047}">
  <ds:schemaRefs>
    <ds:schemaRef ds:uri="http://schemas.microsoft.com/office/2006/metadata/properties"/>
    <ds:schemaRef ds:uri="http://schemas.microsoft.com/office/infopath/2007/PartnerControls"/>
    <ds:schemaRef ds:uri="91e594c8-fc59-46cc-ac97-efcc48248c25"/>
    <ds:schemaRef ds:uri="694e49e0-2d0e-4094-9ddb-014a03f90dce"/>
  </ds:schemaRefs>
</ds:datastoreItem>
</file>

<file path=customXml/itemProps3.xml><?xml version="1.0" encoding="utf-8"?>
<ds:datastoreItem xmlns:ds="http://schemas.openxmlformats.org/officeDocument/2006/customXml" ds:itemID="{345D490D-8240-4CC2-8FEE-390E2AC7DA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e594c8-fc59-46cc-ac97-efcc48248c25"/>
    <ds:schemaRef ds:uri="694e49e0-2d0e-4094-9ddb-014a03f90d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2F3C5DF-6675-4F00-A30E-02D794E85E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modelo-tcc</Template>
  <TotalTime>1513</TotalTime>
  <Pages>83</Pages>
  <Words>21528</Words>
  <Characters>116253</Characters>
  <Application>Microsoft Office Word</Application>
  <DocSecurity>0</DocSecurity>
  <Lines>968</Lines>
  <Paragraphs>275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Título do Trabalho</vt:lpstr>
    </vt:vector>
  </TitlesOfParts>
  <Company>Universidade Luterana do Brasil</Company>
  <LinksUpToDate>false</LinksUpToDate>
  <CharactersWithSpaces>137506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Título do Trabalho</dc:title>
  <dc:creator>c</dc:creator>
  <cp:lastModifiedBy>Guilherme  Angelo</cp:lastModifiedBy>
  <cp:revision>106</cp:revision>
  <cp:lastPrinted>2024-11-11T18:29:00Z</cp:lastPrinted>
  <dcterms:created xsi:type="dcterms:W3CDTF">2023-12-04T01:51:00Z</dcterms:created>
  <dcterms:modified xsi:type="dcterms:W3CDTF">2024-11-22T11:43:00Z</dcterms:modified>
  <cp:category>Trabalho de Conclusão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749145713</vt:i4>
  </property>
  <property fmtid="{D5CDD505-2E9C-101B-9397-08002B2CF9AE}" pid="3" name="_EmailSubject">
    <vt:lpwstr>Arquivos para download TCC</vt:lpwstr>
  </property>
  <property fmtid="{D5CDD505-2E9C-101B-9397-08002B2CF9AE}" pid="4" name="_AuthorEmail">
    <vt:lpwstr>cpmart@melfinet.com.br</vt:lpwstr>
  </property>
  <property fmtid="{D5CDD505-2E9C-101B-9397-08002B2CF9AE}" pid="5" name="_AuthorEmailDisplayName">
    <vt:lpwstr>Cristiano Pires Martins</vt:lpwstr>
  </property>
  <property fmtid="{D5CDD505-2E9C-101B-9397-08002B2CF9AE}" pid="6" name="_ReviewingToolsShownOnce">
    <vt:lpwstr/>
  </property>
  <property fmtid="{D5CDD505-2E9C-101B-9397-08002B2CF9AE}" pid="7" name="ContentTypeId">
    <vt:lpwstr>0x0101006CD9AD00491A6E44ABF39A5A3948930A</vt:lpwstr>
  </property>
</Properties>
</file>