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513F8" w14:textId="03BC34A1" w:rsidR="00F724F4" w:rsidRPr="00DE0E82" w:rsidRDefault="004B4AA6" w:rsidP="00DD4AAF">
      <w:pPr>
        <w:pStyle w:val="Pargrafocentralizado"/>
        <w:spacing w:line="360" w:lineRule="auto"/>
        <w:ind w:firstLine="709"/>
      </w:pPr>
      <w:bookmarkStart w:id="0" w:name="_Hlk152533096"/>
      <w:bookmarkEnd w:id="0"/>
      <w:r>
        <w:t xml:space="preserve"> </w:t>
      </w:r>
      <w:r w:rsidR="007D1386">
        <w:rPr>
          <w:noProof/>
        </w:rPr>
        <w:drawing>
          <wp:inline distT="0" distB="0" distL="0" distR="0" wp14:anchorId="632D22B9" wp14:editId="388C9A12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69ED" w14:textId="77777777" w:rsidR="00F724F4" w:rsidRPr="00DE0E82" w:rsidRDefault="00F724F4" w:rsidP="00231025">
      <w:pPr>
        <w:pStyle w:val="Pargrafocentralizado"/>
        <w:spacing w:line="360" w:lineRule="auto"/>
        <w:jc w:val="both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2171378" w14:textId="41314D1C" w:rsidR="00E04E7C" w:rsidRPr="00DE0E82" w:rsidRDefault="00231025" w:rsidP="00AB6909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Eduardo Lopes Fonseca Gonzales</w:t>
      </w:r>
    </w:p>
    <w:p w14:paraId="2A52C44D" w14:textId="4BB93097" w:rsidR="00C62898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Gabriel Machado Dos Santos</w:t>
      </w:r>
    </w:p>
    <w:p w14:paraId="1A89FB08" w14:textId="6E9BEA6E" w:rsidR="00231025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Guilherme Angelo Silva</w:t>
      </w:r>
    </w:p>
    <w:p w14:paraId="6E7D7625" w14:textId="692C283F" w:rsidR="00231025" w:rsidRPr="00DE0E82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João Pereira Neto</w:t>
      </w: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C2F6F4D" w14:textId="0757FA53" w:rsidR="00B67459" w:rsidRPr="00DE0E82" w:rsidRDefault="00231025" w:rsidP="00B6745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SISTEMA GERENCIADOR DE DOCUMENTOS</w:t>
      </w:r>
    </w:p>
    <w:p w14:paraId="22CDD070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720C5591" w14:textId="50B2BCFB" w:rsidR="00770AFF" w:rsidRPr="00DE0E82" w:rsidRDefault="00FB1824" w:rsidP="00AB6909">
      <w:pPr>
        <w:pStyle w:val="Pargrafocentralizado"/>
        <w:spacing w:line="360" w:lineRule="auto"/>
        <w:rPr>
          <w:szCs w:val="24"/>
        </w:rPr>
      </w:pPr>
      <w:r w:rsidRPr="00DE0E82">
        <w:rPr>
          <w:szCs w:val="24"/>
        </w:rPr>
        <w:t>Disciplina</w:t>
      </w:r>
      <w:r w:rsidR="00EB3CD4">
        <w:rPr>
          <w:szCs w:val="24"/>
        </w:rPr>
        <w:t>s Envolvidas:</w:t>
      </w:r>
      <w:r w:rsidRPr="00DE0E82">
        <w:rPr>
          <w:szCs w:val="24"/>
        </w:rPr>
        <w:t xml:space="preserve"> Engenharia de Software</w:t>
      </w:r>
      <w:r w:rsidR="00EB3CD4">
        <w:rPr>
          <w:szCs w:val="24"/>
        </w:rPr>
        <w:t xml:space="preserve">, </w:t>
      </w:r>
      <w:r w:rsidR="003160D5" w:rsidRPr="007D132A">
        <w:rPr>
          <w:szCs w:val="24"/>
        </w:rPr>
        <w:t>T</w:t>
      </w:r>
      <w:r w:rsidR="007D132A" w:rsidRPr="007D132A">
        <w:rPr>
          <w:szCs w:val="24"/>
        </w:rPr>
        <w:t>écnica</w:t>
      </w:r>
      <w:r w:rsidR="003160D5" w:rsidRPr="007D132A">
        <w:rPr>
          <w:szCs w:val="24"/>
        </w:rPr>
        <w:t>s</w:t>
      </w:r>
      <w:r w:rsidR="003160D5">
        <w:rPr>
          <w:szCs w:val="24"/>
        </w:rPr>
        <w:t xml:space="preserve"> Avançad</w:t>
      </w:r>
      <w:r w:rsidR="0036733D">
        <w:rPr>
          <w:szCs w:val="24"/>
        </w:rPr>
        <w:t>as</w:t>
      </w:r>
      <w:r w:rsidR="003160D5">
        <w:rPr>
          <w:szCs w:val="24"/>
        </w:rPr>
        <w:t xml:space="preserve"> de </w:t>
      </w:r>
      <w:r w:rsidR="00EB3CD4">
        <w:rPr>
          <w:szCs w:val="24"/>
        </w:rPr>
        <w:t xml:space="preserve">Banco de Dados </w:t>
      </w:r>
      <w:r w:rsidR="003160D5">
        <w:rPr>
          <w:szCs w:val="24"/>
        </w:rPr>
        <w:t>Relacional e não Relacional</w:t>
      </w:r>
      <w:r w:rsidR="00EB3CD4">
        <w:rPr>
          <w:szCs w:val="24"/>
        </w:rPr>
        <w:t xml:space="preserve">, </w:t>
      </w:r>
      <w:r w:rsidR="0059589C">
        <w:rPr>
          <w:szCs w:val="24"/>
        </w:rPr>
        <w:t xml:space="preserve">Técnicas Avançadas de </w:t>
      </w:r>
      <w:r w:rsidR="00412A0B">
        <w:rPr>
          <w:szCs w:val="24"/>
        </w:rPr>
        <w:t>Programação</w:t>
      </w:r>
      <w:r w:rsidR="00DD475C">
        <w:rPr>
          <w:szCs w:val="24"/>
        </w:rPr>
        <w:t>,</w:t>
      </w:r>
      <w:r w:rsidR="0059589C">
        <w:rPr>
          <w:szCs w:val="24"/>
        </w:rPr>
        <w:t xml:space="preserve"> Técnicas Avançadas de Programação Web e Mobile</w:t>
      </w:r>
      <w:r w:rsidR="00722AD1">
        <w:rPr>
          <w:szCs w:val="24"/>
        </w:rPr>
        <w:t xml:space="preserve">, </w:t>
      </w:r>
      <w:r w:rsidR="00C16D47">
        <w:rPr>
          <w:szCs w:val="24"/>
        </w:rPr>
        <w:t>Gestão Ágil de Projetos</w:t>
      </w:r>
      <w:r w:rsidR="00E84D90">
        <w:rPr>
          <w:szCs w:val="24"/>
        </w:rPr>
        <w:t xml:space="preserve"> de Software</w:t>
      </w:r>
      <w:r w:rsidR="00DD475C">
        <w:rPr>
          <w:szCs w:val="24"/>
        </w:rPr>
        <w:t>.</w:t>
      </w:r>
    </w:p>
    <w:p w14:paraId="2F2B603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E181BF7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DF5ACB8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4EFEE75" w14:textId="77777777" w:rsidR="00F724F4" w:rsidRDefault="00F724F4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AB6909">
      <w:pPr>
        <w:pStyle w:val="Pargrafocentralizado"/>
        <w:spacing w:line="360" w:lineRule="auto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029075FC" w14:textId="77777777" w:rsidR="000A6C43" w:rsidRPr="00DE0E82" w:rsidRDefault="00770AFF" w:rsidP="00AB6909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Jales</w:t>
      </w:r>
    </w:p>
    <w:p w14:paraId="3693EB6D" w14:textId="30834FED" w:rsidR="004E0086" w:rsidRDefault="000A6C43" w:rsidP="00231025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DE0E82">
        <w:rPr>
          <w:b w:val="0"/>
          <w:bCs/>
          <w:sz w:val="24"/>
          <w:szCs w:val="24"/>
        </w:rPr>
        <w:t>20</w:t>
      </w:r>
      <w:r w:rsidR="00E20799">
        <w:rPr>
          <w:b w:val="0"/>
          <w:bCs/>
          <w:sz w:val="24"/>
          <w:szCs w:val="24"/>
        </w:rPr>
        <w:t>2</w:t>
      </w:r>
      <w:r w:rsidR="00865F90">
        <w:rPr>
          <w:b w:val="0"/>
          <w:bCs/>
          <w:sz w:val="24"/>
          <w:szCs w:val="24"/>
        </w:rPr>
        <w:t>4</w:t>
      </w:r>
    </w:p>
    <w:p w14:paraId="0ECCFEE3" w14:textId="77777777" w:rsidR="00A02DDF" w:rsidRPr="00F328A6" w:rsidRDefault="004E0086" w:rsidP="004E0086">
      <w:pPr>
        <w:pStyle w:val="Universidade"/>
        <w:spacing w:after="240" w:line="360" w:lineRule="auto"/>
        <w:rPr>
          <w:noProof/>
          <w:sz w:val="24"/>
          <w:szCs w:val="24"/>
        </w:rPr>
      </w:pPr>
      <w:r>
        <w:rPr>
          <w:bCs/>
          <w:sz w:val="24"/>
          <w:szCs w:val="24"/>
        </w:rPr>
        <w:lastRenderedPageBreak/>
        <w:t>LISTA DE FIGURAS</w:t>
      </w:r>
      <w:r w:rsidRPr="00F328A6">
        <w:rPr>
          <w:b w:val="0"/>
          <w:bCs/>
          <w:sz w:val="24"/>
          <w:szCs w:val="24"/>
        </w:rPr>
        <w:fldChar w:fldCharType="begin"/>
      </w:r>
      <w:r w:rsidRPr="00F328A6">
        <w:rPr>
          <w:b w:val="0"/>
          <w:bCs/>
          <w:sz w:val="24"/>
          <w:szCs w:val="24"/>
        </w:rPr>
        <w:instrText xml:space="preserve"> TOC \h \z \c "Figura" </w:instrText>
      </w:r>
      <w:r w:rsidRPr="00F328A6">
        <w:rPr>
          <w:b w:val="0"/>
          <w:bCs/>
          <w:sz w:val="24"/>
          <w:szCs w:val="24"/>
        </w:rPr>
        <w:fldChar w:fldCharType="separate"/>
      </w:r>
    </w:p>
    <w:p w14:paraId="695AFFA9" w14:textId="6AA2CAD4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3" w:history="1">
        <w:r w:rsidR="00A02DDF" w:rsidRPr="00F328A6">
          <w:rPr>
            <w:rStyle w:val="Hyperlink"/>
            <w:noProof/>
            <w:szCs w:val="24"/>
          </w:rPr>
          <w:t>Figura 1 – Diagrama de Classes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10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30EF53F" w14:textId="58770631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4" w:history="1">
        <w:r w:rsidR="00A02DDF" w:rsidRPr="00F328A6">
          <w:rPr>
            <w:rStyle w:val="Hyperlink"/>
            <w:noProof/>
            <w:szCs w:val="24"/>
          </w:rPr>
          <w:t>Figura 2 - Diagrama de Atores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_Toc168645604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16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4FE35F95" w14:textId="7B314467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5" w:history="1">
        <w:r w:rsidR="00A02DDF" w:rsidRPr="00F328A6">
          <w:rPr>
            <w:rStyle w:val="Hyperlink"/>
            <w:noProof/>
            <w:szCs w:val="24"/>
          </w:rPr>
          <w:t>Figura 3 – Diagrama de Caso de Uso Geral: Visão do Administrador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_Toc168645605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0D6ADF8" w14:textId="337AA68D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6" w:history="1">
        <w:r w:rsidR="00A02DDF" w:rsidRPr="00F328A6">
          <w:rPr>
            <w:rStyle w:val="Hyperlink"/>
            <w:noProof/>
            <w:szCs w:val="24"/>
          </w:rPr>
          <w:t>Figura 4 – Diagrama de Caso de Uso Específico: Administrador - Cadastrar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_Toc168645606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26DCF0F1" w14:textId="61256DE5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7" w:history="1">
        <w:r w:rsidR="00A02DDF" w:rsidRPr="00F328A6">
          <w:rPr>
            <w:rStyle w:val="Hyperlink"/>
            <w:noProof/>
            <w:szCs w:val="24"/>
          </w:rPr>
          <w:t>Figura 5 – Fluxo do Caso de Uso: Adminsitrador - Cadastrar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_Toc168645607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05140BF8" w14:textId="4A090CD9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8" w:history="1">
        <w:r w:rsidR="00A02DDF" w:rsidRPr="00F328A6">
          <w:rPr>
            <w:rStyle w:val="Hyperlink"/>
            <w:noProof/>
            <w:szCs w:val="24"/>
          </w:rPr>
          <w:t>Figura 6 – Diagrama de Caso de Uso Específico: Administrador - Cadastrar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_Toc168645608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D1BE855" w14:textId="4DF164A1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9" w:history="1">
        <w:r w:rsidR="00A02DDF" w:rsidRPr="00F328A6">
          <w:rPr>
            <w:rStyle w:val="Hyperlink"/>
            <w:noProof/>
            <w:szCs w:val="24"/>
          </w:rPr>
          <w:t>Figura 7 – Fluxo do Caso de Uso: Adminsitrador - Cadastrar 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_Toc168645609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2ACEA68" w14:textId="2CADB788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0" w:history="1">
        <w:r w:rsidR="00A02DDF" w:rsidRPr="00F328A6">
          <w:rPr>
            <w:rStyle w:val="Hyperlink"/>
            <w:noProof/>
            <w:szCs w:val="24"/>
          </w:rPr>
          <w:t>Figura 8 – Diagrama de Sequência - Ator Administrador: Fluxo do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_Toc168645610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31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1EA9766B" w14:textId="6A734482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1" w:history="1">
        <w:r w:rsidR="00A02DDF" w:rsidRPr="00F328A6">
          <w:rPr>
            <w:rStyle w:val="Hyperlink"/>
            <w:noProof/>
            <w:szCs w:val="24"/>
          </w:rPr>
          <w:t>Figura 9 – Diagrama de Sequência - Ator Administrador: Fluxo do cadastro de 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_Toc168645611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32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630AA28" w14:textId="579BB2F2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2" w:history="1">
        <w:r w:rsidR="00A02DDF" w:rsidRPr="00F328A6">
          <w:rPr>
            <w:rStyle w:val="Hyperlink"/>
            <w:noProof/>
            <w:szCs w:val="24"/>
          </w:rPr>
          <w:t>Figura 10 – Cenário Engenheira de Obras da Prefeitura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_Toc168645612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3FC9EB7" w14:textId="1ACF7831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3" w:history="1">
        <w:r w:rsidR="00A02DDF" w:rsidRPr="00F328A6">
          <w:rPr>
            <w:rStyle w:val="Hyperlink"/>
            <w:noProof/>
            <w:szCs w:val="24"/>
          </w:rPr>
          <w:t>Figura 11 – Cenário Engenheira de Obras da Prefeitura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34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D61B8AF" w14:textId="2F9F6EF5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4" w:history="1">
        <w:r w:rsidR="00A02DDF" w:rsidRPr="00F328A6">
          <w:rPr>
            <w:rStyle w:val="Hyperlink"/>
            <w:noProof/>
            <w:szCs w:val="24"/>
          </w:rPr>
          <w:t>Figura 12 – Persona Engenheira Civil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_Toc168645614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8F6E21F" w14:textId="65D35924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5" w:history="1">
        <w:r w:rsidR="00A02DDF" w:rsidRPr="00F328A6">
          <w:rPr>
            <w:rStyle w:val="Hyperlink"/>
            <w:noProof/>
            <w:szCs w:val="24"/>
          </w:rPr>
          <w:t>Figura 13 – Persona Engenheiro de Campo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_Toc168645615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24DA337" w14:textId="4679E587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6" w:history="1">
        <w:r w:rsidR="00A02DDF" w:rsidRPr="00F328A6">
          <w:rPr>
            <w:rStyle w:val="Hyperlink"/>
            <w:noProof/>
            <w:szCs w:val="24"/>
          </w:rPr>
          <w:t>Figura 14 – Wireframe da Tela de Login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_Toc168645616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577B5AA8" w14:textId="3724A072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7" w:history="1">
        <w:r w:rsidR="00A02DDF" w:rsidRPr="00F328A6">
          <w:rPr>
            <w:rStyle w:val="Hyperlink"/>
            <w:noProof/>
            <w:szCs w:val="24"/>
          </w:rPr>
          <w:t>Figura 15 – Wireframe da Tela Inicial do Sistema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_Toc168645617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37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251CB87" w14:textId="629525FF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8" w:history="1">
        <w:r w:rsidR="00A02DDF" w:rsidRPr="00F328A6">
          <w:rPr>
            <w:rStyle w:val="Hyperlink"/>
            <w:noProof/>
            <w:szCs w:val="24"/>
          </w:rPr>
          <w:t>Figura 16 – Wireframe Tela de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_Toc168645618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06F9D47C" w14:textId="3D6C93C3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9" w:history="1">
        <w:r w:rsidR="00A02DDF" w:rsidRPr="00F328A6">
          <w:rPr>
            <w:rStyle w:val="Hyperlink"/>
            <w:noProof/>
            <w:szCs w:val="24"/>
          </w:rPr>
          <w:t>Figura 17 – Wireframe Tela de Cadastro de Cidade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_Toc168645619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39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95955BD" w14:textId="7EE07EA0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0" w:history="1">
        <w:r w:rsidR="00A02DDF" w:rsidRPr="00F328A6">
          <w:rPr>
            <w:rStyle w:val="Hyperlink"/>
            <w:noProof/>
            <w:szCs w:val="24"/>
          </w:rPr>
          <w:t>Figura 18 – Protótipo de Tela de Login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_Toc168645620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40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33B1272" w14:textId="04C5877E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1" w:history="1">
        <w:r w:rsidR="00A02DDF" w:rsidRPr="00F328A6">
          <w:rPr>
            <w:rStyle w:val="Hyperlink"/>
            <w:noProof/>
            <w:szCs w:val="24"/>
          </w:rPr>
          <w:t>Figura 19 – Protótipo de Tela Inicial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_Toc168645621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41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C3F70A2" w14:textId="72FA3832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2" w:history="1">
        <w:r w:rsidR="00A02DDF" w:rsidRPr="00F328A6">
          <w:rPr>
            <w:rStyle w:val="Hyperlink"/>
            <w:noProof/>
            <w:szCs w:val="24"/>
          </w:rPr>
          <w:t>Figura 20 – Protótipo da Tela de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_Toc168645622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42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28D0F329" w14:textId="75561E24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3" w:history="1">
        <w:r w:rsidR="00A02DDF" w:rsidRPr="00F328A6">
          <w:rPr>
            <w:rStyle w:val="Hyperlink"/>
            <w:noProof/>
            <w:szCs w:val="24"/>
          </w:rPr>
          <w:t>Figura 21 – Protótipo da Tela de Cadastro de Cidade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30D2C8E" w14:textId="5A147A9B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4" w:history="1">
        <w:r w:rsidR="00A02DDF" w:rsidRPr="00F328A6">
          <w:rPr>
            <w:rStyle w:val="Hyperlink"/>
            <w:noProof/>
            <w:szCs w:val="24"/>
          </w:rPr>
          <w:t>Figura 22 – Mapeamento do Objeto Relacional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_Toc168645624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5B733A6C" w14:textId="01DADE4E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5" w:history="1">
        <w:r w:rsidR="00A02DDF" w:rsidRPr="00F328A6">
          <w:rPr>
            <w:rStyle w:val="Hyperlink"/>
            <w:noProof/>
            <w:szCs w:val="24"/>
          </w:rPr>
          <w:t>Figura 24 - Logo Visual Studio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_Toc168645625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52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E951E5E" w14:textId="4C29CDD4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6" w:history="1">
        <w:r w:rsidR="00A02DDF" w:rsidRPr="00F328A6">
          <w:rPr>
            <w:rStyle w:val="Hyperlink"/>
            <w:noProof/>
            <w:szCs w:val="24"/>
          </w:rPr>
          <w:t>Figura 25 - Linguagem de Programação C#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_Toc168645626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9BAF3E2" w14:textId="3C7732F7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7" w:history="1">
        <w:r w:rsidR="00A02DDF" w:rsidRPr="00F328A6">
          <w:rPr>
            <w:rStyle w:val="Hyperlink"/>
            <w:noProof/>
            <w:szCs w:val="24"/>
          </w:rPr>
          <w:t>Figura 26 – Logo Visual Studio Code.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_Toc168645627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442B0922" w14:textId="14B146DD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8" w:history="1">
        <w:r w:rsidR="00A02DDF" w:rsidRPr="00F328A6">
          <w:rPr>
            <w:rStyle w:val="Hyperlink"/>
            <w:noProof/>
            <w:szCs w:val="24"/>
          </w:rPr>
          <w:t>Figura 27 - Logo React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_Toc168645628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54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420A23A2" w14:textId="6B352FDD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9" w:history="1">
        <w:r w:rsidR="00A02DDF" w:rsidRPr="00F328A6">
          <w:rPr>
            <w:rStyle w:val="Hyperlink"/>
            <w:noProof/>
            <w:szCs w:val="24"/>
          </w:rPr>
          <w:t>Figura 28 – Tela Principal de Controle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_Toc168645629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57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1A05E63B" w14:textId="5EB67E95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0" w:history="1">
        <w:r w:rsidR="00A02DDF" w:rsidRPr="00F328A6">
          <w:rPr>
            <w:rStyle w:val="Hyperlink"/>
            <w:noProof/>
            <w:szCs w:val="24"/>
          </w:rPr>
          <w:t>Figura 29 – Tela de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_Toc168645630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F5E19E1" w14:textId="376959D7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1" w:history="1">
        <w:r w:rsidR="00A02DDF" w:rsidRPr="00F328A6">
          <w:rPr>
            <w:rStyle w:val="Hyperlink"/>
            <w:noProof/>
            <w:szCs w:val="24"/>
          </w:rPr>
          <w:t>Figura 30 – Tela de Cadastro de Cidade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_Toc168645631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59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0813D2A4" w14:textId="56C51156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2" w:history="1">
        <w:r w:rsidR="00A02DDF" w:rsidRPr="00F328A6">
          <w:rPr>
            <w:rStyle w:val="Hyperlink"/>
            <w:noProof/>
            <w:szCs w:val="24"/>
          </w:rPr>
          <w:t>Figura 31 – Tela de Cadastro de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_Toc168645632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60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B848177" w14:textId="3F5546C8" w:rsidR="00A02DDF" w:rsidRPr="00F328A6" w:rsidRDefault="0096109A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3" w:history="1">
        <w:r w:rsidR="00A02DDF" w:rsidRPr="00F328A6">
          <w:rPr>
            <w:rStyle w:val="Hyperlink"/>
            <w:noProof/>
            <w:szCs w:val="24"/>
          </w:rPr>
          <w:t>Figura 32 – Tela de Cadastro de Tipo de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61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E42AAE8" w14:textId="77777777" w:rsidR="00F328A6" w:rsidRDefault="004E008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F328A6">
        <w:rPr>
          <w:b w:val="0"/>
          <w:bCs/>
          <w:sz w:val="24"/>
          <w:szCs w:val="24"/>
        </w:rPr>
        <w:fldChar w:fldCharType="end"/>
      </w:r>
    </w:p>
    <w:p w14:paraId="67443AA0" w14:textId="629D0E83" w:rsidR="00395B09" w:rsidRPr="00F328A6" w:rsidRDefault="00395B09" w:rsidP="00F328A6">
      <w:pPr>
        <w:pStyle w:val="Universidade"/>
        <w:spacing w:line="360" w:lineRule="auto"/>
        <w:rPr>
          <w:sz w:val="24"/>
          <w:szCs w:val="24"/>
        </w:rPr>
      </w:pPr>
      <w:r w:rsidRPr="00F328A6">
        <w:rPr>
          <w:sz w:val="24"/>
          <w:szCs w:val="24"/>
        </w:rPr>
        <w:lastRenderedPageBreak/>
        <w:t xml:space="preserve">LISTA DE </w:t>
      </w:r>
      <w:r w:rsidR="005C599D" w:rsidRPr="00F328A6">
        <w:rPr>
          <w:sz w:val="24"/>
          <w:szCs w:val="24"/>
        </w:rPr>
        <w:t>QUADROS</w:t>
      </w:r>
    </w:p>
    <w:p w14:paraId="52A602BF" w14:textId="6D949D8F" w:rsidR="0027273F" w:rsidRDefault="00D2678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"Quadro" </w:instrText>
      </w:r>
      <w:r>
        <w:rPr>
          <w:szCs w:val="24"/>
        </w:rPr>
        <w:fldChar w:fldCharType="separate"/>
      </w:r>
      <w:hyperlink w:anchor="_Toc168688428" w:history="1">
        <w:r w:rsidR="0027273F" w:rsidRPr="00032D35">
          <w:rPr>
            <w:rStyle w:val="Hyperlink"/>
            <w:noProof/>
          </w:rPr>
          <w:t>Quadro 1 – Requisitos Funcionais do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_Toc168688428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</w:t>
        </w:r>
        <w:r w:rsidR="0027273F">
          <w:rPr>
            <w:noProof/>
            <w:webHidden/>
          </w:rPr>
          <w:fldChar w:fldCharType="end"/>
        </w:r>
      </w:hyperlink>
    </w:p>
    <w:p w14:paraId="45C43EEA" w14:textId="4ED6686E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29" w:history="1">
        <w:r w:rsidR="0027273F" w:rsidRPr="00032D35">
          <w:rPr>
            <w:rStyle w:val="Hyperlink"/>
            <w:noProof/>
          </w:rPr>
          <w:t>Quadro 2 – Requisitos Não Funcionais do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_Toc168688429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8</w:t>
        </w:r>
        <w:r w:rsidR="0027273F">
          <w:rPr>
            <w:noProof/>
            <w:webHidden/>
          </w:rPr>
          <w:fldChar w:fldCharType="end"/>
        </w:r>
      </w:hyperlink>
    </w:p>
    <w:p w14:paraId="14AE83F5" w14:textId="0715D784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0" w:history="1">
        <w:r w:rsidR="0027273F" w:rsidRPr="00032D35">
          <w:rPr>
            <w:rStyle w:val="Hyperlink"/>
            <w:noProof/>
          </w:rPr>
          <w:t>Quadro 3 – Descrição da Classe TipoUsuário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10</w:t>
        </w:r>
        <w:r w:rsidR="0027273F">
          <w:rPr>
            <w:noProof/>
            <w:webHidden/>
          </w:rPr>
          <w:fldChar w:fldCharType="end"/>
        </w:r>
      </w:hyperlink>
    </w:p>
    <w:p w14:paraId="06090588" w14:textId="68660CB4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1" w:history="1">
        <w:r w:rsidR="0027273F" w:rsidRPr="00032D35">
          <w:rPr>
            <w:rStyle w:val="Hyperlink"/>
            <w:noProof/>
          </w:rPr>
          <w:t>Quadro 4 - Descrição da Classe Auditoria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2325D660" w14:textId="099336F3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2" w:history="1">
        <w:r w:rsidR="0027273F" w:rsidRPr="00032D35">
          <w:rPr>
            <w:rStyle w:val="Hyperlink"/>
            <w:noProof/>
          </w:rPr>
          <w:t>Quadro 5 – Descrição da Classe Usuário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7D9DDB8A" w14:textId="13021C2E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3" w:history="1">
        <w:r w:rsidR="0027273F" w:rsidRPr="00032D35">
          <w:rPr>
            <w:rStyle w:val="Hyperlink"/>
            <w:noProof/>
          </w:rPr>
          <w:t>Quadro 6 – Descrição da Classe Pessoa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2BFC45F4" w14:textId="5F6CAF4B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4" w:history="1">
        <w:r w:rsidR="0027273F" w:rsidRPr="00032D35">
          <w:rPr>
            <w:rStyle w:val="Hyperlink"/>
            <w:noProof/>
          </w:rPr>
          <w:t>Quadro 7 – Descrição da Classe Munícipe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08146F32" w14:textId="7EDB4CC7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5" w:history="1">
        <w:r w:rsidR="0027273F" w:rsidRPr="00032D35">
          <w:rPr>
            <w:rStyle w:val="Hyperlink"/>
            <w:noProof/>
          </w:rPr>
          <w:t>Quadro 8 – Descrição da Classe Engenheiro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12FA8491" w14:textId="120B35AB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6" w:history="1">
        <w:r w:rsidR="0027273F" w:rsidRPr="00032D35">
          <w:rPr>
            <w:rStyle w:val="Hyperlink"/>
            <w:noProof/>
          </w:rPr>
          <w:t>Quadro 9 – Descrição da Classe Fiscal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2FBC7961" w14:textId="757B8D5B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7" w:history="1">
        <w:r w:rsidR="0027273F" w:rsidRPr="00032D35">
          <w:rPr>
            <w:rStyle w:val="Hyperlink"/>
            <w:noProof/>
          </w:rPr>
          <w:t>Quadro 10 – Descrição da Classe Estado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C895BBF" w14:textId="50101BE1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8" w:history="1">
        <w:r w:rsidR="0027273F" w:rsidRPr="00032D35">
          <w:rPr>
            <w:rStyle w:val="Hyperlink"/>
            <w:noProof/>
          </w:rPr>
          <w:t>Quadro 11 – Descrição da Classe Cidade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C91A299" w14:textId="69252E6A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9" w:history="1">
        <w:r w:rsidR="0027273F" w:rsidRPr="00032D35">
          <w:rPr>
            <w:rStyle w:val="Hyperlink"/>
            <w:noProof/>
          </w:rPr>
          <w:t>Quadro 12 – Descrição da Classe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2A17BD4C" w14:textId="2EC02B70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0" w:history="1">
        <w:r w:rsidR="0027273F" w:rsidRPr="00032D35">
          <w:rPr>
            <w:rStyle w:val="Hyperlink"/>
            <w:noProof/>
          </w:rPr>
          <w:t>Quadro 13 – Descrição da Classe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BC5CDDF" w14:textId="4E3CDE2B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1" w:history="1">
        <w:r w:rsidR="0027273F" w:rsidRPr="00032D35">
          <w:rPr>
            <w:rStyle w:val="Hyperlink"/>
            <w:noProof/>
          </w:rPr>
          <w:t>Quadro 14 – Descrição da Classe 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1E77C5DF" w14:textId="08952B35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2" w:history="1">
        <w:r w:rsidR="0027273F" w:rsidRPr="00032D35">
          <w:rPr>
            <w:rStyle w:val="Hyperlink"/>
            <w:noProof/>
          </w:rPr>
          <w:t>Quadro 15 – Descrição da Classe Imóvel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73EEB82D" w14:textId="2609F13C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3" w:history="1">
        <w:r w:rsidR="0027273F" w:rsidRPr="00032D35">
          <w:rPr>
            <w:rStyle w:val="Hyperlink"/>
            <w:noProof/>
          </w:rPr>
          <w:t>Quadro 16 – Descrição da Classe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281C9115" w14:textId="16DD325A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4" w:history="1">
        <w:r w:rsidR="0027273F" w:rsidRPr="00032D35">
          <w:rPr>
            <w:rStyle w:val="Hyperlink"/>
            <w:noProof/>
          </w:rPr>
          <w:t>Quadro 17 – Descrição da Classe TipoProcesso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6AF69A7C" w14:textId="4829BCE3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5" w:history="1">
        <w:r w:rsidR="0027273F" w:rsidRPr="00032D35">
          <w:rPr>
            <w:rStyle w:val="Hyperlink"/>
            <w:noProof/>
          </w:rPr>
          <w:t>Quadro 18 – Descrição da Classe 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1191684F" w14:textId="0B806A59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6" w:history="1">
        <w:r w:rsidR="0027273F" w:rsidRPr="00032D35">
          <w:rPr>
            <w:rStyle w:val="Hyperlink"/>
            <w:noProof/>
          </w:rPr>
          <w:t>Quadro 19 – Descrição da Classe TipoUsuario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125B497D" w14:textId="504EC973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7" w:history="1">
        <w:r w:rsidR="0027273F" w:rsidRPr="00032D35">
          <w:rPr>
            <w:rStyle w:val="Hyperlink"/>
            <w:noProof/>
          </w:rPr>
          <w:t>Quadro 20 – Descrição da Classe Documento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531EE905" w14:textId="11613048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8" w:history="1">
        <w:r w:rsidR="0027273F" w:rsidRPr="00032D35">
          <w:rPr>
            <w:rStyle w:val="Hyperlink"/>
            <w:noProof/>
          </w:rPr>
          <w:t>Quadro 21 – Descrição dos Atores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16</w:t>
        </w:r>
        <w:r w:rsidR="0027273F">
          <w:rPr>
            <w:noProof/>
            <w:webHidden/>
          </w:rPr>
          <w:fldChar w:fldCharType="end"/>
        </w:r>
      </w:hyperlink>
    </w:p>
    <w:p w14:paraId="63DE4FE3" w14:textId="05EAA99F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9" w:history="1">
        <w:r w:rsidR="0027273F" w:rsidRPr="00032D35">
          <w:rPr>
            <w:rStyle w:val="Hyperlink"/>
            <w:noProof/>
          </w:rPr>
          <w:t>Quadro 22 – Mensagens de saída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17</w:t>
        </w:r>
        <w:r w:rsidR="0027273F">
          <w:rPr>
            <w:noProof/>
            <w:webHidden/>
          </w:rPr>
          <w:fldChar w:fldCharType="end"/>
        </w:r>
      </w:hyperlink>
    </w:p>
    <w:p w14:paraId="62ABA6F5" w14:textId="67F89D72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0" w:history="1">
        <w:r w:rsidR="0027273F" w:rsidRPr="00032D35">
          <w:rPr>
            <w:rStyle w:val="Hyperlink"/>
            <w:noProof/>
          </w:rPr>
          <w:t>Quadro 23 – Lista de Casos de Uso: Ações do Administrador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18</w:t>
        </w:r>
        <w:r w:rsidR="0027273F">
          <w:rPr>
            <w:noProof/>
            <w:webHidden/>
          </w:rPr>
          <w:fldChar w:fldCharType="end"/>
        </w:r>
      </w:hyperlink>
    </w:p>
    <w:p w14:paraId="6E30E9A1" w14:textId="5C476A51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1" w:history="1">
        <w:r w:rsidR="0027273F" w:rsidRPr="00032D35">
          <w:rPr>
            <w:rStyle w:val="Hyperlink"/>
            <w:noProof/>
          </w:rPr>
          <w:t>Quadro 24 – Lista de Casos de Uso: Ações do Funcionário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20</w:t>
        </w:r>
        <w:r w:rsidR="0027273F">
          <w:rPr>
            <w:noProof/>
            <w:webHidden/>
          </w:rPr>
          <w:fldChar w:fldCharType="end"/>
        </w:r>
      </w:hyperlink>
    </w:p>
    <w:p w14:paraId="657FC384" w14:textId="52EF3B2D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2" w:history="1">
        <w:r w:rsidR="0027273F" w:rsidRPr="00032D35">
          <w:rPr>
            <w:rStyle w:val="Hyperlink"/>
            <w:noProof/>
          </w:rPr>
          <w:t>Quadro 25 – Lista de Casos de Uso: Ações do Jurídico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23</w:t>
        </w:r>
        <w:r w:rsidR="0027273F">
          <w:rPr>
            <w:noProof/>
            <w:webHidden/>
          </w:rPr>
          <w:fldChar w:fldCharType="end"/>
        </w:r>
      </w:hyperlink>
    </w:p>
    <w:p w14:paraId="717C8CDF" w14:textId="5FC4EBF3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3" w:history="1">
        <w:r w:rsidR="0027273F" w:rsidRPr="00032D35">
          <w:rPr>
            <w:rStyle w:val="Hyperlink"/>
            <w:noProof/>
          </w:rPr>
          <w:t>Quadro 26 – Lista de Casos de Uso: Ações do Físco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23</w:t>
        </w:r>
        <w:r w:rsidR="0027273F">
          <w:rPr>
            <w:noProof/>
            <w:webHidden/>
          </w:rPr>
          <w:fldChar w:fldCharType="end"/>
        </w:r>
      </w:hyperlink>
    </w:p>
    <w:p w14:paraId="523532C2" w14:textId="5C99C442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4" w:history="1">
        <w:r w:rsidR="0027273F" w:rsidRPr="00032D35">
          <w:rPr>
            <w:rStyle w:val="Hyperlink"/>
            <w:noProof/>
          </w:rPr>
          <w:t>Quadro 27 – Lista de Casos de Uso: Ações do 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24</w:t>
        </w:r>
        <w:r w:rsidR="0027273F">
          <w:rPr>
            <w:noProof/>
            <w:webHidden/>
          </w:rPr>
          <w:fldChar w:fldCharType="end"/>
        </w:r>
      </w:hyperlink>
    </w:p>
    <w:p w14:paraId="5DE91E1B" w14:textId="46229411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5" w:history="1">
        <w:r w:rsidR="0027273F" w:rsidRPr="00032D35">
          <w:rPr>
            <w:rStyle w:val="Hyperlink"/>
            <w:noProof/>
          </w:rPr>
          <w:t>Quadro 28 – Fluxo do Caso de Uso: Administrador – Cadastrar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30</w:t>
        </w:r>
        <w:r w:rsidR="0027273F">
          <w:rPr>
            <w:noProof/>
            <w:webHidden/>
          </w:rPr>
          <w:fldChar w:fldCharType="end"/>
        </w:r>
      </w:hyperlink>
    </w:p>
    <w:p w14:paraId="5334E5A6" w14:textId="3422B26E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6" w:history="1">
        <w:r w:rsidR="0027273F" w:rsidRPr="00032D35">
          <w:rPr>
            <w:rStyle w:val="Hyperlink"/>
            <w:noProof/>
          </w:rPr>
          <w:t>Quadro 29 – Fluxo do Caso de Uso: Administrador – Alterar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32</w:t>
        </w:r>
        <w:r w:rsidR="0027273F">
          <w:rPr>
            <w:noProof/>
            <w:webHidden/>
          </w:rPr>
          <w:fldChar w:fldCharType="end"/>
        </w:r>
      </w:hyperlink>
    </w:p>
    <w:p w14:paraId="2F5AE41A" w14:textId="6FFD36E3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7" w:history="1">
        <w:r w:rsidR="0027273F" w:rsidRPr="00032D35">
          <w:rPr>
            <w:rStyle w:val="Hyperlink"/>
            <w:noProof/>
          </w:rPr>
          <w:t>Quadro 30 – Fluxo do Caso de Uso: Administrador – Excluir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34</w:t>
        </w:r>
        <w:r w:rsidR="0027273F">
          <w:rPr>
            <w:noProof/>
            <w:webHidden/>
          </w:rPr>
          <w:fldChar w:fldCharType="end"/>
        </w:r>
      </w:hyperlink>
    </w:p>
    <w:p w14:paraId="4CED8845" w14:textId="048F8C64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8" w:history="1">
        <w:r w:rsidR="0027273F" w:rsidRPr="00032D35">
          <w:rPr>
            <w:rStyle w:val="Hyperlink"/>
            <w:noProof/>
          </w:rPr>
          <w:t>Quadro 31 – Fluxo do Caso de Uso: Administrador – Listar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35</w:t>
        </w:r>
        <w:r w:rsidR="0027273F">
          <w:rPr>
            <w:noProof/>
            <w:webHidden/>
          </w:rPr>
          <w:fldChar w:fldCharType="end"/>
        </w:r>
      </w:hyperlink>
    </w:p>
    <w:p w14:paraId="4F919C34" w14:textId="3F2C93E4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9" w:history="1">
        <w:r w:rsidR="0027273F" w:rsidRPr="00032D35">
          <w:rPr>
            <w:rStyle w:val="Hyperlink"/>
            <w:noProof/>
          </w:rPr>
          <w:t>Quadro 32 – Fluxo do Caso de Uso Geral de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37</w:t>
        </w:r>
        <w:r w:rsidR="0027273F">
          <w:rPr>
            <w:noProof/>
            <w:webHidden/>
          </w:rPr>
          <w:fldChar w:fldCharType="end"/>
        </w:r>
      </w:hyperlink>
    </w:p>
    <w:p w14:paraId="20224844" w14:textId="1E33A57D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0" w:history="1">
        <w:r w:rsidR="0027273F" w:rsidRPr="00032D35">
          <w:rPr>
            <w:rStyle w:val="Hyperlink"/>
            <w:noProof/>
          </w:rPr>
          <w:t>Quadro 33 – Fluxo do Caso de Uso: Administrador – Alterar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39</w:t>
        </w:r>
        <w:r w:rsidR="0027273F">
          <w:rPr>
            <w:noProof/>
            <w:webHidden/>
          </w:rPr>
          <w:fldChar w:fldCharType="end"/>
        </w:r>
      </w:hyperlink>
    </w:p>
    <w:p w14:paraId="5E3B1638" w14:textId="401039DD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1" w:history="1">
        <w:r w:rsidR="0027273F" w:rsidRPr="00032D35">
          <w:rPr>
            <w:rStyle w:val="Hyperlink"/>
            <w:noProof/>
          </w:rPr>
          <w:t>Quadro 34 – Fluxo do Caso de Uso: Administrador – Excluir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41</w:t>
        </w:r>
        <w:r w:rsidR="0027273F">
          <w:rPr>
            <w:noProof/>
            <w:webHidden/>
          </w:rPr>
          <w:fldChar w:fldCharType="end"/>
        </w:r>
      </w:hyperlink>
    </w:p>
    <w:p w14:paraId="1BD0410E" w14:textId="78976DB0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2" w:history="1">
        <w:r w:rsidR="0027273F" w:rsidRPr="00032D35">
          <w:rPr>
            <w:rStyle w:val="Hyperlink"/>
            <w:noProof/>
          </w:rPr>
          <w:t>Quadro 35 – Fluxo do Caso de Uso: Administrador – Listar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42</w:t>
        </w:r>
        <w:r w:rsidR="0027273F">
          <w:rPr>
            <w:noProof/>
            <w:webHidden/>
          </w:rPr>
          <w:fldChar w:fldCharType="end"/>
        </w:r>
      </w:hyperlink>
    </w:p>
    <w:p w14:paraId="1F5C8058" w14:textId="0C5A767A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3" w:history="1">
        <w:r w:rsidR="0027273F" w:rsidRPr="00032D35">
          <w:rPr>
            <w:rStyle w:val="Hyperlink"/>
            <w:noProof/>
          </w:rPr>
          <w:t>Quadro 36 – Script SQL – Tabela Estado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61</w:t>
        </w:r>
        <w:r w:rsidR="0027273F">
          <w:rPr>
            <w:noProof/>
            <w:webHidden/>
          </w:rPr>
          <w:fldChar w:fldCharType="end"/>
        </w:r>
      </w:hyperlink>
    </w:p>
    <w:p w14:paraId="3AB463AC" w14:textId="2153175F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4" w:history="1">
        <w:r w:rsidR="0027273F" w:rsidRPr="00032D35">
          <w:rPr>
            <w:rStyle w:val="Hyperlink"/>
            <w:noProof/>
          </w:rPr>
          <w:t>Quadro 37 – Script SQL – Tabela Munícipe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61</w:t>
        </w:r>
        <w:r w:rsidR="0027273F">
          <w:rPr>
            <w:noProof/>
            <w:webHidden/>
          </w:rPr>
          <w:fldChar w:fldCharType="end"/>
        </w:r>
      </w:hyperlink>
    </w:p>
    <w:p w14:paraId="35607DB3" w14:textId="2ECA2C09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5" w:history="1">
        <w:r w:rsidR="0027273F" w:rsidRPr="00032D35">
          <w:rPr>
            <w:rStyle w:val="Hyperlink"/>
            <w:noProof/>
          </w:rPr>
          <w:t>Quadro 38 – Script SQL – Tabela TipoUsuario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51C3090E" w14:textId="67ADE464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6" w:history="1">
        <w:r w:rsidR="0027273F" w:rsidRPr="00032D35">
          <w:rPr>
            <w:rStyle w:val="Hyperlink"/>
            <w:noProof/>
          </w:rPr>
          <w:t>Quadro 39 – Script SQL – Tabela Cidade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423F2D6F" w14:textId="05893341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7" w:history="1">
        <w:r w:rsidR="0027273F" w:rsidRPr="00032D35">
          <w:rPr>
            <w:rStyle w:val="Hyperlink"/>
            <w:noProof/>
          </w:rPr>
          <w:t>Quadro 40 – Script SQL – Tabela 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0CBEE2E1" w14:textId="1ED0E714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8" w:history="1">
        <w:r w:rsidR="0027273F" w:rsidRPr="00032D35">
          <w:rPr>
            <w:rStyle w:val="Hyperlink"/>
            <w:noProof/>
          </w:rPr>
          <w:t>Quadro 41 – Script SQL – Tabela Auditoria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12128644" w14:textId="4BD4628F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9" w:history="1">
        <w:r w:rsidR="0027273F" w:rsidRPr="00032D35">
          <w:rPr>
            <w:rStyle w:val="Hyperlink"/>
            <w:noProof/>
          </w:rPr>
          <w:t>Quadro 42 – Script SQL – Tabela Engenheiro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6BB59ED7" w14:textId="14BB9CED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0" w:history="1">
        <w:r w:rsidR="0027273F" w:rsidRPr="00032D35">
          <w:rPr>
            <w:rStyle w:val="Hyperlink"/>
            <w:noProof/>
          </w:rPr>
          <w:t>Quadro 43 – Script SQL – Tabela Fiscal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319B8A87" w14:textId="19544971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1" w:history="1">
        <w:r w:rsidR="0027273F" w:rsidRPr="00032D35">
          <w:rPr>
            <w:rStyle w:val="Hyperlink"/>
            <w:noProof/>
          </w:rPr>
          <w:t>Quadro 44 – Script SQL – Tabela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371E3097" w14:textId="78D37E7C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2" w:history="1">
        <w:r w:rsidR="0027273F" w:rsidRPr="00032D35">
          <w:rPr>
            <w:rStyle w:val="Hyperlink"/>
            <w:noProof/>
          </w:rPr>
          <w:t>Quadro 45– Script SQL – Tabela Imóvel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1C3AD8A4" w14:textId="6C8AD8FD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3" w:history="1">
        <w:r w:rsidR="0027273F" w:rsidRPr="00032D35">
          <w:rPr>
            <w:rStyle w:val="Hyperlink"/>
            <w:noProof/>
          </w:rPr>
          <w:t>Quadro 46 – Script SQL – Tabela 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1895BF82" w14:textId="62CE6C7B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4" w:history="1">
        <w:r w:rsidR="0027273F" w:rsidRPr="00032D35">
          <w:rPr>
            <w:rStyle w:val="Hyperlink"/>
            <w:noProof/>
          </w:rPr>
          <w:t>Quadro 47 – Script SQL – Tabela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43E08CFB" w14:textId="7CA138E7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5" w:history="1">
        <w:r w:rsidR="0027273F" w:rsidRPr="00032D35">
          <w:rPr>
            <w:rStyle w:val="Hyperlink"/>
            <w:noProof/>
          </w:rPr>
          <w:t>Quadro 48 – Script SQL – Tabela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188D6036" w14:textId="3240753A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6" w:history="1">
        <w:r w:rsidR="0027273F" w:rsidRPr="00032D35">
          <w:rPr>
            <w:rStyle w:val="Hyperlink"/>
            <w:noProof/>
          </w:rPr>
          <w:t>Quadro 49 – Script SQL – Tabela TipoProcesso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02B0C818" w14:textId="725779D6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7" w:history="1">
        <w:r w:rsidR="0027273F" w:rsidRPr="00032D35">
          <w:rPr>
            <w:rStyle w:val="Hyperlink"/>
            <w:noProof/>
          </w:rPr>
          <w:t>Quadro 50 – Script SQL – Tabela 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52F8F757" w14:textId="05412DBE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8" w:history="1">
        <w:r w:rsidR="0027273F" w:rsidRPr="00032D35">
          <w:rPr>
            <w:rStyle w:val="Hyperlink"/>
            <w:noProof/>
          </w:rPr>
          <w:t>Quadro 51 – Script SQL – Tabela TipoDocumento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3435AE68" w14:textId="6467505A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9" w:history="1">
        <w:r w:rsidR="0027273F" w:rsidRPr="00032D35">
          <w:rPr>
            <w:rStyle w:val="Hyperlink"/>
            <w:noProof/>
          </w:rPr>
          <w:t>Quadro 52 – Script SQL – Tabela DocumentoProcesso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0A70A88C" w14:textId="2627C03D" w:rsidR="0027273F" w:rsidRDefault="0096109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80" w:history="1">
        <w:r w:rsidR="0027273F" w:rsidRPr="00032D35">
          <w:rPr>
            <w:rStyle w:val="Hyperlink"/>
            <w:noProof/>
          </w:rPr>
          <w:t>Quadro 53 – Script SQL – Tabela TipoDocumentoEtapa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_Toc168688480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356BFFA6" w14:textId="1EFEB164" w:rsidR="00395B09" w:rsidRDefault="00D2678A" w:rsidP="00D2678A">
      <w:pPr>
        <w:pStyle w:val="ndicedeilustraes"/>
        <w:rPr>
          <w:szCs w:val="24"/>
        </w:rPr>
      </w:pPr>
      <w:r>
        <w:rPr>
          <w:szCs w:val="24"/>
        </w:rPr>
        <w:fldChar w:fldCharType="end"/>
      </w:r>
    </w:p>
    <w:p w14:paraId="638E35F1" w14:textId="77777777" w:rsidR="00D2678A" w:rsidRPr="00D2678A" w:rsidRDefault="00D2678A" w:rsidP="00D2678A">
      <w:pPr>
        <w:pStyle w:val="Pargrafo"/>
      </w:pPr>
    </w:p>
    <w:p w14:paraId="7B5DB50E" w14:textId="77777777" w:rsidR="00395B09" w:rsidRDefault="00395B09" w:rsidP="004E0086">
      <w:pPr>
        <w:pStyle w:val="Ttulo"/>
        <w:rPr>
          <w:szCs w:val="24"/>
        </w:rPr>
      </w:pPr>
    </w:p>
    <w:p w14:paraId="43643BDE" w14:textId="77777777" w:rsidR="00395B09" w:rsidRDefault="00395B09" w:rsidP="004E0086">
      <w:pPr>
        <w:pStyle w:val="Ttulo"/>
        <w:rPr>
          <w:szCs w:val="24"/>
        </w:rPr>
      </w:pPr>
    </w:p>
    <w:p w14:paraId="053F0EAA" w14:textId="77777777" w:rsidR="004C6F62" w:rsidRDefault="004C6F62" w:rsidP="004E0086">
      <w:pPr>
        <w:pStyle w:val="Ttulo"/>
        <w:rPr>
          <w:szCs w:val="24"/>
        </w:rPr>
        <w:sectPr w:rsidR="004C6F6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</w:p>
    <w:p w14:paraId="7906A0EC" w14:textId="4FBDB581" w:rsidR="00BD4058" w:rsidRPr="00DE0E82" w:rsidRDefault="00F724F4" w:rsidP="004E0086">
      <w:pPr>
        <w:pStyle w:val="Ttulo"/>
        <w:rPr>
          <w:szCs w:val="24"/>
        </w:rPr>
      </w:pPr>
      <w:r w:rsidRPr="00DE0E82">
        <w:rPr>
          <w:szCs w:val="24"/>
        </w:rPr>
        <w:lastRenderedPageBreak/>
        <w:t>SUMÁRIO</w:t>
      </w:r>
      <w:r w:rsidR="00FB1824" w:rsidRPr="00DE0E82">
        <w:rPr>
          <w:szCs w:val="24"/>
        </w:rPr>
        <w:t xml:space="preserve"> </w:t>
      </w:r>
      <w:bookmarkStart w:id="1" w:name="_Toc253375252"/>
    </w:p>
    <w:bookmarkStart w:id="2" w:name="_GoBack"/>
    <w:bookmarkEnd w:id="2"/>
    <w:p w14:paraId="14C99A7F" w14:textId="008876BC" w:rsidR="004D1AC5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81869048" w:history="1">
        <w:r w:rsidR="004D1AC5" w:rsidRPr="00353070">
          <w:rPr>
            <w:rStyle w:val="Hyperlink"/>
            <w:noProof/>
          </w:rPr>
          <w:t>1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INTRODUÇÃO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_Toc181869048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3</w:t>
        </w:r>
        <w:r w:rsidR="004D1AC5">
          <w:rPr>
            <w:noProof/>
            <w:webHidden/>
          </w:rPr>
          <w:fldChar w:fldCharType="end"/>
        </w:r>
      </w:hyperlink>
    </w:p>
    <w:p w14:paraId="1538B436" w14:textId="532BD7C8" w:rsidR="004D1AC5" w:rsidRDefault="004D1AC5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49" w:history="1">
        <w:r w:rsidRPr="00353070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353070">
          <w:rPr>
            <w:rStyle w:val="Hyperlink"/>
            <w:noProof/>
          </w:rPr>
          <w:t>LEVANTAMENTO DE REQUISITOS DE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B662654" w14:textId="65CBC398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0" w:history="1">
        <w:r w:rsidRPr="00353070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53070">
          <w:rPr>
            <w:rStyle w:val="Hyperlink"/>
            <w:noProof/>
          </w:rPr>
          <w:t>Descrição dos objetivos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8D92C85" w14:textId="1F002F53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1" w:history="1">
        <w:r w:rsidRPr="00353070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53070">
          <w:rPr>
            <w:rStyle w:val="Hyperlink"/>
            <w:noProof/>
          </w:rPr>
          <w:t>Descrição do sistema atual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E8DD983" w14:textId="63E1D582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2" w:history="1">
        <w:r w:rsidRPr="00353070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53070">
          <w:rPr>
            <w:rStyle w:val="Hyperlink"/>
            <w:noProof/>
          </w:rPr>
          <w:t>Descrição dos principais problemas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2DE3F58" w14:textId="06FF3782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3" w:history="1">
        <w:r w:rsidRPr="00353070">
          <w:rPr>
            <w:rStyle w:val="Hyperlink"/>
            <w:noProof/>
          </w:rPr>
          <w:t>2.4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53070">
          <w:rPr>
            <w:rStyle w:val="Hyperlink"/>
            <w:noProof/>
          </w:rPr>
          <w:t>Descrição dos requisitos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330FB1E" w14:textId="30322C42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4" w:history="1">
        <w:r w:rsidRPr="00353070">
          <w:rPr>
            <w:rStyle w:val="Hyperlink"/>
            <w:noProof/>
          </w:rPr>
          <w:t>2.5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53070">
          <w:rPr>
            <w:rStyle w:val="Hyperlink"/>
            <w:noProof/>
          </w:rPr>
          <w:t>Descrição dos 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91E9A2B" w14:textId="3AC9EF37" w:rsidR="004D1AC5" w:rsidRDefault="004D1AC5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55" w:history="1">
        <w:r w:rsidRPr="00353070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353070">
          <w:rPr>
            <w:rStyle w:val="Hyperlink"/>
            <w:noProof/>
          </w:rPr>
          <w:t>VISÃO DE CASO DE USO – UML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60D4F84" w14:textId="2C500880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6" w:history="1">
        <w:r w:rsidRPr="00353070">
          <w:rPr>
            <w:rStyle w:val="Hyperlink"/>
            <w:noProof/>
          </w:rPr>
          <w:t>3.1 Diagrama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7B06A5F" w14:textId="047064AC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7" w:history="1">
        <w:r w:rsidRPr="00353070">
          <w:rPr>
            <w:rStyle w:val="Hyperlink"/>
            <w:noProof/>
          </w:rPr>
          <w:t>3.2 Dicionário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5ED9C2D" w14:textId="793420C4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8" w:history="1">
        <w:r w:rsidRPr="00353070">
          <w:rPr>
            <w:rStyle w:val="Hyperlink"/>
            <w:noProof/>
          </w:rPr>
          <w:t>3.3 Definição dos Atores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78D1FC6" w14:textId="20EE0E04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9" w:history="1">
        <w:r w:rsidRPr="00353070">
          <w:rPr>
            <w:rStyle w:val="Hyperlink"/>
            <w:noProof/>
          </w:rPr>
          <w:t>3.4 Lista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C08B5F6" w14:textId="6B36B91B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0" w:history="1">
        <w:r w:rsidRPr="00353070">
          <w:rPr>
            <w:rStyle w:val="Hyperlink"/>
            <w:noProof/>
          </w:rPr>
          <w:t>3.4. Diagrama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5397FB3" w14:textId="391A282A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1" w:history="1">
        <w:r w:rsidRPr="00353070">
          <w:rPr>
            <w:rStyle w:val="Hyperlink"/>
            <w:noProof/>
          </w:rPr>
          <w:t>3.5. Diagrama de Casos de uso individuais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9E4CE12" w14:textId="48B83838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2" w:history="1">
        <w:r w:rsidRPr="00353070">
          <w:rPr>
            <w:rStyle w:val="Hyperlink"/>
            <w:noProof/>
          </w:rPr>
          <w:t>3.6. Diagrama de Sequência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9C24C6C" w14:textId="35E9A279" w:rsidR="004D1AC5" w:rsidRDefault="004D1AC5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1869063" w:history="1">
        <w:r w:rsidRPr="00353070">
          <w:rPr>
            <w:rStyle w:val="Hyperlink"/>
            <w:noProof/>
          </w:rPr>
          <w:t>3.6.1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53070">
          <w:rPr>
            <w:rStyle w:val="Hyperlink"/>
            <w:noProof/>
          </w:rPr>
          <w:t>Diagrama de Sequência para Cadastro de 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DFABACE" w14:textId="65847083" w:rsidR="004D1AC5" w:rsidRDefault="004D1AC5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1869064" w:history="1">
        <w:r w:rsidRPr="00353070">
          <w:rPr>
            <w:rStyle w:val="Hyperlink"/>
            <w:noProof/>
          </w:rPr>
          <w:t>3.6.2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53070">
          <w:rPr>
            <w:rStyle w:val="Hyperlink"/>
            <w:noProof/>
          </w:rPr>
          <w:t>Diagrama de Sequência para Exclusão de 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6DD3612" w14:textId="1FCDF18F" w:rsidR="004D1AC5" w:rsidRDefault="004D1AC5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65" w:history="1">
        <w:r w:rsidRPr="00353070">
          <w:rPr>
            <w:rStyle w:val="Hyperlink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353070">
          <w:rPr>
            <w:rStyle w:val="Hyperlink"/>
            <w:noProof/>
          </w:rPr>
          <w:t>DEFINIÇÃO DA INTERFACE COM O USUÁRIO (UX) (3º semestre)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F702415" w14:textId="3CB0BA8D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6" w:history="1">
        <w:r w:rsidRPr="00353070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53070">
          <w:rPr>
            <w:rStyle w:val="Hyperlink"/>
            <w:noProof/>
          </w:rPr>
          <w:t>Descrição de cenário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C2527C7" w14:textId="12E4052E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7" w:history="1">
        <w:r w:rsidRPr="00353070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53070">
          <w:rPr>
            <w:rStyle w:val="Hyperlink"/>
            <w:noProof/>
          </w:rPr>
          <w:t>Descrição de personas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873B15F" w14:textId="5A7F1E29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8" w:history="1">
        <w:r w:rsidRPr="00353070">
          <w:rPr>
            <w:rStyle w:val="Hyperlink"/>
            <w:noProof/>
          </w:rPr>
          <w:t>4.3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53070">
          <w:rPr>
            <w:rStyle w:val="Hyperlink"/>
            <w:noProof/>
          </w:rPr>
          <w:t>Esboços de tela (wireframes)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9684634" w14:textId="22882219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9" w:history="1">
        <w:r w:rsidRPr="00353070">
          <w:rPr>
            <w:rStyle w:val="Hyperlink"/>
            <w:noProof/>
          </w:rPr>
          <w:t>4.4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53070">
          <w:rPr>
            <w:rStyle w:val="Hyperlink"/>
            <w:noProof/>
          </w:rPr>
          <w:t>Protótipos de tela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05A17AE" w14:textId="0762991E" w:rsidR="004D1AC5" w:rsidRDefault="004D1AC5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70" w:history="1">
        <w:r w:rsidRPr="00353070">
          <w:rPr>
            <w:rStyle w:val="Hyperlink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353070">
          <w:rPr>
            <w:rStyle w:val="Hyperlink"/>
            <w:noProof/>
          </w:rPr>
          <w:t>BANCO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B4B1911" w14:textId="1323FCD2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1" w:history="1">
        <w:r w:rsidRPr="00353070">
          <w:rPr>
            <w:rStyle w:val="Hyperlink"/>
            <w:noProof/>
          </w:rPr>
          <w:t>5.1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53070">
          <w:rPr>
            <w:rStyle w:val="Hyperlink"/>
            <w:noProof/>
          </w:rPr>
          <w:t>Modelo Entidade Relacionamento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B0D9D7C" w14:textId="5A552A0E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2" w:history="1">
        <w:r w:rsidRPr="00353070">
          <w:rPr>
            <w:rStyle w:val="Hyperlink"/>
            <w:noProof/>
          </w:rPr>
          <w:t>5.2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53070">
          <w:rPr>
            <w:rStyle w:val="Hyperlink"/>
            <w:noProof/>
          </w:rPr>
          <w:t>Script das tabelas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45F5EB7" w14:textId="152C5E4E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3" w:history="1">
        <w:r w:rsidRPr="00353070">
          <w:rPr>
            <w:rStyle w:val="Hyperlink"/>
            <w:noProof/>
          </w:rPr>
          <w:t>5.3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53070">
          <w:rPr>
            <w:rStyle w:val="Hyperlink"/>
            <w:noProof/>
          </w:rPr>
          <w:t>Mapeamento Objeto Relacional – 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9C13C98" w14:textId="09F3EBB3" w:rsidR="004D1AC5" w:rsidRDefault="004D1AC5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74" w:history="1">
        <w:r w:rsidRPr="00353070">
          <w:rPr>
            <w:rStyle w:val="Hyperlink"/>
            <w:noProof/>
          </w:rPr>
          <w:t>6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353070">
          <w:rPr>
            <w:rStyle w:val="Hyperlink"/>
            <w:noProof/>
          </w:rPr>
          <w:t>ARQUITETURA DE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53E49D7" w14:textId="71B229C8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5" w:history="1">
        <w:r w:rsidRPr="00353070">
          <w:rPr>
            <w:rStyle w:val="Hyperlink"/>
            <w:noProof/>
          </w:rPr>
          <w:t>6.1 Arquitetura de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1A3A6E7" w14:textId="79E55AB4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6" w:history="1">
        <w:r w:rsidRPr="00353070">
          <w:rPr>
            <w:rStyle w:val="Hyperlink"/>
            <w:noProof/>
          </w:rPr>
          <w:t>6.1.1 Back-End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E46D80A" w14:textId="69A29E31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7" w:history="1">
        <w:r w:rsidRPr="00353070">
          <w:rPr>
            <w:rStyle w:val="Hyperlink"/>
            <w:noProof/>
          </w:rPr>
          <w:t>6.1.2 Front-End -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EDAD5AA" w14:textId="262DABE3" w:rsidR="004D1AC5" w:rsidRDefault="004D1AC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8" w:history="1">
        <w:r w:rsidRPr="00353070">
          <w:rPr>
            <w:rStyle w:val="Hyperlink"/>
            <w:noProof/>
          </w:rPr>
          <w:t>6.2 Telas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C43D963" w14:textId="20A17FA4" w:rsidR="004D1AC5" w:rsidRDefault="004D1AC5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79" w:history="1">
        <w:r w:rsidRPr="00353070">
          <w:rPr>
            <w:rStyle w:val="Hyperlink"/>
            <w:noProof/>
          </w:rPr>
          <w:t>7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353070">
          <w:rPr>
            <w:rStyle w:val="Hyperlink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31F783E8" w14:textId="773852F6" w:rsidR="004D1AC5" w:rsidRDefault="004D1AC5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80" w:history="1">
        <w:r w:rsidRPr="00353070">
          <w:rPr>
            <w:rStyle w:val="Hyperlink"/>
            <w:noProof/>
          </w:rPr>
          <w:t>8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353070">
          <w:rPr>
            <w:rStyle w:val="Hyperlink"/>
            <w:noProof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_Toc181869080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8239BC6" w14:textId="7B01F2B9" w:rsidR="00A14D71" w:rsidRPr="00DE0E82" w:rsidRDefault="00460066" w:rsidP="00A14D71">
      <w:pPr>
        <w:rPr>
          <w:szCs w:val="24"/>
        </w:rPr>
        <w:sectPr w:rsidR="00A14D71" w:rsidRPr="00DE0E8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  <w:r w:rsidRPr="00DE0E82">
        <w:rPr>
          <w:szCs w:val="24"/>
        </w:rPr>
        <w:fldChar w:fldCharType="end"/>
      </w:r>
    </w:p>
    <w:p w14:paraId="191BE1F5" w14:textId="1B744EDA" w:rsidR="00236F70" w:rsidRDefault="00236F70" w:rsidP="00BD4058">
      <w:pPr>
        <w:pStyle w:val="Ttulo1"/>
        <w:rPr>
          <w:szCs w:val="24"/>
        </w:rPr>
      </w:pPr>
      <w:bookmarkStart w:id="3" w:name="_Toc311655753"/>
      <w:bookmarkStart w:id="4" w:name="_Toc311656220"/>
      <w:bookmarkStart w:id="5" w:name="_Toc311656307"/>
      <w:bookmarkStart w:id="6" w:name="_Toc311656574"/>
      <w:bookmarkStart w:id="7" w:name="_Toc311676921"/>
      <w:bookmarkStart w:id="8" w:name="_Toc311677289"/>
      <w:bookmarkStart w:id="9" w:name="_Toc181869048"/>
      <w:r w:rsidRPr="00DE0E82">
        <w:rPr>
          <w:szCs w:val="24"/>
        </w:rPr>
        <w:lastRenderedPageBreak/>
        <w:t>INTRODUÇÃO</w:t>
      </w:r>
      <w:bookmarkEnd w:id="1"/>
      <w:bookmarkEnd w:id="3"/>
      <w:bookmarkEnd w:id="4"/>
      <w:bookmarkEnd w:id="5"/>
      <w:bookmarkEnd w:id="6"/>
      <w:bookmarkEnd w:id="7"/>
      <w:bookmarkEnd w:id="8"/>
      <w:bookmarkEnd w:id="9"/>
    </w:p>
    <w:p w14:paraId="2E74706C" w14:textId="7AA09679" w:rsidR="00F328A6" w:rsidRDefault="00F328A6" w:rsidP="00F328A6">
      <w:pPr>
        <w:pStyle w:val="SemEspaamento"/>
        <w:spacing w:after="240" w:line="360" w:lineRule="auto"/>
        <w:ind w:firstLine="851"/>
        <w:jc w:val="both"/>
        <w:rPr>
          <w:szCs w:val="24"/>
        </w:rPr>
      </w:pPr>
      <w:bookmarkStart w:id="10" w:name="_Toc253375253"/>
      <w:bookmarkStart w:id="11" w:name="_Toc311655756"/>
      <w:bookmarkStart w:id="12" w:name="_Toc311656223"/>
      <w:bookmarkStart w:id="13" w:name="_Toc311656310"/>
      <w:bookmarkStart w:id="14" w:name="_Toc311656577"/>
      <w:bookmarkStart w:id="15" w:name="_Toc311676927"/>
      <w:bookmarkStart w:id="16" w:name="_Toc311677295"/>
      <w:r>
        <w:rPr>
          <w:szCs w:val="24"/>
        </w:rPr>
        <w:t>A geração de documentos relacionados a obras é essencial em qualquer processo construtivo, configurando-se como registros oficiais das etapas, decisões, normas e regulamentações aplicáveis a cada fase da construção. Esses documentos não apenas atestam a conformidade da obra com as exigências legais e técnicas, como também asseguram a transparência e a rastreabilidade de todos os procedimentos realizados ao longo do projeto.</w:t>
      </w:r>
    </w:p>
    <w:p w14:paraId="411CC175" w14:textId="7DB9A7CC" w:rsidR="00F328A6" w:rsidRPr="00F328A6" w:rsidRDefault="00F328A6" w:rsidP="00F328A6">
      <w:pPr>
        <w:pStyle w:val="SemEspaamento"/>
        <w:ind w:left="2268" w:firstLine="851"/>
        <w:jc w:val="both"/>
        <w:rPr>
          <w:sz w:val="22"/>
          <w:szCs w:val="22"/>
        </w:rPr>
      </w:pPr>
      <w:r>
        <w:t>Segundo Costa (2020), "O licenciamento para obras é imprescindível ao construir um imóvel. Quando um projeto para construção de um imóvel é aprovado pela prefeitura, significa que o mesmo atendeu à legislação e a construção pode ser iniciada após a liberação do alvará, documento autorizando o início dos serviços".</w:t>
      </w:r>
    </w:p>
    <w:p w14:paraId="07368471" w14:textId="77777777" w:rsidR="00F328A6" w:rsidRDefault="00F328A6" w:rsidP="00F328A6">
      <w:pPr>
        <w:pStyle w:val="SemEspaamento"/>
        <w:spacing w:before="240" w:line="360" w:lineRule="auto"/>
        <w:ind w:firstLine="851"/>
        <w:jc w:val="both"/>
        <w:rPr>
          <w:szCs w:val="24"/>
        </w:rPr>
      </w:pPr>
      <w:r>
        <w:rPr>
          <w:szCs w:val="24"/>
        </w:rPr>
        <w:t>A documentação é indispensável para assegurar a preservação dos padrões de qualidade em todos os aspectos da obra, sendo fundamental para a segurança pública e a durabilidade das infraestruturas construídas. Além disso, sua correta gestão é crucial para evitar multas, atrasos no cronograma do projeto e possíveis litígios legais, promovendo, assim, a conformidade com as normas e o sucesso do empreendimento.</w:t>
      </w:r>
    </w:p>
    <w:p w14:paraId="51839BD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O processo de gestão de autorizações de obras em uma secretaria de prefeitura envolve várias etapas essenciais, desde a solicitação e análise do projeto até a emissão de documentos que garantem a conformidade da obra com a legislação vigente. Cada município possui seu próprio Código de Obras, que define os requisitos técnicos e procedimentos para a aprovação de projetos e execução de obras. Esses códigos estabelecem diretrizes sobre zoneamento, uso do solo, padrões construtivos e segurança das edificações.</w:t>
      </w:r>
    </w:p>
    <w:p w14:paraId="40FEA1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solicitação de licenciamento que é realizado pelo responsável pela obra (proprietário ou construtor) apresenta o projeto arquitetônico junto à secretaria de urbanismo ou planejamento. Nessa etapa, são verificados documentos como matrícula do imóvel e comprovação de propriedade, além de informações sobre a área e a finalidade da obra.</w:t>
      </w:r>
    </w:p>
    <w:p w14:paraId="0387C61C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análise do projeto e o processo no qual os técnicos e engenheiros da prefeitura analisam o projeto para garantir que ele está de acordo com o Plano Diretor, o Código de Obras e as legislações ambientais e urbanísticas locais. Nessa fase, verificam-se os parâmetros urbanísticos, recuos, altura da edificação e impactos ambientais.</w:t>
      </w:r>
    </w:p>
    <w:p w14:paraId="0AC7E2A3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seguir ocorre a emissão de alvará de construção caso o projeto esteja em conformidade com as normas, a secretaria emite o alvará de construção, que autoriza o início das obras. Esse documento especifica o prazo de validade e as condições sob as quais a obra pode ser realizada, podendo incluir requisitos adicionais, como a adoção de medidas de segurança.</w:t>
      </w:r>
    </w:p>
    <w:p w14:paraId="314E3F1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lastRenderedPageBreak/>
        <w:t>Durante a execução da obra, ocorre a fase de acompanhamento e fiscalização, onde os fiscais da prefeitura realizam inspeções para verificar se a construção segue o projeto aprovado e cumpre com as exigências legais. Qualquer desvio significativo pode resultar em notificações, multas ou até mesmo embargos à obra.</w:t>
      </w:r>
    </w:p>
    <w:p w14:paraId="21D8025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Após a conclusão da obra, o responsável deve solicitar a emissão do "Habite-se", documento que comprova que a edificação está pronta e apta para ser habitada ou utilizada. A solicitação envolve a apresentação de laudos e documentos de vistoria que confirmam o cumprimento das exigências. Técnicos realizam uma vistoria final para verificar que a obra respeita o projeto aprovado e as normas de segurança e habitabilidade. São avaliados aspectos como segurança elétrica, acessibilidade, sistemas de segurança contra incêndio e regularidade estrutural.</w:t>
      </w:r>
    </w:p>
    <w:p w14:paraId="76DEB66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Com a aprovação final, a secretaria emite o documento de “habite-se”, que permite o uso efetivo do imóvel. Este é um requisito essencial para que o imóvel seja registrado em cartório, possibilitando venda, aluguel ou ocupação formal. Magalhães, Melo e Bandeira (2018) ressaltam que o controle e o planejamento no processo de construção são fundamentais para o sucesso do projeto a ser realizado. </w:t>
      </w:r>
    </w:p>
    <w:p w14:paraId="5908250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Esse processo visa assegurar que as construções atendam aos requisitos técnicos e legais, promovendo a segurança, a organização urbana e o uso responsável do espaço. Cada uma das etapas do projeto pode demandar a geração de diferentes documentos, que necessitam ser analisados, aprovados e devidamente arquivados. Dessa forma, a gestão eficiente desses documentos, assim como a atualização contínua dos dados, torna-se essencial para a conformidade e a qualidade do processo construtivo. </w:t>
      </w:r>
    </w:p>
    <w:p w14:paraId="2881130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Segundo </w:t>
      </w:r>
      <w:proofErr w:type="spellStart"/>
      <w:r>
        <w:rPr>
          <w:szCs w:val="24"/>
        </w:rPr>
        <w:t>Mobuss</w:t>
      </w:r>
      <w:proofErr w:type="spellEnd"/>
      <w:r>
        <w:rPr>
          <w:szCs w:val="24"/>
        </w:rPr>
        <w:t xml:space="preserve"> (2018), "A gestão de documentos que conta com ferramentas inovadoras assegura a disseminação de dados rápida, eficiente e uniforme." Dessa forma, uma gestão adequada possibilita que as informações sejam prontamente localizadas quando necessário, garantindo o controle de documentos sensíveis e a proteção de informações confidenciais contra acessos não autorizados. Muitas organizações estão sujeitas a rigorosos requisitos quanto à gestão documental, e uma gestão eficiente assegura conformidade com as regulamentações, reduzindo riscos legais e possíveis penalidades.</w:t>
      </w:r>
    </w:p>
    <w:p w14:paraId="7AC49237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A incorporação de tecnologias modernas torna a gestão documental mais eficiente e segura. A digitalização de documentos físicos e sua conversão em formatos eletrônicos reduzem a dependência de arquivos em papel, facilitando tanto o armazenamento quanto a recuperação das informações. Além disso, essas tecnologias permitem a implementação de medidas de segurança eficazes, como a criptografia de dados e o controle de acesso baseado em funções </w:t>
      </w:r>
      <w:r>
        <w:rPr>
          <w:szCs w:val="24"/>
        </w:rPr>
        <w:lastRenderedPageBreak/>
        <w:t>específicas no sistema, garantindo que apenas pessoas autorizadas possam acessar informações confidenciais.</w:t>
      </w:r>
    </w:p>
    <w:p w14:paraId="622A46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Este projeto surge da necessidade da secretaria de obras de gerenciar de forma eficiente os documentos relacionados aos processos de construção dos munícipes. Atualmente, a prefeitura desta cidade utiliza um sistema de gestão pública, mas ele não dispõe de um módulo específico para o gerenciamento de processos e da documentação gerada. Assim, quando é necessário localizar algum processo, a busca deve ser realizada manualmente nos arquivos físicos da secretaria. A secretaria de obras conta com um software legado, desenvolvido em parceria com alunos para agilizar a gestão e a busca desses processos; no entanto, devido ao tempo de uso e à obsolescência tecnológica, o sistema não atende mais às demandas atuais da secretaria.</w:t>
      </w:r>
    </w:p>
    <w:p w14:paraId="0AE0C7AB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Nesse contexto, este projeto propõe o desenvolvimento de um software voltado para o gerenciamento de obras e dos documentos gerados ao longo desse processo. O sistema proporcionará uma funcionalidade de pesquisa avançada, visando otimizar o tempo de resposta e reduzir o esforço necessário para localizar documentos. Além disso, garantirá o controle de acesso e a segurança dos arquivos, caracterizando-se como um sistema de informação robusto e confiável.</w:t>
      </w:r>
    </w:p>
    <w:p w14:paraId="51023CA4" w14:textId="1A610B78" w:rsidR="00F724F4" w:rsidRDefault="00F43D74" w:rsidP="00F43D74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 </w:t>
      </w:r>
      <w:bookmarkStart w:id="17" w:name="_Toc181869049"/>
      <w:r w:rsidR="00F724F4" w:rsidRPr="00DE0E82">
        <w:rPr>
          <w:szCs w:val="24"/>
        </w:rPr>
        <w:t>LEVANTAMENTO DE REQUISITOS</w:t>
      </w:r>
      <w:bookmarkEnd w:id="10"/>
      <w:bookmarkEnd w:id="11"/>
      <w:bookmarkEnd w:id="12"/>
      <w:bookmarkEnd w:id="13"/>
      <w:bookmarkEnd w:id="14"/>
      <w:bookmarkEnd w:id="15"/>
      <w:bookmarkEnd w:id="16"/>
      <w:r w:rsidR="00A4594E">
        <w:rPr>
          <w:szCs w:val="24"/>
        </w:rPr>
        <w:t xml:space="preserve"> DE SOFTWARE</w:t>
      </w:r>
      <w:bookmarkEnd w:id="17"/>
    </w:p>
    <w:p w14:paraId="1801CCF1" w14:textId="622635F0" w:rsidR="00EB503B" w:rsidRPr="00EB503B" w:rsidRDefault="00EB503B" w:rsidP="00EB503B">
      <w:pPr>
        <w:pStyle w:val="Pargrafo"/>
        <w:spacing w:line="360" w:lineRule="auto"/>
        <w:ind w:firstLine="851"/>
      </w:pPr>
      <w:r>
        <w:t xml:space="preserve">Os requisitos é a descrição de como o </w:t>
      </w:r>
      <w:r w:rsidRPr="00EB503B">
        <w:rPr>
          <w:i/>
        </w:rPr>
        <w:t>so</w:t>
      </w:r>
      <w:r>
        <w:rPr>
          <w:i/>
        </w:rPr>
        <w:t xml:space="preserve">ftware </w:t>
      </w:r>
      <w:r>
        <w:t xml:space="preserve">irá se comportar de acordo com informações de </w:t>
      </w:r>
      <w:r>
        <w:rPr>
          <w:i/>
        </w:rPr>
        <w:t>hardware</w:t>
      </w:r>
      <w:r>
        <w:t xml:space="preserve"> e limites operacionais. De acordo com (</w:t>
      </w:r>
      <w:proofErr w:type="spellStart"/>
      <w:r>
        <w:t>Sommervile</w:t>
      </w:r>
      <w:proofErr w:type="spellEnd"/>
      <w:r>
        <w:t>, 2007), “o termo requisito não é usado pela indústria de software de maneira consistente. [...] um requisito é simplesmente uma declaração abstrata de alto nível de um serviço que o sistema deve fornecer”.</w:t>
      </w:r>
    </w:p>
    <w:p w14:paraId="5A52196A" w14:textId="4C0196E2" w:rsidR="0045370B" w:rsidRDefault="00DD4AAF" w:rsidP="00EB503B">
      <w:pPr>
        <w:pStyle w:val="Pargrafo"/>
        <w:spacing w:before="0" w:line="360" w:lineRule="auto"/>
        <w:ind w:firstLine="851"/>
      </w:pPr>
      <w:r>
        <w:t xml:space="preserve">O levantamento de requisitos é uma etapa crucial no processo de desenvolvimento de sistemas e projetos, </w:t>
      </w:r>
      <w:r w:rsidR="00FB7CCC">
        <w:t>convergindo as necessidades do usuário na solução que será desenvolvida. O processo de coleta de informações para garantir a exatidão do sistema é feito por meio de entrevistas com o futuro usuário do sistema (Guedes, 2011).</w:t>
      </w:r>
    </w:p>
    <w:p w14:paraId="113C684F" w14:textId="72A78CBE" w:rsidR="00DD4AAF" w:rsidRPr="0045370B" w:rsidRDefault="005D5C45" w:rsidP="005D5C45">
      <w:pPr>
        <w:pStyle w:val="Pargrafo"/>
        <w:spacing w:before="0" w:after="240" w:line="360" w:lineRule="auto"/>
        <w:ind w:firstLine="851"/>
      </w:pPr>
      <w:r>
        <w:t xml:space="preserve">Comunicação é um grande problema encontrado na fase de levantamento de requisitos, se tornando um desafio a compreensão dos conceitos, abstrações e complexos que caracterizam as necessidades do usuário. Na fase de levantamento de requisitos que são as condições necessárias para que o sistema responda adequadamente às ações do cliente, </w:t>
      </w:r>
      <w:r w:rsidR="00EB2E8B">
        <w:t>os não funcionais se tornam</w:t>
      </w:r>
      <w:r>
        <w:t xml:space="preserve"> contenções, validações e consistências sobre os requisitos funcionais (Guedes, 2011).</w:t>
      </w:r>
    </w:p>
    <w:p w14:paraId="15221DD3" w14:textId="77777777" w:rsidR="0045370B" w:rsidRDefault="0045370B" w:rsidP="0045370B">
      <w:pPr>
        <w:pStyle w:val="Ttulo2"/>
        <w:rPr>
          <w:szCs w:val="24"/>
        </w:rPr>
      </w:pPr>
      <w:bookmarkStart w:id="18" w:name="_Toc181869050"/>
      <w:r w:rsidRPr="00C93DD6">
        <w:rPr>
          <w:szCs w:val="24"/>
        </w:rPr>
        <w:t>Descrição dos objetivos do sistema</w:t>
      </w:r>
      <w:bookmarkEnd w:id="18"/>
    </w:p>
    <w:p w14:paraId="58DEF607" w14:textId="77777777" w:rsidR="0045370B" w:rsidRPr="0014257C" w:rsidRDefault="0045370B" w:rsidP="0045370B">
      <w:r w:rsidRPr="0014257C">
        <w:t>O sistema a ser desenvolvido tem como objetivo principal simplificar e aprimorar o acesso e busca aos arquivos e documentos relacionados aos projetos de obras da Prefeitura de Jales, centralizando e organizando de forma mais estruturada.</w:t>
      </w:r>
    </w:p>
    <w:p w14:paraId="1B51331A" w14:textId="77777777" w:rsidR="0045370B" w:rsidRPr="0045370B" w:rsidRDefault="0045370B" w:rsidP="0045370B">
      <w:pPr>
        <w:pStyle w:val="Pargrafo"/>
      </w:pPr>
    </w:p>
    <w:p w14:paraId="0451D162" w14:textId="77777777" w:rsidR="0045370B" w:rsidRDefault="0045370B" w:rsidP="0045370B">
      <w:pPr>
        <w:pStyle w:val="Ttulo2"/>
        <w:rPr>
          <w:szCs w:val="24"/>
        </w:rPr>
      </w:pPr>
      <w:bookmarkStart w:id="19" w:name="_Toc181869051"/>
      <w:r w:rsidRPr="00DE0E82">
        <w:rPr>
          <w:szCs w:val="24"/>
        </w:rPr>
        <w:t>Descrição do sistema atual</w:t>
      </w:r>
      <w:bookmarkEnd w:id="19"/>
    </w:p>
    <w:p w14:paraId="5D4DD625" w14:textId="77777777" w:rsidR="00DE7727" w:rsidRDefault="00DE7727" w:rsidP="00DE7727">
      <w:r w:rsidRPr="001A544C">
        <w:t xml:space="preserve">O sistema atual </w:t>
      </w:r>
      <w:r>
        <w:t>utilizado</w:t>
      </w:r>
      <w:r w:rsidRPr="001A544C">
        <w:t xml:space="preserve"> pela Secretaria de Obras revela-se inadequado para suprir as crescentes necessidades e demandas cotidianas do órgão, principalmente devido à sua limitação quanto à capacidade de armazenamento de informações. Esta escassez de espaço para registros se traduz em obstáculos consideráveis na tarefa de localizar e gerenciar os dados essenciais. </w:t>
      </w:r>
    </w:p>
    <w:p w14:paraId="0E1D41A1" w14:textId="77777777" w:rsidR="00DE7727" w:rsidRDefault="00DE7727" w:rsidP="00DE7727">
      <w:r w:rsidRPr="001A544C">
        <w:t xml:space="preserve">Essa deficiência prejudica significativamente a eficiência </w:t>
      </w:r>
      <w:r>
        <w:t>administrativa</w:t>
      </w:r>
      <w:r w:rsidRPr="001A544C">
        <w:t xml:space="preserve"> e a capacidade de </w:t>
      </w:r>
      <w:r>
        <w:t xml:space="preserve">busca e </w:t>
      </w:r>
      <w:r w:rsidRPr="001A544C">
        <w:t xml:space="preserve">resposta da Secretaria de Obras </w:t>
      </w:r>
      <w:r>
        <w:t>aos arquivos e documentos</w:t>
      </w:r>
      <w:r w:rsidRPr="001A544C">
        <w:t xml:space="preserve">, </w:t>
      </w:r>
      <w:r>
        <w:t xml:space="preserve">sendo assim </w:t>
      </w:r>
      <w:r w:rsidRPr="001A544C">
        <w:t>urgente a busca por uma solução mais robusta e eficaz para gerenciamento de informações.</w:t>
      </w:r>
    </w:p>
    <w:p w14:paraId="136B7E74" w14:textId="77777777" w:rsidR="00DE7727" w:rsidRPr="001A544C" w:rsidRDefault="00DE7727" w:rsidP="00DE7727">
      <w:r>
        <w:t>Com o sistema que está sendo desenvolvido será possível suprir todas as necessidades que está presente na Secretaria de Obras em questão a tudo, como por exemplo visualizar dados de um documento, finalizar os processos desses documentos e armazená-los.</w:t>
      </w:r>
    </w:p>
    <w:p w14:paraId="5DDD36DE" w14:textId="77777777" w:rsidR="00FB1824" w:rsidRDefault="00FB1824" w:rsidP="00FB1824">
      <w:pPr>
        <w:pStyle w:val="Default"/>
        <w:rPr>
          <w:rFonts w:ascii="Times New Roman" w:hAnsi="Times New Roman" w:cs="Times New Roman"/>
        </w:rPr>
      </w:pPr>
    </w:p>
    <w:p w14:paraId="783A504F" w14:textId="77777777" w:rsidR="0045370B" w:rsidRDefault="0045370B" w:rsidP="0045370B">
      <w:pPr>
        <w:pStyle w:val="Ttulo2"/>
        <w:rPr>
          <w:szCs w:val="24"/>
        </w:rPr>
      </w:pPr>
      <w:bookmarkStart w:id="20" w:name="_Toc181869052"/>
      <w:r w:rsidRPr="00DE0E82">
        <w:rPr>
          <w:szCs w:val="24"/>
        </w:rPr>
        <w:t>Descrição dos principais problemas</w:t>
      </w:r>
      <w:bookmarkEnd w:id="20"/>
    </w:p>
    <w:p w14:paraId="183A4F19" w14:textId="11959DED" w:rsidR="0045370B" w:rsidRPr="0045370B" w:rsidRDefault="0045370B" w:rsidP="0045370B">
      <w:pPr>
        <w:rPr>
          <w:u w:val="single"/>
        </w:rPr>
      </w:pPr>
      <w:r>
        <w:rPr>
          <w:rStyle w:val="ui-provider"/>
        </w:rPr>
        <w:t xml:space="preserve">A equipe do projeto identificou um problema relacionado ao desenvolvimento do banco de dados. Ele envolve a necessidade de armazenar uma vasta quantidade de dados, bem </w:t>
      </w:r>
      <w:r>
        <w:rPr>
          <w:rStyle w:val="ui-provider"/>
        </w:rPr>
        <w:lastRenderedPageBreak/>
        <w:t>como informações sensíveis. Portanto, não será permitido a negligência da segurança do banco de dados.</w:t>
      </w:r>
    </w:p>
    <w:p w14:paraId="3238F0CD" w14:textId="77777777" w:rsidR="00FB1824" w:rsidRPr="00DE0E82" w:rsidRDefault="00FB1824" w:rsidP="0045370B">
      <w:pPr>
        <w:ind w:firstLine="0"/>
        <w:rPr>
          <w:szCs w:val="24"/>
        </w:rPr>
      </w:pPr>
      <w:bookmarkStart w:id="21" w:name="_Toc311655848"/>
      <w:bookmarkStart w:id="22" w:name="_Toc311655928"/>
      <w:bookmarkStart w:id="23" w:name="_Toc311656059"/>
      <w:bookmarkStart w:id="24" w:name="_Toc311656108"/>
      <w:bookmarkStart w:id="25" w:name="_Toc311656224"/>
      <w:bookmarkEnd w:id="21"/>
      <w:bookmarkEnd w:id="22"/>
      <w:bookmarkEnd w:id="23"/>
      <w:bookmarkEnd w:id="24"/>
      <w:bookmarkEnd w:id="25"/>
    </w:p>
    <w:p w14:paraId="34D989D4" w14:textId="3D52E0AC" w:rsidR="000B3CA3" w:rsidRDefault="00FB1824" w:rsidP="003074D5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26" w:name="_Toc181869053"/>
      <w:r w:rsidRPr="00DE0E82">
        <w:rPr>
          <w:szCs w:val="24"/>
        </w:rPr>
        <w:t>Descrição dos requisitos funcionais</w:t>
      </w:r>
      <w:bookmarkEnd w:id="26"/>
    </w:p>
    <w:p w14:paraId="1B9E29A3" w14:textId="2DE751FA" w:rsidR="008D16A9" w:rsidRPr="006C5269" w:rsidRDefault="008B30D9" w:rsidP="006C5269">
      <w:pPr>
        <w:ind w:left="2268" w:firstLine="0"/>
        <w:rPr>
          <w:sz w:val="20"/>
        </w:rPr>
      </w:pPr>
      <w:r w:rsidRPr="00A478D9">
        <w:rPr>
          <w:iCs/>
          <w:sz w:val="20"/>
        </w:rPr>
        <w:t>Requisitos funcionais</w:t>
      </w:r>
      <w:r>
        <w:rPr>
          <w:sz w:val="20"/>
        </w:rPr>
        <w:t>. s</w:t>
      </w:r>
      <w:r w:rsidR="006C5269" w:rsidRPr="006C5269">
        <w:rPr>
          <w:sz w:val="20"/>
        </w:rPr>
        <w:t>ão as declarações de serviços que o sistema deve fornecer, como o sistema deve reagir a entradas específicas e como o sistema deve se comportar em determinadas situações. Em alguns casos, os requisitos funcionais podem também estabelecer explicitamente o que o sistema não deve fazer.</w:t>
      </w:r>
      <w:r w:rsidR="006C5269" w:rsidRPr="006C5269">
        <w:t xml:space="preserve"> </w:t>
      </w:r>
      <w:r w:rsidR="006C5269" w:rsidRPr="006C5269">
        <w:rPr>
          <w:sz w:val="20"/>
        </w:rPr>
        <w:t>(SOMMERVILLE, 2007, p.80)</w:t>
      </w:r>
      <w:r w:rsidR="006C5269">
        <w:rPr>
          <w:sz w:val="20"/>
        </w:rPr>
        <w:t>.</w:t>
      </w:r>
    </w:p>
    <w:p w14:paraId="6C94B785" w14:textId="2F6ED827" w:rsidR="005A48B8" w:rsidRDefault="008B30D9" w:rsidP="008D16A9">
      <w:r>
        <w:t>Dessa forma a</w:t>
      </w:r>
      <w:r w:rsidR="005A48B8" w:rsidRPr="005A48B8">
        <w:t>o identificar e documentar de forma clara as funções principais do sistema, os requisitos funcionais fornecem uma base mensurável e testável para garantir que o sistema atenda às expectativas dos usuários. Sua revisão contínua ao longo do ciclo de vida do projeto é crucial para garantir a qualidade e o alinhamento do sistema com as necessidades reais.</w:t>
      </w:r>
    </w:p>
    <w:p w14:paraId="0875BE41" w14:textId="0AF824F8" w:rsidR="008D16A9" w:rsidRDefault="008D16A9" w:rsidP="008D16A9">
      <w:pPr>
        <w:pStyle w:val="Legenda"/>
        <w:keepNext/>
        <w:jc w:val="left"/>
      </w:pPr>
    </w:p>
    <w:p w14:paraId="4035D593" w14:textId="05A04645" w:rsidR="005C599D" w:rsidRDefault="005C599D" w:rsidP="005C599D">
      <w:pPr>
        <w:pStyle w:val="Legenda"/>
        <w:keepNext/>
        <w:jc w:val="left"/>
      </w:pPr>
      <w:bookmarkStart w:id="27" w:name="_Toc168688428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</w:t>
      </w:r>
      <w:r w:rsidR="00456D6D">
        <w:rPr>
          <w:noProof/>
        </w:rPr>
        <w:fldChar w:fldCharType="end"/>
      </w:r>
      <w:r>
        <w:t xml:space="preserve"> – </w:t>
      </w:r>
      <w:r w:rsidRPr="005C599D">
        <w:rPr>
          <w:b w:val="0"/>
        </w:rPr>
        <w:t>Requisitos Funcionais do Sistema</w:t>
      </w:r>
      <w:bookmarkEnd w:id="27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2094"/>
        <w:gridCol w:w="6501"/>
      </w:tblGrid>
      <w:tr w:rsidR="0045370B" w:rsidRPr="0009786F" w14:paraId="77607DE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5AEE4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73EC3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Requisitos  </w:t>
            </w:r>
            <w:r w:rsidRPr="0009786F">
              <w:rPr>
                <w:color w:val="000000"/>
                <w:szCs w:val="24"/>
              </w:rPr>
              <w:br/>
              <w:t>Funcionais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39CC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Descrição </w:t>
            </w:r>
          </w:p>
        </w:tc>
      </w:tr>
      <w:tr w:rsidR="0045370B" w:rsidRPr="0009786F" w14:paraId="1E838DA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CA89B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111A8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327A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cadastrar usuários para utilização do sistema, desde atendente até administrador. </w:t>
            </w:r>
          </w:p>
        </w:tc>
      </w:tr>
      <w:tr w:rsidR="0045370B" w:rsidRPr="0009786F" w14:paraId="65DE52D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DE98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8DA6B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Autenticação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40AA9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(E-mail e senha) para realizar o login. </w:t>
            </w:r>
          </w:p>
        </w:tc>
      </w:tr>
      <w:tr w:rsidR="0045370B" w:rsidRPr="0009786F" w14:paraId="08D153B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1C6A48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2608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Controle de Acessos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2B6BB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apresentadas e apenas realizar o login se o usuário estiver cadastrado. </w:t>
            </w:r>
          </w:p>
        </w:tc>
      </w:tr>
      <w:tr w:rsidR="0045370B" w:rsidRPr="0009786F" w14:paraId="144A31E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86028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1AD2F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C78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realizar a alteração de dados de usuários se for necessário. </w:t>
            </w:r>
          </w:p>
        </w:tc>
      </w:tr>
      <w:tr w:rsidR="0045370B" w:rsidRPr="0009786F" w14:paraId="188B34E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698C4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38BCA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A9C8D9" w14:textId="7156DAD8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listar os usuários para que o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possa manter o controle dos usuários. </w:t>
            </w:r>
          </w:p>
        </w:tc>
      </w:tr>
      <w:tr w:rsidR="0045370B" w:rsidRPr="0009786F" w14:paraId="5EAB07C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79565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F2FC7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CC0A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excluir usuários via Administrador. </w:t>
            </w:r>
          </w:p>
        </w:tc>
      </w:tr>
      <w:tr w:rsidR="0045370B" w:rsidRPr="0009786F" w14:paraId="08CCEFD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56B3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318E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E9313" w14:textId="7973BFBF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ser capaz de desativar usuários via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dessa forma evitando que possam fazer login, preservando arquivos que dependem do mesmo. </w:t>
            </w:r>
          </w:p>
        </w:tc>
      </w:tr>
      <w:tr w:rsidR="0045370B" w:rsidRPr="0009786F" w14:paraId="42AB7D8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A87F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DFD02C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420AF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cadastrem imóveis. </w:t>
            </w:r>
          </w:p>
        </w:tc>
      </w:tr>
      <w:tr w:rsidR="0045370B" w:rsidRPr="0009786F" w14:paraId="46F47BE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FC393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2B557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7A53F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alterem imóveis cadastrados. </w:t>
            </w:r>
          </w:p>
        </w:tc>
      </w:tr>
      <w:tr w:rsidR="0045370B" w:rsidRPr="0009786F" w14:paraId="057EF2B5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4338B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E2D95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B8757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possam excluir imóveis do sistema </w:t>
            </w:r>
          </w:p>
        </w:tc>
      </w:tr>
      <w:tr w:rsidR="0045370B" w:rsidRPr="0009786F" w14:paraId="5036880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31BE2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7D0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E8A6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desativem imóveis, dessa forma não irá interagir no banco de dados apenas existindo para que arquivos dependentes do mesmo não sejam perdidos. </w:t>
            </w:r>
          </w:p>
        </w:tc>
      </w:tr>
      <w:tr w:rsidR="0045370B" w:rsidRPr="0009786F" w14:paraId="3E136081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0C5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lastRenderedPageBreak/>
              <w:t>12 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3A5C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9C73C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o cadastro de processos. </w:t>
            </w:r>
          </w:p>
        </w:tc>
      </w:tr>
      <w:tr w:rsidR="0045370B" w:rsidRPr="0009786F" w14:paraId="65602C6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6A17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0D723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E28DA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alterações nos processos cadastrados. </w:t>
            </w:r>
          </w:p>
        </w:tc>
      </w:tr>
      <w:tr w:rsidR="0045370B" w:rsidRPr="0009786F" w14:paraId="2B379C5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957B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9FCFE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F7099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os processos presentes nele. </w:t>
            </w:r>
          </w:p>
        </w:tc>
      </w:tr>
      <w:tr w:rsidR="0045370B" w:rsidRPr="0009786F" w14:paraId="1DAB56D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751E6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1B3D3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092A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usuários autorizados façam a exclusão de processos </w:t>
            </w:r>
          </w:p>
        </w:tc>
      </w:tr>
      <w:tr w:rsidR="0045370B" w:rsidRPr="0009786F" w14:paraId="70BF22F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12FC90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3FF79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0A6B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processos cadastrados por usuários autorizados, dessa forma arquivos dependentes não serão perdidos. </w:t>
            </w:r>
          </w:p>
        </w:tc>
      </w:tr>
      <w:tr w:rsidR="0045370B" w:rsidRPr="0009786F" w14:paraId="18BA47C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AE75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E108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0506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do tipo do processo. </w:t>
            </w:r>
          </w:p>
        </w:tc>
      </w:tr>
      <w:tr w:rsidR="0045370B" w:rsidRPr="0009786F" w14:paraId="45A58B1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5F8F0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FDF5A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C6BF4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por usuários autorizados dos tipos de processos cadastrados. </w:t>
            </w:r>
          </w:p>
        </w:tc>
      </w:tr>
      <w:tr w:rsidR="0045370B" w:rsidRPr="0009786F" w14:paraId="4EEACD7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D5F24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BD8B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6EC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processos cadastrados. </w:t>
            </w:r>
          </w:p>
        </w:tc>
      </w:tr>
      <w:tr w:rsidR="0045370B" w:rsidRPr="0009786F" w14:paraId="16C5B7B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A570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48A1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62A0F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capazes excluir tipos de processos cadastrados. </w:t>
            </w:r>
          </w:p>
        </w:tc>
      </w:tr>
      <w:tr w:rsidR="0045370B" w:rsidRPr="0009786F" w14:paraId="6AADFCF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26943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11EC6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A7427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autorizados desativar tipos de processos dessa forma arquivos dependentes não serão perdidos. </w:t>
            </w:r>
          </w:p>
        </w:tc>
      </w:tr>
      <w:tr w:rsidR="0045370B" w:rsidRPr="0009786F" w14:paraId="720FD1A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CF58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7DDB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5C7C0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etapas por usuários autorizados. </w:t>
            </w:r>
          </w:p>
        </w:tc>
      </w:tr>
      <w:tr w:rsidR="0045370B" w:rsidRPr="0009786F" w14:paraId="74257A1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EB69E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49D82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5E38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etapas cadastradas por usuários autorizados. </w:t>
            </w:r>
          </w:p>
        </w:tc>
      </w:tr>
      <w:tr w:rsidR="0045370B" w:rsidRPr="0009786F" w14:paraId="4DEE150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9C75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F0DA6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9F66E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todas as etapas cadastradas. </w:t>
            </w:r>
          </w:p>
        </w:tc>
      </w:tr>
      <w:tr w:rsidR="0045370B" w:rsidRPr="0009786F" w14:paraId="4C65041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AAB0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3B2BC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0A6F8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etapas cadastradas por usuários autorizados. </w:t>
            </w:r>
          </w:p>
        </w:tc>
      </w:tr>
      <w:tr w:rsidR="0045370B" w:rsidRPr="0009786F" w14:paraId="6C4974B3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A5A47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6400F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8584E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etapas cadastradas por usuários autorizados, dessa forma arquivos dependentes não serão afetados. </w:t>
            </w:r>
          </w:p>
        </w:tc>
      </w:tr>
      <w:tr w:rsidR="0045370B" w:rsidRPr="0009786F" w14:paraId="1E3AF2A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EF9D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93FFB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C6731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etapas por usuários autorizados </w:t>
            </w:r>
          </w:p>
        </w:tc>
      </w:tr>
      <w:tr w:rsidR="0045370B" w:rsidRPr="0009786F" w14:paraId="13901F1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7AF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1FDEF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B95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alterações para tipos de etapas por usuários autorizados. </w:t>
            </w:r>
          </w:p>
        </w:tc>
      </w:tr>
      <w:tr w:rsidR="0045370B" w:rsidRPr="0009786F" w14:paraId="40517CE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04A4A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2E17A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4D375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etapa cadastrados por usuários autorizados </w:t>
            </w:r>
          </w:p>
        </w:tc>
      </w:tr>
      <w:tr w:rsidR="0045370B" w:rsidRPr="0009786F" w14:paraId="25ED193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21B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58352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FB40A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etapa cadastrados por usuários autorizados. </w:t>
            </w:r>
          </w:p>
        </w:tc>
      </w:tr>
      <w:tr w:rsidR="0045370B" w:rsidRPr="0009786F" w14:paraId="07B7609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EC5FA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E1EE80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B93F1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etapas cadastradas. </w:t>
            </w:r>
          </w:p>
        </w:tc>
      </w:tr>
      <w:tr w:rsidR="0045370B" w:rsidRPr="0009786F" w14:paraId="7133088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01D3B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37F7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DE320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cadastrar documentos por meio de usuários autorizados. </w:t>
            </w:r>
          </w:p>
        </w:tc>
      </w:tr>
      <w:tr w:rsidR="0045370B" w:rsidRPr="0009786F" w14:paraId="397A46C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DBA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53B9D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0D7CD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de documentos cadastrados no sistema por meio de usuários autorizados. </w:t>
            </w:r>
          </w:p>
        </w:tc>
      </w:tr>
      <w:tr w:rsidR="0045370B" w:rsidRPr="0009786F" w14:paraId="250043B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F912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37A3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9284E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documentos cadastrados no sistema por meio de usuários autorizados. </w:t>
            </w:r>
          </w:p>
        </w:tc>
      </w:tr>
      <w:tr w:rsidR="0045370B" w:rsidRPr="0009786F" w14:paraId="25BC6B2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32A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821C2F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D801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documentos cadastrados no sistema por usuários autorizados, dessa forma arquivos dependentes não serão afetados. </w:t>
            </w:r>
          </w:p>
        </w:tc>
      </w:tr>
      <w:tr w:rsidR="0045370B" w:rsidRPr="0009786F" w14:paraId="598E9E49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68944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lastRenderedPageBreak/>
              <w:t>36 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0C8B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610F2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documentos cadastrados. </w:t>
            </w:r>
          </w:p>
        </w:tc>
      </w:tr>
      <w:tr w:rsidR="0045370B" w:rsidRPr="0009786F" w14:paraId="19ACB2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5B37E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7D5E07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8D38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documentos por usuários autorizados. </w:t>
            </w:r>
          </w:p>
        </w:tc>
      </w:tr>
      <w:tr w:rsidR="0045370B" w:rsidRPr="0009786F" w14:paraId="14C870E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685D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B8838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99F13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tipos de documentos por usuários autorizados </w:t>
            </w:r>
          </w:p>
        </w:tc>
      </w:tr>
      <w:tr w:rsidR="0045370B" w:rsidRPr="0009786F" w14:paraId="2556054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A0FDA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30BDE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F2EC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documentos por usuários autorizados. </w:t>
            </w:r>
          </w:p>
        </w:tc>
      </w:tr>
      <w:tr w:rsidR="0045370B" w:rsidRPr="0009786F" w14:paraId="5EADFC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15C7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5DDC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6A7F9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documentos cadastrados. </w:t>
            </w:r>
          </w:p>
        </w:tc>
      </w:tr>
      <w:tr w:rsidR="0045370B" w:rsidRPr="0009786F" w14:paraId="1EC7D896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AA848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AA8BFA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8CF5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documento por usuários autorizados, assim arquivos dependentes não serão afetados. </w:t>
            </w:r>
          </w:p>
        </w:tc>
      </w:tr>
    </w:tbl>
    <w:p w14:paraId="0EB8DD22" w14:textId="14AE3AB5" w:rsidR="00C164DC" w:rsidRPr="00FE3618" w:rsidRDefault="0045370B" w:rsidP="0009786F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74E2BDC1" w14:textId="77777777" w:rsidR="00FB1824" w:rsidRPr="00DE0E82" w:rsidRDefault="00FB1824" w:rsidP="0045370B">
      <w:pPr>
        <w:ind w:firstLine="0"/>
        <w:rPr>
          <w:szCs w:val="24"/>
        </w:rPr>
      </w:pPr>
    </w:p>
    <w:p w14:paraId="39969684" w14:textId="56836809" w:rsidR="00F724F4" w:rsidRDefault="00FB1824" w:rsidP="00BA7689">
      <w:pPr>
        <w:pStyle w:val="Ttulo2"/>
        <w:rPr>
          <w:szCs w:val="24"/>
        </w:rPr>
      </w:pPr>
      <w:bookmarkStart w:id="28" w:name="_Toc181869054"/>
      <w:r w:rsidRPr="00DE0E82">
        <w:rPr>
          <w:szCs w:val="24"/>
        </w:rPr>
        <w:t>Descrição dos requisitos não funcionais</w:t>
      </w:r>
      <w:bookmarkEnd w:id="28"/>
    </w:p>
    <w:p w14:paraId="140840A0" w14:textId="77777777" w:rsidR="00B67BA8" w:rsidRDefault="00B67BA8" w:rsidP="00B67BA8">
      <w:r w:rsidRPr="00B67BA8">
        <w:t xml:space="preserve">Segundo Guedes (2009), os requisitos não funcionais frequentemente afetam todo o sistema, afetando o design e a implementação. Esses requisitos incluem tempo de resposta aceitável, capacidade do sistema para suportar cargas de usuários simultâneos e componentes de segurança robustos contra ameaças externas. Para garantir que o sistema cumpra os requisitos de qualidade e desempenho exigidos pelos stakeholders, sua identificação e gestão são cruciais. </w:t>
      </w:r>
    </w:p>
    <w:p w14:paraId="0FC7534A" w14:textId="7810E41C" w:rsidR="00395B09" w:rsidRDefault="00B67BA8" w:rsidP="00B67BA8">
      <w:r w:rsidRPr="00B67BA8">
        <w:t>Para construir sistemas mais eficientes e adaptados às necessidades dos usuários e das organizações, Guedes afirma que é essencial considerar os requisitos não funcionais desde as fases iniciais do desenvolvimento. Embora a UML não forneça diagramas específicos para representar diretamente esses requisitos, eles podem ser documentados e conectados a elementos arquiteturais, como classes, componentes ou casos de uso, por meio de diagramas. Isso permite uma modelagem do sistema mais completa e robusta.</w:t>
      </w:r>
    </w:p>
    <w:p w14:paraId="3B0C04BA" w14:textId="06FFC12D" w:rsidR="005D5C45" w:rsidRDefault="005D5C45" w:rsidP="005D5C45">
      <w:r w:rsidRPr="005D5C45">
        <w:t xml:space="preserve">O </w:t>
      </w:r>
      <w:r w:rsidRPr="005D5C45">
        <w:rPr>
          <w:b/>
        </w:rPr>
        <w:t>Quadro 2</w:t>
      </w:r>
      <w:r w:rsidRPr="005D5C45">
        <w:t xml:space="preserve"> é referente à os principais requisitos não funcionais identificados para o projeto em questão. Esses requisitos abrangem desde a agilidade na atualização do banco de dados até a compatibilidade das maquinas com navegador. </w:t>
      </w:r>
    </w:p>
    <w:p w14:paraId="0B4C2BC3" w14:textId="77777777" w:rsidR="00B67BA8" w:rsidRDefault="00B67BA8" w:rsidP="00B67BA8"/>
    <w:p w14:paraId="2E4D4545" w14:textId="149D9128" w:rsidR="005C599D" w:rsidRDefault="005C599D" w:rsidP="005C599D">
      <w:pPr>
        <w:pStyle w:val="Legenda"/>
        <w:keepNext/>
        <w:jc w:val="both"/>
      </w:pPr>
      <w:bookmarkStart w:id="29" w:name="_Toc168688429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2</w:t>
      </w:r>
      <w:r w:rsidR="00456D6D">
        <w:rPr>
          <w:noProof/>
        </w:rPr>
        <w:fldChar w:fldCharType="end"/>
      </w:r>
      <w:r>
        <w:t xml:space="preserve"> </w:t>
      </w:r>
      <w:r w:rsidRPr="005C599D">
        <w:rPr>
          <w:b w:val="0"/>
        </w:rPr>
        <w:t>– Requisitos Não Funcionais do Sistema</w:t>
      </w:r>
      <w:bookmarkEnd w:id="29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"/>
        <w:gridCol w:w="2280"/>
        <w:gridCol w:w="6435"/>
      </w:tblGrid>
      <w:tr w:rsidR="0045370B" w:rsidRPr="0009786F" w14:paraId="15D633B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DE433D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C65D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Requisitos não funcionais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6C4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Descrição </w:t>
            </w:r>
          </w:p>
        </w:tc>
      </w:tr>
      <w:tr w:rsidR="0045370B" w:rsidRPr="0009786F" w14:paraId="4677B4AC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8BAB1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1 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30212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Atualização do banco de dados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74E4B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Aprimorar a agilidade na atualização do banco de dados do cliente é essencial para evitar a presença de informações desatualizadas no sistema. </w:t>
            </w:r>
          </w:p>
        </w:tc>
      </w:tr>
      <w:tr w:rsidR="0045370B" w:rsidRPr="0009786F" w14:paraId="0CAFB5A6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B030C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2 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90D80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Máquina compatível com navegador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BC30F9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É fundamental que o dispositivo suporte um navegador para acessar e utilizar o sistema. </w:t>
            </w:r>
          </w:p>
        </w:tc>
      </w:tr>
      <w:tr w:rsidR="0045370B" w:rsidRPr="0009786F" w14:paraId="2598EC6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D85814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lastRenderedPageBreak/>
              <w:t>3 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5B7C8A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Auxiliar na atualização do sistema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98F918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Vamos fornecer suporte aos usuários, orientando-os a utilizar o software de maneira mais produtiva. </w:t>
            </w:r>
          </w:p>
        </w:tc>
      </w:tr>
    </w:tbl>
    <w:p w14:paraId="0A3B078D" w14:textId="39F1CCB8" w:rsidR="003B0E7E" w:rsidRPr="00FE3618" w:rsidRDefault="0045370B" w:rsidP="0045370B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5D930E34" w14:textId="77777777" w:rsidR="000959C0" w:rsidRDefault="000959C0" w:rsidP="0045370B">
      <w:pPr>
        <w:ind w:firstLine="0"/>
        <w:rPr>
          <w:szCs w:val="24"/>
        </w:rPr>
      </w:pPr>
    </w:p>
    <w:p w14:paraId="6D94DADF" w14:textId="3C7536C1" w:rsidR="000959C0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30" w:name="_Toc181869055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30"/>
    </w:p>
    <w:p w14:paraId="061139FE" w14:textId="0064D35D" w:rsidR="007B048E" w:rsidRDefault="007B048E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 w:rsidRPr="007B048E">
        <w:rPr>
          <w:color w:val="000000" w:themeColor="text1"/>
          <w:szCs w:val="24"/>
        </w:rPr>
        <w:t>A UML (</w:t>
      </w:r>
      <w:proofErr w:type="spellStart"/>
      <w:r w:rsidRPr="007B048E">
        <w:rPr>
          <w:i/>
          <w:color w:val="000000" w:themeColor="text1"/>
          <w:szCs w:val="24"/>
        </w:rPr>
        <w:t>Unified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Modeling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Language</w:t>
      </w:r>
      <w:proofErr w:type="spellEnd"/>
      <w:r w:rsidRPr="007B048E">
        <w:rPr>
          <w:color w:val="000000" w:themeColor="text1"/>
          <w:szCs w:val="24"/>
        </w:rPr>
        <w:t>) é uma linguagem padrão utilizada para modelar e documentar sistemas orientados a objetos</w:t>
      </w:r>
      <w:r w:rsidR="00656826">
        <w:rPr>
          <w:color w:val="000000" w:themeColor="text1"/>
          <w:szCs w:val="24"/>
        </w:rPr>
        <w:t>.</w:t>
      </w:r>
      <w:r w:rsidR="00656826" w:rsidRPr="00656826">
        <w:t xml:space="preserve"> </w:t>
      </w:r>
      <w:r w:rsidR="00656826" w:rsidRPr="00656826">
        <w:rPr>
          <w:color w:val="000000" w:themeColor="text1"/>
          <w:szCs w:val="24"/>
        </w:rPr>
        <w:t>O Diagrama de Casos de Uso é essencial entre os diagramas para descrever as funcionalidades do sistema do ponto de vista do usuário, documentando as principais funções (Guedes, 2011).</w:t>
      </w:r>
    </w:p>
    <w:p w14:paraId="370D464A" w14:textId="77777777" w:rsidR="00656826" w:rsidRPr="007B048E" w:rsidRDefault="00656826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1" w:name="_Toc181869056"/>
      <w:r w:rsidRPr="000959C0">
        <w:rPr>
          <w:szCs w:val="24"/>
        </w:rPr>
        <w:t>3.1 Diagrama de Classes</w:t>
      </w:r>
      <w:bookmarkEnd w:id="31"/>
    </w:p>
    <w:p w14:paraId="2F818D45" w14:textId="4715C2B0" w:rsidR="00B54992" w:rsidRDefault="00B54992" w:rsidP="002901E3">
      <w:pPr>
        <w:pStyle w:val="Pargrafo"/>
        <w:spacing w:before="0" w:line="360" w:lineRule="auto"/>
        <w:ind w:firstLine="851"/>
      </w:pPr>
      <w:r w:rsidRPr="00B54992">
        <w:t>O Diagrama de Classes é uma das ferramentas mais importantes na modelagem orientada a objetos, pois oferece uma visão clara e organizada da estrutura interna de um sistema. Ele permite a identificação das classes do software, bem como suas características, métodos e conexões entre elas, como associações, heranças e composições. O uso de um diagrama de classes para representar classes, atributos, operações e relacionamentos permite a modelagem da estrutura estática de um sistema.</w:t>
      </w:r>
      <w:r>
        <w:t xml:space="preserve"> </w:t>
      </w:r>
      <w:r w:rsidRPr="00B54992">
        <w:t xml:space="preserve">Isso ajuda na construção de uma base sólida para a implementação do sistema (Guedes, 2011). </w:t>
      </w:r>
    </w:p>
    <w:p w14:paraId="5256B349" w14:textId="6328CE5C" w:rsidR="00B54992" w:rsidRDefault="00B54992" w:rsidP="002901E3">
      <w:pPr>
        <w:pStyle w:val="Pargrafo"/>
        <w:spacing w:before="0" w:line="360" w:lineRule="auto"/>
        <w:ind w:firstLine="851"/>
      </w:pPr>
      <w:r w:rsidRPr="00B54992">
        <w:t>O processo de refatoração é facilitado pelo uso do modelo de diagrama de classe, que identifica erros de design durante as etapas iniciais. Esse diagrama ilustra como a complexidade do sistema tende a aumentar com o tempo. No entanto, a clareza visual do sistema facilita a refatoração e reduz a probabilidade de novos problemas de software surgirem (Guedes, 2011). Assim, o Diagrama de Classes é uma ferramenta dinâmica útil para o desenvolvimento e manutenção de sistemas.</w:t>
      </w:r>
    </w:p>
    <w:p w14:paraId="1FC403E2" w14:textId="37E47484" w:rsidR="00C416C4" w:rsidRDefault="00B54992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>
        <w:t xml:space="preserve">Segundo </w:t>
      </w:r>
      <w:proofErr w:type="spellStart"/>
      <w:r>
        <w:t>Sommerville</w:t>
      </w:r>
      <w:proofErr w:type="spellEnd"/>
      <w:r>
        <w:t xml:space="preserve"> (2007), </w:t>
      </w:r>
      <w:r w:rsidRPr="00B54992">
        <w:t xml:space="preserve">O diagrama de classes é essencial para representar os componentes essenciais de um sistema, como as classes e seus relacionamentos, permitindo que os engenheiros de software visualizem a estrutura do sistema de forma coesa. Ele enfatiza o uso desse diagrama para aprender sobre a "arquitetura estática" do sistema, pois facilita a tradução do design em código durante a fase de implementação. Além disso, </w:t>
      </w:r>
      <w:proofErr w:type="spellStart"/>
      <w:r w:rsidRPr="00B54992">
        <w:t>Sommerville</w:t>
      </w:r>
      <w:proofErr w:type="spellEnd"/>
      <w:r w:rsidRPr="00B54992">
        <w:t xml:space="preserve"> enfatiza que os diagramas de classes são especialmente úteis para a comunicação entre os membros da equipe de desenvolvimento porque fornecem uma visão compartilhada das estruturas fundamentais do sistema.</w:t>
      </w:r>
    </w:p>
    <w:p w14:paraId="499F9CB4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AC72751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25B5676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C2171D2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DB6CF5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79A3CD49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4B76135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2A7F53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AC553FA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5BBB1F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B73C000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312503E" w14:textId="1CA75BA6" w:rsidR="002901E3" w:rsidRPr="00656826" w:rsidRDefault="00A478D9" w:rsidP="002901E3">
      <w:pPr>
        <w:pStyle w:val="Pargrafo"/>
        <w:spacing w:before="0" w:line="360" w:lineRule="auto"/>
        <w:ind w:firstLine="851"/>
      </w:pPr>
      <w:r>
        <w:rPr>
          <w:color w:val="000000" w:themeColor="text1"/>
          <w:szCs w:val="24"/>
        </w:rPr>
        <w:t>Apresentasse na Figura 1</w:t>
      </w:r>
      <w:r w:rsidR="002901E3" w:rsidRPr="002901E3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o Diagrama de Classe, </w:t>
      </w:r>
      <w:r w:rsidR="002901E3" w:rsidRPr="002901E3">
        <w:rPr>
          <w:color w:val="000000" w:themeColor="text1"/>
          <w:szCs w:val="24"/>
        </w:rPr>
        <w:t>abrangendo a configuração da camada de negócios correspondente.</w:t>
      </w:r>
    </w:p>
    <w:p w14:paraId="2CF3DE60" w14:textId="77777777" w:rsidR="00E043C7" w:rsidRPr="00656826" w:rsidRDefault="00E043C7" w:rsidP="002901E3">
      <w:pPr>
        <w:pStyle w:val="Pargrafo"/>
        <w:spacing w:before="0" w:line="360" w:lineRule="auto"/>
        <w:ind w:firstLine="851"/>
      </w:pPr>
    </w:p>
    <w:p w14:paraId="051D7225" w14:textId="3AA6D67D" w:rsidR="008755E4" w:rsidRPr="008755E4" w:rsidRDefault="008755E4" w:rsidP="008755E4">
      <w:pPr>
        <w:pStyle w:val="Legenda"/>
        <w:keepNext/>
        <w:jc w:val="both"/>
        <w:rPr>
          <w:b w:val="0"/>
        </w:rPr>
      </w:pPr>
      <w:bookmarkStart w:id="32" w:name="_Toc168645603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</w:t>
      </w:r>
      <w:r w:rsidR="00456D6D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>
        <w:rPr>
          <w:b w:val="0"/>
        </w:rPr>
        <w:t>Diagrama de Classes</w:t>
      </w:r>
      <w:bookmarkEnd w:id="32"/>
    </w:p>
    <w:p w14:paraId="170C1A2B" w14:textId="77777777" w:rsidR="008755E4" w:rsidRDefault="008755E4" w:rsidP="008755E4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75D53A65" wp14:editId="3ADDB181">
            <wp:extent cx="5760720" cy="4557395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6DC9" w14:textId="3C7A979C" w:rsidR="008755E4" w:rsidRDefault="008755E4" w:rsidP="008755E4">
      <w:pPr>
        <w:spacing w:line="240" w:lineRule="auto"/>
        <w:ind w:firstLine="0"/>
        <w:rPr>
          <w:sz w:val="20"/>
        </w:rPr>
      </w:pPr>
      <w:r w:rsidRPr="008755E4">
        <w:rPr>
          <w:sz w:val="20"/>
        </w:rPr>
        <w:t>Fonte: Elaborado pelos autores.</w:t>
      </w:r>
    </w:p>
    <w:p w14:paraId="46170DCB" w14:textId="77777777" w:rsidR="008755E4" w:rsidRPr="008755E4" w:rsidRDefault="008755E4" w:rsidP="008755E4">
      <w:pPr>
        <w:ind w:firstLine="0"/>
        <w:rPr>
          <w:szCs w:val="24"/>
        </w:rPr>
      </w:pPr>
    </w:p>
    <w:p w14:paraId="64A117C8" w14:textId="6926BACB" w:rsidR="008C298C" w:rsidRDefault="004024FD" w:rsidP="005E7B1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3" w:name="_Toc181869057"/>
      <w:r w:rsidRPr="00DF0DED">
        <w:rPr>
          <w:szCs w:val="24"/>
        </w:rPr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3"/>
    </w:p>
    <w:p w14:paraId="5DAC3CE1" w14:textId="78A2C9A4" w:rsidR="008C298C" w:rsidRPr="00C37939" w:rsidRDefault="00903E2E" w:rsidP="008C298C">
      <w:pPr>
        <w:rPr>
          <w:color w:val="000000" w:themeColor="text1"/>
        </w:rPr>
      </w:pPr>
      <w:r>
        <w:rPr>
          <w:color w:val="000000" w:themeColor="text1"/>
        </w:rPr>
        <w:t>No Quadro 3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a classe Tipo Usuário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que é responsável por guardar todo tipo de dado, sobre o nível de acesso do usuário, dentro do sistema.</w:t>
      </w:r>
    </w:p>
    <w:p w14:paraId="33A86EF6" w14:textId="258DE774" w:rsidR="008C298C" w:rsidRDefault="008C298C" w:rsidP="00E043C7">
      <w:pPr>
        <w:ind w:firstLine="0"/>
        <w:rPr>
          <w:rFonts w:ascii="Arial" w:hAnsi="Arial" w:cs="Arial"/>
          <w:color w:val="FF0000"/>
        </w:rPr>
      </w:pPr>
    </w:p>
    <w:p w14:paraId="3B2CFA7D" w14:textId="77777777" w:rsidR="00315DA5" w:rsidRPr="004C384A" w:rsidRDefault="00315DA5" w:rsidP="00E043C7">
      <w:pPr>
        <w:ind w:firstLine="0"/>
        <w:rPr>
          <w:rFonts w:ascii="Arial" w:hAnsi="Arial" w:cs="Arial"/>
          <w:color w:val="FF0000"/>
        </w:rPr>
      </w:pPr>
    </w:p>
    <w:p w14:paraId="3B27EDB9" w14:textId="6D4C6ACE" w:rsidR="00E043C7" w:rsidRDefault="00E043C7" w:rsidP="00E043C7">
      <w:pPr>
        <w:pStyle w:val="Legenda"/>
        <w:keepNext/>
        <w:jc w:val="left"/>
      </w:pPr>
      <w:bookmarkStart w:id="34" w:name="_Toc168688430"/>
      <w:r>
        <w:lastRenderedPageBreak/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3</w:t>
      </w:r>
      <w:r w:rsidR="00456D6D">
        <w:rPr>
          <w:noProof/>
        </w:rPr>
        <w:fldChar w:fldCharType="end"/>
      </w:r>
      <w:r>
        <w:rPr>
          <w:noProof/>
        </w:rPr>
        <w:t xml:space="preserve"> – </w:t>
      </w:r>
      <w:r w:rsidRPr="00E043C7">
        <w:rPr>
          <w:b w:val="0"/>
          <w:noProof/>
        </w:rPr>
        <w:t>Descrição</w:t>
      </w:r>
      <w:r w:rsidR="00C418D6">
        <w:rPr>
          <w:b w:val="0"/>
          <w:noProof/>
        </w:rPr>
        <w:t xml:space="preserve"> da</w:t>
      </w:r>
      <w:r w:rsidRPr="00E043C7">
        <w:rPr>
          <w:b w:val="0"/>
          <w:noProof/>
        </w:rPr>
        <w:t xml:space="preserve"> Classe TipoUsuário</w:t>
      </w:r>
      <w:bookmarkEnd w:id="34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C384A" w:rsidRPr="004C384A" w14:paraId="68B26E21" w14:textId="77777777" w:rsidTr="005E7B1B">
        <w:trPr>
          <w:trHeight w:val="308"/>
        </w:trPr>
        <w:tc>
          <w:tcPr>
            <w:tcW w:w="3029" w:type="dxa"/>
          </w:tcPr>
          <w:p w14:paraId="5FB5AA6F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75840B6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FB75E88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4C384A" w:rsidRPr="004C384A" w14:paraId="05D30FCE" w14:textId="77777777" w:rsidTr="005E7B1B">
        <w:trPr>
          <w:trHeight w:val="628"/>
        </w:trPr>
        <w:tc>
          <w:tcPr>
            <w:tcW w:w="3029" w:type="dxa"/>
          </w:tcPr>
          <w:p w14:paraId="2037E964" w14:textId="5FA73AAA" w:rsidR="008C298C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codigoTipoUsuario</w:t>
            </w:r>
            <w:proofErr w:type="spellEnd"/>
          </w:p>
        </w:tc>
        <w:tc>
          <w:tcPr>
            <w:tcW w:w="1658" w:type="dxa"/>
          </w:tcPr>
          <w:p w14:paraId="1C016F68" w14:textId="77777777" w:rsidR="008C298C" w:rsidRPr="00FB7DEB" w:rsidRDefault="008C298C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E1BA698" w14:textId="1C65256A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identificar o tipo de usuário.</w:t>
            </w:r>
          </w:p>
        </w:tc>
      </w:tr>
      <w:tr w:rsidR="00E043C7" w:rsidRPr="004C384A" w14:paraId="1E90B9A4" w14:textId="77777777" w:rsidTr="005E7B1B">
        <w:trPr>
          <w:trHeight w:val="628"/>
        </w:trPr>
        <w:tc>
          <w:tcPr>
            <w:tcW w:w="3029" w:type="dxa"/>
          </w:tcPr>
          <w:p w14:paraId="0EBEB832" w14:textId="14C587C8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nivelAcesso</w:t>
            </w:r>
            <w:proofErr w:type="spellEnd"/>
          </w:p>
        </w:tc>
        <w:tc>
          <w:tcPr>
            <w:tcW w:w="1658" w:type="dxa"/>
          </w:tcPr>
          <w:p w14:paraId="45AD04D8" w14:textId="732A1811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Char</w:t>
            </w:r>
          </w:p>
        </w:tc>
        <w:tc>
          <w:tcPr>
            <w:tcW w:w="4402" w:type="dxa"/>
          </w:tcPr>
          <w:p w14:paraId="199FB288" w14:textId="24BD0D82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Letra para identificar o tipo de nível de acesso.</w:t>
            </w:r>
          </w:p>
        </w:tc>
      </w:tr>
      <w:tr w:rsidR="00E043C7" w:rsidRPr="004C384A" w14:paraId="7E922F5F" w14:textId="77777777" w:rsidTr="005E7B1B">
        <w:trPr>
          <w:trHeight w:val="628"/>
        </w:trPr>
        <w:tc>
          <w:tcPr>
            <w:tcW w:w="3029" w:type="dxa"/>
          </w:tcPr>
          <w:p w14:paraId="312E7ED4" w14:textId="3ABA647B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nomeTipoUsuario</w:t>
            </w:r>
            <w:proofErr w:type="spellEnd"/>
          </w:p>
        </w:tc>
        <w:tc>
          <w:tcPr>
            <w:tcW w:w="1658" w:type="dxa"/>
          </w:tcPr>
          <w:p w14:paraId="5FC451F9" w14:textId="4DE9A0D8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98997D3" w14:textId="33FF19DD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Nome de identificação do tipo de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24EB9E6D" w14:textId="77777777" w:rsidTr="005E7B1B">
        <w:trPr>
          <w:trHeight w:val="628"/>
        </w:trPr>
        <w:tc>
          <w:tcPr>
            <w:tcW w:w="3029" w:type="dxa"/>
          </w:tcPr>
          <w:p w14:paraId="41816407" w14:textId="438B6F14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descricaoTipoUsuario</w:t>
            </w:r>
            <w:proofErr w:type="spellEnd"/>
          </w:p>
        </w:tc>
        <w:tc>
          <w:tcPr>
            <w:tcW w:w="1658" w:type="dxa"/>
          </w:tcPr>
          <w:p w14:paraId="1BE7331E" w14:textId="5C867B97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A0BFD2" w14:textId="5C01B470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 do local onde as informações acessíveis ao tipo de usuário serão disponibilizadas.</w:t>
            </w:r>
          </w:p>
        </w:tc>
      </w:tr>
    </w:tbl>
    <w:p w14:paraId="0D120B9C" w14:textId="11E940E7" w:rsidR="008C298C" w:rsidRPr="00FE3618" w:rsidRDefault="008C298C" w:rsidP="00E043C7">
      <w:pPr>
        <w:ind w:firstLine="0"/>
        <w:jc w:val="left"/>
        <w:rPr>
          <w:color w:val="000000" w:themeColor="text1"/>
          <w:sz w:val="20"/>
        </w:rPr>
      </w:pPr>
      <w:r w:rsidRPr="00FE3618">
        <w:rPr>
          <w:color w:val="000000" w:themeColor="text1"/>
          <w:sz w:val="20"/>
        </w:rPr>
        <w:t>Fonte: Elaborado pelos autores</w:t>
      </w:r>
      <w:r w:rsidR="00FE3618" w:rsidRPr="00FE3618">
        <w:rPr>
          <w:color w:val="000000" w:themeColor="text1"/>
          <w:sz w:val="20"/>
        </w:rPr>
        <w:t>.</w:t>
      </w:r>
    </w:p>
    <w:p w14:paraId="4FA2DE90" w14:textId="14422E2D" w:rsidR="005E7B1B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4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classe Auditoria v</w:t>
      </w:r>
      <w:r w:rsidR="005E7B1B" w:rsidRPr="00C418D6">
        <w:rPr>
          <w:color w:val="000000" w:themeColor="text1"/>
          <w:szCs w:val="24"/>
        </w:rPr>
        <w:t xml:space="preserve">isa registrar todas as </w:t>
      </w:r>
      <w:r>
        <w:rPr>
          <w:color w:val="000000" w:themeColor="text1"/>
          <w:szCs w:val="24"/>
        </w:rPr>
        <w:t>operações</w:t>
      </w:r>
      <w:r w:rsidR="005E7B1B" w:rsidRPr="00C418D6">
        <w:rPr>
          <w:color w:val="000000" w:themeColor="text1"/>
          <w:szCs w:val="24"/>
        </w:rPr>
        <w:t xml:space="preserve"> efetuadas pelo usuário, </w:t>
      </w:r>
      <w:r>
        <w:rPr>
          <w:color w:val="000000" w:themeColor="text1"/>
          <w:szCs w:val="24"/>
        </w:rPr>
        <w:t>montando um histórico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das</w:t>
      </w:r>
      <w:r w:rsidR="005E7B1B" w:rsidRPr="00C418D6">
        <w:rPr>
          <w:color w:val="000000" w:themeColor="text1"/>
          <w:szCs w:val="24"/>
        </w:rPr>
        <w:t xml:space="preserve"> ações realizadas.</w:t>
      </w:r>
    </w:p>
    <w:p w14:paraId="1EC97713" w14:textId="25F16459" w:rsidR="00C418D6" w:rsidRDefault="00C418D6" w:rsidP="00C418D6">
      <w:pPr>
        <w:pStyle w:val="Legenda"/>
        <w:keepNext/>
        <w:jc w:val="left"/>
      </w:pPr>
      <w:bookmarkStart w:id="35" w:name="_Toc168688431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4</w:t>
      </w:r>
      <w:r w:rsidR="00456D6D">
        <w:rPr>
          <w:noProof/>
        </w:rPr>
        <w:fldChar w:fldCharType="end"/>
      </w:r>
      <w:r>
        <w:rPr>
          <w:noProof/>
        </w:rPr>
        <w:t xml:space="preserve"> - </w:t>
      </w:r>
      <w:r w:rsidRPr="00C418D6">
        <w:rPr>
          <w:b w:val="0"/>
          <w:noProof/>
        </w:rPr>
        <w:t>Descrição da Classe Auditoria</w:t>
      </w:r>
      <w:bookmarkEnd w:id="3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E7B1B" w:rsidRPr="004C384A" w14:paraId="552FE50C" w14:textId="77777777" w:rsidTr="001744DB">
        <w:trPr>
          <w:trHeight w:val="308"/>
        </w:trPr>
        <w:tc>
          <w:tcPr>
            <w:tcW w:w="3029" w:type="dxa"/>
          </w:tcPr>
          <w:p w14:paraId="131580CF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AFB506E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6494D86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E7B1B" w:rsidRPr="004C384A" w14:paraId="42FB121A" w14:textId="77777777" w:rsidTr="001744DB">
        <w:trPr>
          <w:trHeight w:val="628"/>
        </w:trPr>
        <w:tc>
          <w:tcPr>
            <w:tcW w:w="3029" w:type="dxa"/>
          </w:tcPr>
          <w:p w14:paraId="2972CF42" w14:textId="5B3214B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codigoAuditoria</w:t>
            </w:r>
            <w:proofErr w:type="spellEnd"/>
          </w:p>
        </w:tc>
        <w:tc>
          <w:tcPr>
            <w:tcW w:w="1658" w:type="dxa"/>
          </w:tcPr>
          <w:p w14:paraId="3485DEE9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0EC55283" w14:textId="61271936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da auditoria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60C6F7BD" w14:textId="77777777" w:rsidTr="001744DB">
        <w:trPr>
          <w:trHeight w:val="628"/>
        </w:trPr>
        <w:tc>
          <w:tcPr>
            <w:tcW w:w="3029" w:type="dxa"/>
          </w:tcPr>
          <w:p w14:paraId="34F25739" w14:textId="169FBDF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acaoEfetuada</w:t>
            </w:r>
            <w:proofErr w:type="spellEnd"/>
          </w:p>
        </w:tc>
        <w:tc>
          <w:tcPr>
            <w:tcW w:w="1658" w:type="dxa"/>
          </w:tcPr>
          <w:p w14:paraId="5008EF23" w14:textId="3C1B58BB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1CAEBDC" w14:textId="4B9D0073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Ação efetuada no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3C25787" w14:textId="77777777" w:rsidTr="001744DB">
        <w:trPr>
          <w:trHeight w:val="628"/>
        </w:trPr>
        <w:tc>
          <w:tcPr>
            <w:tcW w:w="3029" w:type="dxa"/>
          </w:tcPr>
          <w:p w14:paraId="4C1AFCEE" w14:textId="664BF575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dataAcao</w:t>
            </w:r>
            <w:proofErr w:type="spellEnd"/>
          </w:p>
        </w:tc>
        <w:tc>
          <w:tcPr>
            <w:tcW w:w="1658" w:type="dxa"/>
          </w:tcPr>
          <w:p w14:paraId="42661D30" w14:textId="795E303F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627A9566" w14:textId="7F1E61DB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Data em que a alteração foi realizada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AFB4A56" w14:textId="77777777" w:rsidTr="001744DB">
        <w:trPr>
          <w:trHeight w:val="628"/>
        </w:trPr>
        <w:tc>
          <w:tcPr>
            <w:tcW w:w="3029" w:type="dxa"/>
          </w:tcPr>
          <w:p w14:paraId="21A497FB" w14:textId="470A73B0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classeAfetada</w:t>
            </w:r>
            <w:proofErr w:type="spellEnd"/>
          </w:p>
        </w:tc>
        <w:tc>
          <w:tcPr>
            <w:tcW w:w="1658" w:type="dxa"/>
          </w:tcPr>
          <w:p w14:paraId="42674C07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C8C33" w14:textId="4F29513D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Local no sistema que foi impactado pela modificação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466DBC2F" w14:textId="77777777" w:rsidTr="001744DB">
        <w:trPr>
          <w:trHeight w:val="628"/>
        </w:trPr>
        <w:tc>
          <w:tcPr>
            <w:tcW w:w="3029" w:type="dxa"/>
          </w:tcPr>
          <w:p w14:paraId="0DF44399" w14:textId="32D617E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codigoRegistro</w:t>
            </w:r>
            <w:proofErr w:type="spellEnd"/>
          </w:p>
        </w:tc>
        <w:tc>
          <w:tcPr>
            <w:tcW w:w="1658" w:type="dxa"/>
          </w:tcPr>
          <w:p w14:paraId="6ED2083D" w14:textId="089A96C2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0A930D31" w14:textId="2BD6167C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d</w:t>
            </w:r>
            <w:r w:rsidR="00C418D6" w:rsidRPr="00FB7DEB">
              <w:rPr>
                <w:color w:val="000000" w:themeColor="text1"/>
              </w:rPr>
              <w:t>e</w:t>
            </w:r>
            <w:r w:rsidRPr="00FB7DEB">
              <w:rPr>
                <w:color w:val="000000" w:themeColor="text1"/>
              </w:rPr>
              <w:t xml:space="preserve"> registro das informações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44531F14" w14:textId="6ED9E2CE" w:rsidR="00C418D6" w:rsidRDefault="005E7B1B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7DEE854" w14:textId="7D83C324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2E23A1C" w14:textId="7BDC0BBA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3BACA51" w14:textId="6FF0670E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74AE77EC" w14:textId="643B920B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5C5E8CD5" w14:textId="324DA33E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77C4F86" w14:textId="2703A4E4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51D9972B" w14:textId="77777777" w:rsidR="00315DA5" w:rsidRPr="00FE3618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3A2FAB8" w14:textId="4E86AC16" w:rsidR="00FB7DEB" w:rsidRPr="00C418D6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5</w:t>
      </w:r>
      <w:r w:rsidR="00C418D6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</w:t>
      </w:r>
      <w:r w:rsidR="00C418D6" w:rsidRPr="00C418D6">
        <w:rPr>
          <w:color w:val="000000" w:themeColor="text1"/>
          <w:szCs w:val="24"/>
        </w:rPr>
        <w:t>lasse</w:t>
      </w:r>
      <w:r>
        <w:rPr>
          <w:color w:val="000000" w:themeColor="text1"/>
          <w:szCs w:val="24"/>
        </w:rPr>
        <w:t xml:space="preserve"> Usuário</w:t>
      </w:r>
      <w:r w:rsidR="00C418D6" w:rsidRPr="00C418D6">
        <w:rPr>
          <w:color w:val="000000" w:themeColor="text1"/>
          <w:szCs w:val="24"/>
        </w:rPr>
        <w:t xml:space="preserve"> destinada a acessar o sistema e executar operações internas.</w:t>
      </w:r>
    </w:p>
    <w:p w14:paraId="1931ABCF" w14:textId="37D44244" w:rsidR="00FB7DEB" w:rsidRDefault="00FB7DEB" w:rsidP="00FB7DEB">
      <w:pPr>
        <w:pStyle w:val="Legenda"/>
        <w:keepNext/>
        <w:jc w:val="left"/>
      </w:pPr>
      <w:bookmarkStart w:id="36" w:name="_Toc168688432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5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FB7DEB">
        <w:rPr>
          <w:b w:val="0"/>
        </w:rPr>
        <w:t>Descrição da Classe Usuário</w:t>
      </w:r>
      <w:bookmarkEnd w:id="3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418D6" w:rsidRPr="004C384A" w14:paraId="3636F6AD" w14:textId="77777777" w:rsidTr="001744DB">
        <w:trPr>
          <w:trHeight w:val="308"/>
        </w:trPr>
        <w:tc>
          <w:tcPr>
            <w:tcW w:w="3029" w:type="dxa"/>
          </w:tcPr>
          <w:p w14:paraId="3C783746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D5B7C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EDB82D5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C418D6" w:rsidRPr="004C384A" w14:paraId="534D2B39" w14:textId="77777777" w:rsidTr="001744DB">
        <w:trPr>
          <w:trHeight w:val="628"/>
        </w:trPr>
        <w:tc>
          <w:tcPr>
            <w:tcW w:w="3029" w:type="dxa"/>
          </w:tcPr>
          <w:p w14:paraId="75A227C1" w14:textId="09011D5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codigoUsuario</w:t>
            </w:r>
            <w:proofErr w:type="spellEnd"/>
          </w:p>
        </w:tc>
        <w:tc>
          <w:tcPr>
            <w:tcW w:w="1658" w:type="dxa"/>
          </w:tcPr>
          <w:p w14:paraId="68DC204E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5FD040A7" w14:textId="5F5DC832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do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5F787498" w14:textId="77777777" w:rsidTr="001744DB">
        <w:trPr>
          <w:trHeight w:val="628"/>
        </w:trPr>
        <w:tc>
          <w:tcPr>
            <w:tcW w:w="3029" w:type="dxa"/>
          </w:tcPr>
          <w:p w14:paraId="527FFA67" w14:textId="4108EB43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senhaUsuario</w:t>
            </w:r>
            <w:proofErr w:type="spellEnd"/>
          </w:p>
        </w:tc>
        <w:tc>
          <w:tcPr>
            <w:tcW w:w="1658" w:type="dxa"/>
          </w:tcPr>
          <w:p w14:paraId="12B63350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2DB3B22" w14:textId="6C3599E5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acesso ao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12A8E3AE" w14:textId="77777777" w:rsidTr="001744DB">
        <w:trPr>
          <w:trHeight w:val="628"/>
        </w:trPr>
        <w:tc>
          <w:tcPr>
            <w:tcW w:w="3029" w:type="dxa"/>
          </w:tcPr>
          <w:p w14:paraId="2B1DE521" w14:textId="2D6C33CB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statusUsuario</w:t>
            </w:r>
            <w:proofErr w:type="spellEnd"/>
          </w:p>
        </w:tc>
        <w:tc>
          <w:tcPr>
            <w:tcW w:w="1658" w:type="dxa"/>
          </w:tcPr>
          <w:p w14:paraId="34EBEAC5" w14:textId="406E2BC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599A61DB" w14:textId="4DC4725F" w:rsidR="00C418D6" w:rsidRPr="00FB7DEB" w:rsidRDefault="00A704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Indica se o usuário está ativo ou inativo.</w:t>
            </w:r>
          </w:p>
        </w:tc>
      </w:tr>
    </w:tbl>
    <w:p w14:paraId="3D1210DB" w14:textId="3FA24FA2" w:rsidR="00FB7DEB" w:rsidRPr="00FE3618" w:rsidRDefault="00C418D6" w:rsidP="0015698F">
      <w:pPr>
        <w:pStyle w:val="Pargrafo"/>
        <w:ind w:firstLine="0"/>
        <w:rPr>
          <w:color w:val="000000" w:themeColor="text1"/>
          <w:sz w:val="22"/>
          <w:szCs w:val="24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3ED86B" w14:textId="4E90E44E" w:rsidR="00FB7DEB" w:rsidRPr="00FB7DEB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6 a classe Pessoa t</w:t>
      </w:r>
      <w:r w:rsidR="00FB7DEB" w:rsidRPr="00FB7DEB">
        <w:rPr>
          <w:color w:val="000000" w:themeColor="text1"/>
          <w:szCs w:val="24"/>
        </w:rPr>
        <w:t>em como objetivo armazenar atributos comuns de outras classes, simplificando a implementação.</w:t>
      </w:r>
    </w:p>
    <w:p w14:paraId="4DD22D45" w14:textId="7021B410" w:rsidR="00C37939" w:rsidRPr="00C37939" w:rsidRDefault="00C37939" w:rsidP="00C37939">
      <w:pPr>
        <w:pStyle w:val="Legenda"/>
        <w:keepNext/>
        <w:jc w:val="left"/>
        <w:rPr>
          <w:b w:val="0"/>
        </w:rPr>
      </w:pPr>
      <w:bookmarkStart w:id="37" w:name="_Toc168688433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6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37939">
        <w:rPr>
          <w:b w:val="0"/>
        </w:rPr>
        <w:t>Descrição da Classe Pessoa</w:t>
      </w:r>
      <w:bookmarkEnd w:id="37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FB7DEB" w:rsidRPr="004C384A" w14:paraId="34334625" w14:textId="77777777" w:rsidTr="001744DB">
        <w:trPr>
          <w:trHeight w:val="308"/>
        </w:trPr>
        <w:tc>
          <w:tcPr>
            <w:tcW w:w="3029" w:type="dxa"/>
          </w:tcPr>
          <w:p w14:paraId="11C1685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3CBCE4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CB483DA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FB7DEB" w:rsidRPr="004C384A" w14:paraId="3C5AEEA0" w14:textId="77777777" w:rsidTr="001744DB">
        <w:trPr>
          <w:trHeight w:val="628"/>
        </w:trPr>
        <w:tc>
          <w:tcPr>
            <w:tcW w:w="3029" w:type="dxa"/>
          </w:tcPr>
          <w:p w14:paraId="2E16CE56" w14:textId="2779366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Pessoa</w:t>
            </w:r>
            <w:proofErr w:type="spellEnd"/>
          </w:p>
        </w:tc>
        <w:tc>
          <w:tcPr>
            <w:tcW w:w="1658" w:type="dxa"/>
          </w:tcPr>
          <w:p w14:paraId="3BF68B5D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C4D4B9E" w14:textId="21D10EE8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</w:t>
            </w:r>
            <w:r>
              <w:rPr>
                <w:color w:val="000000" w:themeColor="text1"/>
              </w:rPr>
              <w:t>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0590C5CC" w14:textId="77777777" w:rsidTr="001744DB">
        <w:trPr>
          <w:trHeight w:val="628"/>
        </w:trPr>
        <w:tc>
          <w:tcPr>
            <w:tcW w:w="3029" w:type="dxa"/>
          </w:tcPr>
          <w:p w14:paraId="07813E47" w14:textId="41C9F3F9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nomePessoa</w:t>
            </w:r>
            <w:proofErr w:type="spellEnd"/>
          </w:p>
        </w:tc>
        <w:tc>
          <w:tcPr>
            <w:tcW w:w="1658" w:type="dxa"/>
          </w:tcPr>
          <w:p w14:paraId="043EEE95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D5373DC" w14:textId="680BA54B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2A5117AA" w14:textId="77777777" w:rsidTr="001744DB">
        <w:trPr>
          <w:trHeight w:val="628"/>
        </w:trPr>
        <w:tc>
          <w:tcPr>
            <w:tcW w:w="3029" w:type="dxa"/>
          </w:tcPr>
          <w:p w14:paraId="1E00D4CA" w14:textId="56EBCE8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emailPessoa</w:t>
            </w:r>
            <w:proofErr w:type="spellEnd"/>
          </w:p>
        </w:tc>
        <w:tc>
          <w:tcPr>
            <w:tcW w:w="1658" w:type="dxa"/>
          </w:tcPr>
          <w:p w14:paraId="20F00D45" w14:textId="468250D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439D946" w14:textId="0624A21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Email de identificação utilizado para acessar o sistema.</w:t>
            </w:r>
          </w:p>
        </w:tc>
      </w:tr>
      <w:tr w:rsidR="00FB7DEB" w:rsidRPr="004C384A" w14:paraId="48BA18C0" w14:textId="77777777" w:rsidTr="001744DB">
        <w:trPr>
          <w:trHeight w:val="628"/>
        </w:trPr>
        <w:tc>
          <w:tcPr>
            <w:tcW w:w="3029" w:type="dxa"/>
          </w:tcPr>
          <w:p w14:paraId="3342CBE0" w14:textId="054DBB6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senhaPessoa</w:t>
            </w:r>
            <w:proofErr w:type="spellEnd"/>
          </w:p>
        </w:tc>
        <w:tc>
          <w:tcPr>
            <w:tcW w:w="1658" w:type="dxa"/>
          </w:tcPr>
          <w:p w14:paraId="2494189C" w14:textId="2F5D10D0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080D00B" w14:textId="356339A8" w:rsid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identificação utilizada para acessar o sistema.</w:t>
            </w:r>
          </w:p>
        </w:tc>
      </w:tr>
      <w:tr w:rsidR="00FB7DEB" w:rsidRPr="004C384A" w14:paraId="671E7351" w14:textId="77777777" w:rsidTr="001744DB">
        <w:trPr>
          <w:trHeight w:val="628"/>
        </w:trPr>
        <w:tc>
          <w:tcPr>
            <w:tcW w:w="3029" w:type="dxa"/>
          </w:tcPr>
          <w:p w14:paraId="26546707" w14:textId="7BC75745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numeroTelefone</w:t>
            </w:r>
            <w:proofErr w:type="spellEnd"/>
          </w:p>
        </w:tc>
        <w:tc>
          <w:tcPr>
            <w:tcW w:w="1658" w:type="dxa"/>
          </w:tcPr>
          <w:p w14:paraId="0F0132E4" w14:textId="02EEADE9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C0A02E9" w14:textId="0B3414B9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telefone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67001C06" w14:textId="77777777" w:rsidTr="001744DB">
        <w:trPr>
          <w:trHeight w:val="628"/>
        </w:trPr>
        <w:tc>
          <w:tcPr>
            <w:tcW w:w="3029" w:type="dxa"/>
          </w:tcPr>
          <w:p w14:paraId="163ADFFE" w14:textId="78DD888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cpfCNPJ</w:t>
            </w:r>
            <w:proofErr w:type="spellEnd"/>
          </w:p>
        </w:tc>
        <w:tc>
          <w:tcPr>
            <w:tcW w:w="1658" w:type="dxa"/>
          </w:tcPr>
          <w:p w14:paraId="6BAFC686" w14:textId="56D49FCF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515FE5CF" w14:textId="7E151E30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CPF para pessoas físicas e CPNJ para pessoas jurídicas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589C07E6" w14:textId="77777777" w:rsidTr="001744DB">
        <w:trPr>
          <w:trHeight w:val="628"/>
        </w:trPr>
        <w:tc>
          <w:tcPr>
            <w:tcW w:w="3029" w:type="dxa"/>
          </w:tcPr>
          <w:p w14:paraId="0A400C9E" w14:textId="6C76B62D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rgIE</w:t>
            </w:r>
            <w:proofErr w:type="spellEnd"/>
          </w:p>
        </w:tc>
        <w:tc>
          <w:tcPr>
            <w:tcW w:w="1658" w:type="dxa"/>
          </w:tcPr>
          <w:p w14:paraId="5630B53B" w14:textId="0A9109C8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5A57C3D" w14:textId="487CFD7A" w:rsidR="00FB7DEB" w:rsidRDefault="00C37939" w:rsidP="001744DB">
            <w:pPr>
              <w:ind w:firstLine="0"/>
              <w:rPr>
                <w:color w:val="000000" w:themeColor="text1"/>
              </w:rPr>
            </w:pPr>
            <w:r w:rsidRPr="00C37939">
              <w:rPr>
                <w:color w:val="000000" w:themeColor="text1"/>
              </w:rPr>
              <w:t>RG (Registro Geral) para identificação pessoal e IE (Inscrição Estadual) para identificação empresarial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2C7352A" w14:textId="23892C62" w:rsidR="00FB7DEB" w:rsidRDefault="00FB7DEB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0786452" w14:textId="05AD8AE3" w:rsidR="00315DA5" w:rsidRDefault="00315DA5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DB5EBEC" w14:textId="7728A52E" w:rsidR="00315DA5" w:rsidRDefault="00315DA5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D55DE01" w14:textId="77777777" w:rsidR="00315DA5" w:rsidRPr="00FE3618" w:rsidRDefault="00315DA5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0FBAB79C" w14:textId="7F029997" w:rsidR="00E47F65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7 a classe</w:t>
      </w:r>
      <w:r w:rsidR="00C37939" w:rsidRPr="00C37939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Munícipe </w:t>
      </w:r>
      <w:r w:rsidR="00C37939"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="00C37939"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554EE44" w14:textId="77160EF8" w:rsidR="00E47F65" w:rsidRDefault="00E47F65" w:rsidP="00E47F65">
      <w:pPr>
        <w:pStyle w:val="Legenda"/>
        <w:keepNext/>
        <w:jc w:val="left"/>
      </w:pPr>
      <w:bookmarkStart w:id="38" w:name="_Toc168688434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7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47F65">
        <w:rPr>
          <w:b w:val="0"/>
        </w:rPr>
        <w:t>Descrição da Classe Munícipe</w:t>
      </w:r>
      <w:bookmarkEnd w:id="38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37939" w:rsidRPr="004C384A" w14:paraId="3A1E9152" w14:textId="77777777" w:rsidTr="001744DB">
        <w:trPr>
          <w:trHeight w:val="308"/>
        </w:trPr>
        <w:tc>
          <w:tcPr>
            <w:tcW w:w="3029" w:type="dxa"/>
          </w:tcPr>
          <w:p w14:paraId="2F88A53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837831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4AD5EE6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37939" w:rsidRPr="004C384A" w14:paraId="650CD107" w14:textId="77777777" w:rsidTr="001744DB">
        <w:trPr>
          <w:trHeight w:val="628"/>
        </w:trPr>
        <w:tc>
          <w:tcPr>
            <w:tcW w:w="3029" w:type="dxa"/>
          </w:tcPr>
          <w:p w14:paraId="41B9C2B1" w14:textId="0F300A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Municipe</w:t>
            </w:r>
            <w:proofErr w:type="spellEnd"/>
          </w:p>
        </w:tc>
        <w:tc>
          <w:tcPr>
            <w:tcW w:w="1658" w:type="dxa"/>
          </w:tcPr>
          <w:p w14:paraId="0E6EDA38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4DB6489F" w14:textId="52D174DC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munícipe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72F46C7" w14:textId="07A6DC51" w:rsidR="00C37939" w:rsidRPr="00FE3618" w:rsidRDefault="00E47F65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3098427" w14:textId="5A3E0BFD" w:rsid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8</w:t>
      </w:r>
      <w:r w:rsidR="0015698F" w:rsidRPr="0015698F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 classe Engenheiro </w:t>
      </w:r>
      <w:r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AE142B6" w14:textId="26F31CE0" w:rsidR="0015698F" w:rsidRDefault="0015698F" w:rsidP="0015698F">
      <w:pPr>
        <w:pStyle w:val="Legenda"/>
        <w:keepNext/>
        <w:jc w:val="left"/>
      </w:pPr>
      <w:bookmarkStart w:id="39" w:name="_Toc168688435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8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15698F">
        <w:rPr>
          <w:b w:val="0"/>
        </w:rPr>
        <w:t>Descrição da Classe Engenheiro</w:t>
      </w:r>
      <w:bookmarkEnd w:id="39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15698F" w:rsidRPr="004C384A" w14:paraId="71A23980" w14:textId="77777777" w:rsidTr="001744DB">
        <w:trPr>
          <w:trHeight w:val="308"/>
        </w:trPr>
        <w:tc>
          <w:tcPr>
            <w:tcW w:w="3029" w:type="dxa"/>
          </w:tcPr>
          <w:p w14:paraId="71F078A7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1519FB2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8416A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15698F" w:rsidRPr="004C384A" w14:paraId="54B5CD4C" w14:textId="77777777" w:rsidTr="001744DB">
        <w:trPr>
          <w:trHeight w:val="628"/>
        </w:trPr>
        <w:tc>
          <w:tcPr>
            <w:tcW w:w="3029" w:type="dxa"/>
          </w:tcPr>
          <w:p w14:paraId="7784D3F7" w14:textId="493858C2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Engenheiro</w:t>
            </w:r>
            <w:proofErr w:type="spellEnd"/>
          </w:p>
        </w:tc>
        <w:tc>
          <w:tcPr>
            <w:tcW w:w="1658" w:type="dxa"/>
          </w:tcPr>
          <w:p w14:paraId="3DC49D4C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3AD33C1C" w14:textId="161C32B1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engenheiro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742D602" w14:textId="651EE54A" w:rsidR="0015698F" w:rsidRPr="00FE3618" w:rsidRDefault="0015698F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5E082C8" w14:textId="2475C4D5" w:rsidR="008A3696" w:rsidRDefault="0089185A" w:rsidP="008A369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9 a classe Fiscal é r</w:t>
      </w:r>
      <w:r w:rsidR="008A3696" w:rsidRPr="008A3696">
        <w:rPr>
          <w:color w:val="000000" w:themeColor="text1"/>
          <w:szCs w:val="24"/>
        </w:rPr>
        <w:t>esponsável por fiscalizar a obra associada ao documento, limitando-se à visualização dos dados pertinentes.</w:t>
      </w:r>
    </w:p>
    <w:p w14:paraId="7F433591" w14:textId="667B9B7D" w:rsidR="008A3696" w:rsidRDefault="008A3696" w:rsidP="008A3696">
      <w:pPr>
        <w:pStyle w:val="Legenda"/>
        <w:keepNext/>
        <w:jc w:val="left"/>
      </w:pPr>
      <w:bookmarkStart w:id="40" w:name="_Toc168688436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9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8A3696">
        <w:rPr>
          <w:b w:val="0"/>
        </w:rPr>
        <w:t>Descrição da Classe Fiscal</w:t>
      </w:r>
      <w:bookmarkEnd w:id="40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8A3696" w:rsidRPr="004C384A" w14:paraId="711ECC6A" w14:textId="77777777" w:rsidTr="001744DB">
        <w:trPr>
          <w:trHeight w:val="308"/>
        </w:trPr>
        <w:tc>
          <w:tcPr>
            <w:tcW w:w="3029" w:type="dxa"/>
          </w:tcPr>
          <w:p w14:paraId="55DC1D95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867D1DD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41EB0B5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8A3696" w:rsidRPr="004C384A" w14:paraId="022FB570" w14:textId="77777777" w:rsidTr="001744DB">
        <w:trPr>
          <w:trHeight w:val="628"/>
        </w:trPr>
        <w:tc>
          <w:tcPr>
            <w:tcW w:w="3029" w:type="dxa"/>
          </w:tcPr>
          <w:p w14:paraId="4594E71C" w14:textId="314D28B0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Fiscal</w:t>
            </w:r>
            <w:proofErr w:type="spellEnd"/>
          </w:p>
        </w:tc>
        <w:tc>
          <w:tcPr>
            <w:tcW w:w="1658" w:type="dxa"/>
          </w:tcPr>
          <w:p w14:paraId="7C72E68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5F029C36" w14:textId="7AFEA566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fiscal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B5039CA" w14:textId="77777777" w:rsidR="008A3696" w:rsidRPr="00FE3618" w:rsidRDefault="008A3696" w:rsidP="008A369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9BD0177" w14:textId="0B77C51D" w:rsidR="008A3696" w:rsidRDefault="0089185A" w:rsidP="00CE564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10 a classe Estado tem o</w:t>
      </w:r>
      <w:r w:rsidR="00CE5646" w:rsidRPr="00CE5646">
        <w:rPr>
          <w:color w:val="000000" w:themeColor="text1"/>
          <w:szCs w:val="24"/>
        </w:rPr>
        <w:t>bjetiv</w:t>
      </w:r>
      <w:r w:rsidR="00CE5646">
        <w:rPr>
          <w:color w:val="000000" w:themeColor="text1"/>
          <w:szCs w:val="24"/>
        </w:rPr>
        <w:t>o</w:t>
      </w:r>
      <w:r w:rsidR="00CE5646" w:rsidRPr="00CE5646">
        <w:rPr>
          <w:color w:val="000000" w:themeColor="text1"/>
          <w:szCs w:val="24"/>
        </w:rPr>
        <w:t xml:space="preserve"> armazenar informações relacionadas aos estados do país.</w:t>
      </w:r>
    </w:p>
    <w:p w14:paraId="04999C29" w14:textId="6B56A99B" w:rsidR="00CE5646" w:rsidRDefault="00CE5646" w:rsidP="00CE5646">
      <w:pPr>
        <w:pStyle w:val="Legenda"/>
        <w:keepNext/>
        <w:jc w:val="left"/>
      </w:pPr>
      <w:bookmarkStart w:id="41" w:name="_Toc168688437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10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E5646">
        <w:rPr>
          <w:b w:val="0"/>
        </w:rPr>
        <w:t>Descrição da Classe Estado</w:t>
      </w:r>
      <w:bookmarkEnd w:id="41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545A2341" w14:textId="77777777" w:rsidTr="001744DB">
        <w:trPr>
          <w:trHeight w:val="308"/>
        </w:trPr>
        <w:tc>
          <w:tcPr>
            <w:tcW w:w="3029" w:type="dxa"/>
          </w:tcPr>
          <w:p w14:paraId="6F0923BE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CAD33A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BA42CD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0C2EA7ED" w14:textId="77777777" w:rsidTr="001744DB">
        <w:trPr>
          <w:trHeight w:val="628"/>
        </w:trPr>
        <w:tc>
          <w:tcPr>
            <w:tcW w:w="3029" w:type="dxa"/>
          </w:tcPr>
          <w:p w14:paraId="21074FF4" w14:textId="0BFA37BD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Estado</w:t>
            </w:r>
            <w:proofErr w:type="spellEnd"/>
          </w:p>
        </w:tc>
        <w:tc>
          <w:tcPr>
            <w:tcW w:w="1658" w:type="dxa"/>
          </w:tcPr>
          <w:p w14:paraId="3093073A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13890FC5" w14:textId="4202A84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3BCAD3BC" w14:textId="77777777" w:rsidTr="001744DB">
        <w:trPr>
          <w:trHeight w:val="628"/>
        </w:trPr>
        <w:tc>
          <w:tcPr>
            <w:tcW w:w="3029" w:type="dxa"/>
          </w:tcPr>
          <w:p w14:paraId="629E77DA" w14:textId="2C61D91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nomeEstado</w:t>
            </w:r>
            <w:proofErr w:type="spellEnd"/>
          </w:p>
        </w:tc>
        <w:tc>
          <w:tcPr>
            <w:tcW w:w="1658" w:type="dxa"/>
          </w:tcPr>
          <w:p w14:paraId="7468E499" w14:textId="578214BC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716ABD4" w14:textId="7337E2BF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46E4232E" w14:textId="77777777" w:rsidTr="001744DB">
        <w:trPr>
          <w:trHeight w:val="628"/>
        </w:trPr>
        <w:tc>
          <w:tcPr>
            <w:tcW w:w="3029" w:type="dxa"/>
          </w:tcPr>
          <w:p w14:paraId="6F29A68A" w14:textId="6266BA20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ufEstado</w:t>
            </w:r>
            <w:proofErr w:type="spellEnd"/>
          </w:p>
        </w:tc>
        <w:tc>
          <w:tcPr>
            <w:tcW w:w="1658" w:type="dxa"/>
          </w:tcPr>
          <w:p w14:paraId="2BE6F4C5" w14:textId="09E79EB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648EE20" w14:textId="25ACDA1A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Sigla do estado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4ECDAC7" w14:textId="1232B5CA" w:rsidR="00CE5646" w:rsidRDefault="00CE5646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C26AEAE" w14:textId="77777777" w:rsidR="00315DA5" w:rsidRPr="00FE3618" w:rsidRDefault="00315DA5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A0A1835" w14:textId="053B5530" w:rsidR="008A369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11 a classe Cidade</w:t>
      </w:r>
      <w:r w:rsidR="00CE5646" w:rsidRPr="00CE564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CE5646" w:rsidRPr="00CE5646">
        <w:rPr>
          <w:color w:val="000000" w:themeColor="text1"/>
          <w:szCs w:val="24"/>
        </w:rPr>
        <w:t xml:space="preserve">em como </w:t>
      </w:r>
      <w:r>
        <w:rPr>
          <w:color w:val="000000" w:themeColor="text1"/>
          <w:szCs w:val="24"/>
        </w:rPr>
        <w:t>objetivo</w:t>
      </w:r>
      <w:r w:rsidR="00CE5646" w:rsidRPr="00CE5646">
        <w:rPr>
          <w:color w:val="000000" w:themeColor="text1"/>
          <w:szCs w:val="24"/>
        </w:rPr>
        <w:t xml:space="preserve"> armazenar dados relacionados à cidade dentro do estado.</w:t>
      </w:r>
    </w:p>
    <w:p w14:paraId="4C32453F" w14:textId="34FF062A" w:rsidR="004458C7" w:rsidRDefault="004458C7" w:rsidP="004458C7">
      <w:pPr>
        <w:pStyle w:val="Legenda"/>
        <w:keepNext/>
        <w:jc w:val="left"/>
      </w:pPr>
      <w:bookmarkStart w:id="42" w:name="_Toc168688438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11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Cidade</w:t>
      </w:r>
      <w:bookmarkEnd w:id="42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40A30FA7" w14:textId="77777777" w:rsidTr="001744DB">
        <w:trPr>
          <w:trHeight w:val="308"/>
        </w:trPr>
        <w:tc>
          <w:tcPr>
            <w:tcW w:w="3029" w:type="dxa"/>
          </w:tcPr>
          <w:p w14:paraId="70BE2A70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A6F0592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03587A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5F370D8B" w14:textId="77777777" w:rsidTr="001744DB">
        <w:trPr>
          <w:trHeight w:val="628"/>
        </w:trPr>
        <w:tc>
          <w:tcPr>
            <w:tcW w:w="3029" w:type="dxa"/>
          </w:tcPr>
          <w:p w14:paraId="4A9C53A8" w14:textId="472BF50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6A4233A3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08C3EBBB" w14:textId="125017C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</w:t>
            </w:r>
            <w:r w:rsidR="004458C7">
              <w:rPr>
                <w:color w:val="000000" w:themeColor="text1"/>
              </w:rPr>
              <w:t>a cidade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5FA77EEA" w14:textId="77777777" w:rsidTr="001744DB">
        <w:trPr>
          <w:trHeight w:val="628"/>
        </w:trPr>
        <w:tc>
          <w:tcPr>
            <w:tcW w:w="3029" w:type="dxa"/>
          </w:tcPr>
          <w:p w14:paraId="5E0F7891" w14:textId="4174F6F2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1291422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9A4503F" w14:textId="5B276B66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</w:t>
            </w:r>
            <w:r w:rsidR="004458C7">
              <w:rPr>
                <w:color w:val="000000" w:themeColor="text1"/>
              </w:rPr>
              <w:t>a</w:t>
            </w:r>
            <w:r>
              <w:rPr>
                <w:color w:val="000000" w:themeColor="text1"/>
              </w:rPr>
              <w:t xml:space="preserve"> </w:t>
            </w:r>
            <w:r w:rsidR="004458C7">
              <w:rPr>
                <w:color w:val="000000" w:themeColor="text1"/>
              </w:rPr>
              <w:t>cidade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E82E529" w14:textId="3529C123" w:rsidR="004458C7" w:rsidRPr="00FE3618" w:rsidRDefault="00CE5646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A8F93FD" w14:textId="2D35EACF" w:rsidR="004458C7" w:rsidRPr="004458C7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12 a classe Bairro tem como o</w:t>
      </w:r>
      <w:r w:rsidR="004458C7" w:rsidRPr="004458C7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4458C7" w:rsidRPr="004458C7">
        <w:rPr>
          <w:color w:val="000000" w:themeColor="text1"/>
          <w:szCs w:val="24"/>
        </w:rPr>
        <w:t xml:space="preserve"> armazenar informações sobre os bairros de uma determinada cidade.</w:t>
      </w:r>
    </w:p>
    <w:p w14:paraId="1037E5EF" w14:textId="1372595C" w:rsidR="004458C7" w:rsidRDefault="004458C7" w:rsidP="004458C7">
      <w:pPr>
        <w:pStyle w:val="Legenda"/>
        <w:keepNext/>
        <w:jc w:val="left"/>
      </w:pPr>
      <w:bookmarkStart w:id="43" w:name="_Toc168688439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12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Bairro</w:t>
      </w:r>
      <w:bookmarkEnd w:id="43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4A8EDD8D" w14:textId="77777777" w:rsidTr="001744DB">
        <w:trPr>
          <w:trHeight w:val="308"/>
        </w:trPr>
        <w:tc>
          <w:tcPr>
            <w:tcW w:w="3029" w:type="dxa"/>
          </w:tcPr>
          <w:p w14:paraId="4241B14E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D3BE40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DA914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5B1364F2" w14:textId="77777777" w:rsidTr="001744DB">
        <w:trPr>
          <w:trHeight w:val="628"/>
        </w:trPr>
        <w:tc>
          <w:tcPr>
            <w:tcW w:w="3029" w:type="dxa"/>
          </w:tcPr>
          <w:p w14:paraId="65D63A18" w14:textId="1428AF5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Bairro</w:t>
            </w:r>
            <w:proofErr w:type="spellEnd"/>
          </w:p>
        </w:tc>
        <w:tc>
          <w:tcPr>
            <w:tcW w:w="1658" w:type="dxa"/>
          </w:tcPr>
          <w:p w14:paraId="667F9CA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48AAC9FA" w14:textId="2977273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bairro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6C5FDBF1" w14:textId="77777777" w:rsidTr="001744DB">
        <w:trPr>
          <w:trHeight w:val="628"/>
        </w:trPr>
        <w:tc>
          <w:tcPr>
            <w:tcW w:w="3029" w:type="dxa"/>
          </w:tcPr>
          <w:p w14:paraId="12146BB0" w14:textId="51FBD77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nomeBairro</w:t>
            </w:r>
            <w:proofErr w:type="spellEnd"/>
          </w:p>
        </w:tc>
        <w:tc>
          <w:tcPr>
            <w:tcW w:w="1658" w:type="dxa"/>
          </w:tcPr>
          <w:p w14:paraId="3473F54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F94D943" w14:textId="42BEB6C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bairro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485AF60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A058A7" w14:textId="690B77CB" w:rsidR="00CE564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13 a classe</w:t>
      </w:r>
      <w:r w:rsidR="004458C7" w:rsidRPr="004458C7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Tipo Logradouro tem como objetivo </w:t>
      </w:r>
      <w:r w:rsidR="004458C7" w:rsidRPr="004458C7">
        <w:rPr>
          <w:color w:val="000000" w:themeColor="text1"/>
          <w:szCs w:val="24"/>
        </w:rPr>
        <w:t>armazenar o tipo de logradouro de um endereço, como por exemplo avenida, alameda, rua, entre outros.</w:t>
      </w:r>
    </w:p>
    <w:p w14:paraId="5C941ACB" w14:textId="0CF7493A" w:rsidR="004458C7" w:rsidRDefault="004458C7" w:rsidP="004458C7">
      <w:pPr>
        <w:pStyle w:val="Legenda"/>
        <w:keepNext/>
        <w:jc w:val="left"/>
      </w:pPr>
      <w:bookmarkStart w:id="44" w:name="_Toc168688440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13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 xml:space="preserve">Descrição da Classe </w:t>
      </w:r>
      <w:proofErr w:type="spellStart"/>
      <w:r w:rsidRPr="004458C7">
        <w:rPr>
          <w:b w:val="0"/>
        </w:rPr>
        <w:t>TipoLogradouro</w:t>
      </w:r>
      <w:bookmarkEnd w:id="44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4E8DC4C" w14:textId="77777777" w:rsidTr="001744DB">
        <w:trPr>
          <w:trHeight w:val="308"/>
        </w:trPr>
        <w:tc>
          <w:tcPr>
            <w:tcW w:w="3029" w:type="dxa"/>
          </w:tcPr>
          <w:p w14:paraId="20218EE8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2741B6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B4BC59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362CEC81" w14:textId="77777777" w:rsidTr="001744DB">
        <w:trPr>
          <w:trHeight w:val="628"/>
        </w:trPr>
        <w:tc>
          <w:tcPr>
            <w:tcW w:w="3029" w:type="dxa"/>
          </w:tcPr>
          <w:p w14:paraId="1458155F" w14:textId="0DF0B67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TipoEndereco</w:t>
            </w:r>
            <w:proofErr w:type="spellEnd"/>
          </w:p>
        </w:tc>
        <w:tc>
          <w:tcPr>
            <w:tcW w:w="1658" w:type="dxa"/>
          </w:tcPr>
          <w:p w14:paraId="1238951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1FBD2479" w14:textId="1A3A1ED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endereço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4A12C930" w14:textId="77777777" w:rsidTr="001744DB">
        <w:trPr>
          <w:trHeight w:val="628"/>
        </w:trPr>
        <w:tc>
          <w:tcPr>
            <w:tcW w:w="3029" w:type="dxa"/>
          </w:tcPr>
          <w:p w14:paraId="7479F3B1" w14:textId="39981EC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rua</w:t>
            </w:r>
          </w:p>
        </w:tc>
        <w:tc>
          <w:tcPr>
            <w:tcW w:w="1658" w:type="dxa"/>
          </w:tcPr>
          <w:p w14:paraId="0586BD8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225B3C" w14:textId="64FB8BC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Rua </w:t>
            </w:r>
            <w:r w:rsidR="00FE3618">
              <w:rPr>
                <w:color w:val="000000" w:themeColor="text1"/>
              </w:rPr>
              <w:t>para</w:t>
            </w:r>
            <w:r>
              <w:rPr>
                <w:color w:val="000000" w:themeColor="text1"/>
              </w:rPr>
              <w:t xml:space="preserve"> </w:t>
            </w:r>
            <w:proofErr w:type="gramStart"/>
            <w:r w:rsidR="00EA3E86">
              <w:rPr>
                <w:color w:val="000000" w:themeColor="text1"/>
              </w:rPr>
              <w:t>identificação</w:t>
            </w:r>
            <w:proofErr w:type="gramEnd"/>
            <w:r>
              <w:rPr>
                <w:color w:val="000000" w:themeColor="text1"/>
              </w:rPr>
              <w:t xml:space="preserve"> do endereço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4DBD1FB6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E12BD0E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4E5EF289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18F79BD2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1966353A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5F3332E8" w14:textId="6E219536" w:rsidR="00315DA5" w:rsidRDefault="0078596F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14 a classe Logradouro t</w:t>
      </w:r>
      <w:r w:rsidR="004458C7" w:rsidRPr="004458C7">
        <w:rPr>
          <w:color w:val="000000" w:themeColor="text1"/>
          <w:szCs w:val="24"/>
        </w:rPr>
        <w:t>em como objetivo armazenar informações sobre o terreno ou espaço associado ao documento onde a obra foi aprovada.</w:t>
      </w:r>
    </w:p>
    <w:p w14:paraId="100229DD" w14:textId="1383B91B" w:rsidR="00522EAA" w:rsidRDefault="00522EAA" w:rsidP="00522EAA">
      <w:pPr>
        <w:pStyle w:val="Legenda"/>
        <w:keepNext/>
        <w:jc w:val="left"/>
      </w:pPr>
      <w:bookmarkStart w:id="45" w:name="_Toc168688441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14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22EAA">
        <w:rPr>
          <w:b w:val="0"/>
        </w:rPr>
        <w:t>Descrição da Classe Logradouro</w:t>
      </w:r>
      <w:bookmarkEnd w:id="4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C33C736" w14:textId="77777777" w:rsidTr="001744DB">
        <w:trPr>
          <w:trHeight w:val="308"/>
        </w:trPr>
        <w:tc>
          <w:tcPr>
            <w:tcW w:w="3029" w:type="dxa"/>
          </w:tcPr>
          <w:p w14:paraId="4E28F096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3A28A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DB2B76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775891D4" w14:textId="77777777" w:rsidTr="001744DB">
        <w:trPr>
          <w:trHeight w:val="628"/>
        </w:trPr>
        <w:tc>
          <w:tcPr>
            <w:tcW w:w="3029" w:type="dxa"/>
          </w:tcPr>
          <w:p w14:paraId="596E2AB2" w14:textId="5F66AC24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Logradouro</w:t>
            </w:r>
            <w:proofErr w:type="spellEnd"/>
          </w:p>
        </w:tc>
        <w:tc>
          <w:tcPr>
            <w:tcW w:w="1658" w:type="dxa"/>
          </w:tcPr>
          <w:p w14:paraId="7268E4D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3D1F5DA7" w14:textId="3566C7B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B2CFB03" w14:textId="77777777" w:rsidTr="001744DB">
        <w:trPr>
          <w:trHeight w:val="628"/>
        </w:trPr>
        <w:tc>
          <w:tcPr>
            <w:tcW w:w="3029" w:type="dxa"/>
          </w:tcPr>
          <w:p w14:paraId="1BDF5AC5" w14:textId="08D49C73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cepLogradouro</w:t>
            </w:r>
            <w:proofErr w:type="spellEnd"/>
          </w:p>
        </w:tc>
        <w:tc>
          <w:tcPr>
            <w:tcW w:w="1658" w:type="dxa"/>
          </w:tcPr>
          <w:p w14:paraId="62A9E8A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4EDACF" w14:textId="5DDAFE9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CEP 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86CDA9B" w14:textId="77777777" w:rsidTr="001744DB">
        <w:trPr>
          <w:trHeight w:val="628"/>
        </w:trPr>
        <w:tc>
          <w:tcPr>
            <w:tcW w:w="3029" w:type="dxa"/>
          </w:tcPr>
          <w:p w14:paraId="7907C23A" w14:textId="2500CA19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numeroInicial</w:t>
            </w:r>
            <w:proofErr w:type="spellEnd"/>
          </w:p>
        </w:tc>
        <w:tc>
          <w:tcPr>
            <w:tcW w:w="1658" w:type="dxa"/>
          </w:tcPr>
          <w:p w14:paraId="39B3140C" w14:textId="3CE337B7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614D645" w14:textId="131EA53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início da rua.</w:t>
            </w:r>
          </w:p>
        </w:tc>
      </w:tr>
      <w:tr w:rsidR="004458C7" w:rsidRPr="004C384A" w14:paraId="621EB51B" w14:textId="77777777" w:rsidTr="001744DB">
        <w:trPr>
          <w:trHeight w:val="628"/>
        </w:trPr>
        <w:tc>
          <w:tcPr>
            <w:tcW w:w="3029" w:type="dxa"/>
          </w:tcPr>
          <w:p w14:paraId="530B0F00" w14:textId="5EA1772B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numeroFinal</w:t>
            </w:r>
            <w:proofErr w:type="spellEnd"/>
          </w:p>
        </w:tc>
        <w:tc>
          <w:tcPr>
            <w:tcW w:w="1658" w:type="dxa"/>
          </w:tcPr>
          <w:p w14:paraId="6A4B50A8" w14:textId="05B257F9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66623F2E" w14:textId="210154C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final da rua.</w:t>
            </w:r>
          </w:p>
        </w:tc>
      </w:tr>
    </w:tbl>
    <w:p w14:paraId="57A66453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5637948" w14:textId="2A99AFFB" w:rsidR="004458C7" w:rsidRDefault="0078596F" w:rsidP="005D7B9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15 a classe Imóvel</w:t>
      </w:r>
      <w:r w:rsidR="00522EAA" w:rsidRPr="00522EAA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522EAA" w:rsidRPr="00522EAA">
        <w:rPr>
          <w:color w:val="000000" w:themeColor="text1"/>
          <w:szCs w:val="24"/>
        </w:rPr>
        <w:t>em como objetivo armazenar as informações referentes ao imóvel, relacionadas à obra aprovada no logradouro.</w:t>
      </w:r>
    </w:p>
    <w:p w14:paraId="45DD5648" w14:textId="53291BBC" w:rsidR="005D7B9F" w:rsidRDefault="005D7B9F" w:rsidP="005D7B9F">
      <w:pPr>
        <w:pStyle w:val="Legenda"/>
        <w:keepNext/>
        <w:jc w:val="left"/>
      </w:pPr>
      <w:bookmarkStart w:id="46" w:name="_Toc168688442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15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>asse Imóvel</w:t>
      </w:r>
      <w:bookmarkEnd w:id="4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D7B9F" w:rsidRPr="004C384A" w14:paraId="24C76FF6" w14:textId="77777777" w:rsidTr="001744DB">
        <w:trPr>
          <w:trHeight w:val="308"/>
        </w:trPr>
        <w:tc>
          <w:tcPr>
            <w:tcW w:w="3029" w:type="dxa"/>
          </w:tcPr>
          <w:p w14:paraId="20940E27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FAA2F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0760B9E0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D7B9F" w:rsidRPr="004C384A" w14:paraId="168672F8" w14:textId="77777777" w:rsidTr="001744DB">
        <w:trPr>
          <w:trHeight w:val="628"/>
        </w:trPr>
        <w:tc>
          <w:tcPr>
            <w:tcW w:w="3029" w:type="dxa"/>
          </w:tcPr>
          <w:p w14:paraId="121F02F1" w14:textId="3B649D57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inscricaoImovel</w:t>
            </w:r>
            <w:proofErr w:type="spellEnd"/>
          </w:p>
        </w:tc>
        <w:tc>
          <w:tcPr>
            <w:tcW w:w="1658" w:type="dxa"/>
          </w:tcPr>
          <w:p w14:paraId="4AC09178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58999217" w14:textId="212E8C1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D7B9F" w:rsidRPr="004C384A" w14:paraId="1131D937" w14:textId="77777777" w:rsidTr="001744DB">
        <w:trPr>
          <w:trHeight w:val="628"/>
        </w:trPr>
        <w:tc>
          <w:tcPr>
            <w:tcW w:w="3029" w:type="dxa"/>
          </w:tcPr>
          <w:p w14:paraId="3EF55C2D" w14:textId="46065489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inscricaoCadastral</w:t>
            </w:r>
            <w:proofErr w:type="spellEnd"/>
          </w:p>
        </w:tc>
        <w:tc>
          <w:tcPr>
            <w:tcW w:w="1658" w:type="dxa"/>
          </w:tcPr>
          <w:p w14:paraId="65DDFA25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24871" w14:textId="11C121AE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Código cadastral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5C2FE107" w14:textId="77777777" w:rsidTr="001744DB">
        <w:trPr>
          <w:trHeight w:val="628"/>
        </w:trPr>
        <w:tc>
          <w:tcPr>
            <w:tcW w:w="3029" w:type="dxa"/>
          </w:tcPr>
          <w:p w14:paraId="3E7D1722" w14:textId="2FDDBFA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numeroCasa</w:t>
            </w:r>
            <w:proofErr w:type="spellEnd"/>
          </w:p>
        </w:tc>
        <w:tc>
          <w:tcPr>
            <w:tcW w:w="1658" w:type="dxa"/>
          </w:tcPr>
          <w:p w14:paraId="5FED3FB4" w14:textId="57909C1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B1B9C1" w14:textId="3935C317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identificação da casa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7495463A" w14:textId="77777777" w:rsidTr="001744DB">
        <w:trPr>
          <w:trHeight w:val="628"/>
        </w:trPr>
        <w:tc>
          <w:tcPr>
            <w:tcW w:w="3029" w:type="dxa"/>
          </w:tcPr>
          <w:p w14:paraId="33D8A10F" w14:textId="3CAC282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areaTerreno</w:t>
            </w:r>
            <w:proofErr w:type="spellEnd"/>
          </w:p>
        </w:tc>
        <w:tc>
          <w:tcPr>
            <w:tcW w:w="1658" w:type="dxa"/>
          </w:tcPr>
          <w:p w14:paraId="18A79C49" w14:textId="7893C244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1235C35" w14:textId="5E8A09A4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total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32CD9BEC" w14:textId="77777777" w:rsidTr="001744DB">
        <w:trPr>
          <w:trHeight w:val="628"/>
        </w:trPr>
        <w:tc>
          <w:tcPr>
            <w:tcW w:w="3029" w:type="dxa"/>
          </w:tcPr>
          <w:p w14:paraId="1DB40B58" w14:textId="65872453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areaConstruida</w:t>
            </w:r>
            <w:proofErr w:type="spellEnd"/>
          </w:p>
        </w:tc>
        <w:tc>
          <w:tcPr>
            <w:tcW w:w="1658" w:type="dxa"/>
          </w:tcPr>
          <w:p w14:paraId="1F23F494" w14:textId="31DCA43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16AA1CA" w14:textId="70A0D2EF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ocupada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0EF9086" w14:textId="77777777" w:rsidTr="001744DB">
        <w:trPr>
          <w:trHeight w:val="628"/>
        </w:trPr>
        <w:tc>
          <w:tcPr>
            <w:tcW w:w="3029" w:type="dxa"/>
          </w:tcPr>
          <w:p w14:paraId="2D9CB94A" w14:textId="09C42C8D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condicoesSolo</w:t>
            </w:r>
            <w:proofErr w:type="spellEnd"/>
          </w:p>
        </w:tc>
        <w:tc>
          <w:tcPr>
            <w:tcW w:w="1658" w:type="dxa"/>
          </w:tcPr>
          <w:p w14:paraId="707D1BE7" w14:textId="082295E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AA46CD3" w14:textId="64C90C6A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Condições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6D18A72" w14:textId="77777777" w:rsidTr="001744DB">
        <w:trPr>
          <w:trHeight w:val="628"/>
        </w:trPr>
        <w:tc>
          <w:tcPr>
            <w:tcW w:w="3029" w:type="dxa"/>
          </w:tcPr>
          <w:p w14:paraId="61885585" w14:textId="25A4F6E4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valorVenal</w:t>
            </w:r>
            <w:proofErr w:type="spellEnd"/>
          </w:p>
        </w:tc>
        <w:tc>
          <w:tcPr>
            <w:tcW w:w="1658" w:type="dxa"/>
          </w:tcPr>
          <w:p w14:paraId="4645BE49" w14:textId="45527A17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CA1D0BB" w14:textId="0FEE2670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venal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7C0108E8" w14:textId="77777777" w:rsidTr="001744DB">
        <w:trPr>
          <w:trHeight w:val="628"/>
        </w:trPr>
        <w:tc>
          <w:tcPr>
            <w:tcW w:w="3029" w:type="dxa"/>
          </w:tcPr>
          <w:p w14:paraId="0FB922A4" w14:textId="76C8105E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valorMercado</w:t>
            </w:r>
            <w:proofErr w:type="spellEnd"/>
          </w:p>
        </w:tc>
        <w:tc>
          <w:tcPr>
            <w:tcW w:w="1658" w:type="dxa"/>
          </w:tcPr>
          <w:p w14:paraId="4C729E48" w14:textId="2F07A23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42F0C8A" w14:textId="3E4547B1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do mercado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3DBFA7F" w14:textId="0114A83F" w:rsidR="0078596F" w:rsidRDefault="005D7B9F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08738E1" w14:textId="2E9DC7DD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76092A22" w14:textId="58A24F6D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5CDEE93" w14:textId="28465F69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2EC7091A" w14:textId="77777777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5414071D" w14:textId="4B4D85EA" w:rsidR="00315DA5" w:rsidRP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16 a classe Topografia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à topografia do imóvel.</w:t>
      </w:r>
    </w:p>
    <w:p w14:paraId="559E493B" w14:textId="7A88F38A" w:rsidR="006A4C56" w:rsidRDefault="006A4C56" w:rsidP="006A4C56">
      <w:pPr>
        <w:pStyle w:val="Legenda"/>
        <w:keepNext/>
        <w:jc w:val="left"/>
      </w:pPr>
      <w:r>
        <w:t xml:space="preserve">Quadro 16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Topografia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51AD58FB" w14:textId="77777777" w:rsidTr="00415379">
        <w:trPr>
          <w:trHeight w:val="308"/>
        </w:trPr>
        <w:tc>
          <w:tcPr>
            <w:tcW w:w="3029" w:type="dxa"/>
          </w:tcPr>
          <w:p w14:paraId="1853D2F2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2D03E3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9F0B06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7ED73B86" w14:textId="77777777" w:rsidTr="00415379">
        <w:trPr>
          <w:trHeight w:val="628"/>
        </w:trPr>
        <w:tc>
          <w:tcPr>
            <w:tcW w:w="3029" w:type="dxa"/>
          </w:tcPr>
          <w:p w14:paraId="023B7A0B" w14:textId="6FD222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codigoTopografia</w:t>
            </w:r>
            <w:proofErr w:type="spellEnd"/>
          </w:p>
        </w:tc>
        <w:tc>
          <w:tcPr>
            <w:tcW w:w="1658" w:type="dxa"/>
          </w:tcPr>
          <w:p w14:paraId="3EC597D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3D5EF484" w14:textId="02DC2334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543C1EC4" w14:textId="77777777" w:rsidTr="00415379">
        <w:trPr>
          <w:trHeight w:val="628"/>
        </w:trPr>
        <w:tc>
          <w:tcPr>
            <w:tcW w:w="3029" w:type="dxa"/>
          </w:tcPr>
          <w:p w14:paraId="22138023" w14:textId="4916C34F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nomeTopografia</w:t>
            </w:r>
            <w:proofErr w:type="spellEnd"/>
          </w:p>
        </w:tc>
        <w:tc>
          <w:tcPr>
            <w:tcW w:w="1658" w:type="dxa"/>
          </w:tcPr>
          <w:p w14:paraId="61278D50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56524A8" w14:textId="523F2375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97B8CB5" w14:textId="74CF1EEE" w:rsidR="0078596F" w:rsidRDefault="006A4C5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212A86B" w14:textId="47091814" w:rsid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</w:t>
      </w:r>
      <w:r w:rsidR="00EA3E86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</w:t>
      </w:r>
      <w:proofErr w:type="gramStart"/>
      <w:r>
        <w:rPr>
          <w:color w:val="000000" w:themeColor="text1"/>
          <w:szCs w:val="24"/>
        </w:rPr>
        <w:t xml:space="preserve">classe </w:t>
      </w:r>
      <w:r w:rsidR="00EA3E86">
        <w:rPr>
          <w:color w:val="000000" w:themeColor="text1"/>
          <w:szCs w:val="24"/>
        </w:rPr>
        <w:t>Uso</w:t>
      </w:r>
      <w:proofErr w:type="gramEnd"/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</w:t>
      </w:r>
      <w:r w:rsidR="00EA3E86">
        <w:rPr>
          <w:color w:val="000000" w:themeColor="text1"/>
          <w:szCs w:val="24"/>
        </w:rPr>
        <w:t>aos usos do imóvel.</w:t>
      </w:r>
    </w:p>
    <w:p w14:paraId="6CD9020E" w14:textId="68E872D0" w:rsidR="00EA3E86" w:rsidRDefault="00EA3E86" w:rsidP="00EA3E86">
      <w:pPr>
        <w:pStyle w:val="Legenda"/>
        <w:keepNext/>
        <w:jc w:val="left"/>
      </w:pPr>
      <w:r>
        <w:t xml:space="preserve">Quadro 17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Uso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22F079B" w14:textId="77777777" w:rsidTr="00415379">
        <w:trPr>
          <w:trHeight w:val="308"/>
        </w:trPr>
        <w:tc>
          <w:tcPr>
            <w:tcW w:w="3029" w:type="dxa"/>
          </w:tcPr>
          <w:p w14:paraId="5C30D78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8CA68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0BA7B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30A2E499" w14:textId="77777777" w:rsidTr="00415379">
        <w:trPr>
          <w:trHeight w:val="628"/>
        </w:trPr>
        <w:tc>
          <w:tcPr>
            <w:tcW w:w="3029" w:type="dxa"/>
          </w:tcPr>
          <w:p w14:paraId="01438826" w14:textId="1A5B196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codigoUso</w:t>
            </w:r>
            <w:proofErr w:type="spellEnd"/>
          </w:p>
        </w:tc>
        <w:tc>
          <w:tcPr>
            <w:tcW w:w="1658" w:type="dxa"/>
          </w:tcPr>
          <w:p w14:paraId="16CACE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D549346" w14:textId="5B4027B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uso.</w:t>
            </w:r>
          </w:p>
        </w:tc>
      </w:tr>
      <w:tr w:rsidR="00EA3E86" w:rsidRPr="004C384A" w14:paraId="36303194" w14:textId="77777777" w:rsidTr="00415379">
        <w:trPr>
          <w:trHeight w:val="628"/>
        </w:trPr>
        <w:tc>
          <w:tcPr>
            <w:tcW w:w="3029" w:type="dxa"/>
          </w:tcPr>
          <w:p w14:paraId="74287CB3" w14:textId="425330B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nomeUso</w:t>
            </w:r>
            <w:proofErr w:type="spellEnd"/>
          </w:p>
        </w:tc>
        <w:tc>
          <w:tcPr>
            <w:tcW w:w="1658" w:type="dxa"/>
          </w:tcPr>
          <w:p w14:paraId="5044C4E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943B97F" w14:textId="474114D0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uso.</w:t>
            </w:r>
          </w:p>
        </w:tc>
      </w:tr>
      <w:tr w:rsidR="00EA3E86" w:rsidRPr="004C384A" w14:paraId="3ABEAEF1" w14:textId="77777777" w:rsidTr="00415379">
        <w:trPr>
          <w:trHeight w:val="628"/>
        </w:trPr>
        <w:tc>
          <w:tcPr>
            <w:tcW w:w="3029" w:type="dxa"/>
          </w:tcPr>
          <w:p w14:paraId="71EAB8BB" w14:textId="627A9663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descricaoUso</w:t>
            </w:r>
            <w:proofErr w:type="spellEnd"/>
          </w:p>
        </w:tc>
        <w:tc>
          <w:tcPr>
            <w:tcW w:w="1658" w:type="dxa"/>
          </w:tcPr>
          <w:p w14:paraId="54BDC017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E7F0A66" w14:textId="26C84E46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uso.</w:t>
            </w:r>
          </w:p>
        </w:tc>
      </w:tr>
    </w:tbl>
    <w:p w14:paraId="4854B19D" w14:textId="2C3ABE35" w:rsidR="00EA3E86" w:rsidRPr="00EA3E86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97DBB2" w14:textId="1D4D7446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18 a classe Ocupação Atual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as diferentes ocupações do imóvel.</w:t>
      </w:r>
    </w:p>
    <w:p w14:paraId="40D3D20F" w14:textId="525D3729" w:rsidR="006A4C56" w:rsidRDefault="006A4C56" w:rsidP="006A4C56">
      <w:pPr>
        <w:pStyle w:val="Legenda"/>
        <w:keepNext/>
        <w:jc w:val="left"/>
      </w:pPr>
      <w:r>
        <w:t xml:space="preserve">Quadro 18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Ocupacao</w:t>
      </w:r>
      <w:proofErr w:type="spellEnd"/>
      <w:r w:rsidR="00EA3E86">
        <w:rPr>
          <w:b w:val="0"/>
        </w:rPr>
        <w:t xml:space="preserve"> </w:t>
      </w:r>
      <w:r>
        <w:rPr>
          <w:b w:val="0"/>
        </w:rPr>
        <w:t>Atual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0DD15EE3" w14:textId="77777777" w:rsidTr="00415379">
        <w:trPr>
          <w:trHeight w:val="308"/>
        </w:trPr>
        <w:tc>
          <w:tcPr>
            <w:tcW w:w="3029" w:type="dxa"/>
          </w:tcPr>
          <w:p w14:paraId="192E645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3CC1DBF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9DEE71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553D9D79" w14:textId="77777777" w:rsidTr="00415379">
        <w:trPr>
          <w:trHeight w:val="628"/>
        </w:trPr>
        <w:tc>
          <w:tcPr>
            <w:tcW w:w="3029" w:type="dxa"/>
          </w:tcPr>
          <w:p w14:paraId="3431EB47" w14:textId="24A28B9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codigoOcupacaoAtual</w:t>
            </w:r>
            <w:proofErr w:type="spellEnd"/>
          </w:p>
        </w:tc>
        <w:tc>
          <w:tcPr>
            <w:tcW w:w="1658" w:type="dxa"/>
          </w:tcPr>
          <w:p w14:paraId="7A1BE133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1A9B5CA3" w14:textId="3BB47FF1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4E8BD4DB" w14:textId="77777777" w:rsidTr="00415379">
        <w:trPr>
          <w:trHeight w:val="628"/>
        </w:trPr>
        <w:tc>
          <w:tcPr>
            <w:tcW w:w="3029" w:type="dxa"/>
          </w:tcPr>
          <w:p w14:paraId="37CF1701" w14:textId="23046F2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nomeOcupacaoAtual</w:t>
            </w:r>
            <w:proofErr w:type="spellEnd"/>
          </w:p>
        </w:tc>
        <w:tc>
          <w:tcPr>
            <w:tcW w:w="1658" w:type="dxa"/>
          </w:tcPr>
          <w:p w14:paraId="1EB2585B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AF4707A" w14:textId="6E011C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6EA616A1" w14:textId="77777777" w:rsidTr="00415379">
        <w:trPr>
          <w:trHeight w:val="628"/>
        </w:trPr>
        <w:tc>
          <w:tcPr>
            <w:tcW w:w="3029" w:type="dxa"/>
          </w:tcPr>
          <w:p w14:paraId="43D8F919" w14:textId="73C61BA2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descricaoOcupacaoAtual</w:t>
            </w:r>
            <w:proofErr w:type="spellEnd"/>
          </w:p>
        </w:tc>
        <w:tc>
          <w:tcPr>
            <w:tcW w:w="1658" w:type="dxa"/>
          </w:tcPr>
          <w:p w14:paraId="75D90095" w14:textId="0A7A7F57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0F83F6E" w14:textId="6D6F9DAE" w:rsidR="006A4C56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571BBE9" w14:textId="40463445" w:rsidR="006A4C56" w:rsidRDefault="006A4C56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0501DF8" w14:textId="7C9AAA4D" w:rsidR="00315DA5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54844BCD" w14:textId="725CCCD0" w:rsidR="00315DA5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D2A437E" w14:textId="096C2366" w:rsidR="00315DA5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496C5D1" w14:textId="77777777" w:rsidR="00315DA5" w:rsidRPr="00B82022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21B2848F" w14:textId="47CE683D" w:rsidR="00EA3E86" w:rsidRPr="00B82022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 w:rsidRPr="00B82022">
        <w:rPr>
          <w:color w:val="000000" w:themeColor="text1"/>
          <w:szCs w:val="24"/>
        </w:rPr>
        <w:lastRenderedPageBreak/>
        <w:t>No Quadro 19 a classe Tipo Infraestrutura tem como objetivo armazenar as informações referentes aos usos do imóvel.</w:t>
      </w:r>
    </w:p>
    <w:p w14:paraId="58942D1A" w14:textId="770AF160" w:rsidR="00EA3E86" w:rsidRDefault="00EA3E86" w:rsidP="00EA3E86">
      <w:pPr>
        <w:pStyle w:val="Legenda"/>
        <w:keepNext/>
        <w:jc w:val="left"/>
      </w:pPr>
      <w:r>
        <w:t xml:space="preserve">Quadro 19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Tipo 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5082804A" w14:textId="77777777" w:rsidTr="00415379">
        <w:trPr>
          <w:trHeight w:val="308"/>
        </w:trPr>
        <w:tc>
          <w:tcPr>
            <w:tcW w:w="3029" w:type="dxa"/>
          </w:tcPr>
          <w:p w14:paraId="47931F6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2288DE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8D8CEC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DD0DE17" w14:textId="77777777" w:rsidTr="00415379">
        <w:trPr>
          <w:trHeight w:val="628"/>
        </w:trPr>
        <w:tc>
          <w:tcPr>
            <w:tcW w:w="3029" w:type="dxa"/>
          </w:tcPr>
          <w:p w14:paraId="39806D5A" w14:textId="2A5192D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0EEFE0B4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238C060D" w14:textId="169D1B9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infraestrutura.</w:t>
            </w:r>
          </w:p>
        </w:tc>
      </w:tr>
      <w:tr w:rsidR="00EA3E86" w:rsidRPr="004C384A" w14:paraId="00011E0C" w14:textId="77777777" w:rsidTr="00415379">
        <w:trPr>
          <w:trHeight w:val="628"/>
        </w:trPr>
        <w:tc>
          <w:tcPr>
            <w:tcW w:w="3029" w:type="dxa"/>
          </w:tcPr>
          <w:p w14:paraId="60E4E920" w14:textId="1F7DC51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8D0697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E6B935C" w14:textId="1DDBDE7C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infraestrutura.</w:t>
            </w:r>
          </w:p>
        </w:tc>
      </w:tr>
      <w:tr w:rsidR="00EA3E86" w:rsidRPr="004C384A" w14:paraId="196CD618" w14:textId="77777777" w:rsidTr="00415379">
        <w:trPr>
          <w:trHeight w:val="628"/>
        </w:trPr>
        <w:tc>
          <w:tcPr>
            <w:tcW w:w="3029" w:type="dxa"/>
          </w:tcPr>
          <w:p w14:paraId="45EA5BF2" w14:textId="79FDFA71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AD6257C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468F432" w14:textId="1ADFE4F5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tipo de infraestrutura.</w:t>
            </w:r>
          </w:p>
        </w:tc>
      </w:tr>
    </w:tbl>
    <w:p w14:paraId="31728890" w14:textId="79A5C5E0" w:rsidR="00EA3E86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D6453C9" w14:textId="2A235B96" w:rsidR="00EA3E86" w:rsidRPr="006A4C56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20 a classe</w:t>
      </w:r>
      <w:r w:rsidRPr="00EA3E86">
        <w:rPr>
          <w:color w:val="000000" w:themeColor="text1"/>
          <w:szCs w:val="24"/>
        </w:rPr>
        <w:t xml:space="preserve"> Infraestrutura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3CEF4121" w14:textId="020B6DFD" w:rsidR="00EA3E86" w:rsidRDefault="00EA3E86" w:rsidP="00EA3E86">
      <w:pPr>
        <w:pStyle w:val="Legenda"/>
        <w:keepNext/>
        <w:jc w:val="left"/>
      </w:pPr>
      <w:r>
        <w:t xml:space="preserve">Quadro 20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120AD59" w14:textId="77777777" w:rsidTr="00415379">
        <w:trPr>
          <w:trHeight w:val="308"/>
        </w:trPr>
        <w:tc>
          <w:tcPr>
            <w:tcW w:w="3029" w:type="dxa"/>
          </w:tcPr>
          <w:p w14:paraId="41A2534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B6083F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0B23ED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6FF68AF" w14:textId="77777777" w:rsidTr="00415379">
        <w:trPr>
          <w:trHeight w:val="628"/>
        </w:trPr>
        <w:tc>
          <w:tcPr>
            <w:tcW w:w="3029" w:type="dxa"/>
          </w:tcPr>
          <w:p w14:paraId="7DA6E580" w14:textId="52F9F8B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06BF6C38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8A7589D" w14:textId="1A5F512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atual.</w:t>
            </w:r>
          </w:p>
        </w:tc>
      </w:tr>
      <w:tr w:rsidR="00EA3E86" w:rsidRPr="004C384A" w14:paraId="5CB820D6" w14:textId="77777777" w:rsidTr="00415379">
        <w:trPr>
          <w:trHeight w:val="628"/>
        </w:trPr>
        <w:tc>
          <w:tcPr>
            <w:tcW w:w="3029" w:type="dxa"/>
          </w:tcPr>
          <w:p w14:paraId="4F5FDFE9" w14:textId="327F27A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2C1DBB6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BABE68B" w14:textId="55B8862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atual.</w:t>
            </w:r>
          </w:p>
        </w:tc>
      </w:tr>
      <w:tr w:rsidR="00EA3E86" w:rsidRPr="004C384A" w14:paraId="382F6A7D" w14:textId="77777777" w:rsidTr="00415379">
        <w:trPr>
          <w:trHeight w:val="628"/>
        </w:trPr>
        <w:tc>
          <w:tcPr>
            <w:tcW w:w="3029" w:type="dxa"/>
          </w:tcPr>
          <w:p w14:paraId="1ED09061" w14:textId="35982DD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423F9C86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649EDE" w14:textId="22FF693A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atual.</w:t>
            </w:r>
          </w:p>
        </w:tc>
      </w:tr>
    </w:tbl>
    <w:p w14:paraId="5B2ACF46" w14:textId="772F9A85" w:rsidR="00315DA5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2D7E837" w14:textId="27EA88BE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B82022">
        <w:rPr>
          <w:color w:val="000000" w:themeColor="text1"/>
          <w:szCs w:val="24"/>
        </w:rPr>
        <w:t>1</w:t>
      </w:r>
      <w:r>
        <w:rPr>
          <w:color w:val="000000" w:themeColor="text1"/>
          <w:szCs w:val="24"/>
        </w:rPr>
        <w:t xml:space="preserve">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 w:rsidR="00B82022">
        <w:rPr>
          <w:color w:val="000000" w:themeColor="text1"/>
          <w:szCs w:val="24"/>
        </w:rPr>
        <w:t>Multirelacional</w:t>
      </w:r>
      <w:proofErr w:type="spellEnd"/>
      <w:r w:rsidR="00B82022">
        <w:rPr>
          <w:color w:val="000000" w:themeColor="text1"/>
          <w:szCs w:val="24"/>
        </w:rPr>
        <w:t xml:space="preserve"> Instalação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7FF4466A" w14:textId="56976323" w:rsidR="00EA3E86" w:rsidRDefault="00EA3E86" w:rsidP="00EA3E86">
      <w:pPr>
        <w:pStyle w:val="Legenda"/>
        <w:keepNext/>
        <w:jc w:val="left"/>
      </w:pPr>
      <w:r>
        <w:t>Quadro 2</w:t>
      </w:r>
      <w:r w:rsidR="00B82022">
        <w:t>1</w:t>
      </w:r>
      <w:r>
        <w:t xml:space="preserve">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 w:rsidR="00B82022" w:rsidRPr="00B82022">
        <w:rPr>
          <w:b w:val="0"/>
        </w:rPr>
        <w:t>MultirelacionalInstala</w:t>
      </w:r>
      <w:r w:rsidR="00B82022">
        <w:rPr>
          <w:b w:val="0"/>
        </w:rPr>
        <w:t>ca</w:t>
      </w:r>
      <w:r w:rsidR="00B82022" w:rsidRPr="00B82022">
        <w:rPr>
          <w:b w:val="0"/>
        </w:rPr>
        <w:t>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3ED3EF2" w14:textId="77777777" w:rsidTr="00415379">
        <w:trPr>
          <w:trHeight w:val="308"/>
        </w:trPr>
        <w:tc>
          <w:tcPr>
            <w:tcW w:w="3029" w:type="dxa"/>
          </w:tcPr>
          <w:p w14:paraId="593E58CD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7E199E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34D9D5D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0DA6AA30" w14:textId="77777777" w:rsidTr="00415379">
        <w:trPr>
          <w:trHeight w:val="628"/>
        </w:trPr>
        <w:tc>
          <w:tcPr>
            <w:tcW w:w="3029" w:type="dxa"/>
          </w:tcPr>
          <w:p w14:paraId="5F949956" w14:textId="7E0F13CE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="00B82022">
              <w:rPr>
                <w:color w:val="000000" w:themeColor="text1"/>
              </w:rPr>
              <w:t>Instalacao</w:t>
            </w:r>
            <w:proofErr w:type="spellEnd"/>
          </w:p>
        </w:tc>
        <w:tc>
          <w:tcPr>
            <w:tcW w:w="1658" w:type="dxa"/>
          </w:tcPr>
          <w:p w14:paraId="62CB66C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30321D9C" w14:textId="767A695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 xml:space="preserve">da </w:t>
            </w:r>
            <w:r w:rsidR="00B82022">
              <w:rPr>
                <w:color w:val="000000" w:themeColor="text1"/>
              </w:rPr>
              <w:t>instalação.</w:t>
            </w:r>
          </w:p>
        </w:tc>
      </w:tr>
      <w:tr w:rsidR="00EA3E86" w:rsidRPr="004C384A" w14:paraId="17A746EE" w14:textId="77777777" w:rsidTr="00415379">
        <w:trPr>
          <w:trHeight w:val="628"/>
        </w:trPr>
        <w:tc>
          <w:tcPr>
            <w:tcW w:w="3029" w:type="dxa"/>
          </w:tcPr>
          <w:p w14:paraId="4DDBB5F9" w14:textId="0F671CAD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dataInstalacao</w:t>
            </w:r>
            <w:proofErr w:type="spellEnd"/>
          </w:p>
        </w:tc>
        <w:tc>
          <w:tcPr>
            <w:tcW w:w="1658" w:type="dxa"/>
          </w:tcPr>
          <w:p w14:paraId="00E0F6B0" w14:textId="3DF1B2CB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5164809F" w14:textId="246BA871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em que a instalação foi feita.</w:t>
            </w:r>
          </w:p>
        </w:tc>
      </w:tr>
      <w:tr w:rsidR="00EA3E86" w:rsidRPr="004C384A" w14:paraId="5C61C93E" w14:textId="77777777" w:rsidTr="00415379">
        <w:trPr>
          <w:trHeight w:val="628"/>
        </w:trPr>
        <w:tc>
          <w:tcPr>
            <w:tcW w:w="3029" w:type="dxa"/>
          </w:tcPr>
          <w:p w14:paraId="0758DE5F" w14:textId="258CEFEC" w:rsidR="00EA3E86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situacaoInstalacao</w:t>
            </w:r>
            <w:proofErr w:type="spellEnd"/>
          </w:p>
        </w:tc>
        <w:tc>
          <w:tcPr>
            <w:tcW w:w="1658" w:type="dxa"/>
          </w:tcPr>
          <w:p w14:paraId="7757A80B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D69D69" w14:textId="71CB5A7B" w:rsidR="00EA3E86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Situação</w:t>
            </w:r>
            <w:r w:rsidR="00EA3E86">
              <w:rPr>
                <w:color w:val="000000" w:themeColor="text1"/>
              </w:rPr>
              <w:t xml:space="preserve"> da </w:t>
            </w:r>
            <w:r>
              <w:rPr>
                <w:color w:val="000000" w:themeColor="text1"/>
              </w:rPr>
              <w:t>instalação.</w:t>
            </w:r>
          </w:p>
        </w:tc>
      </w:tr>
    </w:tbl>
    <w:p w14:paraId="76794039" w14:textId="7847D7F9" w:rsidR="00B82022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77356ECE" w14:textId="57E8BEB5" w:rsidR="00315DA5" w:rsidRDefault="00315DA5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6E918EC" w14:textId="77777777" w:rsidR="00315DA5" w:rsidRDefault="00315DA5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539B247D" w14:textId="5CF6170F" w:rsidR="00B82022" w:rsidRPr="006A4C56" w:rsidRDefault="00B82022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22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Enum</w:t>
      </w:r>
      <w:proofErr w:type="spellEnd"/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definir o status de um registro.</w:t>
      </w:r>
    </w:p>
    <w:p w14:paraId="01D3B458" w14:textId="0F7199BC" w:rsidR="00B82022" w:rsidRDefault="00B82022" w:rsidP="00B82022">
      <w:pPr>
        <w:pStyle w:val="Legenda"/>
        <w:keepNext/>
        <w:jc w:val="left"/>
      </w:pPr>
      <w:r>
        <w:t xml:space="preserve">Quadro 22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EnumStatus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B82022" w:rsidRPr="004C384A" w14:paraId="67A936DB" w14:textId="77777777" w:rsidTr="00415379">
        <w:trPr>
          <w:trHeight w:val="308"/>
        </w:trPr>
        <w:tc>
          <w:tcPr>
            <w:tcW w:w="3029" w:type="dxa"/>
          </w:tcPr>
          <w:p w14:paraId="31BA3AC8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06DE7F2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7FEDD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B82022" w:rsidRPr="004C384A" w14:paraId="2A8D4C08" w14:textId="77777777" w:rsidTr="00415379">
        <w:trPr>
          <w:trHeight w:val="628"/>
        </w:trPr>
        <w:tc>
          <w:tcPr>
            <w:tcW w:w="3029" w:type="dxa"/>
          </w:tcPr>
          <w:p w14:paraId="61AA4FD7" w14:textId="62EA4D5C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</w:t>
            </w:r>
          </w:p>
        </w:tc>
        <w:tc>
          <w:tcPr>
            <w:tcW w:w="1658" w:type="dxa"/>
          </w:tcPr>
          <w:p w14:paraId="5DC5D49A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097A0E8F" w14:textId="04AE6326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 ou estado atual de um registro</w:t>
            </w:r>
            <w:r w:rsidR="00252480">
              <w:rPr>
                <w:color w:val="000000" w:themeColor="text1"/>
              </w:rPr>
              <w:t>.</w:t>
            </w:r>
          </w:p>
        </w:tc>
      </w:tr>
    </w:tbl>
    <w:p w14:paraId="1B6F2B2C" w14:textId="2B835DA2" w:rsidR="00EA3E86" w:rsidRPr="00FE3618" w:rsidRDefault="00B82022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4821329" w14:textId="63E2B6BA" w:rsidR="005D7B9F" w:rsidRPr="005D7B9F" w:rsidRDefault="0078596F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BD2E76">
        <w:rPr>
          <w:color w:val="000000" w:themeColor="text1"/>
          <w:szCs w:val="24"/>
        </w:rPr>
        <w:t>23</w:t>
      </w:r>
      <w:r>
        <w:rPr>
          <w:color w:val="000000" w:themeColor="text1"/>
          <w:szCs w:val="24"/>
        </w:rPr>
        <w:t xml:space="preserve"> a classe Processo tem</w:t>
      </w:r>
      <w:r w:rsidR="000C6BA2"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="000C6BA2"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0C6BA2" w:rsidRPr="000C6BA2">
        <w:rPr>
          <w:color w:val="000000" w:themeColor="text1"/>
          <w:szCs w:val="24"/>
        </w:rPr>
        <w:t xml:space="preserve"> conter as informações relacionadas ao processo de aprovação do documento de obras.</w:t>
      </w:r>
      <w:r w:rsidR="000C6BA2">
        <w:rPr>
          <w:color w:val="000000" w:themeColor="text1"/>
          <w:szCs w:val="24"/>
        </w:rPr>
        <w:t xml:space="preserve"> </w:t>
      </w:r>
    </w:p>
    <w:p w14:paraId="341492FB" w14:textId="00577DED" w:rsidR="00D933B4" w:rsidRDefault="00D933B4" w:rsidP="00D933B4">
      <w:pPr>
        <w:pStyle w:val="Legenda"/>
        <w:keepNext/>
        <w:jc w:val="left"/>
      </w:pPr>
      <w:bookmarkStart w:id="47" w:name="_Toc168688443"/>
      <w:r>
        <w:t xml:space="preserve">Quadro </w:t>
      </w:r>
      <w:r w:rsidR="00BD2E76">
        <w:t>23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FE3618">
        <w:rPr>
          <w:b w:val="0"/>
          <w:noProof/>
        </w:rPr>
        <w:t>Descrição da Classe Processo</w:t>
      </w:r>
      <w:bookmarkEnd w:id="47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0C6BA2" w:rsidRPr="004C384A" w14:paraId="2E2FB226" w14:textId="77777777" w:rsidTr="001744DB">
        <w:trPr>
          <w:trHeight w:val="308"/>
        </w:trPr>
        <w:tc>
          <w:tcPr>
            <w:tcW w:w="3029" w:type="dxa"/>
          </w:tcPr>
          <w:p w14:paraId="454C029A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00CB1C1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20BEA7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0C6BA2" w:rsidRPr="004C384A" w14:paraId="4E978F7E" w14:textId="77777777" w:rsidTr="001744DB">
        <w:trPr>
          <w:trHeight w:val="628"/>
        </w:trPr>
        <w:tc>
          <w:tcPr>
            <w:tcW w:w="3029" w:type="dxa"/>
          </w:tcPr>
          <w:p w14:paraId="76D2357E" w14:textId="389A13AE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Evento</w:t>
            </w:r>
            <w:proofErr w:type="spellEnd"/>
          </w:p>
        </w:tc>
        <w:tc>
          <w:tcPr>
            <w:tcW w:w="1658" w:type="dxa"/>
          </w:tcPr>
          <w:p w14:paraId="795B0CD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3509A8A5" w14:textId="59823708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processo</w:t>
            </w:r>
          </w:p>
        </w:tc>
      </w:tr>
      <w:tr w:rsidR="000C6BA2" w:rsidRPr="004C384A" w14:paraId="27BDFC77" w14:textId="77777777" w:rsidTr="001744DB">
        <w:trPr>
          <w:trHeight w:val="628"/>
        </w:trPr>
        <w:tc>
          <w:tcPr>
            <w:tcW w:w="3029" w:type="dxa"/>
          </w:tcPr>
          <w:p w14:paraId="2768AE8A" w14:textId="577E362D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statusEvento</w:t>
            </w:r>
            <w:proofErr w:type="spellEnd"/>
          </w:p>
        </w:tc>
        <w:tc>
          <w:tcPr>
            <w:tcW w:w="1658" w:type="dxa"/>
          </w:tcPr>
          <w:p w14:paraId="75FCAED5" w14:textId="1A65AB94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79CC2540" w14:textId="11CE276F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Identificação do status do processo, indicando se está ativo ou desativado.</w:t>
            </w:r>
          </w:p>
        </w:tc>
      </w:tr>
      <w:tr w:rsidR="000C6BA2" w:rsidRPr="004C384A" w14:paraId="485DAB57" w14:textId="77777777" w:rsidTr="001744DB">
        <w:trPr>
          <w:trHeight w:val="628"/>
        </w:trPr>
        <w:tc>
          <w:tcPr>
            <w:tcW w:w="3029" w:type="dxa"/>
          </w:tcPr>
          <w:p w14:paraId="63F40663" w14:textId="54DA46E6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dataAprovacao</w:t>
            </w:r>
            <w:proofErr w:type="spellEnd"/>
          </w:p>
        </w:tc>
        <w:tc>
          <w:tcPr>
            <w:tcW w:w="1658" w:type="dxa"/>
          </w:tcPr>
          <w:p w14:paraId="23A5E4D9" w14:textId="58B91E24" w:rsidR="000C6BA2" w:rsidRDefault="000C6BA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2E492D5A" w14:textId="7AD2DC91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Data em que a aprovação foi realizada.</w:t>
            </w:r>
          </w:p>
        </w:tc>
      </w:tr>
      <w:tr w:rsidR="000C6BA2" w:rsidRPr="004C384A" w14:paraId="7CDD1269" w14:textId="77777777" w:rsidTr="001744DB">
        <w:trPr>
          <w:trHeight w:val="628"/>
        </w:trPr>
        <w:tc>
          <w:tcPr>
            <w:tcW w:w="3029" w:type="dxa"/>
          </w:tcPr>
          <w:p w14:paraId="00E19FE3" w14:textId="3B7D6E59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6ABF7013" w14:textId="15694F5E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D3B73FA" w14:textId="09FECB30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Estado atual do andamento do processo.</w:t>
            </w:r>
          </w:p>
        </w:tc>
      </w:tr>
      <w:tr w:rsidR="00252480" w:rsidRPr="004C384A" w14:paraId="08AB9302" w14:textId="77777777" w:rsidTr="001744DB">
        <w:trPr>
          <w:trHeight w:val="628"/>
        </w:trPr>
        <w:tc>
          <w:tcPr>
            <w:tcW w:w="3029" w:type="dxa"/>
          </w:tcPr>
          <w:p w14:paraId="33E03428" w14:textId="5B03D534" w:rsidR="00252480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</w:t>
            </w:r>
          </w:p>
        </w:tc>
        <w:tc>
          <w:tcPr>
            <w:tcW w:w="1658" w:type="dxa"/>
          </w:tcPr>
          <w:p w14:paraId="3B3DB268" w14:textId="65DF9CBE" w:rsidR="00252480" w:rsidRDefault="0025248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8F20B62" w14:textId="47618EC1" w:rsidR="00252480" w:rsidRPr="000C6BA2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 de identificação do processo.</w:t>
            </w:r>
          </w:p>
        </w:tc>
      </w:tr>
    </w:tbl>
    <w:p w14:paraId="3DD4BE1B" w14:textId="076DD02F" w:rsidR="00315DA5" w:rsidRPr="00FE3618" w:rsidRDefault="000C6BA2" w:rsidP="000C6BA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B416E05" w14:textId="34FE04DF" w:rsidR="00522EAA" w:rsidRDefault="0078596F" w:rsidP="00EA7528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24</w:t>
      </w:r>
      <w:r>
        <w:rPr>
          <w:color w:val="000000" w:themeColor="text1"/>
          <w:szCs w:val="24"/>
        </w:rPr>
        <w:t xml:space="preserve"> a classe Tipo Processo v</w:t>
      </w:r>
      <w:r w:rsidR="00EA7528" w:rsidRPr="00EA7528">
        <w:rPr>
          <w:color w:val="000000" w:themeColor="text1"/>
          <w:szCs w:val="24"/>
        </w:rPr>
        <w:t>isa definir qual tipo de processo será armazenado.</w:t>
      </w:r>
    </w:p>
    <w:p w14:paraId="3ED2EF18" w14:textId="1301F258" w:rsidR="00EA7528" w:rsidRDefault="00EA7528" w:rsidP="00EA7528">
      <w:pPr>
        <w:pStyle w:val="Legenda"/>
        <w:keepNext/>
        <w:jc w:val="left"/>
      </w:pPr>
      <w:bookmarkStart w:id="48" w:name="_Toc168688444"/>
      <w:r>
        <w:t xml:space="preserve">Quadro </w:t>
      </w:r>
      <w:r w:rsidR="00252480">
        <w:t>24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A7528">
        <w:rPr>
          <w:b w:val="0"/>
        </w:rPr>
        <w:t xml:space="preserve">Descrição da Classe </w:t>
      </w:r>
      <w:proofErr w:type="spellStart"/>
      <w:r w:rsidRPr="00EA7528">
        <w:rPr>
          <w:b w:val="0"/>
        </w:rPr>
        <w:t>TipoProcesso</w:t>
      </w:r>
      <w:bookmarkEnd w:id="48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7528" w:rsidRPr="004C384A" w14:paraId="3580A287" w14:textId="77777777" w:rsidTr="001744DB">
        <w:trPr>
          <w:trHeight w:val="308"/>
        </w:trPr>
        <w:tc>
          <w:tcPr>
            <w:tcW w:w="3029" w:type="dxa"/>
          </w:tcPr>
          <w:p w14:paraId="4D6AFE2D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CA5F425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593E338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7528" w:rsidRPr="004C384A" w14:paraId="4A3CA830" w14:textId="77777777" w:rsidTr="001744DB">
        <w:trPr>
          <w:trHeight w:val="628"/>
        </w:trPr>
        <w:tc>
          <w:tcPr>
            <w:tcW w:w="3029" w:type="dxa"/>
          </w:tcPr>
          <w:p w14:paraId="22E7DDF3" w14:textId="0FDEEEF1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idTipoProcesso</w:t>
            </w:r>
            <w:proofErr w:type="spellEnd"/>
          </w:p>
        </w:tc>
        <w:tc>
          <w:tcPr>
            <w:tcW w:w="1658" w:type="dxa"/>
          </w:tcPr>
          <w:p w14:paraId="343A8301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43C07B08" w14:textId="3E1B45BC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processo</w:t>
            </w:r>
          </w:p>
        </w:tc>
      </w:tr>
      <w:tr w:rsidR="00EA7528" w:rsidRPr="004C384A" w14:paraId="28D7DB53" w14:textId="77777777" w:rsidTr="001744DB">
        <w:trPr>
          <w:trHeight w:val="628"/>
        </w:trPr>
        <w:tc>
          <w:tcPr>
            <w:tcW w:w="3029" w:type="dxa"/>
          </w:tcPr>
          <w:p w14:paraId="140D21D1" w14:textId="0AA6C85F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56D70360" w14:textId="430A80A2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1A95969" w14:textId="1097AB38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EA7528" w:rsidRPr="004C384A" w14:paraId="6C56B64F" w14:textId="77777777" w:rsidTr="001744DB">
        <w:trPr>
          <w:trHeight w:val="628"/>
        </w:trPr>
        <w:tc>
          <w:tcPr>
            <w:tcW w:w="3029" w:type="dxa"/>
          </w:tcPr>
          <w:p w14:paraId="7C05D23F" w14:textId="0A683FFC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65FA597" w14:textId="08821E9F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E603825" w14:textId="53E55703" w:rsidR="00EA7528" w:rsidRPr="000C6BA2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o tipo de processo</w:t>
            </w:r>
          </w:p>
        </w:tc>
      </w:tr>
    </w:tbl>
    <w:p w14:paraId="01C01E08" w14:textId="1AD84244" w:rsidR="00EA7528" w:rsidRDefault="00EA7528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7572DE1A" w14:textId="52BF7C83" w:rsidR="00315DA5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7188B2E" w14:textId="23A0122B" w:rsidR="00315DA5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4EE5C6C6" w14:textId="60077AE3" w:rsidR="00315DA5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A0231F4" w14:textId="77777777" w:rsidR="00315DA5" w:rsidRPr="00FE3618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970F054" w14:textId="6E7D5052" w:rsidR="00EA7528" w:rsidRDefault="0078596F" w:rsidP="006A5BB4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 xml:space="preserve">No Quadro </w:t>
      </w:r>
      <w:r w:rsidR="00252480">
        <w:rPr>
          <w:color w:val="000000" w:themeColor="text1"/>
          <w:szCs w:val="24"/>
        </w:rPr>
        <w:t>25</w:t>
      </w:r>
      <w:r>
        <w:rPr>
          <w:color w:val="000000" w:themeColor="text1"/>
          <w:szCs w:val="24"/>
        </w:rPr>
        <w:t xml:space="preserve"> a classe Etapa t</w:t>
      </w:r>
      <w:r w:rsidR="006A5BB4" w:rsidRPr="006A5BB4">
        <w:rPr>
          <w:color w:val="000000" w:themeColor="text1"/>
          <w:szCs w:val="24"/>
        </w:rPr>
        <w:t>em como objetivo armazenar em qual estágio o processo se encontra.</w:t>
      </w:r>
    </w:p>
    <w:p w14:paraId="7A457C14" w14:textId="761198F4" w:rsidR="006A5BB4" w:rsidRDefault="006A5BB4" w:rsidP="006A5BB4">
      <w:pPr>
        <w:pStyle w:val="Legenda"/>
        <w:keepNext/>
        <w:jc w:val="left"/>
      </w:pPr>
      <w:bookmarkStart w:id="49" w:name="_Toc168688445"/>
      <w:r>
        <w:t xml:space="preserve">Quadro </w:t>
      </w:r>
      <w:r w:rsidR="00252480">
        <w:t>25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6A5BB4">
        <w:rPr>
          <w:b w:val="0"/>
        </w:rPr>
        <w:t>Descrição da Classe Etapa</w:t>
      </w:r>
      <w:bookmarkEnd w:id="49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5BB4" w:rsidRPr="004C384A" w14:paraId="3281FED1" w14:textId="77777777" w:rsidTr="001744DB">
        <w:trPr>
          <w:trHeight w:val="308"/>
        </w:trPr>
        <w:tc>
          <w:tcPr>
            <w:tcW w:w="3029" w:type="dxa"/>
          </w:tcPr>
          <w:p w14:paraId="4747A2A9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2380E34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B85AE71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5BB4" w:rsidRPr="004C384A" w14:paraId="51E24B78" w14:textId="77777777" w:rsidTr="001744DB">
        <w:trPr>
          <w:trHeight w:val="628"/>
        </w:trPr>
        <w:tc>
          <w:tcPr>
            <w:tcW w:w="3029" w:type="dxa"/>
          </w:tcPr>
          <w:p w14:paraId="401962A1" w14:textId="62C8FD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idEtapa</w:t>
            </w:r>
            <w:proofErr w:type="spellEnd"/>
          </w:p>
        </w:tc>
        <w:tc>
          <w:tcPr>
            <w:tcW w:w="1658" w:type="dxa"/>
          </w:tcPr>
          <w:p w14:paraId="28E99800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247905DA" w14:textId="197EDF41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etapa</w:t>
            </w:r>
          </w:p>
        </w:tc>
      </w:tr>
      <w:tr w:rsidR="006A5BB4" w:rsidRPr="004C384A" w14:paraId="01C38C05" w14:textId="77777777" w:rsidTr="001744DB">
        <w:trPr>
          <w:trHeight w:val="628"/>
        </w:trPr>
        <w:tc>
          <w:tcPr>
            <w:tcW w:w="3029" w:type="dxa"/>
          </w:tcPr>
          <w:p w14:paraId="71761B2C" w14:textId="31A2811C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nomeEtapa</w:t>
            </w:r>
            <w:proofErr w:type="spellEnd"/>
          </w:p>
        </w:tc>
        <w:tc>
          <w:tcPr>
            <w:tcW w:w="1658" w:type="dxa"/>
          </w:tcPr>
          <w:p w14:paraId="5AFD6C5B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32C530" w14:textId="0FF0B8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etapa</w:t>
            </w:r>
          </w:p>
        </w:tc>
      </w:tr>
      <w:tr w:rsidR="006A5BB4" w:rsidRPr="004C384A" w14:paraId="7E635EE2" w14:textId="77777777" w:rsidTr="001744DB">
        <w:trPr>
          <w:trHeight w:val="628"/>
        </w:trPr>
        <w:tc>
          <w:tcPr>
            <w:tcW w:w="3029" w:type="dxa"/>
          </w:tcPr>
          <w:p w14:paraId="45DF5D87" w14:textId="2AE9D4E1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descricaoEtapa</w:t>
            </w:r>
            <w:proofErr w:type="spellEnd"/>
          </w:p>
        </w:tc>
        <w:tc>
          <w:tcPr>
            <w:tcW w:w="1658" w:type="dxa"/>
          </w:tcPr>
          <w:p w14:paraId="2513E95A" w14:textId="77777777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7EBDBFE" w14:textId="64F104EC" w:rsidR="006A5BB4" w:rsidRPr="000C6BA2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etapa do processo</w:t>
            </w:r>
          </w:p>
        </w:tc>
      </w:tr>
    </w:tbl>
    <w:p w14:paraId="20EFEF2A" w14:textId="61432F29" w:rsidR="0078596F" w:rsidRPr="00315DA5" w:rsidRDefault="006A5BB4" w:rsidP="00315DA5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4BCF5F" w14:textId="1DD46C66" w:rsidR="006A5BB4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26</w:t>
      </w:r>
      <w:r>
        <w:rPr>
          <w:color w:val="000000" w:themeColor="text1"/>
          <w:szCs w:val="24"/>
        </w:rPr>
        <w:t xml:space="preserve"> a classe Tipo Usuário t</w:t>
      </w:r>
      <w:r w:rsidR="005F682D" w:rsidRPr="005F682D">
        <w:rPr>
          <w:color w:val="000000" w:themeColor="text1"/>
          <w:szCs w:val="24"/>
        </w:rPr>
        <w:t>em como objetivo armazenar os tipos de documentos existentes no processo.</w:t>
      </w:r>
    </w:p>
    <w:p w14:paraId="535CFFB9" w14:textId="0A38C9F0" w:rsidR="00CA0CFD" w:rsidRDefault="00CA0CFD" w:rsidP="00CA0CFD">
      <w:pPr>
        <w:pStyle w:val="Legenda"/>
        <w:keepNext/>
        <w:jc w:val="left"/>
      </w:pPr>
      <w:bookmarkStart w:id="50" w:name="_Toc168688446"/>
      <w:r>
        <w:t xml:space="preserve">Quadro </w:t>
      </w:r>
      <w:r w:rsidR="00252480">
        <w:t>26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da Classe Tipo</w:t>
      </w:r>
      <w:bookmarkEnd w:id="50"/>
      <w:r w:rsidR="00252480">
        <w:rPr>
          <w:b w:val="0"/>
          <w:bCs w:val="0"/>
          <w:noProof/>
        </w:rPr>
        <w:t>Documento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F682D" w:rsidRPr="004C384A" w14:paraId="63D6DCFE" w14:textId="77777777" w:rsidTr="001744DB">
        <w:trPr>
          <w:trHeight w:val="308"/>
        </w:trPr>
        <w:tc>
          <w:tcPr>
            <w:tcW w:w="3029" w:type="dxa"/>
          </w:tcPr>
          <w:p w14:paraId="584C5A1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4284F8A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980234C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F682D" w:rsidRPr="004C384A" w14:paraId="1464D318" w14:textId="77777777" w:rsidTr="001744DB">
        <w:trPr>
          <w:trHeight w:val="628"/>
        </w:trPr>
        <w:tc>
          <w:tcPr>
            <w:tcW w:w="3029" w:type="dxa"/>
          </w:tcPr>
          <w:p w14:paraId="44E8F9EE" w14:textId="040646B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38C8EA64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0ED4CA62" w14:textId="5459EE21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5F682D" w:rsidRPr="004C384A" w14:paraId="35E19207" w14:textId="77777777" w:rsidTr="001744DB">
        <w:trPr>
          <w:trHeight w:val="628"/>
        </w:trPr>
        <w:tc>
          <w:tcPr>
            <w:tcW w:w="3029" w:type="dxa"/>
          </w:tcPr>
          <w:p w14:paraId="7B02E9C0" w14:textId="2F1CD96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39CE672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E574AE9" w14:textId="5B382589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5F682D" w:rsidRPr="004C384A" w14:paraId="03837233" w14:textId="77777777" w:rsidTr="001744DB">
        <w:trPr>
          <w:trHeight w:val="628"/>
        </w:trPr>
        <w:tc>
          <w:tcPr>
            <w:tcW w:w="3029" w:type="dxa"/>
          </w:tcPr>
          <w:p w14:paraId="29ABF807" w14:textId="316D5861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4556E415" w14:textId="77777777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78D4AB" w14:textId="0F37AF6F" w:rsidR="005F682D" w:rsidRPr="000C6BA2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64C0CC57" w14:textId="767B39C3" w:rsidR="005F682D" w:rsidRDefault="005F682D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7063EF50" w14:textId="44E0CB78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EEA9AB9" w14:textId="093EAD23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4484C9FE" w14:textId="3545EA8B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5643A518" w14:textId="7C21784F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B1172CD" w14:textId="576DDEF0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D0E8D6E" w14:textId="2254928C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186D9AE" w14:textId="4D59B35D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0542D7BF" w14:textId="705B6F82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ED1C61C" w14:textId="50AA11FD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780ED74" w14:textId="18224D1D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6F5206E" w14:textId="34EA266E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15D11737" w14:textId="117456E0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358433" w14:textId="77777777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D6CAE49" w14:textId="2DB75E51" w:rsidR="00315DA5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2</w:t>
      </w:r>
      <w:r w:rsidR="00D3337B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classe Documento Processo</w:t>
      </w:r>
      <w:r w:rsidR="005F682D" w:rsidRPr="005F682D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é r</w:t>
      </w:r>
      <w:r w:rsidR="005F682D" w:rsidRPr="005F682D">
        <w:rPr>
          <w:color w:val="000000" w:themeColor="text1"/>
          <w:szCs w:val="24"/>
        </w:rPr>
        <w:t>esponsável pela representação do documento associado a todo o processo realizado.</w:t>
      </w:r>
    </w:p>
    <w:p w14:paraId="4A4C78CD" w14:textId="6CDEA9E6" w:rsidR="00CA0CFD" w:rsidRPr="00CA0CFD" w:rsidRDefault="00CA0CFD" w:rsidP="00CA0CFD">
      <w:pPr>
        <w:pStyle w:val="Legenda"/>
        <w:keepNext/>
        <w:jc w:val="left"/>
        <w:rPr>
          <w:b w:val="0"/>
          <w:bCs w:val="0"/>
        </w:rPr>
      </w:pPr>
      <w:bookmarkStart w:id="51" w:name="_Toc168688447"/>
      <w:r>
        <w:t xml:space="preserve">Quadro </w:t>
      </w:r>
      <w:r w:rsidR="00252480">
        <w:t>2</w:t>
      </w:r>
      <w:r w:rsidR="00D3337B">
        <w:t>7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</w:rPr>
        <w:t xml:space="preserve">Descrição da Classe </w:t>
      </w:r>
      <w:proofErr w:type="spellStart"/>
      <w:r w:rsidRPr="00CA0CFD">
        <w:rPr>
          <w:b w:val="0"/>
          <w:bCs w:val="0"/>
        </w:rPr>
        <w:t>DocumentoProcesso</w:t>
      </w:r>
      <w:bookmarkEnd w:id="51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942290" w:rsidRPr="004C384A" w14:paraId="6B07879A" w14:textId="77777777" w:rsidTr="001744DB">
        <w:trPr>
          <w:trHeight w:val="308"/>
        </w:trPr>
        <w:tc>
          <w:tcPr>
            <w:tcW w:w="3029" w:type="dxa"/>
          </w:tcPr>
          <w:p w14:paraId="5F4A51A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12C2E84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7016188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942290" w:rsidRPr="004C384A" w14:paraId="4F41B3AA" w14:textId="77777777" w:rsidTr="001744DB">
        <w:trPr>
          <w:trHeight w:val="628"/>
        </w:trPr>
        <w:tc>
          <w:tcPr>
            <w:tcW w:w="3029" w:type="dxa"/>
          </w:tcPr>
          <w:p w14:paraId="1AEA200D" w14:textId="53259892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idDocumentoProcesso</w:t>
            </w:r>
            <w:proofErr w:type="spellEnd"/>
          </w:p>
        </w:tc>
        <w:tc>
          <w:tcPr>
            <w:tcW w:w="1658" w:type="dxa"/>
          </w:tcPr>
          <w:p w14:paraId="22DC4500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74FE644" w14:textId="7196FCFE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documento do processo</w:t>
            </w:r>
          </w:p>
        </w:tc>
      </w:tr>
      <w:tr w:rsidR="00942290" w:rsidRPr="004C384A" w14:paraId="7ADEA107" w14:textId="77777777" w:rsidTr="001744DB">
        <w:trPr>
          <w:trHeight w:val="628"/>
        </w:trPr>
        <w:tc>
          <w:tcPr>
            <w:tcW w:w="3029" w:type="dxa"/>
          </w:tcPr>
          <w:p w14:paraId="26966F6E" w14:textId="7FAD3D73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proofErr w:type="spellEnd"/>
          </w:p>
        </w:tc>
        <w:tc>
          <w:tcPr>
            <w:tcW w:w="1658" w:type="dxa"/>
          </w:tcPr>
          <w:p w14:paraId="743D8D4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62A19B" w14:textId="30FCC33D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Informação sobre como foi o andamento do processo</w:t>
            </w:r>
          </w:p>
        </w:tc>
      </w:tr>
      <w:tr w:rsidR="00942290" w:rsidRPr="004C384A" w14:paraId="32F42D31" w14:textId="77777777" w:rsidTr="001744DB">
        <w:trPr>
          <w:trHeight w:val="628"/>
        </w:trPr>
        <w:tc>
          <w:tcPr>
            <w:tcW w:w="3029" w:type="dxa"/>
          </w:tcPr>
          <w:p w14:paraId="49D49522" w14:textId="6AC610FF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observacao</w:t>
            </w:r>
            <w:proofErr w:type="spellEnd"/>
          </w:p>
        </w:tc>
        <w:tc>
          <w:tcPr>
            <w:tcW w:w="1658" w:type="dxa"/>
          </w:tcPr>
          <w:p w14:paraId="7B6A2279" w14:textId="77777777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B97617" w14:textId="334D8CE6" w:rsidR="00942290" w:rsidRPr="000C6BA2" w:rsidRDefault="005C599D" w:rsidP="001744DB">
            <w:pPr>
              <w:ind w:firstLine="0"/>
              <w:rPr>
                <w:color w:val="000000" w:themeColor="text1"/>
              </w:rPr>
            </w:pPr>
            <w:r w:rsidRPr="005C599D">
              <w:rPr>
                <w:color w:val="000000" w:themeColor="text1"/>
              </w:rPr>
              <w:t>Observação sobre se houve alguma objeção durante o desenvolvimento do processo.</w:t>
            </w:r>
          </w:p>
        </w:tc>
      </w:tr>
      <w:tr w:rsidR="005C599D" w:rsidRPr="004C384A" w14:paraId="01CEB46C" w14:textId="77777777" w:rsidTr="001744DB">
        <w:trPr>
          <w:trHeight w:val="628"/>
        </w:trPr>
        <w:tc>
          <w:tcPr>
            <w:tcW w:w="3029" w:type="dxa"/>
          </w:tcPr>
          <w:p w14:paraId="2E811E0A" w14:textId="53FC7F50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</w:t>
            </w:r>
          </w:p>
        </w:tc>
        <w:tc>
          <w:tcPr>
            <w:tcW w:w="1658" w:type="dxa"/>
          </w:tcPr>
          <w:p w14:paraId="2A6A3582" w14:textId="20B17AD5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9387D4" w14:textId="7D9E1F5F" w:rsidR="005C599D" w:rsidRP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 do processo realizado</w:t>
            </w:r>
          </w:p>
        </w:tc>
      </w:tr>
      <w:tr w:rsidR="005C599D" w:rsidRPr="004C384A" w14:paraId="6BDAF555" w14:textId="77777777" w:rsidTr="001744DB">
        <w:trPr>
          <w:trHeight w:val="628"/>
        </w:trPr>
        <w:tc>
          <w:tcPr>
            <w:tcW w:w="3029" w:type="dxa"/>
          </w:tcPr>
          <w:p w14:paraId="2F22667E" w14:textId="1057FCD2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55C2CCE9" w14:textId="6D2BA886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3BD805" w14:textId="7C590485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Como está o andamento do documento do processo</w:t>
            </w:r>
          </w:p>
        </w:tc>
      </w:tr>
    </w:tbl>
    <w:p w14:paraId="6EE2D17D" w14:textId="0FE073A9" w:rsidR="005F682D" w:rsidRPr="00FE3618" w:rsidRDefault="00942290" w:rsidP="00D37DCE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541DA70" w14:textId="3CF12804" w:rsidR="004A653D" w:rsidRDefault="004A653D" w:rsidP="004A653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9727D0">
        <w:rPr>
          <w:color w:val="000000" w:themeColor="text1"/>
          <w:szCs w:val="24"/>
        </w:rPr>
        <w:t>8</w:t>
      </w:r>
      <w:r>
        <w:rPr>
          <w:color w:val="000000" w:themeColor="text1"/>
          <w:szCs w:val="24"/>
        </w:rPr>
        <w:t xml:space="preserve"> a classe </w:t>
      </w:r>
      <w:proofErr w:type="spellStart"/>
      <w:r w:rsidR="009727D0" w:rsidRPr="009727D0">
        <w:rPr>
          <w:color w:val="000000" w:themeColor="text1"/>
          <w:szCs w:val="24"/>
        </w:rPr>
        <w:t>Multirelacional</w:t>
      </w:r>
      <w:proofErr w:type="spellEnd"/>
      <w:r w:rsidR="009727D0" w:rsidRPr="009727D0">
        <w:rPr>
          <w:color w:val="000000" w:themeColor="text1"/>
          <w:szCs w:val="24"/>
        </w:rPr>
        <w:t xml:space="preserve"> Tipo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Documento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Etapa</w:t>
      </w:r>
      <w:r>
        <w:rPr>
          <w:color w:val="000000" w:themeColor="text1"/>
          <w:szCs w:val="24"/>
        </w:rPr>
        <w:t xml:space="preserve"> t</w:t>
      </w:r>
      <w:r w:rsidRPr="005F682D">
        <w:rPr>
          <w:color w:val="000000" w:themeColor="text1"/>
          <w:szCs w:val="24"/>
        </w:rPr>
        <w:t xml:space="preserve">em como objetivo </w:t>
      </w:r>
      <w:r w:rsidR="009727D0">
        <w:rPr>
          <w:color w:val="000000" w:themeColor="text1"/>
          <w:szCs w:val="24"/>
        </w:rPr>
        <w:t xml:space="preserve">representar os relacionamentos entre Etapa e </w:t>
      </w:r>
      <w:proofErr w:type="spellStart"/>
      <w:r w:rsidR="009727D0">
        <w:rPr>
          <w:color w:val="000000" w:themeColor="text1"/>
          <w:szCs w:val="24"/>
        </w:rPr>
        <w:t>TipoDocumento</w:t>
      </w:r>
      <w:proofErr w:type="spellEnd"/>
      <w:r w:rsidR="009727D0">
        <w:rPr>
          <w:color w:val="000000" w:themeColor="text1"/>
          <w:szCs w:val="24"/>
        </w:rPr>
        <w:t>.</w:t>
      </w:r>
    </w:p>
    <w:p w14:paraId="6A65D44D" w14:textId="3891A76B" w:rsidR="004A653D" w:rsidRDefault="004A653D" w:rsidP="004A653D">
      <w:pPr>
        <w:pStyle w:val="Legenda"/>
        <w:keepNext/>
        <w:jc w:val="left"/>
      </w:pPr>
      <w:r>
        <w:t>Quadro 2</w:t>
      </w:r>
      <w:r w:rsidR="009727D0">
        <w:t>8</w:t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CA0CFD">
        <w:rPr>
          <w:b w:val="0"/>
          <w:bCs w:val="0"/>
          <w:noProof/>
        </w:rPr>
        <w:t xml:space="preserve">Descrição da Classe </w:t>
      </w:r>
      <w:r w:rsidR="009727D0">
        <w:rPr>
          <w:b w:val="0"/>
          <w:bCs w:val="0"/>
          <w:noProof/>
        </w:rPr>
        <w:t>Multirelacional TipoDocumentoEtapa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A653D" w:rsidRPr="004C384A" w14:paraId="5E769BE1" w14:textId="77777777" w:rsidTr="004B4AA6">
        <w:trPr>
          <w:trHeight w:val="308"/>
        </w:trPr>
        <w:tc>
          <w:tcPr>
            <w:tcW w:w="3029" w:type="dxa"/>
          </w:tcPr>
          <w:p w14:paraId="5F8E711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695D832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D93E9A0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A653D" w:rsidRPr="004C384A" w14:paraId="402CCB81" w14:textId="77777777" w:rsidTr="004B4AA6">
        <w:trPr>
          <w:trHeight w:val="628"/>
        </w:trPr>
        <w:tc>
          <w:tcPr>
            <w:tcW w:w="3029" w:type="dxa"/>
          </w:tcPr>
          <w:p w14:paraId="0746F137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47A082B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3C3F8CD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4A653D" w:rsidRPr="004C384A" w14:paraId="6E3EDAE1" w14:textId="77777777" w:rsidTr="004B4AA6">
        <w:trPr>
          <w:trHeight w:val="628"/>
        </w:trPr>
        <w:tc>
          <w:tcPr>
            <w:tcW w:w="3029" w:type="dxa"/>
          </w:tcPr>
          <w:p w14:paraId="1187F799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283252FE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A6ACC5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4A653D" w:rsidRPr="004C384A" w14:paraId="0CCFACC9" w14:textId="77777777" w:rsidTr="004B4AA6">
        <w:trPr>
          <w:trHeight w:val="628"/>
        </w:trPr>
        <w:tc>
          <w:tcPr>
            <w:tcW w:w="3029" w:type="dxa"/>
          </w:tcPr>
          <w:p w14:paraId="7C5FD75B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3D5B460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8757329" w14:textId="77777777" w:rsidR="004A653D" w:rsidRPr="000C6BA2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16245A09" w14:textId="77777777" w:rsidR="004A653D" w:rsidRDefault="004A653D" w:rsidP="004A653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171A8924" w14:textId="19E66744" w:rsidR="00D37DCE" w:rsidRDefault="00D37DCE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146A61" w14:textId="0A99081C" w:rsidR="004A653D" w:rsidRDefault="004A653D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BD8C7CE" w14:textId="3675F511" w:rsidR="009727D0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66474EBC" w14:textId="09C3DCFC" w:rsidR="009727D0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A017169" w14:textId="6CBF01A5" w:rsidR="009727D0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6AF1771" w14:textId="77777777" w:rsidR="009727D0" w:rsidRPr="00D37DCE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EFB531" w14:textId="09612DCF" w:rsidR="00D37DCE" w:rsidRDefault="0098235B" w:rsidP="00CD3B52">
      <w:pPr>
        <w:pStyle w:val="Ttulo2"/>
        <w:numPr>
          <w:ilvl w:val="0"/>
          <w:numId w:val="0"/>
        </w:numPr>
        <w:spacing w:after="240"/>
        <w:rPr>
          <w:szCs w:val="24"/>
        </w:rPr>
      </w:pPr>
      <w:bookmarkStart w:id="52" w:name="_Toc181869058"/>
      <w:r>
        <w:rPr>
          <w:szCs w:val="24"/>
        </w:rPr>
        <w:lastRenderedPageBreak/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52"/>
    </w:p>
    <w:p w14:paraId="7B3F2174" w14:textId="77CE3701" w:rsidR="00026FD4" w:rsidRDefault="00026FD4" w:rsidP="00026FD4">
      <w:r>
        <w:t>O diagrama de atores é essencial para a modelagem de sistemas, especialmente quando se trata de diagramas de casos de uso. Guedes (2011) afirma que os atores são entidades externas que têm uma interação direta com o sistema. Eles podem ser humanos ou outros sistemas. A identificação adequada dos atores permite uma melhor compreensão dos requisitos e interações do sistema, ajudando no mapeamento dos requisitos funcionais e na criação de uma interface eficiente. A definição de como o sistema deve reagir a vários tipos de usuários ou sistemas externos depende desses atores.</w:t>
      </w:r>
    </w:p>
    <w:p w14:paraId="7FA580ED" w14:textId="3D211940" w:rsidR="008755E4" w:rsidRDefault="00026FD4" w:rsidP="00026FD4">
      <w:proofErr w:type="spellStart"/>
      <w:r>
        <w:t>Sommerville</w:t>
      </w:r>
      <w:proofErr w:type="spellEnd"/>
      <w:r>
        <w:t xml:space="preserve"> (2007) reforça essa ideia ao destacar que o diagrama de atores permite visualizar as interações entre os papéis externos e o sistema. Ele enfatiza que os atores não são apenas indivíduos; eles podem ser qualquer entidade externa que interage com o sistema. Isso facilita a comunicação entre a equipe de desenvolvimento e os interessados, garantindo que todas as interações relevantes sejam abordadas no processo de design e implementação do sistema. Considerando a implementação da classe Tipo </w:t>
      </w:r>
      <w:proofErr w:type="spellStart"/>
      <w:r>
        <w:t>Usuario</w:t>
      </w:r>
      <w:proofErr w:type="spellEnd"/>
      <w:r>
        <w:t>, podemos definir alguns do possível tipo de usuários (ou atores) que poderão ter acesso ao sistema como demonstrado na Figura 2.</w:t>
      </w:r>
    </w:p>
    <w:p w14:paraId="39D277B4" w14:textId="77777777" w:rsidR="00026FD4" w:rsidRPr="00CD3B52" w:rsidRDefault="00026FD4" w:rsidP="00026FD4"/>
    <w:p w14:paraId="36541E4D" w14:textId="74D2CFF2" w:rsidR="00D37DCE" w:rsidRDefault="00D37DCE" w:rsidP="00377CE6">
      <w:pPr>
        <w:pStyle w:val="Legenda"/>
        <w:keepNext/>
        <w:spacing w:line="240" w:lineRule="auto"/>
        <w:jc w:val="left"/>
      </w:pPr>
      <w:bookmarkStart w:id="53" w:name="_Toc168645604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377CE6" w:rsidRPr="00FD3E57">
        <w:t>–</w:t>
      </w:r>
      <w:r w:rsidR="00377CE6">
        <w:t xml:space="preserve"> </w:t>
      </w:r>
      <w:r w:rsidRPr="00D37DCE">
        <w:rPr>
          <w:b w:val="0"/>
          <w:bCs w:val="0"/>
          <w:noProof/>
        </w:rPr>
        <w:t>Diagrama de Atores</w:t>
      </w:r>
      <w:bookmarkEnd w:id="53"/>
    </w:p>
    <w:p w14:paraId="5E721C71" w14:textId="07F8DF34" w:rsidR="00D37DCE" w:rsidRDefault="006C0ECC" w:rsidP="00377CE6">
      <w:pPr>
        <w:pStyle w:val="Pargrafo"/>
        <w:spacing w:after="240"/>
        <w:ind w:firstLine="0"/>
        <w:jc w:val="center"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61A3C3F" wp14:editId="1226903D">
            <wp:extent cx="5760720" cy="2884170"/>
            <wp:effectExtent l="0" t="0" r="0" b="0"/>
            <wp:docPr id="177326538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F2CB" w14:textId="77777777" w:rsidR="00D37DCE" w:rsidRPr="00FE3618" w:rsidRDefault="00D37DCE" w:rsidP="00377CE6">
      <w:pPr>
        <w:pStyle w:val="Pargrafo"/>
        <w:spacing w:before="0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797D0B3F" w14:textId="677E8207" w:rsidR="00D37DCE" w:rsidRDefault="00D37DCE" w:rsidP="00D37DCE">
      <w:pPr>
        <w:pStyle w:val="Legenda"/>
        <w:keepNext/>
        <w:jc w:val="left"/>
      </w:pPr>
    </w:p>
    <w:p w14:paraId="579EBFF9" w14:textId="0541D205" w:rsidR="00CA0CFD" w:rsidRDefault="00CA0CFD" w:rsidP="00FE3618">
      <w:pPr>
        <w:pStyle w:val="Legenda"/>
        <w:keepNext/>
        <w:jc w:val="left"/>
      </w:pPr>
      <w:bookmarkStart w:id="54" w:name="_Toc168688448"/>
      <w:r>
        <w:t xml:space="preserve">Quadro </w:t>
      </w:r>
      <w:r w:rsidR="000E0D04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dos Atores</w:t>
      </w:r>
      <w:bookmarkEnd w:id="54"/>
    </w:p>
    <w:tbl>
      <w:tblPr>
        <w:tblStyle w:val="Tabelacomgrade"/>
        <w:tblW w:w="8642" w:type="dxa"/>
        <w:tblLook w:val="04A0" w:firstRow="1" w:lastRow="0" w:firstColumn="1" w:lastColumn="0" w:noHBand="0" w:noVBand="1"/>
      </w:tblPr>
      <w:tblGrid>
        <w:gridCol w:w="1658"/>
        <w:gridCol w:w="6984"/>
      </w:tblGrid>
      <w:tr w:rsidR="00CD3B52" w:rsidRPr="004C384A" w14:paraId="540CD45A" w14:textId="77777777" w:rsidTr="00CD3B52">
        <w:trPr>
          <w:trHeight w:val="308"/>
        </w:trPr>
        <w:tc>
          <w:tcPr>
            <w:tcW w:w="1658" w:type="dxa"/>
          </w:tcPr>
          <w:p w14:paraId="2D1998D5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6984" w:type="dxa"/>
          </w:tcPr>
          <w:p w14:paraId="4A08F0DB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D3B52" w:rsidRPr="004C384A" w14:paraId="2BCA624A" w14:textId="77777777" w:rsidTr="00CD3B52">
        <w:trPr>
          <w:trHeight w:val="628"/>
        </w:trPr>
        <w:tc>
          <w:tcPr>
            <w:tcW w:w="1658" w:type="dxa"/>
          </w:tcPr>
          <w:p w14:paraId="03263C3E" w14:textId="0D9B23C2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Sistema</w:t>
            </w:r>
          </w:p>
        </w:tc>
        <w:tc>
          <w:tcPr>
            <w:tcW w:w="6984" w:type="dxa"/>
          </w:tcPr>
          <w:p w14:paraId="6CE1C188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sistema é a interface visual hospedada na web onde ocorre a comunicação direta com usuário.</w:t>
            </w:r>
          </w:p>
        </w:tc>
      </w:tr>
      <w:tr w:rsidR="00CD3B52" w:rsidRPr="004C384A" w14:paraId="461C9CD3" w14:textId="77777777" w:rsidTr="00CD3B52">
        <w:trPr>
          <w:trHeight w:val="628"/>
        </w:trPr>
        <w:tc>
          <w:tcPr>
            <w:tcW w:w="1658" w:type="dxa"/>
          </w:tcPr>
          <w:p w14:paraId="69293EFB" w14:textId="3806B7AD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Pessoa</w:t>
            </w:r>
          </w:p>
        </w:tc>
        <w:tc>
          <w:tcPr>
            <w:tcW w:w="6984" w:type="dxa"/>
          </w:tcPr>
          <w:p w14:paraId="6E62246F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pessoa ter por objetivo generalizar (representar) todos os usuários que acessam o sistema.</w:t>
            </w:r>
          </w:p>
        </w:tc>
      </w:tr>
      <w:tr w:rsidR="00CD3B52" w:rsidRPr="004C384A" w14:paraId="46151459" w14:textId="77777777" w:rsidTr="00CD3B52">
        <w:trPr>
          <w:trHeight w:val="628"/>
        </w:trPr>
        <w:tc>
          <w:tcPr>
            <w:tcW w:w="1658" w:type="dxa"/>
          </w:tcPr>
          <w:p w14:paraId="2682A760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Administrador</w:t>
            </w:r>
          </w:p>
        </w:tc>
        <w:tc>
          <w:tcPr>
            <w:tcW w:w="6984" w:type="dxa"/>
          </w:tcPr>
          <w:p w14:paraId="7D5BCEAF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secretário geral tem acesso à todas as funcionalidades implementas no sistema que são voltadas ao usuário.</w:t>
            </w:r>
          </w:p>
        </w:tc>
      </w:tr>
      <w:tr w:rsidR="00CD3B52" w:rsidRPr="004C384A" w14:paraId="699292AB" w14:textId="77777777" w:rsidTr="00CD3B52">
        <w:trPr>
          <w:trHeight w:val="628"/>
        </w:trPr>
        <w:tc>
          <w:tcPr>
            <w:tcW w:w="1658" w:type="dxa"/>
          </w:tcPr>
          <w:p w14:paraId="58441673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Funcionário</w:t>
            </w:r>
          </w:p>
        </w:tc>
        <w:tc>
          <w:tcPr>
            <w:tcW w:w="6984" w:type="dxa"/>
          </w:tcPr>
          <w:p w14:paraId="471E1EDB" w14:textId="4FD96603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funcionário tem acesso à todas as funcionalidades implementas no sistema que são voltadas ao </w:t>
            </w:r>
            <w:r w:rsidRPr="00C518CF">
              <w:rPr>
                <w:color w:val="000000" w:themeColor="text1"/>
              </w:rPr>
              <w:t>usuário</w:t>
            </w:r>
            <w:r>
              <w:rPr>
                <w:color w:val="000000" w:themeColor="text1"/>
              </w:rPr>
              <w:t>, porém quando o mesmo efetua uma ação de impacto (cadastrar, alterar ou excluir), está ação é salva na auditoria de ações.</w:t>
            </w:r>
          </w:p>
        </w:tc>
      </w:tr>
      <w:tr w:rsidR="00CD3B52" w:rsidRPr="004C384A" w14:paraId="29EB5A3F" w14:textId="77777777" w:rsidTr="00CD3B52">
        <w:trPr>
          <w:trHeight w:val="628"/>
        </w:trPr>
        <w:tc>
          <w:tcPr>
            <w:tcW w:w="1658" w:type="dxa"/>
          </w:tcPr>
          <w:p w14:paraId="3B080C1A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Jurídico</w:t>
            </w:r>
          </w:p>
        </w:tc>
        <w:tc>
          <w:tcPr>
            <w:tcW w:w="6984" w:type="dxa"/>
          </w:tcPr>
          <w:p w14:paraId="3EC5160A" w14:textId="6A21B596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jurídico tem acesso à visualização de todos dados dentro do sistema, exceto senhas de outros usuários (dado sensível).</w:t>
            </w:r>
          </w:p>
        </w:tc>
      </w:tr>
      <w:tr w:rsidR="00CD3B52" w:rsidRPr="004C384A" w14:paraId="75CB8E56" w14:textId="77777777" w:rsidTr="00CD3B52">
        <w:trPr>
          <w:trHeight w:val="628"/>
        </w:trPr>
        <w:tc>
          <w:tcPr>
            <w:tcW w:w="1658" w:type="dxa"/>
          </w:tcPr>
          <w:p w14:paraId="22BDA8C8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Físico</w:t>
            </w:r>
          </w:p>
        </w:tc>
        <w:tc>
          <w:tcPr>
            <w:tcW w:w="6984" w:type="dxa"/>
          </w:tcPr>
          <w:p w14:paraId="6100C67D" w14:textId="7CFCD04F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físico tem acesso à visualização de todos dados dentro do sistema, exceto dados sensíveis de outros usuários (como senha, </w:t>
            </w:r>
            <w:proofErr w:type="spellStart"/>
            <w:r>
              <w:rPr>
                <w:color w:val="000000" w:themeColor="text1"/>
              </w:rPr>
              <w:t>cpf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cnpj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rg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ie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etc</w:t>
            </w:r>
            <w:proofErr w:type="spellEnd"/>
            <w:r>
              <w:rPr>
                <w:color w:val="000000" w:themeColor="text1"/>
              </w:rPr>
              <w:t>).</w:t>
            </w:r>
          </w:p>
        </w:tc>
      </w:tr>
    </w:tbl>
    <w:p w14:paraId="1D206CC9" w14:textId="77777777" w:rsidR="00D37DCE" w:rsidRPr="00FE3618" w:rsidRDefault="00D37DCE" w:rsidP="00CD3B52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6BEBD1E" w14:textId="77777777" w:rsidR="000959C0" w:rsidRDefault="000959C0" w:rsidP="000959C0"/>
    <w:p w14:paraId="3BC09D90" w14:textId="67697E58" w:rsidR="00D37DCE" w:rsidRPr="00D37DCE" w:rsidRDefault="006C04EC" w:rsidP="00D37DCE">
      <w:pPr>
        <w:pStyle w:val="Ttulo2"/>
        <w:numPr>
          <w:ilvl w:val="0"/>
          <w:numId w:val="0"/>
        </w:numPr>
        <w:rPr>
          <w:szCs w:val="24"/>
        </w:rPr>
      </w:pPr>
      <w:bookmarkStart w:id="55" w:name="_Toc253375267"/>
      <w:bookmarkStart w:id="56" w:name="_Toc311655770"/>
      <w:bookmarkStart w:id="57" w:name="_Toc311656242"/>
      <w:bookmarkStart w:id="58" w:name="_Toc311656324"/>
      <w:bookmarkStart w:id="59" w:name="_Toc311656591"/>
      <w:bookmarkStart w:id="60" w:name="_Toc311676941"/>
      <w:bookmarkStart w:id="61" w:name="_Toc311677309"/>
      <w:bookmarkStart w:id="62" w:name="_Toc356377170"/>
      <w:bookmarkStart w:id="63" w:name="_Toc181869059"/>
      <w:r>
        <w:rPr>
          <w:szCs w:val="24"/>
        </w:rPr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7263E7C8" w14:textId="04F8A505" w:rsidR="00CB1EFA" w:rsidRDefault="00143FC2" w:rsidP="00044CE7">
      <w:pPr>
        <w:pStyle w:val="Pargrafo"/>
        <w:spacing w:before="0" w:line="360" w:lineRule="auto"/>
      </w:pPr>
      <w:r>
        <w:t xml:space="preserve">Neste subtópico, iremos abordar o que cada </w:t>
      </w:r>
      <w:r w:rsidR="00CD3B52">
        <w:t>ator</w:t>
      </w:r>
      <w:r>
        <w:t xml:space="preserve"> pode realizar dentro sistema. A fim de generalizar os dados de saída de cada ação</w:t>
      </w:r>
      <w:r w:rsidR="00CD3B52">
        <w:t>, predefinimos as possíveis mensagens que serão mostradas ao ator:</w:t>
      </w:r>
    </w:p>
    <w:p w14:paraId="023141C2" w14:textId="77777777" w:rsidR="00044CE7" w:rsidRDefault="00044CE7" w:rsidP="00044CE7">
      <w:pPr>
        <w:pStyle w:val="Pargrafo"/>
        <w:spacing w:before="0" w:line="360" w:lineRule="auto"/>
      </w:pPr>
    </w:p>
    <w:p w14:paraId="18B07E88" w14:textId="66FA0A52" w:rsidR="00044CE7" w:rsidRDefault="00044CE7" w:rsidP="00044CE7">
      <w:pPr>
        <w:pStyle w:val="Legenda"/>
        <w:keepNext/>
        <w:jc w:val="left"/>
      </w:pPr>
      <w:bookmarkStart w:id="64" w:name="_Toc168688449"/>
      <w:r>
        <w:t xml:space="preserve">Quadro </w:t>
      </w:r>
      <w:r w:rsidR="000D5A75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Mensagens de saída</w:t>
      </w:r>
      <w:bookmarkEnd w:id="64"/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8"/>
        <w:gridCol w:w="2835"/>
        <w:gridCol w:w="4394"/>
      </w:tblGrid>
      <w:tr w:rsidR="00CD3B52" w:rsidRPr="00770AFF" w14:paraId="28FD3855" w14:textId="77777777" w:rsidTr="00CD3B52">
        <w:trPr>
          <w:trHeight w:val="250"/>
          <w:tblHeader/>
          <w:jc w:val="center"/>
        </w:trPr>
        <w:tc>
          <w:tcPr>
            <w:tcW w:w="1838" w:type="dxa"/>
            <w:shd w:val="clear" w:color="auto" w:fill="auto"/>
            <w:noWrap/>
            <w:vAlign w:val="bottom"/>
          </w:tcPr>
          <w:p w14:paraId="7AE1D76D" w14:textId="7CB1B6DE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Identificação</w:t>
            </w:r>
          </w:p>
        </w:tc>
        <w:tc>
          <w:tcPr>
            <w:tcW w:w="2835" w:type="dxa"/>
            <w:shd w:val="clear" w:color="auto" w:fill="auto"/>
            <w:noWrap/>
            <w:vAlign w:val="bottom"/>
          </w:tcPr>
          <w:p w14:paraId="45125B12" w14:textId="284E1311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Mensagem</w:t>
            </w:r>
          </w:p>
        </w:tc>
        <w:tc>
          <w:tcPr>
            <w:tcW w:w="4394" w:type="dxa"/>
            <w:shd w:val="clear" w:color="auto" w:fill="auto"/>
            <w:noWrap/>
            <w:vAlign w:val="bottom"/>
          </w:tcPr>
          <w:p w14:paraId="6C3C9FB9" w14:textId="6E7A86E2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Descrição</w:t>
            </w:r>
          </w:p>
        </w:tc>
      </w:tr>
      <w:tr w:rsidR="00CD3B52" w:rsidRPr="00770AFF" w14:paraId="6DC3DEC4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566DB2A" w14:textId="065E8E02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5F29C46" w14:textId="20C78940" w:rsidR="00CD3B52" w:rsidRPr="00770AFF" w:rsidRDefault="00CD3B52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6761DDE1" w14:textId="7C940F4E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cadastra um novo registro no banco de dados.</w:t>
            </w:r>
          </w:p>
        </w:tc>
      </w:tr>
      <w:tr w:rsidR="00CD3B52" w:rsidRPr="00770AFF" w14:paraId="6A325423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E45EFE8" w14:textId="106A5B26" w:rsidR="00CD3B52" w:rsidRPr="00770AFF" w:rsidRDefault="00CD3B52" w:rsidP="001744DB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kern w:val="24"/>
              </w:rPr>
              <w:t>Msg02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C113D92" w14:textId="3F1BE044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Alterado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C73DCE9" w14:textId="6D4F912F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Está mensagem ocorre quando o ator altera um registro no banco de dados.</w:t>
            </w:r>
          </w:p>
        </w:tc>
      </w:tr>
      <w:tr w:rsidR="00CD3B52" w:rsidRPr="00770AFF" w14:paraId="7793E97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27D2A313" w14:textId="792FC2EE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6C6DA01" w14:textId="1F9455D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Excluído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5A64ADB" w14:textId="23E1973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exclui um registro no banco de dados.</w:t>
            </w:r>
          </w:p>
        </w:tc>
      </w:tr>
      <w:tr w:rsidR="00B16664" w:rsidRPr="00770AFF" w14:paraId="0F095AF8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72AE60D" w14:textId="0351956C" w:rsidR="00B16664" w:rsidRDefault="00B16664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Msg04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63C83638" w14:textId="73205C68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objetos.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2D4F6B6" w14:textId="6C5BD4EC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lista de uma classe.</w:t>
            </w:r>
          </w:p>
        </w:tc>
      </w:tr>
      <w:tr w:rsidR="00B16664" w:rsidRPr="00770AFF" w14:paraId="0C40418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7D025261" w14:textId="5FC2B950" w:rsidR="00B16664" w:rsidRDefault="00B16664" w:rsidP="00B1666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D1F5623" w14:textId="4C4C19C3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6386325" w14:textId="1A4E5B9D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dados de um registro.</w:t>
            </w:r>
          </w:p>
        </w:tc>
      </w:tr>
      <w:tr w:rsidR="00CD3B52" w:rsidRPr="00770AFF" w14:paraId="56696077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070BF4C" w14:textId="6E01AD81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</w:t>
            </w:r>
            <w:r w:rsidR="007A1156">
              <w:rPr>
                <w:color w:val="000000"/>
                <w:kern w:val="24"/>
              </w:rPr>
              <w:t>11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00676F4D" w14:textId="5EAF744D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Deseja realmente excluir?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B25824A" w14:textId="7E5904D1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exclusão de um registro para o sistema.</w:t>
            </w:r>
          </w:p>
        </w:tc>
      </w:tr>
      <w:tr w:rsidR="002513A6" w:rsidRPr="00770AFF" w14:paraId="4C86981D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9EE6C0E" w14:textId="1818511D" w:rsidR="002513A6" w:rsidRDefault="002513A6" w:rsidP="002513A6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Msg2</w:t>
            </w:r>
            <w:r w:rsidR="00905369">
              <w:rPr>
                <w:color w:val="000000"/>
                <w:kern w:val="24"/>
              </w:rPr>
              <w:t>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AB435AC" w14:textId="35040650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vazios!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5E7BC021" w14:textId="420265CB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estão vazios.</w:t>
            </w:r>
          </w:p>
        </w:tc>
      </w:tr>
      <w:tr w:rsidR="00905369" w:rsidRPr="00770AFF" w14:paraId="2B119236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0BF7883" w14:textId="367C9E11" w:rsidR="00905369" w:rsidRDefault="00905369" w:rsidP="00905369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C7F1214" w14:textId="7D43899D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inválidos!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1E576F7" w14:textId="59043597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são inválidos.</w:t>
            </w:r>
          </w:p>
        </w:tc>
      </w:tr>
    </w:tbl>
    <w:p w14:paraId="66DA4DD0" w14:textId="77777777" w:rsidR="00CB1EFA" w:rsidRPr="00FE3618" w:rsidRDefault="00CB1EFA" w:rsidP="00CB1EFA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EA936C1" w14:textId="77777777" w:rsidR="00CD3B52" w:rsidRDefault="00CD3B52" w:rsidP="00D37DCE">
      <w:pPr>
        <w:pStyle w:val="Pargrafo"/>
        <w:spacing w:before="0" w:line="360" w:lineRule="auto"/>
      </w:pPr>
    </w:p>
    <w:p w14:paraId="21956336" w14:textId="77777777" w:rsidR="00CB1EFA" w:rsidRDefault="00CB1EFA" w:rsidP="00D37DCE">
      <w:pPr>
        <w:pStyle w:val="Pargrafo"/>
        <w:spacing w:before="0" w:line="360" w:lineRule="auto"/>
      </w:pPr>
      <w:r>
        <w:t xml:space="preserve">O primeiro dígito da mensagem representa seu tipo: </w:t>
      </w:r>
    </w:p>
    <w:p w14:paraId="5349CF63" w14:textId="726CE05B" w:rsidR="00D37DCE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0 para ações bem-sucedidas;</w:t>
      </w:r>
    </w:p>
    <w:p w14:paraId="3F6203A4" w14:textId="1890559E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1 para ações de confirmação (espera um resultado externo);</w:t>
      </w:r>
    </w:p>
    <w:p w14:paraId="25310C94" w14:textId="41649AE4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 xml:space="preserve">2 para ações </w:t>
      </w:r>
      <w:r w:rsidR="00044CE7">
        <w:t>malsucedidas</w:t>
      </w:r>
      <w:r>
        <w:t>.</w:t>
      </w:r>
    </w:p>
    <w:p w14:paraId="7108FE88" w14:textId="224FE340" w:rsidR="00CB1EFA" w:rsidRDefault="00CB1EFA" w:rsidP="00CB1EFA">
      <w:pPr>
        <w:pStyle w:val="Pargrafo"/>
        <w:spacing w:before="0" w:line="360" w:lineRule="auto"/>
      </w:pPr>
      <w:r>
        <w:t>O segundo dígito é a identificação da mensagem dentro do seu tipo de mensagem.</w:t>
      </w:r>
    </w:p>
    <w:p w14:paraId="296459ED" w14:textId="44C7AE27" w:rsidR="00044CE7" w:rsidRPr="00044CE7" w:rsidRDefault="00044CE7" w:rsidP="001744DB">
      <w:pPr>
        <w:pStyle w:val="Pargrafo"/>
        <w:spacing w:before="0" w:line="360" w:lineRule="auto"/>
      </w:pPr>
      <w:r>
        <w:t>Após a predefinição das mensagens que podem ocorrer durante as ações efetuadas pelo ator, podemos visualizar quais ações cada ator pode efetuar dentro do sistema, bem como seus dados de entrada e saída:</w:t>
      </w:r>
      <w:bookmarkStart w:id="65" w:name="_Toc356377024"/>
    </w:p>
    <w:bookmarkEnd w:id="65"/>
    <w:p w14:paraId="3A380115" w14:textId="5F4E85CE" w:rsidR="006C04EC" w:rsidRPr="00681D0E" w:rsidRDefault="006C04EC" w:rsidP="006C04EC">
      <w:pPr>
        <w:pStyle w:val="Legenda"/>
        <w:jc w:val="both"/>
      </w:pPr>
    </w:p>
    <w:p w14:paraId="5266CFAE" w14:textId="12510F76" w:rsidR="00044CE7" w:rsidRDefault="00044CE7" w:rsidP="008755E4">
      <w:pPr>
        <w:pStyle w:val="Legenda"/>
        <w:keepNext/>
        <w:spacing w:after="240" w:line="240" w:lineRule="auto"/>
        <w:jc w:val="left"/>
      </w:pPr>
      <w:bookmarkStart w:id="66" w:name="_Toc168688450"/>
      <w:r>
        <w:t xml:space="preserve">Quadro </w:t>
      </w:r>
      <w:r w:rsidR="000D5A75">
        <w:t>30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Lista de Casos de Uso: Ações do Administrador</w:t>
      </w:r>
      <w:bookmarkEnd w:id="66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6C04EC" w:rsidRPr="00770AFF" w14:paraId="72DB7BF9" w14:textId="77777777" w:rsidTr="002427E2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18E57D3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1CCC0149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595A19D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09F5D5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CCDEBCA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2427E2" w:rsidRPr="00770AFF" w14:paraId="298BFAF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2FE642" w14:textId="276921CE" w:rsidR="002427E2" w:rsidRPr="00770AFF" w:rsidRDefault="00BE0DFB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DA153E8" w14:textId="143813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11CD4A1" w14:textId="640331A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160D51" w14:textId="44365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099453" w14:textId="38CEC96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78A6F0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277BCA" w14:textId="77777777" w:rsidR="002427E2" w:rsidRPr="00770AFF" w:rsidRDefault="002427E2" w:rsidP="002427E2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C4FF13" w14:textId="33C8B79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Administrador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B7A5E22" w14:textId="32CCB6D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607A1D36" w14:textId="2D0E77D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7BF78CF" w14:textId="10FFF62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025679A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9628B6" w14:textId="3D08BB6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A48E2F" w14:textId="252A87F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7AEF6029" w14:textId="78E7775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C4902D9" w14:textId="17A23B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7FF25B6" w14:textId="4692D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A8DE4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85E0E5" w14:textId="68A42F2B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119A3F" w14:textId="12B81945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7572053" w14:textId="54E884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4800E41" w14:textId="2B9D0D9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FAFC86E" w14:textId="09B057E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2A0AEE6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EB603E" w14:textId="4017F87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D7E199" w14:textId="16B736C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F67177" w14:textId="4C59AE9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66BB5A1" w14:textId="14D17B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D239B56" w14:textId="4D2A11A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457742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690685" w14:textId="6F3849E0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2BBDA9" w14:textId="5AF3017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117CFB8" w14:textId="4423804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988871C" w14:textId="3A04952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5B3F8A9" w14:textId="61F4762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9E9AEC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0F4F95" w14:textId="39EC9D12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86D0469" w14:textId="2A24127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94EFE98" w14:textId="0FE6700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689EDE0" w14:textId="53E32E1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477905B" w14:textId="7A66B13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7B9AE04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E2D937" w14:textId="08AA44E9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3F369" w14:textId="00030EED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7B8DFA94" w14:textId="041909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0D2EE4A" w14:textId="6F9B4F22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70C3D5D" w14:textId="50A9FB3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1F116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A83DF9" w14:textId="35E1AA56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5E4524" w14:textId="5A6188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C8F2BBB" w14:textId="3757CC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B8D5A81" w14:textId="5C29D11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8D60232" w14:textId="2416BA8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85E78F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EB8313" w14:textId="14172E6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101D88" w14:textId="2EF41E9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E49DBFF" w14:textId="370C63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289AD90" w14:textId="074D1A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D444C2" w14:textId="16FFAA1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2BDF2EC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B53F8FF" w14:textId="5746333B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F8410E0" w14:textId="0557A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78882ABA" w14:textId="66778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1ADC1B1B" w14:textId="740329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908A644" w14:textId="692BDE6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4A496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138634" w14:textId="14C0DC0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104BEA" w14:textId="13D98EF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03D0D61" w14:textId="35B3647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136ECA6" w14:textId="45D7460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3216ECD" w14:textId="5301321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23434B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921FED0" w14:textId="5DE3587D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8392975" w14:textId="2D96365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3F85AAC" w14:textId="377576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9BB6B45" w14:textId="22D17D3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0F40C3" w14:textId="6FECBB6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2163D7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D6E29E" w14:textId="5D847DA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C0793A" w14:textId="2044F2E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7F777E4" w14:textId="3D484F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4BBF4D27" w14:textId="54999A4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FBD85" w14:textId="67DD7C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7CEAA9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407671" w14:textId="1A01346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60C84B8" w14:textId="225060E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94C857A" w14:textId="7FDA16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57A94BBF" w14:textId="090B56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14CBC198" w14:textId="370071C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D73EFC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72B8BE" w14:textId="4FE2A95F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2264E15" w14:textId="7D23350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628E353F" w14:textId="1D926E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DA5E1" w14:textId="5ACD813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F1631C" w14:textId="27190A5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B43CB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5830C49" w14:textId="1E3C110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F7B0EAE" w14:textId="5ED4372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EEF11F7" w14:textId="1C5EE0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0E1AA" w14:textId="4A85705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2DDB53" w14:textId="06ADECB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6348B3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958151" w14:textId="4014558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8ED877" w14:textId="7461EC2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F13377A" w14:textId="17A828A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F4432E3" w14:textId="467A475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611A24" w14:textId="6346699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F08B18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CE1A18" w14:textId="2BC091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CBE562" w14:textId="0AF732E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0A2BB234" w14:textId="04B527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96020F3" w14:textId="395761B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07DCDCA1" w14:textId="2DA031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45499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8E715D" w14:textId="19F9AEC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9FCBE9" w14:textId="18539D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75E7C4B" w14:textId="6BF69E5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3ED30A22" w14:textId="6B622E2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41389FBB" w14:textId="759204B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23D7A9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93C783" w14:textId="30FD4E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59A7C9" w14:textId="73A539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6869087" w14:textId="65DDCC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6361F7" w14:textId="495D701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B1E8D2" w14:textId="7DCCA5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16E47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948C1B" w14:textId="04327C0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CFC9D1" w14:textId="2561DE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A7E20E1" w14:textId="4D515B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03C03C4C" w14:textId="6D04E5C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0D5D9F3" w14:textId="2EF9977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18852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46A07D" w14:textId="273D43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487ADCC" w14:textId="43BD4CA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42326CA" w14:textId="0A80DA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393F401" w14:textId="6D5179C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0499AD" w14:textId="383411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6B413F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DC3000" w14:textId="7AC8927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2A4112" w14:textId="4ADFAC1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1F0F3DE9" w14:textId="5919AE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C6DC8D" w14:textId="09E73D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3607DCF3" w14:textId="409EF5A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B9FE11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6DF133" w14:textId="7BA824F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CAF38B" w14:textId="45D7C90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5EDCFF2" w14:textId="7B86832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F4F5673" w14:textId="26DB13B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1B443F5" w14:textId="2D42C6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0EAE7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F8B66C7" w14:textId="7C9EFF0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1F2D34F" w14:textId="2791F3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BA150A4" w14:textId="2EF962E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69FA6B3" w14:textId="53715B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5CB1C6F" w14:textId="75C178B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A84A15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79A12" w14:textId="7AABA8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EE56AA" w14:textId="0DC006C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D7FA575" w14:textId="7CE1D64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FB29FC" w14:textId="70116AB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67007" w14:textId="1A40D98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01B314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D2DAC78" w14:textId="266C56C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3E3DBB" w14:textId="732E6B6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1AD2E303" w14:textId="0C0D5D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275BA6C9" w14:textId="64378A8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21A2572" w14:textId="44E5C9D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CD5343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E3E205F" w14:textId="2549B1C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06CDA77" w14:textId="70AE305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B05EE1B" w14:textId="22AC5F3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8C6AB5" w14:textId="5EE2AC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E686FB" w14:textId="3E7C0C2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EEBBC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1AE9A" w14:textId="4770E72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D40476" w14:textId="4D967B9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4BC1DC0" w14:textId="58AEC5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FCE2465" w14:textId="71F111D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5701C6" w14:textId="37EA0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21E6EB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4AD7332" w14:textId="108305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91650" w14:textId="62E881C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9CA0A" w14:textId="6B8871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5D8A657" w14:textId="6A26487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3724719" w14:textId="2713463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42D11B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8A13DB" w14:textId="09981A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28AD4D" w14:textId="394CB47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538D2D4D" w14:textId="6772357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6A0FC401" w14:textId="3393D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9DF3CD1" w14:textId="297A1C4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8CC72B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0C7F34" w14:textId="7495FEB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78C7CF" w14:textId="1BBA747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5696027A" w14:textId="2A37E23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3E9D796" w14:textId="1733FA2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008A74" w14:textId="4C9B974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8FF108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65A7408" w14:textId="42FA605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72239AA" w14:textId="6411216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70AF1AC" w14:textId="6E0FC5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9E60ED5" w14:textId="7315D3C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9D3AF76" w14:textId="08073D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C14F4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F727D7" w14:textId="07549BC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AC06E3F" w14:textId="23DF6F0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73524C90" w14:textId="2BD9A79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501CCF" w14:textId="506CB55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76E0BA4" w14:textId="29FBDC8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97D69F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A0AE8D9" w14:textId="0DE8133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F93C47D" w14:textId="447DE7A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2E5F2B0" w14:textId="35FB6F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1A9C0668" w14:textId="3BE22A3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EAE8DA8" w14:textId="68A12D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BC28EB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579714" w14:textId="15F0047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4BAC64" w14:textId="36CAFEA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212ECE" w14:textId="244D64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580D4A55" w14:textId="6A0AB9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0E9933F" w14:textId="0A64896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FA5D2A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EA9AA4" w14:textId="623BC6F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3F0C" w14:textId="1CB6E29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BEE956A" w14:textId="539972A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AE6C61E" w14:textId="2414A6B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4B5919" w14:textId="4DF7CA7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BB37AD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78EF77B" w14:textId="39A1020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2B9071E" w14:textId="3DD93A3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F52F725" w14:textId="2508F11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4CE019D6" w14:textId="3F9213A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C4C06F3" w14:textId="361E60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40E9F1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F7B2B91" w14:textId="3881EF9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34347BF" w14:textId="4C019F6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07243DB6" w14:textId="6DD78B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46021FF" w14:textId="123489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704F3ED" w14:textId="467021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7A197A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FA26F2" w14:textId="6BCECEC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B4F9D8" w14:textId="21FCB54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BE18479" w14:textId="0056A00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05A3E7DC" w14:textId="5045502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C02847D" w14:textId="56C78B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E9A39F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43152A" w14:textId="01A81CB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8FDB00" w14:textId="47C30E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6D17AAC" w14:textId="3B94BA7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D5BF313" w14:textId="45C39D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6B88EA87" w14:textId="403B23A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B23971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DADF152" w14:textId="50AECE5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0FD319" w14:textId="3BF425F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B2226BF" w14:textId="6A1719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353DDD" w14:textId="3494B07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92FDE8" w14:textId="37D319C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452557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F67C662" w14:textId="5FD462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32A1EC" w14:textId="6903295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07AD28B" w14:textId="433E264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2EC096B" w14:textId="7D658A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322F6E" w14:textId="3890C0E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254F8A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5A5B383" w14:textId="663762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E4770B" w14:textId="013F35E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7B79B4A" w14:textId="60725C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39CD4BDD" w14:textId="518698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13E42465" w14:textId="244567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371FD8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D30C56" w14:textId="06A6A0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B8CFC89" w14:textId="78FA37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2AC0DD94" w14:textId="0A5EACF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1327C" w14:textId="54D5B12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CFA8FF7" w14:textId="159D0CE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049A61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17F531" w14:textId="1DE8C7D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627C7" w14:textId="46554DF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D0C201" w14:textId="611D0E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2AF697F" w14:textId="2542E6B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6EEB68" w14:textId="4504A0A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F4C8E7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757867" w14:textId="587ACC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998DC29" w14:textId="04BBC07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842FB72" w14:textId="6A5C5A7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CB50321" w14:textId="1DB5EE5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745E41A" w14:textId="5D9423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4DB8905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7033179" w14:textId="5140511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8D9D31" w14:textId="6735E1A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D4170C" w14:textId="26F155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2A8514AE" w14:textId="6D0DCAB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31A6" w14:textId="171CF0C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5D79DF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C86F835" w14:textId="003E4C8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ECDA7A" w14:textId="26F761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39865044" w14:textId="656BCD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0C2014A" w14:textId="55A104B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DB863C0" w14:textId="4C4D44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9FFC2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BD2A3DB" w14:textId="301130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E4CDB8" w14:textId="6B6C94C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6B4D86B" w14:textId="0DA9351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2DF7322" w14:textId="15FB492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150DFA2" w14:textId="4B3A7C6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0053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CE1FA6" w14:textId="7E4602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A0F2E0" w14:textId="7478D1B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89277D5" w14:textId="4D5BEB01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0BF4FB" w14:textId="01816EA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C2096A" w14:textId="486D2EC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41BD2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05FE47" w14:textId="0D8ACBF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F8D312" w14:textId="257C06A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78C614F4" w14:textId="5A5351B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21ED66A" w14:textId="47A4083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414916D" w14:textId="5627BD8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C0223E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AB814" w14:textId="0D32445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54A5CA" w14:textId="0B5F778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4B691E02" w14:textId="4972B6D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AB114A9" w14:textId="5BF094A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6725A62" w14:textId="61C42C4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E9AD5A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289855" w14:textId="6240F76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568C3ED" w14:textId="1ACD919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F314D23" w14:textId="50DD3C62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1692317" w14:textId="7958081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973E812" w14:textId="667146C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446585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033CB7" w14:textId="660C79B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83CF22E" w14:textId="5C107C6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5237CF2" w14:textId="5262531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D7D0629" w14:textId="0D44678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20624038" w14:textId="07C99F0D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A5854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B8040E" w14:textId="1FD70B5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3807011" w14:textId="4F7790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615813FD" w14:textId="211B85BC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B03CC9F" w14:textId="2418A53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CD9EF8" w14:textId="349EDC7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7D340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9A32CFF" w14:textId="21F17FE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02383D" w14:textId="0D2164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64342A8A" w14:textId="37E63CF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50DAAE" w14:textId="6E3DC26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8E22A49" w14:textId="68EFFF91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10778D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4092AE" w14:textId="27F35FA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47FD44" w14:textId="768EBA3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4DCC14A9" w14:textId="16BE7886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9417415" w14:textId="1373560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F0F178E" w14:textId="7085302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763B77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B3397A" w14:textId="6E61B57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B0DCB5" w14:textId="4DCCF89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00FC800" w14:textId="242272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8785CF9" w14:textId="0B68A7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C93A668" w14:textId="3845CA6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97301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782990A" w14:textId="708682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35E6AE" w14:textId="43DBD79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6DF7715" w14:textId="588FF0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5E81A3F" w14:textId="56273E1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43D6E1" w14:textId="3FB467B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61ACCD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81D68C2" w14:textId="26CC5FF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4891FF" w14:textId="363EE4B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A15D454" w14:textId="250AEB7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27F7B8D" w14:textId="17A44F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FB38C51" w14:textId="0097CAE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5DBC61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30ACD8" w14:textId="0A8823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F63AD6A" w14:textId="0F44AD7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6E009844" w14:textId="2EF91E0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7DE63F6" w14:textId="18FF304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9ADA691" w14:textId="5B8BCE5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D32EC9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4C44A4" w14:textId="4687873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F215F4" w14:textId="5901BAD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D410B55" w14:textId="260304C3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35C7F9D" w14:textId="34149A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E988BAA" w14:textId="24742AE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964E7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AB7C87" w14:textId="11E4C12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D523CD" w14:textId="0EAE2C3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1CB6ABB" w14:textId="5CDA621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CA5A22" w14:textId="347E67C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087CC" w14:textId="49C0209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5A3C29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34DDFCA" w14:textId="4442ED7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8EFBB6" w14:textId="1B8F473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615B38DA" w14:textId="40F2D1F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A0E4D5" w14:textId="42B1DD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667E" w14:textId="0220695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2208DD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66C29DE" w14:textId="020904A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8EE06B" w14:textId="5BC67F6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A44609B" w14:textId="3E6EE6D9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3AFE57" w14:textId="1D87E7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E3C15E3" w14:textId="63DFFA6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B154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EE4BEB" w14:textId="5436506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355E8" w14:textId="6BC29B2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9636F75" w14:textId="3F9AEA0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B7D4F6" w14:textId="2547668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571CC25" w14:textId="00CC4CF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46230D1C" w14:textId="5282A51F" w:rsidR="00C47F89" w:rsidRPr="00FE3618" w:rsidRDefault="00016320" w:rsidP="00BE1CDF">
      <w:pPr>
        <w:pStyle w:val="Pargrafo"/>
        <w:spacing w:before="0"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6EFE4F9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010B66C9" w14:textId="50C04CC8" w:rsidR="00BE0DFB" w:rsidRDefault="00BE0DFB" w:rsidP="00FE3618">
      <w:pPr>
        <w:pStyle w:val="Legenda"/>
        <w:keepNext/>
        <w:jc w:val="left"/>
      </w:pPr>
      <w:bookmarkStart w:id="67" w:name="_Toc168688451"/>
      <w:r>
        <w:lastRenderedPageBreak/>
        <w:t xml:space="preserve">Quadro </w:t>
      </w:r>
      <w:r w:rsidR="000D5A75">
        <w:t>31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Funcionário</w:t>
      </w:r>
      <w:bookmarkEnd w:id="67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3AF10DA5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601C13B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302CB85C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3EA95E57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0294FCE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8B821A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2EF50D1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A53F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A93DC71" w14:textId="6BBC274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157CC29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E4268F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C259A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5387E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040D8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87327B" w14:textId="01326C21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Funcionário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55A874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3A9D2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3AB10C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AF52BC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697B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0AB02FA" w14:textId="4CCB8A3D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B9DDC6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21E36D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C2B7A0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8E10FD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9DEF0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E6AE30" w14:textId="3F9B4F2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7B5437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FE96EB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949377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F2159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2A9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4F11C05" w14:textId="5AB498F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0CCDC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E3A082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35781F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CFE994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832B8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2A3C8D" w14:textId="4FA5493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B61CAE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1B11BE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7C0D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034708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4A2A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5332EA" w14:textId="7D23A16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8D52A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4CF351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C33F46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F8059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CDEC1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E64023" w14:textId="73916429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0375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075B45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5376C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707F6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F3D15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B1C9AC" w14:textId="744E5624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4929CA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78FC1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10BA6B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01AAF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9015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9BA5B3" w14:textId="796E196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7308B7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C61FF2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85A51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D0B94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A8E2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ECD89E" w14:textId="58965383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263F0CC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5BDAE16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706DAF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F9A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4C8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53A6A" w14:textId="3E6BC848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1FECB0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6C083B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289129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CBC0F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25B902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4F084" w14:textId="3F88C6BC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17BF07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AC3D58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351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549DB1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B585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6926AD" w14:textId="26F5CE4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FD743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3614D9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6EB20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59AB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67A5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C4501A7" w14:textId="5EF7F1A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2E5D6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4F82771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5B20B8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E681F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18015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F93A42" w14:textId="32F0463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733CB7E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B685FD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321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195CA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13FA7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7C104D" w14:textId="2C0E039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28A43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59A88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A44FC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85078D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7554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2369A8B" w14:textId="4901890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33D3B89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5E2B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7D2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8645E7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239B2A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A8811AE" w14:textId="3305FFC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11B05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54B279B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DF3AD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081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D8A229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75D4594" w14:textId="28F6DBC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04339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2DFECB5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2CB79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5BA72D9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83A250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9AB749C" w14:textId="1E7B8EF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1A529D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42D42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6D2A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045C06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8DC03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14ED0E" w14:textId="5169631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D706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711F7E3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039B0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37590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F3FC4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20F73E" w14:textId="63960E2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48B9F7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149FB7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40B5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86ACFC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3CC4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4EE372" w14:textId="505D353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5B78594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330653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14C443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A0AC2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B265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FD245F" w14:textId="6D37B15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C68F9E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5246C4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FDBA0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15DFEDF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9F9C88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E8E09BA" w14:textId="555D0C1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A181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850B3B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0C673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614FBD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7E4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D66903" w14:textId="026CAEC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B8756C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219F7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49FA5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A178BD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E0E886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949A35" w14:textId="65584E4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5ECD09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790A71D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20BE282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6C6FB1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5C23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DBE430C" w14:textId="6033188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171F0B1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CF8274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70786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9E51C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9C2D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910ADB" w14:textId="3252C45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5A589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460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6F541A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2A75F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8EE30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A8555D" w14:textId="2B50983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5DFB81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02A6F6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5A4EF8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80E8C7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F8D0F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74C5F5" w14:textId="23FAA49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FDB0D0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118F111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388F99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6EE65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2EF77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D8420E" w14:textId="7A439D1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06B0B4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3D6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C11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EAA4FF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87CFA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353186" w14:textId="16A3FAD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1B9B9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D1F51B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8E49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C1874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C9B6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77BA9B" w14:textId="15738AC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033EB3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6A1B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9E9DC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1E9A2E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3740D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BFE16F" w14:textId="09EAAC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F382A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8D3AA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7B40D9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84C70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B1B080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0FD068" w14:textId="629BA8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BB0A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669C750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B42AF5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058C68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77629D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30932B" w14:textId="07D6951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8AC5F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D888F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50C34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819B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8C487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829F4B" w14:textId="6D55889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C25C0D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5F639B3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B47A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730B53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9FEB1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E4EFE7" w14:textId="1FCABB3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BD4405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B5382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36FA6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2A7FF5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A474C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214E9D" w14:textId="50BF978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AD19FB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E94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5EA2B28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6BD1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FAC68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CA0004A" w14:textId="4429AF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137F46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2AA794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9FA67C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881D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437D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415A8F" w14:textId="39F9C0E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473C0BC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6D0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D0F14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DF4EE6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D56B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C7D468F" w14:textId="1DB905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D08B2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1A31E8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9D6BB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EF43EC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86AEE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45476F" w14:textId="58523B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1D2352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684F06F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ACB291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4A521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18656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1F7F558" w14:textId="65EDE9D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708BF6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73DC4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D7865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0CEA9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3BE79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1305E47" w14:textId="371C75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79D9C2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7BDC7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C5440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291577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48F30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A14757" w14:textId="316FC26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63A93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03E0B6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747A4F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CC23C6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D4B30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E46AEF" w14:textId="519867D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E71B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0419E4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06FD1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A3BE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2952F4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43EFDF" w14:textId="2E8CE6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955E42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F1E711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E5DED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F98BB7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2C44BF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A25D34" w14:textId="7D1DE549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2DE6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96F58C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FACB49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9129F0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5D211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CC6805" w14:textId="287D998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08BF65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B0549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AA01C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54A022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6BE625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691D65" w14:textId="207A1A6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3995A3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270ED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E70B7D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78D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340A75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25FCDE2" w14:textId="2CA6655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06A09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EF9836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53201B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B36302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AFBB5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B3FC6E" w14:textId="6374CE8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BE80EC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8AF9A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973E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66F35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E2434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3BBEFB" w14:textId="44861BE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0E1A61E7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52A8FA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CD6682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435FDA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913F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313F3E" w14:textId="62FA2A4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F54199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865CD2D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7D41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330CB6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64F8B8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A7F6C2" w14:textId="1F3A963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AB245F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4331E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829B5D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ABB62A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F8C66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E1156C" w14:textId="28EAD74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8FF913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72178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6FCC91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F37A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C47EB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3D97A8" w14:textId="3947C1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7EFE0D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890BB7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75BD7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77241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0A7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4A2BC3" w14:textId="552B03A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B7DC4D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2F610D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4F1485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5C3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53256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CF72CE" w14:textId="043ECE3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E74291E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95A4D65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858124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23C31D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4092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4D54DD" w14:textId="4EE044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6BD5C3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987206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FF26C9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C133A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121C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89C83B" w14:textId="61893E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1D3395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F4C1B3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5BC1D6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F29D95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E7D78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44168E" w14:textId="603BBCD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E222E7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5E304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86ED68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34CB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846321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DBD87C" w14:textId="3C58398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50CCB5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6E093B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090345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A2DC1E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F6C8B3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263BA9" w14:textId="4293F54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FCBAB7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37D013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A47BC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092A57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75C7A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9966F" w14:textId="39903DD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688CD35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94F1E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611B67C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4E287B9" w14:textId="77777777" w:rsidR="00BE0DFB" w:rsidRPr="00FE3618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88637EB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7E5BEE94" w14:textId="119D51AE" w:rsidR="00BE0DFB" w:rsidRDefault="00BE0DFB" w:rsidP="00BE0DFB">
      <w:pPr>
        <w:pStyle w:val="Legenda"/>
        <w:keepNext/>
        <w:jc w:val="left"/>
      </w:pPr>
      <w:bookmarkStart w:id="68" w:name="_Toc168688452"/>
      <w:r>
        <w:t xml:space="preserve">Quadro </w:t>
      </w:r>
      <w:r w:rsidR="000D5A75">
        <w:t>32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</w:rPr>
        <w:t>Lista de Casos de Uso: Ações do Jurídico</w:t>
      </w:r>
      <w:bookmarkEnd w:id="68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1B37FC58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3CFE99D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0E600B9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5AA8FA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4B56D38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5CFE19F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17F1C8C5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91FC7E" w14:textId="21430D9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904A76" w14:textId="408973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6D855EC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9267F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AC3171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7E1A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AFE5D7" w14:textId="35D1084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4112C64" w14:textId="4857A95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61E0D683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9245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B8C4D4B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093CF3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0BFFC34" w14:textId="57180A1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4363" w14:textId="0A34777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C950767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49DD79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8C249BD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1255B1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8279D4" w14:textId="6701AAA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88A0F8" w14:textId="768134F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594139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CC0B5B1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8070A5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22A8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236761" w14:textId="09BC325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41C3AA" w14:textId="02CE87B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3FC18EB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9549FC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E8255CE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DD508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B01986" w14:textId="289DC86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BD012CE" w14:textId="6140D44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86E3C9C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817E2FE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76C1E90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70976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68340C" w14:textId="1D756D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A18FE5" w14:textId="4BEC4E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331A0E5F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A6259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5FD960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E61F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6C371B" w14:textId="3F8C06D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08B02F7" w14:textId="7A70C8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FFD96D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E8FCF0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E05359A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1C0E1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F506134" w14:textId="6F90DDB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ADE22E" w14:textId="753B206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ECAD3D4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62D530B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D79D7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175779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F9AD491" w14:textId="0AE9F78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D9846F" w14:textId="5A6D7CA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0BA744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C0BE5D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F7C5FD7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FE5D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2790C49" w14:textId="7A9F849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D903BD" w14:textId="5DF2D4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87164D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3694B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55F375E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F8EB2B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618797" w14:textId="222F8CB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9BB174" w14:textId="2AEEAA9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5BF383E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175FA7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3BD486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4A6F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06AEB87" w14:textId="3B27EB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0DA53BC" w14:textId="6A8D7CC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2CB4E4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C85F04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6087E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DE5F0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DAFDEDF" w14:textId="265A8FB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05CADA" w14:textId="1A4E234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4161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B1044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A2C3B2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74E7CB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3AEFB9" w14:textId="0071B7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50B40BC" w14:textId="487932E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BBF2C7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188ABF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088F94D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96A64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1416B4" w14:textId="3A443A1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B7F27F" w14:textId="3ABEEC2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25DEDCB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C50AA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F3683C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B97BC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A60715" w14:textId="3D70DF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6AAB96" w14:textId="36D8678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C45761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D0B0C5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41A299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58CDCABE" w14:textId="77777777" w:rsidR="00BE0DFB" w:rsidRPr="00FE3618" w:rsidRDefault="00BE0DFB" w:rsidP="00BE0DF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1B1395" w14:textId="77777777" w:rsidR="00BE0DFB" w:rsidRDefault="00BE0DFB" w:rsidP="00BE0DFB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353B3496" w14:textId="59C374ED" w:rsidR="00BE0DFB" w:rsidRDefault="00BE0DFB" w:rsidP="00FE3618">
      <w:pPr>
        <w:pStyle w:val="Legenda"/>
        <w:keepNext/>
        <w:jc w:val="left"/>
      </w:pPr>
      <w:bookmarkStart w:id="69" w:name="_Toc168688453"/>
      <w:r>
        <w:t xml:space="preserve">Quadro </w:t>
      </w:r>
      <w:r w:rsidR="000D5A75">
        <w:t>33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Físco</w:t>
      </w:r>
      <w:bookmarkEnd w:id="69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7D716EBF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BCAE9A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5272CA8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8D006CB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FA14F3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6A69F1E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74E33DB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B29B1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F36A15" w14:textId="65997E8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639AD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BFFE8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359A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F172E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C4BF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FA09EB" w14:textId="28A139D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D5B4D7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2B6D66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B4CB6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D8F7A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D2FCA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634B8E3" w14:textId="74B4336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5FA5CB3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719C1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F7D6D5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7F610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A09E8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EF5081" w14:textId="7B2F04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EF0311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F9728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FD64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4859A4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5D8CEA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C606B" w14:textId="798E3D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38B9FA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E784E5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586136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378A90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7BC6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7E8F49" w14:textId="59130D6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14BA3B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D5305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ABAF8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4D9400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6FA329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74712C" w14:textId="38F814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926916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7A5164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3537C6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769F9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796179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9D2325" w14:textId="2F2A24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B5A012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6EB36A6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89C2C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31BF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D5D1E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E26788" w14:textId="3DA81AA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4AA935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EE4312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33E5AE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BEA1A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95602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9644E8" w14:textId="5A94151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1DE4D7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4F08F4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B1744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F94D62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BAA4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D04B3E" w14:textId="5EB88C9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8E3877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BD13A1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4AF9932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BBB253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BE858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B973702" w14:textId="5516E3E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32616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7449BF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20647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0E53B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90603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C8DE26" w14:textId="735447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AFF376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BFDAEA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22320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CD6979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2600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FD166C" w14:textId="014BB3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52272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7B47E4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25E0A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6B3F4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82661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893E304" w14:textId="520EC04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C78D5B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2AA947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50F20D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E4E498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D68688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97EF109" w14:textId="1EC1C5C5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15F1D8F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A1E18F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FB1426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08709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C66C81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E16AEF6" w14:textId="6E3071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742EB5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4AFF2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12B953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3ED341BE" w14:textId="77777777" w:rsidR="00BE0DFB" w:rsidRPr="00FE3618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09EEE09E" w14:textId="77777777" w:rsidR="00C47F89" w:rsidRPr="00C47F89" w:rsidRDefault="00C47F89" w:rsidP="00C47F8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5B4BDF31" w14:textId="52DFCB92" w:rsidR="00B16664" w:rsidRDefault="00B16664" w:rsidP="00FE3618">
      <w:pPr>
        <w:pStyle w:val="Legenda"/>
        <w:keepNext/>
        <w:ind w:left="-426" w:firstLine="426"/>
        <w:jc w:val="left"/>
      </w:pPr>
      <w:bookmarkStart w:id="70" w:name="_Toc168688454"/>
      <w:r>
        <w:t xml:space="preserve">Quadro </w:t>
      </w:r>
      <w:r w:rsidR="000D5A75">
        <w:t>34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16664">
        <w:rPr>
          <w:b w:val="0"/>
          <w:bCs w:val="0"/>
          <w:noProof/>
        </w:rPr>
        <w:t>Lista de Casos de Uso: Ações do  Sistema</w:t>
      </w:r>
      <w:bookmarkEnd w:id="70"/>
    </w:p>
    <w:tbl>
      <w:tblPr>
        <w:tblW w:w="984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3"/>
        <w:gridCol w:w="3169"/>
        <w:gridCol w:w="1728"/>
        <w:gridCol w:w="2540"/>
        <w:gridCol w:w="1852"/>
      </w:tblGrid>
      <w:tr w:rsidR="00B16664" w:rsidRPr="00770AFF" w14:paraId="37D863FD" w14:textId="77777777" w:rsidTr="00FE3618">
        <w:trPr>
          <w:trHeight w:val="253"/>
          <w:tblHeader/>
          <w:jc w:val="center"/>
        </w:trPr>
        <w:tc>
          <w:tcPr>
            <w:tcW w:w="553" w:type="dxa"/>
            <w:shd w:val="clear" w:color="auto" w:fill="auto"/>
            <w:noWrap/>
            <w:vAlign w:val="bottom"/>
          </w:tcPr>
          <w:p w14:paraId="15ECF76A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169" w:type="dxa"/>
            <w:shd w:val="clear" w:color="auto" w:fill="auto"/>
            <w:noWrap/>
            <w:vAlign w:val="bottom"/>
          </w:tcPr>
          <w:p w14:paraId="3EDC6943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728" w:type="dxa"/>
            <w:shd w:val="clear" w:color="auto" w:fill="auto"/>
            <w:noWrap/>
            <w:vAlign w:val="bottom"/>
          </w:tcPr>
          <w:p w14:paraId="28BEFB52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540" w:type="dxa"/>
            <w:shd w:val="clear" w:color="auto" w:fill="auto"/>
            <w:noWrap/>
            <w:vAlign w:val="bottom"/>
          </w:tcPr>
          <w:p w14:paraId="41BC334F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852" w:type="dxa"/>
            <w:shd w:val="clear" w:color="auto" w:fill="auto"/>
            <w:noWrap/>
            <w:vAlign w:val="bottom"/>
          </w:tcPr>
          <w:p w14:paraId="6C093237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E92184" w:rsidRPr="00770AFF" w14:paraId="532908FB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380AC11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A55C2C4" w14:textId="5544C9BA" w:rsidR="00E92184" w:rsidRPr="00770AFF" w:rsidRDefault="00E92184" w:rsidP="00E92184">
            <w:pPr>
              <w:pStyle w:val="NormalWeb"/>
              <w:spacing w:before="0" w:beforeAutospacing="0" w:after="0" w:afterAutospacing="0"/>
              <w:ind w:left="709" w:hanging="709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estado</w:t>
            </w:r>
          </w:p>
        </w:tc>
        <w:tc>
          <w:tcPr>
            <w:tcW w:w="1728" w:type="dxa"/>
            <w:shd w:val="clear" w:color="auto" w:fill="auto"/>
            <w:noWrap/>
            <w:vAlign w:val="center"/>
          </w:tcPr>
          <w:p w14:paraId="471DDB0E" w14:textId="43AA59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5F6979AE" w14:textId="6EE100F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Listar Estado</w:t>
            </w:r>
          </w:p>
        </w:tc>
        <w:tc>
          <w:tcPr>
            <w:tcW w:w="1852" w:type="dxa"/>
            <w:shd w:val="clear" w:color="auto" w:fill="auto"/>
            <w:noWrap/>
          </w:tcPr>
          <w:p w14:paraId="6C6E00FE" w14:textId="1B540D2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3E5F7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84A76F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BC41179" w14:textId="397F1464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Sistema lista cidade</w:t>
            </w:r>
          </w:p>
        </w:tc>
        <w:tc>
          <w:tcPr>
            <w:tcW w:w="1728" w:type="dxa"/>
            <w:shd w:val="clear" w:color="auto" w:fill="auto"/>
            <w:noWrap/>
          </w:tcPr>
          <w:p w14:paraId="7BDEF398" w14:textId="7942A12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540" w:type="dxa"/>
            <w:shd w:val="clear" w:color="auto" w:fill="auto"/>
            <w:noWrap/>
          </w:tcPr>
          <w:p w14:paraId="3334079B" w14:textId="72820D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852" w:type="dxa"/>
            <w:shd w:val="clear" w:color="auto" w:fill="auto"/>
            <w:noWrap/>
          </w:tcPr>
          <w:p w14:paraId="6E1482AC" w14:textId="758BD94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D45CC8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859616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27FABA09" w14:textId="77D51CE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bairro</w:t>
            </w:r>
          </w:p>
        </w:tc>
        <w:tc>
          <w:tcPr>
            <w:tcW w:w="1728" w:type="dxa"/>
            <w:shd w:val="clear" w:color="auto" w:fill="auto"/>
            <w:noWrap/>
          </w:tcPr>
          <w:p w14:paraId="58BFAA48" w14:textId="0C2D0CB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F48324" w14:textId="4E75D6A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852" w:type="dxa"/>
            <w:shd w:val="clear" w:color="auto" w:fill="auto"/>
            <w:noWrap/>
          </w:tcPr>
          <w:p w14:paraId="7E57E6FF" w14:textId="01D6769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56AC6F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9C5509B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1B22F2A" w14:textId="75AFDAA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1BC82478" w14:textId="374CAC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82BCAA3" w14:textId="7053DAE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 w:rsidR="002427E2">
              <w:rPr>
                <w:color w:val="000000"/>
                <w:kern w:val="24"/>
              </w:rPr>
              <w:t>Tipo</w:t>
            </w:r>
            <w:r>
              <w:rPr>
                <w:color w:val="000000"/>
                <w:kern w:val="24"/>
              </w:rPr>
              <w:t>Logradouro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309AE25" w14:textId="0224C3E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39CCFB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C5FBF9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0458668" w14:textId="52472B4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0641FE27" w14:textId="138A5D6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CBFE4C1" w14:textId="76DC3A5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 w:rsidR="002427E2">
              <w:rPr>
                <w:color w:val="000000"/>
                <w:kern w:val="24"/>
              </w:rPr>
              <w:t>Logradouro</w:t>
            </w:r>
          </w:p>
        </w:tc>
        <w:tc>
          <w:tcPr>
            <w:tcW w:w="1852" w:type="dxa"/>
            <w:shd w:val="clear" w:color="auto" w:fill="auto"/>
            <w:noWrap/>
          </w:tcPr>
          <w:p w14:paraId="58B78602" w14:textId="31F523A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44E2C1D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581D916" w14:textId="5ABBF01E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1720266" w14:textId="312302E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munícipe</w:t>
            </w:r>
          </w:p>
        </w:tc>
        <w:tc>
          <w:tcPr>
            <w:tcW w:w="1728" w:type="dxa"/>
            <w:shd w:val="clear" w:color="auto" w:fill="auto"/>
            <w:noWrap/>
          </w:tcPr>
          <w:p w14:paraId="4DD2E1FD" w14:textId="77EC7E8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E348612" w14:textId="6DD4111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30082E3E" w14:textId="716FAAA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E3578D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A33FDBF" w14:textId="6541EF1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79A66A5" w14:textId="45E22DA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engenheiro</w:t>
            </w:r>
          </w:p>
        </w:tc>
        <w:tc>
          <w:tcPr>
            <w:tcW w:w="1728" w:type="dxa"/>
            <w:shd w:val="clear" w:color="auto" w:fill="auto"/>
            <w:noWrap/>
          </w:tcPr>
          <w:p w14:paraId="0960B51E" w14:textId="46BF161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E10E5F6" w14:textId="35E3166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852" w:type="dxa"/>
            <w:shd w:val="clear" w:color="auto" w:fill="auto"/>
            <w:noWrap/>
          </w:tcPr>
          <w:p w14:paraId="4952F2B2" w14:textId="019E68B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77825FE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468E82E" w14:textId="5095484B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7A00906" w14:textId="0BD2E7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fiscal</w:t>
            </w:r>
          </w:p>
        </w:tc>
        <w:tc>
          <w:tcPr>
            <w:tcW w:w="1728" w:type="dxa"/>
            <w:shd w:val="clear" w:color="auto" w:fill="auto"/>
            <w:noWrap/>
          </w:tcPr>
          <w:p w14:paraId="1186FCA1" w14:textId="2BBEBBA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029670FA" w14:textId="5DC780F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852" w:type="dxa"/>
            <w:shd w:val="clear" w:color="auto" w:fill="auto"/>
            <w:noWrap/>
          </w:tcPr>
          <w:p w14:paraId="6078DB0B" w14:textId="6401587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5C2D75A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7564874" w14:textId="201DAEB4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4267969" w14:textId="517BD97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130C80F2" w14:textId="4F32E7D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1BB888C" w14:textId="7C19623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2724B62" w14:textId="40560E6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B574FD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ECC6F23" w14:textId="6EFEC06A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3D06A94" w14:textId="6BBA22A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2D9599F1" w14:textId="6EF3FC1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F3F74C9" w14:textId="7CEB7AC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7032BD" w14:textId="7F88295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E528ED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C68F31" w14:textId="276A0160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0703486" w14:textId="231C2A17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auditoria</w:t>
            </w:r>
          </w:p>
        </w:tc>
        <w:tc>
          <w:tcPr>
            <w:tcW w:w="1728" w:type="dxa"/>
            <w:shd w:val="clear" w:color="auto" w:fill="auto"/>
            <w:noWrap/>
          </w:tcPr>
          <w:p w14:paraId="4B9BDDD5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59A1676" w14:textId="100D3AD2" w:rsidR="00E92184" w:rsidRPr="00B5687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</w:t>
            </w:r>
            <w:r w:rsidR="00C47F89">
              <w:rPr>
                <w:color w:val="000000"/>
                <w:kern w:val="24"/>
              </w:rPr>
              <w:t>r</w:t>
            </w:r>
            <w:r>
              <w:rPr>
                <w:color w:val="000000"/>
                <w:kern w:val="24"/>
              </w:rPr>
              <w:t xml:space="preserve"> Auditoria</w:t>
            </w:r>
          </w:p>
        </w:tc>
        <w:tc>
          <w:tcPr>
            <w:tcW w:w="1852" w:type="dxa"/>
            <w:shd w:val="clear" w:color="auto" w:fill="auto"/>
            <w:noWrap/>
          </w:tcPr>
          <w:p w14:paraId="735C7DC9" w14:textId="0034F3B2" w:rsidR="00E92184" w:rsidRPr="003375BB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234F6C2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F9E69A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B49271A" w14:textId="1A86332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imóvel</w:t>
            </w:r>
          </w:p>
        </w:tc>
        <w:tc>
          <w:tcPr>
            <w:tcW w:w="1728" w:type="dxa"/>
            <w:shd w:val="clear" w:color="auto" w:fill="auto"/>
            <w:noWrap/>
          </w:tcPr>
          <w:p w14:paraId="706E0A0D" w14:textId="211ADCE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8848D6F" w14:textId="51A721A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32A6C7" w14:textId="3ACF618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73F65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EB61D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5156E7D" w14:textId="3B7CB8C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023C9525" w14:textId="1E99DFD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93256D9" w14:textId="37F47E4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B3ABBB1" w14:textId="68AB8A0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7B543118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62A42F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5E575B56" w14:textId="657EFD3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5857E422" w14:textId="102D04F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ED7C9CA" w14:textId="0700AA6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852" w:type="dxa"/>
            <w:shd w:val="clear" w:color="auto" w:fill="auto"/>
            <w:noWrap/>
          </w:tcPr>
          <w:p w14:paraId="77651143" w14:textId="648B0A7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972F1D0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7EC6C5D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406155B" w14:textId="5FB655D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etapa</w:t>
            </w:r>
          </w:p>
        </w:tc>
        <w:tc>
          <w:tcPr>
            <w:tcW w:w="1728" w:type="dxa"/>
            <w:shd w:val="clear" w:color="auto" w:fill="auto"/>
            <w:noWrap/>
          </w:tcPr>
          <w:p w14:paraId="286E41A4" w14:textId="2A25152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8D8F48A" w14:textId="0DD7902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852" w:type="dxa"/>
            <w:shd w:val="clear" w:color="auto" w:fill="auto"/>
            <w:noWrap/>
          </w:tcPr>
          <w:p w14:paraId="262A224F" w14:textId="2E97395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9917CC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9B38C7C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821354E" w14:textId="6831309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documento</w:t>
            </w:r>
          </w:p>
        </w:tc>
        <w:tc>
          <w:tcPr>
            <w:tcW w:w="1728" w:type="dxa"/>
            <w:shd w:val="clear" w:color="auto" w:fill="auto"/>
            <w:noWrap/>
          </w:tcPr>
          <w:p w14:paraId="3D06DD62" w14:textId="6BA88E2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67CF98" w14:textId="3D7B774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6893CFA3" w14:textId="0290EC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E64595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D6BB81A" w14:textId="77777777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18829BEF" w14:textId="44EECC8A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documento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65A4D52C" w14:textId="7B88C50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7F92DF68" w14:textId="6EC33A7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091A499" w14:textId="0B710A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</w:tbl>
    <w:p w14:paraId="40F056FC" w14:textId="1A462AF0" w:rsidR="00B16664" w:rsidRPr="00FE3618" w:rsidRDefault="00B16664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71" w:name="_Toc181869060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71"/>
    </w:p>
    <w:p w14:paraId="2D39D91A" w14:textId="6E99FCB6" w:rsidR="00732FB4" w:rsidRPr="00B94371" w:rsidRDefault="00C14997" w:rsidP="00B94371">
      <w:pPr>
        <w:pStyle w:val="Pargrafo"/>
        <w:spacing w:before="0" w:line="360" w:lineRule="auto"/>
      </w:pPr>
      <w:r>
        <w:t>O Diagrama de Casos de Uso é uma ferramenta essencial dentro da Engenharia de Software, usada para representar visualmente as interações entre os atores externos e o sistema. Ele fornece uma visão clara das funcionalidades que o sistema deve oferecer, facilitando o entendimento tanto por desenvolvedores quanto por usuários. Segundo Pressman (2016), "o diagrama de casos de uso descreve o comportamento de um sistema do ponto de vista de um usuário externo", sendo uma ferramenta fundamental para a análise de requisitos e comunicação entre equipes.</w:t>
      </w:r>
    </w:p>
    <w:p w14:paraId="1F4A7F75" w14:textId="77777777" w:rsidR="0098235B" w:rsidRDefault="0098235B" w:rsidP="000959C0"/>
    <w:p w14:paraId="4B37AC91" w14:textId="648F91B9" w:rsidR="004C4A71" w:rsidRDefault="004C4A71" w:rsidP="004C4A71">
      <w:pPr>
        <w:pStyle w:val="Legenda"/>
        <w:keepNext/>
        <w:jc w:val="both"/>
      </w:pPr>
      <w:bookmarkStart w:id="72" w:name="_Toc168645605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</w:t>
      </w:r>
      <w:r w:rsidR="00456D6D">
        <w:rPr>
          <w:noProof/>
        </w:rPr>
        <w:fldChar w:fldCharType="end"/>
      </w:r>
      <w:r w:rsidRPr="004C4A71">
        <w:rPr>
          <w:b w:val="0"/>
          <w:bCs w:val="0"/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4C4A71">
        <w:rPr>
          <w:b w:val="0"/>
          <w:bCs w:val="0"/>
          <w:noProof/>
        </w:rPr>
        <w:t>Diagrama de Caso de Uso Geral: Visão do Administrador</w:t>
      </w:r>
      <w:bookmarkEnd w:id="72"/>
    </w:p>
    <w:p w14:paraId="45DCE196" w14:textId="5E095270" w:rsidR="00B623C1" w:rsidRDefault="004C4A71" w:rsidP="004C4A71">
      <w:pPr>
        <w:ind w:firstLine="0"/>
        <w:jc w:val="center"/>
      </w:pPr>
      <w:r>
        <w:rPr>
          <w:noProof/>
        </w:rPr>
        <w:drawing>
          <wp:inline distT="0" distB="0" distL="0" distR="0" wp14:anchorId="26AC6B41" wp14:editId="105F3796">
            <wp:extent cx="5753100" cy="4000500"/>
            <wp:effectExtent l="0" t="0" r="0" b="0"/>
            <wp:docPr id="750926393" name="Imagem 75092639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26393" name="Imagem 75092639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11B7" w14:textId="77777777" w:rsidR="004C4A71" w:rsidRPr="008755E4" w:rsidRDefault="004C4A71" w:rsidP="004C4A71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autores.</w:t>
      </w:r>
    </w:p>
    <w:p w14:paraId="00D6DCB8" w14:textId="77777777" w:rsidR="004719A1" w:rsidRDefault="004719A1" w:rsidP="004719A1">
      <w:pPr>
        <w:ind w:firstLine="0"/>
        <w:jc w:val="center"/>
      </w:pPr>
    </w:p>
    <w:p w14:paraId="414B213C" w14:textId="0606ECC7" w:rsidR="00A77264" w:rsidRPr="0022538F" w:rsidRDefault="006C04EC" w:rsidP="001F6E8B">
      <w:pPr>
        <w:pStyle w:val="Ttulo2"/>
        <w:numPr>
          <w:ilvl w:val="0"/>
          <w:numId w:val="0"/>
        </w:numPr>
        <w:rPr>
          <w:szCs w:val="24"/>
        </w:rPr>
      </w:pPr>
      <w:bookmarkStart w:id="73" w:name="_Toc181869061"/>
      <w:r>
        <w:rPr>
          <w:szCs w:val="24"/>
        </w:rPr>
        <w:t>3.5</w:t>
      </w:r>
      <w:r w:rsidR="000959C0" w:rsidRPr="000959C0">
        <w:rPr>
          <w:szCs w:val="24"/>
        </w:rPr>
        <w:t>. Diagrama de Casos de uso individuais</w:t>
      </w:r>
      <w:bookmarkEnd w:id="73"/>
    </w:p>
    <w:p w14:paraId="57D47212" w14:textId="06ECC80F" w:rsidR="0022538F" w:rsidRDefault="00C14997" w:rsidP="0022538F">
      <w:pPr>
        <w:pStyle w:val="Pargrafo"/>
        <w:spacing w:before="0" w:line="360" w:lineRule="auto"/>
      </w:pPr>
      <w:r w:rsidRPr="00C14997">
        <w:t>Abordaremos dois casos de uso específicos, baseados no diagrama de caso de uso do administrador, que ilustram as principais responsabilidades deste ator no sistema. O papel do administrador é fundamental, pois ele é encarregado de tarefas como a manutenção de dados e a gestão de permissões, assegurando o funcionamento correto e seguro do sistema.</w:t>
      </w:r>
    </w:p>
    <w:p w14:paraId="0B76D74B" w14:textId="77777777" w:rsidR="0022538F" w:rsidRDefault="0022538F" w:rsidP="0022538F">
      <w:pPr>
        <w:rPr>
          <w:b/>
        </w:rPr>
      </w:pPr>
    </w:p>
    <w:p w14:paraId="4FB08FC1" w14:textId="77777777" w:rsidR="00BD1A71" w:rsidRDefault="00BD1A71" w:rsidP="00A77264">
      <w:pPr>
        <w:ind w:firstLine="0"/>
      </w:pPr>
    </w:p>
    <w:p w14:paraId="4B925A7F" w14:textId="77777777" w:rsidR="00BD1A71" w:rsidRDefault="00BD1A71" w:rsidP="00A77264">
      <w:pPr>
        <w:ind w:firstLine="0"/>
      </w:pPr>
    </w:p>
    <w:p w14:paraId="3CC38A3F" w14:textId="77777777" w:rsidR="00BD1A71" w:rsidRDefault="00BD1A71" w:rsidP="00A77264">
      <w:pPr>
        <w:ind w:firstLine="0"/>
      </w:pPr>
    </w:p>
    <w:p w14:paraId="49F1A9E1" w14:textId="77777777" w:rsidR="00BD1A71" w:rsidRDefault="00BD1A71" w:rsidP="00A77264">
      <w:pPr>
        <w:ind w:firstLine="0"/>
      </w:pPr>
    </w:p>
    <w:p w14:paraId="7535D081" w14:textId="77777777" w:rsidR="00BD1A71" w:rsidRDefault="00BD1A71" w:rsidP="00A77264">
      <w:pPr>
        <w:ind w:firstLine="0"/>
      </w:pPr>
    </w:p>
    <w:p w14:paraId="2FE700D8" w14:textId="77777777" w:rsidR="00BD1A71" w:rsidRDefault="00BD1A71" w:rsidP="00A77264">
      <w:pPr>
        <w:ind w:firstLine="0"/>
      </w:pPr>
    </w:p>
    <w:p w14:paraId="561B788E" w14:textId="77777777" w:rsidR="00BD1A71" w:rsidRDefault="00BD1A71" w:rsidP="00A77264">
      <w:pPr>
        <w:ind w:firstLine="0"/>
      </w:pPr>
    </w:p>
    <w:p w14:paraId="73027739" w14:textId="77777777" w:rsidR="00BD1A71" w:rsidRDefault="00BD1A71" w:rsidP="00A77264">
      <w:pPr>
        <w:ind w:firstLine="0"/>
      </w:pPr>
    </w:p>
    <w:p w14:paraId="0B241A96" w14:textId="77777777" w:rsidR="00BD1A71" w:rsidRDefault="00BD1A71" w:rsidP="00A77264">
      <w:pPr>
        <w:ind w:firstLine="0"/>
      </w:pPr>
    </w:p>
    <w:p w14:paraId="7CEC965B" w14:textId="77777777" w:rsidR="00BD1A71" w:rsidRDefault="00BD1A71" w:rsidP="00A77264">
      <w:pPr>
        <w:ind w:firstLine="0"/>
      </w:pPr>
    </w:p>
    <w:p w14:paraId="1596EB98" w14:textId="1C246EED" w:rsidR="00A40043" w:rsidRDefault="00A77264" w:rsidP="00A77264">
      <w:pPr>
        <w:ind w:firstLine="0"/>
      </w:pPr>
      <w:r w:rsidRPr="00A77264">
        <w:lastRenderedPageBreak/>
        <w:t xml:space="preserve">3.5.1 – Caso de uso: </w:t>
      </w:r>
      <w:r w:rsidR="0022538F">
        <w:t xml:space="preserve">Administrador - </w:t>
      </w:r>
      <w:r w:rsidRPr="00A77264">
        <w:t xml:space="preserve">Cadastrar </w:t>
      </w:r>
      <w:r w:rsidR="0022538F">
        <w:t>Estado</w:t>
      </w:r>
    </w:p>
    <w:p w14:paraId="3CC0354B" w14:textId="77777777" w:rsidR="00943BD3" w:rsidRDefault="00943BD3" w:rsidP="00A77264">
      <w:pPr>
        <w:ind w:firstLine="0"/>
      </w:pPr>
    </w:p>
    <w:p w14:paraId="53BEA291" w14:textId="321EB7E5" w:rsidR="00943BD3" w:rsidRPr="00A77264" w:rsidRDefault="00943BD3" w:rsidP="00943BD3">
      <w:pPr>
        <w:ind w:firstLine="709"/>
      </w:pPr>
      <w:r w:rsidRPr="00943BD3">
        <w:t xml:space="preserve">A </w:t>
      </w:r>
      <w:r w:rsidRPr="00943BD3">
        <w:rPr>
          <w:b/>
        </w:rPr>
        <w:t>Figura 4</w:t>
      </w:r>
      <w:r w:rsidRPr="00943BD3">
        <w:t xml:space="preserve"> mostra um diagrama de caso de uso que descreve a funcionalidade de </w:t>
      </w:r>
      <w:r w:rsidR="00A62763">
        <w:t>Cadastrar Estado</w:t>
      </w:r>
      <w:r w:rsidRPr="00943BD3">
        <w:t xml:space="preserve"> executada pelo administrador. Neste caso, o administrador interage com o sistema para </w:t>
      </w:r>
      <w:r w:rsidR="00A62763">
        <w:t>cadastrar</w:t>
      </w:r>
      <w:r w:rsidRPr="00943BD3">
        <w:t xml:space="preserve"> informações de estado.</w:t>
      </w:r>
    </w:p>
    <w:p w14:paraId="2D44F4DF" w14:textId="5F99305F" w:rsidR="00300F1A" w:rsidRDefault="00300F1A" w:rsidP="00300F1A">
      <w:pPr>
        <w:pStyle w:val="Legenda"/>
        <w:keepNext/>
        <w:jc w:val="left"/>
      </w:pPr>
      <w:bookmarkStart w:id="74" w:name="_Toc168645606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4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>Cadastrar Estado</w:t>
      </w:r>
      <w:bookmarkEnd w:id="74"/>
    </w:p>
    <w:p w14:paraId="74C36862" w14:textId="196374D6" w:rsidR="00A77264" w:rsidRDefault="00207C29" w:rsidP="00A77264">
      <w:pPr>
        <w:ind w:firstLine="0"/>
        <w:jc w:val="center"/>
      </w:pPr>
      <w:r>
        <w:rPr>
          <w:noProof/>
        </w:rPr>
        <w:drawing>
          <wp:inline distT="0" distB="0" distL="0" distR="0" wp14:anchorId="03664847" wp14:editId="16B42E5D">
            <wp:extent cx="5753100" cy="2486025"/>
            <wp:effectExtent l="0" t="0" r="0" b="9525"/>
            <wp:docPr id="183475592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DAC6" w14:textId="50487590" w:rsidR="00300F1A" w:rsidRPr="008755E4" w:rsidRDefault="00300F1A" w:rsidP="00300F1A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 w:rsidRPr="008755E4">
        <w:rPr>
          <w:color w:val="000000" w:themeColor="text1"/>
          <w:sz w:val="20"/>
          <w:szCs w:val="22"/>
        </w:rPr>
        <w:t>.</w:t>
      </w:r>
    </w:p>
    <w:p w14:paraId="1801565B" w14:textId="2E8F04CC" w:rsidR="0022538F" w:rsidRDefault="00A62763" w:rsidP="00A62763">
      <w:pPr>
        <w:ind w:firstLine="709"/>
      </w:pPr>
      <w:r w:rsidRPr="00A62763">
        <w:t xml:space="preserve">O </w:t>
      </w:r>
      <w:r w:rsidRPr="004E1507">
        <w:t>Quadro 26</w:t>
      </w:r>
      <w:r>
        <w:rPr>
          <w:b/>
        </w:rPr>
        <w:t xml:space="preserve"> </w:t>
      </w:r>
      <w:r w:rsidRPr="00A62763">
        <w:t>ilustra o procedimento para o caso de uso Cadastrar Estado, especificando as fases que um administrador realiza ao interagir com o sistema para inserir ou modificar informações de estado. Este procedimento assegura o registro adequado das informações, assegurando desta forma a integridade dos dados administrativos do sistema.</w:t>
      </w:r>
    </w:p>
    <w:p w14:paraId="4E971B42" w14:textId="40E193E4" w:rsidR="00905369" w:rsidRPr="00905369" w:rsidRDefault="00BD1A71" w:rsidP="00905369">
      <w:pPr>
        <w:pStyle w:val="Legenda"/>
        <w:keepNext/>
        <w:jc w:val="left"/>
        <w:rPr>
          <w:b w:val="0"/>
          <w:bCs w:val="0"/>
        </w:rPr>
      </w:pPr>
      <w:bookmarkStart w:id="75" w:name="_Toc168645607"/>
      <w:r>
        <w:t>Quadro</w:t>
      </w:r>
      <w:r w:rsidR="00905369">
        <w:t xml:space="preserve"> </w:t>
      </w:r>
      <w:r w:rsidR="00943BD3">
        <w:t>26</w:t>
      </w:r>
      <w:r w:rsidR="00905369"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="00905369" w:rsidRPr="00905369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905369" w:rsidRPr="00905369">
        <w:rPr>
          <w:b w:val="0"/>
          <w:bCs w:val="0"/>
          <w:noProof/>
        </w:rPr>
        <w:t>Cadastrar Estado</w:t>
      </w:r>
      <w:bookmarkEnd w:id="75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300F1A" w14:paraId="71420D2D" w14:textId="77777777" w:rsidTr="00C21911">
        <w:trPr>
          <w:trHeight w:val="419"/>
          <w:jc w:val="center"/>
        </w:trPr>
        <w:tc>
          <w:tcPr>
            <w:tcW w:w="9062" w:type="dxa"/>
            <w:gridSpan w:val="2"/>
          </w:tcPr>
          <w:p w14:paraId="6059D4B5" w14:textId="589972FD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300F1A" w14:paraId="169BBCA3" w14:textId="77777777" w:rsidTr="001744DB">
        <w:trPr>
          <w:jc w:val="center"/>
        </w:trPr>
        <w:tc>
          <w:tcPr>
            <w:tcW w:w="4531" w:type="dxa"/>
          </w:tcPr>
          <w:p w14:paraId="38FCC356" w14:textId="052A8EC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278FD57" w14:textId="0393A946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Cadastrar Estado</w:t>
            </w:r>
          </w:p>
        </w:tc>
      </w:tr>
      <w:tr w:rsidR="00300F1A" w14:paraId="21012F32" w14:textId="77777777" w:rsidTr="001744DB">
        <w:trPr>
          <w:jc w:val="center"/>
        </w:trPr>
        <w:tc>
          <w:tcPr>
            <w:tcW w:w="4531" w:type="dxa"/>
          </w:tcPr>
          <w:p w14:paraId="4C631305" w14:textId="5AF5A88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7B1CF573" w14:textId="0DD3D2C0" w:rsidR="00300F1A" w:rsidRDefault="00300F1A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300F1A" w14:paraId="09254916" w14:textId="77777777" w:rsidTr="001744DB">
        <w:trPr>
          <w:jc w:val="center"/>
        </w:trPr>
        <w:tc>
          <w:tcPr>
            <w:tcW w:w="4531" w:type="dxa"/>
          </w:tcPr>
          <w:p w14:paraId="4A538984" w14:textId="1620854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D7E80F0" w14:textId="56511BDE" w:rsidR="00300F1A" w:rsidRDefault="00300F1A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300F1A" w14:paraId="6A611351" w14:textId="77777777" w:rsidTr="00C21911">
        <w:trPr>
          <w:trHeight w:val="103"/>
          <w:jc w:val="center"/>
        </w:trPr>
        <w:tc>
          <w:tcPr>
            <w:tcW w:w="4531" w:type="dxa"/>
          </w:tcPr>
          <w:p w14:paraId="4862A70E" w14:textId="55C5DF3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F047DF5" w14:textId="44DEA76F" w:rsidR="00300F1A" w:rsidRDefault="00300F1A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estado.</w:t>
            </w:r>
          </w:p>
        </w:tc>
      </w:tr>
      <w:tr w:rsidR="00300F1A" w14:paraId="09EBCBA7" w14:textId="77777777" w:rsidTr="001744DB">
        <w:trPr>
          <w:jc w:val="center"/>
        </w:trPr>
        <w:tc>
          <w:tcPr>
            <w:tcW w:w="4531" w:type="dxa"/>
          </w:tcPr>
          <w:p w14:paraId="62D8790B" w14:textId="25F35C00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A1CB22B" w14:textId="6FD5EE21" w:rsidR="00300F1A" w:rsidRDefault="00300F1A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300F1A" w14:paraId="67DF9588" w14:textId="77777777" w:rsidTr="001744DB">
        <w:trPr>
          <w:jc w:val="center"/>
        </w:trPr>
        <w:tc>
          <w:tcPr>
            <w:tcW w:w="4531" w:type="dxa"/>
          </w:tcPr>
          <w:p w14:paraId="0809D48B" w14:textId="191A0782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35F089B4" w14:textId="764DACEB" w:rsidR="00300F1A" w:rsidRDefault="00300F1A" w:rsidP="00746C86">
            <w:pPr>
              <w:spacing w:line="240" w:lineRule="auto"/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2513A6" w14:paraId="5E37595B" w14:textId="77777777" w:rsidTr="001744DB">
        <w:trPr>
          <w:jc w:val="center"/>
        </w:trPr>
        <w:tc>
          <w:tcPr>
            <w:tcW w:w="9062" w:type="dxa"/>
            <w:gridSpan w:val="2"/>
          </w:tcPr>
          <w:p w14:paraId="15F474F3" w14:textId="3FE6889B" w:rsidR="002513A6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300F1A" w14:paraId="2599FC3E" w14:textId="77777777" w:rsidTr="001744DB">
        <w:trPr>
          <w:jc w:val="center"/>
        </w:trPr>
        <w:tc>
          <w:tcPr>
            <w:tcW w:w="4531" w:type="dxa"/>
          </w:tcPr>
          <w:p w14:paraId="0C6BD20D" w14:textId="1255500F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F65F5F8" w14:textId="65BDD9DB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300F1A" w14:paraId="2C72B4C0" w14:textId="77777777" w:rsidTr="001744DB">
        <w:trPr>
          <w:jc w:val="center"/>
        </w:trPr>
        <w:tc>
          <w:tcPr>
            <w:tcW w:w="4531" w:type="dxa"/>
          </w:tcPr>
          <w:p w14:paraId="1F6EA580" w14:textId="1A3EBBE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estado.</w:t>
            </w:r>
          </w:p>
        </w:tc>
        <w:tc>
          <w:tcPr>
            <w:tcW w:w="4531" w:type="dxa"/>
          </w:tcPr>
          <w:p w14:paraId="72CFE43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3AA3A1AB" w14:textId="77777777" w:rsidTr="001744DB">
        <w:trPr>
          <w:jc w:val="center"/>
        </w:trPr>
        <w:tc>
          <w:tcPr>
            <w:tcW w:w="4531" w:type="dxa"/>
          </w:tcPr>
          <w:p w14:paraId="478CE804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ADB920" w14:textId="101B59D6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estado.</w:t>
            </w:r>
          </w:p>
        </w:tc>
      </w:tr>
      <w:tr w:rsidR="00300F1A" w14:paraId="5E2CFE3A" w14:textId="77777777" w:rsidTr="001744DB">
        <w:trPr>
          <w:jc w:val="center"/>
        </w:trPr>
        <w:tc>
          <w:tcPr>
            <w:tcW w:w="4531" w:type="dxa"/>
          </w:tcPr>
          <w:p w14:paraId="327DFAEF" w14:textId="7949DB9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estado.</w:t>
            </w:r>
          </w:p>
        </w:tc>
        <w:tc>
          <w:tcPr>
            <w:tcW w:w="4531" w:type="dxa"/>
          </w:tcPr>
          <w:p w14:paraId="26106630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6BB618C9" w14:textId="77777777" w:rsidTr="001744DB">
        <w:trPr>
          <w:jc w:val="center"/>
        </w:trPr>
        <w:tc>
          <w:tcPr>
            <w:tcW w:w="4531" w:type="dxa"/>
          </w:tcPr>
          <w:p w14:paraId="7F21D926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0947E17" w14:textId="707BA6A0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estado.</w:t>
            </w:r>
          </w:p>
        </w:tc>
      </w:tr>
      <w:tr w:rsidR="00300F1A" w14:paraId="2869F82A" w14:textId="77777777" w:rsidTr="001744DB">
        <w:trPr>
          <w:jc w:val="center"/>
        </w:trPr>
        <w:tc>
          <w:tcPr>
            <w:tcW w:w="4531" w:type="dxa"/>
          </w:tcPr>
          <w:p w14:paraId="43E1CE7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26A9" w14:textId="0F01C9C9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estado no banco de dados.</w:t>
            </w:r>
          </w:p>
        </w:tc>
      </w:tr>
      <w:tr w:rsidR="002513A6" w14:paraId="0BEC7B5A" w14:textId="77777777" w:rsidTr="001744DB">
        <w:trPr>
          <w:jc w:val="center"/>
        </w:trPr>
        <w:tc>
          <w:tcPr>
            <w:tcW w:w="4531" w:type="dxa"/>
          </w:tcPr>
          <w:p w14:paraId="14D42C6B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AB8BB0C" w14:textId="61307912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estado.</w:t>
            </w:r>
          </w:p>
        </w:tc>
      </w:tr>
      <w:tr w:rsidR="002513A6" w14:paraId="7C975B9A" w14:textId="77777777" w:rsidTr="001744DB">
        <w:trPr>
          <w:jc w:val="center"/>
        </w:trPr>
        <w:tc>
          <w:tcPr>
            <w:tcW w:w="4531" w:type="dxa"/>
          </w:tcPr>
          <w:p w14:paraId="2C17F23A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B4651A" w14:textId="4F2D83FB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estados.</w:t>
            </w:r>
          </w:p>
        </w:tc>
      </w:tr>
      <w:tr w:rsidR="002513A6" w14:paraId="7EC5BCCD" w14:textId="77777777" w:rsidTr="001744DB">
        <w:trPr>
          <w:jc w:val="center"/>
        </w:trPr>
        <w:tc>
          <w:tcPr>
            <w:tcW w:w="4531" w:type="dxa"/>
          </w:tcPr>
          <w:p w14:paraId="55A215E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2E7184" w14:textId="0DAEAE84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estados.</w:t>
            </w:r>
          </w:p>
        </w:tc>
      </w:tr>
      <w:tr w:rsidR="002513A6" w14:paraId="442BC3B7" w14:textId="77777777" w:rsidTr="001744DB">
        <w:trPr>
          <w:jc w:val="center"/>
        </w:trPr>
        <w:tc>
          <w:tcPr>
            <w:tcW w:w="9062" w:type="dxa"/>
            <w:gridSpan w:val="2"/>
          </w:tcPr>
          <w:p w14:paraId="1D544019" w14:textId="07189066" w:rsidR="002513A6" w:rsidRDefault="002513A6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2513A6" w14:paraId="21A82ED4" w14:textId="77777777" w:rsidTr="001744DB">
        <w:trPr>
          <w:jc w:val="center"/>
        </w:trPr>
        <w:tc>
          <w:tcPr>
            <w:tcW w:w="4531" w:type="dxa"/>
          </w:tcPr>
          <w:p w14:paraId="5E002C01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A50B1D" w14:textId="256D9E3F" w:rsidR="002513A6" w:rsidRDefault="00905369" w:rsidP="00746C86">
            <w:pPr>
              <w:spacing w:line="240" w:lineRule="auto"/>
              <w:ind w:firstLine="0"/>
              <w:jc w:val="center"/>
            </w:pPr>
            <w:r>
              <w:t>1</w:t>
            </w:r>
            <w:r w:rsidR="0046421D">
              <w:t>.1 Não é possível estabelecer conexão com o Sistema.</w:t>
            </w:r>
          </w:p>
        </w:tc>
      </w:tr>
      <w:tr w:rsidR="002513A6" w14:paraId="27068B95" w14:textId="77777777" w:rsidTr="001744DB">
        <w:trPr>
          <w:jc w:val="center"/>
        </w:trPr>
        <w:tc>
          <w:tcPr>
            <w:tcW w:w="4531" w:type="dxa"/>
          </w:tcPr>
          <w:p w14:paraId="4C1945F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9D20F8" w14:textId="45C64B23" w:rsidR="002513A6" w:rsidRDefault="0046421D" w:rsidP="00746C86">
            <w:pPr>
              <w:spacing w:line="240" w:lineRule="auto"/>
              <w:ind w:firstLine="0"/>
              <w:jc w:val="center"/>
            </w:pPr>
            <w:r>
              <w:t xml:space="preserve">4.1 </w:t>
            </w:r>
            <w:r w:rsidR="00905369">
              <w:t xml:space="preserve">Dados de entrada vazio. Sistema exibe </w:t>
            </w:r>
            <w:r>
              <w:t>Msg2</w:t>
            </w:r>
            <w:r w:rsidR="00905369">
              <w:t>1</w:t>
            </w:r>
          </w:p>
        </w:tc>
      </w:tr>
      <w:tr w:rsidR="00905369" w14:paraId="6D35917A" w14:textId="77777777" w:rsidTr="001744DB">
        <w:trPr>
          <w:jc w:val="center"/>
        </w:trPr>
        <w:tc>
          <w:tcPr>
            <w:tcW w:w="4531" w:type="dxa"/>
          </w:tcPr>
          <w:p w14:paraId="4125A387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BFF5390" w14:textId="168EE235" w:rsidR="00905369" w:rsidRDefault="00905369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764C234B" w14:textId="77777777" w:rsidTr="001744DB">
        <w:trPr>
          <w:jc w:val="center"/>
        </w:trPr>
        <w:tc>
          <w:tcPr>
            <w:tcW w:w="4531" w:type="dxa"/>
          </w:tcPr>
          <w:p w14:paraId="3B1AF12D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3A32EEE" w14:textId="4CD950FA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682C38B9" w14:textId="77777777" w:rsidTr="001744DB">
        <w:trPr>
          <w:jc w:val="center"/>
        </w:trPr>
        <w:tc>
          <w:tcPr>
            <w:tcW w:w="4531" w:type="dxa"/>
          </w:tcPr>
          <w:p w14:paraId="61F2F559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BB2FF9" w14:textId="7094BD01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263379C8" w14:textId="25F093CA" w:rsidR="00905369" w:rsidRPr="008755E4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2E4DFDCE" w14:textId="0D7DEFAA" w:rsidR="00300F1A" w:rsidRDefault="00A62763" w:rsidP="00A77264">
      <w:pPr>
        <w:ind w:firstLine="0"/>
      </w:pPr>
      <w:r w:rsidRPr="00A77264">
        <w:t>3.5.</w:t>
      </w:r>
      <w:r>
        <w:t>2</w:t>
      </w:r>
      <w:r w:rsidRPr="00A77264">
        <w:t xml:space="preserve"> – Caso de uso: </w:t>
      </w:r>
      <w:r>
        <w:t xml:space="preserve">Administrador - </w:t>
      </w:r>
      <w:r w:rsidRPr="00A77264">
        <w:t xml:space="preserve">Cadastrar </w:t>
      </w:r>
      <w:r>
        <w:t>Usuário</w:t>
      </w:r>
    </w:p>
    <w:p w14:paraId="0678D402" w14:textId="212FB206" w:rsidR="00A62763" w:rsidRPr="00A62763" w:rsidRDefault="00A62763" w:rsidP="00A62763">
      <w:pPr>
        <w:ind w:firstLine="709"/>
        <w:jc w:val="left"/>
        <w:rPr>
          <w:szCs w:val="24"/>
        </w:rPr>
      </w:pPr>
      <w:r w:rsidRPr="00A62763">
        <w:rPr>
          <w:szCs w:val="24"/>
        </w:rPr>
        <w:t>A Figura 6 ilustra o diagrama de caso de uso da funcionalidade "Cadastrar Usuário", onde o administrador se comunica com o sistema para estabelecer e administrar contas de usuários. Este caso de uso é crucial para gerir o acesso ao sistema, assegurando que novos utilizadores sejam cadastrados com as permissões apropriadas.</w:t>
      </w:r>
    </w:p>
    <w:p w14:paraId="0CD90FA7" w14:textId="5B09A8C7" w:rsidR="00905369" w:rsidRDefault="00905369" w:rsidP="00905369">
      <w:pPr>
        <w:pStyle w:val="Legenda"/>
        <w:keepNext/>
        <w:jc w:val="left"/>
      </w:pPr>
      <w:bookmarkStart w:id="76" w:name="_Toc168645608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6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 xml:space="preserve">Cadastrar </w:t>
      </w:r>
      <w:r w:rsidR="004C6F62">
        <w:rPr>
          <w:b w:val="0"/>
          <w:bCs w:val="0"/>
          <w:noProof/>
        </w:rPr>
        <w:t>Usuário</w:t>
      </w:r>
      <w:bookmarkEnd w:id="76"/>
    </w:p>
    <w:p w14:paraId="7E3A3828" w14:textId="0DAE95E4" w:rsidR="00905369" w:rsidRDefault="00207C29" w:rsidP="00905369">
      <w:pPr>
        <w:ind w:firstLine="0"/>
        <w:jc w:val="center"/>
      </w:pPr>
      <w:r>
        <w:rPr>
          <w:noProof/>
        </w:rPr>
        <w:drawing>
          <wp:inline distT="0" distB="0" distL="0" distR="0" wp14:anchorId="0E4329D9" wp14:editId="0589AC95">
            <wp:extent cx="5715000" cy="2619375"/>
            <wp:effectExtent l="0" t="0" r="0" b="9525"/>
            <wp:docPr id="13032725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1DEE" w14:textId="1962833A" w:rsidR="00905369" w:rsidRPr="008755E4" w:rsidRDefault="00905369" w:rsidP="00A837A3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16E8F301" w14:textId="33600FBF" w:rsidR="00905369" w:rsidRPr="00A62763" w:rsidRDefault="00A62763" w:rsidP="00A62763">
      <w:pPr>
        <w:pStyle w:val="Legenda"/>
        <w:keepNext/>
        <w:ind w:firstLine="709"/>
        <w:jc w:val="left"/>
        <w:rPr>
          <w:b w:val="0"/>
          <w:bCs w:val="0"/>
        </w:rPr>
      </w:pPr>
      <w:r w:rsidRPr="00A62763">
        <w:rPr>
          <w:b w:val="0"/>
        </w:rPr>
        <w:t xml:space="preserve">O </w:t>
      </w:r>
      <w:r w:rsidRPr="004E1507">
        <w:rPr>
          <w:b w:val="0"/>
        </w:rPr>
        <w:t>Quadro 27</w:t>
      </w:r>
      <w:r w:rsidRPr="00A62763">
        <w:rPr>
          <w:b w:val="0"/>
        </w:rPr>
        <w:t xml:space="preserve"> ilustra o caso de uso Cadastrar </w:t>
      </w:r>
      <w:r>
        <w:rPr>
          <w:b w:val="0"/>
        </w:rPr>
        <w:t>Usuário</w:t>
      </w:r>
      <w:r w:rsidRPr="00A62763">
        <w:rPr>
          <w:b w:val="0"/>
        </w:rPr>
        <w:t>, especificando as fases que um administrador realiza ao interagir com o sistema para inserir ou modificar informações d</w:t>
      </w:r>
      <w:r>
        <w:rPr>
          <w:b w:val="0"/>
        </w:rPr>
        <w:t>os</w:t>
      </w:r>
      <w:r w:rsidRPr="00A62763">
        <w:rPr>
          <w:b w:val="0"/>
        </w:rPr>
        <w:t xml:space="preserve"> </w:t>
      </w:r>
      <w:r>
        <w:rPr>
          <w:b w:val="0"/>
        </w:rPr>
        <w:lastRenderedPageBreak/>
        <w:t>usuários</w:t>
      </w:r>
      <w:r w:rsidRPr="00A62763">
        <w:rPr>
          <w:b w:val="0"/>
        </w:rPr>
        <w:t>. Este procedimento assegura o registro adequado das informações, assegurando desta forma a integridade dos dados administrativos do sistema</w:t>
      </w:r>
      <w:r>
        <w:rPr>
          <w:b w:val="0"/>
        </w:rPr>
        <w:t>.</w:t>
      </w:r>
    </w:p>
    <w:p w14:paraId="7B7F23D6" w14:textId="1B1A2A22" w:rsidR="00A837A3" w:rsidRDefault="00943BD3" w:rsidP="00A837A3">
      <w:pPr>
        <w:pStyle w:val="Legenda"/>
        <w:keepNext/>
        <w:jc w:val="left"/>
      </w:pPr>
      <w:bookmarkStart w:id="77" w:name="_Toc168645609"/>
      <w:r>
        <w:t>Quadro</w:t>
      </w:r>
      <w:r w:rsidR="00A837A3">
        <w:t xml:space="preserve"> </w:t>
      </w:r>
      <w:r>
        <w:t>2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7</w:t>
      </w:r>
      <w:r w:rsidR="00456D6D">
        <w:rPr>
          <w:noProof/>
        </w:rPr>
        <w:fldChar w:fldCharType="end"/>
      </w:r>
      <w:r w:rsidR="00A837A3">
        <w:rPr>
          <w:noProof/>
        </w:rPr>
        <w:t xml:space="preserve"> </w:t>
      </w:r>
      <w:r w:rsidR="00BE1CDF" w:rsidRPr="00FD3E57">
        <w:t>–</w:t>
      </w:r>
      <w:r w:rsidR="00BE1CDF">
        <w:t xml:space="preserve"> </w:t>
      </w:r>
      <w:r w:rsidR="00A837A3" w:rsidRPr="00A837A3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A837A3" w:rsidRPr="00A837A3">
        <w:rPr>
          <w:b w:val="0"/>
          <w:bCs w:val="0"/>
          <w:noProof/>
        </w:rPr>
        <w:t>Cadastrar Usuário</w:t>
      </w:r>
      <w:bookmarkEnd w:id="77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905369" w14:paraId="1C89A7B6" w14:textId="77777777" w:rsidTr="001744DB">
        <w:trPr>
          <w:jc w:val="center"/>
        </w:trPr>
        <w:tc>
          <w:tcPr>
            <w:tcW w:w="9062" w:type="dxa"/>
            <w:gridSpan w:val="2"/>
          </w:tcPr>
          <w:p w14:paraId="01BF220B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905369" w14:paraId="0F748D6E" w14:textId="77777777" w:rsidTr="001744DB">
        <w:trPr>
          <w:jc w:val="center"/>
        </w:trPr>
        <w:tc>
          <w:tcPr>
            <w:tcW w:w="4531" w:type="dxa"/>
          </w:tcPr>
          <w:p w14:paraId="67F3AEE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A8AF20D" w14:textId="42C80449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A837A3">
              <w:rPr>
                <w:b/>
                <w:bCs/>
              </w:rPr>
              <w:t>Usuario</w:t>
            </w:r>
            <w:proofErr w:type="spellEnd"/>
          </w:p>
        </w:tc>
      </w:tr>
      <w:tr w:rsidR="00905369" w14:paraId="781D4D17" w14:textId="77777777" w:rsidTr="001744DB">
        <w:trPr>
          <w:jc w:val="center"/>
        </w:trPr>
        <w:tc>
          <w:tcPr>
            <w:tcW w:w="4531" w:type="dxa"/>
          </w:tcPr>
          <w:p w14:paraId="05626AFD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BAF1DF7" w14:textId="77777777" w:rsidR="00905369" w:rsidRDefault="00905369" w:rsidP="00A62763">
            <w:pPr>
              <w:ind w:firstLine="0"/>
              <w:jc w:val="center"/>
            </w:pPr>
            <w:r>
              <w:t>Administrador</w:t>
            </w:r>
          </w:p>
        </w:tc>
      </w:tr>
      <w:tr w:rsidR="00905369" w14:paraId="27E38741" w14:textId="77777777" w:rsidTr="001744DB">
        <w:trPr>
          <w:jc w:val="center"/>
        </w:trPr>
        <w:tc>
          <w:tcPr>
            <w:tcW w:w="4531" w:type="dxa"/>
          </w:tcPr>
          <w:p w14:paraId="17236CA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50D3CD5" w14:textId="77777777" w:rsidR="00905369" w:rsidRDefault="00905369" w:rsidP="00A62763">
            <w:pPr>
              <w:ind w:firstLine="0"/>
              <w:jc w:val="center"/>
            </w:pPr>
            <w:r>
              <w:t>Sistema</w:t>
            </w:r>
          </w:p>
        </w:tc>
      </w:tr>
      <w:tr w:rsidR="00905369" w14:paraId="019526BB" w14:textId="77777777" w:rsidTr="00746C86">
        <w:trPr>
          <w:trHeight w:val="661"/>
          <w:jc w:val="center"/>
        </w:trPr>
        <w:tc>
          <w:tcPr>
            <w:tcW w:w="4531" w:type="dxa"/>
          </w:tcPr>
          <w:p w14:paraId="5EC8943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FEAE662" w14:textId="3F51C32E" w:rsidR="00905369" w:rsidRDefault="00905369" w:rsidP="00A62763">
            <w:pPr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r w:rsidR="00A837A3">
              <w:t>usuário</w:t>
            </w:r>
            <w:r>
              <w:t>.</w:t>
            </w:r>
          </w:p>
        </w:tc>
      </w:tr>
      <w:tr w:rsidR="00905369" w14:paraId="1759EDA3" w14:textId="77777777" w:rsidTr="001744DB">
        <w:trPr>
          <w:jc w:val="center"/>
        </w:trPr>
        <w:tc>
          <w:tcPr>
            <w:tcW w:w="4531" w:type="dxa"/>
          </w:tcPr>
          <w:p w14:paraId="51FB815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89DC34B" w14:textId="77777777" w:rsidR="00905369" w:rsidRDefault="00905369" w:rsidP="00A62763">
            <w:pPr>
              <w:ind w:firstLine="0"/>
              <w:jc w:val="center"/>
            </w:pPr>
            <w:r>
              <w:t>Administrado logado e autenticado.</w:t>
            </w:r>
          </w:p>
        </w:tc>
      </w:tr>
      <w:tr w:rsidR="00905369" w14:paraId="3D4830E3" w14:textId="77777777" w:rsidTr="001744DB">
        <w:trPr>
          <w:jc w:val="center"/>
        </w:trPr>
        <w:tc>
          <w:tcPr>
            <w:tcW w:w="4531" w:type="dxa"/>
          </w:tcPr>
          <w:p w14:paraId="6FFE5470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0AFA3ECF" w14:textId="77777777" w:rsidR="00905369" w:rsidRDefault="00905369" w:rsidP="00A62763">
            <w:pPr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905369" w14:paraId="2B4A5FD3" w14:textId="77777777" w:rsidTr="001744DB">
        <w:trPr>
          <w:jc w:val="center"/>
        </w:trPr>
        <w:tc>
          <w:tcPr>
            <w:tcW w:w="9062" w:type="dxa"/>
            <w:gridSpan w:val="2"/>
          </w:tcPr>
          <w:p w14:paraId="15885C52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905369" w14:paraId="245AF062" w14:textId="77777777" w:rsidTr="001744DB">
        <w:trPr>
          <w:jc w:val="center"/>
        </w:trPr>
        <w:tc>
          <w:tcPr>
            <w:tcW w:w="4531" w:type="dxa"/>
          </w:tcPr>
          <w:p w14:paraId="5F4AF7AB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A0C490A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905369" w14:paraId="27BBFC6D" w14:textId="77777777" w:rsidTr="001744DB">
        <w:trPr>
          <w:jc w:val="center"/>
        </w:trPr>
        <w:tc>
          <w:tcPr>
            <w:tcW w:w="4531" w:type="dxa"/>
          </w:tcPr>
          <w:p w14:paraId="4FC49AB8" w14:textId="16C3E008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formulário de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44706ABF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76B1770D" w14:textId="77777777" w:rsidTr="001744DB">
        <w:trPr>
          <w:jc w:val="center"/>
        </w:trPr>
        <w:tc>
          <w:tcPr>
            <w:tcW w:w="4531" w:type="dxa"/>
          </w:tcPr>
          <w:p w14:paraId="71CFAFAC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47933DAA" w14:textId="23838BB2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B080396" w14:textId="77777777" w:rsidTr="001744DB">
        <w:trPr>
          <w:jc w:val="center"/>
        </w:trPr>
        <w:tc>
          <w:tcPr>
            <w:tcW w:w="4531" w:type="dxa"/>
          </w:tcPr>
          <w:p w14:paraId="113114D4" w14:textId="21E68C2E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22F8BA19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0BE1F7C3" w14:textId="77777777" w:rsidTr="001744DB">
        <w:trPr>
          <w:jc w:val="center"/>
        </w:trPr>
        <w:tc>
          <w:tcPr>
            <w:tcW w:w="4531" w:type="dxa"/>
          </w:tcPr>
          <w:p w14:paraId="3D7E554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29B5393" w14:textId="06C36B8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valida os dados de entrada do </w:t>
            </w:r>
            <w:r w:rsidR="00A837A3">
              <w:t>usuário</w:t>
            </w:r>
            <w:r>
              <w:t>.</w:t>
            </w:r>
          </w:p>
        </w:tc>
      </w:tr>
      <w:tr w:rsidR="00905369" w14:paraId="058CE848" w14:textId="77777777" w:rsidTr="001744DB">
        <w:trPr>
          <w:jc w:val="center"/>
        </w:trPr>
        <w:tc>
          <w:tcPr>
            <w:tcW w:w="4531" w:type="dxa"/>
          </w:tcPr>
          <w:p w14:paraId="76EAA0A5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221CB9C" w14:textId="7777777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>Sistema salva dados do estado no banco de dados.</w:t>
            </w:r>
          </w:p>
        </w:tc>
      </w:tr>
      <w:tr w:rsidR="00905369" w14:paraId="69456485" w14:textId="77777777" w:rsidTr="001744DB">
        <w:trPr>
          <w:jc w:val="center"/>
        </w:trPr>
        <w:tc>
          <w:tcPr>
            <w:tcW w:w="4531" w:type="dxa"/>
          </w:tcPr>
          <w:p w14:paraId="09B7C6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6A3408E0" w14:textId="44D62D9C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fecha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1BC3284" w14:textId="77777777" w:rsidTr="001744DB">
        <w:trPr>
          <w:jc w:val="center"/>
        </w:trPr>
        <w:tc>
          <w:tcPr>
            <w:tcW w:w="4531" w:type="dxa"/>
          </w:tcPr>
          <w:p w14:paraId="262E38C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56450ACD" w14:textId="7794E4E6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recarrega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66813C4B" w14:textId="77777777" w:rsidTr="001744DB">
        <w:trPr>
          <w:jc w:val="center"/>
        </w:trPr>
        <w:tc>
          <w:tcPr>
            <w:tcW w:w="4531" w:type="dxa"/>
          </w:tcPr>
          <w:p w14:paraId="1BEAB5D7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64EC250" w14:textId="49D55A58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com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33CCDD50" w14:textId="77777777" w:rsidTr="001744DB">
        <w:trPr>
          <w:jc w:val="center"/>
        </w:trPr>
        <w:tc>
          <w:tcPr>
            <w:tcW w:w="9062" w:type="dxa"/>
            <w:gridSpan w:val="2"/>
          </w:tcPr>
          <w:p w14:paraId="06F30329" w14:textId="77777777" w:rsidR="00905369" w:rsidRDefault="00905369" w:rsidP="00A62763">
            <w:pPr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905369" w14:paraId="18A59F97" w14:textId="77777777" w:rsidTr="001744DB">
        <w:trPr>
          <w:jc w:val="center"/>
        </w:trPr>
        <w:tc>
          <w:tcPr>
            <w:tcW w:w="4531" w:type="dxa"/>
          </w:tcPr>
          <w:p w14:paraId="5553205A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10CF1D0" w14:textId="77777777" w:rsidR="00905369" w:rsidRDefault="00905369" w:rsidP="00A62763">
            <w:pPr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905369" w14:paraId="5D6C1D30" w14:textId="77777777" w:rsidTr="001744DB">
        <w:trPr>
          <w:jc w:val="center"/>
        </w:trPr>
        <w:tc>
          <w:tcPr>
            <w:tcW w:w="4531" w:type="dxa"/>
          </w:tcPr>
          <w:p w14:paraId="24E8346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B2F375E" w14:textId="77777777" w:rsidR="00905369" w:rsidRDefault="00905369" w:rsidP="00A62763">
            <w:pPr>
              <w:ind w:firstLine="0"/>
              <w:jc w:val="center"/>
            </w:pPr>
            <w:r>
              <w:t>4.1 Dados de entrada vazio. Sistema exibe Msg21</w:t>
            </w:r>
          </w:p>
        </w:tc>
      </w:tr>
      <w:tr w:rsidR="00905369" w14:paraId="1365CC4A" w14:textId="77777777" w:rsidTr="001744DB">
        <w:trPr>
          <w:jc w:val="center"/>
        </w:trPr>
        <w:tc>
          <w:tcPr>
            <w:tcW w:w="4531" w:type="dxa"/>
          </w:tcPr>
          <w:p w14:paraId="17A8A7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C1BD922" w14:textId="77777777" w:rsidR="00905369" w:rsidRDefault="00905369" w:rsidP="00A62763">
            <w:pPr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1470B559" w14:textId="77777777" w:rsidTr="001744DB">
        <w:trPr>
          <w:jc w:val="center"/>
        </w:trPr>
        <w:tc>
          <w:tcPr>
            <w:tcW w:w="4531" w:type="dxa"/>
          </w:tcPr>
          <w:p w14:paraId="435AEBA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2103FEA" w14:textId="77777777" w:rsidR="00905369" w:rsidRDefault="00905369" w:rsidP="00A62763">
            <w:pPr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7C935688" w14:textId="77777777" w:rsidTr="001744DB">
        <w:trPr>
          <w:jc w:val="center"/>
        </w:trPr>
        <w:tc>
          <w:tcPr>
            <w:tcW w:w="4531" w:type="dxa"/>
          </w:tcPr>
          <w:p w14:paraId="42E9D9CB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0551F02" w14:textId="77777777" w:rsidR="00905369" w:rsidRDefault="00905369" w:rsidP="00A62763">
            <w:pPr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B6B9232" w14:textId="47E263DB" w:rsidR="00905369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531DA445" w14:textId="516792F7" w:rsidR="00224D0D" w:rsidRPr="00C95957" w:rsidRDefault="00224D0D" w:rsidP="00C95957">
      <w:pPr>
        <w:ind w:firstLine="0"/>
      </w:pPr>
      <w:r>
        <w:t xml:space="preserve">  </w:t>
      </w:r>
      <w:r w:rsidR="00A62763" w:rsidRPr="00A77264">
        <w:t>3.5.</w:t>
      </w:r>
      <w:r w:rsidR="004E1507">
        <w:t>3</w:t>
      </w:r>
      <w:r w:rsidR="00A62763" w:rsidRPr="00A77264">
        <w:t xml:space="preserve"> – Caso de uso: </w:t>
      </w:r>
      <w:r w:rsidR="00A62763">
        <w:t xml:space="preserve">Administrador - </w:t>
      </w:r>
      <w:r w:rsidR="00A62763" w:rsidRPr="00A77264">
        <w:t xml:space="preserve">Cadastrar </w:t>
      </w:r>
      <w:r w:rsidR="00A62763">
        <w:t>Usuário</w:t>
      </w:r>
    </w:p>
    <w:p w14:paraId="3478B05C" w14:textId="1AAEC71A" w:rsidR="004E1507" w:rsidRDefault="004E1507" w:rsidP="004E1507">
      <w:pPr>
        <w:pStyle w:val="Pargrafo"/>
        <w:spacing w:line="360" w:lineRule="auto"/>
        <w:rPr>
          <w:color w:val="000000" w:themeColor="text1"/>
          <w:sz w:val="20"/>
          <w:szCs w:val="22"/>
        </w:rPr>
      </w:pPr>
      <w:r w:rsidRPr="00A62763">
        <w:rPr>
          <w:szCs w:val="24"/>
        </w:rPr>
        <w:t xml:space="preserve">A Figura </w:t>
      </w:r>
      <w:r>
        <w:rPr>
          <w:szCs w:val="24"/>
        </w:rPr>
        <w:t>8</w:t>
      </w:r>
      <w:r w:rsidRPr="00A62763">
        <w:rPr>
          <w:szCs w:val="24"/>
        </w:rPr>
        <w:t xml:space="preserve"> ilustra o diagrama de caso de uso</w:t>
      </w:r>
      <w:r>
        <w:rPr>
          <w:szCs w:val="24"/>
        </w:rPr>
        <w:t xml:space="preserve"> geral</w:t>
      </w:r>
      <w:r w:rsidRPr="00A62763">
        <w:rPr>
          <w:szCs w:val="24"/>
        </w:rPr>
        <w:t xml:space="preserve"> </w:t>
      </w:r>
      <w:r>
        <w:rPr>
          <w:szCs w:val="24"/>
        </w:rPr>
        <w:t>de bairro</w:t>
      </w:r>
      <w:r w:rsidRPr="00A62763">
        <w:rPr>
          <w:szCs w:val="24"/>
        </w:rPr>
        <w:t xml:space="preserve">, onde o administrador se comunica com o sistema para estabelecer e administrar </w:t>
      </w:r>
      <w:r>
        <w:rPr>
          <w:szCs w:val="24"/>
        </w:rPr>
        <w:t>os bairros da cidade</w:t>
      </w:r>
      <w:r w:rsidRPr="00A62763">
        <w:rPr>
          <w:szCs w:val="24"/>
        </w:rPr>
        <w:t>.</w:t>
      </w:r>
    </w:p>
    <w:p w14:paraId="019ABD34" w14:textId="0DF0ADD1" w:rsidR="00BE1CDF" w:rsidRDefault="00BE1CDF" w:rsidP="00377CE6">
      <w:pPr>
        <w:pStyle w:val="Legenda"/>
        <w:keepNext/>
        <w:spacing w:line="240" w:lineRule="auto"/>
        <w:jc w:val="both"/>
      </w:pPr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8</w:t>
      </w:r>
      <w:r w:rsidR="00456D6D">
        <w:rPr>
          <w:noProof/>
        </w:rPr>
        <w:fldChar w:fldCharType="end"/>
      </w:r>
      <w:r w:rsidRPr="003C7E3A">
        <w:rPr>
          <w:noProof/>
        </w:rPr>
        <w:t xml:space="preserve"> </w:t>
      </w:r>
      <w:r w:rsidRPr="00FD3E57">
        <w:t>–</w:t>
      </w:r>
      <w:r>
        <w:t xml:space="preserve"> </w:t>
      </w:r>
      <w:r w:rsidRPr="00BE1CDF">
        <w:rPr>
          <w:b w:val="0"/>
          <w:noProof/>
        </w:rPr>
        <w:t>Fluxo do Caso de Uso Geral de Bairro.</w:t>
      </w:r>
    </w:p>
    <w:p w14:paraId="6ABD9B81" w14:textId="2342E19D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>
        <w:rPr>
          <w:noProof/>
          <w:color w:val="000000" w:themeColor="text1"/>
          <w:sz w:val="20"/>
          <w:szCs w:val="22"/>
        </w:rPr>
        <w:drawing>
          <wp:inline distT="0" distB="0" distL="0" distR="0" wp14:anchorId="1C19D89A" wp14:editId="265B9A80">
            <wp:extent cx="5760720" cy="4046855"/>
            <wp:effectExtent l="0" t="0" r="0" b="0"/>
            <wp:docPr id="12" name="Grá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UD de Bairro.sv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17F4" w14:textId="474496FF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7271C67" w14:textId="2FED889D" w:rsidR="00A40043" w:rsidRPr="00A40043" w:rsidRDefault="00A40043" w:rsidP="00A40043">
      <w:pPr>
        <w:pStyle w:val="Pargrafo"/>
        <w:ind w:firstLine="0"/>
        <w:rPr>
          <w:color w:val="000000" w:themeColor="text1"/>
          <w:szCs w:val="24"/>
        </w:rPr>
      </w:pPr>
    </w:p>
    <w:p w14:paraId="4917B485" w14:textId="5BB8C6FF" w:rsidR="004E1507" w:rsidRDefault="004E1507" w:rsidP="004E1507">
      <w:bookmarkStart w:id="78" w:name="_Toc168688455"/>
      <w:r w:rsidRPr="004E1507">
        <w:t xml:space="preserve">O Quadro 28 ilustra o processo do caso de uso "Cadastrar Bairro", especificando as fases que o </w:t>
      </w:r>
      <w:r>
        <w:t>administrador</w:t>
      </w:r>
      <w:r w:rsidRPr="004E1507">
        <w:t xml:space="preserve"> percorre ao interagir com o sistema para inserir ou modificar dados de bairros. Este processo é crucial para assegurar que as informações sejam devidamente registradas, auxiliando na organização e administração eficaz das informações no sistema.</w:t>
      </w:r>
    </w:p>
    <w:p w14:paraId="6B12CC98" w14:textId="44EED9F7" w:rsidR="00BE1CDF" w:rsidRDefault="00BE1CDF" w:rsidP="00BE1CDF">
      <w:pPr>
        <w:pStyle w:val="Legenda"/>
        <w:keepNext/>
        <w:jc w:val="left"/>
      </w:pPr>
      <w:r>
        <w:lastRenderedPageBreak/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16</w:t>
      </w:r>
      <w:r w:rsidR="00456D6D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 w:rsidRPr="00BE1CDF">
        <w:rPr>
          <w:b w:val="0"/>
        </w:rPr>
        <w:t>Fluxo do Caso de Uso: Administrador – Cadastrar Bairro</w:t>
      </w:r>
      <w:bookmarkEnd w:id="78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01AB8B91" w14:textId="77777777" w:rsidTr="00224D0D">
        <w:trPr>
          <w:jc w:val="center"/>
        </w:trPr>
        <w:tc>
          <w:tcPr>
            <w:tcW w:w="9062" w:type="dxa"/>
            <w:gridSpan w:val="2"/>
          </w:tcPr>
          <w:p w14:paraId="1D63331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34C200BC" w14:textId="77777777" w:rsidTr="00224D0D">
        <w:trPr>
          <w:jc w:val="center"/>
        </w:trPr>
        <w:tc>
          <w:tcPr>
            <w:tcW w:w="4531" w:type="dxa"/>
          </w:tcPr>
          <w:p w14:paraId="2D15F2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E03D9A9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533E2B7" w14:textId="77777777" w:rsidTr="00224D0D">
        <w:trPr>
          <w:jc w:val="center"/>
        </w:trPr>
        <w:tc>
          <w:tcPr>
            <w:tcW w:w="4531" w:type="dxa"/>
          </w:tcPr>
          <w:p w14:paraId="11A30C0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712542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5022FD04" w14:textId="77777777" w:rsidTr="00224D0D">
        <w:trPr>
          <w:jc w:val="center"/>
        </w:trPr>
        <w:tc>
          <w:tcPr>
            <w:tcW w:w="4531" w:type="dxa"/>
          </w:tcPr>
          <w:p w14:paraId="428D724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766DC6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76951276" w14:textId="77777777" w:rsidTr="00746C86">
        <w:trPr>
          <w:trHeight w:val="864"/>
          <w:jc w:val="center"/>
        </w:trPr>
        <w:tc>
          <w:tcPr>
            <w:tcW w:w="4531" w:type="dxa"/>
          </w:tcPr>
          <w:p w14:paraId="69515DD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18AD8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bairro.</w:t>
            </w:r>
          </w:p>
        </w:tc>
      </w:tr>
      <w:tr w:rsidR="00A40043" w14:paraId="3062AB20" w14:textId="77777777" w:rsidTr="00224D0D">
        <w:trPr>
          <w:jc w:val="center"/>
        </w:trPr>
        <w:tc>
          <w:tcPr>
            <w:tcW w:w="4531" w:type="dxa"/>
          </w:tcPr>
          <w:p w14:paraId="4FF235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9FA3F7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A40043" w14:paraId="12344E88" w14:textId="77777777" w:rsidTr="00224D0D">
        <w:trPr>
          <w:jc w:val="center"/>
        </w:trPr>
        <w:tc>
          <w:tcPr>
            <w:tcW w:w="4531" w:type="dxa"/>
          </w:tcPr>
          <w:p w14:paraId="544BC91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A6F12E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7B929D98" w14:textId="77777777" w:rsidTr="00224D0D">
        <w:trPr>
          <w:jc w:val="center"/>
        </w:trPr>
        <w:tc>
          <w:tcPr>
            <w:tcW w:w="9062" w:type="dxa"/>
            <w:gridSpan w:val="2"/>
          </w:tcPr>
          <w:p w14:paraId="7BB5769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144706D" w14:textId="77777777" w:rsidTr="00224D0D">
        <w:trPr>
          <w:jc w:val="center"/>
        </w:trPr>
        <w:tc>
          <w:tcPr>
            <w:tcW w:w="4531" w:type="dxa"/>
          </w:tcPr>
          <w:p w14:paraId="42B4D96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2F058177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73C87898" w14:textId="77777777" w:rsidTr="00224D0D">
        <w:trPr>
          <w:jc w:val="center"/>
        </w:trPr>
        <w:tc>
          <w:tcPr>
            <w:tcW w:w="4531" w:type="dxa"/>
          </w:tcPr>
          <w:p w14:paraId="3999AFEF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bairro.</w:t>
            </w:r>
          </w:p>
        </w:tc>
        <w:tc>
          <w:tcPr>
            <w:tcW w:w="4531" w:type="dxa"/>
          </w:tcPr>
          <w:p w14:paraId="57FF2F5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2A632BFB" w14:textId="77777777" w:rsidTr="00224D0D">
        <w:trPr>
          <w:jc w:val="center"/>
        </w:trPr>
        <w:tc>
          <w:tcPr>
            <w:tcW w:w="4531" w:type="dxa"/>
          </w:tcPr>
          <w:p w14:paraId="6CC7447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399B28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bairro.</w:t>
            </w:r>
          </w:p>
        </w:tc>
      </w:tr>
      <w:tr w:rsidR="00A40043" w14:paraId="7D89AD3D" w14:textId="77777777" w:rsidTr="00224D0D">
        <w:trPr>
          <w:jc w:val="center"/>
        </w:trPr>
        <w:tc>
          <w:tcPr>
            <w:tcW w:w="4531" w:type="dxa"/>
          </w:tcPr>
          <w:p w14:paraId="399AF97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bairro.</w:t>
            </w:r>
          </w:p>
        </w:tc>
        <w:tc>
          <w:tcPr>
            <w:tcW w:w="4531" w:type="dxa"/>
          </w:tcPr>
          <w:p w14:paraId="096187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54010D13" w14:textId="77777777" w:rsidTr="00224D0D">
        <w:trPr>
          <w:jc w:val="center"/>
        </w:trPr>
        <w:tc>
          <w:tcPr>
            <w:tcW w:w="4531" w:type="dxa"/>
          </w:tcPr>
          <w:p w14:paraId="25C7FC7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2D2C1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299D8498" w14:textId="77777777" w:rsidTr="00224D0D">
        <w:trPr>
          <w:jc w:val="center"/>
        </w:trPr>
        <w:tc>
          <w:tcPr>
            <w:tcW w:w="4531" w:type="dxa"/>
          </w:tcPr>
          <w:p w14:paraId="475F7D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56CCA6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6DA17B42" w14:textId="77777777" w:rsidTr="00224D0D">
        <w:trPr>
          <w:jc w:val="center"/>
        </w:trPr>
        <w:tc>
          <w:tcPr>
            <w:tcW w:w="4531" w:type="dxa"/>
          </w:tcPr>
          <w:p w14:paraId="1AF4976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604E1D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bairro.</w:t>
            </w:r>
          </w:p>
        </w:tc>
      </w:tr>
      <w:tr w:rsidR="00A40043" w14:paraId="52D7F1DC" w14:textId="77777777" w:rsidTr="00224D0D">
        <w:trPr>
          <w:jc w:val="center"/>
        </w:trPr>
        <w:tc>
          <w:tcPr>
            <w:tcW w:w="4531" w:type="dxa"/>
          </w:tcPr>
          <w:p w14:paraId="6702932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8D51D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5CB8D5F5" w14:textId="77777777" w:rsidTr="00224D0D">
        <w:trPr>
          <w:jc w:val="center"/>
        </w:trPr>
        <w:tc>
          <w:tcPr>
            <w:tcW w:w="4531" w:type="dxa"/>
          </w:tcPr>
          <w:p w14:paraId="41667564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2B249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8A63256" w14:textId="77777777" w:rsidTr="00224D0D">
        <w:trPr>
          <w:jc w:val="center"/>
        </w:trPr>
        <w:tc>
          <w:tcPr>
            <w:tcW w:w="9062" w:type="dxa"/>
            <w:gridSpan w:val="2"/>
          </w:tcPr>
          <w:p w14:paraId="39F50AA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77921F40" w14:textId="77777777" w:rsidTr="00224D0D">
        <w:trPr>
          <w:jc w:val="center"/>
        </w:trPr>
        <w:tc>
          <w:tcPr>
            <w:tcW w:w="4531" w:type="dxa"/>
          </w:tcPr>
          <w:p w14:paraId="6AE5D14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D9A67F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640519E" w14:textId="77777777" w:rsidTr="00224D0D">
        <w:trPr>
          <w:jc w:val="center"/>
        </w:trPr>
        <w:tc>
          <w:tcPr>
            <w:tcW w:w="4531" w:type="dxa"/>
          </w:tcPr>
          <w:p w14:paraId="3BC5DB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091038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BA5085B" w14:textId="77777777" w:rsidTr="00224D0D">
        <w:trPr>
          <w:jc w:val="center"/>
        </w:trPr>
        <w:tc>
          <w:tcPr>
            <w:tcW w:w="4531" w:type="dxa"/>
          </w:tcPr>
          <w:p w14:paraId="2C87E78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C8EFD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769D946" w14:textId="77777777" w:rsidTr="00224D0D">
        <w:trPr>
          <w:jc w:val="center"/>
        </w:trPr>
        <w:tc>
          <w:tcPr>
            <w:tcW w:w="4531" w:type="dxa"/>
          </w:tcPr>
          <w:p w14:paraId="653E666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5EB1AA4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C898011" w14:textId="77777777" w:rsidTr="00224D0D">
        <w:trPr>
          <w:jc w:val="center"/>
        </w:trPr>
        <w:tc>
          <w:tcPr>
            <w:tcW w:w="4531" w:type="dxa"/>
          </w:tcPr>
          <w:p w14:paraId="42C1282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2E0BD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0E42005B" w14:textId="77777777" w:rsidR="00224D0D" w:rsidRDefault="00224D0D" w:rsidP="00224D0D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778D1E5" w14:textId="3C37FC38" w:rsidR="00A40043" w:rsidRDefault="00A40043" w:rsidP="00905369">
      <w:pPr>
        <w:pStyle w:val="Pargrafo"/>
        <w:spacing w:line="360" w:lineRule="auto"/>
        <w:ind w:firstLine="0"/>
        <w:rPr>
          <w:color w:val="000000" w:themeColor="text1"/>
          <w:szCs w:val="24"/>
        </w:rPr>
      </w:pPr>
    </w:p>
    <w:p w14:paraId="4AD3D2CD" w14:textId="730B18BD" w:rsidR="00A40043" w:rsidRDefault="00A40043" w:rsidP="00905369">
      <w:pPr>
        <w:pStyle w:val="Pargrafo"/>
        <w:spacing w:line="360" w:lineRule="auto"/>
        <w:ind w:firstLine="0"/>
        <w:rPr>
          <w:rFonts w:eastAsia="Calibri"/>
          <w:szCs w:val="24"/>
          <w:lang w:eastAsia="en-US"/>
        </w:rPr>
      </w:pPr>
    </w:p>
    <w:p w14:paraId="38D1EA69" w14:textId="49DA299A" w:rsidR="00C87BB6" w:rsidRDefault="0020102D" w:rsidP="0020102D">
      <w:bookmarkStart w:id="79" w:name="_Toc168688456"/>
      <w:r w:rsidRPr="0020102D">
        <w:t>O Quadro 29 ilustra o processo do caso de uso "Alterar Bairro", especificando as fases que o gestor deve percorrer para alterar as informações de bairros no software.</w:t>
      </w:r>
    </w:p>
    <w:p w14:paraId="757B7826" w14:textId="5D430130" w:rsidR="00BE1CDF" w:rsidRDefault="00BE1CDF" w:rsidP="00BE1CDF">
      <w:pPr>
        <w:pStyle w:val="Legenda"/>
        <w:keepNext/>
        <w:jc w:val="left"/>
      </w:pPr>
      <w:r>
        <w:lastRenderedPageBreak/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17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Pr="00BE1CDF">
        <w:rPr>
          <w:b w:val="0"/>
          <w:noProof/>
        </w:rPr>
        <w:t>– Fluxo do Caso de Uso: Administrador – Alterar Bairro</w:t>
      </w:r>
      <w:bookmarkEnd w:id="79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1821D5FB" w14:textId="77777777" w:rsidTr="00224D0D">
        <w:trPr>
          <w:jc w:val="center"/>
        </w:trPr>
        <w:tc>
          <w:tcPr>
            <w:tcW w:w="9062" w:type="dxa"/>
            <w:gridSpan w:val="2"/>
          </w:tcPr>
          <w:p w14:paraId="5582DB3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48562218" w14:textId="77777777" w:rsidTr="00224D0D">
        <w:trPr>
          <w:jc w:val="center"/>
        </w:trPr>
        <w:tc>
          <w:tcPr>
            <w:tcW w:w="4531" w:type="dxa"/>
          </w:tcPr>
          <w:p w14:paraId="651ACCB5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502C2361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39CE3B0" w14:textId="77777777" w:rsidTr="00224D0D">
        <w:trPr>
          <w:jc w:val="center"/>
        </w:trPr>
        <w:tc>
          <w:tcPr>
            <w:tcW w:w="4531" w:type="dxa"/>
          </w:tcPr>
          <w:p w14:paraId="2B66D51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30A0C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1F7C24BA" w14:textId="77777777" w:rsidTr="00224D0D">
        <w:trPr>
          <w:jc w:val="center"/>
        </w:trPr>
        <w:tc>
          <w:tcPr>
            <w:tcW w:w="4531" w:type="dxa"/>
          </w:tcPr>
          <w:p w14:paraId="44D7A98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08EC08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3E5F6776" w14:textId="77777777" w:rsidTr="00224D0D">
        <w:trPr>
          <w:jc w:val="center"/>
        </w:trPr>
        <w:tc>
          <w:tcPr>
            <w:tcW w:w="4531" w:type="dxa"/>
          </w:tcPr>
          <w:p w14:paraId="7899C3D1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3DFA175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alterar o bairro.</w:t>
            </w:r>
          </w:p>
        </w:tc>
      </w:tr>
      <w:tr w:rsidR="00A40043" w14:paraId="106D67AC" w14:textId="77777777" w:rsidTr="00224D0D">
        <w:trPr>
          <w:jc w:val="center"/>
        </w:trPr>
        <w:tc>
          <w:tcPr>
            <w:tcW w:w="4531" w:type="dxa"/>
          </w:tcPr>
          <w:p w14:paraId="6D10EC7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D4B64F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A40043" w14:paraId="779975D9" w14:textId="77777777" w:rsidTr="00224D0D">
        <w:trPr>
          <w:jc w:val="center"/>
        </w:trPr>
        <w:tc>
          <w:tcPr>
            <w:tcW w:w="4531" w:type="dxa"/>
          </w:tcPr>
          <w:p w14:paraId="502EE25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31ADE79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367EC3B2" w14:textId="77777777" w:rsidTr="00224D0D">
        <w:trPr>
          <w:jc w:val="center"/>
        </w:trPr>
        <w:tc>
          <w:tcPr>
            <w:tcW w:w="9062" w:type="dxa"/>
            <w:gridSpan w:val="2"/>
          </w:tcPr>
          <w:p w14:paraId="554AED4F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7988B7C" w14:textId="77777777" w:rsidTr="00224D0D">
        <w:trPr>
          <w:jc w:val="center"/>
        </w:trPr>
        <w:tc>
          <w:tcPr>
            <w:tcW w:w="4531" w:type="dxa"/>
          </w:tcPr>
          <w:p w14:paraId="38264EE5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0AD68C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2E544AAE" w14:textId="77777777" w:rsidTr="00224D0D">
        <w:trPr>
          <w:jc w:val="center"/>
        </w:trPr>
        <w:tc>
          <w:tcPr>
            <w:tcW w:w="4531" w:type="dxa"/>
          </w:tcPr>
          <w:p w14:paraId="022BBF96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formulário de alteração de bairro.</w:t>
            </w:r>
          </w:p>
        </w:tc>
        <w:tc>
          <w:tcPr>
            <w:tcW w:w="4531" w:type="dxa"/>
          </w:tcPr>
          <w:p w14:paraId="63617F0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D975C68" w14:textId="77777777" w:rsidTr="00224D0D">
        <w:trPr>
          <w:jc w:val="center"/>
        </w:trPr>
        <w:tc>
          <w:tcPr>
            <w:tcW w:w="4531" w:type="dxa"/>
          </w:tcPr>
          <w:p w14:paraId="72C1B2B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BF2684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de alteração de bairro.</w:t>
            </w:r>
          </w:p>
        </w:tc>
      </w:tr>
      <w:tr w:rsidR="00A40043" w14:paraId="0FB32526" w14:textId="77777777" w:rsidTr="00224D0D">
        <w:trPr>
          <w:jc w:val="center"/>
        </w:trPr>
        <w:tc>
          <w:tcPr>
            <w:tcW w:w="4531" w:type="dxa"/>
          </w:tcPr>
          <w:p w14:paraId="62C10235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alteração de bairro.</w:t>
            </w:r>
          </w:p>
        </w:tc>
        <w:tc>
          <w:tcPr>
            <w:tcW w:w="4531" w:type="dxa"/>
          </w:tcPr>
          <w:p w14:paraId="217E91F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433C52C2" w14:textId="77777777" w:rsidTr="00224D0D">
        <w:trPr>
          <w:jc w:val="center"/>
        </w:trPr>
        <w:tc>
          <w:tcPr>
            <w:tcW w:w="4531" w:type="dxa"/>
          </w:tcPr>
          <w:p w14:paraId="66A4E9E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AE77F1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76EBAF38" w14:textId="77777777" w:rsidTr="00224D0D">
        <w:trPr>
          <w:jc w:val="center"/>
        </w:trPr>
        <w:tc>
          <w:tcPr>
            <w:tcW w:w="4531" w:type="dxa"/>
          </w:tcPr>
          <w:p w14:paraId="7C3FC0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BAA22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39E9C6F1" w14:textId="77777777" w:rsidTr="00224D0D">
        <w:trPr>
          <w:jc w:val="center"/>
        </w:trPr>
        <w:tc>
          <w:tcPr>
            <w:tcW w:w="4531" w:type="dxa"/>
          </w:tcPr>
          <w:p w14:paraId="4AADFD9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FE75D0F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fecha modal de alteração de bairro.</w:t>
            </w:r>
          </w:p>
        </w:tc>
      </w:tr>
      <w:tr w:rsidR="00A40043" w14:paraId="77B81D08" w14:textId="77777777" w:rsidTr="00224D0D">
        <w:trPr>
          <w:jc w:val="center"/>
        </w:trPr>
        <w:tc>
          <w:tcPr>
            <w:tcW w:w="4531" w:type="dxa"/>
          </w:tcPr>
          <w:p w14:paraId="5881D1C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58E0E3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676808E9" w14:textId="77777777" w:rsidTr="00224D0D">
        <w:trPr>
          <w:jc w:val="center"/>
        </w:trPr>
        <w:tc>
          <w:tcPr>
            <w:tcW w:w="4531" w:type="dxa"/>
          </w:tcPr>
          <w:p w14:paraId="6D3EC1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B8F66D0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B35EB0E" w14:textId="77777777" w:rsidTr="00224D0D">
        <w:trPr>
          <w:jc w:val="center"/>
        </w:trPr>
        <w:tc>
          <w:tcPr>
            <w:tcW w:w="9062" w:type="dxa"/>
            <w:gridSpan w:val="2"/>
          </w:tcPr>
          <w:p w14:paraId="1D2ABA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460AF875" w14:textId="77777777" w:rsidTr="00224D0D">
        <w:trPr>
          <w:jc w:val="center"/>
        </w:trPr>
        <w:tc>
          <w:tcPr>
            <w:tcW w:w="4531" w:type="dxa"/>
          </w:tcPr>
          <w:p w14:paraId="2E87383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484CF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2BDF3482" w14:textId="77777777" w:rsidTr="00224D0D">
        <w:trPr>
          <w:jc w:val="center"/>
        </w:trPr>
        <w:tc>
          <w:tcPr>
            <w:tcW w:w="4531" w:type="dxa"/>
          </w:tcPr>
          <w:p w14:paraId="2DEA87A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963FCA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68325DD1" w14:textId="77777777" w:rsidTr="00224D0D">
        <w:trPr>
          <w:jc w:val="center"/>
        </w:trPr>
        <w:tc>
          <w:tcPr>
            <w:tcW w:w="4531" w:type="dxa"/>
          </w:tcPr>
          <w:p w14:paraId="2CEE236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D1583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6EBBDEE" w14:textId="77777777" w:rsidTr="00224D0D">
        <w:trPr>
          <w:jc w:val="center"/>
        </w:trPr>
        <w:tc>
          <w:tcPr>
            <w:tcW w:w="4531" w:type="dxa"/>
          </w:tcPr>
          <w:p w14:paraId="6F46165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D39AE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9EB9ED8" w14:textId="77777777" w:rsidTr="00224D0D">
        <w:trPr>
          <w:jc w:val="center"/>
        </w:trPr>
        <w:tc>
          <w:tcPr>
            <w:tcW w:w="4531" w:type="dxa"/>
          </w:tcPr>
          <w:p w14:paraId="5CE23E1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7497A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4A149816" w14:textId="311AE59C" w:rsidR="00A40043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6FE75EC5" w14:textId="4A6BE9E4" w:rsidR="00BE1CDF" w:rsidRDefault="00BE1CDF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28F8A3E6" w14:textId="65B480C0" w:rsidR="0020102D" w:rsidRDefault="0020102D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A8FBE0E" w14:textId="77777777" w:rsidR="0020102D" w:rsidRPr="00BE1CDF" w:rsidRDefault="0020102D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0A02BE4A" w14:textId="77777777" w:rsidR="0020102D" w:rsidRDefault="0020102D" w:rsidP="0020102D">
      <w:bookmarkStart w:id="80" w:name="_Toc168688457"/>
      <w:r>
        <w:t xml:space="preserve">O Quadro 30 ilustra o processo do caso de uso "Excluir Bairro", especificando as fases que o gestor precisa cumprir para apagar dados de bairros do sistema. </w:t>
      </w:r>
    </w:p>
    <w:p w14:paraId="31F707B2" w14:textId="3B2E4A00" w:rsidR="00BE1CDF" w:rsidRPr="00BE1CDF" w:rsidRDefault="0020102D" w:rsidP="0020102D">
      <w:pPr>
        <w:pStyle w:val="Legenda"/>
        <w:keepNext/>
        <w:jc w:val="left"/>
        <w:rPr>
          <w:b w:val="0"/>
        </w:rPr>
      </w:pPr>
      <w:r>
        <w:lastRenderedPageBreak/>
        <w:t xml:space="preserve"> </w:t>
      </w:r>
      <w:r w:rsidR="00BE1CDF"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18</w:t>
      </w:r>
      <w:r w:rsidR="00456D6D">
        <w:rPr>
          <w:noProof/>
        </w:rPr>
        <w:fldChar w:fldCharType="end"/>
      </w:r>
      <w:r w:rsidR="00BE1CDF">
        <w:t xml:space="preserve"> </w:t>
      </w:r>
      <w:r w:rsidR="00BE1CDF" w:rsidRPr="00BE1CDF">
        <w:rPr>
          <w:b w:val="0"/>
        </w:rPr>
        <w:t>– Fluxo do Caso de Uso: Administrador – Excluir Bairro</w:t>
      </w:r>
      <w:bookmarkEnd w:id="80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2C1828A0" w14:textId="77777777" w:rsidTr="00224D0D">
        <w:trPr>
          <w:jc w:val="center"/>
        </w:trPr>
        <w:tc>
          <w:tcPr>
            <w:tcW w:w="9062" w:type="dxa"/>
            <w:gridSpan w:val="2"/>
          </w:tcPr>
          <w:p w14:paraId="31EB549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2FB031C6" w14:textId="77777777" w:rsidTr="00224D0D">
        <w:trPr>
          <w:jc w:val="center"/>
        </w:trPr>
        <w:tc>
          <w:tcPr>
            <w:tcW w:w="4531" w:type="dxa"/>
          </w:tcPr>
          <w:p w14:paraId="35DB55D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A782F02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91A0E58" w14:textId="77777777" w:rsidTr="00224D0D">
        <w:trPr>
          <w:jc w:val="center"/>
        </w:trPr>
        <w:tc>
          <w:tcPr>
            <w:tcW w:w="4531" w:type="dxa"/>
          </w:tcPr>
          <w:p w14:paraId="15724EC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5D45C81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76B56757" w14:textId="77777777" w:rsidTr="00224D0D">
        <w:trPr>
          <w:jc w:val="center"/>
        </w:trPr>
        <w:tc>
          <w:tcPr>
            <w:tcW w:w="4531" w:type="dxa"/>
          </w:tcPr>
          <w:p w14:paraId="57A526B3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75CA8DF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6551C0CB" w14:textId="77777777" w:rsidTr="00224D0D">
        <w:trPr>
          <w:jc w:val="center"/>
        </w:trPr>
        <w:tc>
          <w:tcPr>
            <w:tcW w:w="4531" w:type="dxa"/>
          </w:tcPr>
          <w:p w14:paraId="284A656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91FD59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excluir o bairro.</w:t>
            </w:r>
          </w:p>
        </w:tc>
      </w:tr>
      <w:tr w:rsidR="00A40043" w14:paraId="101B1D49" w14:textId="77777777" w:rsidTr="00224D0D">
        <w:trPr>
          <w:jc w:val="center"/>
        </w:trPr>
        <w:tc>
          <w:tcPr>
            <w:tcW w:w="4531" w:type="dxa"/>
          </w:tcPr>
          <w:p w14:paraId="0C5E1BC4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15BF6E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A40043" w14:paraId="74B2A540" w14:textId="77777777" w:rsidTr="00224D0D">
        <w:trPr>
          <w:jc w:val="center"/>
        </w:trPr>
        <w:tc>
          <w:tcPr>
            <w:tcW w:w="4531" w:type="dxa"/>
          </w:tcPr>
          <w:p w14:paraId="7B3F438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450F3D6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6AC647FD" w14:textId="77777777" w:rsidTr="00224D0D">
        <w:trPr>
          <w:jc w:val="center"/>
        </w:trPr>
        <w:tc>
          <w:tcPr>
            <w:tcW w:w="9062" w:type="dxa"/>
            <w:gridSpan w:val="2"/>
          </w:tcPr>
          <w:p w14:paraId="047A817D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5BF4843B" w14:textId="77777777" w:rsidTr="00224D0D">
        <w:trPr>
          <w:jc w:val="center"/>
        </w:trPr>
        <w:tc>
          <w:tcPr>
            <w:tcW w:w="4531" w:type="dxa"/>
          </w:tcPr>
          <w:p w14:paraId="53C49BDC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89C36F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14D2881F" w14:textId="77777777" w:rsidTr="00224D0D">
        <w:trPr>
          <w:jc w:val="center"/>
        </w:trPr>
        <w:tc>
          <w:tcPr>
            <w:tcW w:w="4531" w:type="dxa"/>
          </w:tcPr>
          <w:p w14:paraId="4E81AC9D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formulário de exclusão de bairro.</w:t>
            </w:r>
          </w:p>
        </w:tc>
        <w:tc>
          <w:tcPr>
            <w:tcW w:w="4531" w:type="dxa"/>
          </w:tcPr>
          <w:p w14:paraId="5FC7F3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137AFBB8" w14:textId="77777777" w:rsidTr="00224D0D">
        <w:trPr>
          <w:jc w:val="center"/>
        </w:trPr>
        <w:tc>
          <w:tcPr>
            <w:tcW w:w="4531" w:type="dxa"/>
          </w:tcPr>
          <w:p w14:paraId="6BBCD9D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FDD902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de exclusão de bairro.</w:t>
            </w:r>
          </w:p>
        </w:tc>
      </w:tr>
      <w:tr w:rsidR="00A40043" w14:paraId="77390DE9" w14:textId="77777777" w:rsidTr="00224D0D">
        <w:trPr>
          <w:jc w:val="center"/>
        </w:trPr>
        <w:tc>
          <w:tcPr>
            <w:tcW w:w="4531" w:type="dxa"/>
          </w:tcPr>
          <w:p w14:paraId="70177B16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exclusão de bairro.</w:t>
            </w:r>
          </w:p>
        </w:tc>
        <w:tc>
          <w:tcPr>
            <w:tcW w:w="4531" w:type="dxa"/>
          </w:tcPr>
          <w:p w14:paraId="4FD9F28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370BF9A9" w14:textId="77777777" w:rsidTr="00224D0D">
        <w:trPr>
          <w:jc w:val="center"/>
        </w:trPr>
        <w:tc>
          <w:tcPr>
            <w:tcW w:w="4531" w:type="dxa"/>
          </w:tcPr>
          <w:p w14:paraId="62D795A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6461A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4B924A52" w14:textId="77777777" w:rsidTr="00224D0D">
        <w:trPr>
          <w:jc w:val="center"/>
        </w:trPr>
        <w:tc>
          <w:tcPr>
            <w:tcW w:w="4531" w:type="dxa"/>
          </w:tcPr>
          <w:p w14:paraId="6175944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6C70185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exclui os dados do bairro no banco de dados.</w:t>
            </w:r>
          </w:p>
        </w:tc>
      </w:tr>
      <w:tr w:rsidR="00A40043" w14:paraId="4F2903D8" w14:textId="77777777" w:rsidTr="00224D0D">
        <w:trPr>
          <w:jc w:val="center"/>
        </w:trPr>
        <w:tc>
          <w:tcPr>
            <w:tcW w:w="4531" w:type="dxa"/>
          </w:tcPr>
          <w:p w14:paraId="463A012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A4A4AEC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fecha modal de exclusão de bairro.</w:t>
            </w:r>
          </w:p>
        </w:tc>
      </w:tr>
      <w:tr w:rsidR="00A40043" w14:paraId="39ABB8BF" w14:textId="77777777" w:rsidTr="00224D0D">
        <w:trPr>
          <w:jc w:val="center"/>
        </w:trPr>
        <w:tc>
          <w:tcPr>
            <w:tcW w:w="4531" w:type="dxa"/>
          </w:tcPr>
          <w:p w14:paraId="738553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CE43400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4EC79B03" w14:textId="77777777" w:rsidTr="00224D0D">
        <w:trPr>
          <w:jc w:val="center"/>
        </w:trPr>
        <w:tc>
          <w:tcPr>
            <w:tcW w:w="4531" w:type="dxa"/>
          </w:tcPr>
          <w:p w14:paraId="0BDB3B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89351D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44BCD369" w14:textId="77777777" w:rsidTr="00224D0D">
        <w:trPr>
          <w:jc w:val="center"/>
        </w:trPr>
        <w:tc>
          <w:tcPr>
            <w:tcW w:w="9062" w:type="dxa"/>
            <w:gridSpan w:val="2"/>
          </w:tcPr>
          <w:p w14:paraId="5A9297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B4C8663" w14:textId="77777777" w:rsidTr="00224D0D">
        <w:trPr>
          <w:jc w:val="center"/>
        </w:trPr>
        <w:tc>
          <w:tcPr>
            <w:tcW w:w="4531" w:type="dxa"/>
          </w:tcPr>
          <w:p w14:paraId="1B0737B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EF22A4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57098BE" w14:textId="77777777" w:rsidTr="00224D0D">
        <w:trPr>
          <w:jc w:val="center"/>
        </w:trPr>
        <w:tc>
          <w:tcPr>
            <w:tcW w:w="4531" w:type="dxa"/>
          </w:tcPr>
          <w:p w14:paraId="31CC5E68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4E787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FA82BF7" w14:textId="77777777" w:rsidTr="00224D0D">
        <w:trPr>
          <w:jc w:val="center"/>
        </w:trPr>
        <w:tc>
          <w:tcPr>
            <w:tcW w:w="4531" w:type="dxa"/>
          </w:tcPr>
          <w:p w14:paraId="0BA0824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B180D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003CC15E" w14:textId="77777777" w:rsidTr="00224D0D">
        <w:trPr>
          <w:jc w:val="center"/>
        </w:trPr>
        <w:tc>
          <w:tcPr>
            <w:tcW w:w="4531" w:type="dxa"/>
          </w:tcPr>
          <w:p w14:paraId="51AB929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E23D8B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4B46650C" w14:textId="77777777" w:rsidTr="00224D0D">
        <w:trPr>
          <w:jc w:val="center"/>
        </w:trPr>
        <w:tc>
          <w:tcPr>
            <w:tcW w:w="4531" w:type="dxa"/>
          </w:tcPr>
          <w:p w14:paraId="35D2D61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6B166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5145ABC" w14:textId="77777777" w:rsidR="00224D0D" w:rsidRDefault="00224D0D" w:rsidP="00224D0D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6EA1CFA" w14:textId="21D16C72" w:rsidR="00A40043" w:rsidRDefault="00A40043" w:rsidP="00A77264">
      <w:pPr>
        <w:ind w:firstLine="0"/>
        <w:rPr>
          <w:rFonts w:eastAsia="Calibri"/>
          <w:szCs w:val="24"/>
          <w:lang w:eastAsia="en-US"/>
        </w:rPr>
      </w:pPr>
    </w:p>
    <w:p w14:paraId="15F853EB" w14:textId="77777777" w:rsidR="0020102D" w:rsidRDefault="0020102D" w:rsidP="0020102D"/>
    <w:p w14:paraId="19B70D56" w14:textId="77777777" w:rsidR="0020102D" w:rsidRDefault="0020102D" w:rsidP="0020102D"/>
    <w:p w14:paraId="7A3A1931" w14:textId="1E8755B7" w:rsidR="0020102D" w:rsidRPr="0020102D" w:rsidRDefault="0020102D" w:rsidP="0020102D">
      <w:pPr>
        <w:rPr>
          <w:b/>
        </w:rPr>
      </w:pPr>
      <w:r w:rsidRPr="0020102D">
        <w:t xml:space="preserve">O Quadro 31 ilustra o processo do caso de uso "Listar Bairro", especificando as fases que o gestor deve percorrer para obter informações sobre os bairros registrados no software. </w:t>
      </w:r>
    </w:p>
    <w:p w14:paraId="185DE7DB" w14:textId="65239928" w:rsidR="00BE1CDF" w:rsidRDefault="00BE1CDF" w:rsidP="00BE1CDF">
      <w:pPr>
        <w:pStyle w:val="Legenda"/>
        <w:keepNext/>
        <w:jc w:val="left"/>
      </w:pPr>
      <w:bookmarkStart w:id="81" w:name="_Toc168688458"/>
      <w:r>
        <w:lastRenderedPageBreak/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19</w:t>
      </w:r>
      <w:r w:rsidR="00456D6D">
        <w:rPr>
          <w:noProof/>
        </w:rPr>
        <w:fldChar w:fldCharType="end"/>
      </w:r>
      <w:r>
        <w:t xml:space="preserve"> </w:t>
      </w:r>
      <w:r w:rsidRPr="00BE1CDF">
        <w:rPr>
          <w:b w:val="0"/>
          <w:noProof/>
        </w:rPr>
        <w:t>– Fluxo do Caso de Uso: Administrador – Listar Bairro</w:t>
      </w:r>
      <w:bookmarkEnd w:id="81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A40043" w14:paraId="23FAD299" w14:textId="77777777" w:rsidTr="00224D0D">
        <w:trPr>
          <w:jc w:val="center"/>
        </w:trPr>
        <w:tc>
          <w:tcPr>
            <w:tcW w:w="8494" w:type="dxa"/>
            <w:gridSpan w:val="2"/>
          </w:tcPr>
          <w:p w14:paraId="6C3AB9E7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5E7A61C9" w14:textId="77777777" w:rsidTr="00224D0D">
        <w:trPr>
          <w:jc w:val="center"/>
        </w:trPr>
        <w:tc>
          <w:tcPr>
            <w:tcW w:w="4271" w:type="dxa"/>
          </w:tcPr>
          <w:p w14:paraId="686DFED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5ED64DFA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00649532" w14:textId="77777777" w:rsidTr="00224D0D">
        <w:trPr>
          <w:jc w:val="center"/>
        </w:trPr>
        <w:tc>
          <w:tcPr>
            <w:tcW w:w="4271" w:type="dxa"/>
          </w:tcPr>
          <w:p w14:paraId="1806406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42E2585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028449E0" w14:textId="77777777" w:rsidTr="00224D0D">
        <w:trPr>
          <w:jc w:val="center"/>
        </w:trPr>
        <w:tc>
          <w:tcPr>
            <w:tcW w:w="4271" w:type="dxa"/>
          </w:tcPr>
          <w:p w14:paraId="2DBC557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2D286A5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09471337" w14:textId="77777777" w:rsidTr="00224D0D">
        <w:trPr>
          <w:jc w:val="center"/>
        </w:trPr>
        <w:tc>
          <w:tcPr>
            <w:tcW w:w="4271" w:type="dxa"/>
          </w:tcPr>
          <w:p w14:paraId="2812C7AE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7383259E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listar o bairro.</w:t>
            </w:r>
          </w:p>
        </w:tc>
      </w:tr>
      <w:tr w:rsidR="00A40043" w14:paraId="7E5DEFAD" w14:textId="77777777" w:rsidTr="00224D0D">
        <w:trPr>
          <w:jc w:val="center"/>
        </w:trPr>
        <w:tc>
          <w:tcPr>
            <w:tcW w:w="4271" w:type="dxa"/>
          </w:tcPr>
          <w:p w14:paraId="06B8DF5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7D5D464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A40043" w14:paraId="1D019A8D" w14:textId="77777777" w:rsidTr="00224D0D">
        <w:trPr>
          <w:jc w:val="center"/>
        </w:trPr>
        <w:tc>
          <w:tcPr>
            <w:tcW w:w="4271" w:type="dxa"/>
          </w:tcPr>
          <w:p w14:paraId="74C0B09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1F445F1D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lista os bairros.</w:t>
            </w:r>
          </w:p>
        </w:tc>
      </w:tr>
      <w:tr w:rsidR="00A40043" w14:paraId="5B3BC064" w14:textId="77777777" w:rsidTr="00224D0D">
        <w:trPr>
          <w:jc w:val="center"/>
        </w:trPr>
        <w:tc>
          <w:tcPr>
            <w:tcW w:w="8494" w:type="dxa"/>
            <w:gridSpan w:val="2"/>
          </w:tcPr>
          <w:p w14:paraId="6192E3D8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6161CE5F" w14:textId="77777777" w:rsidTr="00224D0D">
        <w:trPr>
          <w:jc w:val="center"/>
        </w:trPr>
        <w:tc>
          <w:tcPr>
            <w:tcW w:w="4271" w:type="dxa"/>
          </w:tcPr>
          <w:p w14:paraId="1E509DE3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15C5D3F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399D7A2E" w14:textId="77777777" w:rsidTr="00224D0D">
        <w:trPr>
          <w:jc w:val="center"/>
        </w:trPr>
        <w:tc>
          <w:tcPr>
            <w:tcW w:w="4271" w:type="dxa"/>
          </w:tcPr>
          <w:p w14:paraId="00370754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Administrador requisita lista de bairro.</w:t>
            </w:r>
          </w:p>
        </w:tc>
        <w:tc>
          <w:tcPr>
            <w:tcW w:w="4223" w:type="dxa"/>
          </w:tcPr>
          <w:p w14:paraId="5A20DBC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9905DA6" w14:textId="77777777" w:rsidTr="00224D0D">
        <w:trPr>
          <w:jc w:val="center"/>
        </w:trPr>
        <w:tc>
          <w:tcPr>
            <w:tcW w:w="4271" w:type="dxa"/>
          </w:tcPr>
          <w:p w14:paraId="696500B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2DA3E2E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Sistema exibe tabela de listagem de bairro.</w:t>
            </w:r>
          </w:p>
        </w:tc>
      </w:tr>
      <w:tr w:rsidR="00A40043" w14:paraId="6F0E09F3" w14:textId="77777777" w:rsidTr="00224D0D">
        <w:trPr>
          <w:jc w:val="center"/>
        </w:trPr>
        <w:tc>
          <w:tcPr>
            <w:tcW w:w="8494" w:type="dxa"/>
            <w:gridSpan w:val="2"/>
          </w:tcPr>
          <w:p w14:paraId="62659B9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CED6512" w14:textId="77777777" w:rsidTr="00224D0D">
        <w:trPr>
          <w:jc w:val="center"/>
        </w:trPr>
        <w:tc>
          <w:tcPr>
            <w:tcW w:w="4271" w:type="dxa"/>
          </w:tcPr>
          <w:p w14:paraId="08A0AE4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4AD58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5BD366BE" w14:textId="77777777" w:rsidTr="00224D0D">
        <w:trPr>
          <w:jc w:val="center"/>
        </w:trPr>
        <w:tc>
          <w:tcPr>
            <w:tcW w:w="4271" w:type="dxa"/>
          </w:tcPr>
          <w:p w14:paraId="2A4B27A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03CE96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1B2D38F1" w14:textId="77777777" w:rsidTr="00224D0D">
        <w:trPr>
          <w:jc w:val="center"/>
        </w:trPr>
        <w:tc>
          <w:tcPr>
            <w:tcW w:w="4271" w:type="dxa"/>
          </w:tcPr>
          <w:p w14:paraId="58195BB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FDF78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7FA2E50E" w14:textId="77777777" w:rsidTr="00224D0D">
        <w:trPr>
          <w:jc w:val="center"/>
        </w:trPr>
        <w:tc>
          <w:tcPr>
            <w:tcW w:w="4271" w:type="dxa"/>
          </w:tcPr>
          <w:p w14:paraId="30EE29E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3BCB41A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1E86375D" w14:textId="77777777" w:rsidTr="00224D0D">
        <w:trPr>
          <w:jc w:val="center"/>
        </w:trPr>
        <w:tc>
          <w:tcPr>
            <w:tcW w:w="4271" w:type="dxa"/>
          </w:tcPr>
          <w:p w14:paraId="273A432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012FB6D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67CBEE88" w14:textId="52C93460" w:rsidR="00C95957" w:rsidRDefault="00224D0D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BEB1B53" w14:textId="5583E776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0538F6E" w14:textId="60B24893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32971289" w14:textId="68AED128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59ADF00" w14:textId="7169B2F4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7F031E11" w14:textId="35A573E1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275B4266" w14:textId="730F1DB7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25F3ED71" w14:textId="19E8DA8D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515062D" w14:textId="629AB39A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3E9112E" w14:textId="7F4503AC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5AAE841" w14:textId="589CC860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1BFDEA6" w14:textId="08CD3CA2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49BBA6A" w14:textId="0C2EF7AD" w:rsidR="00C95957" w:rsidRPr="00C95957" w:rsidRDefault="00C95957" w:rsidP="00C95957">
      <w:r w:rsidRPr="00C95957">
        <w:lastRenderedPageBreak/>
        <w:t xml:space="preserve">A Figura 9 representa o processo do caso de uso geral para a gestão de </w:t>
      </w:r>
      <w:proofErr w:type="spellStart"/>
      <w:r w:rsidRPr="00C95957">
        <w:t>TipoLogradouro</w:t>
      </w:r>
      <w:proofErr w:type="spellEnd"/>
      <w:r w:rsidRPr="00C95957">
        <w:t xml:space="preserve"> no sistema. Este processo descreve as interações entre os usuários e o sistema para registrar, alterar ou apagar dados sobre tipos de logradouro, garantindo uma administração eficaz e estruturada dessas informações.</w:t>
      </w:r>
    </w:p>
    <w:p w14:paraId="438A1616" w14:textId="360B7318" w:rsidR="00DD2C3C" w:rsidRPr="00DD2C3C" w:rsidRDefault="00DD2C3C" w:rsidP="00746C86">
      <w:pPr>
        <w:pStyle w:val="Legenda"/>
        <w:keepNext/>
        <w:jc w:val="both"/>
        <w:rPr>
          <w:b w:val="0"/>
        </w:rPr>
      </w:pPr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9</w:t>
      </w:r>
      <w:r w:rsidR="00456D6D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</w:p>
    <w:p w14:paraId="65A28476" w14:textId="4234F8A7" w:rsidR="00DD2C3C" w:rsidRPr="00DD2C3C" w:rsidRDefault="00DD2C3C" w:rsidP="00746C86">
      <w:pPr>
        <w:ind w:firstLine="0"/>
      </w:pPr>
      <w:r w:rsidRPr="00DD2C3C">
        <w:rPr>
          <w:noProof/>
        </w:rPr>
        <w:drawing>
          <wp:inline distT="0" distB="0" distL="0" distR="0" wp14:anchorId="43CFD6DE" wp14:editId="5D32ED3B">
            <wp:extent cx="5760720" cy="37693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C4850BB" w14:textId="3B97BFC1" w:rsidR="00DD2C3C" w:rsidRDefault="00DD2C3C" w:rsidP="00746C86">
      <w:pPr>
        <w:pStyle w:val="Legenda"/>
        <w:keepNext/>
        <w:rPr>
          <w:b w:val="0"/>
          <w:bCs w:val="0"/>
          <w:color w:val="000000" w:themeColor="text1"/>
          <w:szCs w:val="24"/>
        </w:rPr>
      </w:pPr>
    </w:p>
    <w:p w14:paraId="47A4219C" w14:textId="73FD2454" w:rsidR="00C95957" w:rsidRPr="00C95957" w:rsidRDefault="00C95957" w:rsidP="00C95957">
      <w:r w:rsidRPr="00C95957">
        <w:t xml:space="preserve">O Quadro 32 ilustra o processo do caso </w:t>
      </w:r>
      <w:r>
        <w:t>de</w:t>
      </w:r>
      <w:r w:rsidRPr="00C95957">
        <w:t xml:space="preserve"> uso</w:t>
      </w:r>
      <w:r>
        <w:t xml:space="preserve"> geral</w:t>
      </w:r>
      <w:r w:rsidRPr="00C95957">
        <w:t xml:space="preserve"> de </w:t>
      </w:r>
      <w:proofErr w:type="spellStart"/>
      <w:r w:rsidRPr="00C95957">
        <w:t>TipoLogradouro</w:t>
      </w:r>
      <w:proofErr w:type="spellEnd"/>
      <w:r w:rsidRPr="00C95957">
        <w:t>, especificando as fases que os usuários percorrem para administrar informações sobre os tipos de logradouro no sistema. Este processo é crucial para assegurar que os dados sejam registrados, atualizados e eliminados de maneira eficiente, auxiliando na organização das informações.</w:t>
      </w:r>
    </w:p>
    <w:p w14:paraId="328689DC" w14:textId="0239BF0D" w:rsidR="00DD2C3C" w:rsidRDefault="00DD2C3C" w:rsidP="00746C86">
      <w:pPr>
        <w:pStyle w:val="Legenda"/>
        <w:keepNext/>
        <w:jc w:val="left"/>
      </w:pPr>
      <w:bookmarkStart w:id="82" w:name="_Toc168688459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20</w:t>
      </w:r>
      <w:r w:rsidR="00456D6D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  <w:bookmarkEnd w:id="82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164809FF" w14:textId="77777777" w:rsidTr="00DD2C3C">
        <w:trPr>
          <w:jc w:val="center"/>
        </w:trPr>
        <w:tc>
          <w:tcPr>
            <w:tcW w:w="9062" w:type="dxa"/>
            <w:gridSpan w:val="2"/>
          </w:tcPr>
          <w:p w14:paraId="42ECECD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044BC899" w14:textId="77777777" w:rsidTr="00DD2C3C">
        <w:trPr>
          <w:jc w:val="center"/>
        </w:trPr>
        <w:tc>
          <w:tcPr>
            <w:tcW w:w="4531" w:type="dxa"/>
          </w:tcPr>
          <w:p w14:paraId="64B42D16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6F32A0B2" w14:textId="77F63EEE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F01BCF">
              <w:rPr>
                <w:b/>
                <w:bCs/>
              </w:rPr>
              <w:t>TipoLogradouro</w:t>
            </w:r>
            <w:proofErr w:type="spellEnd"/>
          </w:p>
        </w:tc>
      </w:tr>
      <w:tr w:rsidR="00DD2C3C" w14:paraId="073EA42A" w14:textId="77777777" w:rsidTr="00DD2C3C">
        <w:trPr>
          <w:jc w:val="center"/>
        </w:trPr>
        <w:tc>
          <w:tcPr>
            <w:tcW w:w="4531" w:type="dxa"/>
          </w:tcPr>
          <w:p w14:paraId="6A5B59D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4D92792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2E3226EF" w14:textId="77777777" w:rsidTr="00DD2C3C">
        <w:trPr>
          <w:jc w:val="center"/>
        </w:trPr>
        <w:tc>
          <w:tcPr>
            <w:tcW w:w="4531" w:type="dxa"/>
          </w:tcPr>
          <w:p w14:paraId="092C8E5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0D5C6F9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5F987192" w14:textId="77777777" w:rsidTr="00746C86">
        <w:trPr>
          <w:trHeight w:val="1229"/>
          <w:jc w:val="center"/>
        </w:trPr>
        <w:tc>
          <w:tcPr>
            <w:tcW w:w="4531" w:type="dxa"/>
          </w:tcPr>
          <w:p w14:paraId="550C7D4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5B301B69" w14:textId="4AD20A2B" w:rsidR="00DD2C3C" w:rsidRDefault="00DD2C3C" w:rsidP="00746C86">
            <w:pPr>
              <w:spacing w:line="240" w:lineRule="auto"/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8D4B6A9" w14:textId="77777777" w:rsidTr="00DD2C3C">
        <w:trPr>
          <w:jc w:val="center"/>
        </w:trPr>
        <w:tc>
          <w:tcPr>
            <w:tcW w:w="4531" w:type="dxa"/>
          </w:tcPr>
          <w:p w14:paraId="7649D37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943605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DD2C3C" w14:paraId="63980F01" w14:textId="77777777" w:rsidTr="00DD2C3C">
        <w:trPr>
          <w:jc w:val="center"/>
        </w:trPr>
        <w:tc>
          <w:tcPr>
            <w:tcW w:w="4531" w:type="dxa"/>
          </w:tcPr>
          <w:p w14:paraId="13705A4C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5844D479" w14:textId="403B7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070FF7DB" w14:textId="77777777" w:rsidTr="00DD2C3C">
        <w:trPr>
          <w:jc w:val="center"/>
        </w:trPr>
        <w:tc>
          <w:tcPr>
            <w:tcW w:w="9062" w:type="dxa"/>
            <w:gridSpan w:val="2"/>
          </w:tcPr>
          <w:p w14:paraId="5B848C87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42ACA2DF" w14:textId="77777777" w:rsidTr="00DD2C3C">
        <w:trPr>
          <w:jc w:val="center"/>
        </w:trPr>
        <w:tc>
          <w:tcPr>
            <w:tcW w:w="4531" w:type="dxa"/>
          </w:tcPr>
          <w:p w14:paraId="0AA433C0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8620026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440CFCC1" w14:textId="77777777" w:rsidTr="00DD2C3C">
        <w:trPr>
          <w:jc w:val="center"/>
        </w:trPr>
        <w:tc>
          <w:tcPr>
            <w:tcW w:w="4531" w:type="dxa"/>
          </w:tcPr>
          <w:p w14:paraId="73F12285" w14:textId="455549DB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formulário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4C63C8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7748BB71" w14:textId="77777777" w:rsidTr="00DD2C3C">
        <w:trPr>
          <w:jc w:val="center"/>
        </w:trPr>
        <w:tc>
          <w:tcPr>
            <w:tcW w:w="4531" w:type="dxa"/>
          </w:tcPr>
          <w:p w14:paraId="41495FA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E7D7A6" w14:textId="1704D573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F60B7A6" w14:textId="77777777" w:rsidTr="00DD2C3C">
        <w:trPr>
          <w:jc w:val="center"/>
        </w:trPr>
        <w:tc>
          <w:tcPr>
            <w:tcW w:w="4531" w:type="dxa"/>
          </w:tcPr>
          <w:p w14:paraId="3C4BCA79" w14:textId="7462EBF5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42A3578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52A4B40" w14:textId="77777777" w:rsidTr="00DD2C3C">
        <w:trPr>
          <w:jc w:val="center"/>
        </w:trPr>
        <w:tc>
          <w:tcPr>
            <w:tcW w:w="4531" w:type="dxa"/>
          </w:tcPr>
          <w:p w14:paraId="0C720F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EBF1F8E" w14:textId="18AEE114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24159A" w14:textId="77777777" w:rsidTr="00DD2C3C">
        <w:trPr>
          <w:jc w:val="center"/>
        </w:trPr>
        <w:tc>
          <w:tcPr>
            <w:tcW w:w="4531" w:type="dxa"/>
          </w:tcPr>
          <w:p w14:paraId="5295A6B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229E431" w14:textId="42006006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6BF43324" w14:textId="77777777" w:rsidTr="00DD2C3C">
        <w:trPr>
          <w:jc w:val="center"/>
        </w:trPr>
        <w:tc>
          <w:tcPr>
            <w:tcW w:w="4531" w:type="dxa"/>
          </w:tcPr>
          <w:p w14:paraId="7F5D7AB3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39295A" w14:textId="313682D2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fecha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03164F" w14:textId="77777777" w:rsidTr="00DD2C3C">
        <w:trPr>
          <w:jc w:val="center"/>
        </w:trPr>
        <w:tc>
          <w:tcPr>
            <w:tcW w:w="4531" w:type="dxa"/>
          </w:tcPr>
          <w:p w14:paraId="125AD6E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1F41CD6" w14:textId="6A914886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566C60F" w14:textId="77777777" w:rsidTr="00DD2C3C">
        <w:trPr>
          <w:jc w:val="center"/>
        </w:trPr>
        <w:tc>
          <w:tcPr>
            <w:tcW w:w="4531" w:type="dxa"/>
          </w:tcPr>
          <w:p w14:paraId="0A7BA30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42909B9" w14:textId="55932409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7C05C4AF" w14:textId="77777777" w:rsidTr="00DD2C3C">
        <w:trPr>
          <w:jc w:val="center"/>
        </w:trPr>
        <w:tc>
          <w:tcPr>
            <w:tcW w:w="9062" w:type="dxa"/>
            <w:gridSpan w:val="2"/>
          </w:tcPr>
          <w:p w14:paraId="02C9351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22920725" w14:textId="77777777" w:rsidTr="00DD2C3C">
        <w:trPr>
          <w:jc w:val="center"/>
        </w:trPr>
        <w:tc>
          <w:tcPr>
            <w:tcW w:w="4531" w:type="dxa"/>
          </w:tcPr>
          <w:p w14:paraId="045762E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7A86C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32C3F274" w14:textId="77777777" w:rsidTr="00DD2C3C">
        <w:trPr>
          <w:jc w:val="center"/>
        </w:trPr>
        <w:tc>
          <w:tcPr>
            <w:tcW w:w="4531" w:type="dxa"/>
          </w:tcPr>
          <w:p w14:paraId="5728D16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3F6811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33139A35" w14:textId="77777777" w:rsidTr="00DD2C3C">
        <w:trPr>
          <w:jc w:val="center"/>
        </w:trPr>
        <w:tc>
          <w:tcPr>
            <w:tcW w:w="4531" w:type="dxa"/>
          </w:tcPr>
          <w:p w14:paraId="2239197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2D57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550CCD00" w14:textId="77777777" w:rsidTr="00DD2C3C">
        <w:trPr>
          <w:jc w:val="center"/>
        </w:trPr>
        <w:tc>
          <w:tcPr>
            <w:tcW w:w="4531" w:type="dxa"/>
          </w:tcPr>
          <w:p w14:paraId="120FBFA5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137CEFF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62685341" w14:textId="77777777" w:rsidTr="00DD2C3C">
        <w:trPr>
          <w:jc w:val="center"/>
        </w:trPr>
        <w:tc>
          <w:tcPr>
            <w:tcW w:w="4531" w:type="dxa"/>
          </w:tcPr>
          <w:p w14:paraId="672153F6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9EFD4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1DA8ABB" w14:textId="5862CAF8" w:rsidR="00F01BCF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B722119" w14:textId="024CE2EF" w:rsidR="00F01BCF" w:rsidRDefault="00F01BCF" w:rsidP="00F01BCF">
      <w:pPr>
        <w:pStyle w:val="Legenda"/>
        <w:keepNext/>
        <w:jc w:val="left"/>
      </w:pPr>
    </w:p>
    <w:p w14:paraId="5AAA91EF" w14:textId="7C5D382D" w:rsidR="00C95957" w:rsidRPr="00C95957" w:rsidRDefault="00C95957" w:rsidP="00C95957">
      <w:r w:rsidRPr="00C95957">
        <w:t>O Quadro 33 ilustra o processo do caso de uso "</w:t>
      </w:r>
      <w:r>
        <w:t>Alterar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gestor deve cumprir para alterar dados sobre os tipos de logradouro no sistema.</w:t>
      </w:r>
    </w:p>
    <w:p w14:paraId="460C7E62" w14:textId="1A9DA1EA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83" w:name="_Toc168688460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21</w:t>
      </w:r>
      <w:r w:rsidR="00456D6D">
        <w:rPr>
          <w:noProof/>
        </w:rPr>
        <w:fldChar w:fldCharType="end"/>
      </w:r>
      <w:r>
        <w:t xml:space="preserve"> </w:t>
      </w:r>
      <w:r w:rsidRPr="00F01BCF">
        <w:rPr>
          <w:b w:val="0"/>
          <w:noProof/>
        </w:rPr>
        <w:t>– Fluxo do Caso de Uso: Administrador – Alterar TipoLogradouro</w:t>
      </w:r>
      <w:bookmarkEnd w:id="8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680E4B85" w14:textId="77777777" w:rsidTr="00DD2C3C">
        <w:trPr>
          <w:jc w:val="center"/>
        </w:trPr>
        <w:tc>
          <w:tcPr>
            <w:tcW w:w="9062" w:type="dxa"/>
            <w:gridSpan w:val="2"/>
          </w:tcPr>
          <w:p w14:paraId="2A6B0E3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65F7C5D9" w14:textId="77777777" w:rsidTr="00DD2C3C">
        <w:trPr>
          <w:jc w:val="center"/>
        </w:trPr>
        <w:tc>
          <w:tcPr>
            <w:tcW w:w="4531" w:type="dxa"/>
          </w:tcPr>
          <w:p w14:paraId="077415D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B76C1DC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6C832EC5" w14:textId="77777777" w:rsidTr="00DD2C3C">
        <w:trPr>
          <w:jc w:val="center"/>
        </w:trPr>
        <w:tc>
          <w:tcPr>
            <w:tcW w:w="4531" w:type="dxa"/>
          </w:tcPr>
          <w:p w14:paraId="6D6E071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11422A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036704FA" w14:textId="77777777" w:rsidTr="00DD2C3C">
        <w:trPr>
          <w:jc w:val="center"/>
        </w:trPr>
        <w:tc>
          <w:tcPr>
            <w:tcW w:w="4531" w:type="dxa"/>
          </w:tcPr>
          <w:p w14:paraId="7FA6394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6F0EAA8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E6B5569" w14:textId="77777777" w:rsidTr="00DD2C3C">
        <w:trPr>
          <w:jc w:val="center"/>
        </w:trPr>
        <w:tc>
          <w:tcPr>
            <w:tcW w:w="4531" w:type="dxa"/>
          </w:tcPr>
          <w:p w14:paraId="2236AB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265AA4A7" w14:textId="66B682B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alterar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7BEEDF1" w14:textId="77777777" w:rsidTr="00DD2C3C">
        <w:trPr>
          <w:jc w:val="center"/>
        </w:trPr>
        <w:tc>
          <w:tcPr>
            <w:tcW w:w="4531" w:type="dxa"/>
          </w:tcPr>
          <w:p w14:paraId="76B8869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200F586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DD2C3C" w14:paraId="75CEB069" w14:textId="77777777" w:rsidTr="00DD2C3C">
        <w:trPr>
          <w:jc w:val="center"/>
        </w:trPr>
        <w:tc>
          <w:tcPr>
            <w:tcW w:w="4531" w:type="dxa"/>
          </w:tcPr>
          <w:p w14:paraId="42BAE275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168E8D48" w14:textId="392573E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1E013739" w14:textId="77777777" w:rsidTr="00DD2C3C">
        <w:trPr>
          <w:jc w:val="center"/>
        </w:trPr>
        <w:tc>
          <w:tcPr>
            <w:tcW w:w="9062" w:type="dxa"/>
            <w:gridSpan w:val="2"/>
          </w:tcPr>
          <w:p w14:paraId="1552A14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0A1A9FF4" w14:textId="77777777" w:rsidTr="00DD2C3C">
        <w:trPr>
          <w:jc w:val="center"/>
        </w:trPr>
        <w:tc>
          <w:tcPr>
            <w:tcW w:w="4531" w:type="dxa"/>
          </w:tcPr>
          <w:p w14:paraId="2FB03BCE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6F32D39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206C8F3E" w14:textId="77777777" w:rsidTr="00DD2C3C">
        <w:trPr>
          <w:jc w:val="center"/>
        </w:trPr>
        <w:tc>
          <w:tcPr>
            <w:tcW w:w="4531" w:type="dxa"/>
          </w:tcPr>
          <w:p w14:paraId="3A77089E" w14:textId="5DB00CF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Administrador requisita formulário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39258F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0328CDFC" w14:textId="77777777" w:rsidTr="00DD2C3C">
        <w:trPr>
          <w:jc w:val="center"/>
        </w:trPr>
        <w:tc>
          <w:tcPr>
            <w:tcW w:w="4531" w:type="dxa"/>
          </w:tcPr>
          <w:p w14:paraId="7FC0133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6AF0393" w14:textId="157275A2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6E3E975" w14:textId="77777777" w:rsidTr="00DD2C3C">
        <w:trPr>
          <w:jc w:val="center"/>
        </w:trPr>
        <w:tc>
          <w:tcPr>
            <w:tcW w:w="4531" w:type="dxa"/>
          </w:tcPr>
          <w:p w14:paraId="4F72FD22" w14:textId="716B152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Administrador requisita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965F13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6F887D6F" w14:textId="77777777" w:rsidTr="00DD2C3C">
        <w:trPr>
          <w:jc w:val="center"/>
        </w:trPr>
        <w:tc>
          <w:tcPr>
            <w:tcW w:w="4531" w:type="dxa"/>
          </w:tcPr>
          <w:p w14:paraId="107FE780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E0E39B" w14:textId="19025EBF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552E1B" w14:textId="77777777" w:rsidTr="00DD2C3C">
        <w:trPr>
          <w:jc w:val="center"/>
        </w:trPr>
        <w:tc>
          <w:tcPr>
            <w:tcW w:w="4531" w:type="dxa"/>
          </w:tcPr>
          <w:p w14:paraId="6240FA2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1C929CA" w14:textId="525DCB04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B4DCDD6" w14:textId="77777777" w:rsidTr="00DD2C3C">
        <w:trPr>
          <w:jc w:val="center"/>
        </w:trPr>
        <w:tc>
          <w:tcPr>
            <w:tcW w:w="4531" w:type="dxa"/>
          </w:tcPr>
          <w:p w14:paraId="57D6A8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100EB40" w14:textId="4E4830A4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fecha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3D47DE0B" w14:textId="77777777" w:rsidTr="00DD2C3C">
        <w:trPr>
          <w:jc w:val="center"/>
        </w:trPr>
        <w:tc>
          <w:tcPr>
            <w:tcW w:w="4531" w:type="dxa"/>
          </w:tcPr>
          <w:p w14:paraId="72DE97E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0768136" w14:textId="18AD9BC9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64FD60F" w14:textId="77777777" w:rsidTr="00DD2C3C">
        <w:trPr>
          <w:jc w:val="center"/>
        </w:trPr>
        <w:tc>
          <w:tcPr>
            <w:tcW w:w="4531" w:type="dxa"/>
          </w:tcPr>
          <w:p w14:paraId="091E1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22310FE" w14:textId="6D8F9A31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30105FF0" w14:textId="77777777" w:rsidTr="00DD2C3C">
        <w:trPr>
          <w:jc w:val="center"/>
        </w:trPr>
        <w:tc>
          <w:tcPr>
            <w:tcW w:w="9062" w:type="dxa"/>
            <w:gridSpan w:val="2"/>
          </w:tcPr>
          <w:p w14:paraId="6FD3EB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3D20C433" w14:textId="77777777" w:rsidTr="00DD2C3C">
        <w:trPr>
          <w:jc w:val="center"/>
        </w:trPr>
        <w:tc>
          <w:tcPr>
            <w:tcW w:w="4531" w:type="dxa"/>
          </w:tcPr>
          <w:p w14:paraId="7F3D41B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C1001C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0A01289D" w14:textId="77777777" w:rsidTr="00DD2C3C">
        <w:trPr>
          <w:jc w:val="center"/>
        </w:trPr>
        <w:tc>
          <w:tcPr>
            <w:tcW w:w="4531" w:type="dxa"/>
          </w:tcPr>
          <w:p w14:paraId="2D13A61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D7270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47F6415F" w14:textId="77777777" w:rsidTr="00DD2C3C">
        <w:trPr>
          <w:jc w:val="center"/>
        </w:trPr>
        <w:tc>
          <w:tcPr>
            <w:tcW w:w="4531" w:type="dxa"/>
          </w:tcPr>
          <w:p w14:paraId="697FC62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E2C6E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2F180AB3" w14:textId="77777777" w:rsidTr="00DD2C3C">
        <w:trPr>
          <w:jc w:val="center"/>
        </w:trPr>
        <w:tc>
          <w:tcPr>
            <w:tcW w:w="4531" w:type="dxa"/>
          </w:tcPr>
          <w:p w14:paraId="4D36BA1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8E09B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39D59CE8" w14:textId="77777777" w:rsidTr="00DD2C3C">
        <w:trPr>
          <w:jc w:val="center"/>
        </w:trPr>
        <w:tc>
          <w:tcPr>
            <w:tcW w:w="4531" w:type="dxa"/>
          </w:tcPr>
          <w:p w14:paraId="485F3E9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F1A86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52F139EF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B4874DF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Cs w:val="24"/>
        </w:rPr>
      </w:pPr>
    </w:p>
    <w:p w14:paraId="75B849D4" w14:textId="6CFBE624" w:rsidR="00DD2C3C" w:rsidRPr="00C95957" w:rsidRDefault="00C95957" w:rsidP="00C95957">
      <w:r w:rsidRPr="00C95957">
        <w:t xml:space="preserve">O Quadro 34 ilustra o processo do caso de uso "Excluir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2BFC9F11" w14:textId="6AD64D37" w:rsidR="00F01BCF" w:rsidRDefault="00F01BCF" w:rsidP="00F01BCF">
      <w:pPr>
        <w:pStyle w:val="Legenda"/>
        <w:keepNext/>
        <w:jc w:val="left"/>
      </w:pPr>
      <w:bookmarkStart w:id="84" w:name="_Toc168688461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22</w:t>
      </w:r>
      <w:r w:rsidR="00456D6D">
        <w:rPr>
          <w:noProof/>
        </w:rPr>
        <w:fldChar w:fldCharType="end"/>
      </w:r>
      <w:r w:rsidRPr="00D52469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Excluir Bairro</w:t>
      </w:r>
      <w:bookmarkEnd w:id="84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0FCE934E" w14:textId="77777777" w:rsidTr="00DD2C3C">
        <w:trPr>
          <w:jc w:val="center"/>
        </w:trPr>
        <w:tc>
          <w:tcPr>
            <w:tcW w:w="9062" w:type="dxa"/>
            <w:gridSpan w:val="2"/>
          </w:tcPr>
          <w:p w14:paraId="39F53A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EE0EB8F" w14:textId="77777777" w:rsidTr="00DD2C3C">
        <w:trPr>
          <w:jc w:val="center"/>
        </w:trPr>
        <w:tc>
          <w:tcPr>
            <w:tcW w:w="4531" w:type="dxa"/>
          </w:tcPr>
          <w:p w14:paraId="02F5E3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E3553E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417C01A9" w14:textId="77777777" w:rsidTr="00DD2C3C">
        <w:trPr>
          <w:jc w:val="center"/>
        </w:trPr>
        <w:tc>
          <w:tcPr>
            <w:tcW w:w="4531" w:type="dxa"/>
          </w:tcPr>
          <w:p w14:paraId="25B9BC9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6184DF6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1441C3CA" w14:textId="77777777" w:rsidTr="00DD2C3C">
        <w:trPr>
          <w:jc w:val="center"/>
        </w:trPr>
        <w:tc>
          <w:tcPr>
            <w:tcW w:w="4531" w:type="dxa"/>
          </w:tcPr>
          <w:p w14:paraId="4D58788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56158FF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05A50A1" w14:textId="77777777" w:rsidTr="00DD2C3C">
        <w:trPr>
          <w:jc w:val="center"/>
        </w:trPr>
        <w:tc>
          <w:tcPr>
            <w:tcW w:w="4531" w:type="dxa"/>
          </w:tcPr>
          <w:p w14:paraId="3A00DE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E74C299" w14:textId="6391A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excluir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4975BBE" w14:textId="77777777" w:rsidTr="00DD2C3C">
        <w:trPr>
          <w:jc w:val="center"/>
        </w:trPr>
        <w:tc>
          <w:tcPr>
            <w:tcW w:w="4531" w:type="dxa"/>
          </w:tcPr>
          <w:p w14:paraId="53D423A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C689E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DD2C3C" w14:paraId="26FC6285" w14:textId="77777777" w:rsidTr="00DD2C3C">
        <w:trPr>
          <w:jc w:val="center"/>
        </w:trPr>
        <w:tc>
          <w:tcPr>
            <w:tcW w:w="4531" w:type="dxa"/>
          </w:tcPr>
          <w:p w14:paraId="5DA75D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8C13432" w14:textId="4E7D86D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D4EE254" w14:textId="77777777" w:rsidTr="00DD2C3C">
        <w:trPr>
          <w:jc w:val="center"/>
        </w:trPr>
        <w:tc>
          <w:tcPr>
            <w:tcW w:w="9062" w:type="dxa"/>
            <w:gridSpan w:val="2"/>
          </w:tcPr>
          <w:p w14:paraId="3B5C41A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1E916B36" w14:textId="77777777" w:rsidTr="00DD2C3C">
        <w:trPr>
          <w:jc w:val="center"/>
        </w:trPr>
        <w:tc>
          <w:tcPr>
            <w:tcW w:w="4531" w:type="dxa"/>
          </w:tcPr>
          <w:p w14:paraId="364DA1B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B426E61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763B6A0F" w14:textId="77777777" w:rsidTr="00DD2C3C">
        <w:trPr>
          <w:jc w:val="center"/>
        </w:trPr>
        <w:tc>
          <w:tcPr>
            <w:tcW w:w="4531" w:type="dxa"/>
          </w:tcPr>
          <w:p w14:paraId="4BCAC6A4" w14:textId="0389A9AB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formulário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D335B1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1698072" w14:textId="77777777" w:rsidTr="00DD2C3C">
        <w:trPr>
          <w:jc w:val="center"/>
        </w:trPr>
        <w:tc>
          <w:tcPr>
            <w:tcW w:w="4531" w:type="dxa"/>
          </w:tcPr>
          <w:p w14:paraId="6060AB5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7995BF3" w14:textId="08038A5A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B3ED5DC" w14:textId="77777777" w:rsidTr="00DD2C3C">
        <w:trPr>
          <w:jc w:val="center"/>
        </w:trPr>
        <w:tc>
          <w:tcPr>
            <w:tcW w:w="4531" w:type="dxa"/>
          </w:tcPr>
          <w:p w14:paraId="57718954" w14:textId="28E34FC1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9AE3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2944A3A0" w14:textId="77777777" w:rsidTr="00DD2C3C">
        <w:trPr>
          <w:jc w:val="center"/>
        </w:trPr>
        <w:tc>
          <w:tcPr>
            <w:tcW w:w="4531" w:type="dxa"/>
          </w:tcPr>
          <w:p w14:paraId="649F36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F80E2D" w14:textId="36265F39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21F5F2" w14:textId="77777777" w:rsidTr="00DD2C3C">
        <w:trPr>
          <w:jc w:val="center"/>
        </w:trPr>
        <w:tc>
          <w:tcPr>
            <w:tcW w:w="4531" w:type="dxa"/>
          </w:tcPr>
          <w:p w14:paraId="4945EB5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A626DFB" w14:textId="6D7B0512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exclui os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5913527" w14:textId="77777777" w:rsidTr="00DD2C3C">
        <w:trPr>
          <w:jc w:val="center"/>
        </w:trPr>
        <w:tc>
          <w:tcPr>
            <w:tcW w:w="4531" w:type="dxa"/>
          </w:tcPr>
          <w:p w14:paraId="2AE534D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299DA3" w14:textId="429D3AE1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fecha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1722F4" w14:textId="77777777" w:rsidTr="00DD2C3C">
        <w:trPr>
          <w:jc w:val="center"/>
        </w:trPr>
        <w:tc>
          <w:tcPr>
            <w:tcW w:w="4531" w:type="dxa"/>
          </w:tcPr>
          <w:p w14:paraId="5EB1092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3F31" w14:textId="0A42E8AD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3DC9988" w14:textId="77777777" w:rsidTr="00DD2C3C">
        <w:trPr>
          <w:jc w:val="center"/>
        </w:trPr>
        <w:tc>
          <w:tcPr>
            <w:tcW w:w="4531" w:type="dxa"/>
          </w:tcPr>
          <w:p w14:paraId="0EA4B08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15D6C1" w14:textId="51FBC77F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1A66BF6" w14:textId="77777777" w:rsidTr="00DD2C3C">
        <w:trPr>
          <w:jc w:val="center"/>
        </w:trPr>
        <w:tc>
          <w:tcPr>
            <w:tcW w:w="9062" w:type="dxa"/>
            <w:gridSpan w:val="2"/>
          </w:tcPr>
          <w:p w14:paraId="20FAD412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84C9306" w14:textId="77777777" w:rsidTr="00DD2C3C">
        <w:trPr>
          <w:jc w:val="center"/>
        </w:trPr>
        <w:tc>
          <w:tcPr>
            <w:tcW w:w="4531" w:type="dxa"/>
          </w:tcPr>
          <w:p w14:paraId="7888A9C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E57F2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22B276DB" w14:textId="77777777" w:rsidTr="00DD2C3C">
        <w:trPr>
          <w:jc w:val="center"/>
        </w:trPr>
        <w:tc>
          <w:tcPr>
            <w:tcW w:w="4531" w:type="dxa"/>
          </w:tcPr>
          <w:p w14:paraId="0CB137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5A8402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6FE5FD24" w14:textId="77777777" w:rsidTr="00DD2C3C">
        <w:trPr>
          <w:jc w:val="center"/>
        </w:trPr>
        <w:tc>
          <w:tcPr>
            <w:tcW w:w="4531" w:type="dxa"/>
          </w:tcPr>
          <w:p w14:paraId="338683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606A9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65961C4B" w14:textId="77777777" w:rsidTr="00DD2C3C">
        <w:trPr>
          <w:jc w:val="center"/>
        </w:trPr>
        <w:tc>
          <w:tcPr>
            <w:tcW w:w="4531" w:type="dxa"/>
          </w:tcPr>
          <w:p w14:paraId="652D498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6BD9F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98FD68D" w14:textId="77777777" w:rsidTr="00DD2C3C">
        <w:trPr>
          <w:jc w:val="center"/>
        </w:trPr>
        <w:tc>
          <w:tcPr>
            <w:tcW w:w="4531" w:type="dxa"/>
          </w:tcPr>
          <w:p w14:paraId="4AC8463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3B2F3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E26E38D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BE9199D" w14:textId="14BD5B82" w:rsidR="00DD2C3C" w:rsidRPr="00C95957" w:rsidRDefault="00C95957" w:rsidP="00C95957">
      <w:r w:rsidRPr="00C95957">
        <w:t>O Quadro 3</w:t>
      </w:r>
      <w:r>
        <w:t>5</w:t>
      </w:r>
      <w:r w:rsidRPr="00C95957">
        <w:t xml:space="preserve"> ilustra o processo do caso de uso "</w:t>
      </w:r>
      <w:r>
        <w:t>Listar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1EF9C573" w14:textId="3A9D679A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85" w:name="_Toc168688462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23</w:t>
      </w:r>
      <w:r w:rsidR="00456D6D">
        <w:rPr>
          <w:noProof/>
        </w:rPr>
        <w:fldChar w:fldCharType="end"/>
      </w:r>
      <w:r w:rsidRPr="00F87F4D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Listar TipoLogradouro</w:t>
      </w:r>
      <w:bookmarkEnd w:id="85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DD2C3C" w14:paraId="23DFFDEA" w14:textId="77777777" w:rsidTr="00DD2C3C">
        <w:trPr>
          <w:jc w:val="center"/>
        </w:trPr>
        <w:tc>
          <w:tcPr>
            <w:tcW w:w="8494" w:type="dxa"/>
            <w:gridSpan w:val="2"/>
          </w:tcPr>
          <w:p w14:paraId="788866E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A0E3C8E" w14:textId="77777777" w:rsidTr="00DD2C3C">
        <w:trPr>
          <w:jc w:val="center"/>
        </w:trPr>
        <w:tc>
          <w:tcPr>
            <w:tcW w:w="4271" w:type="dxa"/>
          </w:tcPr>
          <w:p w14:paraId="631CBFC4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60F5A02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160F65FA" w14:textId="77777777" w:rsidTr="00DD2C3C">
        <w:trPr>
          <w:jc w:val="center"/>
        </w:trPr>
        <w:tc>
          <w:tcPr>
            <w:tcW w:w="4271" w:type="dxa"/>
          </w:tcPr>
          <w:p w14:paraId="1F35F080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73581A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5EA859DC" w14:textId="77777777" w:rsidTr="00DD2C3C">
        <w:trPr>
          <w:jc w:val="center"/>
        </w:trPr>
        <w:tc>
          <w:tcPr>
            <w:tcW w:w="4271" w:type="dxa"/>
          </w:tcPr>
          <w:p w14:paraId="67C7DF3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79CA3D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3321CB64" w14:textId="77777777" w:rsidTr="00DD2C3C">
        <w:trPr>
          <w:jc w:val="center"/>
        </w:trPr>
        <w:tc>
          <w:tcPr>
            <w:tcW w:w="4271" w:type="dxa"/>
          </w:tcPr>
          <w:p w14:paraId="7B8C2EB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4BE88ACE" w14:textId="6CE96BEB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listar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074BF9E" w14:textId="77777777" w:rsidTr="00DD2C3C">
        <w:trPr>
          <w:jc w:val="center"/>
        </w:trPr>
        <w:tc>
          <w:tcPr>
            <w:tcW w:w="4271" w:type="dxa"/>
          </w:tcPr>
          <w:p w14:paraId="32848AE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21D1960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DD2C3C" w14:paraId="0F25DF23" w14:textId="77777777" w:rsidTr="00DD2C3C">
        <w:trPr>
          <w:jc w:val="center"/>
        </w:trPr>
        <w:tc>
          <w:tcPr>
            <w:tcW w:w="4271" w:type="dxa"/>
          </w:tcPr>
          <w:p w14:paraId="19E7D1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6D632240" w14:textId="3F2554C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531F27D" w14:textId="77777777" w:rsidTr="00DD2C3C">
        <w:trPr>
          <w:jc w:val="center"/>
        </w:trPr>
        <w:tc>
          <w:tcPr>
            <w:tcW w:w="8494" w:type="dxa"/>
            <w:gridSpan w:val="2"/>
          </w:tcPr>
          <w:p w14:paraId="3AEDF08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35EC09FA" w14:textId="77777777" w:rsidTr="00DD2C3C">
        <w:trPr>
          <w:jc w:val="center"/>
        </w:trPr>
        <w:tc>
          <w:tcPr>
            <w:tcW w:w="4271" w:type="dxa"/>
          </w:tcPr>
          <w:p w14:paraId="7830981F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7B48E0FB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56B2927D" w14:textId="77777777" w:rsidTr="00DD2C3C">
        <w:trPr>
          <w:jc w:val="center"/>
        </w:trPr>
        <w:tc>
          <w:tcPr>
            <w:tcW w:w="4271" w:type="dxa"/>
          </w:tcPr>
          <w:p w14:paraId="3B477AFC" w14:textId="21307A36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Administrador requisita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223" w:type="dxa"/>
          </w:tcPr>
          <w:p w14:paraId="4045F4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443293C5" w14:textId="77777777" w:rsidTr="00DD2C3C">
        <w:trPr>
          <w:jc w:val="center"/>
        </w:trPr>
        <w:tc>
          <w:tcPr>
            <w:tcW w:w="4271" w:type="dxa"/>
          </w:tcPr>
          <w:p w14:paraId="1BAAA7B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7CF0FD4E" w14:textId="6A1DCE24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Sistema exibe tabela de listagem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51B7E263" w14:textId="77777777" w:rsidTr="00DD2C3C">
        <w:trPr>
          <w:jc w:val="center"/>
        </w:trPr>
        <w:tc>
          <w:tcPr>
            <w:tcW w:w="8494" w:type="dxa"/>
            <w:gridSpan w:val="2"/>
          </w:tcPr>
          <w:p w14:paraId="635BBEE9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54100B4" w14:textId="77777777" w:rsidTr="00DD2C3C">
        <w:trPr>
          <w:jc w:val="center"/>
        </w:trPr>
        <w:tc>
          <w:tcPr>
            <w:tcW w:w="4271" w:type="dxa"/>
          </w:tcPr>
          <w:p w14:paraId="1674BF77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E2075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5C91FFA0" w14:textId="77777777" w:rsidTr="00DD2C3C">
        <w:trPr>
          <w:jc w:val="center"/>
        </w:trPr>
        <w:tc>
          <w:tcPr>
            <w:tcW w:w="4271" w:type="dxa"/>
          </w:tcPr>
          <w:p w14:paraId="39C4E0A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0EAD8F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104D9EE2" w14:textId="77777777" w:rsidTr="00DD2C3C">
        <w:trPr>
          <w:jc w:val="center"/>
        </w:trPr>
        <w:tc>
          <w:tcPr>
            <w:tcW w:w="4271" w:type="dxa"/>
          </w:tcPr>
          <w:p w14:paraId="6808880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A5815E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72851257" w14:textId="77777777" w:rsidTr="00DD2C3C">
        <w:trPr>
          <w:jc w:val="center"/>
        </w:trPr>
        <w:tc>
          <w:tcPr>
            <w:tcW w:w="4271" w:type="dxa"/>
          </w:tcPr>
          <w:p w14:paraId="0CD4F4A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0BA9F7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75C879D" w14:textId="77777777" w:rsidTr="00DD2C3C">
        <w:trPr>
          <w:jc w:val="center"/>
        </w:trPr>
        <w:tc>
          <w:tcPr>
            <w:tcW w:w="4271" w:type="dxa"/>
          </w:tcPr>
          <w:p w14:paraId="761D799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3CE2B3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3CB7970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E805FA3" w14:textId="77777777" w:rsidR="00DD2C3C" w:rsidRDefault="00DD2C3C" w:rsidP="00A77264">
      <w:pPr>
        <w:ind w:firstLine="0"/>
      </w:pPr>
    </w:p>
    <w:p w14:paraId="546A0980" w14:textId="7CD8BF86" w:rsidR="00DB42AD" w:rsidRDefault="00BB3F9A" w:rsidP="002828C7">
      <w:pPr>
        <w:pStyle w:val="Ttulo2"/>
        <w:numPr>
          <w:ilvl w:val="0"/>
          <w:numId w:val="0"/>
        </w:numPr>
        <w:rPr>
          <w:szCs w:val="24"/>
        </w:rPr>
      </w:pPr>
      <w:bookmarkStart w:id="86" w:name="_Toc181869062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86"/>
    </w:p>
    <w:p w14:paraId="47118920" w14:textId="516F5E8D" w:rsidR="0027273F" w:rsidRDefault="00EA02DD" w:rsidP="00DB42AD">
      <w:r w:rsidRPr="00EA02DD">
        <w:t>O diagrama de sequência é um dos principais diagramas UML (</w:t>
      </w:r>
      <w:proofErr w:type="spellStart"/>
      <w:r w:rsidRPr="00EA02DD">
        <w:t>Unified</w:t>
      </w:r>
      <w:proofErr w:type="spellEnd"/>
      <w:r w:rsidRPr="00EA02DD">
        <w:t xml:space="preserve"> </w:t>
      </w:r>
      <w:proofErr w:type="spellStart"/>
      <w:r w:rsidRPr="00EA02DD">
        <w:t>Modeling</w:t>
      </w:r>
      <w:proofErr w:type="spellEnd"/>
      <w:r w:rsidRPr="00EA02DD">
        <w:t xml:space="preserve"> </w:t>
      </w:r>
      <w:proofErr w:type="spellStart"/>
      <w:r w:rsidRPr="00EA02DD">
        <w:t>Language</w:t>
      </w:r>
      <w:proofErr w:type="spellEnd"/>
      <w:r w:rsidRPr="00EA02DD">
        <w:t xml:space="preserve">) usados ​​para descrever as interações entre objetos em um sistema, com foco na sequência temporal dessas interações. Segundo </w:t>
      </w:r>
      <w:proofErr w:type="spellStart"/>
      <w:r w:rsidRPr="00EA02DD">
        <w:t>Sommerville</w:t>
      </w:r>
      <w:proofErr w:type="spellEnd"/>
      <w:r w:rsidRPr="00EA02DD">
        <w:t xml:space="preserve"> (20</w:t>
      </w:r>
      <w:r w:rsidR="00BD1A71">
        <w:t>07</w:t>
      </w:r>
      <w:r w:rsidRPr="00EA02DD">
        <w:t>), “Um diagrama de sequência mostra as interações entre os atores e o sistema e entre os componentes do sistema, organizados em ordem cronológica”. É uma ferramenta importante para entender como as funções são executadas por meio da troca de mensagens entre os componentes envolvidos.</w:t>
      </w:r>
    </w:p>
    <w:p w14:paraId="43A7078A" w14:textId="77777777" w:rsidR="000957BE" w:rsidRPr="00DB42AD" w:rsidRDefault="000957BE" w:rsidP="00DB42AD"/>
    <w:p w14:paraId="6456A0DB" w14:textId="77777777" w:rsidR="00A71844" w:rsidRPr="00A71844" w:rsidRDefault="00A71844" w:rsidP="00A71844">
      <w:pPr>
        <w:pStyle w:val="PargrafodaLista"/>
        <w:keepNext/>
        <w:numPr>
          <w:ilvl w:val="0"/>
          <w:numId w:val="15"/>
        </w:numPr>
        <w:outlineLvl w:val="1"/>
        <w:rPr>
          <w:smallCaps/>
          <w:vanish/>
        </w:rPr>
      </w:pPr>
    </w:p>
    <w:p w14:paraId="074555B9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779B67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EE24B6D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30D8A35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33FB4F9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1A378C18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FD5E7DB" w14:textId="33797F8D" w:rsidR="006E441C" w:rsidRDefault="00A71844" w:rsidP="006E441C">
      <w:pPr>
        <w:pStyle w:val="Ttulo3"/>
        <w:ind w:left="567" w:hanging="567"/>
      </w:pPr>
      <w:r>
        <w:t xml:space="preserve"> </w:t>
      </w:r>
      <w:bookmarkStart w:id="87" w:name="_Toc181869063"/>
      <w:r w:rsidR="006E441C">
        <w:t>Diagrama de Sequência para Cadastro de Estado</w:t>
      </w:r>
      <w:bookmarkEnd w:id="87"/>
    </w:p>
    <w:p w14:paraId="400ADA8C" w14:textId="472D8C99" w:rsidR="0027273F" w:rsidRPr="0027273F" w:rsidRDefault="0027273F" w:rsidP="0027273F">
      <w:r w:rsidRPr="0027273F">
        <w:t>N</w:t>
      </w:r>
      <w:r w:rsidR="00BD1A71">
        <w:t xml:space="preserve">a </w:t>
      </w:r>
      <w:r w:rsidR="00BD1A71" w:rsidRPr="004E1507">
        <w:t>Figura 10</w:t>
      </w:r>
      <w:r w:rsidR="00BD1A71">
        <w:t xml:space="preserve"> </w:t>
      </w:r>
      <w:r w:rsidRPr="0027273F">
        <w:t xml:space="preserve">são detalhados os processos para o cadastro de um Estado. O administrador inicia o cadastro através da interface, que solicita a operação e retorna a lista de estados. A interface envia os dados ao Service Estado, que os valida e encaminha ao </w:t>
      </w:r>
      <w:proofErr w:type="spellStart"/>
      <w:r w:rsidRPr="0027273F">
        <w:t>Repository</w:t>
      </w:r>
      <w:proofErr w:type="spellEnd"/>
      <w:r w:rsidRPr="0027273F">
        <w:t xml:space="preserve"> Estado. O </w:t>
      </w:r>
      <w:proofErr w:type="spellStart"/>
      <w:r w:rsidRPr="0027273F">
        <w:t>Repository</w:t>
      </w:r>
      <w:proofErr w:type="spellEnd"/>
      <w:r w:rsidRPr="0027273F">
        <w:t xml:space="preserve"> interage com o </w:t>
      </w:r>
      <w:proofErr w:type="spellStart"/>
      <w:r w:rsidRPr="0027273F">
        <w:t>AppDBContext</w:t>
      </w:r>
      <w:proofErr w:type="spellEnd"/>
      <w:r w:rsidRPr="0027273F">
        <w:t xml:space="preserve"> para salvar os dados no banco de dados e retorna uma mensagem de confirmação. O Service Estado pode realizar operações adicionais e retorna os dados processados ao </w:t>
      </w:r>
      <w:proofErr w:type="spellStart"/>
      <w:r w:rsidRPr="0027273F">
        <w:t>Repository</w:t>
      </w:r>
      <w:proofErr w:type="spellEnd"/>
      <w:r w:rsidRPr="0027273F">
        <w:t xml:space="preserve"> Estado, que recupera a lista atualizada de estados. Finalmente, o Service Estado envia a lista de estados atualizada à interface, confirmando o sucesso da operação ao administrador.</w:t>
      </w:r>
    </w:p>
    <w:p w14:paraId="5D7B3862" w14:textId="5DD7CEEB" w:rsidR="006E441C" w:rsidRDefault="0027273F" w:rsidP="0027273F">
      <w:pPr>
        <w:pStyle w:val="Legenda"/>
        <w:keepNext/>
        <w:jc w:val="both"/>
      </w:pPr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10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22538F">
        <w:rPr>
          <w:b w:val="0"/>
          <w:bCs w:val="0"/>
        </w:rPr>
        <w:t>Diagrama de Sequência - Ator Administrador: Fluxo do cadastro de Estado</w:t>
      </w:r>
      <w:r>
        <w:rPr>
          <w:noProof/>
        </w:rPr>
        <w:t xml:space="preserve"> </w:t>
      </w:r>
      <w:r w:rsidR="005D79D4">
        <w:rPr>
          <w:noProof/>
        </w:rPr>
        <w:drawing>
          <wp:inline distT="0" distB="0" distL="0" distR="0" wp14:anchorId="7B7A8392" wp14:editId="57DD919E">
            <wp:extent cx="6829953" cy="5942330"/>
            <wp:effectExtent l="5398" t="0" r="0" b="0"/>
            <wp:docPr id="137620841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0841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41179" cy="595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13D0" w14:textId="095D8C67" w:rsidR="005D79D4" w:rsidRPr="005D79D4" w:rsidRDefault="005D79D4" w:rsidP="005D79D4">
      <w:pPr>
        <w:ind w:firstLine="0"/>
        <w:rPr>
          <w:sz w:val="20"/>
          <w:szCs w:val="16"/>
        </w:rPr>
      </w:pPr>
      <w:r w:rsidRPr="005D79D4">
        <w:rPr>
          <w:sz w:val="20"/>
          <w:szCs w:val="16"/>
        </w:rPr>
        <w:t>Fonte: Elaborado pelos Autores.</w:t>
      </w:r>
    </w:p>
    <w:p w14:paraId="327427BD" w14:textId="77777777" w:rsidR="006E441C" w:rsidRPr="006E441C" w:rsidRDefault="006E441C" w:rsidP="006E441C"/>
    <w:p w14:paraId="0BB04012" w14:textId="5C2CA681" w:rsidR="00A71844" w:rsidRDefault="006E441C" w:rsidP="006E441C">
      <w:pPr>
        <w:pStyle w:val="Ttulo3"/>
        <w:ind w:left="567" w:hanging="567"/>
      </w:pPr>
      <w:r>
        <w:t xml:space="preserve"> </w:t>
      </w:r>
      <w:bookmarkStart w:id="88" w:name="_Toc181869064"/>
      <w:r w:rsidR="00A71844">
        <w:t xml:space="preserve">Diagrama de Sequência </w:t>
      </w:r>
      <w:r>
        <w:t>para Exclusão de Estado</w:t>
      </w:r>
      <w:bookmarkEnd w:id="88"/>
    </w:p>
    <w:p w14:paraId="5CD20AE4" w14:textId="2102F7D9" w:rsidR="00AA022C" w:rsidRDefault="006E441C" w:rsidP="00AA022C">
      <w:r w:rsidRPr="006E441C">
        <w:t>N</w:t>
      </w:r>
      <w:r w:rsidR="0024044B">
        <w:t>a</w:t>
      </w:r>
      <w:r w:rsidRPr="006E441C">
        <w:t xml:space="preserve"> </w:t>
      </w:r>
      <w:r w:rsidR="0024044B" w:rsidRPr="004E1507">
        <w:t>Figura</w:t>
      </w:r>
      <w:r w:rsidR="00BD1A71" w:rsidRPr="004E1507">
        <w:t xml:space="preserve"> 11</w:t>
      </w:r>
      <w:r w:rsidRPr="006E441C">
        <w:t xml:space="preserve"> são detalhados os processos e etapas necessários para a exclusão de um Estado. O processo começa com o administrador solicitando a exclusão através da interface, que retorna a tela correspondente. A solicitação é enviada ao </w:t>
      </w:r>
      <w:proofErr w:type="spellStart"/>
      <w:r w:rsidRPr="006E441C">
        <w:t>Controller</w:t>
      </w:r>
      <w:proofErr w:type="spellEnd"/>
      <w:r w:rsidRPr="006E441C">
        <w:t xml:space="preserve"> Estado, que valida os dados. Se houver erros, uma mensagem é retornada. Caso contrário, o </w:t>
      </w:r>
      <w:proofErr w:type="spellStart"/>
      <w:r w:rsidRPr="006E441C">
        <w:t>Controller</w:t>
      </w:r>
      <w:proofErr w:type="spellEnd"/>
      <w:r w:rsidRPr="006E441C">
        <w:t xml:space="preserve"> encaminha a </w:t>
      </w:r>
      <w:r w:rsidRPr="006E441C">
        <w:lastRenderedPageBreak/>
        <w:t xml:space="preserve">solicitação ao Service Estado, que a repassa ao </w:t>
      </w:r>
      <w:proofErr w:type="spellStart"/>
      <w:r w:rsidRPr="006E441C">
        <w:t>Repository</w:t>
      </w:r>
      <w:proofErr w:type="spellEnd"/>
      <w:r w:rsidRPr="006E441C">
        <w:t xml:space="preserve"> Estado. Este interage com o </w:t>
      </w:r>
      <w:proofErr w:type="spellStart"/>
      <w:r w:rsidRPr="006E441C">
        <w:t>AppDBContext</w:t>
      </w:r>
      <w:proofErr w:type="spellEnd"/>
      <w:r w:rsidRPr="006E441C">
        <w:t xml:space="preserve"> para realizar a exclusão no banco de dados. Após a exclusão, os dados são retornados através dos componentes, confirmando ao administrador que a operação foi realizada com sucesso. Este diagrama ilustra claramente as interações e a ordem das operações envolvidas.</w:t>
      </w:r>
    </w:p>
    <w:p w14:paraId="74C8B8F6" w14:textId="0701DA92" w:rsidR="00AD3C53" w:rsidRPr="00AA022C" w:rsidRDefault="00AD3C53" w:rsidP="00AA022C">
      <w:pPr>
        <w:ind w:firstLine="0"/>
      </w:pPr>
      <w:r w:rsidRPr="00BD1A71">
        <w:rPr>
          <w:b/>
        </w:rPr>
        <w:t xml:space="preserve">Figura </w:t>
      </w:r>
      <w:r w:rsidR="00456D6D" w:rsidRPr="00BD1A71">
        <w:rPr>
          <w:b/>
        </w:rPr>
        <w:fldChar w:fldCharType="begin"/>
      </w:r>
      <w:r w:rsidR="00456D6D" w:rsidRPr="00BD1A71">
        <w:rPr>
          <w:b/>
        </w:rPr>
        <w:instrText xml:space="preserve"> SEQ Figura \* ARABIC </w:instrText>
      </w:r>
      <w:r w:rsidR="00456D6D" w:rsidRPr="00BD1A71">
        <w:rPr>
          <w:b/>
        </w:rPr>
        <w:fldChar w:fldCharType="separate"/>
      </w:r>
      <w:r w:rsidR="00377CE6" w:rsidRPr="00BD1A71">
        <w:rPr>
          <w:b/>
          <w:noProof/>
        </w:rPr>
        <w:t>11</w:t>
      </w:r>
      <w:r w:rsidR="00456D6D" w:rsidRPr="00BD1A71">
        <w:rPr>
          <w:b/>
          <w:noProof/>
        </w:rPr>
        <w:fldChar w:fldCharType="end"/>
      </w:r>
      <w:r>
        <w:rPr>
          <w:noProof/>
        </w:rPr>
        <w:t xml:space="preserve"> </w:t>
      </w:r>
      <w:r w:rsidRPr="00AD3C53">
        <w:rPr>
          <w:b/>
          <w:noProof/>
        </w:rPr>
        <w:t xml:space="preserve">– </w:t>
      </w:r>
      <w:r w:rsidRPr="00BD1A71">
        <w:rPr>
          <w:noProof/>
        </w:rPr>
        <w:t>Diagrama de Sequência - Ator Administrador: Fluxo do excluir de Estado</w:t>
      </w:r>
    </w:p>
    <w:p w14:paraId="0D693D43" w14:textId="25CFF243" w:rsidR="00AD3C53" w:rsidRDefault="00AA022C" w:rsidP="001744DB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AD3C53">
        <w:rPr>
          <w:noProof/>
          <w:color w:val="000000" w:themeColor="text1"/>
          <w:sz w:val="20"/>
          <w:szCs w:val="22"/>
        </w:rPr>
        <w:drawing>
          <wp:inline distT="0" distB="0" distL="0" distR="0" wp14:anchorId="358DC723" wp14:editId="4C7E839B">
            <wp:extent cx="7244895" cy="4163898"/>
            <wp:effectExtent l="0" t="2540" r="0" b="0"/>
            <wp:docPr id="15" name="Gráfico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6831" cy="41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15C" w14:textId="65C849BE" w:rsidR="0039401D" w:rsidRPr="00377CE6" w:rsidRDefault="00AD3C53" w:rsidP="00377CE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autores.</w:t>
      </w:r>
    </w:p>
    <w:p w14:paraId="66CF192F" w14:textId="723CE823" w:rsidR="007944D7" w:rsidRPr="002B3561" w:rsidRDefault="0082521E" w:rsidP="006E441C">
      <w:pPr>
        <w:pStyle w:val="Ttulo1"/>
        <w:ind w:left="426" w:hanging="426"/>
      </w:pPr>
      <w:bookmarkStart w:id="89" w:name="_Toc181869065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</w:t>
      </w:r>
      <w:r w:rsidR="0036733D">
        <w:t>e</w:t>
      </w:r>
      <w:r w:rsidR="007A458A" w:rsidRPr="002B3561">
        <w:t>stre)</w:t>
      </w:r>
      <w:bookmarkEnd w:id="89"/>
    </w:p>
    <w:p w14:paraId="6604768E" w14:textId="1C73B059" w:rsidR="00B6588B" w:rsidRPr="00FD3E57" w:rsidRDefault="00B6588B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0" w:name="_Toc181869066"/>
      <w:r w:rsidRPr="002B3561">
        <w:t>Descrição de cenário</w:t>
      </w:r>
      <w:bookmarkEnd w:id="90"/>
    </w:p>
    <w:p w14:paraId="5720984B" w14:textId="77777777" w:rsidR="00FD3E57" w:rsidRDefault="00FD3E57" w:rsidP="00FD3E57">
      <w:r w:rsidRPr="009E6932">
        <w:t>A técnica de descrição do cenário envolve a criação de uma narrativa detalhada que descreve a interação potencial do usuário com o seu produto, sistema ou serviço em um contexto específico. A construção desse cenário visa proporcionar uma compreensão mais clara de como será a experiência do usuário ao utilizar a interface, bem como quando interagir em diversas situações da vida real.</w:t>
      </w:r>
      <w:r>
        <w:t xml:space="preserve"> </w:t>
      </w:r>
      <w:r w:rsidRPr="00CB223B">
        <w:t xml:space="preserve">Frequentemente, aplicamos essa técnica sem perceber que tem um nome específico. Quando pensamos </w:t>
      </w:r>
      <w:r>
        <w:t>“</w:t>
      </w:r>
      <w:r w:rsidRPr="00CB223B">
        <w:t>suponha que o usuário faça isso, então...</w:t>
      </w:r>
      <w:r>
        <w:t>”</w:t>
      </w:r>
      <w:r w:rsidRPr="00CB223B">
        <w:t>, estamos, na verdade, criando uma descrição de cenário que representa situações que os usuários do sistema podem encontrar.</w:t>
      </w:r>
      <w:r>
        <w:t xml:space="preserve"> </w:t>
      </w:r>
    </w:p>
    <w:p w14:paraId="48D4183F" w14:textId="0F980C68" w:rsidR="00FD3E57" w:rsidRDefault="00FD3E57" w:rsidP="00FD3E57">
      <w:r>
        <w:t xml:space="preserve">Segundo AMSTEL (2007), as técnicas de descrição de cenário possuem vantagens, como o engajamento e a conscientização da equipe que está desenvolvendo o projeto, permite o foco no usuário durante todo o projeto, facilita a tomada de decisões. </w:t>
      </w:r>
      <w:r w:rsidRPr="00CB223B">
        <w:t>A seguir, serão apresentados dois exemplos de descrição de cenários:</w:t>
      </w:r>
    </w:p>
    <w:p w14:paraId="467D586C" w14:textId="77777777" w:rsidR="00FD3E57" w:rsidRDefault="00FD3E57" w:rsidP="00FD3E57"/>
    <w:p w14:paraId="02D0783C" w14:textId="281A2334" w:rsidR="00FD3E57" w:rsidRDefault="00FD3E57" w:rsidP="00FD3E57">
      <w:pPr>
        <w:pStyle w:val="Legenda"/>
        <w:keepNext/>
        <w:jc w:val="both"/>
      </w:pPr>
      <w:bookmarkStart w:id="91" w:name="_Toc168645612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13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91"/>
    </w:p>
    <w:p w14:paraId="12A146B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6D6FC98E" wp14:editId="74942B5E">
            <wp:extent cx="3298596" cy="2905125"/>
            <wp:effectExtent l="0" t="0" r="0" b="0"/>
            <wp:docPr id="617734033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34033" name="Imagem 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549" cy="291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31880" w14:textId="5122A73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091D80D" w14:textId="0BB2F518" w:rsidR="00FD3E57" w:rsidRDefault="00FD3E57" w:rsidP="00FD3E57"/>
    <w:p w14:paraId="467D41E1" w14:textId="5A369A24" w:rsidR="00FD3E57" w:rsidRDefault="00FD3E57" w:rsidP="00FD3E57">
      <w:pPr>
        <w:pStyle w:val="Legenda"/>
        <w:keepNext/>
        <w:jc w:val="both"/>
      </w:pPr>
      <w:bookmarkStart w:id="92" w:name="_Toc168645613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14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92"/>
    </w:p>
    <w:p w14:paraId="4E552DAD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33386C64" wp14:editId="16A3020F">
            <wp:extent cx="3338623" cy="2938077"/>
            <wp:effectExtent l="0" t="0" r="0" b="0"/>
            <wp:docPr id="2086364168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4168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487" cy="295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6BAA" w14:textId="51AE741D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507353B" w14:textId="77777777" w:rsidR="00FD3E57" w:rsidRPr="00B6588B" w:rsidRDefault="00FD3E57" w:rsidP="00B6588B">
      <w:pPr>
        <w:rPr>
          <w:color w:val="FF0000"/>
        </w:rPr>
      </w:pPr>
    </w:p>
    <w:p w14:paraId="6BCBF466" w14:textId="5ED7759B" w:rsidR="00B6588B" w:rsidRPr="002B3561" w:rsidRDefault="00B6588B" w:rsidP="00B6588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3" w:name="_Toc181869067"/>
      <w:r w:rsidRPr="002B3561">
        <w:t>Descrição de personas</w:t>
      </w:r>
      <w:bookmarkEnd w:id="93"/>
    </w:p>
    <w:p w14:paraId="6D30AC78" w14:textId="77777777" w:rsidR="00FD3E57" w:rsidRDefault="00FD3E57" w:rsidP="00FD3E57">
      <w:pPr>
        <w:pStyle w:val="PargrafodaLista"/>
        <w:ind w:left="0"/>
      </w:pPr>
      <w:r>
        <w:t>A descrição de personas são representações feitas de forma fictícias de usuário reais, são criadas para ajudar o designer e equipes de UX (</w:t>
      </w:r>
      <w:proofErr w:type="spellStart"/>
      <w:r>
        <w:rPr>
          <w:i/>
          <w:iCs/>
        </w:rPr>
        <w:t>User</w:t>
      </w:r>
      <w:proofErr w:type="spellEnd"/>
      <w:r>
        <w:rPr>
          <w:i/>
          <w:iCs/>
        </w:rPr>
        <w:t xml:space="preserve"> Experience</w:t>
      </w:r>
      <w:r>
        <w:t>), de forma que, a compreensão das necessidades, comportamentos e características dos usuários seja feita de forma assertiva.</w:t>
      </w:r>
    </w:p>
    <w:p w14:paraId="7F5566A2" w14:textId="77777777" w:rsidR="00FD3E57" w:rsidRDefault="00FD3E57" w:rsidP="00FD3E57">
      <w:pPr>
        <w:pStyle w:val="PargrafodaLista"/>
        <w:ind w:left="0"/>
        <w:rPr>
          <w:szCs w:val="24"/>
        </w:rPr>
      </w:pPr>
      <w:r w:rsidRPr="009C3918">
        <w:rPr>
          <w:szCs w:val="24"/>
        </w:rPr>
        <w:t>De acordo com LISBOA (2017), “Utilizando personas, negócios podem ser mais estratégicos em alcançar seu público, pois elas podem claramente ilustrar para todos os stakeholders, incluindo a equipe de design.”</w:t>
      </w:r>
    </w:p>
    <w:p w14:paraId="78A7AC26" w14:textId="4FF6DBCE" w:rsidR="00FD3E57" w:rsidRDefault="00FD3E57" w:rsidP="00FD3E57">
      <w:pPr>
        <w:pStyle w:val="PargrafodaLista"/>
        <w:ind w:left="0"/>
        <w:rPr>
          <w:szCs w:val="24"/>
        </w:rPr>
      </w:pPr>
      <w:r w:rsidRPr="003324B5">
        <w:rPr>
          <w:szCs w:val="24"/>
        </w:rPr>
        <w:t>A seguir, serão apresentados dois exemplos de personas conforme o sistema abordado nesta pesquisa:</w:t>
      </w:r>
    </w:p>
    <w:p w14:paraId="077E89FA" w14:textId="77777777" w:rsidR="00FD3E57" w:rsidRPr="00FD3E57" w:rsidRDefault="00FD3E57" w:rsidP="00FD3E57">
      <w:pPr>
        <w:pStyle w:val="PargrafodaLista"/>
        <w:ind w:left="0"/>
        <w:rPr>
          <w:szCs w:val="24"/>
        </w:rPr>
      </w:pPr>
    </w:p>
    <w:p w14:paraId="2EC01E9B" w14:textId="5835AF61" w:rsidR="00FD3E57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94" w:name="_Toc168645614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15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Engenheira Civil</w:t>
      </w:r>
      <w:bookmarkEnd w:id="94"/>
    </w:p>
    <w:p w14:paraId="43FD73A0" w14:textId="1C7FF298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3BD646E3" wp14:editId="266A3B86">
            <wp:extent cx="3207131" cy="3095625"/>
            <wp:effectExtent l="0" t="0" r="0" b="0"/>
            <wp:docPr id="83398844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88446" name="Imagem 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667" cy="310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B43" w14:textId="77777777" w:rsidR="00FD3E57" w:rsidRPr="008755E4" w:rsidRDefault="00FD3E57" w:rsidP="00FD3E57">
      <w:pPr>
        <w:spacing w:line="240" w:lineRule="auto"/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5FA84887" w14:textId="77777777" w:rsidR="00FD3E57" w:rsidRDefault="00FD3E57" w:rsidP="00FD3E57">
      <w:pPr>
        <w:pStyle w:val="PargrafodaLista"/>
        <w:ind w:left="0"/>
        <w:rPr>
          <w:color w:val="FF0000"/>
        </w:rPr>
      </w:pPr>
    </w:p>
    <w:p w14:paraId="1DB8AE9C" w14:textId="2511A6D3" w:rsidR="00FD3E57" w:rsidRPr="005B686C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95" w:name="_Toc168645615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16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Engenheiro de Campo</w:t>
      </w:r>
      <w:bookmarkEnd w:id="95"/>
    </w:p>
    <w:p w14:paraId="55204882" w14:textId="72E8DA97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257F8BC4" wp14:editId="29219461">
            <wp:extent cx="3197263" cy="3086100"/>
            <wp:effectExtent l="0" t="0" r="3175" b="0"/>
            <wp:docPr id="1734180376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80376" name="Imagem 2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040" cy="309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C36F" w14:textId="61E4AB08" w:rsidR="00FD3E57" w:rsidRPr="008755E4" w:rsidRDefault="00FD3E57" w:rsidP="00395B09">
      <w:pPr>
        <w:spacing w:line="240" w:lineRule="auto"/>
        <w:ind w:firstLine="0"/>
        <w:rPr>
          <w:sz w:val="20"/>
          <w:szCs w:val="18"/>
        </w:rPr>
      </w:pPr>
      <w:r w:rsidRPr="008755E4">
        <w:rPr>
          <w:sz w:val="20"/>
          <w:szCs w:val="18"/>
        </w:rPr>
        <w:t>Fonte: Elaborado pelos autores.</w:t>
      </w:r>
    </w:p>
    <w:p w14:paraId="04F54099" w14:textId="4FBBD6B8" w:rsidR="00B6588B" w:rsidRDefault="00B6588B" w:rsidP="00B6588B">
      <w:pPr>
        <w:rPr>
          <w:color w:val="FF0000"/>
        </w:rPr>
      </w:pPr>
    </w:p>
    <w:p w14:paraId="6360F092" w14:textId="1D41F9C0" w:rsidR="000E2981" w:rsidRDefault="000E2981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6" w:name="_Toc181869068"/>
      <w:r w:rsidRPr="002B3561">
        <w:t>Esboços de tela (</w:t>
      </w:r>
      <w:proofErr w:type="spellStart"/>
      <w:r w:rsidRPr="002B3561">
        <w:t>wireframes</w:t>
      </w:r>
      <w:proofErr w:type="spellEnd"/>
      <w:r w:rsidRPr="002B3561">
        <w:t>)</w:t>
      </w:r>
      <w:bookmarkEnd w:id="96"/>
    </w:p>
    <w:p w14:paraId="0716F19A" w14:textId="77777777" w:rsidR="00FD3E57" w:rsidRDefault="00FD3E57" w:rsidP="00FD3E57">
      <w:r>
        <w:t xml:space="preserve">Um </w:t>
      </w:r>
      <w:proofErr w:type="spellStart"/>
      <w:r>
        <w:t>wireframe</w:t>
      </w:r>
      <w:proofErr w:type="spellEnd"/>
      <w:r>
        <w:t xml:space="preserve"> é uma representação visual esquemática e simplificada da estrutura de uma página da web, aplicativo ou interface de usuário. Serve como guia para o layout e a organização dos elementos na tela, sem incluir gráficos, cores ou quaisquer estilos visuais. O </w:t>
      </w:r>
      <w:proofErr w:type="spellStart"/>
      <w:r>
        <w:t>wireframe</w:t>
      </w:r>
      <w:proofErr w:type="spellEnd"/>
      <w:r>
        <w:t xml:space="preserve"> destaca a arquitetura e a disposição dos principais componentes sem se preocupar com o design final.</w:t>
      </w:r>
    </w:p>
    <w:p w14:paraId="163F52ED" w14:textId="77777777" w:rsidR="00FD3E57" w:rsidRDefault="00FD3E57" w:rsidP="00FD3E57">
      <w:r>
        <w:lastRenderedPageBreak/>
        <w:t xml:space="preserve">Durante o processo de design o </w:t>
      </w:r>
      <w:proofErr w:type="spellStart"/>
      <w:r>
        <w:t>wireframe</w:t>
      </w:r>
      <w:proofErr w:type="spellEnd"/>
      <w:r>
        <w:t xml:space="preserve"> se torna uma ferramenta valiosa, permitindo que a equipe coloque suas ideias no papel de maneira rápida e eficiente. Sendo útil para a comunicação de conceitos, obter feedback inicial e garantir que todos os stakeholders tenham uma compreensão clara da arquitetura da interface antes que o trabalho de design visual mais detalhado comece.</w:t>
      </w:r>
    </w:p>
    <w:p w14:paraId="165D077F" w14:textId="77777777" w:rsidR="00FD3E57" w:rsidRDefault="00FD3E57" w:rsidP="00FD3E57">
      <w:r>
        <w:t xml:space="preserve">Segundo AWARI (2022), a utilidade do </w:t>
      </w:r>
      <w:proofErr w:type="spellStart"/>
      <w:r>
        <w:t>wireframe</w:t>
      </w:r>
      <w:proofErr w:type="spellEnd"/>
      <w:r>
        <w:t xml:space="preserve"> não se resume somente no começo do projeto, pois quando houver a necessidade de realizar teste e validação de uma nova funcionalidade, o </w:t>
      </w:r>
      <w:proofErr w:type="spellStart"/>
      <w:r>
        <w:t>wireframe</w:t>
      </w:r>
      <w:proofErr w:type="spellEnd"/>
      <w:r>
        <w:t xml:space="preserve"> se torna uma técnica valiosa para definir a melhor solução ao cliente ou usuário.</w:t>
      </w:r>
    </w:p>
    <w:p w14:paraId="559D46BE" w14:textId="77777777" w:rsidR="00FD3E57" w:rsidRDefault="00FD3E57" w:rsidP="00FD3E57"/>
    <w:p w14:paraId="4107AB82" w14:textId="36D391A6" w:rsidR="00FD3E57" w:rsidRDefault="00FD3E57" w:rsidP="00FD3E57">
      <w:pPr>
        <w:pStyle w:val="Legenda"/>
        <w:keepNext/>
        <w:jc w:val="both"/>
      </w:pPr>
      <w:bookmarkStart w:id="97" w:name="_Toc168645616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17</w:t>
      </w:r>
      <w:r w:rsidR="00456D6D">
        <w:rPr>
          <w:noProof/>
        </w:rPr>
        <w:fldChar w:fldCharType="end"/>
      </w:r>
      <w:r>
        <w:t xml:space="preserve"> – </w:t>
      </w:r>
      <w:proofErr w:type="spellStart"/>
      <w:r w:rsidRPr="00395B09">
        <w:rPr>
          <w:b w:val="0"/>
        </w:rPr>
        <w:t>Wireframe</w:t>
      </w:r>
      <w:proofErr w:type="spellEnd"/>
      <w:r w:rsidRPr="00395B09">
        <w:rPr>
          <w:b w:val="0"/>
        </w:rPr>
        <w:t xml:space="preserve"> da Tela de Login</w:t>
      </w:r>
      <w:bookmarkEnd w:id="97"/>
    </w:p>
    <w:p w14:paraId="5E4B71AB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A3887BD" wp14:editId="1D20DA30">
            <wp:extent cx="4918659" cy="2573079"/>
            <wp:effectExtent l="0" t="0" r="0" b="0"/>
            <wp:docPr id="1869281064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81064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532" cy="258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4FEB9" w14:textId="11D2E5E3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CCCC172" w14:textId="77777777" w:rsidR="00FD3E57" w:rsidRDefault="00FD3E57" w:rsidP="00377CE6">
      <w:pPr>
        <w:spacing w:before="240"/>
      </w:pPr>
      <w:r w:rsidRPr="00B46E67">
        <w:t xml:space="preserve">A tela de login é a porta de entrada para muitas interações online, e seu design desempenha um papel crucial na experiência do usuário. Neste contexto, o </w:t>
      </w:r>
      <w:proofErr w:type="spellStart"/>
      <w:r w:rsidRPr="00B46E67">
        <w:t>wireframe</w:t>
      </w:r>
      <w:proofErr w:type="spellEnd"/>
      <w:r w:rsidRPr="00B46E67">
        <w:t xml:space="preserve"> criado para a tela de login foi concebido com uma abordagem centrada no usuário, visando simplificar o processo de autenticação e oferecer recursos que promovem eficiência e usabilidade.</w:t>
      </w:r>
    </w:p>
    <w:p w14:paraId="4625FBC5" w14:textId="77777777" w:rsidR="00FD3E57" w:rsidRDefault="00FD3E57" w:rsidP="00FD3E57">
      <w:r w:rsidRPr="00B46E67">
        <w:t>O</w:t>
      </w:r>
      <w:r>
        <w:t>s campos “Email” e “Senha” tem o</w:t>
      </w:r>
      <w:r w:rsidRPr="00B46E67">
        <w:t xml:space="preserve"> objetivo </w:t>
      </w:r>
      <w:r>
        <w:t>de</w:t>
      </w:r>
      <w:r w:rsidRPr="00B46E67">
        <w:t xml:space="preserve"> facilitar o acesso do usuário ao sistema. O design decisivo inclui posicionamento claro e espaçamento adequado para uma entrada de dados intuitiva, com a escolha de fontes legíveis contribuindo para uma experiência sem atritos.</w:t>
      </w:r>
    </w:p>
    <w:p w14:paraId="5858700D" w14:textId="77777777" w:rsidR="00FD3E57" w:rsidRDefault="00FD3E57" w:rsidP="00FD3E57">
      <w:r>
        <w:t>A opção “Lembre de Mim” visa</w:t>
      </w:r>
      <w:r w:rsidRPr="00B46E67">
        <w:t xml:space="preserve"> oferecer conveniência para usuários frequentes, a opção é estrategicamente posicionada para visibilidade, com uma seleção clara. O design amigável incentiva os usuários a manterem-se autenticados para futuras sessões.</w:t>
      </w:r>
    </w:p>
    <w:p w14:paraId="53CF7C30" w14:textId="77777777" w:rsidR="00FD3E57" w:rsidRDefault="00FD3E57" w:rsidP="00FD3E57">
      <w:r>
        <w:lastRenderedPageBreak/>
        <w:t xml:space="preserve">A opção “Esqueceu a senha?” possui </w:t>
      </w:r>
      <w:r w:rsidRPr="00B46E67">
        <w:t>o objetivo de facilitar a recuperação de conta em caso de esquecimento de senha, a opção recebe destaque visual. Isso incentiva ações proativas dos usuários em situações de senha esquecida, com um fluxo de recuperação de senha claro e acessível.</w:t>
      </w:r>
    </w:p>
    <w:p w14:paraId="59DC12A1" w14:textId="77777777" w:rsidR="00FD3E57" w:rsidRDefault="00FD3E57" w:rsidP="00FD3E57">
      <w:r w:rsidRPr="00B46E67">
        <w:t xml:space="preserve">O </w:t>
      </w:r>
      <w:r>
        <w:t xml:space="preserve">botão “Entrar” tem o </w:t>
      </w:r>
      <w:r w:rsidRPr="00B46E67">
        <w:t>objetivo é iniciar o processo de autenticação. O design destaca visualmente o botão, com cores e texto que indicam claramente sua função. Além disso, há feedback visual após a ação para indicar progresso.</w:t>
      </w:r>
    </w:p>
    <w:p w14:paraId="2BF3BF89" w14:textId="77777777" w:rsidR="00FD3E57" w:rsidRDefault="00FD3E57" w:rsidP="00FD3E57"/>
    <w:p w14:paraId="43A057A5" w14:textId="097850E9" w:rsidR="00FD3E57" w:rsidRDefault="00FD3E57" w:rsidP="00FD3E57">
      <w:pPr>
        <w:pStyle w:val="Legenda"/>
        <w:keepNext/>
        <w:jc w:val="both"/>
      </w:pPr>
      <w:bookmarkStart w:id="98" w:name="_Toc168645617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18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395B09">
        <w:rPr>
          <w:b w:val="0"/>
        </w:rPr>
        <w:t>Wireframe</w:t>
      </w:r>
      <w:proofErr w:type="spellEnd"/>
      <w:r w:rsidRPr="00395B09">
        <w:rPr>
          <w:b w:val="0"/>
        </w:rPr>
        <w:t xml:space="preserve"> da Tela Inicial do Sistema</w:t>
      </w:r>
      <w:bookmarkEnd w:id="98"/>
    </w:p>
    <w:p w14:paraId="794F2962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B310D99" wp14:editId="731238FB">
            <wp:extent cx="5323933" cy="2775098"/>
            <wp:effectExtent l="0" t="0" r="0" b="6350"/>
            <wp:docPr id="1018705673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05673" name="Imagem 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144" cy="278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27ED" w14:textId="4B6D10FC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12AC96BA" w14:textId="77777777" w:rsidR="00FD3E57" w:rsidRDefault="00FD3E57" w:rsidP="00FD3E57">
      <w:r w:rsidRPr="007F6279">
        <w:t xml:space="preserve">Na tela inicial, a busca pela excelência na experiência do usuário é evidente através do </w:t>
      </w:r>
      <w:proofErr w:type="spellStart"/>
      <w:r w:rsidRPr="007F6279">
        <w:t>wireframe</w:t>
      </w:r>
      <w:proofErr w:type="spellEnd"/>
      <w:r w:rsidRPr="007F6279">
        <w:t xml:space="preserve"> cuidadosamente elaborado. Cada elemento, desde o </w:t>
      </w:r>
      <w:proofErr w:type="spellStart"/>
      <w:r w:rsidRPr="007F6279">
        <w:t>Navbar</w:t>
      </w:r>
      <w:proofErr w:type="spellEnd"/>
      <w:r w:rsidRPr="007F6279">
        <w:t xml:space="preserve"> até o Dashboard, foi projetado para proporcionar uma interação intuitiva e informativa.</w:t>
      </w:r>
    </w:p>
    <w:p w14:paraId="021F1911" w14:textId="77777777" w:rsidR="00FD3E57" w:rsidRDefault="00FD3E57" w:rsidP="00FD3E57">
      <w:r w:rsidRPr="0005611A">
        <w:t xml:space="preserve">No topo da tela, </w:t>
      </w:r>
      <w:r>
        <w:t>o</w:t>
      </w:r>
      <w:r w:rsidRPr="0005611A">
        <w:t xml:space="preserve"> </w:t>
      </w:r>
      <w:proofErr w:type="spellStart"/>
      <w:r w:rsidRPr="0005611A">
        <w:t>Navbar</w:t>
      </w:r>
      <w:proofErr w:type="spellEnd"/>
      <w:r w:rsidRPr="0005611A">
        <w:t xml:space="preserve"> apresenta elementos essenciais, proporcionando uma navegação simplificada e personalizada. A presença da logo do sistema, opções de perfil, notificaçõe</w:t>
      </w:r>
      <w:r>
        <w:t>s</w:t>
      </w:r>
      <w:r w:rsidRPr="0005611A">
        <w:t>, prom</w:t>
      </w:r>
      <w:r>
        <w:t xml:space="preserve">ove </w:t>
      </w:r>
      <w:r w:rsidRPr="0005611A">
        <w:t>uma experiência centrada no usuário desde o início.</w:t>
      </w:r>
    </w:p>
    <w:p w14:paraId="7E115D31" w14:textId="77777777" w:rsidR="00FD3E57" w:rsidRDefault="00FD3E57" w:rsidP="00FD3E57">
      <w:r w:rsidRPr="0005611A">
        <w:t xml:space="preserve">À esquerda, </w:t>
      </w:r>
      <w:r>
        <w:t>o</w:t>
      </w:r>
      <w:r w:rsidRPr="0005611A">
        <w:t xml:space="preserve"> </w:t>
      </w:r>
      <w:proofErr w:type="spellStart"/>
      <w:r w:rsidRPr="0005611A">
        <w:t>Sidebar</w:t>
      </w:r>
      <w:proofErr w:type="spellEnd"/>
      <w:r w:rsidRPr="0005611A">
        <w:t xml:space="preserve"> oferece opções de navegação, constituindo uma ferramenta contextual e eficiente para explorar diferentes áreas do sistema. Essa abordagem facilita a descoberta de funcionalidades, proporcionando aos usuários uma compreensão clara da estrutura e organização do sistema.</w:t>
      </w:r>
    </w:p>
    <w:p w14:paraId="77309217" w14:textId="77777777" w:rsidR="00FD3E57" w:rsidRDefault="00FD3E57" w:rsidP="00FD3E57">
      <w:r w:rsidRPr="0005611A">
        <w:t>No centro da tela, o Dashboard surge como um centro de informações, apresentando de forma visualmente apelativa os últimos arquivos cadastrados no sistema. A inclusão de categorias como "Novas Atualizações",</w:t>
      </w:r>
      <w:r>
        <w:t xml:space="preserve"> </w:t>
      </w:r>
      <w:r w:rsidRPr="0005611A">
        <w:t>"Em Andamento"</w:t>
      </w:r>
      <w:r>
        <w:t>,</w:t>
      </w:r>
      <w:r w:rsidRPr="0005611A">
        <w:t xml:space="preserve"> "Pendentes", "Em Atraso", e "Prazo </w:t>
      </w:r>
      <w:r w:rsidRPr="0005611A">
        <w:lastRenderedPageBreak/>
        <w:t>Hoje" oferece uma visão instantânea do status e progresso das atividades, fornecendo insights valiosos ao usuário.</w:t>
      </w:r>
    </w:p>
    <w:p w14:paraId="433825C9" w14:textId="77777777" w:rsidR="00FD3E57" w:rsidRDefault="00FD3E57" w:rsidP="00FD3E57"/>
    <w:p w14:paraId="14926BCB" w14:textId="4E61B28E" w:rsidR="00FD3E57" w:rsidRDefault="00FD3E57" w:rsidP="00FD3E57">
      <w:pPr>
        <w:pStyle w:val="Legenda"/>
        <w:keepNext/>
        <w:jc w:val="both"/>
      </w:pPr>
      <w:bookmarkStart w:id="99" w:name="_Toc168645618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19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>
        <w:t>Wireframe</w:t>
      </w:r>
      <w:proofErr w:type="spellEnd"/>
      <w:r>
        <w:t xml:space="preserve"> Tela de Cadastro de Estado</w:t>
      </w:r>
      <w:bookmarkEnd w:id="99"/>
    </w:p>
    <w:p w14:paraId="503E08F0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F07874A" wp14:editId="1EDDF2BC">
            <wp:extent cx="5160748" cy="2690038"/>
            <wp:effectExtent l="0" t="0" r="1905" b="0"/>
            <wp:docPr id="46634191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41918" name="Imagem 8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391" cy="269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62FD" w14:textId="7E472C8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629B87B5" w14:textId="77777777" w:rsidR="00FD3E57" w:rsidRDefault="00FD3E57" w:rsidP="00FD3E57">
      <w:r>
        <w:t xml:space="preserve">O </w:t>
      </w:r>
      <w:proofErr w:type="spellStart"/>
      <w:r>
        <w:t>wireframe</w:t>
      </w:r>
      <w:proofErr w:type="spellEnd"/>
      <w:r>
        <w:t xml:space="preserve"> tela de cadastro de estado oferece diversas funcionalidades. </w:t>
      </w:r>
      <w:r w:rsidRPr="0005611A">
        <w:t>A barra de pesquisa se destaca como uma ferramenta vital para navegação eficiente. Permitindo a busca de estados específicos, os usuários têm acesso rápido às informações desejadas, simplificando a interação com o sistema.</w:t>
      </w:r>
    </w:p>
    <w:p w14:paraId="03B21814" w14:textId="77777777" w:rsidR="00FD3E57" w:rsidRDefault="00FD3E57" w:rsidP="00FD3E57">
      <w:r w:rsidRPr="00DB0193">
        <w:t>O botão "Novo" representa uma adição intuitiva à tela, possibilitando a inserção direta de novos estados de maneira descomplicada. Essa funcionalidade agiliza o processo de cadastro, oferecendo aos usuários uma maneira rápida de expandir e atualizar a base de dados.</w:t>
      </w:r>
    </w:p>
    <w:p w14:paraId="62526B44" w14:textId="77777777" w:rsidR="00FD3E57" w:rsidRDefault="00FD3E57" w:rsidP="00FD3E57">
      <w:r w:rsidRPr="00DB0193">
        <w:t>A tabela exibindo todos os estados cadastrados proporciona uma visão consolidada, permitindo uma análise eficiente. Cada entrada na tabela é equipada com opções de edição e exclusão, proporcionando controle total sobre os dados. Essas ações são estrategicamente integradas, garantindo que os usuários possam ajustar as informações conforme necessário.</w:t>
      </w:r>
    </w:p>
    <w:p w14:paraId="0EE9EBCB" w14:textId="77777777" w:rsidR="00FD3E57" w:rsidRDefault="00FD3E57" w:rsidP="00FD3E57">
      <w:r w:rsidRPr="00DB0193">
        <w:t>A opção de voltar, localizada no canto superior esquerdo, é uma adição crucial para a usabilidade. Essa funcionalidade permite uma transição suave entre diferentes áreas do sistema, mantendo a consistência na experiência do usuário.</w:t>
      </w:r>
    </w:p>
    <w:p w14:paraId="30506AF9" w14:textId="77777777" w:rsidR="00FD3E57" w:rsidRDefault="00FD3E57" w:rsidP="00FD3E57"/>
    <w:p w14:paraId="3D3675E3" w14:textId="77777777" w:rsidR="00FD3E57" w:rsidRDefault="00FD3E57" w:rsidP="00FD3E57"/>
    <w:p w14:paraId="799FE944" w14:textId="21896B5E" w:rsidR="00FD3E57" w:rsidRDefault="00FD3E57" w:rsidP="00FD3E57">
      <w:pPr>
        <w:pStyle w:val="Legenda"/>
        <w:keepNext/>
        <w:jc w:val="both"/>
      </w:pPr>
      <w:bookmarkStart w:id="100" w:name="_Toc168645619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20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FD3E57">
        <w:rPr>
          <w:b w:val="0"/>
        </w:rPr>
        <w:t>Wireframe</w:t>
      </w:r>
      <w:proofErr w:type="spellEnd"/>
      <w:r w:rsidRPr="00FD3E57">
        <w:rPr>
          <w:b w:val="0"/>
        </w:rPr>
        <w:t xml:space="preserve"> Tela de Cadastro de Cidade</w:t>
      </w:r>
      <w:bookmarkEnd w:id="100"/>
    </w:p>
    <w:p w14:paraId="06C4E1D3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17DB38BB" wp14:editId="501C2C88">
            <wp:extent cx="4895570" cy="2551814"/>
            <wp:effectExtent l="0" t="0" r="635" b="1270"/>
            <wp:docPr id="1684698796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98796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577" cy="25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0DEE" w14:textId="77777777" w:rsidR="00FD3E57" w:rsidRPr="00415323" w:rsidRDefault="00FD3E57" w:rsidP="00FD3E57">
      <w:pPr>
        <w:ind w:firstLine="0"/>
        <w:rPr>
          <w:sz w:val="20"/>
          <w:szCs w:val="22"/>
        </w:rPr>
      </w:pPr>
      <w:r w:rsidRPr="00415323">
        <w:rPr>
          <w:sz w:val="20"/>
          <w:szCs w:val="22"/>
        </w:rPr>
        <w:t>Fonte: Elaborado pelos autores.</w:t>
      </w:r>
    </w:p>
    <w:p w14:paraId="3AB312D3" w14:textId="77777777" w:rsidR="00FD3E57" w:rsidRDefault="00FD3E57" w:rsidP="00FD3E57">
      <w:r>
        <w:t xml:space="preserve">O </w:t>
      </w:r>
      <w:proofErr w:type="spellStart"/>
      <w:r>
        <w:t>wireframe</w:t>
      </w:r>
      <w:proofErr w:type="spellEnd"/>
      <w:r>
        <w:t xml:space="preserve"> da</w:t>
      </w:r>
      <w:r w:rsidRPr="00CF544B">
        <w:t xml:space="preserve"> tela de gerenciamento de cidades assume um papel essencial na organização eficiente do sistema. Com componentes cuidadosamente projetados, essa interface visa simplificar a administração das informações, proporcionando uma experiência fluida e produtiva.</w:t>
      </w:r>
    </w:p>
    <w:p w14:paraId="02E5FAC7" w14:textId="77777777" w:rsidR="00FD3E57" w:rsidRDefault="00FD3E57" w:rsidP="00FD3E57">
      <w:r>
        <w:t>A barra de pesquisa oferece uma maneira rápida e eficaz de localizar informações específicas sobre cidades cadastradas, otimizando a navegação no sistema.</w:t>
      </w:r>
    </w:p>
    <w:p w14:paraId="4BD25AC4" w14:textId="77777777" w:rsidR="00FD3E57" w:rsidRDefault="00FD3E57" w:rsidP="00FD3E57">
      <w:r>
        <w:t>O botão "Novo" facilita a inclusão direta de novas cidades, simplificando o processo de cadastro e garantindo uma experiência eficiente para usuários que desejam expandir a base de dados.</w:t>
      </w:r>
    </w:p>
    <w:p w14:paraId="5FF0ED11" w14:textId="77777777" w:rsidR="00FD3E57" w:rsidRDefault="00FD3E57" w:rsidP="00FD3E57">
      <w:r>
        <w:t>A tabela que lista todas as cidades cadastradas proporciona uma visão clara e organizada do conteúdo. Equipada com opções de edição e exclusão, essa tabela oferece controle total sobre as informações, permitindo aos usuários ajustarem e gerenciar os dados com facilidade.</w:t>
      </w:r>
    </w:p>
    <w:p w14:paraId="00A5F475" w14:textId="2DFF488D" w:rsidR="00FD3E57" w:rsidRDefault="00FD3E57" w:rsidP="00FD3E57">
      <w:r>
        <w:t xml:space="preserve">Assim como no </w:t>
      </w:r>
      <w:proofErr w:type="spellStart"/>
      <w:r>
        <w:t>wireframe</w:t>
      </w:r>
      <w:proofErr w:type="spellEnd"/>
      <w:r>
        <w:t xml:space="preserve"> da tela de cadastro de estado, a opção de voltar se </w:t>
      </w:r>
      <w:proofErr w:type="spellStart"/>
      <w:r>
        <w:t>encotra</w:t>
      </w:r>
      <w:proofErr w:type="spellEnd"/>
      <w:r>
        <w:t xml:space="preserve"> localizada no canto superior esquerdo, assegura uma transição suave entre diferentes áreas do sistema, promovendo consistência na experiência do usuário e facilitando o retorno aos cadastros anteriores de maneira intuitiva.</w:t>
      </w:r>
    </w:p>
    <w:p w14:paraId="4C156D76" w14:textId="77777777" w:rsidR="000E2981" w:rsidRPr="000E2981" w:rsidRDefault="000E2981" w:rsidP="00FD3E57">
      <w:pPr>
        <w:ind w:firstLine="0"/>
      </w:pPr>
    </w:p>
    <w:p w14:paraId="58A99892" w14:textId="37CCE59E" w:rsidR="00E23F38" w:rsidRPr="00FD3E57" w:rsidRDefault="0053241A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101" w:name="_Toc181869069"/>
      <w:r w:rsidRPr="002B3561">
        <w:t>Protótipos</w:t>
      </w:r>
      <w:r w:rsidR="00866F91" w:rsidRPr="002B3561">
        <w:t xml:space="preserve"> de tela</w:t>
      </w:r>
      <w:bookmarkEnd w:id="101"/>
      <w:r w:rsidR="00866F91" w:rsidRPr="002B3561">
        <w:t xml:space="preserve"> </w:t>
      </w:r>
    </w:p>
    <w:p w14:paraId="09BD6E3D" w14:textId="77777777" w:rsidR="00FD3E57" w:rsidRDefault="00FD3E57" w:rsidP="00FD3E57">
      <w:r>
        <w:t xml:space="preserve">Os protótipos de tela são representações visuais interativas de interfaces do usuário (UI) usadas no Design de Experiência do Usuário (UX). Essas representações simulam a aparência e o comportamento de um produto, aplicativo ou site antes da implementação real. </w:t>
      </w:r>
      <w:r>
        <w:lastRenderedPageBreak/>
        <w:t>Os protótipos servem como ferramentas cruciais para designers e desenvolvedores testarem a usabilidade, a navegação e a interação, além de obterem feedback valioso.</w:t>
      </w:r>
    </w:p>
    <w:p w14:paraId="433AC911" w14:textId="77777777" w:rsidR="00FD3E57" w:rsidRDefault="00FD3E57" w:rsidP="00FD3E57">
      <w:r w:rsidRPr="00A85D2A">
        <w:t>A utilização de protótipos de tela no desenvolvimento do sistema de gerenciamento de documentos de obra para a prefeitura de Jales traz diversos benefícios. Esses modelos visuais interativos possibilitam validar requisitos de apresentação, layout e usabilidade. Ao simular a interação do usuário com o sistema, os protótipos facilitam a identificação de potenciais problemas na navegação e permitem obter feedback antecipado de partes interessadas, incluindo membros da prefeitura e futuros usuários.</w:t>
      </w:r>
    </w:p>
    <w:p w14:paraId="41405FC7" w14:textId="77777777" w:rsidR="00FD3E57" w:rsidRDefault="00FD3E57" w:rsidP="00FD3E57">
      <w:r>
        <w:t>Além disso, a criação de protótipos de tela promove a capacidade</w:t>
      </w:r>
      <w:r w:rsidRPr="008D6667">
        <w:t xml:space="preserve"> de identificar requisitos omitidos nas fases iniciais do projeto ajuda a evitar retrabalho e garante que o sistema atenda plenamente às necessidades da prefeitura.</w:t>
      </w:r>
      <w:r>
        <w:t xml:space="preserve"> Contudo, </w:t>
      </w:r>
      <w:r w:rsidRPr="008D6667">
        <w:t>é possível economizar recursos ao evitar a implementação de funcionalidades inadequadas e, ao mesmo tempo, facilitar o treinamento dos usuários finais. Os protótipos de tela se tornam, assim, uma ferramenta valiosa para garantir que o sistema seja eficiente, amigável e atenda completamente aos requisitos estabelecidos pela prefeitura de Jales.</w:t>
      </w:r>
    </w:p>
    <w:p w14:paraId="5AC85C55" w14:textId="5DA71D86" w:rsidR="007944D7" w:rsidRDefault="007944D7" w:rsidP="00E23F38">
      <w:pPr>
        <w:rPr>
          <w:color w:val="FF0000"/>
        </w:rPr>
      </w:pPr>
    </w:p>
    <w:p w14:paraId="3A38D8A8" w14:textId="35D79088" w:rsidR="00FD3E57" w:rsidRPr="00FD3E57" w:rsidRDefault="00FD3E57" w:rsidP="00FD3E57">
      <w:pPr>
        <w:pStyle w:val="Legenda"/>
        <w:keepNext/>
        <w:jc w:val="both"/>
        <w:rPr>
          <w:b w:val="0"/>
        </w:rPr>
      </w:pPr>
      <w:bookmarkStart w:id="102" w:name="_Toc168645620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21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FD3E57">
        <w:rPr>
          <w:b w:val="0"/>
          <w:noProof/>
        </w:rPr>
        <w:t>Protótipo de Tela de Login</w:t>
      </w:r>
      <w:bookmarkEnd w:id="102"/>
    </w:p>
    <w:p w14:paraId="31DC6CA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51CECD4" wp14:editId="71B67F1E">
            <wp:extent cx="5243332" cy="2743200"/>
            <wp:effectExtent l="0" t="0" r="0" b="0"/>
            <wp:docPr id="191472850" name="Imagem 19147285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2850" name="Imagem 191472850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002" cy="274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4989" w14:textId="78D16965" w:rsidR="00FD3E57" w:rsidRPr="00415323" w:rsidRDefault="00FD3E57" w:rsidP="00FD3E57">
      <w:pPr>
        <w:ind w:firstLine="0"/>
        <w:rPr>
          <w:sz w:val="20"/>
        </w:rPr>
      </w:pPr>
      <w:r w:rsidRPr="00415323">
        <w:rPr>
          <w:sz w:val="20"/>
        </w:rPr>
        <w:t>Fonte: Elaborado pelos autores.</w:t>
      </w:r>
    </w:p>
    <w:p w14:paraId="76F6CCD5" w14:textId="77777777" w:rsidR="00FD3E57" w:rsidRPr="00FF514B" w:rsidRDefault="00FD3E57" w:rsidP="00FD3E57">
      <w:pPr>
        <w:rPr>
          <w:szCs w:val="24"/>
        </w:rPr>
      </w:pPr>
      <w:r>
        <w:rPr>
          <w:szCs w:val="24"/>
        </w:rPr>
        <w:t>O protótipo da</w:t>
      </w:r>
      <w:r w:rsidRPr="00FF514B">
        <w:rPr>
          <w:szCs w:val="24"/>
        </w:rPr>
        <w:t xml:space="preserve"> tela de login do sistema de gerenciamento de obras da Prefeitura de Jales foi cuidadosamente estilizada para refletir as cores distintivas da identidade visual da prefeitura. A paleta de cores escolhida não apenas contribui para uma estética atraente, mas também reforça a marca e cria uma experiência coesa para os usuários.</w:t>
      </w:r>
    </w:p>
    <w:p w14:paraId="2938143E" w14:textId="77777777" w:rsidR="00FD3E57" w:rsidRPr="00FF514B" w:rsidRDefault="00FD3E57" w:rsidP="00FD3E57">
      <w:pPr>
        <w:rPr>
          <w:szCs w:val="24"/>
        </w:rPr>
      </w:pPr>
      <w:r w:rsidRPr="00FF514B">
        <w:rPr>
          <w:szCs w:val="24"/>
        </w:rPr>
        <w:t xml:space="preserve">Os campos de entrada para e-mail e senha, assim como os botões interativos, incorporam as tonalidades específicas da prefeitura de Jales. Isso não apenas garante </w:t>
      </w:r>
      <w:r w:rsidRPr="00FF514B">
        <w:rPr>
          <w:szCs w:val="24"/>
        </w:rPr>
        <w:lastRenderedPageBreak/>
        <w:t xml:space="preserve">consistência com a </w:t>
      </w:r>
      <w:r>
        <w:rPr>
          <w:szCs w:val="24"/>
        </w:rPr>
        <w:t>identidade visual</w:t>
      </w:r>
      <w:r w:rsidRPr="00FF514B">
        <w:rPr>
          <w:szCs w:val="24"/>
        </w:rPr>
        <w:t>, mas também ajuda os usuários a associarem imediatamente a tela de login ao contexto municipal.</w:t>
      </w:r>
    </w:p>
    <w:p w14:paraId="676D5CF9" w14:textId="77777777" w:rsidR="00FD3E57" w:rsidRDefault="00FD3E57" w:rsidP="00FD3E57">
      <w:pPr>
        <w:rPr>
          <w:szCs w:val="24"/>
        </w:rPr>
      </w:pPr>
      <w:r w:rsidRPr="00FF514B">
        <w:rPr>
          <w:szCs w:val="24"/>
        </w:rPr>
        <w:t>Além disso, a imagem representativa na lateral esquerda também é elaborada de modo a complementar as cores predominantes da prefeitura, contribuindo para a harmonia visual da tela. A escolha cuidadosa dessas cores não só enfatiza a identidade da prefeitura, mas também cria uma interface atraente e reconhecível para os usuários ao iniciar a sessão no sistema de gerenciamento de obras.</w:t>
      </w:r>
    </w:p>
    <w:p w14:paraId="2A3C4C94" w14:textId="77777777" w:rsidR="00FD3E57" w:rsidRDefault="00FD3E57" w:rsidP="00E23F38">
      <w:pPr>
        <w:rPr>
          <w:color w:val="FF0000"/>
        </w:rPr>
      </w:pPr>
    </w:p>
    <w:p w14:paraId="21ABB41A" w14:textId="3E59428A" w:rsidR="00FD3E57" w:rsidRDefault="00FD3E57" w:rsidP="00FD3E57">
      <w:pPr>
        <w:pStyle w:val="Legenda"/>
        <w:keepNext/>
        <w:jc w:val="both"/>
      </w:pPr>
      <w:bookmarkStart w:id="103" w:name="_Toc168645621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22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Protótipo de Tela Inicial</w:t>
      </w:r>
      <w:bookmarkEnd w:id="103"/>
    </w:p>
    <w:p w14:paraId="532903AA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8929854" wp14:editId="2AEABE76">
            <wp:extent cx="5022548" cy="2619375"/>
            <wp:effectExtent l="0" t="0" r="6985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36" cy="262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6FC4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402BBB48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>A tela inicial do sistema de gerenciamento de obras da Prefeitura de Jales foi estrategicamente projetada para oferecer aos usuários uma visão abrangente e acessível das informações mais relevantes. A barra de navegação superior destaca-se pela presença da logo da prefeitura, proporcionando uma identidade visual consistente. Nela, encontram-se elementos essenciais, como o nome do usuário, notificações e acesso ao perfil, garantindo uma experiência personalizada.</w:t>
      </w:r>
    </w:p>
    <w:p w14:paraId="68BC9205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 xml:space="preserve">Na lateral esquerda, um </w:t>
      </w:r>
      <w:proofErr w:type="spellStart"/>
      <w:r w:rsidRPr="00C361CF">
        <w:rPr>
          <w:szCs w:val="24"/>
        </w:rPr>
        <w:t>sidebar</w:t>
      </w:r>
      <w:proofErr w:type="spellEnd"/>
      <w:r w:rsidRPr="00C361CF">
        <w:rPr>
          <w:szCs w:val="24"/>
        </w:rPr>
        <w:t xml:space="preserve"> foi incorporado, apresentando de maneira clara e organizada as diversas opções disponíveis no sistema. Isso não apenas simplifica a navegação, mas também oferece uma visão rápida das funcionalidades acessíveis, contribuindo para a eficiência na utilização.</w:t>
      </w:r>
    </w:p>
    <w:p w14:paraId="6FC28112" w14:textId="1D52E9E2" w:rsidR="00FD3E57" w:rsidRDefault="00FD3E57" w:rsidP="00FD3E57">
      <w:pPr>
        <w:rPr>
          <w:szCs w:val="24"/>
        </w:rPr>
      </w:pPr>
      <w:r w:rsidRPr="00C361CF">
        <w:rPr>
          <w:szCs w:val="24"/>
        </w:rPr>
        <w:t>O centro da tela é ocupado pelo dashboard, um espaço dinâmico e informativo que apresenta cartões indicativos de diferentes categorias de documentos. Esses cards destacam</w:t>
      </w:r>
      <w:r>
        <w:rPr>
          <w:szCs w:val="24"/>
        </w:rPr>
        <w:t xml:space="preserve"> </w:t>
      </w:r>
      <w:r w:rsidRPr="00C361CF">
        <w:rPr>
          <w:szCs w:val="24"/>
        </w:rPr>
        <w:t>documentos novos, em andamento, pendentes, em atraso e aqueles com prazo para o dia, proporcionando uma visão consolidada do estado geral dos projetos.</w:t>
      </w:r>
    </w:p>
    <w:p w14:paraId="57980B7C" w14:textId="305FBD77" w:rsidR="00FD3E57" w:rsidRDefault="00FD3E57" w:rsidP="00FD3E57">
      <w:pPr>
        <w:pStyle w:val="Legenda"/>
        <w:keepNext/>
        <w:jc w:val="both"/>
      </w:pPr>
      <w:bookmarkStart w:id="104" w:name="_Toc168645622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23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>
        <w:t xml:space="preserve"> </w:t>
      </w:r>
      <w:r w:rsidRPr="00395B09">
        <w:rPr>
          <w:b w:val="0"/>
        </w:rPr>
        <w:t>Protótipo da Tela de Cadastro de Estado</w:t>
      </w:r>
      <w:bookmarkEnd w:id="104"/>
    </w:p>
    <w:p w14:paraId="7EFD6EEE" w14:textId="77777777" w:rsidR="00FD3E57" w:rsidRDefault="00FD3E57" w:rsidP="00FE3618">
      <w:pPr>
        <w:ind w:firstLine="0"/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18273594" wp14:editId="2A30A9BC">
            <wp:extent cx="5381625" cy="2806642"/>
            <wp:effectExtent l="0" t="0" r="0" b="0"/>
            <wp:docPr id="6" name="Imagem 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82" cy="28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AD53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13D371C2" w14:textId="77777777" w:rsidR="00FD3E57" w:rsidRPr="000640A1" w:rsidRDefault="00FD3E57" w:rsidP="00FD3E57">
      <w:pPr>
        <w:rPr>
          <w:szCs w:val="24"/>
        </w:rPr>
      </w:pPr>
      <w:r>
        <w:rPr>
          <w:szCs w:val="24"/>
        </w:rPr>
        <w:t>O protótipo da</w:t>
      </w:r>
      <w:r w:rsidRPr="000640A1">
        <w:rPr>
          <w:szCs w:val="24"/>
        </w:rPr>
        <w:t xml:space="preserve"> tela de cadastro de estado no sistema de gerenciamento de obras demonstra um design funcional e prático, priorizando a eficiência na gestão dos estados. A tabela no centro da tela apresenta uma lista completa de estados cadastrados, fornecendo uma visão geral rápida e organizada.</w:t>
      </w:r>
    </w:p>
    <w:p w14:paraId="31BFD307" w14:textId="3496E0CF" w:rsidR="00FD3E57" w:rsidRPr="000640A1" w:rsidRDefault="00FD3E57" w:rsidP="00FD3E57">
      <w:pPr>
        <w:rPr>
          <w:szCs w:val="24"/>
        </w:rPr>
      </w:pPr>
      <w:r w:rsidRPr="000640A1">
        <w:rPr>
          <w:szCs w:val="24"/>
        </w:rPr>
        <w:t>Os botões de ação associados a cada entrada da tabela oferecem funcionalidades cruciais, como editar e excluir estados, permitindo aos usuários realizarem operações específicas de forma direta e intuitiva.</w:t>
      </w:r>
    </w:p>
    <w:p w14:paraId="270F8C2F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 barra de pesquisa localizada na parte superior da tela proporciona uma ferramenta valiosa para a localização rápida de estados específicos na lista. Essa funcionalidade é reforçada pelo botão de adição de novo estado, situado ao lado direito da barra de pesquisa. Esse botão permite a inclusão eficiente de novos estados no sistema, contribuindo para a atualização e expansão contínua da base de dados.</w:t>
      </w:r>
    </w:p>
    <w:p w14:paraId="1A81BC58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Ao integrar esses elementos, a tela de cadastro de estado oferece uma solução abrangente para a administração e manutenção dos estados no sistema de gerenciamento de</w:t>
      </w:r>
      <w:r>
        <w:rPr>
          <w:szCs w:val="24"/>
        </w:rPr>
        <w:t xml:space="preserve"> </w:t>
      </w:r>
      <w:r w:rsidRPr="000640A1">
        <w:rPr>
          <w:szCs w:val="24"/>
        </w:rPr>
        <w:t>obras. A combinação de uma interface intuitiva, funcionalidades de pesquisa e operações diretas melhora significativamente a experiência do usuário ao lidar com informações estaduais.</w:t>
      </w:r>
    </w:p>
    <w:p w14:paraId="484AB2B2" w14:textId="69B31084" w:rsidR="00FD3E57" w:rsidRDefault="00FD3E57" w:rsidP="00FD3E57">
      <w:pPr>
        <w:ind w:firstLine="0"/>
        <w:rPr>
          <w:szCs w:val="24"/>
        </w:rPr>
      </w:pPr>
    </w:p>
    <w:p w14:paraId="5DF91C1F" w14:textId="026DF733" w:rsidR="00FD3E57" w:rsidRPr="00395B09" w:rsidRDefault="00FD3E57" w:rsidP="00FD3E57">
      <w:pPr>
        <w:pStyle w:val="Legenda"/>
        <w:keepNext/>
        <w:jc w:val="both"/>
        <w:rPr>
          <w:b w:val="0"/>
        </w:rPr>
      </w:pPr>
      <w:bookmarkStart w:id="105" w:name="_Toc168645623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24</w:t>
      </w:r>
      <w:r w:rsidR="00456D6D">
        <w:rPr>
          <w:noProof/>
        </w:rPr>
        <w:fldChar w:fldCharType="end"/>
      </w:r>
      <w:r>
        <w:t xml:space="preserve"> – </w:t>
      </w:r>
      <w:r w:rsidRPr="00395B09">
        <w:rPr>
          <w:b w:val="0"/>
        </w:rPr>
        <w:t>Protótipo da Tela de Cadastro de Cidade</w:t>
      </w:r>
      <w:bookmarkEnd w:id="105"/>
    </w:p>
    <w:p w14:paraId="38B8BDE9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E94E8D7" wp14:editId="3EBE6B8C">
            <wp:extent cx="5259977" cy="2743200"/>
            <wp:effectExtent l="0" t="0" r="0" b="0"/>
            <wp:docPr id="7" name="Imagem 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18" cy="27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55A9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78F2953C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A tela de cadastro de cidade no sistema de gerenciamento de obras apresenta um design intuitivo e eficiente, priorizando a facilidade de uso para os usuários. A tabela no centro da tela exibe uma lista completa das cidades cadastradas, proporcionando uma visão geral fácil de entender.</w:t>
      </w:r>
    </w:p>
    <w:p w14:paraId="0D542080" w14:textId="47F577E2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 xml:space="preserve">Os botões de ação associados a cada entrada na tabela oferecem funcionalidades essenciais, permitindo aos usuários editarem ou </w:t>
      </w:r>
      <w:r w:rsidR="00AF494F" w:rsidRPr="00D032F8">
        <w:rPr>
          <w:szCs w:val="24"/>
        </w:rPr>
        <w:t>excluír</w:t>
      </w:r>
      <w:r w:rsidR="00AF494F">
        <w:rPr>
          <w:szCs w:val="24"/>
        </w:rPr>
        <w:t>em</w:t>
      </w:r>
      <w:r w:rsidRPr="00D032F8">
        <w:rPr>
          <w:szCs w:val="24"/>
        </w:rPr>
        <w:t xml:space="preserve"> cidades de maneira direta e conveniente.</w:t>
      </w:r>
    </w:p>
    <w:p w14:paraId="6F6F9228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Na parte superior da tela, uma barra de pesquisa oferece uma maneira rápida e eficaz de localizar cidades específicas na lista. Complementando essa funcionalidade, o botão de adicionar nova cidade, situado ao lado direito da barra de pesquisa, simplifica o processo de inclusão de novas informações no sistema.</w:t>
      </w:r>
    </w:p>
    <w:p w14:paraId="7230FD44" w14:textId="7896A29D" w:rsidR="00FD3E57" w:rsidRPr="00FD3E57" w:rsidRDefault="00FD3E57" w:rsidP="00FD3E57">
      <w:r w:rsidRPr="00D032F8">
        <w:rPr>
          <w:szCs w:val="24"/>
        </w:rPr>
        <w:t>A integração desses elementos cria uma experiência de usuário coesa e eficaz na administração das informações relacionadas às cidades. A combinação de uma interface clara, recursos de pesquisa e operações diretas contribui para a agilidade e eficiência na gestão de dados relacionados às cidades no contexto do gerenciamento de obras.</w:t>
      </w:r>
    </w:p>
    <w:p w14:paraId="4B1AD985" w14:textId="2E777829" w:rsidR="00092B12" w:rsidRDefault="009A2471" w:rsidP="005F772A">
      <w:pPr>
        <w:pStyle w:val="Ttulo1"/>
        <w:ind w:left="426"/>
        <w:rPr>
          <w:caps w:val="0"/>
        </w:rPr>
      </w:pPr>
      <w:bookmarkStart w:id="106" w:name="_Toc181869070"/>
      <w:r>
        <w:rPr>
          <w:caps w:val="0"/>
        </w:rPr>
        <w:lastRenderedPageBreak/>
        <w:t>BANCO DE DADOS</w:t>
      </w:r>
      <w:bookmarkEnd w:id="106"/>
    </w:p>
    <w:p w14:paraId="479AEA6A" w14:textId="77777777" w:rsidR="00A10BD9" w:rsidRDefault="00A10BD9" w:rsidP="00A10BD9">
      <w:r w:rsidRPr="00150599">
        <w:t>Um banco de dados é uma coleção organizada de dados armazenados eletronicamente em um sistema de computador, geralmente controlado por um Sistema de Gerenciamento de Banco de Dados</w:t>
      </w:r>
      <w:r>
        <w:t>,</w:t>
      </w:r>
      <w:r w:rsidRPr="00150599">
        <w:t xml:space="preserve"> </w:t>
      </w:r>
      <w:r>
        <w:t>a</w:t>
      </w:r>
      <w:r w:rsidRPr="00150599">
        <w:t xml:space="preserve"> maioria dos bancos de dados usa a linguagem de consulta estruturada (SQL) para escrever e consultar dados.</w:t>
      </w:r>
    </w:p>
    <w:p w14:paraId="1D1FC4F1" w14:textId="672A9EB8" w:rsidR="00A10BD9" w:rsidRDefault="00A10BD9" w:rsidP="00A10BD9">
      <w:pPr>
        <w:spacing w:line="240" w:lineRule="auto"/>
        <w:ind w:left="2268" w:firstLine="0"/>
        <w:rPr>
          <w:sz w:val="20"/>
        </w:rPr>
      </w:pPr>
      <w:r w:rsidRPr="00150599">
        <w:rPr>
          <w:sz w:val="20"/>
        </w:rPr>
        <w:t xml:space="preserve">Segundo o site Oracle </w:t>
      </w:r>
      <w:r>
        <w:rPr>
          <w:sz w:val="20"/>
        </w:rPr>
        <w:t>“</w:t>
      </w:r>
      <w:r w:rsidRPr="00150599">
        <w:rPr>
          <w:sz w:val="20"/>
        </w:rPr>
        <w:t xml:space="preserve">SQL é uma linguagem de programação usada por quase todos os bancos de dados relacionais para consultar, manipular e definir dados e fornecer controle de acesso. O SQL foi desenvolvido pela primeira vez na IBM nos anos 1970, com a Oracle como principal contribuinte, o que levou à implementação do padrão SQL ANSI; o SQL estimulou muitas extensões de empresas como IBM, Oracle e Microsoft. Embora o SQL ainda seja amplamente </w:t>
      </w:r>
      <w:proofErr w:type="spellStart"/>
      <w:r w:rsidRPr="00150599">
        <w:rPr>
          <w:sz w:val="20"/>
        </w:rPr>
        <w:t>usado</w:t>
      </w:r>
      <w:proofErr w:type="spellEnd"/>
      <w:r w:rsidRPr="00150599">
        <w:rPr>
          <w:sz w:val="20"/>
        </w:rPr>
        <w:t xml:space="preserve"> hoje em dia, novas linguagens de programação estão começando a aparecer</w:t>
      </w:r>
      <w:r>
        <w:rPr>
          <w:sz w:val="20"/>
        </w:rPr>
        <w:t>.”</w:t>
      </w:r>
    </w:p>
    <w:p w14:paraId="6917F0BA" w14:textId="77777777" w:rsidR="005470F2" w:rsidRPr="00150599" w:rsidRDefault="005470F2" w:rsidP="00A10BD9">
      <w:pPr>
        <w:spacing w:line="240" w:lineRule="auto"/>
        <w:ind w:left="2268" w:firstLine="0"/>
        <w:rPr>
          <w:sz w:val="20"/>
        </w:rPr>
      </w:pPr>
    </w:p>
    <w:p w14:paraId="62C0BE15" w14:textId="1A68D527" w:rsidR="0090029C" w:rsidRDefault="005470F2" w:rsidP="0090029C">
      <w:r w:rsidRPr="005470F2">
        <w:t xml:space="preserve">Silberschatz (2012), </w:t>
      </w:r>
      <w:r w:rsidR="002A3BB9">
        <w:t>no</w:t>
      </w:r>
      <w:r w:rsidRPr="005470F2">
        <w:t xml:space="preserve"> livro Sistemas de Banco de Dados, os Sistemas de Gerenciamento de Banco de </w:t>
      </w:r>
      <w:r w:rsidR="0090029C">
        <w:t xml:space="preserve">Dados (SGBDs) </w:t>
      </w:r>
      <w:r w:rsidRPr="005470F2">
        <w:t>são essenciais para a organização e gestão d</w:t>
      </w:r>
      <w:r w:rsidR="002A3BB9">
        <w:t>os dados</w:t>
      </w:r>
      <w:r w:rsidRPr="005470F2">
        <w:t>, assegurando a integridade</w:t>
      </w:r>
      <w:r w:rsidR="002A3BB9">
        <w:t xml:space="preserve"> </w:t>
      </w:r>
      <w:r w:rsidRPr="005470F2">
        <w:t>e</w:t>
      </w:r>
      <w:r w:rsidR="002A3BB9">
        <w:t xml:space="preserve"> a</w:t>
      </w:r>
      <w:r w:rsidRPr="005470F2">
        <w:t xml:space="preserve"> segurança d</w:t>
      </w:r>
      <w:r w:rsidR="002A3BB9">
        <w:t>esses dados</w:t>
      </w:r>
      <w:r w:rsidRPr="005470F2">
        <w:t xml:space="preserve">. Ele </w:t>
      </w:r>
      <w:r w:rsidR="002A3BB9">
        <w:t>afirma</w:t>
      </w:r>
      <w:r w:rsidRPr="005470F2">
        <w:t xml:space="preserve"> que os </w:t>
      </w:r>
      <w:r w:rsidR="002A3BB9">
        <w:t>bancos de dados</w:t>
      </w:r>
      <w:r w:rsidRPr="005470F2">
        <w:t xml:space="preserve"> possibilitam a manipulação</w:t>
      </w:r>
      <w:r w:rsidR="002A3BB9">
        <w:t xml:space="preserve"> mais</w:t>
      </w:r>
      <w:r w:rsidRPr="005470F2">
        <w:t xml:space="preserve"> eficaz de grandes quantidades de dados, simplificando a busca</w:t>
      </w:r>
      <w:r w:rsidR="002A3BB9">
        <w:t xml:space="preserve"> e </w:t>
      </w:r>
      <w:r w:rsidRPr="005470F2">
        <w:t>atualização</w:t>
      </w:r>
      <w:r w:rsidR="002A3BB9">
        <w:t>.</w:t>
      </w:r>
    </w:p>
    <w:p w14:paraId="42C5FE07" w14:textId="77777777" w:rsidR="002A3BB9" w:rsidRPr="00A10BD9" w:rsidRDefault="002A3BB9" w:rsidP="0090029C"/>
    <w:p w14:paraId="68F1E161" w14:textId="77777777" w:rsidR="007944D7" w:rsidRPr="007944D7" w:rsidRDefault="007944D7" w:rsidP="007944D7">
      <w:pPr>
        <w:pStyle w:val="PargrafodaLista"/>
        <w:keepNext/>
        <w:numPr>
          <w:ilvl w:val="0"/>
          <w:numId w:val="13"/>
        </w:numPr>
        <w:outlineLvl w:val="1"/>
        <w:rPr>
          <w:smallCaps/>
          <w:vanish/>
        </w:rPr>
      </w:pPr>
    </w:p>
    <w:p w14:paraId="052095F9" w14:textId="738C8EBE" w:rsidR="00FD3E57" w:rsidRDefault="00981C54" w:rsidP="004948CB">
      <w:pPr>
        <w:pStyle w:val="Ttulo2"/>
        <w:numPr>
          <w:ilvl w:val="1"/>
          <w:numId w:val="13"/>
        </w:numPr>
        <w:tabs>
          <w:tab w:val="num" w:pos="-1011"/>
        </w:tabs>
        <w:ind w:left="426"/>
      </w:pPr>
      <w:bookmarkStart w:id="107" w:name="_Toc181869071"/>
      <w:r w:rsidRPr="00981C54">
        <w:t>Modelo Entidade Relacionamento</w:t>
      </w:r>
      <w:bookmarkEnd w:id="107"/>
    </w:p>
    <w:p w14:paraId="55B22E00" w14:textId="40AF299C" w:rsidR="002A3BB9" w:rsidRDefault="000D46E2" w:rsidP="004948CB">
      <w:r w:rsidRPr="000D46E2">
        <w:t>Silberschatz (2012)</w:t>
      </w:r>
      <w:r>
        <w:t xml:space="preserve"> diz que</w:t>
      </w:r>
      <w:r w:rsidRPr="000D46E2">
        <w:t>, o Modelo Entidade-Relacionamento</w:t>
      </w:r>
      <w:r w:rsidR="002A3BB9">
        <w:t xml:space="preserve"> </w:t>
      </w:r>
      <w:r w:rsidR="002A3BB9" w:rsidRPr="000D46E2">
        <w:t xml:space="preserve">(MER) </w:t>
      </w:r>
      <w:r w:rsidRPr="000D46E2">
        <w:t xml:space="preserve">é um método </w:t>
      </w:r>
      <w:r w:rsidR="002A3BB9">
        <w:t>muito importante</w:t>
      </w:r>
      <w:r w:rsidRPr="000D46E2">
        <w:t xml:space="preserve"> para a modelagem de dados, possibilitando a representação gráfica da estrutura de um banco de dados. O MER </w:t>
      </w:r>
      <w:r w:rsidR="002A3BB9">
        <w:t>apresenta</w:t>
      </w:r>
      <w:r w:rsidRPr="000D46E2">
        <w:t xml:space="preserve"> conceitos como entidades, atributos e relações para detalhar as informações e interações existentes no sistema.</w:t>
      </w:r>
      <w:r>
        <w:t xml:space="preserve"> </w:t>
      </w:r>
      <w:r w:rsidRPr="000D46E2">
        <w:t>É crucial para converter as necessidades do mundo real em um modelo lógico que possa fundamentar a implementação do banco de dados. Esta estratégia simplifica a compreensão e a comunicação entre programadores e partes interessadas, além de auxiliar na identificação das principais entidades e suas relações, assegurando que o sistema corresponda às expectativas e demandas dos usuários.</w:t>
      </w:r>
    </w:p>
    <w:p w14:paraId="25E87314" w14:textId="0D461C23" w:rsidR="00FD3E57" w:rsidRDefault="002A3BB9" w:rsidP="004948CB">
      <w:r>
        <w:t xml:space="preserve">Teorey (2011) reforça essa perspectiva ao enfatizar que o MER é essencial na etapa de projeto conceitual. </w:t>
      </w:r>
      <w:r w:rsidRPr="002A3BB9">
        <w:t>Ele oferece aos arquitetos uma perspectiva nítida das estruturas de dados que serão postas em prática. O MER não apenas auxilia na identificação de entidades e seus atributos, mas também evidencia a interação entre essas entidades, o que é crucial para a integridade do banco de dados.</w:t>
      </w:r>
    </w:p>
    <w:p w14:paraId="02F5E819" w14:textId="77777777" w:rsidR="00FD3E57" w:rsidRDefault="00FD3E57" w:rsidP="004948CB"/>
    <w:p w14:paraId="1925E759" w14:textId="77777777" w:rsidR="00FD3E57" w:rsidRDefault="00FD3E57" w:rsidP="004948CB"/>
    <w:p w14:paraId="64341292" w14:textId="77777777" w:rsidR="00FD3E57" w:rsidRDefault="00FD3E57" w:rsidP="004948CB"/>
    <w:p w14:paraId="6A84427C" w14:textId="27203FE0" w:rsidR="002B6354" w:rsidRDefault="002B6354" w:rsidP="002B6354">
      <w:r>
        <w:lastRenderedPageBreak/>
        <w:t xml:space="preserve">O mapeamento objeto-relacional tem como objetivo ligar noções de programação orientada a objetos, como classes e atributos, até componentes de um banco de dados relacional, tabelas e colunas. Este processo promove a interação entre as duas metodologias, garantindo que as normas de negócio estabelecidas no código sejam espelhadas no banco de dados. Segundo </w:t>
      </w:r>
      <w:proofErr w:type="spellStart"/>
      <w:r>
        <w:t>Teorey</w:t>
      </w:r>
      <w:proofErr w:type="spellEnd"/>
      <w:r>
        <w:t xml:space="preserve"> (2011), esse mapeamento é crucial para preservar a consistência e integridade dos dados, facilitando a manutenção e progresso de sistemas complexos que empregam ambas as estratégias.</w:t>
      </w:r>
    </w:p>
    <w:p w14:paraId="1B3F4886" w14:textId="77777777" w:rsidR="002B6354" w:rsidRDefault="002B6354" w:rsidP="002B6354"/>
    <w:p w14:paraId="67FAE20D" w14:textId="65CDEF7B" w:rsidR="006C04EC" w:rsidRPr="002B6354" w:rsidRDefault="002B6354" w:rsidP="002B6354">
      <w:r>
        <w:t>Na Figura 25 mostra um exemplo no contexto do projeto atual.</w:t>
      </w:r>
    </w:p>
    <w:p w14:paraId="3917B4D2" w14:textId="1CF4D543" w:rsidR="004E0086" w:rsidRDefault="004E0086" w:rsidP="004E0086">
      <w:pPr>
        <w:pStyle w:val="Legenda"/>
        <w:keepNext/>
        <w:jc w:val="left"/>
      </w:pPr>
      <w:bookmarkStart w:id="108" w:name="_Toc168645624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25</w:t>
      </w:r>
      <w:r w:rsidR="00456D6D">
        <w:rPr>
          <w:noProof/>
        </w:rPr>
        <w:fldChar w:fldCharType="end"/>
      </w:r>
      <w:r>
        <w:t xml:space="preserve"> – </w:t>
      </w:r>
      <w:r w:rsidRPr="009F4885">
        <w:rPr>
          <w:b w:val="0"/>
        </w:rPr>
        <w:t>Mapeamento do Objeto Relacional</w:t>
      </w:r>
      <w:bookmarkEnd w:id="108"/>
    </w:p>
    <w:p w14:paraId="1EBF06DC" w14:textId="77777777" w:rsidR="006C04EC" w:rsidRDefault="00895FD4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1C3EC22" wp14:editId="51361BD0">
            <wp:extent cx="5421904" cy="348615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81" cy="351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971FD" w14:textId="2099E3D4" w:rsidR="00981C54" w:rsidRPr="00956A20" w:rsidRDefault="00FD3E57" w:rsidP="00FD3E57">
      <w:pPr>
        <w:pStyle w:val="Pargrafo"/>
        <w:spacing w:before="0" w:line="360" w:lineRule="auto"/>
        <w:ind w:firstLine="0"/>
        <w:jc w:val="left"/>
        <w:rPr>
          <w:sz w:val="20"/>
          <w:szCs w:val="22"/>
        </w:rPr>
      </w:pPr>
      <w:r w:rsidRPr="00956A20">
        <w:rPr>
          <w:sz w:val="20"/>
          <w:szCs w:val="22"/>
        </w:rPr>
        <w:t>Fonte: Elaborado pelos autores.</w:t>
      </w: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079AE06E" w14:textId="02D5D09B" w:rsidR="00962BEB" w:rsidRDefault="00981C54" w:rsidP="00962BE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109" w:name="_Toc181869072"/>
      <w:r>
        <w:t>Script das tabela</w:t>
      </w:r>
      <w:r w:rsidR="00962BEB">
        <w:t>s</w:t>
      </w:r>
      <w:bookmarkEnd w:id="109"/>
    </w:p>
    <w:p w14:paraId="35FAC54B" w14:textId="77777777" w:rsidR="00962BEB" w:rsidRPr="00962BEB" w:rsidRDefault="00962BEB" w:rsidP="00962BEB"/>
    <w:p w14:paraId="0FD6B100" w14:textId="4FF36C12" w:rsidR="00B930C7" w:rsidRDefault="00B930C7" w:rsidP="00B930C7">
      <w:r>
        <w:t>Segundo o livro</w:t>
      </w:r>
      <w:r w:rsidRPr="00B930C7">
        <w:t xml:space="preserve"> “Banco de dados: Projeto e Implementação”,</w:t>
      </w:r>
      <w:r>
        <w:t xml:space="preserve"> os scripts </w:t>
      </w:r>
      <w:r w:rsidRPr="00B930C7">
        <w:t>são as instruções ou comandos escritos em uma linguagem de consulta estruturada (SQL)</w:t>
      </w:r>
      <w:r>
        <w:t>. Elas</w:t>
      </w:r>
      <w:r w:rsidRPr="00B930C7">
        <w:t xml:space="preserve"> são </w:t>
      </w:r>
      <w:r w:rsidR="00FD3E57" w:rsidRPr="00B930C7">
        <w:t>utilizadas</w:t>
      </w:r>
      <w:r w:rsidRPr="00B930C7">
        <w:t xml:space="preserve"> para definir a estrutura de um banco de dados relacional</w:t>
      </w:r>
      <w:r>
        <w:t>.</w:t>
      </w:r>
    </w:p>
    <w:p w14:paraId="6727AB2D" w14:textId="52D78D87" w:rsidR="001B59DA" w:rsidRDefault="001B59DA" w:rsidP="00B930C7">
      <w:r w:rsidRPr="001B59DA">
        <w:t xml:space="preserve">A seguir, serão apresentados os scripts do banco de dados, gerados automaticamente pelo </w:t>
      </w:r>
      <w:proofErr w:type="spellStart"/>
      <w:r w:rsidRPr="001B59DA">
        <w:t>Entity</w:t>
      </w:r>
      <w:proofErr w:type="spellEnd"/>
      <w:r w:rsidRPr="001B59DA">
        <w:t xml:space="preserve"> Framework, com base no contexto atual da aplicação. Esses scripts representam a estrutura das tabelas, relacionamentos e demais componentes necessários para o funcionamento correto do sistema, facilitando a integração entre a camada de aplicação e o banco de dados.</w:t>
      </w:r>
    </w:p>
    <w:p w14:paraId="2DBED4BA" w14:textId="325D6689" w:rsidR="008D00C9" w:rsidRPr="001B59DA" w:rsidRDefault="001B59DA" w:rsidP="001B59DA">
      <w:pPr>
        <w:spacing w:line="240" w:lineRule="auto"/>
        <w:ind w:left="2268" w:firstLine="0"/>
        <w:rPr>
          <w:sz w:val="20"/>
        </w:rPr>
      </w:pPr>
      <w:r>
        <w:rPr>
          <w:sz w:val="20"/>
        </w:rPr>
        <w:lastRenderedPageBreak/>
        <w:t>“</w:t>
      </w:r>
      <w:r w:rsidRPr="001B59DA">
        <w:rPr>
          <w:sz w:val="20"/>
        </w:rPr>
        <w:t>Segundo a Microsoft O EF (</w:t>
      </w:r>
      <w:proofErr w:type="spellStart"/>
      <w:r w:rsidRPr="001B59DA">
        <w:rPr>
          <w:sz w:val="20"/>
        </w:rPr>
        <w:t>Entity</w:t>
      </w:r>
      <w:proofErr w:type="spellEnd"/>
      <w:r w:rsidRPr="001B59DA">
        <w:rPr>
          <w:sz w:val="20"/>
        </w:rPr>
        <w:t xml:space="preserve"> Framework) é um </w:t>
      </w:r>
      <w:proofErr w:type="spellStart"/>
      <w:r w:rsidRPr="001B59DA">
        <w:rPr>
          <w:sz w:val="20"/>
        </w:rPr>
        <w:t>mapeador</w:t>
      </w:r>
      <w:proofErr w:type="spellEnd"/>
      <w:r w:rsidRPr="001B59DA">
        <w:rPr>
          <w:sz w:val="20"/>
        </w:rPr>
        <w:t xml:space="preserve"> relacional de objeto que permite aos desenvolvedores do .NET trabalhar com os dados relacionais usando objetos específicos do domínio. Com ele, não há a necessidade da maioria dos códigos de acesso a dados que os desenvolvedores geralmente precisam para escrever.</w:t>
      </w:r>
    </w:p>
    <w:p w14:paraId="49A74FB8" w14:textId="77777777" w:rsidR="00836632" w:rsidRDefault="00836632" w:rsidP="00836632">
      <w:pPr>
        <w:pStyle w:val="Legenda"/>
        <w:keepNext/>
      </w:pPr>
    </w:p>
    <w:p w14:paraId="37432678" w14:textId="32AA11AC" w:rsidR="00836632" w:rsidRDefault="00836632" w:rsidP="00836632">
      <w:pPr>
        <w:pStyle w:val="Legenda"/>
        <w:keepNext/>
      </w:pPr>
    </w:p>
    <w:p w14:paraId="24BEFC1A" w14:textId="46E81568" w:rsidR="00836632" w:rsidRDefault="00836632" w:rsidP="00836632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24</w:t>
      </w:r>
      <w:r>
        <w:fldChar w:fldCharType="end"/>
      </w:r>
      <w:r>
        <w:t xml:space="preserve"> – </w:t>
      </w:r>
      <w:r w:rsidRPr="00836632">
        <w:rPr>
          <w:b w:val="0"/>
        </w:rPr>
        <w:t>Tabela Bairro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4A5C4BFA" w14:textId="77777777" w:rsidTr="002E2746">
        <w:tc>
          <w:tcPr>
            <w:tcW w:w="9062" w:type="dxa"/>
          </w:tcPr>
          <w:p w14:paraId="51DB8B2A" w14:textId="5142CC3D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rFonts w:ascii="Arial" w:hAnsi="Arial" w:cs="Arial"/>
                <w:b/>
                <w:bCs/>
                <w:sz w:val="20"/>
                <w:lang w:val="en-US"/>
              </w:rPr>
              <w:t>B</w:t>
            </w: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airro (</w:t>
            </w:r>
          </w:p>
          <w:p w14:paraId="6E769FD3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NULL,</w:t>
            </w:r>
          </w:p>
          <w:p w14:paraId="57DE4C2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nomebairro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50) NOT NULL,</w:t>
            </w:r>
          </w:p>
          <w:p w14:paraId="061B45D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</w:t>
            </w:r>
          </w:p>
          <w:p w14:paraId="7B06AE5E" w14:textId="674CCBF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);</w:t>
            </w:r>
          </w:p>
        </w:tc>
      </w:tr>
    </w:tbl>
    <w:p w14:paraId="2DAD8C54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4C94A69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79A77441" w14:textId="79E11018" w:rsidR="00836632" w:rsidRPr="00836632" w:rsidRDefault="00836632" w:rsidP="00836632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25</w:t>
      </w:r>
      <w:r>
        <w:fldChar w:fldCharType="end"/>
      </w:r>
      <w:r>
        <w:t xml:space="preserve"> – </w:t>
      </w:r>
      <w:r w:rsidRPr="00836632">
        <w:rPr>
          <w:b w:val="0"/>
        </w:rPr>
        <w:t>Tabela Cidade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7CFC93C" w14:textId="77777777" w:rsidTr="002E2746">
        <w:tc>
          <w:tcPr>
            <w:tcW w:w="9062" w:type="dxa"/>
          </w:tcPr>
          <w:p w14:paraId="7968064B" w14:textId="077327AF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idade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6C6630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D2FB0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6FF45D4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idestado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DF12973" w14:textId="2A5B6389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5ED38A5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461E1CA" w14:textId="65BB1609" w:rsidR="008D00C9" w:rsidRDefault="008D00C9" w:rsidP="00836632">
      <w:pPr>
        <w:ind w:firstLine="0"/>
        <w:jc w:val="left"/>
        <w:rPr>
          <w:b/>
          <w:bCs/>
        </w:rPr>
      </w:pPr>
    </w:p>
    <w:p w14:paraId="1A7D326C" w14:textId="792252E8" w:rsidR="00836632" w:rsidRDefault="00836632" w:rsidP="00836632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26</w:t>
      </w:r>
      <w:r>
        <w:fldChar w:fldCharType="end"/>
      </w:r>
      <w:r>
        <w:t xml:space="preserve"> – </w:t>
      </w:r>
      <w:r w:rsidRPr="00836632">
        <w:rPr>
          <w:b w:val="0"/>
        </w:rPr>
        <w:t>Tabela Configuração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091BA109" w14:textId="77777777" w:rsidTr="002E2746">
        <w:tc>
          <w:tcPr>
            <w:tcW w:w="9062" w:type="dxa"/>
          </w:tcPr>
          <w:p w14:paraId="03FD845B" w14:textId="5A540E72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onfiguracao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FCB3F5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</w:t>
            </w:r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idconfiguracao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4AEEB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CB495B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E10A1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203AC170" w14:textId="35E5A0C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28A312BF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8143C76" w14:textId="5B77071F" w:rsidR="008D00C9" w:rsidRDefault="008D00C9" w:rsidP="00836632">
      <w:pPr>
        <w:ind w:firstLine="0"/>
        <w:jc w:val="left"/>
        <w:rPr>
          <w:b/>
          <w:bCs/>
        </w:rPr>
      </w:pPr>
    </w:p>
    <w:p w14:paraId="005904B6" w14:textId="7216626D" w:rsidR="002A080C" w:rsidRDefault="002A080C" w:rsidP="00836632">
      <w:pPr>
        <w:ind w:firstLine="0"/>
        <w:jc w:val="left"/>
        <w:rPr>
          <w:b/>
          <w:bCs/>
        </w:rPr>
      </w:pPr>
    </w:p>
    <w:p w14:paraId="5FCAE529" w14:textId="05C63DF9" w:rsidR="002A080C" w:rsidRDefault="002A080C" w:rsidP="00836632">
      <w:pPr>
        <w:ind w:firstLine="0"/>
        <w:jc w:val="left"/>
        <w:rPr>
          <w:b/>
          <w:bCs/>
        </w:rPr>
      </w:pPr>
    </w:p>
    <w:p w14:paraId="21443866" w14:textId="51346AB5" w:rsidR="002A080C" w:rsidRDefault="002A080C" w:rsidP="00836632">
      <w:pPr>
        <w:ind w:firstLine="0"/>
        <w:jc w:val="left"/>
        <w:rPr>
          <w:b/>
          <w:bCs/>
        </w:rPr>
      </w:pPr>
    </w:p>
    <w:p w14:paraId="62EE90CC" w14:textId="7535C34A" w:rsidR="002A080C" w:rsidRDefault="002A080C" w:rsidP="00836632">
      <w:pPr>
        <w:ind w:firstLine="0"/>
        <w:jc w:val="left"/>
        <w:rPr>
          <w:b/>
          <w:bCs/>
        </w:rPr>
      </w:pPr>
    </w:p>
    <w:p w14:paraId="2A91DE47" w14:textId="39090EF4" w:rsidR="002A080C" w:rsidRDefault="002A080C" w:rsidP="00836632">
      <w:pPr>
        <w:ind w:firstLine="0"/>
        <w:jc w:val="left"/>
        <w:rPr>
          <w:b/>
          <w:bCs/>
        </w:rPr>
      </w:pPr>
    </w:p>
    <w:p w14:paraId="2B8F7338" w14:textId="3943F73F" w:rsidR="002A080C" w:rsidRDefault="002A080C" w:rsidP="00836632">
      <w:pPr>
        <w:ind w:firstLine="0"/>
        <w:jc w:val="left"/>
        <w:rPr>
          <w:b/>
          <w:bCs/>
        </w:rPr>
      </w:pPr>
    </w:p>
    <w:p w14:paraId="7F7105CC" w14:textId="2DF8621D" w:rsidR="002A080C" w:rsidRDefault="002A080C" w:rsidP="00836632">
      <w:pPr>
        <w:ind w:firstLine="0"/>
        <w:jc w:val="left"/>
        <w:rPr>
          <w:b/>
          <w:bCs/>
        </w:rPr>
      </w:pPr>
    </w:p>
    <w:p w14:paraId="2CD8C7E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6F247040" w14:textId="36DC109D" w:rsidR="00836632" w:rsidRDefault="00836632" w:rsidP="00836632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27</w:t>
      </w:r>
      <w: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Documentoprocesso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1EEF6D7" w14:textId="77777777" w:rsidTr="002E2746">
        <w:tc>
          <w:tcPr>
            <w:tcW w:w="9062" w:type="dxa"/>
          </w:tcPr>
          <w:p w14:paraId="77809242" w14:textId="1682F517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D</w:t>
            </w:r>
            <w:r w:rsidRPr="002E2746">
              <w:rPr>
                <w:b/>
                <w:bCs/>
                <w:sz w:val="20"/>
                <w:lang w:val="en-US"/>
              </w:rPr>
              <w:t>ocumentoprocesso (</w:t>
            </w:r>
          </w:p>
          <w:p w14:paraId="1A77ED6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iddocumentoprocesso uuid NOT NULL,</w:t>
            </w:r>
          </w:p>
          <w:p w14:paraId="05DC6DC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identificacaodocumento character varying(50) NOT NULL,</w:t>
            </w:r>
          </w:p>
          <w:p w14:paraId="746B41F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descricaodocumento character varying(500) NOT NULL,</w:t>
            </w:r>
          </w:p>
          <w:p w14:paraId="51CE1A5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observacaodocumento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6AD62AD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r w:rsidRPr="002E2746">
              <w:rPr>
                <w:bCs/>
                <w:sz w:val="20"/>
              </w:rPr>
              <w:t>arquivodocumento bytea NOT NULL,</w:t>
            </w:r>
          </w:p>
          <w:p w14:paraId="353657C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statusdocumentoprocesso integer NOT NULL,</w:t>
            </w:r>
          </w:p>
          <w:p w14:paraId="00D1D62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idprocesso uuid NOT NULL,</w:t>
            </w:r>
          </w:p>
          <w:p w14:paraId="0D10F80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idtipodocumentoetapa integer NOT NULL,</w:t>
            </w:r>
          </w:p>
          <w:p w14:paraId="5F08BD7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idresponsavel integer,</w:t>
            </w:r>
          </w:p>
          <w:p w14:paraId="6D58C8F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idaprovador integer</w:t>
            </w:r>
          </w:p>
          <w:p w14:paraId="3853624D" w14:textId="2C35B700" w:rsidR="002E2746" w:rsidRPr="002E2746" w:rsidRDefault="002E2746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57144BEB" w14:textId="7CFC807E" w:rsidR="008D00C9" w:rsidRPr="002E2746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749F01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AC81ADB" w14:textId="6D31AFF0" w:rsidR="00836632" w:rsidRPr="00836632" w:rsidRDefault="00836632" w:rsidP="00836632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28</w:t>
      </w:r>
      <w:r>
        <w:fldChar w:fldCharType="end"/>
      </w:r>
      <w:r>
        <w:t xml:space="preserve"> – </w:t>
      </w:r>
      <w:r>
        <w:rPr>
          <w:b w:val="0"/>
        </w:rPr>
        <w:t>Tabela Engenheiro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:rsidRPr="00962BEB" w14:paraId="7BEEF754" w14:textId="77777777" w:rsidTr="002E2746">
        <w:tc>
          <w:tcPr>
            <w:tcW w:w="9062" w:type="dxa"/>
          </w:tcPr>
          <w:p w14:paraId="19934A14" w14:textId="58A6A85E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836632">
              <w:rPr>
                <w:b/>
                <w:bCs/>
                <w:sz w:val="20"/>
              </w:rPr>
              <w:t>E</w:t>
            </w:r>
            <w:r w:rsidRPr="002E2746">
              <w:rPr>
                <w:b/>
                <w:bCs/>
                <w:sz w:val="20"/>
              </w:rPr>
              <w:t>ngenheiro (</w:t>
            </w:r>
          </w:p>
          <w:p w14:paraId="428D9EC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E113D5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r w:rsidRPr="002E2746">
              <w:rPr>
                <w:bCs/>
                <w:sz w:val="20"/>
                <w:lang w:val="en-US"/>
              </w:rPr>
              <w:t>imagempessoa text NOT NULL,</w:t>
            </w:r>
          </w:p>
          <w:p w14:paraId="066C096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nomepessoa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79B18E7B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emailpessoa text NOT NULL,</w:t>
            </w:r>
          </w:p>
          <w:p w14:paraId="2BB3EB4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telefonepessoa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055367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cpfcnpjpessoa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5016635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rgiepessoa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05EEF09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creaengenheiro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8) NOT NULL</w:t>
            </w:r>
          </w:p>
          <w:p w14:paraId="27BF961F" w14:textId="49E8A486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1360D0F" w14:textId="556C4B7A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6985B8A" w14:textId="77777777" w:rsidR="002E2746" w:rsidRDefault="002E2746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6241EC11" w14:textId="7650FFD1" w:rsidR="00836632" w:rsidRPr="00836632" w:rsidRDefault="00836632" w:rsidP="00836632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29</w:t>
      </w:r>
      <w:r>
        <w:fldChar w:fldCharType="end"/>
      </w:r>
      <w:r>
        <w:rPr>
          <w:b w:val="0"/>
        </w:rPr>
        <w:t xml:space="preserve"> – Tabela Etapa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E2049F0" w14:textId="77777777" w:rsidTr="00600287">
        <w:tc>
          <w:tcPr>
            <w:tcW w:w="9062" w:type="dxa"/>
          </w:tcPr>
          <w:p w14:paraId="57C131FC" w14:textId="0D6BB862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E</w:t>
            </w:r>
            <w:r w:rsidRPr="002E2746">
              <w:rPr>
                <w:b/>
                <w:bCs/>
                <w:sz w:val="20"/>
                <w:lang w:val="en-US"/>
              </w:rPr>
              <w:t>tapa (</w:t>
            </w:r>
          </w:p>
          <w:p w14:paraId="29A77A6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9104DF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218BB0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06F3B2E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posicaoetapa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24077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4014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4166C1A9" w14:textId="3A1B0212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19FDBE1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C0D8AA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E8AD7AD" w14:textId="14C4678A" w:rsidR="00836632" w:rsidRDefault="00836632" w:rsidP="00836632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30</w:t>
      </w:r>
      <w:r>
        <w:fldChar w:fldCharType="end"/>
      </w:r>
      <w:r>
        <w:t xml:space="preserve"> – </w:t>
      </w:r>
      <w:r w:rsidRPr="00836632">
        <w:rPr>
          <w:b w:val="0"/>
        </w:rPr>
        <w:t>Tabela Fiscal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962BEB" w14:paraId="23F076BE" w14:textId="77777777" w:rsidTr="00600287">
        <w:tc>
          <w:tcPr>
            <w:tcW w:w="9062" w:type="dxa"/>
          </w:tcPr>
          <w:p w14:paraId="5B080FD1" w14:textId="5F91CF7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F</w:t>
            </w:r>
            <w:r w:rsidRPr="002E2746">
              <w:rPr>
                <w:b/>
                <w:bCs/>
                <w:sz w:val="20"/>
                <w:lang w:val="en-US"/>
              </w:rPr>
              <w:t>iscal (</w:t>
            </w:r>
          </w:p>
          <w:p w14:paraId="5F53B8F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idfiscal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ECA9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imagempessoa text NOT NULL,</w:t>
            </w:r>
          </w:p>
          <w:p w14:paraId="7733AE7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nomepessoa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14BA1C6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emailpessoa text NOT NULL,</w:t>
            </w:r>
          </w:p>
          <w:p w14:paraId="42E03C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telefonepessoa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2F6B19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cpfcnpjpessoa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ABC533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rgiepessoa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31EB1E26" w14:textId="39FED9A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4FF1CDA" w14:textId="7AEEDD0A" w:rsidR="008D00C9" w:rsidRPr="0060028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56353E7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4F3A333" w14:textId="78FD2122" w:rsidR="00836632" w:rsidRDefault="00836632" w:rsidP="00836632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31</w:t>
      </w:r>
      <w: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Imovel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3DD1CC3" w14:textId="77777777" w:rsidTr="00600287">
        <w:tc>
          <w:tcPr>
            <w:tcW w:w="9062" w:type="dxa"/>
          </w:tcPr>
          <w:p w14:paraId="24A52787" w14:textId="031F5DCD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movel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EEA32D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</w:t>
            </w:r>
            <w:r w:rsidRPr="002E2746">
              <w:rPr>
                <w:bCs/>
                <w:sz w:val="20"/>
                <w:lang w:val="en-US"/>
              </w:rPr>
              <w:t xml:space="preserve">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AD694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text,</w:t>
            </w:r>
          </w:p>
          <w:p w14:paraId="7CAC965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inscricaocadastral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41087B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6) NOT NULL,</w:t>
            </w:r>
          </w:p>
          <w:p w14:paraId="0934022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areaterreno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43574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areacomstruida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51771E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condicoessolo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1CF40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valorvenal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6F31F7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valormercado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80B411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localizacaogeografica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02CE05C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4C049A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idproprietario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D68BD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idcontribuinte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C0D2A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idtopografia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45F7A4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iduso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DE22B6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idocupacaoatual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5BD8D28" w14:textId="79277CE2" w:rsidR="00600287" w:rsidRP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0199CA43" w14:textId="1378D84F" w:rsidR="0060028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D25B669" w14:textId="107521A3" w:rsidR="00EE6CAB" w:rsidRDefault="00EE6CAB" w:rsidP="00EE6CAB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32</w:t>
      </w:r>
      <w:r>
        <w:fldChar w:fldCharType="end"/>
      </w:r>
      <w:r>
        <w:t xml:space="preserve"> – </w:t>
      </w:r>
      <w:r w:rsidRPr="00EE6CAB">
        <w:rPr>
          <w:b w:val="0"/>
        </w:rPr>
        <w:t>Tabela Infraestrutura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EA8AADB" w14:textId="77777777" w:rsidTr="00600287">
        <w:tc>
          <w:tcPr>
            <w:tcW w:w="9062" w:type="dxa"/>
          </w:tcPr>
          <w:p w14:paraId="17FD97FC" w14:textId="5CF6F01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EE6CAB">
              <w:rPr>
                <w:b/>
                <w:bCs/>
                <w:sz w:val="20"/>
              </w:rPr>
              <w:t>I</w:t>
            </w:r>
            <w:r w:rsidRPr="002E2746">
              <w:rPr>
                <w:b/>
                <w:bCs/>
                <w:sz w:val="20"/>
              </w:rPr>
              <w:t>nfraestrutura (</w:t>
            </w:r>
          </w:p>
          <w:p w14:paraId="76BC4E3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</w:t>
            </w:r>
            <w:r w:rsidRPr="002E2746">
              <w:rPr>
                <w:bCs/>
                <w:sz w:val="20"/>
              </w:rPr>
              <w:t xml:space="preserve">  </w:t>
            </w:r>
            <w:proofErr w:type="spellStart"/>
            <w:r w:rsidRPr="002E2746">
              <w:rPr>
                <w:bCs/>
                <w:sz w:val="20"/>
              </w:rPr>
              <w:t>idinfraestrutura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110E87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proofErr w:type="gram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</w:t>
            </w:r>
            <w:proofErr w:type="gramEnd"/>
            <w:r w:rsidRPr="002E2746">
              <w:rPr>
                <w:bCs/>
                <w:sz w:val="20"/>
              </w:rPr>
              <w:t>50) NOT NULL,</w:t>
            </w:r>
          </w:p>
          <w:p w14:paraId="70B2493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5741495F" w14:textId="450F31D1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ECE46E7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lastRenderedPageBreak/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F0F6B7D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61A11C5A" w14:textId="0E940427" w:rsidR="00EE6CAB" w:rsidRDefault="00EE6CAB" w:rsidP="00EE6CAB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33</w:t>
      </w:r>
      <w:r>
        <w:fldChar w:fldCharType="end"/>
      </w:r>
      <w:r>
        <w:t xml:space="preserve"> – </w:t>
      </w:r>
      <w:r w:rsidRPr="00EE6CAB">
        <w:rPr>
          <w:b w:val="0"/>
        </w:rPr>
        <w:t>Tabela Instalação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326E3BD" w14:textId="77777777" w:rsidTr="00600287">
        <w:tc>
          <w:tcPr>
            <w:tcW w:w="9062" w:type="dxa"/>
          </w:tcPr>
          <w:p w14:paraId="65FBA97E" w14:textId="6E36648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EE6CAB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nstalacao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2A22CD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29E83A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362C7D5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D0AE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idinfraestrutura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CBB35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FFCC48" w14:textId="77777777" w:rsidR="002E2746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704005AE" w14:textId="6CA7088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>);</w:t>
            </w:r>
            <w:r w:rsidRPr="002E2746">
              <w:rPr>
                <w:color w:val="000000" w:themeColor="text1"/>
                <w:sz w:val="20"/>
              </w:rPr>
              <w:t xml:space="preserve"> </w:t>
            </w:r>
          </w:p>
        </w:tc>
      </w:tr>
    </w:tbl>
    <w:p w14:paraId="6E094433" w14:textId="1E0F12D0" w:rsidR="008D00C9" w:rsidRPr="002A080C" w:rsidRDefault="008D00C9" w:rsidP="002A080C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48A548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12D29D5" w14:textId="1DF180AA" w:rsidR="005D348B" w:rsidRPr="005D348B" w:rsidRDefault="005D348B" w:rsidP="005D348B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34</w:t>
      </w:r>
      <w:r>
        <w:fldChar w:fldCharType="end"/>
      </w:r>
      <w:r>
        <w:t xml:space="preserve"> –</w:t>
      </w:r>
      <w:r>
        <w:rPr>
          <w:b w:val="0"/>
        </w:rPr>
        <w:t xml:space="preserve"> Tabela Logradouro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D88DAE0" w14:textId="77777777" w:rsidTr="00600287">
        <w:tc>
          <w:tcPr>
            <w:tcW w:w="9062" w:type="dxa"/>
          </w:tcPr>
          <w:p w14:paraId="0641ACE1" w14:textId="2F327CC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5D348B">
              <w:rPr>
                <w:b/>
                <w:bCs/>
                <w:sz w:val="20"/>
                <w:lang w:val="en-US"/>
              </w:rPr>
              <w:t>L</w:t>
            </w:r>
            <w:r w:rsidRPr="002E2746">
              <w:rPr>
                <w:b/>
                <w:bCs/>
                <w:sz w:val="20"/>
                <w:lang w:val="en-US"/>
              </w:rPr>
              <w:t>ogradouro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091DDA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6F00B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ceplogradouro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9) NOT NULL,</w:t>
            </w:r>
          </w:p>
          <w:p w14:paraId="11EAC00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rualogradouro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75D69D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numeroInicial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456D845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numeroFinal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157BF2F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idbairro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2518B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F940B78" w14:textId="64DC001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02420BE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9F6814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F8CA4DA" w14:textId="3BF56A75" w:rsidR="005D348B" w:rsidRPr="005D348B" w:rsidRDefault="005D348B" w:rsidP="005D348B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35</w:t>
      </w:r>
      <w:r>
        <w:fldChar w:fldCharType="end"/>
      </w:r>
      <w:r>
        <w:t xml:space="preserve"> </w:t>
      </w:r>
      <w:r w:rsidR="00955AC5">
        <w:t>–</w:t>
      </w:r>
      <w:r>
        <w:t xml:space="preserve"> </w:t>
      </w:r>
      <w:r w:rsidR="00955AC5">
        <w:rPr>
          <w:b w:val="0"/>
        </w:rPr>
        <w:t xml:space="preserve">Tabela </w:t>
      </w:r>
      <w:proofErr w:type="spellStart"/>
      <w:r w:rsidR="00955AC5">
        <w:rPr>
          <w:b w:val="0"/>
        </w:rPr>
        <w:t>Municipe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962BEB" w14:paraId="0E457E9C" w14:textId="77777777" w:rsidTr="00600287">
        <w:tc>
          <w:tcPr>
            <w:tcW w:w="9062" w:type="dxa"/>
          </w:tcPr>
          <w:p w14:paraId="1B16E2B1" w14:textId="1A8EA0A1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M</w:t>
            </w:r>
            <w:r w:rsidRPr="002E2746">
              <w:rPr>
                <w:b/>
                <w:bCs/>
                <w:sz w:val="20"/>
                <w:lang w:val="en-US"/>
              </w:rPr>
              <w:t>unicipe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580366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idmunicipe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5890A4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imagempessoa text NOT NULL,</w:t>
            </w:r>
          </w:p>
          <w:p w14:paraId="455AE57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nomepessoa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4B2199C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emailpessoa text NOT NULL,</w:t>
            </w:r>
          </w:p>
          <w:p w14:paraId="63159D8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telefonepessoa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4F48C79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cpfcnpjpessoa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61CCDC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rgiepessoa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293FC3C1" w14:textId="63D0776D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509169B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6FE7ED87" w14:textId="066E70EF" w:rsidR="008D00C9" w:rsidRDefault="008D00C9" w:rsidP="00836632">
      <w:pPr>
        <w:ind w:firstLine="0"/>
        <w:jc w:val="left"/>
        <w:rPr>
          <w:b/>
          <w:bCs/>
        </w:rPr>
      </w:pPr>
    </w:p>
    <w:p w14:paraId="1C076E3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1FD9C7AD" w14:textId="370259C8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 – </w:t>
      </w:r>
      <w:r>
        <w:rPr>
          <w:b w:val="0"/>
        </w:rPr>
        <w:t xml:space="preserve">Tabela </w:t>
      </w:r>
      <w:proofErr w:type="spellStart"/>
      <w:r>
        <w:rPr>
          <w:b w:val="0"/>
        </w:rPr>
        <w:t>Ocupacaoatual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50F617FC" w14:textId="77777777" w:rsidTr="00600287">
        <w:tc>
          <w:tcPr>
            <w:tcW w:w="9062" w:type="dxa"/>
          </w:tcPr>
          <w:p w14:paraId="0C02FBB0" w14:textId="78FD4438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O</w:t>
            </w:r>
            <w:r w:rsidRPr="002E2746">
              <w:rPr>
                <w:b/>
                <w:bCs/>
                <w:sz w:val="20"/>
                <w:lang w:val="en-US"/>
              </w:rPr>
              <w:t>cupacaoatual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97E39F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A81DCC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30036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1474693D" w14:textId="12621C8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0A6F12A4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C19230B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03A14F5" w14:textId="2EEAA8D3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rPr>
          <w:b w:val="0"/>
        </w:rPr>
        <w:t xml:space="preserve"> – Tabela Processo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F549A81" w14:textId="77777777" w:rsidTr="00600287">
        <w:tc>
          <w:tcPr>
            <w:tcW w:w="9062" w:type="dxa"/>
          </w:tcPr>
          <w:p w14:paraId="1BB83FF3" w14:textId="1CDEBF6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P</w:t>
            </w:r>
            <w:r w:rsidRPr="002E2746">
              <w:rPr>
                <w:b/>
                <w:bCs/>
                <w:sz w:val="20"/>
                <w:lang w:val="en-US"/>
              </w:rPr>
              <w:t>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67A152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899A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identificacaoprocesso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DFD23A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734E3E8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1BC167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dataaprovacao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65B17A4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4ADF4F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009BF13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9818F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A58639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idfiscal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2BF1AD3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idresponsavel integer,</w:t>
            </w:r>
          </w:p>
          <w:p w14:paraId="718DE4B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idaprovador integer</w:t>
            </w:r>
          </w:p>
          <w:p w14:paraId="4D952FB9" w14:textId="0964AEF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22ACB22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0FB57F2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1AD6645E" w14:textId="1DE7D834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Sessao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3F9B89F9" w14:textId="77777777" w:rsidTr="00600287">
        <w:tc>
          <w:tcPr>
            <w:tcW w:w="9062" w:type="dxa"/>
          </w:tcPr>
          <w:p w14:paraId="4D08F96A" w14:textId="7DCC095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S</w:t>
            </w:r>
            <w:r w:rsidRPr="002E2746">
              <w:rPr>
                <w:b/>
                <w:bCs/>
                <w:sz w:val="20"/>
                <w:lang w:val="en-US"/>
              </w:rPr>
              <w:t>essao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C552DD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ACBDB1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datahoraabertura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9A08FF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datahorafechamento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3FBFE0A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tokensessao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3F1B46E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7C080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emailpessoa text NOT NULL,</w:t>
            </w:r>
          </w:p>
          <w:p w14:paraId="754BBA0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2D34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idusuario integer NOT NULL</w:t>
            </w:r>
          </w:p>
          <w:p w14:paraId="02778E52" w14:textId="51522787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EBFC1FA" w14:textId="57C34580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94E2912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56F66B8" w14:textId="2DBC13C5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FEF3313" w14:textId="77777777" w:rsidTr="00600287">
        <w:tc>
          <w:tcPr>
            <w:tcW w:w="9062" w:type="dxa"/>
          </w:tcPr>
          <w:p w14:paraId="168760B5" w14:textId="010B0EC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295BC85" w14:textId="31E4AECA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56E2012" w14:textId="325F48C3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0CD11FA5" w14:textId="51DCDBDF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4DB7ACE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751D4BBB" w14:textId="70349F06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D815981" w14:textId="2DC58C29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E9ED8C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1F80BB49" w14:textId="570573E3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Tipodocumentoetapa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9D0B189" w14:textId="77777777" w:rsidTr="00600287">
        <w:tc>
          <w:tcPr>
            <w:tcW w:w="9062" w:type="dxa"/>
          </w:tcPr>
          <w:p w14:paraId="15106DC1" w14:textId="75F9CEF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ipodocumentoetapa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324F44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r w:rsidRPr="002E2746">
              <w:rPr>
                <w:bCs/>
                <w:sz w:val="20"/>
              </w:rPr>
              <w:t>idtipodocumentoetapa integer NOT NULL,</w:t>
            </w:r>
          </w:p>
          <w:p w14:paraId="260C759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posicaotipodocumentoetapa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70778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4AF0F6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AEE8CC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08D1F5D5" w14:textId="111ED80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265380DB" w14:textId="5F9DFF6B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B5C9AE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BAEDF73" w14:textId="1A2AA703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Tipoinfraestrutura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484E5B2" w14:textId="77777777" w:rsidTr="00600287">
        <w:tc>
          <w:tcPr>
            <w:tcW w:w="9062" w:type="dxa"/>
          </w:tcPr>
          <w:p w14:paraId="4A4FB511" w14:textId="6AF42079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ipoinfraestrutura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EE220D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13E0B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proofErr w:type="gram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</w:t>
            </w:r>
            <w:proofErr w:type="gramEnd"/>
            <w:r w:rsidRPr="002E2746">
              <w:rPr>
                <w:bCs/>
                <w:sz w:val="20"/>
              </w:rPr>
              <w:t>50) NOT NULL,</w:t>
            </w:r>
          </w:p>
          <w:p w14:paraId="39A137F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descricaotipoinfraestrutura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proofErr w:type="gram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</w:t>
            </w:r>
            <w:proofErr w:type="gramEnd"/>
            <w:r w:rsidRPr="002E2746">
              <w:rPr>
                <w:bCs/>
                <w:sz w:val="20"/>
              </w:rPr>
              <w:t>500) NOT NULL</w:t>
            </w:r>
          </w:p>
          <w:p w14:paraId="0FAFC0D2" w14:textId="47A6A89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C8326F9" w14:textId="37A081E0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3A349B7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4E31E469" w14:textId="5275B5F0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Tipologradouro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33EE35D9" w14:textId="77777777" w:rsidTr="008D00C9">
        <w:tc>
          <w:tcPr>
            <w:tcW w:w="9062" w:type="dxa"/>
          </w:tcPr>
          <w:p w14:paraId="782D40A8" w14:textId="3971ACCC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ipologradouro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7B16731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7499E7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codigoinformativo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3) NOT NULL,</w:t>
            </w:r>
          </w:p>
          <w:p w14:paraId="4E50C06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35) NOT NULL</w:t>
            </w:r>
          </w:p>
          <w:p w14:paraId="3746D88C" w14:textId="7FAAF98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E7B215A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F5A91B9" w14:textId="641B15A8" w:rsidR="008D00C9" w:rsidRDefault="008D00C9" w:rsidP="00836632">
      <w:pPr>
        <w:ind w:firstLine="0"/>
        <w:jc w:val="left"/>
        <w:rPr>
          <w:b/>
          <w:bCs/>
        </w:rPr>
      </w:pPr>
    </w:p>
    <w:p w14:paraId="7E1AAF49" w14:textId="77777777" w:rsidR="002A080C" w:rsidRDefault="002A080C" w:rsidP="00836632">
      <w:pPr>
        <w:ind w:firstLine="0"/>
        <w:jc w:val="left"/>
        <w:rPr>
          <w:b/>
          <w:bCs/>
        </w:rPr>
      </w:pPr>
    </w:p>
    <w:p w14:paraId="75D4DB04" w14:textId="6807CD09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Tipoprocesso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6271066C" w14:textId="77777777" w:rsidTr="008D00C9">
        <w:tc>
          <w:tcPr>
            <w:tcW w:w="9062" w:type="dxa"/>
          </w:tcPr>
          <w:p w14:paraId="759757EF" w14:textId="67D8EF83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A154F8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E99CB6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D1E3AC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6BC22C9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53724940" w14:textId="711DA267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4D86DF7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9232893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340329DA" w14:textId="0FC02E83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1D31D587" w14:textId="77777777" w:rsidTr="008D00C9">
        <w:tc>
          <w:tcPr>
            <w:tcW w:w="9062" w:type="dxa"/>
          </w:tcPr>
          <w:p w14:paraId="3659FE0B" w14:textId="56984734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573BE32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3454419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F65AF0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41CE2A19" w14:textId="6A1C1CC5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DFF590C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929D370" w14:textId="213C452F" w:rsidR="008D00C9" w:rsidRDefault="008D00C9" w:rsidP="00836632">
      <w:pPr>
        <w:ind w:firstLine="0"/>
        <w:jc w:val="left"/>
        <w:rPr>
          <w:b/>
          <w:bCs/>
        </w:rPr>
      </w:pPr>
    </w:p>
    <w:p w14:paraId="4992DEFC" w14:textId="02FF5406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Tipousuario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:rsidRPr="00962BEB" w14:paraId="121BF9C4" w14:textId="77777777" w:rsidTr="008D00C9">
        <w:tc>
          <w:tcPr>
            <w:tcW w:w="9062" w:type="dxa"/>
          </w:tcPr>
          <w:p w14:paraId="0C9513F4" w14:textId="51B6275B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E2B29E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idtipousuario integer NOT NULL,</w:t>
            </w:r>
          </w:p>
          <w:p w14:paraId="68F3F1A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1) NOT NULL,</w:t>
            </w:r>
          </w:p>
          <w:p w14:paraId="7189EF2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20) NOT NULL,</w:t>
            </w:r>
          </w:p>
          <w:p w14:paraId="53A97FF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</w:t>
            </w:r>
          </w:p>
          <w:p w14:paraId="669C37F7" w14:textId="54FCB946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80803AA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9ACE44F" w14:textId="516B1CB6" w:rsidR="008D00C9" w:rsidRPr="00955AC5" w:rsidRDefault="008D00C9" w:rsidP="00836632">
      <w:pPr>
        <w:ind w:firstLine="0"/>
        <w:jc w:val="left"/>
        <w:rPr>
          <w:b/>
          <w:bCs/>
        </w:rPr>
      </w:pPr>
    </w:p>
    <w:p w14:paraId="7305A51E" w14:textId="40D7C8FD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rPr>
          <w:b w:val="0"/>
        </w:rPr>
        <w:t xml:space="preserve"> – Tabela Topografia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7AE7F407" w14:textId="77777777" w:rsidTr="008D00C9">
        <w:tc>
          <w:tcPr>
            <w:tcW w:w="9062" w:type="dxa"/>
          </w:tcPr>
          <w:p w14:paraId="1765F38A" w14:textId="279D2D46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opografia (</w:t>
            </w:r>
          </w:p>
          <w:p w14:paraId="3D3CC15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D1CFA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</w:t>
            </w:r>
          </w:p>
          <w:p w14:paraId="106B2E9D" w14:textId="7509C98F" w:rsid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6817696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518C90C" w14:textId="60C37AE1" w:rsidR="008D00C9" w:rsidRDefault="008D00C9" w:rsidP="00836632">
      <w:pPr>
        <w:ind w:firstLine="0"/>
        <w:jc w:val="left"/>
        <w:rPr>
          <w:b/>
          <w:bCs/>
          <w:lang w:val="en-US"/>
        </w:rPr>
      </w:pPr>
    </w:p>
    <w:p w14:paraId="464DF137" w14:textId="372B9EE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1F7BC82E" w14:textId="6ABB5264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2F54C3AF" w14:textId="7777777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0EB81061" w14:textId="11FD9FD2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47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Usuario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4A58E6EC" w14:textId="77777777" w:rsidTr="008D00C9">
        <w:tc>
          <w:tcPr>
            <w:tcW w:w="9062" w:type="dxa"/>
          </w:tcPr>
          <w:p w14:paraId="06C0FC4B" w14:textId="08F43D2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U</w:t>
            </w:r>
            <w:r w:rsidRPr="002E2746">
              <w:rPr>
                <w:b/>
                <w:bCs/>
                <w:sz w:val="20"/>
                <w:lang w:val="en-US"/>
              </w:rPr>
              <w:t>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49B8DB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r w:rsidRPr="002E2746">
              <w:rPr>
                <w:bCs/>
                <w:sz w:val="20"/>
                <w:lang w:val="en-US"/>
              </w:rPr>
              <w:t>idusuario integer NOT NULL,</w:t>
            </w:r>
          </w:p>
          <w:p w14:paraId="4E99198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imagempessoa text NOT NULL,</w:t>
            </w:r>
          </w:p>
          <w:p w14:paraId="6274F44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nomepessoa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3BCD513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emailpessoa text NOT NULL,</w:t>
            </w:r>
          </w:p>
          <w:p w14:paraId="4EB2897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telefonepessoa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519C0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cpfcnpjpessoa character varying(18) NOT NULL,</w:t>
            </w:r>
          </w:p>
          <w:p w14:paraId="7FDBE95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rgiepessoa character varying(15) NOT NULL,</w:t>
            </w:r>
          </w:p>
          <w:p w14:paraId="3294D52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senhausuario character varying(50) NOT NULL,</w:t>
            </w:r>
          </w:p>
          <w:p w14:paraId="12C110F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cargousuario character varying(50) NOT NULL,</w:t>
            </w:r>
          </w:p>
          <w:p w14:paraId="13B442C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statususuario boolean NOT NULL,</w:t>
            </w:r>
          </w:p>
          <w:p w14:paraId="0573640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idtipousuario integer NOT NULL</w:t>
            </w:r>
          </w:p>
          <w:p w14:paraId="6EF50F4D" w14:textId="6E9DBCBD" w:rsidR="008D00C9" w:rsidRPr="008D00C9" w:rsidRDefault="008D00C9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9C8F91B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E4D6283" w14:textId="77777777" w:rsidR="008D00C9" w:rsidRDefault="008D00C9" w:rsidP="00836632">
      <w:pPr>
        <w:ind w:firstLine="0"/>
        <w:jc w:val="left"/>
        <w:rPr>
          <w:b/>
        </w:rPr>
      </w:pPr>
    </w:p>
    <w:p w14:paraId="4A6282A1" w14:textId="2CF4364E" w:rsidR="005E5AB6" w:rsidRDefault="00962BEB" w:rsidP="00962BEB">
      <w:pPr>
        <w:pStyle w:val="Ttulo2"/>
        <w:numPr>
          <w:ilvl w:val="1"/>
          <w:numId w:val="13"/>
        </w:numPr>
        <w:ind w:left="426"/>
        <w:rPr>
          <w:sz w:val="23"/>
          <w:szCs w:val="23"/>
        </w:rPr>
      </w:pPr>
      <w:bookmarkStart w:id="110" w:name="_Toc181869073"/>
      <w:r>
        <w:rPr>
          <w:sz w:val="23"/>
          <w:szCs w:val="23"/>
        </w:rPr>
        <w:t>M</w:t>
      </w:r>
      <w:r>
        <w:rPr>
          <w:sz w:val="19"/>
          <w:szCs w:val="19"/>
        </w:rPr>
        <w:t xml:space="preserve">apeamento </w:t>
      </w:r>
      <w:r>
        <w:rPr>
          <w:sz w:val="23"/>
          <w:szCs w:val="23"/>
        </w:rPr>
        <w:t>O</w:t>
      </w:r>
      <w:r>
        <w:rPr>
          <w:sz w:val="19"/>
          <w:szCs w:val="19"/>
        </w:rPr>
        <w:t xml:space="preserve">bjeto </w:t>
      </w:r>
      <w:r>
        <w:rPr>
          <w:sz w:val="23"/>
          <w:szCs w:val="23"/>
        </w:rPr>
        <w:t>R</w:t>
      </w:r>
      <w:r>
        <w:rPr>
          <w:sz w:val="19"/>
          <w:szCs w:val="19"/>
        </w:rPr>
        <w:t xml:space="preserve">elacional </w:t>
      </w:r>
      <w:r>
        <w:rPr>
          <w:sz w:val="23"/>
          <w:szCs w:val="23"/>
        </w:rPr>
        <w:t>– ORM</w:t>
      </w:r>
      <w:bookmarkEnd w:id="110"/>
    </w:p>
    <w:p w14:paraId="6096C55E" w14:textId="77777777" w:rsidR="00962BEB" w:rsidRDefault="00962BEB" w:rsidP="00962BEB"/>
    <w:p w14:paraId="2FD426E7" w14:textId="39C1F7D1" w:rsidR="00962BEB" w:rsidRDefault="00962BEB" w:rsidP="00962BEB">
      <w:r w:rsidRPr="00962BEB">
        <w:t>O Mapeamento Objeto-Relacional (ORM) é um método que simplifica a comunicação entre aplicações baseadas em objetos e bases de dados relacionais. Ele possibilita o mapeamento automático de classes e objetos no código para tabelas e registros no banco de dados, eliminando a necessidade de redigir instruções SQL manuais. Isso facilita o desenvolvimento, mantendo a manipulação de dados dentro da lógica orientada a objetos, o que facilita a manutenção e torna o código mais compreensível (</w:t>
      </w:r>
      <w:proofErr w:type="spellStart"/>
      <w:r w:rsidRPr="00962BEB">
        <w:t>Macoratti</w:t>
      </w:r>
      <w:proofErr w:type="spellEnd"/>
      <w:r w:rsidRPr="00962BEB">
        <w:t>, 2019).</w:t>
      </w:r>
    </w:p>
    <w:p w14:paraId="614CD022" w14:textId="7751D091" w:rsidR="00962BEB" w:rsidRPr="00962BEB" w:rsidRDefault="00962BEB" w:rsidP="00962BEB">
      <w:r>
        <w:t xml:space="preserve">Dentro do </w:t>
      </w:r>
      <w:r w:rsidRPr="00962BEB">
        <w:t xml:space="preserve">C#, o </w:t>
      </w:r>
      <w:proofErr w:type="spellStart"/>
      <w:r w:rsidRPr="00962BEB">
        <w:t>Entity</w:t>
      </w:r>
      <w:proofErr w:type="spellEnd"/>
      <w:r w:rsidRPr="00962BEB">
        <w:t xml:space="preserve"> Framework é uma das ferramentas fundamentais para ORM. Ele serve como um elo entre o código C# e o banco de dados, administrando a geração, leitura, atualização e eliminação de dados sem que o programador tenha que lidar diretamente com consultas SQL. Com o </w:t>
      </w:r>
      <w:proofErr w:type="spellStart"/>
      <w:r w:rsidRPr="00962BEB">
        <w:t>Entity</w:t>
      </w:r>
      <w:proofErr w:type="spellEnd"/>
      <w:r w:rsidRPr="00962BEB">
        <w:t xml:space="preserve"> Framework, o mapeamento entre classes e tabelas é realizado automaticamente através de convenções ou configurações personalizadas, possibilitando ao programador manipular os dados através de classes C# e utilizar funcionalidades como validação, relação entre entidades e gerenciamento de transações, reduzindo a complexidade da persistência de dados (</w:t>
      </w:r>
      <w:proofErr w:type="spellStart"/>
      <w:r w:rsidRPr="00962BEB">
        <w:t>Macoratti</w:t>
      </w:r>
      <w:proofErr w:type="spellEnd"/>
      <w:r w:rsidRPr="00962BEB">
        <w:t>, 2019).</w:t>
      </w:r>
    </w:p>
    <w:p w14:paraId="63F28C17" w14:textId="47E82759" w:rsidR="00092B12" w:rsidRDefault="006734B2" w:rsidP="00F328A6">
      <w:pPr>
        <w:pStyle w:val="Ttulo1"/>
        <w:ind w:left="284" w:hanging="284"/>
        <w:rPr>
          <w:szCs w:val="24"/>
        </w:rPr>
      </w:pPr>
      <w:bookmarkStart w:id="111" w:name="_Toc181869074"/>
      <w:r>
        <w:rPr>
          <w:szCs w:val="24"/>
        </w:rPr>
        <w:lastRenderedPageBreak/>
        <w:t>ARQUITETURA DE SOFTWARE</w:t>
      </w:r>
      <w:bookmarkEnd w:id="111"/>
    </w:p>
    <w:p w14:paraId="130BE70D" w14:textId="3010AF4A" w:rsidR="0009786F" w:rsidRDefault="0009786F" w:rsidP="00FD3E57">
      <w:r>
        <w:t>A arquitetura de software refere-se à estrutura fundamental de um sistema de software</w:t>
      </w:r>
      <w:r w:rsidR="007F54C5">
        <w:t>, incluindo a</w:t>
      </w:r>
      <w:r>
        <w:t xml:space="preserve"> organização de seus componentes ou módulos</w:t>
      </w:r>
      <w:r w:rsidR="007F54C5">
        <w:t xml:space="preserve"> e as relações entre esses elementos.</w:t>
      </w:r>
      <w:r>
        <w:t xml:space="preserve"> Essa estrutura fornece uma visão de alto nível do sistema, </w:t>
      </w:r>
      <w:r w:rsidR="00036ED2">
        <w:t xml:space="preserve">guiando </w:t>
      </w:r>
      <w:r>
        <w:t>o design e a implementação para atender aos requisitos funcionais e não funcionais do software</w:t>
      </w:r>
      <w:r w:rsidR="0096109A">
        <w:t>.</w:t>
      </w:r>
      <w:r w:rsidR="00084603">
        <w:t xml:space="preserve"> </w:t>
      </w:r>
      <w:r w:rsidR="00036ED2">
        <w:t>Além disso</w:t>
      </w:r>
      <w:r w:rsidR="00084603">
        <w:t xml:space="preserve">, </w:t>
      </w:r>
      <w:r w:rsidR="00036ED2">
        <w:t xml:space="preserve">a </w:t>
      </w:r>
      <w:r w:rsidR="00084603">
        <w:t xml:space="preserve">arquitetura de software </w:t>
      </w:r>
      <w:r w:rsidR="00036ED2">
        <w:t xml:space="preserve">visa </w:t>
      </w:r>
      <w:r w:rsidR="00084603">
        <w:t>reduz</w:t>
      </w:r>
      <w:r w:rsidR="00036ED2">
        <w:t>ir</w:t>
      </w:r>
      <w:r w:rsidR="00084603">
        <w:t xml:space="preserve"> o esforço humano necessário para construir e manter um sistema Martin (2019).</w:t>
      </w:r>
    </w:p>
    <w:p w14:paraId="33ABDAAA" w14:textId="5CB6350B" w:rsidR="0009786F" w:rsidRDefault="0009786F" w:rsidP="00FD3E57">
      <w:r>
        <w:t xml:space="preserve">Segundo </w:t>
      </w:r>
      <w:r w:rsidR="00036ED2">
        <w:t xml:space="preserve">Gonçalves </w:t>
      </w:r>
      <w:r>
        <w:t xml:space="preserve">(2021), existem diversos tipos de padrões arquiteturais que </w:t>
      </w:r>
      <w:r w:rsidR="00036ED2">
        <w:t>funcionam</w:t>
      </w:r>
      <w:r>
        <w:t xml:space="preserve"> como soluções abrangentes e reutilizáveis de componentes de aplicação, </w:t>
      </w:r>
      <w:r w:rsidR="00036ED2">
        <w:t>criadas</w:t>
      </w:r>
      <w:r>
        <w:t xml:space="preserve"> </w:t>
      </w:r>
      <w:r w:rsidR="00036ED2">
        <w:t>para</w:t>
      </w:r>
      <w:r>
        <w:t xml:space="preserve"> resolver problemas comuns </w:t>
      </w:r>
      <w:r w:rsidR="00036ED2">
        <w:t>em</w:t>
      </w:r>
      <w:r>
        <w:t xml:space="preserve"> contexto</w:t>
      </w:r>
      <w:r w:rsidR="00036ED2">
        <w:t>s</w:t>
      </w:r>
      <w:r>
        <w:t xml:space="preserve"> específico</w:t>
      </w:r>
      <w:r w:rsidR="00036ED2">
        <w:t>s</w:t>
      </w:r>
      <w:r>
        <w:t xml:space="preserve">. </w:t>
      </w:r>
      <w:r w:rsidR="00036ED2">
        <w:t>Assim</w:t>
      </w:r>
      <w:r>
        <w:t xml:space="preserve">, os padrões representam uma abordagem consistente e </w:t>
      </w:r>
      <w:r w:rsidR="00036ED2">
        <w:t>reaplicável</w:t>
      </w:r>
      <w:r>
        <w:t xml:space="preserve"> para desafios </w:t>
      </w:r>
      <w:r w:rsidR="00036ED2">
        <w:t>recorrentes no desenvolvimento de software</w:t>
      </w:r>
      <w:r>
        <w:t xml:space="preserve">. </w:t>
      </w:r>
    </w:p>
    <w:p w14:paraId="0A5C6885" w14:textId="77777777" w:rsidR="0009786F" w:rsidRPr="0009786F" w:rsidRDefault="0009786F" w:rsidP="0009786F"/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112" w:name="_Toc181869075"/>
      <w:r w:rsidRPr="002B3561">
        <w:t xml:space="preserve">6.1 </w:t>
      </w:r>
      <w:r w:rsidR="0045363C" w:rsidRPr="002B3561">
        <w:t>Arquitetura de desenvolvimento</w:t>
      </w:r>
      <w:bookmarkEnd w:id="112"/>
    </w:p>
    <w:p w14:paraId="6B031AE6" w14:textId="77777777" w:rsidR="00626D66" w:rsidRDefault="00626D66" w:rsidP="00626D66">
      <w:pPr>
        <w:pStyle w:val="Pargrafo"/>
        <w:spacing w:line="360" w:lineRule="auto"/>
      </w:pPr>
      <w:r>
        <w:t xml:space="preserve">O desenvolvimento da aplicação foi realizado prioritariamente com o uso de softwares gratuitos. A aplicação, que oferece serviços via API </w:t>
      </w:r>
      <w:proofErr w:type="spellStart"/>
      <w:r>
        <w:t>RESTful</w:t>
      </w:r>
      <w:proofErr w:type="spellEnd"/>
      <w:r>
        <w:t xml:space="preserve">, segue uma arquitetura de web </w:t>
      </w:r>
      <w:proofErr w:type="spellStart"/>
      <w:r>
        <w:t>services</w:t>
      </w:r>
      <w:proofErr w:type="spellEnd"/>
      <w:r>
        <w:t xml:space="preserve"> baseada nos princípios de </w:t>
      </w:r>
      <w:proofErr w:type="spellStart"/>
      <w:r>
        <w:t>Representational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 xml:space="preserve"> – REST (AWS, 2024). Essa arquitetura emprega o protocolo HTTP para executar operações CRUD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Read</w:t>
      </w:r>
      <w:proofErr w:type="spellEnd"/>
      <w:r>
        <w:t>, Update, Delete) sobre os recursos, representados por identificadores uniformes de recursos (</w:t>
      </w:r>
      <w:proofErr w:type="spellStart"/>
      <w:r>
        <w:t>URIs</w:t>
      </w:r>
      <w:proofErr w:type="spellEnd"/>
      <w:r>
        <w:t>). Cada recurso é tratado como uma entidade única e pode ser manipulado por meio dos métodos HTTP padrão, como GET, POST, PUT e DELETE (</w:t>
      </w:r>
      <w:proofErr w:type="spellStart"/>
      <w:r>
        <w:t>Sommerville</w:t>
      </w:r>
      <w:proofErr w:type="spellEnd"/>
      <w:r>
        <w:t>, 2011).</w:t>
      </w:r>
    </w:p>
    <w:p w14:paraId="1B609CC4" w14:textId="41ABFA14" w:rsidR="00626D66" w:rsidRDefault="00626D66" w:rsidP="00626D66">
      <w:pPr>
        <w:pStyle w:val="Pargrafo"/>
        <w:spacing w:before="0" w:line="360" w:lineRule="auto"/>
        <w:ind w:firstLine="851"/>
      </w:pPr>
      <w:r>
        <w:t xml:space="preserve">Conforme demonstrado por </w:t>
      </w:r>
      <w:proofErr w:type="spellStart"/>
      <w:r>
        <w:t>Sommerville</w:t>
      </w:r>
      <w:proofErr w:type="spellEnd"/>
      <w:r>
        <w:t xml:space="preserve"> (2011), essa arquitetura de design de sistemas utiliza o formato JSON (JavaScript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Notation</w:t>
      </w:r>
      <w:proofErr w:type="spellEnd"/>
      <w:r>
        <w:t>) para a troca de dados entre cliente e servidor. JSON é um padrão leve e de fácil leitura, ideal para a serialização eficiente dos dados, permitindo a comunicação entre diferentes sistemas e linguagens de programação de maneira independente. Esse formato favorece a interoperabilidade e simplifica o intercâmbio de informações entre plataformas distintas.</w:t>
      </w:r>
    </w:p>
    <w:p w14:paraId="56458D56" w14:textId="17AE3732" w:rsidR="002202AE" w:rsidRDefault="00C976E7" w:rsidP="002202AE">
      <w:pPr>
        <w:pStyle w:val="Pargrafo"/>
        <w:tabs>
          <w:tab w:val="center" w:pos="4961"/>
        </w:tabs>
        <w:spacing w:before="0" w:line="360" w:lineRule="auto"/>
        <w:ind w:firstLine="851"/>
      </w:pPr>
      <w:r>
        <w:t xml:space="preserve">A arquitetura </w:t>
      </w:r>
      <w:proofErr w:type="spellStart"/>
      <w:r>
        <w:t>RESTful</w:t>
      </w:r>
      <w:proofErr w:type="spellEnd"/>
      <w:r>
        <w:t xml:space="preserve"> adotada</w:t>
      </w:r>
      <w:r w:rsidR="00C16322">
        <w:t xml:space="preserve"> também facilita a manute</w:t>
      </w:r>
      <w:r w:rsidR="002202AE">
        <w:t xml:space="preserve">nção e evolução da aplicação, pois cada recurso é projetado para ser desacoplado dos demais, o que permite que atualizações ou modificações em um serviço específico sejam implementadas sem impactar diretamente outros componentes do sistema. Esse desacoplamento estrutural aumenta a modularidade da aplicação e </w:t>
      </w:r>
      <w:proofErr w:type="spellStart"/>
      <w:r w:rsidR="002202AE">
        <w:t>permte</w:t>
      </w:r>
      <w:proofErr w:type="spellEnd"/>
      <w:r w:rsidR="002202AE">
        <w:t xml:space="preserve"> que novos recursos sejam integrados facilmente. Além disso, o uso de APIs </w:t>
      </w:r>
      <w:proofErr w:type="spellStart"/>
      <w:r w:rsidR="002202AE">
        <w:t>RESful</w:t>
      </w:r>
      <w:proofErr w:type="spellEnd"/>
      <w:r w:rsidR="002202AE">
        <w:t xml:space="preserve">, junto com o formato JSON, contribui para a escalabilidade horizontal, possibilitando que a aplicação distribua a carga de trabalho entre múltiplos servidores, atendendo a um grande número de requisições de forma eficiente e confiável </w:t>
      </w:r>
      <w:proofErr w:type="spellStart"/>
      <w:r w:rsidR="002202AE">
        <w:t>A</w:t>
      </w:r>
      <w:r w:rsidR="002C7769">
        <w:t>ws</w:t>
      </w:r>
      <w:proofErr w:type="spellEnd"/>
      <w:r w:rsidR="002C7769">
        <w:t xml:space="preserve"> (2024)</w:t>
      </w:r>
      <w:r w:rsidR="002202AE">
        <w:t>.</w:t>
      </w:r>
    </w:p>
    <w:p w14:paraId="7A98624C" w14:textId="5B513AB1" w:rsidR="00EF4328" w:rsidRDefault="00EF4328" w:rsidP="002202AE">
      <w:pPr>
        <w:pStyle w:val="Pargrafo"/>
        <w:tabs>
          <w:tab w:val="center" w:pos="4961"/>
        </w:tabs>
        <w:spacing w:before="0" w:line="360" w:lineRule="auto"/>
        <w:ind w:firstLine="851"/>
      </w:pPr>
      <w:r>
        <w:lastRenderedPageBreak/>
        <w:t xml:space="preserve">A estrutura do código no backend é composta por vários elementos cruciais que colaboram para uma arquitetura robusta e eficiente. Os </w:t>
      </w:r>
      <w:proofErr w:type="spellStart"/>
      <w:r>
        <w:t>DTOs</w:t>
      </w:r>
      <w:proofErr w:type="spellEnd"/>
      <w:r>
        <w:t xml:space="preserve">, ou Data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Objects</w:t>
      </w:r>
      <w:proofErr w:type="spellEnd"/>
      <w:r>
        <w:t>, são peças essenciais nesse contexto, desempenhando um papel vital na transferência eficiente de dados entre diferentes partes da aplicação. Essas estruturas encapsulam informações específicas, frequentemente representando entidades de negócios, otimizando a comunicação entre as camadas da aplicação.</w:t>
      </w:r>
    </w:p>
    <w:p w14:paraId="42FFE65C" w14:textId="77777777" w:rsidR="00EF4328" w:rsidRDefault="00EF4328" w:rsidP="00EF4328">
      <w:pPr>
        <w:pStyle w:val="Pargrafo"/>
        <w:spacing w:before="0" w:line="360" w:lineRule="auto"/>
        <w:ind w:firstLine="851"/>
      </w:pPr>
      <w:r>
        <w:t xml:space="preserve">Além dos </w:t>
      </w:r>
      <w:proofErr w:type="spellStart"/>
      <w:r>
        <w:t>DTOs</w:t>
      </w:r>
      <w:proofErr w:type="spellEnd"/>
      <w:r>
        <w:t xml:space="preserve">, outros componentes fundamentais incluem </w:t>
      </w:r>
      <w:proofErr w:type="spellStart"/>
      <w:r>
        <w:t>services</w:t>
      </w:r>
      <w:proofErr w:type="spellEnd"/>
      <w:r>
        <w:t xml:space="preserve">, </w:t>
      </w:r>
      <w:proofErr w:type="spellStart"/>
      <w:r>
        <w:t>controllers</w:t>
      </w:r>
      <w:proofErr w:type="spellEnd"/>
      <w:r>
        <w:t xml:space="preserve"> e </w:t>
      </w:r>
      <w:proofErr w:type="spellStart"/>
      <w:r>
        <w:t>repositories</w:t>
      </w:r>
      <w:proofErr w:type="spellEnd"/>
      <w:r>
        <w:t xml:space="preserve">. Os </w:t>
      </w:r>
      <w:proofErr w:type="spellStart"/>
      <w:r>
        <w:t>services</w:t>
      </w:r>
      <w:proofErr w:type="spellEnd"/>
      <w:r>
        <w:t xml:space="preserve"> representam a camada de lógica de negócios, encapsulando operações e regras específicas do domínio, facilitando a modularização e organização do código. Já os </w:t>
      </w:r>
      <w:proofErr w:type="spellStart"/>
      <w:r>
        <w:t>controllers</w:t>
      </w:r>
      <w:proofErr w:type="spellEnd"/>
      <w:r>
        <w:t xml:space="preserve"> atuam como intermediários entre as requisições do usuário e os </w:t>
      </w:r>
      <w:proofErr w:type="spellStart"/>
      <w:r>
        <w:t>services</w:t>
      </w:r>
      <w:proofErr w:type="spellEnd"/>
      <w:r>
        <w:t xml:space="preserve">, gerenciando o fluxo de dados e interações. Esses componentes recebem as requisições, acionam operações nos </w:t>
      </w:r>
      <w:proofErr w:type="spellStart"/>
      <w:r>
        <w:t>services</w:t>
      </w:r>
      <w:proofErr w:type="spellEnd"/>
      <w:r>
        <w:t xml:space="preserve"> correspondentes e respondem ao cliente com os resultados apropriados.</w:t>
      </w:r>
    </w:p>
    <w:p w14:paraId="6E352EDC" w14:textId="77777777" w:rsidR="00EF4328" w:rsidRDefault="00EF4328" w:rsidP="00EF4328">
      <w:pPr>
        <w:pStyle w:val="Pargrafo"/>
        <w:spacing w:before="0" w:line="360" w:lineRule="auto"/>
        <w:ind w:firstLine="851"/>
      </w:pPr>
      <w:r>
        <w:t xml:space="preserve">Quanto aos </w:t>
      </w:r>
      <w:proofErr w:type="spellStart"/>
      <w:r>
        <w:t>repositories</w:t>
      </w:r>
      <w:proofErr w:type="spellEnd"/>
      <w:r>
        <w:t>, são responsáveis pela interação com o armazenamento de dados, isolando as operações de persistência e permitindo que o restante do sistema interaja com os dados sem se preocupar com os detalhes específicos do armazenamento. Também foram utilizadas APIs, como o Swagger, desempenhando um papel crucial na comunicação eficiente entre diferentes partes do sistema ou sistemas distintos. Essas APIs funcionam como pontes padronizadas para a exposição de funcionalidades e dados, permitindo integrações eficientes de serviços e facilitando a construção de aplicações modulares.</w:t>
      </w:r>
    </w:p>
    <w:p w14:paraId="70B124F4" w14:textId="76296B3F" w:rsidR="00EF4328" w:rsidRPr="00EF4328" w:rsidRDefault="00EF4328" w:rsidP="00EF4328">
      <w:pPr>
        <w:pStyle w:val="Pargrafo"/>
        <w:spacing w:before="0" w:line="360" w:lineRule="auto"/>
        <w:ind w:firstLine="851"/>
      </w:pPr>
      <w:r>
        <w:t xml:space="preserve">Essa combinação de </w:t>
      </w:r>
      <w:proofErr w:type="spellStart"/>
      <w:r>
        <w:t>DTOs</w:t>
      </w:r>
      <w:proofErr w:type="spellEnd"/>
      <w:r>
        <w:t xml:space="preserve">, </w:t>
      </w:r>
      <w:proofErr w:type="spellStart"/>
      <w:r>
        <w:t>services</w:t>
      </w:r>
      <w:proofErr w:type="spellEnd"/>
      <w:r>
        <w:t xml:space="preserve">, </w:t>
      </w:r>
      <w:proofErr w:type="spellStart"/>
      <w:r>
        <w:t>controllers</w:t>
      </w:r>
      <w:proofErr w:type="spellEnd"/>
      <w:r>
        <w:t xml:space="preserve">, </w:t>
      </w:r>
      <w:proofErr w:type="spellStart"/>
      <w:r>
        <w:t>repositories</w:t>
      </w:r>
      <w:proofErr w:type="spellEnd"/>
      <w:r>
        <w:t xml:space="preserve"> e APIs forma uma arquitetura coesa que promove modularidade, clareza e escalabilidade no desenvolvimento de software.</w:t>
      </w:r>
    </w:p>
    <w:p w14:paraId="3A802798" w14:textId="77777777" w:rsidR="002C7769" w:rsidRDefault="002C7769" w:rsidP="002C7769">
      <w:pPr>
        <w:pStyle w:val="Ttulo2"/>
        <w:numPr>
          <w:ilvl w:val="0"/>
          <w:numId w:val="0"/>
        </w:numPr>
      </w:pPr>
      <w:bookmarkStart w:id="113" w:name="_Toc181869076"/>
      <w:r w:rsidRPr="002B3561">
        <w:t>6.1</w:t>
      </w:r>
      <w:r>
        <w:t>.1</w:t>
      </w:r>
      <w:r w:rsidRPr="002B3561">
        <w:t xml:space="preserve"> </w:t>
      </w:r>
      <w:r>
        <w:t>Back-</w:t>
      </w:r>
      <w:proofErr w:type="spellStart"/>
      <w:r>
        <w:t>End</w:t>
      </w:r>
      <w:bookmarkEnd w:id="113"/>
      <w:proofErr w:type="spellEnd"/>
    </w:p>
    <w:p w14:paraId="617BB640" w14:textId="77777777" w:rsidR="002C7769" w:rsidRDefault="002C7769" w:rsidP="002C7769">
      <w:r>
        <w:t>A aplicação servidora (</w:t>
      </w:r>
      <w:proofErr w:type="spellStart"/>
      <w:r>
        <w:t>back-end</w:t>
      </w:r>
      <w:proofErr w:type="spellEnd"/>
      <w:r>
        <w:t>), é responsável por gerenciar as funcionalidades principais da aplicação. Quando o usuário interage com o sistema por meio da interface, o servidor processa a solicitação e retorna uma resposta à aplicação, utilizando JSON. Esse componente foi desenvolvido em C# (Microsoft, 2024a), enquanto o gerenciamento de dados é realizado com PostgreSQL, um banco de dados relacional de código aberto.</w:t>
      </w:r>
    </w:p>
    <w:p w14:paraId="620BB2C1" w14:textId="77777777" w:rsidR="002C7769" w:rsidRDefault="002C7769" w:rsidP="002C7769">
      <w:r>
        <w:t>Durante o desenvolvimento do projeto, identificou-se a necessidade de uma arquitetura em camadas na aplicação servidora (</w:t>
      </w:r>
      <w:proofErr w:type="spellStart"/>
      <w:r>
        <w:t>back-end</w:t>
      </w:r>
      <w:proofErr w:type="spellEnd"/>
      <w:r>
        <w:t xml:space="preserve">) para organizar e gerenciar as funcionalidades de forma mais eficiente. A estrutura implementada conta com várias camadas, cada uma com responsabilidades específicas. </w:t>
      </w:r>
    </w:p>
    <w:p w14:paraId="75D57977" w14:textId="77777777" w:rsidR="002C7769" w:rsidRDefault="002C7769" w:rsidP="002C7769">
      <w:r>
        <w:t xml:space="preserve">A camada DTO (Data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), conforme Lima (2023), é um padrão de projeto utilizado para transferir dados entre diferentes camadas da aplicação, como o </w:t>
      </w:r>
      <w:proofErr w:type="spellStart"/>
      <w:r>
        <w:t>back-end</w:t>
      </w:r>
      <w:proofErr w:type="spellEnd"/>
      <w:r>
        <w:t xml:space="preserve"> e o front-</w:t>
      </w:r>
      <w:proofErr w:type="spellStart"/>
      <w:r>
        <w:t>end</w:t>
      </w:r>
      <w:proofErr w:type="spellEnd"/>
      <w:r>
        <w:t xml:space="preserve">, e realiza a validação inicial das informações. A camada </w:t>
      </w:r>
      <w:proofErr w:type="spellStart"/>
      <w:r>
        <w:t>Controller</w:t>
      </w:r>
      <w:proofErr w:type="spellEnd"/>
      <w:r>
        <w:t xml:space="preserve">, segundo Silvestre (2022), é responsável por receber as solicitações enviadas pela interface do usuário e encaminhá-las para as próximas etapas, acionando métodos de outras camadas conforme necessário. </w:t>
      </w:r>
    </w:p>
    <w:p w14:paraId="19A1C4E4" w14:textId="77777777" w:rsidR="002C7769" w:rsidRDefault="002C7769" w:rsidP="002C7769">
      <w:r>
        <w:t xml:space="preserve">A camada Service gerencia a lógica de negócios, incluindo a validação e controle de acesso aos dados, enquanto se comunica diretamente com a camada </w:t>
      </w:r>
      <w:proofErr w:type="spellStart"/>
      <w:r>
        <w:t>Model</w:t>
      </w:r>
      <w:proofErr w:type="spellEnd"/>
      <w:r>
        <w:t xml:space="preserve">, que define as abstrações das classes do projeto. Por fim, a camada </w:t>
      </w:r>
      <w:proofErr w:type="spellStart"/>
      <w:r>
        <w:t>Repository</w:t>
      </w:r>
      <w:proofErr w:type="spellEnd"/>
      <w:r>
        <w:t>, descrita por Barbosa (2021), lida com o acesso aos dados e valida as informações necessárias para a camada Service, estabelecendo uma comunicação direta e eficiente para atender às necessidades de processamento e consulta de dados.</w:t>
      </w:r>
    </w:p>
    <w:p w14:paraId="6E0B1FA3" w14:textId="77777777" w:rsidR="002C7769" w:rsidRDefault="002C7769" w:rsidP="002C7769">
      <w:r>
        <w:t>Nesta subseção, será abordada quais foram as tecnologias utilizadas para o desenvolvimento do sistema.</w:t>
      </w:r>
    </w:p>
    <w:p w14:paraId="3BC9B4FD" w14:textId="77777777" w:rsidR="002C7769" w:rsidRPr="00E31D16" w:rsidRDefault="002C7769" w:rsidP="002C7769"/>
    <w:p w14:paraId="443122A7" w14:textId="77777777" w:rsidR="002C7769" w:rsidRDefault="002C7769" w:rsidP="002C7769">
      <w:pPr>
        <w:pStyle w:val="Legenda"/>
        <w:keepNext/>
        <w:jc w:val="left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 w:rsidRPr="00E31D16">
        <w:rPr>
          <w:b w:val="0"/>
        </w:rPr>
        <w:t>Logo Visual Studio</w:t>
      </w:r>
    </w:p>
    <w:p w14:paraId="2C0B4B38" w14:textId="77777777" w:rsidR="002C7769" w:rsidRDefault="002C7769" w:rsidP="002C7769">
      <w:pPr>
        <w:pStyle w:val="Pargraf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06CDC347" wp14:editId="1EC9280D">
            <wp:extent cx="4358640" cy="2179320"/>
            <wp:effectExtent l="0" t="0" r="0" b="0"/>
            <wp:docPr id="14" name="Imagem 1" descr="Novidades do Visual Studio “15”: abertura de pastas | by NetCoders |  netcoders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vidades do Visual Studio “15”: abertura de pastas | by NetCoders |  netcoders | Mediu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620F" w14:textId="77777777" w:rsidR="002C7769" w:rsidRPr="006E4EB5" w:rsidRDefault="002C7769" w:rsidP="002C7769">
      <w:pPr>
        <w:pStyle w:val="Pargraf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>Fonte: Microsoft, 2023.</w:t>
      </w:r>
    </w:p>
    <w:p w14:paraId="752BB48F" w14:textId="77777777" w:rsidR="002C7769" w:rsidRPr="00EF4328" w:rsidRDefault="002C7769" w:rsidP="002C7769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>IDE utilizada (</w:t>
      </w:r>
      <w:r w:rsidRPr="00903D64">
        <w:rPr>
          <w:iCs/>
        </w:rPr>
        <w:t>Back-</w:t>
      </w:r>
      <w:proofErr w:type="spellStart"/>
      <w:r>
        <w:rPr>
          <w:iCs/>
        </w:rPr>
        <w:t>E</w:t>
      </w:r>
      <w:r w:rsidRPr="00903D64">
        <w:rPr>
          <w:iCs/>
        </w:rPr>
        <w:t>nd</w:t>
      </w:r>
      <w:proofErr w:type="spellEnd"/>
      <w:r>
        <w:rPr>
          <w:iCs/>
        </w:rPr>
        <w:t xml:space="preserve">): </w:t>
      </w:r>
      <w:r w:rsidRPr="00903D64">
        <w:rPr>
          <w:iCs/>
        </w:rPr>
        <w:t>O Visual Studio, desenvolvido pela Microsoft, é um ambiente de desenvolvimento integrado (IDE)</w:t>
      </w:r>
      <w:r>
        <w:rPr>
          <w:iCs/>
        </w:rPr>
        <w:t>, que</w:t>
      </w:r>
      <w:r w:rsidRPr="00903D64">
        <w:rPr>
          <w:iCs/>
        </w:rPr>
        <w:t xml:space="preserve"> oferece suporte a diversas linguagens de programação, como C#, C++, Visual Basic e Python. Com um editor de código avançado, ferramentas de depuração integradas e designers visuais para interfaces gráficas, o Visual Studio simplifica o processo de desenvolvimento de software. Ele possui integração com sistemas de controle de versão, facilita a compilação e implantação de aplicativos e é altamente extensível, permitindo que desenvolvedores personalizem o ambiente conforme suas necessidades.</w:t>
      </w:r>
    </w:p>
    <w:p w14:paraId="28BACD5C" w14:textId="77777777" w:rsidR="002C7769" w:rsidRDefault="002C7769" w:rsidP="002C7769">
      <w:pPr>
        <w:pStyle w:val="Legenda"/>
        <w:keepNext/>
        <w:jc w:val="left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 w:rsidRPr="00E31D16">
        <w:rPr>
          <w:b w:val="0"/>
        </w:rPr>
        <w:t>Linguagem de Programação C#</w:t>
      </w:r>
    </w:p>
    <w:p w14:paraId="2164FC32" w14:textId="77777777" w:rsidR="002C7769" w:rsidRDefault="002C7769" w:rsidP="002C7769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26124979" wp14:editId="26997D20">
            <wp:extent cx="2971800" cy="3336602"/>
            <wp:effectExtent l="0" t="0" r="0" b="0"/>
            <wp:docPr id="16" name="Imagem 3" descr="C# Logo PNG Vector (SVG)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# Logo PNG Vector (SVG) Free Downloa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603" cy="33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BBF5D" w14:textId="77777777" w:rsidR="002C7769" w:rsidRPr="006E4EB5" w:rsidRDefault="002C7769" w:rsidP="002C7769">
      <w:pPr>
        <w:pStyle w:val="Pargrafo"/>
        <w:spacing w:line="360" w:lineRule="aut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>Fonte: Microsoft, 2023.</w:t>
      </w:r>
    </w:p>
    <w:p w14:paraId="3B592B47" w14:textId="77777777" w:rsidR="002C7769" w:rsidRDefault="002C7769" w:rsidP="002C7769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>Linguagem utilizada (Back-</w:t>
      </w:r>
      <w:proofErr w:type="spellStart"/>
      <w:r>
        <w:rPr>
          <w:iCs/>
        </w:rPr>
        <w:t>End</w:t>
      </w:r>
      <w:proofErr w:type="spellEnd"/>
      <w:r>
        <w:rPr>
          <w:iCs/>
        </w:rPr>
        <w:t xml:space="preserve">): </w:t>
      </w:r>
      <w:r w:rsidRPr="00903D64">
        <w:rPr>
          <w:iCs/>
        </w:rPr>
        <w:t>O C# é uma linguagem de programação moderna e orientada a objetos desenvolvida pela Microsoft como parte da plataforma .NET. Lançada no início dos anos 2000, destaca-se pela integração com a plataforma .NET, oferecendo interoperabilidade entre diferentes linguagens e sistemas operacionais. Caracterizada por uma sintaxe limpa e expressiva</w:t>
      </w:r>
      <w:r>
        <w:rPr>
          <w:iCs/>
        </w:rPr>
        <w:t>.</w:t>
      </w:r>
    </w:p>
    <w:p w14:paraId="66DE0A1F" w14:textId="77777777" w:rsidR="002C7769" w:rsidRDefault="002C7769" w:rsidP="002C7769">
      <w:pPr>
        <w:pStyle w:val="Pargrafo"/>
        <w:spacing w:line="360" w:lineRule="auto"/>
        <w:ind w:firstLine="851"/>
        <w:rPr>
          <w:iCs/>
        </w:rPr>
      </w:pPr>
    </w:p>
    <w:p w14:paraId="6F374477" w14:textId="77777777" w:rsidR="002C7769" w:rsidRDefault="002C7769" w:rsidP="002C7769">
      <w:pPr>
        <w:pStyle w:val="Legenda"/>
        <w:keepNext/>
        <w:jc w:val="left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  <w:r>
        <w:t xml:space="preserve"> </w:t>
      </w:r>
      <w:r w:rsidRPr="00DF192C">
        <w:t xml:space="preserve">– </w:t>
      </w:r>
      <w:r w:rsidRPr="00E31D16">
        <w:rPr>
          <w:b w:val="0"/>
        </w:rPr>
        <w:t xml:space="preserve">Logo Visual Studio </w:t>
      </w:r>
      <w:proofErr w:type="spellStart"/>
      <w:r w:rsidRPr="00E31D16">
        <w:rPr>
          <w:b w:val="0"/>
        </w:rPr>
        <w:t>Code</w:t>
      </w:r>
      <w:proofErr w:type="spellEnd"/>
      <w:r w:rsidRPr="00E31D16">
        <w:rPr>
          <w:b w:val="0"/>
        </w:rPr>
        <w:t>.</w:t>
      </w:r>
    </w:p>
    <w:p w14:paraId="364A7714" w14:textId="77777777" w:rsidR="002C7769" w:rsidRDefault="002C7769" w:rsidP="002C7769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69620A1E" wp14:editId="712B0467">
            <wp:extent cx="4876800" cy="2438400"/>
            <wp:effectExtent l="0" t="0" r="0" b="0"/>
            <wp:docPr id="17" name="Imagem 4" descr="Visualstudio código logo - Ícones Social media e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studio código logo - Ícones Social media e Logos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F8D4" w14:textId="77777777" w:rsidR="002C7769" w:rsidRPr="006E4EB5" w:rsidRDefault="002C7769" w:rsidP="002C7769">
      <w:pPr>
        <w:pStyle w:val="Pargrafo"/>
        <w:spacing w:line="360" w:lineRule="auto"/>
        <w:ind w:firstLine="0"/>
        <w:jc w:val="left"/>
        <w:rPr>
          <w:iCs/>
          <w:sz w:val="20"/>
        </w:rPr>
      </w:pPr>
      <w:r w:rsidRPr="006E4EB5">
        <w:rPr>
          <w:iCs/>
          <w:sz w:val="20"/>
        </w:rPr>
        <w:t>Fonte: Microsoft, 2023.</w:t>
      </w:r>
    </w:p>
    <w:p w14:paraId="2944D08F" w14:textId="77777777" w:rsidR="002C7769" w:rsidRDefault="002C7769" w:rsidP="002C7769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>IDE utilizada (Front-</w:t>
      </w:r>
      <w:proofErr w:type="spellStart"/>
      <w:r>
        <w:rPr>
          <w:iCs/>
        </w:rPr>
        <w:t>End</w:t>
      </w:r>
      <w:proofErr w:type="spellEnd"/>
      <w:r>
        <w:rPr>
          <w:iCs/>
        </w:rPr>
        <w:t xml:space="preserve">): </w:t>
      </w:r>
      <w:r w:rsidRPr="00E84C5F">
        <w:rPr>
          <w:iCs/>
        </w:rPr>
        <w:t xml:space="preserve">O Visual Studio </w:t>
      </w:r>
      <w:proofErr w:type="spellStart"/>
      <w:r w:rsidRPr="00E84C5F">
        <w:rPr>
          <w:iCs/>
        </w:rPr>
        <w:t>Code</w:t>
      </w:r>
      <w:proofErr w:type="spellEnd"/>
      <w:r w:rsidRPr="00E84C5F">
        <w:rPr>
          <w:iCs/>
        </w:rPr>
        <w:t xml:space="preserve"> é um</w:t>
      </w:r>
      <w:r>
        <w:rPr>
          <w:iCs/>
        </w:rPr>
        <w:t xml:space="preserve"> IDE </w:t>
      </w:r>
      <w:r w:rsidRPr="00E84C5F">
        <w:rPr>
          <w:iCs/>
        </w:rPr>
        <w:t xml:space="preserve">leve, mas poderoso. Ele vem com suporte para JavaScript, </w:t>
      </w:r>
      <w:proofErr w:type="spellStart"/>
      <w:r w:rsidRPr="00E84C5F">
        <w:rPr>
          <w:iCs/>
        </w:rPr>
        <w:t>TypeScript</w:t>
      </w:r>
      <w:proofErr w:type="spellEnd"/>
      <w:r w:rsidRPr="00E84C5F">
        <w:rPr>
          <w:iCs/>
        </w:rPr>
        <w:t xml:space="preserve"> e Node.js e tem um rico ecossistema de extensões para outras linguagens e tempos de execução (como C++, C#, Java, Python, PHP, Go, .NET).</w:t>
      </w:r>
    </w:p>
    <w:p w14:paraId="5001B4DF" w14:textId="77777777" w:rsidR="002C7769" w:rsidRDefault="002C7769" w:rsidP="002C7769">
      <w:pPr>
        <w:pStyle w:val="Pargrafo"/>
        <w:spacing w:line="360" w:lineRule="auto"/>
        <w:ind w:firstLine="851"/>
        <w:rPr>
          <w:iCs/>
        </w:rPr>
      </w:pPr>
    </w:p>
    <w:p w14:paraId="6C84AE51" w14:textId="77777777" w:rsidR="002C7769" w:rsidRDefault="002C7769" w:rsidP="002C7769">
      <w:pPr>
        <w:pStyle w:val="Legenda"/>
        <w:keepNext/>
        <w:jc w:val="left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 w:rsidRPr="00E31D16">
        <w:rPr>
          <w:b w:val="0"/>
        </w:rPr>
        <w:t xml:space="preserve">Logo </w:t>
      </w:r>
      <w:proofErr w:type="spellStart"/>
      <w:r w:rsidRPr="00E31D16">
        <w:rPr>
          <w:b w:val="0"/>
        </w:rPr>
        <w:t>React</w:t>
      </w:r>
      <w:proofErr w:type="spellEnd"/>
    </w:p>
    <w:p w14:paraId="39205B6D" w14:textId="77777777" w:rsidR="002C7769" w:rsidRDefault="002C7769" w:rsidP="002C7769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1A54C5A7" wp14:editId="412F503D">
            <wp:extent cx="4732020" cy="3154680"/>
            <wp:effectExtent l="0" t="0" r="0" b="0"/>
            <wp:docPr id="18" name="Imagem 7" descr="Download React Logo in SVG Vector or PNG File Format - Logo.w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ownload React Logo in SVG Vector or PNG File Format - Logo.win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04422" w14:textId="77777777" w:rsidR="002C7769" w:rsidRPr="006E4EB5" w:rsidRDefault="002C7769" w:rsidP="002C7769">
      <w:pPr>
        <w:pStyle w:val="Pargrafo"/>
        <w:spacing w:line="360" w:lineRule="aut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 xml:space="preserve">Fonte: </w:t>
      </w:r>
      <w:proofErr w:type="spellStart"/>
      <w:r w:rsidRPr="006E4EB5">
        <w:rPr>
          <w:iCs/>
          <w:sz w:val="20"/>
          <w:szCs w:val="18"/>
        </w:rPr>
        <w:t>Walke</w:t>
      </w:r>
      <w:proofErr w:type="spellEnd"/>
      <w:r w:rsidRPr="006E4EB5">
        <w:rPr>
          <w:iCs/>
          <w:sz w:val="20"/>
          <w:szCs w:val="18"/>
        </w:rPr>
        <w:t>, J, 2013.</w:t>
      </w:r>
    </w:p>
    <w:p w14:paraId="6D229687" w14:textId="77777777" w:rsidR="002C7769" w:rsidRDefault="002C7769" w:rsidP="002C7769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>Linguagem utiliza (Front-</w:t>
      </w:r>
      <w:proofErr w:type="spellStart"/>
      <w:r>
        <w:rPr>
          <w:iCs/>
        </w:rPr>
        <w:t>End</w:t>
      </w:r>
      <w:proofErr w:type="spellEnd"/>
      <w:r>
        <w:rPr>
          <w:iCs/>
        </w:rPr>
        <w:t xml:space="preserve">): </w:t>
      </w:r>
      <w:r w:rsidRPr="00F05C94">
        <w:rPr>
          <w:iCs/>
        </w:rPr>
        <w:t xml:space="preserve">O </w:t>
      </w:r>
      <w:proofErr w:type="spellStart"/>
      <w:r w:rsidRPr="00F05C94">
        <w:rPr>
          <w:iCs/>
        </w:rPr>
        <w:t>React</w:t>
      </w:r>
      <w:proofErr w:type="spellEnd"/>
      <w:r w:rsidRPr="00F05C94">
        <w:rPr>
          <w:iCs/>
        </w:rPr>
        <w:t xml:space="preserve"> é uma biblioteca JavaScript de código aberto mantida pelo Facebook</w:t>
      </w:r>
      <w:r w:rsidRPr="00F05C94">
        <w:t xml:space="preserve"> </w:t>
      </w:r>
      <w:r w:rsidRPr="00F05C94">
        <w:rPr>
          <w:iCs/>
        </w:rPr>
        <w:t xml:space="preserve">(atual Meta), projetada para facilitar o desenvolvimento de interfaces de usuário (UI) interativas e eficientes. Lançado em 2013, o </w:t>
      </w:r>
      <w:proofErr w:type="spellStart"/>
      <w:r w:rsidRPr="00F05C94">
        <w:rPr>
          <w:iCs/>
        </w:rPr>
        <w:t>React</w:t>
      </w:r>
      <w:proofErr w:type="spellEnd"/>
      <w:r w:rsidRPr="00F05C94">
        <w:rPr>
          <w:iCs/>
        </w:rPr>
        <w:t xml:space="preserve"> introduz o conceito de "componentes", permitindo a construção de </w:t>
      </w:r>
      <w:proofErr w:type="spellStart"/>
      <w:r w:rsidRPr="00F05C94">
        <w:rPr>
          <w:iCs/>
        </w:rPr>
        <w:t>UIs</w:t>
      </w:r>
      <w:proofErr w:type="spellEnd"/>
      <w:r w:rsidRPr="00F05C94">
        <w:rPr>
          <w:iCs/>
        </w:rPr>
        <w:t xml:space="preserve"> reutilizáveis e modularizadas.</w:t>
      </w:r>
      <w:r>
        <w:rPr>
          <w:iCs/>
        </w:rPr>
        <w:t xml:space="preserve"> </w:t>
      </w:r>
    </w:p>
    <w:p w14:paraId="62F5B280" w14:textId="77777777" w:rsidR="002C7769" w:rsidRPr="00EF4328" w:rsidRDefault="002C7769" w:rsidP="002C7769">
      <w:pPr>
        <w:pStyle w:val="Pargrafo"/>
        <w:ind w:firstLine="0"/>
        <w:rPr>
          <w:iCs/>
          <w:color w:val="FF0000"/>
        </w:rPr>
      </w:pPr>
    </w:p>
    <w:p w14:paraId="6E61F4C8" w14:textId="77777777" w:rsidR="00EF4328" w:rsidRDefault="00EF4328" w:rsidP="00EF4328">
      <w:pPr>
        <w:pStyle w:val="Ttulo2"/>
        <w:numPr>
          <w:ilvl w:val="0"/>
          <w:numId w:val="0"/>
        </w:numPr>
      </w:pPr>
    </w:p>
    <w:p w14:paraId="62E8D5EA" w14:textId="27F1E66B" w:rsidR="00EF4328" w:rsidRDefault="00EF4328" w:rsidP="00EF4328">
      <w:pPr>
        <w:pStyle w:val="Ttulo2"/>
        <w:numPr>
          <w:ilvl w:val="0"/>
          <w:numId w:val="0"/>
        </w:numPr>
      </w:pPr>
      <w:bookmarkStart w:id="114" w:name="_Toc181869077"/>
      <w:r w:rsidRPr="002B3561">
        <w:t>6.1</w:t>
      </w:r>
      <w:r>
        <w:t>.</w:t>
      </w:r>
      <w:r w:rsidR="002C7769">
        <w:t>2</w:t>
      </w:r>
      <w:r w:rsidRPr="002B3561">
        <w:t xml:space="preserve"> </w:t>
      </w:r>
      <w:r w:rsidR="002C7769">
        <w:t>Front</w:t>
      </w:r>
      <w:r w:rsidR="002202AE">
        <w:t>-</w:t>
      </w:r>
      <w:proofErr w:type="spellStart"/>
      <w:r w:rsidR="002202AE">
        <w:t>End</w:t>
      </w:r>
      <w:proofErr w:type="spellEnd"/>
      <w:r w:rsidR="004D1AC5">
        <w:t xml:space="preserve"> - Web</w:t>
      </w:r>
      <w:bookmarkEnd w:id="114"/>
    </w:p>
    <w:p w14:paraId="6D699339" w14:textId="77777777" w:rsidR="002C7769" w:rsidRDefault="002C7769" w:rsidP="002C7769">
      <w:r>
        <w:t>A aplicação servidora (</w:t>
      </w:r>
      <w:proofErr w:type="spellStart"/>
      <w:r>
        <w:t>back-end</w:t>
      </w:r>
      <w:proofErr w:type="spellEnd"/>
      <w:r>
        <w:t>), é responsável por gerenciar as funcionalidades principais da aplicação. Quando o usuário interage com o sistema por meio da interface, o servidor processa a solicitação e retorna uma resposta à aplicação, utilizando JSON. Esse componente foi desenvolvido em C# (Microsoft, 2024a), enquanto o gerenciamento de dados é realizado com PostgreSQL, um banco de dados relacional de código aberto.</w:t>
      </w:r>
    </w:p>
    <w:p w14:paraId="0641D42B" w14:textId="77777777" w:rsidR="002C7769" w:rsidRDefault="002C7769" w:rsidP="002C7769">
      <w:r>
        <w:t>Durante o desenvolvimento do projeto, identificou-se a necessidade de uma arquitetura em camadas na aplicação servidora (</w:t>
      </w:r>
      <w:proofErr w:type="spellStart"/>
      <w:r>
        <w:t>back-end</w:t>
      </w:r>
      <w:proofErr w:type="spellEnd"/>
      <w:r>
        <w:t xml:space="preserve">) para organizar e gerenciar as funcionalidades de forma mais eficiente. A estrutura implementada conta com várias camadas, cada uma com responsabilidades específicas. </w:t>
      </w:r>
    </w:p>
    <w:p w14:paraId="26751CCF" w14:textId="77777777" w:rsidR="002C7769" w:rsidRDefault="002C7769" w:rsidP="002C7769">
      <w:r>
        <w:lastRenderedPageBreak/>
        <w:t xml:space="preserve">A camada DTO (Data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), conforme Lima (2023), é um padrão de projeto utilizado para transferir dados entre diferentes camadas da aplicação, como o </w:t>
      </w:r>
      <w:proofErr w:type="spellStart"/>
      <w:r>
        <w:t>back-end</w:t>
      </w:r>
      <w:proofErr w:type="spellEnd"/>
      <w:r>
        <w:t xml:space="preserve"> e o front-</w:t>
      </w:r>
      <w:proofErr w:type="spellStart"/>
      <w:r>
        <w:t>end</w:t>
      </w:r>
      <w:proofErr w:type="spellEnd"/>
      <w:r>
        <w:t xml:space="preserve">, e realiza a validação inicial das informações. A camada </w:t>
      </w:r>
      <w:proofErr w:type="spellStart"/>
      <w:r>
        <w:t>Controller</w:t>
      </w:r>
      <w:proofErr w:type="spellEnd"/>
      <w:r>
        <w:t xml:space="preserve">, segundo Silvestre (2022), é responsável por receber as solicitações enviadas pela interface do usuário e encaminhá-las para as próximas etapas, acionando métodos de outras camadas conforme necessário. </w:t>
      </w:r>
    </w:p>
    <w:p w14:paraId="0D4A2FEA" w14:textId="77777777" w:rsidR="002C7769" w:rsidRDefault="002C7769" w:rsidP="002C7769">
      <w:r>
        <w:t xml:space="preserve">A camada Service gerencia a lógica de negócios, incluindo a validação e controle de acesso aos dados, enquanto se comunica diretamente com a camada </w:t>
      </w:r>
      <w:proofErr w:type="spellStart"/>
      <w:r>
        <w:t>Model</w:t>
      </w:r>
      <w:proofErr w:type="spellEnd"/>
      <w:r>
        <w:t xml:space="preserve">, que define as abstrações das classes do projeto. Por fim, a camada </w:t>
      </w:r>
      <w:proofErr w:type="spellStart"/>
      <w:r>
        <w:t>Repository</w:t>
      </w:r>
      <w:proofErr w:type="spellEnd"/>
      <w:r>
        <w:t>, descrita por Barbosa (2021), lida com o acesso aos dados e valida as informações necessárias para a camada Service, estabelecendo uma comunicação direta e eficiente para atender às necessidades de processamento e consulta de dados.</w:t>
      </w:r>
    </w:p>
    <w:p w14:paraId="0126CEB3" w14:textId="08B47070" w:rsidR="00E31D16" w:rsidRDefault="00E31D16" w:rsidP="002C7769">
      <w:r>
        <w:t>Nesta subseção, será abordada quais foram as tecnologias utilizadas para o desenvolvimento do sistema.</w:t>
      </w:r>
    </w:p>
    <w:p w14:paraId="1A211C7F" w14:textId="77777777" w:rsidR="00E31D16" w:rsidRPr="00E31D16" w:rsidRDefault="00E31D16" w:rsidP="00E31D16"/>
    <w:p w14:paraId="64E38055" w14:textId="7895BAD7" w:rsidR="00E31D16" w:rsidRDefault="00E31D16" w:rsidP="00E31D16">
      <w:pPr>
        <w:pStyle w:val="Legenda"/>
        <w:keepNext/>
        <w:jc w:val="left"/>
      </w:pPr>
      <w:bookmarkStart w:id="115" w:name="_Toc168645625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26</w:t>
      </w:r>
      <w:r w:rsidR="00456D6D">
        <w:rPr>
          <w:noProof/>
        </w:rPr>
        <w:fldChar w:fldCharType="end"/>
      </w:r>
      <w:r>
        <w:t xml:space="preserve"> </w:t>
      </w:r>
      <w:r w:rsidR="0027273F" w:rsidRPr="00FD3E57">
        <w:t>–</w:t>
      </w:r>
      <w:r w:rsidR="0027273F">
        <w:t xml:space="preserve"> </w:t>
      </w:r>
      <w:r w:rsidRPr="00E31D16">
        <w:rPr>
          <w:b w:val="0"/>
        </w:rPr>
        <w:t>Logo Visual Studio</w:t>
      </w:r>
      <w:bookmarkEnd w:id="115"/>
    </w:p>
    <w:p w14:paraId="61CB57A0" w14:textId="77777777" w:rsidR="00E31D16" w:rsidRDefault="00E31D16" w:rsidP="00E31D16">
      <w:pPr>
        <w:pStyle w:val="Pargraf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45166E3B" wp14:editId="088FAE18">
            <wp:extent cx="4358640" cy="2179320"/>
            <wp:effectExtent l="0" t="0" r="0" b="0"/>
            <wp:docPr id="266567155" name="Imagem 1" descr="Novidades do Visual Studio “15”: abertura de pastas | by NetCoders |  netcoders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vidades do Visual Studio “15”: abertura de pastas | by NetCoders |  netcoders | Mediu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7A5AA" w14:textId="2A8D03AF" w:rsidR="00E31D16" w:rsidRPr="006E4EB5" w:rsidRDefault="00E31D16" w:rsidP="00E31D16">
      <w:pPr>
        <w:pStyle w:val="Pargraf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>Fonte: Microsoft, 2023.</w:t>
      </w:r>
    </w:p>
    <w:p w14:paraId="6AB4EE17" w14:textId="77777777" w:rsidR="00E31D16" w:rsidRPr="00EF4328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>IDE utilizada (</w:t>
      </w:r>
      <w:r w:rsidRPr="00903D64">
        <w:rPr>
          <w:iCs/>
        </w:rPr>
        <w:t>Back-</w:t>
      </w:r>
      <w:r>
        <w:rPr>
          <w:iCs/>
        </w:rPr>
        <w:t>E</w:t>
      </w:r>
      <w:r w:rsidRPr="00903D64">
        <w:rPr>
          <w:iCs/>
        </w:rPr>
        <w:t>nd</w:t>
      </w:r>
      <w:r>
        <w:rPr>
          <w:iCs/>
        </w:rPr>
        <w:t xml:space="preserve">): </w:t>
      </w:r>
      <w:r w:rsidRPr="00903D64">
        <w:rPr>
          <w:iCs/>
        </w:rPr>
        <w:t>O Visual Studio, desenvolvido pela Microsoft, é um ambiente de desenvolvimento integrado (IDE)</w:t>
      </w:r>
      <w:r>
        <w:rPr>
          <w:iCs/>
        </w:rPr>
        <w:t>, que</w:t>
      </w:r>
      <w:r w:rsidRPr="00903D64">
        <w:rPr>
          <w:iCs/>
        </w:rPr>
        <w:t xml:space="preserve"> oferece suporte a diversas linguagens de programação, como C#, C++, Visual Basic e Python. Com um editor de código avançado, ferramentas de depuração integradas e designers visuais para interfaces gráficas, o Visual Studio simplifica o processo de desenvolvimento de software. Ele possui integração com sistemas de controle de versão, facilita a compilação e implantação de aplicativos e é altamente extensível, permitindo que desenvolvedores personalizem o ambiente conforme suas necessidades.</w:t>
      </w:r>
    </w:p>
    <w:p w14:paraId="52A15F7A" w14:textId="2996C8ED" w:rsidR="00E31D16" w:rsidRDefault="00E31D16" w:rsidP="00E31D16">
      <w:pPr>
        <w:pStyle w:val="Legenda"/>
        <w:keepNext/>
        <w:jc w:val="left"/>
      </w:pPr>
      <w:bookmarkStart w:id="116" w:name="_Toc168645626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27</w:t>
      </w:r>
      <w:r w:rsidR="00456D6D">
        <w:rPr>
          <w:noProof/>
        </w:rPr>
        <w:fldChar w:fldCharType="end"/>
      </w:r>
      <w:r>
        <w:t xml:space="preserve"> </w:t>
      </w:r>
      <w:r w:rsidR="0027273F" w:rsidRPr="00FD3E57">
        <w:t>–</w:t>
      </w:r>
      <w:r w:rsidR="0027273F">
        <w:t xml:space="preserve"> </w:t>
      </w:r>
      <w:r w:rsidRPr="00E31D16">
        <w:rPr>
          <w:b w:val="0"/>
        </w:rPr>
        <w:t>Linguagem de Programação C#</w:t>
      </w:r>
      <w:bookmarkEnd w:id="116"/>
    </w:p>
    <w:p w14:paraId="1AADE8A2" w14:textId="77777777" w:rsidR="00E31D16" w:rsidRDefault="00E31D16" w:rsidP="00E31D16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678233A1" wp14:editId="09038D78">
            <wp:extent cx="2971800" cy="3336602"/>
            <wp:effectExtent l="0" t="0" r="0" b="0"/>
            <wp:docPr id="1750183907" name="Imagem 3" descr="C# Logo PNG Vector (SVG)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# Logo PNG Vector (SVG) Free Downloa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603" cy="33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25D4E" w14:textId="77777777" w:rsidR="00E31D16" w:rsidRPr="006E4EB5" w:rsidRDefault="00E31D16" w:rsidP="00E31D16">
      <w:pPr>
        <w:pStyle w:val="Pargrafo"/>
        <w:spacing w:line="360" w:lineRule="aut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>Fonte: Microsoft, 2023.</w:t>
      </w:r>
    </w:p>
    <w:p w14:paraId="5A1C61E1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 xml:space="preserve">Linguagem utilizada (Back-End): </w:t>
      </w:r>
      <w:r w:rsidRPr="00903D64">
        <w:rPr>
          <w:iCs/>
        </w:rPr>
        <w:t>O C# é uma linguagem de programação moderna e orientada a objetos desenvolvida pela Microsoft como parte da plataforma .NET. Lançada no início dos anos 2000, destaca-se pela integração com a plataforma .NET, oferecendo interoperabilidade entre diferentes linguagens e sistemas operacionais. Caracterizada por uma sintaxe limpa e expressiva</w:t>
      </w:r>
      <w:r>
        <w:rPr>
          <w:iCs/>
        </w:rPr>
        <w:t>.</w:t>
      </w:r>
    </w:p>
    <w:p w14:paraId="5F0F049E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</w:p>
    <w:p w14:paraId="49ECA275" w14:textId="6D41E21D" w:rsidR="00E31D16" w:rsidRDefault="00E31D16" w:rsidP="00E31D16">
      <w:pPr>
        <w:pStyle w:val="Legenda"/>
        <w:keepNext/>
        <w:jc w:val="left"/>
      </w:pPr>
      <w:bookmarkStart w:id="117" w:name="_Toc168645627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28</w:t>
      </w:r>
      <w:r w:rsidR="00456D6D">
        <w:rPr>
          <w:noProof/>
        </w:rPr>
        <w:fldChar w:fldCharType="end"/>
      </w:r>
      <w:r>
        <w:t xml:space="preserve"> </w:t>
      </w:r>
      <w:r w:rsidRPr="00DF192C">
        <w:t xml:space="preserve">– </w:t>
      </w:r>
      <w:r w:rsidRPr="00E31D16">
        <w:rPr>
          <w:b w:val="0"/>
        </w:rPr>
        <w:t>Logo Visual Studio Code.</w:t>
      </w:r>
      <w:bookmarkEnd w:id="117"/>
    </w:p>
    <w:p w14:paraId="304DE489" w14:textId="77777777" w:rsidR="00E31D16" w:rsidRDefault="00E31D16" w:rsidP="00E31D16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720D1709" wp14:editId="7B39A688">
            <wp:extent cx="4876800" cy="2438400"/>
            <wp:effectExtent l="0" t="0" r="0" b="0"/>
            <wp:docPr id="1446371962" name="Imagem 4" descr="Visualstudio código logo - Ícones Social media e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studio código logo - Ícones Social media e Logos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520EE" w14:textId="77777777" w:rsidR="00E31D16" w:rsidRPr="006E4EB5" w:rsidRDefault="00E31D16" w:rsidP="00E31D16">
      <w:pPr>
        <w:pStyle w:val="Pargrafo"/>
        <w:spacing w:line="360" w:lineRule="auto"/>
        <w:ind w:firstLine="0"/>
        <w:jc w:val="left"/>
        <w:rPr>
          <w:iCs/>
          <w:sz w:val="20"/>
        </w:rPr>
      </w:pPr>
      <w:r w:rsidRPr="006E4EB5">
        <w:rPr>
          <w:iCs/>
          <w:sz w:val="20"/>
        </w:rPr>
        <w:t>Fonte: Microsoft, 2023.</w:t>
      </w:r>
    </w:p>
    <w:p w14:paraId="0237D1DC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lastRenderedPageBreak/>
        <w:t xml:space="preserve">IDE utilizada (Front-End): </w:t>
      </w:r>
      <w:r w:rsidRPr="00E84C5F">
        <w:rPr>
          <w:iCs/>
        </w:rPr>
        <w:t>O Visual Studio Code é um</w:t>
      </w:r>
      <w:r>
        <w:rPr>
          <w:iCs/>
        </w:rPr>
        <w:t xml:space="preserve"> IDE </w:t>
      </w:r>
      <w:r w:rsidRPr="00E84C5F">
        <w:rPr>
          <w:iCs/>
        </w:rPr>
        <w:t xml:space="preserve">leve, mas poderoso. Ele vem com suporte para JavaScript, </w:t>
      </w:r>
      <w:proofErr w:type="spellStart"/>
      <w:r w:rsidRPr="00E84C5F">
        <w:rPr>
          <w:iCs/>
        </w:rPr>
        <w:t>TypeScript</w:t>
      </w:r>
      <w:proofErr w:type="spellEnd"/>
      <w:r w:rsidRPr="00E84C5F">
        <w:rPr>
          <w:iCs/>
        </w:rPr>
        <w:t xml:space="preserve"> e Node.js e tem um rico ecossistema de extensões para outras linguagens e tempos de execução (como C++, C#, Java, Python, PHP, Go, .NET).</w:t>
      </w:r>
    </w:p>
    <w:p w14:paraId="60BF7404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</w:p>
    <w:p w14:paraId="2635B956" w14:textId="598D5C2D" w:rsidR="00E31D16" w:rsidRDefault="00E31D16" w:rsidP="00E31D16">
      <w:pPr>
        <w:pStyle w:val="Legenda"/>
        <w:keepNext/>
        <w:jc w:val="left"/>
      </w:pPr>
      <w:bookmarkStart w:id="118" w:name="_Toc168645628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29</w:t>
      </w:r>
      <w:r w:rsidR="00456D6D">
        <w:rPr>
          <w:noProof/>
        </w:rPr>
        <w:fldChar w:fldCharType="end"/>
      </w:r>
      <w:r>
        <w:t xml:space="preserve"> </w:t>
      </w:r>
      <w:r w:rsidR="0027273F" w:rsidRPr="00FD3E57">
        <w:t>–</w:t>
      </w:r>
      <w:r w:rsidR="0027273F">
        <w:t xml:space="preserve"> </w:t>
      </w:r>
      <w:r w:rsidRPr="00E31D16">
        <w:rPr>
          <w:b w:val="0"/>
        </w:rPr>
        <w:t>Logo React</w:t>
      </w:r>
      <w:bookmarkEnd w:id="118"/>
    </w:p>
    <w:p w14:paraId="76202AEC" w14:textId="77777777" w:rsidR="00E31D16" w:rsidRDefault="00E31D16" w:rsidP="00E31D16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7E88A3DC" wp14:editId="5B031F2A">
            <wp:extent cx="4732020" cy="3154680"/>
            <wp:effectExtent l="0" t="0" r="0" b="0"/>
            <wp:docPr id="1300107896" name="Imagem 7" descr="Download React Logo in SVG Vector or PNG File Format - Logo.w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ownload React Logo in SVG Vector or PNG File Format - Logo.win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BA4A8" w14:textId="77777777" w:rsidR="00E31D16" w:rsidRPr="006E4EB5" w:rsidRDefault="00E31D16" w:rsidP="00E31D16">
      <w:pPr>
        <w:pStyle w:val="Pargrafo"/>
        <w:spacing w:line="360" w:lineRule="aut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 xml:space="preserve">Fonte: </w:t>
      </w:r>
      <w:proofErr w:type="spellStart"/>
      <w:r w:rsidRPr="006E4EB5">
        <w:rPr>
          <w:iCs/>
          <w:sz w:val="20"/>
          <w:szCs w:val="18"/>
        </w:rPr>
        <w:t>Walke</w:t>
      </w:r>
      <w:proofErr w:type="spellEnd"/>
      <w:r w:rsidRPr="006E4EB5">
        <w:rPr>
          <w:iCs/>
          <w:sz w:val="20"/>
          <w:szCs w:val="18"/>
        </w:rPr>
        <w:t>, J, 2013.</w:t>
      </w:r>
    </w:p>
    <w:p w14:paraId="4A647A03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>Linguagem utiliza (Front-</w:t>
      </w:r>
      <w:proofErr w:type="spellStart"/>
      <w:r>
        <w:rPr>
          <w:iCs/>
        </w:rPr>
        <w:t>End</w:t>
      </w:r>
      <w:proofErr w:type="spellEnd"/>
      <w:r>
        <w:rPr>
          <w:iCs/>
        </w:rPr>
        <w:t xml:space="preserve">): </w:t>
      </w:r>
      <w:r w:rsidRPr="00F05C94">
        <w:rPr>
          <w:iCs/>
        </w:rPr>
        <w:t xml:space="preserve">O </w:t>
      </w:r>
      <w:proofErr w:type="spellStart"/>
      <w:r w:rsidRPr="00F05C94">
        <w:rPr>
          <w:iCs/>
        </w:rPr>
        <w:t>React</w:t>
      </w:r>
      <w:proofErr w:type="spellEnd"/>
      <w:r w:rsidRPr="00F05C94">
        <w:rPr>
          <w:iCs/>
        </w:rPr>
        <w:t xml:space="preserve"> é uma biblioteca JavaScript de código aberto mantida pelo Facebook</w:t>
      </w:r>
      <w:r w:rsidRPr="00F05C94">
        <w:t xml:space="preserve"> </w:t>
      </w:r>
      <w:r w:rsidRPr="00F05C94">
        <w:rPr>
          <w:iCs/>
        </w:rPr>
        <w:t xml:space="preserve">(atual Meta), projetada para facilitar o desenvolvimento de interfaces de usuário (UI) interativas e eficientes. Lançado em 2013, o React introduz o conceito de "componentes", permitindo a construção de </w:t>
      </w:r>
      <w:proofErr w:type="spellStart"/>
      <w:r w:rsidRPr="00F05C94">
        <w:rPr>
          <w:iCs/>
        </w:rPr>
        <w:t>UIs</w:t>
      </w:r>
      <w:proofErr w:type="spellEnd"/>
      <w:r w:rsidRPr="00F05C94">
        <w:rPr>
          <w:iCs/>
        </w:rPr>
        <w:t xml:space="preserve"> reutilizáveis e modularizadas.</w:t>
      </w:r>
      <w:r>
        <w:rPr>
          <w:iCs/>
        </w:rPr>
        <w:t xml:space="preserve"> </w:t>
      </w:r>
    </w:p>
    <w:p w14:paraId="03C7F9C9" w14:textId="77777777" w:rsidR="00E31D16" w:rsidRPr="00EF4328" w:rsidRDefault="00E31D16" w:rsidP="00EF4328">
      <w:pPr>
        <w:pStyle w:val="Pargrafo"/>
        <w:ind w:firstLine="0"/>
        <w:rPr>
          <w:iCs/>
          <w:color w:val="FF0000"/>
        </w:rPr>
      </w:pPr>
    </w:p>
    <w:p w14:paraId="73C629FB" w14:textId="3950844E" w:rsidR="0045363C" w:rsidRPr="002B3561" w:rsidRDefault="0045363C" w:rsidP="0045363C">
      <w:pPr>
        <w:pStyle w:val="Ttulo2"/>
        <w:numPr>
          <w:ilvl w:val="0"/>
          <w:numId w:val="0"/>
        </w:numPr>
      </w:pPr>
      <w:bookmarkStart w:id="119" w:name="_Toc181869078"/>
      <w:r w:rsidRPr="002B3561">
        <w:t xml:space="preserve">6.2 </w:t>
      </w:r>
      <w:r w:rsidR="004C384A" w:rsidRPr="002B3561">
        <w:t>Telas do sistema</w:t>
      </w:r>
      <w:bookmarkEnd w:id="119"/>
      <w:r w:rsidR="004C384A" w:rsidRPr="002B3561">
        <w:t xml:space="preserve"> </w:t>
      </w:r>
    </w:p>
    <w:p w14:paraId="541E1BC6" w14:textId="77777777" w:rsidR="0009786F" w:rsidRDefault="0009786F" w:rsidP="00FD3E57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As telas em um sistema desempenham um papel crucial na experiência do usuário e na eficácia geral na plataforma. Elas servem como interface principal entre os usuários e as funcionalidades oferecidas pelo sistema. </w:t>
      </w:r>
      <w:r>
        <w:rPr>
          <w:rStyle w:val="eop"/>
        </w:rPr>
        <w:t> </w:t>
      </w:r>
    </w:p>
    <w:p w14:paraId="221C6ACD" w14:textId="77777777" w:rsidR="0009786F" w:rsidRDefault="0009786F" w:rsidP="00FD3E57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usabilidade é a primeira consideração, tendo em vista que telas bem projetadas e intuitivas facilitam a navegação e utilização do sistema, contribuindo para uma interação mais eficiente e agradável. A Experiência do Usuário (UX) também é impactada diretamente pela qualidade das telas, onde uma interface bem elaborada promove uma experiência positiva, enquanto uma interface confusa pode gerar frustração.</w:t>
      </w:r>
      <w:r>
        <w:rPr>
          <w:rStyle w:val="eop"/>
        </w:rPr>
        <w:t> </w:t>
      </w:r>
    </w:p>
    <w:p w14:paraId="45812868" w14:textId="0C979398" w:rsidR="0009786F" w:rsidRDefault="0009786F" w:rsidP="00377CE6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normaltextrun"/>
          <w:b/>
          <w:bCs/>
        </w:rPr>
      </w:pPr>
      <w:r>
        <w:rPr>
          <w:rStyle w:val="normaltextrun"/>
        </w:rPr>
        <w:lastRenderedPageBreak/>
        <w:t>Além disso, uma interface intuitiva facilita o aprendizado do sistema, permitindo que novos usuários se familiarizem rapidamente com as funcionalidades e navegação. A consistência visual entre as telas é essencial para uma experiência coesa, enquanto a acessibilidade é uma consideração crucial para garantir que o sistema seja utilizável por uma variedade de usuários.</w:t>
      </w:r>
      <w:r>
        <w:rPr>
          <w:rStyle w:val="eop"/>
        </w:rPr>
        <w:t> </w:t>
      </w:r>
    </w:p>
    <w:p w14:paraId="34CF82E5" w14:textId="77777777" w:rsidR="00377CE6" w:rsidRDefault="00377CE6" w:rsidP="00377CE6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b/>
          <w:bCs/>
          <w:sz w:val="18"/>
          <w:szCs w:val="18"/>
        </w:rPr>
      </w:pPr>
    </w:p>
    <w:p w14:paraId="21D84E81" w14:textId="37EAADC1" w:rsidR="00377CE6" w:rsidRDefault="00377CE6" w:rsidP="00377CE6">
      <w:pPr>
        <w:pStyle w:val="Legenda"/>
        <w:keepNext/>
        <w:jc w:val="both"/>
      </w:pPr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>
        <w:rPr>
          <w:noProof/>
        </w:rPr>
        <w:t>30</w:t>
      </w:r>
      <w:r w:rsidR="00456D6D">
        <w:rPr>
          <w:noProof/>
        </w:rPr>
        <w:fldChar w:fldCharType="end"/>
      </w:r>
      <w:r>
        <w:t xml:space="preserve"> </w:t>
      </w:r>
      <w:r w:rsidRPr="00377CE6">
        <w:rPr>
          <w:b w:val="0"/>
          <w:bCs w:val="0"/>
        </w:rPr>
        <w:t>– Tela de Login</w:t>
      </w:r>
    </w:p>
    <w:p w14:paraId="06F7E711" w14:textId="77777777" w:rsidR="0009786F" w:rsidRDefault="0009786F" w:rsidP="0009786F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6FEB0FF1" wp14:editId="520B633E">
            <wp:extent cx="5704359" cy="2952750"/>
            <wp:effectExtent l="0" t="0" r="0" b="0"/>
            <wp:docPr id="1686687731" name="Imagem 1686687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391" cy="295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</w:rPr>
        <w:t> </w:t>
      </w:r>
    </w:p>
    <w:p w14:paraId="082DF1E1" w14:textId="417FD84B" w:rsidR="0009786F" w:rsidRPr="006E4EB5" w:rsidRDefault="0009786F" w:rsidP="00FD3E57">
      <w:pPr>
        <w:pStyle w:val="paragraph"/>
        <w:spacing w:before="0" w:beforeAutospacing="0" w:after="240" w:afterAutospacing="0"/>
        <w:jc w:val="both"/>
        <w:textAlignment w:val="baseline"/>
        <w:rPr>
          <w:rFonts w:ascii="Segoe UI" w:hAnsi="Segoe UI" w:cs="Segoe UI"/>
          <w:sz w:val="20"/>
          <w:szCs w:val="20"/>
        </w:rPr>
      </w:pPr>
      <w:r w:rsidRPr="006E4EB5">
        <w:rPr>
          <w:rStyle w:val="normaltextrun"/>
          <w:sz w:val="20"/>
          <w:szCs w:val="20"/>
        </w:rPr>
        <w:t>Fonte: Elaborado pelos autores.</w:t>
      </w:r>
      <w:r w:rsidRPr="006E4EB5">
        <w:rPr>
          <w:rStyle w:val="eop"/>
          <w:sz w:val="20"/>
          <w:szCs w:val="20"/>
        </w:rPr>
        <w:t> </w:t>
      </w:r>
    </w:p>
    <w:p w14:paraId="7355F82F" w14:textId="5E7EF95A" w:rsidR="00FD3E57" w:rsidRDefault="0009786F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  <w:r>
        <w:rPr>
          <w:rStyle w:val="normaltextrun"/>
        </w:rPr>
        <w:t xml:space="preserve">A interface de login representa a principal porta de entrada para acessar o sistema, sendo concebida com opções e campos intuitivos para proporcionar ao usuário uma experiência de acesso rápida e descomplicada. A obtenção das credenciais de login é atribuída ao </w:t>
      </w:r>
      <w:r w:rsidR="002E595B">
        <w:rPr>
          <w:rStyle w:val="normaltextrun"/>
        </w:rPr>
        <w:t xml:space="preserve">administrador </w:t>
      </w:r>
      <w:r>
        <w:rPr>
          <w:rStyle w:val="normaltextrun"/>
        </w:rPr>
        <w:t>do sistema. Ao preencher os campos e pressionar o botão de entrada, o sistema realiza uma validação junto ao banco de dados para verificar a autenticidade das informações fornecidas. Se as credenciais forem válidas, o usuário é redirecionado à tela inicial. Em contrapartida, caso não haja correspondência nos dados do banco, o sistema emite uma mensagem informando sobre a incorreção dos dados.</w:t>
      </w:r>
      <w:r>
        <w:rPr>
          <w:rStyle w:val="eop"/>
        </w:rPr>
        <w:t> </w:t>
      </w:r>
    </w:p>
    <w:p w14:paraId="151EFF80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79EB1642" w14:textId="3F19B9C3" w:rsidR="00377CE6" w:rsidRDefault="00377CE6" w:rsidP="00377CE6">
      <w:pPr>
        <w:pStyle w:val="Legenda"/>
        <w:keepNext/>
        <w:jc w:val="both"/>
      </w:pPr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>
        <w:rPr>
          <w:noProof/>
        </w:rPr>
        <w:t>31</w:t>
      </w:r>
      <w:r w:rsidR="00456D6D">
        <w:rPr>
          <w:noProof/>
        </w:rPr>
        <w:fldChar w:fldCharType="end"/>
      </w:r>
      <w:r>
        <w:t xml:space="preserve"> </w:t>
      </w:r>
      <w:r w:rsidRPr="00377CE6">
        <w:rPr>
          <w:b w:val="0"/>
          <w:bCs w:val="0"/>
        </w:rPr>
        <w:t>– Tela de Início</w:t>
      </w:r>
    </w:p>
    <w:p w14:paraId="178F34E2" w14:textId="62D6DE2F" w:rsidR="0009786F" w:rsidRDefault="0009786F" w:rsidP="0009786F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5F2AE24B" wp14:editId="50EE1AC3">
            <wp:extent cx="5779422" cy="2990850"/>
            <wp:effectExtent l="0" t="0" r="0" b="0"/>
            <wp:docPr id="2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093" cy="302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94671" w14:textId="27C05D2E" w:rsidR="0009786F" w:rsidRPr="006E4EB5" w:rsidRDefault="0009786F" w:rsidP="00FD3E57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0"/>
          <w:szCs w:val="20"/>
        </w:rPr>
      </w:pPr>
      <w:r w:rsidRPr="006E4EB5">
        <w:rPr>
          <w:rStyle w:val="normaltextrun"/>
          <w:sz w:val="20"/>
          <w:szCs w:val="20"/>
        </w:rPr>
        <w:t>Fonte: Elaborado pelos autores.</w:t>
      </w:r>
      <w:r w:rsidRPr="006E4EB5">
        <w:rPr>
          <w:rStyle w:val="eop"/>
          <w:sz w:val="20"/>
          <w:szCs w:val="20"/>
        </w:rPr>
        <w:t> </w:t>
      </w:r>
    </w:p>
    <w:p w14:paraId="5800462D" w14:textId="77777777" w:rsidR="0009786F" w:rsidRDefault="0009786F" w:rsidP="00FD3E57">
      <w:pPr>
        <w:pStyle w:val="paragraph"/>
        <w:spacing w:before="24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Na página inicial do sistema, a barra de navegação superior exibe a identidade visual da Prefeitura de Jales, incluindo a logo, o nome do usuário, notificações e detalhes do perfil. À esquerda, uma segunda barra de navegação focaliza a interação do usuário com as diversas opções oferecidas pelo software.</w:t>
      </w:r>
      <w:r>
        <w:rPr>
          <w:rStyle w:val="eop"/>
        </w:rPr>
        <w:t> </w:t>
      </w:r>
    </w:p>
    <w:p w14:paraId="1D910032" w14:textId="77777777" w:rsidR="0009786F" w:rsidRDefault="0009786F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No centro da página, são apresentados o status e andamento das atividades e arquivos cadastrados. Essa seção proporciona uma visão abrangente, destacando novos cadastros, processos em andamento, pendências, itens em atraso e aqueles com prazo para o dia atual. Adicionalmente, é possível visualizar, em formato de tabela, os últimos andamentos e arquivos registrados.</w:t>
      </w:r>
      <w:r>
        <w:rPr>
          <w:rStyle w:val="eop"/>
        </w:rPr>
        <w:t> </w:t>
      </w:r>
    </w:p>
    <w:p w14:paraId="3CF4E855" w14:textId="4F97E2BC" w:rsidR="00FD3E57" w:rsidRDefault="0009786F" w:rsidP="00C976E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  <w:r>
        <w:rPr>
          <w:rStyle w:val="normaltextrun"/>
        </w:rPr>
        <w:t>A função principal da tela inicial é oferecer ao usuário uma visão detalhada e informativa. As informações são apresentadas de maneira clara e objetiva, possibilitando ao usuário uma verificação rápida e precisa de documentos quando necessário, contribuindo para uma experiência eficiente e assertiva.</w:t>
      </w:r>
      <w:r>
        <w:rPr>
          <w:rStyle w:val="eop"/>
        </w:rPr>
        <w:t> </w:t>
      </w:r>
    </w:p>
    <w:p w14:paraId="01530127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1FFEE983" w14:textId="2E17940A" w:rsidR="00B94371" w:rsidRDefault="00B94371" w:rsidP="00B94371">
      <w:pPr>
        <w:pStyle w:val="Legenda"/>
        <w:keepNext/>
        <w:jc w:val="both"/>
      </w:pPr>
      <w:bookmarkStart w:id="120" w:name="_Toc168645629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32</w:t>
      </w:r>
      <w:r w:rsidR="00456D6D">
        <w:rPr>
          <w:noProof/>
        </w:rPr>
        <w:fldChar w:fldCharType="end"/>
      </w:r>
      <w:r>
        <w:t xml:space="preserve"> </w:t>
      </w:r>
      <w:r w:rsidRPr="006E4EB5">
        <w:rPr>
          <w:b w:val="0"/>
          <w:noProof/>
        </w:rPr>
        <w:t>– Tela Principal de Controle</w:t>
      </w:r>
      <w:bookmarkEnd w:id="120"/>
    </w:p>
    <w:p w14:paraId="3B7F8384" w14:textId="6EB147E3" w:rsidR="006E4EB5" w:rsidRDefault="006E4EB5" w:rsidP="00FD3E57">
      <w:pPr>
        <w:pStyle w:val="paragraph"/>
        <w:spacing w:before="0" w:beforeAutospacing="0" w:after="240" w:afterAutospacing="0"/>
        <w:jc w:val="both"/>
        <w:textAlignment w:val="baseline"/>
      </w:pPr>
      <w:r>
        <w:rPr>
          <w:noProof/>
        </w:rPr>
        <w:drawing>
          <wp:inline distT="0" distB="0" distL="0" distR="0" wp14:anchorId="75487C50" wp14:editId="2D254D03">
            <wp:extent cx="5760720" cy="32404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FD477" w14:textId="02BF3B92" w:rsidR="006E4EB5" w:rsidRPr="006E4EB5" w:rsidRDefault="006E4EB5" w:rsidP="00FD3E57">
      <w:pPr>
        <w:pStyle w:val="paragraph"/>
        <w:spacing w:before="0" w:beforeAutospacing="0" w:after="240" w:afterAutospacing="0"/>
        <w:jc w:val="both"/>
        <w:textAlignment w:val="baseline"/>
        <w:rPr>
          <w:sz w:val="22"/>
        </w:rPr>
      </w:pPr>
      <w:r w:rsidRPr="006E4EB5">
        <w:rPr>
          <w:rStyle w:val="normaltextrun"/>
          <w:sz w:val="20"/>
          <w:szCs w:val="22"/>
        </w:rPr>
        <w:t>Fonte: Elaborado pelos autores.</w:t>
      </w:r>
      <w:r w:rsidRPr="006E4EB5">
        <w:rPr>
          <w:rStyle w:val="eop"/>
          <w:sz w:val="20"/>
          <w:szCs w:val="22"/>
        </w:rPr>
        <w:t> </w:t>
      </w:r>
      <w:r w:rsidRPr="006E4EB5">
        <w:rPr>
          <w:rStyle w:val="eop"/>
          <w:sz w:val="22"/>
        </w:rPr>
        <w:t> </w:t>
      </w:r>
    </w:p>
    <w:p w14:paraId="64779693" w14:textId="5843E735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 xml:space="preserve">Na página principal de </w:t>
      </w:r>
      <w:r w:rsidR="006E4EB5">
        <w:rPr>
          <w:rStyle w:val="normaltextrun"/>
        </w:rPr>
        <w:t>controle</w:t>
      </w:r>
      <w:r>
        <w:rPr>
          <w:rStyle w:val="normaltextrun"/>
        </w:rPr>
        <w:t>, apresentam-se cartões que oferecem ao usuário a escolha da função de cadastro e visualização de dados desejada. Este design foi cuidadosamente planejado para proporcionar uma experiência intuitiva, permitindo ao usuário acessar as informações de maneira ágil e eficiente.</w:t>
      </w:r>
      <w:r>
        <w:rPr>
          <w:rStyle w:val="eop"/>
        </w:rPr>
        <w:t> </w:t>
      </w:r>
    </w:p>
    <w:p w14:paraId="0DB21A89" w14:textId="4BD7F325" w:rsidR="004E0086" w:rsidRPr="00C976E7" w:rsidRDefault="0009786F" w:rsidP="00C976E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</w:pPr>
      <w:r>
        <w:rPr>
          <w:rStyle w:val="normaltextrun"/>
        </w:rPr>
        <w:t>O propósito central dessa tela é distribuir as diversas funcionalidades de cadastro de forma organizada, garantindo que o usuário possa acessar as diferentes opções disponíveis no sistema de maneira fácil e sem dificuldades.</w:t>
      </w:r>
      <w:r>
        <w:rPr>
          <w:rStyle w:val="eop"/>
        </w:rPr>
        <w:t> </w:t>
      </w:r>
    </w:p>
    <w:p w14:paraId="2E338B08" w14:textId="0EB11628" w:rsidR="00B94371" w:rsidRPr="00B94371" w:rsidRDefault="00B94371" w:rsidP="00B94371">
      <w:pPr>
        <w:pStyle w:val="Legenda"/>
        <w:keepNext/>
        <w:jc w:val="both"/>
        <w:rPr>
          <w:b w:val="0"/>
        </w:rPr>
      </w:pPr>
      <w:bookmarkStart w:id="121" w:name="_Toc168645630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33</w:t>
      </w:r>
      <w:r w:rsidR="00456D6D">
        <w:rPr>
          <w:noProof/>
        </w:rPr>
        <w:fldChar w:fldCharType="end"/>
      </w:r>
      <w:r>
        <w:t xml:space="preserve"> </w:t>
      </w:r>
      <w:r w:rsidRPr="00B94371">
        <w:rPr>
          <w:b w:val="0"/>
        </w:rPr>
        <w:t xml:space="preserve">– </w:t>
      </w:r>
      <w:r w:rsidRPr="00B94371">
        <w:rPr>
          <w:rStyle w:val="normaltextrun"/>
          <w:b w:val="0"/>
          <w:bCs w:val="0"/>
        </w:rPr>
        <w:t>Tela de Cadastro de Estado</w:t>
      </w:r>
      <w:bookmarkEnd w:id="121"/>
      <w:r w:rsidRPr="00B94371">
        <w:rPr>
          <w:rStyle w:val="eop"/>
          <w:b w:val="0"/>
          <w:bCs w:val="0"/>
        </w:rPr>
        <w:t> </w:t>
      </w:r>
    </w:p>
    <w:p w14:paraId="247DCC8B" w14:textId="1C6E183D" w:rsidR="00B94371" w:rsidRDefault="00B94371" w:rsidP="0009786F">
      <w:pPr>
        <w:pStyle w:val="paragraph"/>
        <w:spacing w:before="0" w:beforeAutospacing="0" w:after="0" w:afterAutospacing="0"/>
        <w:jc w:val="both"/>
        <w:textAlignment w:val="baseline"/>
      </w:pPr>
      <w:r>
        <w:rPr>
          <w:noProof/>
        </w:rPr>
        <w:drawing>
          <wp:inline distT="0" distB="0" distL="0" distR="0" wp14:anchorId="06AC4ED5" wp14:editId="3F30FD45">
            <wp:extent cx="5760720" cy="32404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49807" w14:textId="76B66119" w:rsidR="00B94371" w:rsidRPr="00B94371" w:rsidRDefault="00B94371" w:rsidP="00B94371">
      <w:pPr>
        <w:pStyle w:val="paragraph"/>
        <w:spacing w:before="0" w:beforeAutospacing="0" w:after="240" w:afterAutospacing="0"/>
        <w:jc w:val="both"/>
        <w:textAlignment w:val="baseline"/>
        <w:rPr>
          <w:sz w:val="22"/>
        </w:rPr>
      </w:pPr>
      <w:r w:rsidRPr="00B94371">
        <w:rPr>
          <w:rStyle w:val="normaltextrun"/>
          <w:sz w:val="20"/>
          <w:szCs w:val="22"/>
        </w:rPr>
        <w:t>Fonte: Elaborado pelos autores.</w:t>
      </w:r>
      <w:r w:rsidRPr="00B94371">
        <w:rPr>
          <w:rStyle w:val="eop"/>
          <w:sz w:val="20"/>
          <w:szCs w:val="22"/>
        </w:rPr>
        <w:t> </w:t>
      </w:r>
    </w:p>
    <w:p w14:paraId="552A0D28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interface destinada ao cadastro de estados foi concebida com o objetivo de proporcionar facilidade de compreensão e simplicidade na execução das funções. Nela, encontramos uma barra de pesquisa que possibilita a busca por informações específicas, como o nome do estado. No canto superior direito, encontra-se um botão para a adição de um novo estado.</w:t>
      </w:r>
      <w:r>
        <w:rPr>
          <w:rStyle w:val="eop"/>
        </w:rPr>
        <w:t> </w:t>
      </w:r>
    </w:p>
    <w:p w14:paraId="1C29B3F5" w14:textId="22D7249F" w:rsidR="008D16A9" w:rsidRDefault="0009786F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  <w:r>
        <w:rPr>
          <w:rStyle w:val="normaltextrun"/>
        </w:rPr>
        <w:t>O centro da tela apresenta uma tabela contendo as informações referentes aos estados cadastrados, permitindo a realização de ações como edição e remoção. O propósito dessa tela reside em oferecer uma ferramenta intuitiva e eficaz para o gerenciamento dos estados, facilitando o processo de cadastro e manipulação desses dados de forma ágil e direta.</w:t>
      </w:r>
      <w:r>
        <w:rPr>
          <w:rStyle w:val="eop"/>
        </w:rPr>
        <w:t> </w:t>
      </w:r>
    </w:p>
    <w:p w14:paraId="3933D763" w14:textId="46AF3BA4" w:rsidR="00B94371" w:rsidRDefault="00B94371" w:rsidP="00B94371">
      <w:pPr>
        <w:pStyle w:val="Legenda"/>
        <w:keepNext/>
        <w:jc w:val="both"/>
      </w:pPr>
      <w:bookmarkStart w:id="122" w:name="_Toc168645631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34</w:t>
      </w:r>
      <w:r w:rsidR="00456D6D">
        <w:rPr>
          <w:noProof/>
        </w:rPr>
        <w:fldChar w:fldCharType="end"/>
      </w:r>
      <w:r>
        <w:t xml:space="preserve"> </w:t>
      </w:r>
      <w:r w:rsidRPr="00B94371">
        <w:rPr>
          <w:b w:val="0"/>
        </w:rPr>
        <w:t xml:space="preserve">– </w:t>
      </w:r>
      <w:r w:rsidRPr="00B94371">
        <w:rPr>
          <w:rStyle w:val="normaltextrun"/>
          <w:b w:val="0"/>
        </w:rPr>
        <w:t>Tela de Cadastro de Cidade</w:t>
      </w:r>
      <w:bookmarkEnd w:id="122"/>
      <w:r>
        <w:rPr>
          <w:rStyle w:val="eop"/>
          <w:b w:val="0"/>
          <w:bCs w:val="0"/>
        </w:rPr>
        <w:t> </w:t>
      </w:r>
    </w:p>
    <w:p w14:paraId="7F18242C" w14:textId="4BA37130" w:rsidR="00B94371" w:rsidRDefault="00B94371" w:rsidP="00B9437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</w:rPr>
      </w:pPr>
      <w:r>
        <w:rPr>
          <w:noProof/>
        </w:rPr>
        <w:drawing>
          <wp:inline distT="0" distB="0" distL="0" distR="0" wp14:anchorId="15BF675E" wp14:editId="53950009">
            <wp:extent cx="5760720" cy="324040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0DC0D" w14:textId="33EB935A" w:rsidR="00B94371" w:rsidRPr="00B94371" w:rsidRDefault="00B94371" w:rsidP="00B94371">
      <w:pPr>
        <w:pStyle w:val="paragraph"/>
        <w:spacing w:before="0" w:beforeAutospacing="0" w:after="240" w:afterAutospacing="0"/>
        <w:jc w:val="both"/>
        <w:textAlignment w:val="baseline"/>
        <w:rPr>
          <w:rStyle w:val="normaltextrun"/>
          <w:rFonts w:ascii="Segoe UI" w:hAnsi="Segoe UI" w:cs="Segoe UI"/>
          <w:sz w:val="16"/>
          <w:szCs w:val="18"/>
        </w:rPr>
      </w:pPr>
      <w:r w:rsidRPr="00B94371">
        <w:rPr>
          <w:rStyle w:val="normaltextrun"/>
          <w:sz w:val="20"/>
          <w:szCs w:val="22"/>
        </w:rPr>
        <w:t>Fonte: Elaborado pelos autores.</w:t>
      </w:r>
      <w:r w:rsidRPr="00B94371">
        <w:rPr>
          <w:rStyle w:val="eop"/>
          <w:sz w:val="20"/>
          <w:szCs w:val="22"/>
        </w:rPr>
        <w:t> </w:t>
      </w:r>
      <w:r w:rsidRPr="00B94371">
        <w:rPr>
          <w:rStyle w:val="eop"/>
          <w:sz w:val="22"/>
        </w:rPr>
        <w:t> </w:t>
      </w:r>
    </w:p>
    <w:p w14:paraId="5BC2AE0A" w14:textId="7FF24FEB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tela de cadastro de cidade segue uma abordagem semelhante à tela de cadastro de estado, visando proporcionar uma experiência consistente e intuitiva para o usuário.</w:t>
      </w:r>
      <w:r>
        <w:rPr>
          <w:rStyle w:val="eop"/>
        </w:rPr>
        <w:t> </w:t>
      </w:r>
    </w:p>
    <w:p w14:paraId="569BA56D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Nessa interface, é possível encontrar uma disposição amigável e compreensível dos campos de preenchimento, com uma barra de pesquisa na parte superior que permite a busca por informações específicas, como o nome da cidade. Na lateral direita superior, o botão para adicionar uma nova cidade facilita a inclusão de dados.</w:t>
      </w:r>
      <w:r>
        <w:rPr>
          <w:rStyle w:val="eop"/>
        </w:rPr>
        <w:t> </w:t>
      </w:r>
    </w:p>
    <w:p w14:paraId="2C2620BD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elemento central da tela consiste em uma tabela que organiza as informações relativas às cidades cadastradas. Dentro dessa tabela, o usuário pode executar ações de edição e remoção conforme necessário.</w:t>
      </w:r>
      <w:r>
        <w:rPr>
          <w:rStyle w:val="eop"/>
        </w:rPr>
        <w:t> </w:t>
      </w:r>
    </w:p>
    <w:p w14:paraId="541EF9BF" w14:textId="26B34604" w:rsidR="008D16A9" w:rsidRPr="004E0086" w:rsidRDefault="0009786F" w:rsidP="004E0086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</w:pPr>
      <w:r>
        <w:rPr>
          <w:rStyle w:val="normaltextrun"/>
        </w:rPr>
        <w:t>O propósito essencial da tela de cadastro de cidade é oferecer uma ferramenta eficaz para a administração de informações relacionadas às cidades. Sua estrutura intuitiva e funcionalidades simplificadas buscam facilitar o processo de cadastramento e gerenciamento de dados, contribuindo para uma experiência fluida e eficiente.</w:t>
      </w:r>
      <w:r>
        <w:rPr>
          <w:rStyle w:val="eop"/>
        </w:rPr>
        <w:t> </w:t>
      </w:r>
    </w:p>
    <w:p w14:paraId="768CBBD5" w14:textId="3697A098" w:rsidR="004E0086" w:rsidRDefault="004E0086" w:rsidP="00C27343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71F8AC00" w14:textId="1B788FDD" w:rsidR="00C976E7" w:rsidRDefault="00C976E7" w:rsidP="00C27343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7B33D804" w14:textId="0EF2FD47" w:rsidR="00C976E7" w:rsidRDefault="00C976E7" w:rsidP="00C27343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1AEB4EF5" w14:textId="5040CF64" w:rsidR="00C976E7" w:rsidRDefault="00C976E7" w:rsidP="00C27343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161069E" w14:textId="6247CCB0" w:rsidR="00C976E7" w:rsidRDefault="00C976E7" w:rsidP="00C27343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77846E5A" w14:textId="2E8A5A8C" w:rsidR="00C976E7" w:rsidRDefault="00C976E7" w:rsidP="00C27343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CC07D69" w14:textId="77777777" w:rsidR="00C976E7" w:rsidRDefault="00C976E7" w:rsidP="00C27343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25391F24" w14:textId="36C73801" w:rsidR="00B94371" w:rsidRPr="00B82F60" w:rsidRDefault="0009786F" w:rsidP="00B82F60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B82F60">
        <w:rPr>
          <w:rStyle w:val="eop"/>
          <w:b/>
        </w:rPr>
        <w:lastRenderedPageBreak/>
        <w:t> </w:t>
      </w:r>
      <w:bookmarkStart w:id="123" w:name="_Toc168645632"/>
      <w:r w:rsidR="00B94371" w:rsidRPr="00B82F60">
        <w:rPr>
          <w:b/>
        </w:rPr>
        <w:t xml:space="preserve">Figura </w:t>
      </w:r>
      <w:r w:rsidR="0027273F">
        <w:rPr>
          <w:b/>
        </w:rPr>
        <w:fldChar w:fldCharType="begin"/>
      </w:r>
      <w:r w:rsidR="0027273F">
        <w:rPr>
          <w:b/>
        </w:rPr>
        <w:instrText xml:space="preserve"> SEQ Figura \* ARABIC </w:instrText>
      </w:r>
      <w:r w:rsidR="0027273F">
        <w:rPr>
          <w:b/>
        </w:rPr>
        <w:fldChar w:fldCharType="separate"/>
      </w:r>
      <w:r w:rsidR="00377CE6">
        <w:rPr>
          <w:b/>
          <w:noProof/>
        </w:rPr>
        <w:t>35</w:t>
      </w:r>
      <w:r w:rsidR="0027273F">
        <w:rPr>
          <w:b/>
        </w:rPr>
        <w:fldChar w:fldCharType="end"/>
      </w:r>
      <w:r w:rsidR="00B94371">
        <w:t xml:space="preserve"> </w:t>
      </w:r>
      <w:r w:rsidR="00B82F60" w:rsidRPr="00FD3E57">
        <w:t>–</w:t>
      </w:r>
      <w:r w:rsidR="00B82F60">
        <w:t xml:space="preserve"> </w:t>
      </w:r>
      <w:r w:rsidR="00B82F60" w:rsidRPr="00B82F60">
        <w:t>Tela de Cadastro de Usuário</w:t>
      </w:r>
      <w:bookmarkEnd w:id="123"/>
    </w:p>
    <w:p w14:paraId="685BA689" w14:textId="24B3D11F" w:rsidR="00B94371" w:rsidRDefault="00B94371" w:rsidP="00B9437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</w:rPr>
      </w:pPr>
      <w:r>
        <w:rPr>
          <w:noProof/>
        </w:rPr>
        <w:drawing>
          <wp:inline distT="0" distB="0" distL="0" distR="0" wp14:anchorId="4252AAA4" wp14:editId="10F43045">
            <wp:extent cx="5760720" cy="324040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5879" w14:textId="6F4E6754" w:rsidR="00B94371" w:rsidRPr="00B94371" w:rsidRDefault="00B94371" w:rsidP="00B94371">
      <w:pPr>
        <w:pStyle w:val="paragraph"/>
        <w:spacing w:before="0" w:beforeAutospacing="0" w:after="240" w:afterAutospacing="0"/>
        <w:jc w:val="both"/>
        <w:textAlignment w:val="baseline"/>
        <w:rPr>
          <w:rStyle w:val="normaltextrun"/>
          <w:rFonts w:ascii="Segoe UI" w:hAnsi="Segoe UI" w:cs="Segoe UI"/>
          <w:sz w:val="16"/>
          <w:szCs w:val="18"/>
        </w:rPr>
      </w:pPr>
      <w:r w:rsidRPr="00B94371">
        <w:rPr>
          <w:rStyle w:val="normaltextrun"/>
          <w:sz w:val="20"/>
          <w:szCs w:val="22"/>
        </w:rPr>
        <w:t>Fonte: Elaborado pelos autores.</w:t>
      </w:r>
      <w:r w:rsidRPr="00B94371">
        <w:rPr>
          <w:rStyle w:val="eop"/>
          <w:sz w:val="20"/>
          <w:szCs w:val="22"/>
        </w:rPr>
        <w:t> </w:t>
      </w:r>
    </w:p>
    <w:p w14:paraId="7C6A33CC" w14:textId="45FF25D8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tela de cadastro de usuário segue uma estrutura semelhante às telas anteriores, porém, incorpora um novo elemento significativo: o status do usuário. Essa adição proporciona uma visão adicional sobre o estado ou permissões associadas a cada usuário no sistema.</w:t>
      </w:r>
      <w:r>
        <w:rPr>
          <w:rStyle w:val="eop"/>
        </w:rPr>
        <w:t> </w:t>
      </w:r>
    </w:p>
    <w:p w14:paraId="11521A4A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Assim como nas telas anteriores, a interface é projetada com clareza e simplicidade, apresentando campos de preenchimento e uma barra de pesquisa na parte superior para facilitar a localização de informações específicas. A presença de um botão na lateral direita superior permite a adição de novos usuários, tornando o processo de cadastro eficiente.</w:t>
      </w:r>
      <w:r>
        <w:rPr>
          <w:rStyle w:val="eop"/>
        </w:rPr>
        <w:t> </w:t>
      </w:r>
    </w:p>
    <w:p w14:paraId="15C7420E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ponto central da tela consiste em uma tabela que exibe as informações dos usuários cadastrados, agora incluindo o status correspondente a cada um. Além das ações de edição e remoção, o usuário pode gerenciar o status de outros usuários conforme necessário.</w:t>
      </w:r>
      <w:r>
        <w:rPr>
          <w:rStyle w:val="eop"/>
        </w:rPr>
        <w:t> </w:t>
      </w:r>
    </w:p>
    <w:p w14:paraId="6B40AA08" w14:textId="0D629775" w:rsidR="008D16A9" w:rsidRPr="00C27343" w:rsidRDefault="0009786F" w:rsidP="00C27343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</w:pPr>
      <w:r>
        <w:rPr>
          <w:rStyle w:val="normaltextrun"/>
        </w:rPr>
        <w:t>O propósito fundamental da tela de cadastro de usuário é oferecer uma ferramenta robusta para o gerenciamento de informações de usuários no sistema, proporcionando não apenas os dados tradicionais de cadastro, mas também um controle claro sobre o status associado a cada usuário, contribuindo para uma administração eficaz e personalizada de permissões e acessos.</w:t>
      </w:r>
      <w:r>
        <w:rPr>
          <w:rStyle w:val="eop"/>
        </w:rPr>
        <w:t> </w:t>
      </w:r>
    </w:p>
    <w:p w14:paraId="53D6A7B5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362CB560" w14:textId="47EE0943" w:rsidR="00B82F60" w:rsidRPr="00B82F60" w:rsidRDefault="00B82F60" w:rsidP="00B82F60">
      <w:pPr>
        <w:pStyle w:val="Legenda"/>
        <w:keepNext/>
        <w:jc w:val="both"/>
        <w:rPr>
          <w:b w:val="0"/>
        </w:rPr>
      </w:pPr>
      <w:bookmarkStart w:id="124" w:name="_Toc168645633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36</w:t>
      </w:r>
      <w:r w:rsidR="00456D6D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 w:rsidRPr="00B82F60">
        <w:rPr>
          <w:rStyle w:val="normaltextrun"/>
          <w:b w:val="0"/>
        </w:rPr>
        <w:t>Tela de Cadastro de Tipo de Usuário</w:t>
      </w:r>
      <w:bookmarkEnd w:id="124"/>
      <w:r w:rsidRPr="00B82F60">
        <w:rPr>
          <w:rStyle w:val="eop"/>
          <w:b w:val="0"/>
          <w:bCs w:val="0"/>
        </w:rPr>
        <w:t> </w:t>
      </w:r>
    </w:p>
    <w:p w14:paraId="3954959D" w14:textId="073B0DE1" w:rsidR="00B82F60" w:rsidRPr="00B82F60" w:rsidRDefault="00B82F60" w:rsidP="00B82F60">
      <w:pPr>
        <w:pStyle w:val="paragraph"/>
        <w:spacing w:before="0" w:beforeAutospacing="0" w:after="240" w:afterAutospacing="0"/>
        <w:jc w:val="both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  <w:r w:rsidRPr="00B82F60">
        <w:rPr>
          <w:rStyle w:val="normaltextrun"/>
          <w:noProof/>
        </w:rPr>
        <w:drawing>
          <wp:inline distT="0" distB="0" distL="0" distR="0" wp14:anchorId="7A8D7CE4" wp14:editId="51D3DEB1">
            <wp:extent cx="5760720" cy="324040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2F60">
        <w:t xml:space="preserve"> </w:t>
      </w:r>
      <w:r w:rsidRPr="00B82F60">
        <w:rPr>
          <w:rStyle w:val="normaltextrun"/>
          <w:sz w:val="20"/>
        </w:rPr>
        <w:t>Fonte: Elaborado pelos autores.</w:t>
      </w:r>
      <w:r w:rsidRPr="00B82F60">
        <w:rPr>
          <w:rStyle w:val="eop"/>
          <w:sz w:val="20"/>
        </w:rPr>
        <w:t> </w:t>
      </w:r>
    </w:p>
    <w:p w14:paraId="634A98D6" w14:textId="5C440A86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tela de cadastro de tipo de usuário apresenta uma estrutura semelhante às telas anteriores, no entanto, diferencia-se ao já incluir, por padrão, alguns tipos de usuários predefinidos, cada um associado a configurações específicas de permissões dentro do sistema.</w:t>
      </w:r>
      <w:r>
        <w:rPr>
          <w:rStyle w:val="eop"/>
        </w:rPr>
        <w:t> </w:t>
      </w:r>
    </w:p>
    <w:p w14:paraId="3FD64500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Assim como nas interfaces anteriores, essa tela é projetada com campos de preenchimento e uma barra de pesquisa, oferecendo praticidade na localização de informações específicas. A presença de um botão na lateral direita superior permite adicionar novos tipos de usuários, personalizando ainda mais as permissões dentro do sistema.</w:t>
      </w:r>
      <w:r>
        <w:rPr>
          <w:rStyle w:val="eop"/>
        </w:rPr>
        <w:t> </w:t>
      </w:r>
    </w:p>
    <w:p w14:paraId="1A21E320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componente central da tela é uma tabela que exibe os tipos de usuários cadastrados, incluindo aqueles predefinidos. Além das ações de edição e remoção, o usuário pode gerenciar as permissões associadas a cada tipo de usuário, adaptando-as conforme necessário.</w:t>
      </w:r>
      <w:r>
        <w:rPr>
          <w:rStyle w:val="eop"/>
        </w:rPr>
        <w:t> </w:t>
      </w:r>
    </w:p>
    <w:p w14:paraId="5C895B83" w14:textId="1450716F" w:rsidR="00B275D2" w:rsidRPr="008D16A9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propósito essencial da tela de cadastro de tipo de usuário é fornecer uma ferramenta eficiente para a gestão das permissões dentro do sistema. Ao oferecer tipos de usuários predefinidos, ela simplifica o processo de atribuição de permissões, contribuindo para uma administração mais estruturada e segura das funcionalidades disponíveis para diferentes usuários no ambiente do sistema.</w:t>
      </w:r>
      <w:r>
        <w:rPr>
          <w:rStyle w:val="eop"/>
        </w:rPr>
        <w:t> </w:t>
      </w:r>
    </w:p>
    <w:p w14:paraId="629A7001" w14:textId="77777777" w:rsidR="00567EC4" w:rsidRPr="00DE0E82" w:rsidRDefault="0052593C" w:rsidP="00C27343">
      <w:pPr>
        <w:pStyle w:val="Ttulo1"/>
        <w:ind w:left="284"/>
        <w:rPr>
          <w:szCs w:val="24"/>
        </w:rPr>
      </w:pPr>
      <w:bookmarkStart w:id="125" w:name="_Toc311676965"/>
      <w:bookmarkStart w:id="126" w:name="_Toc311677333"/>
      <w:bookmarkStart w:id="127" w:name="_Toc181869079"/>
      <w:r w:rsidRPr="00DE0E82">
        <w:rPr>
          <w:szCs w:val="24"/>
        </w:rPr>
        <w:lastRenderedPageBreak/>
        <w:t>CONCLUSÃO</w:t>
      </w:r>
      <w:bookmarkEnd w:id="125"/>
      <w:bookmarkEnd w:id="126"/>
      <w:bookmarkEnd w:id="127"/>
    </w:p>
    <w:p w14:paraId="3F15AB51" w14:textId="77777777" w:rsidR="00F328A6" w:rsidRDefault="00F328A6" w:rsidP="00F328A6">
      <w:pPr>
        <w:ind w:firstLine="567"/>
        <w:rPr>
          <w:bCs/>
          <w:szCs w:val="24"/>
        </w:rPr>
      </w:pPr>
      <w:r>
        <w:rPr>
          <w:bCs/>
          <w:szCs w:val="24"/>
        </w:rPr>
        <w:t xml:space="preserve">Em conclusão, o desenvolvimento do SGED (Sistema de Gestão de Documentos) tem apresentado resultados promissores, confirmando que sua arquitetura e lógica atendem amplamente aos requisitos definidos pela Secretaria de Obras. A estrutura de níveis de acesso e controle de ações assegura que cada usuário realize atividades dentro de seu escopo autorizado, com validação e deliberação tanto no </w:t>
      </w:r>
      <w:r>
        <w:rPr>
          <w:bCs/>
          <w:i/>
          <w:iCs/>
          <w:szCs w:val="24"/>
        </w:rPr>
        <w:t>front-</w:t>
      </w:r>
      <w:proofErr w:type="spellStart"/>
      <w:r>
        <w:rPr>
          <w:bCs/>
          <w:i/>
          <w:iCs/>
          <w:szCs w:val="24"/>
        </w:rPr>
        <w:t>end</w:t>
      </w:r>
      <w:proofErr w:type="spellEnd"/>
      <w:r>
        <w:rPr>
          <w:bCs/>
          <w:szCs w:val="24"/>
        </w:rPr>
        <w:t xml:space="preserve"> quanto no </w:t>
      </w:r>
      <w:proofErr w:type="spellStart"/>
      <w:r>
        <w:rPr>
          <w:bCs/>
          <w:i/>
          <w:iCs/>
          <w:szCs w:val="24"/>
        </w:rPr>
        <w:t>back-end</w:t>
      </w:r>
      <w:proofErr w:type="spellEnd"/>
      <w:r>
        <w:rPr>
          <w:bCs/>
          <w:szCs w:val="24"/>
        </w:rPr>
        <w:t xml:space="preserve"> do sistema, garantindo segurança contra acessos não autorizados. Essa organização hierárquica facilita a delegação de tarefas, preservando a confidencialidade de informações restritas a determinados níveis, como o de estagiário.</w:t>
      </w:r>
    </w:p>
    <w:p w14:paraId="3D5A2076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szCs w:val="24"/>
        </w:rPr>
        <w:t>Embora nem todas as funcionalidades previstas tenham sido implementadas para a fase de implantação, as principais já estão desenvolvidas compõem o núcleo funcional do sistema, onde to</w:t>
      </w:r>
      <w:r>
        <w:rPr>
          <w:color w:val="000000" w:themeColor="text1"/>
          <w:szCs w:val="24"/>
        </w:rPr>
        <w:t>dos os dados externos são centralizados. Esse núcleo permite a gestão segura de processos e documentos, além do acompanhamento do progresso e do status atual, validando a integridade dos arquivos por meio de um hash SHA-256, que acompanha cada transação com a API.</w:t>
      </w:r>
    </w:p>
    <w:p w14:paraId="459C2722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Adicionalmente, o SGED foi projetado para atender às necessidades de longo prazo do cliente, armazenando dados de forma segura e acessível para auditorias ou verificações. Isso garante que o sistema possa ser utilizado de maneira confiável, preservando a integridade e a disponibilidade das informações para consultas por autoridades, se necessário.</w:t>
      </w:r>
    </w:p>
    <w:p w14:paraId="67439B98" w14:textId="436885AC" w:rsidR="00036E22" w:rsidRPr="00DE0E82" w:rsidRDefault="00F328A6" w:rsidP="00F328A6">
      <w:pPr>
        <w:ind w:firstLine="567"/>
        <w:rPr>
          <w:szCs w:val="24"/>
        </w:rPr>
      </w:pPr>
      <w:r>
        <w:rPr>
          <w:color w:val="000000" w:themeColor="text1"/>
          <w:szCs w:val="24"/>
        </w:rPr>
        <w:t xml:space="preserve">Atualmente, o sistema encontra-se em fase de homologação junto à Secretaria de Obras, passando por uma etapa de testes com o cliente para verificar a correta aderência do processo automatizado às necessidades reais dos usuários. Para versões futuras, prevê-se a implementação de um módulo de análise de dados, que permitirá ao usuário </w:t>
      </w:r>
      <w:r>
        <w:rPr>
          <w:szCs w:val="24"/>
        </w:rPr>
        <w:t>obter uma visão abrangente da gestão da secretaria no que diz respeito à aprovação dos processos de obras.</w:t>
      </w:r>
    </w:p>
    <w:p w14:paraId="27B4FC7F" w14:textId="77777777" w:rsidR="00036E22" w:rsidRPr="00DE0E82" w:rsidRDefault="00036E22" w:rsidP="00036E22">
      <w:pPr>
        <w:pStyle w:val="Referncia"/>
        <w:rPr>
          <w:szCs w:val="24"/>
        </w:rPr>
      </w:pPr>
    </w:p>
    <w:p w14:paraId="65476BA7" w14:textId="77777777" w:rsidR="00036E22" w:rsidRPr="00DE0E82" w:rsidRDefault="00036E22" w:rsidP="00036E22">
      <w:pPr>
        <w:pStyle w:val="Referncia"/>
        <w:rPr>
          <w:szCs w:val="24"/>
        </w:rPr>
      </w:pPr>
    </w:p>
    <w:p w14:paraId="7FF9C57F" w14:textId="77777777" w:rsidR="00036E22" w:rsidRPr="00DE0E82" w:rsidRDefault="00036E22" w:rsidP="00036E22">
      <w:pPr>
        <w:pStyle w:val="Referncia"/>
        <w:rPr>
          <w:szCs w:val="24"/>
        </w:rPr>
      </w:pPr>
    </w:p>
    <w:p w14:paraId="2C1AA58E" w14:textId="77777777" w:rsidR="00036E22" w:rsidRPr="00DE0E82" w:rsidRDefault="00036E22" w:rsidP="00036E22">
      <w:pPr>
        <w:pStyle w:val="Referncia"/>
        <w:rPr>
          <w:szCs w:val="24"/>
        </w:rPr>
      </w:pPr>
    </w:p>
    <w:p w14:paraId="154DFB5A" w14:textId="77777777" w:rsidR="00036E22" w:rsidRPr="00DE0E82" w:rsidRDefault="00036E22" w:rsidP="00036E22">
      <w:pPr>
        <w:pStyle w:val="Referncia"/>
        <w:rPr>
          <w:szCs w:val="24"/>
        </w:rPr>
      </w:pPr>
    </w:p>
    <w:p w14:paraId="6BB05919" w14:textId="77777777" w:rsidR="00036E22" w:rsidRPr="00DE0E82" w:rsidRDefault="00036E22" w:rsidP="00036E22">
      <w:pPr>
        <w:pStyle w:val="Referncia"/>
        <w:rPr>
          <w:szCs w:val="24"/>
        </w:rPr>
      </w:pPr>
    </w:p>
    <w:p w14:paraId="67571721" w14:textId="77777777" w:rsidR="00036E22" w:rsidRPr="00DE0E82" w:rsidRDefault="00036E22" w:rsidP="00036E22">
      <w:pPr>
        <w:pStyle w:val="Referncia"/>
        <w:rPr>
          <w:szCs w:val="24"/>
        </w:rPr>
      </w:pPr>
    </w:p>
    <w:p w14:paraId="131F415B" w14:textId="77777777" w:rsidR="00036E22" w:rsidRPr="00DE0E82" w:rsidRDefault="00036E22" w:rsidP="00036E22">
      <w:pPr>
        <w:pStyle w:val="Referncia"/>
        <w:rPr>
          <w:szCs w:val="24"/>
        </w:rPr>
      </w:pPr>
    </w:p>
    <w:p w14:paraId="311AF6E8" w14:textId="77777777" w:rsidR="00036E22" w:rsidRPr="00DE0E82" w:rsidRDefault="00036E22" w:rsidP="00036E22">
      <w:pPr>
        <w:pStyle w:val="Referncia"/>
        <w:rPr>
          <w:szCs w:val="24"/>
        </w:rPr>
      </w:pPr>
    </w:p>
    <w:p w14:paraId="79EB9CAF" w14:textId="77777777" w:rsidR="00AB3C23" w:rsidRPr="00DE0E82" w:rsidRDefault="00AB3C23" w:rsidP="001744DB">
      <w:pPr>
        <w:pStyle w:val="Referncia"/>
        <w:jc w:val="both"/>
        <w:rPr>
          <w:szCs w:val="24"/>
        </w:rPr>
      </w:pPr>
    </w:p>
    <w:p w14:paraId="5EE6CCF9" w14:textId="77777777" w:rsidR="00567EC4" w:rsidRPr="00DE0E82" w:rsidRDefault="00567EC4" w:rsidP="000959C0">
      <w:pPr>
        <w:pStyle w:val="Ttulo1"/>
        <w:ind w:left="426"/>
        <w:rPr>
          <w:szCs w:val="24"/>
        </w:rPr>
      </w:pPr>
      <w:bookmarkStart w:id="128" w:name="_Toc311656349"/>
      <w:bookmarkStart w:id="129" w:name="_Toc311656616"/>
      <w:bookmarkStart w:id="130" w:name="_Toc311676966"/>
      <w:bookmarkStart w:id="131" w:name="_Toc311677334"/>
      <w:bookmarkStart w:id="132" w:name="_Toc181869080"/>
      <w:r w:rsidRPr="00DE0E82">
        <w:rPr>
          <w:szCs w:val="24"/>
        </w:rPr>
        <w:lastRenderedPageBreak/>
        <w:t>REFERÊNCIAS</w:t>
      </w:r>
      <w:bookmarkEnd w:id="128"/>
      <w:bookmarkEnd w:id="129"/>
      <w:bookmarkEnd w:id="130"/>
      <w:bookmarkEnd w:id="131"/>
      <w:bookmarkEnd w:id="132"/>
    </w:p>
    <w:p w14:paraId="7C303542" w14:textId="77777777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  <w:r>
        <w:t xml:space="preserve">AMSTEL, Frederick van. </w:t>
      </w:r>
      <w:hyperlink r:id="rId49" w:tooltip="Link externo: Texto sobre o uso de personas e cenários em projetos" w:history="1">
        <w:r w:rsidRPr="002828C7">
          <w:rPr>
            <w:rStyle w:val="nfase"/>
            <w:b/>
            <w:i w:val="0"/>
            <w:szCs w:val="24"/>
            <w:bdr w:val="none" w:sz="0" w:space="0" w:color="auto" w:frame="1"/>
            <w:shd w:val="clear" w:color="auto" w:fill="FFFFFF"/>
          </w:rPr>
          <w:t>Personas e cenários para antecipar o futuro</w:t>
        </w:r>
      </w:hyperlink>
      <w:r w:rsidRPr="002828C7">
        <w:rPr>
          <w:b/>
          <w:i/>
          <w:szCs w:val="24"/>
        </w:rPr>
        <w:t xml:space="preserve">. </w:t>
      </w:r>
      <w:r>
        <w:rPr>
          <w:szCs w:val="24"/>
        </w:rPr>
        <w:t>2007</w:t>
      </w:r>
      <w:r>
        <w:rPr>
          <w:szCs w:val="24"/>
          <w:shd w:val="clear" w:color="auto" w:fill="FFFFFF"/>
        </w:rPr>
        <w:t>. Disponível em: &lt;</w:t>
      </w:r>
      <w:r w:rsidRPr="00BB2E89">
        <w:rPr>
          <w:szCs w:val="24"/>
          <w:shd w:val="clear" w:color="auto" w:fill="FFFFFF"/>
        </w:rPr>
        <w:t>https://www.usabilidoido.com.br/personas_e_cenarios_para_antecipar_o_futuro_.html</w:t>
      </w:r>
      <w:r>
        <w:rPr>
          <w:szCs w:val="24"/>
          <w:shd w:val="clear" w:color="auto" w:fill="FFFFFF"/>
        </w:rPr>
        <w:t>&gt;. Acesso em: 26 nov. 2023.</w:t>
      </w:r>
    </w:p>
    <w:p w14:paraId="1CD10681" w14:textId="77777777" w:rsidR="00744444" w:rsidRDefault="00744444" w:rsidP="00DD4AAF">
      <w:pPr>
        <w:spacing w:line="240" w:lineRule="auto"/>
        <w:ind w:firstLine="0"/>
        <w:jc w:val="left"/>
        <w:rPr>
          <w:color w:val="FF0000"/>
          <w:szCs w:val="24"/>
        </w:rPr>
      </w:pPr>
    </w:p>
    <w:p w14:paraId="60781657" w14:textId="4A0D3862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AWARI. </w:t>
      </w:r>
      <w:r w:rsidRPr="002828C7">
        <w:rPr>
          <w:b/>
          <w:szCs w:val="24"/>
        </w:rPr>
        <w:t xml:space="preserve">Entenda a importância de </w:t>
      </w:r>
      <w:proofErr w:type="spellStart"/>
      <w:r w:rsidRPr="002828C7">
        <w:rPr>
          <w:b/>
          <w:szCs w:val="24"/>
        </w:rPr>
        <w:t>wireframes</w:t>
      </w:r>
      <w:proofErr w:type="spellEnd"/>
      <w:r w:rsidRPr="002828C7">
        <w:rPr>
          <w:b/>
          <w:szCs w:val="24"/>
        </w:rPr>
        <w:t xml:space="preserve"> para UI/UX Design.</w:t>
      </w:r>
      <w:r>
        <w:rPr>
          <w:szCs w:val="24"/>
        </w:rPr>
        <w:t xml:space="preserve"> 2022. Disponível em: &lt;</w:t>
      </w:r>
      <w:r w:rsidRPr="00F05054">
        <w:t xml:space="preserve"> </w:t>
      </w:r>
      <w:r w:rsidRPr="00F05054">
        <w:rPr>
          <w:szCs w:val="24"/>
        </w:rPr>
        <w:t>https://awari.com.br/entenda-a-importancia-de-wireframes-para-ui-ux-design/?utm_source=blog&amp;utm_campaign=projeto+blog&amp;utm_medium=Entenda%20a%20importância%20e%20wireframes%20para%20UI/UX%20Design</w:t>
      </w:r>
      <w:r>
        <w:rPr>
          <w:szCs w:val="24"/>
        </w:rPr>
        <w:t>&gt;. Acesso em: 27 nov. 2023.</w:t>
      </w:r>
    </w:p>
    <w:p w14:paraId="7838D560" w14:textId="375EB28C" w:rsidR="00C27343" w:rsidRDefault="00C27343" w:rsidP="00DD4AAF">
      <w:pPr>
        <w:spacing w:line="240" w:lineRule="auto"/>
        <w:ind w:firstLine="0"/>
        <w:jc w:val="left"/>
        <w:rPr>
          <w:szCs w:val="24"/>
        </w:rPr>
      </w:pPr>
    </w:p>
    <w:p w14:paraId="46F46346" w14:textId="6DE18ECE" w:rsidR="00C27343" w:rsidRDefault="00C27343" w:rsidP="00C27343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>
        <w:rPr>
          <w:rStyle w:val="normaltextrun"/>
        </w:rPr>
        <w:t xml:space="preserve">AWS. </w:t>
      </w:r>
      <w:r>
        <w:rPr>
          <w:rStyle w:val="normaltextrun"/>
          <w:b/>
          <w:bCs/>
        </w:rPr>
        <w:t xml:space="preserve">O que é uma API </w:t>
      </w:r>
      <w:proofErr w:type="spellStart"/>
      <w:proofErr w:type="gramStart"/>
      <w:r>
        <w:rPr>
          <w:rStyle w:val="normaltextrun"/>
          <w:b/>
          <w:bCs/>
        </w:rPr>
        <w:t>RESTful</w:t>
      </w:r>
      <w:proofErr w:type="spellEnd"/>
      <w:r>
        <w:rPr>
          <w:rStyle w:val="normaltextrun"/>
          <w:b/>
          <w:bCs/>
        </w:rPr>
        <w:t>?.</w:t>
      </w:r>
      <w:proofErr w:type="gram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Amazon</w:t>
      </w:r>
      <w:proofErr w:type="spellEnd"/>
      <w:r>
        <w:rPr>
          <w:rStyle w:val="normaltextrun"/>
        </w:rPr>
        <w:t xml:space="preserve"> Web Service, 2024.Disponível em: https://aws.amazon.com/pt/what-is/restful-api/. Acesso 20 out. 2024.</w:t>
      </w:r>
      <w:r>
        <w:rPr>
          <w:rStyle w:val="eop"/>
        </w:rPr>
        <w:t> </w:t>
      </w:r>
    </w:p>
    <w:p w14:paraId="01305546" w14:textId="1EAEF42E" w:rsidR="002C7769" w:rsidRDefault="002C7769" w:rsidP="00C2734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8DA49F9" w14:textId="05E4055B" w:rsidR="002C7769" w:rsidRPr="00C27343" w:rsidRDefault="002C7769" w:rsidP="00C2734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t xml:space="preserve">AMAZON Web Services. </w:t>
      </w:r>
      <w:r w:rsidRPr="002C7769">
        <w:rPr>
          <w:b/>
        </w:rPr>
        <w:t xml:space="preserve">O que é uma API </w:t>
      </w:r>
      <w:proofErr w:type="spellStart"/>
      <w:r w:rsidRPr="002C7769">
        <w:rPr>
          <w:b/>
        </w:rPr>
        <w:t>RESTful</w:t>
      </w:r>
      <w:proofErr w:type="spellEnd"/>
      <w:r w:rsidRPr="002C7769">
        <w:rPr>
          <w:b/>
        </w:rPr>
        <w:t>? 2024</w:t>
      </w:r>
      <w:r>
        <w:t xml:space="preserve">. Disponível em: </w:t>
      </w:r>
      <w:hyperlink r:id="rId50" w:tgtFrame="_new" w:history="1">
        <w:r w:rsidRPr="002C7769">
          <w:rPr>
            <w:rStyle w:val="Hyperlink"/>
            <w:color w:val="auto"/>
            <w:u w:val="none"/>
          </w:rPr>
          <w:t>https://aws.amazon.com/pt/what-is/restful-api/</w:t>
        </w:r>
      </w:hyperlink>
      <w:r w:rsidRPr="002C7769">
        <w:t xml:space="preserve">. </w:t>
      </w:r>
      <w:r>
        <w:t>Acesso em: 07 nov. 2024.</w:t>
      </w:r>
    </w:p>
    <w:p w14:paraId="71DED2D4" w14:textId="77777777" w:rsidR="005E40A0" w:rsidRDefault="005E40A0" w:rsidP="005E40A0">
      <w:pPr>
        <w:spacing w:line="240" w:lineRule="auto"/>
        <w:rPr>
          <w:szCs w:val="24"/>
        </w:rPr>
      </w:pPr>
    </w:p>
    <w:p w14:paraId="6134A484" w14:textId="7406296D" w:rsidR="005E40A0" w:rsidRDefault="005E40A0" w:rsidP="005E40A0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COSTA, L. </w:t>
      </w:r>
      <w:r>
        <w:rPr>
          <w:b/>
          <w:szCs w:val="24"/>
        </w:rPr>
        <w:t>Prefeitura orienta sobre a importância de ter uma construção regularizada</w:t>
      </w:r>
      <w:r>
        <w:rPr>
          <w:szCs w:val="24"/>
        </w:rPr>
        <w:t>, 2020. Disponível em: https://imperatriz.ma.gov.br/noticias/planejamento/importancia-de-se-ter-uma-construcao-regularizada.html. Acesso em 13 jun. 2024.</w:t>
      </w:r>
    </w:p>
    <w:p w14:paraId="2B7025D2" w14:textId="0867C06F" w:rsidR="00FB7CCC" w:rsidRDefault="00FB7CCC" w:rsidP="005E40A0">
      <w:pPr>
        <w:spacing w:line="240" w:lineRule="auto"/>
        <w:ind w:firstLine="0"/>
        <w:jc w:val="left"/>
        <w:rPr>
          <w:szCs w:val="24"/>
        </w:rPr>
      </w:pPr>
    </w:p>
    <w:p w14:paraId="0F4E1F52" w14:textId="21DCBA9A" w:rsidR="00FB7CCC" w:rsidRPr="00FB7CCC" w:rsidRDefault="00FB7CCC" w:rsidP="005E40A0">
      <w:pPr>
        <w:spacing w:line="240" w:lineRule="auto"/>
        <w:ind w:firstLine="0"/>
        <w:jc w:val="left"/>
        <w:rPr>
          <w:szCs w:val="24"/>
        </w:rPr>
      </w:pPr>
      <w:r w:rsidRPr="007B048E">
        <w:rPr>
          <w:szCs w:val="24"/>
          <w:lang w:val="en-US"/>
        </w:rPr>
        <w:t xml:space="preserve">DAVIS, A. M. (1993). </w:t>
      </w:r>
      <w:r w:rsidRPr="00C27343">
        <w:rPr>
          <w:b/>
          <w:i/>
          <w:szCs w:val="24"/>
          <w:lang w:val="en-US"/>
        </w:rPr>
        <w:t>Software requirements: objects, functions, &amp; states</w:t>
      </w:r>
      <w:r w:rsidRPr="007B048E">
        <w:rPr>
          <w:szCs w:val="24"/>
          <w:lang w:val="en-US"/>
        </w:rPr>
        <w:t xml:space="preserve">. </w:t>
      </w:r>
      <w:proofErr w:type="spellStart"/>
      <w:r>
        <w:rPr>
          <w:szCs w:val="24"/>
        </w:rPr>
        <w:t>Englewood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Cliffs</w:t>
      </w:r>
      <w:proofErr w:type="spellEnd"/>
      <w:r>
        <w:rPr>
          <w:szCs w:val="24"/>
        </w:rPr>
        <w:t>, NJ</w:t>
      </w:r>
      <w:r w:rsidR="00EB503B">
        <w:rPr>
          <w:szCs w:val="24"/>
        </w:rPr>
        <w:t>: Prentice Hall.</w:t>
      </w:r>
    </w:p>
    <w:p w14:paraId="7A049B5E" w14:textId="77777777" w:rsidR="00744444" w:rsidRDefault="00744444" w:rsidP="00DD4AAF">
      <w:pPr>
        <w:spacing w:line="240" w:lineRule="auto"/>
        <w:ind w:firstLine="0"/>
        <w:jc w:val="left"/>
        <w:rPr>
          <w:color w:val="FF0000"/>
          <w:szCs w:val="24"/>
        </w:rPr>
      </w:pPr>
    </w:p>
    <w:p w14:paraId="79FE0110" w14:textId="581AD2FC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DEVMEDIA. </w:t>
      </w:r>
      <w:r w:rsidRPr="002828C7">
        <w:rPr>
          <w:b/>
          <w:szCs w:val="24"/>
        </w:rPr>
        <w:t>Levantamento de Requisitos.</w:t>
      </w:r>
      <w:r>
        <w:rPr>
          <w:szCs w:val="24"/>
        </w:rPr>
        <w:t xml:space="preserve"> 2023. Disponível em: &lt;</w:t>
      </w:r>
      <w:r w:rsidRPr="00DD4AAF">
        <w:t xml:space="preserve"> </w:t>
      </w:r>
      <w:r w:rsidRPr="00DD4AAF">
        <w:rPr>
          <w:szCs w:val="24"/>
        </w:rPr>
        <w:t>https://www.devmedia.com.br/levantamento-de-requisitos/</w:t>
      </w:r>
      <w:r>
        <w:rPr>
          <w:szCs w:val="24"/>
        </w:rPr>
        <w:t>&gt;. Acesso em 22 out. 2023.</w:t>
      </w:r>
    </w:p>
    <w:p w14:paraId="181CE058" w14:textId="26D75ECC" w:rsidR="00DE7727" w:rsidRDefault="00DE7727" w:rsidP="00DD4AAF">
      <w:pPr>
        <w:spacing w:line="240" w:lineRule="auto"/>
        <w:ind w:firstLine="0"/>
        <w:jc w:val="left"/>
        <w:rPr>
          <w:szCs w:val="24"/>
        </w:rPr>
      </w:pPr>
    </w:p>
    <w:p w14:paraId="2F5C6EE2" w14:textId="0816A57A" w:rsidR="00DE7727" w:rsidRDefault="00DE7727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DEVMEDIA. </w:t>
      </w:r>
      <w:r w:rsidRPr="002828C7">
        <w:rPr>
          <w:b/>
          <w:szCs w:val="24"/>
        </w:rPr>
        <w:t>O que é UML e Diagramas de Caso de Uso: Introdução Prática à UML.</w:t>
      </w:r>
      <w:r>
        <w:rPr>
          <w:szCs w:val="24"/>
        </w:rPr>
        <w:t xml:space="preserve"> 2012. Disponível em: &lt;</w:t>
      </w:r>
      <w:r w:rsidRPr="00C430E4">
        <w:t xml:space="preserve"> </w:t>
      </w:r>
      <w:r w:rsidRPr="00C430E4">
        <w:rPr>
          <w:szCs w:val="24"/>
        </w:rPr>
        <w:t>https://www.devmedia.com.br/o-que-e-uml-e-diagramas-de-caso-de-uso-introducao-pratica-a-uml/23408</w:t>
      </w:r>
      <w:r>
        <w:rPr>
          <w:szCs w:val="24"/>
        </w:rPr>
        <w:t>&gt;. Acesso em 27 maio. 2024.</w:t>
      </w:r>
    </w:p>
    <w:p w14:paraId="16CD6855" w14:textId="77777777" w:rsidR="00744444" w:rsidRPr="00903D6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3BC473E" w14:textId="77777777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GONÇALVES, Marcelo M. </w:t>
      </w:r>
      <w:r w:rsidRPr="002828C7">
        <w:rPr>
          <w:b/>
          <w:szCs w:val="24"/>
        </w:rPr>
        <w:t>Arquitetura de Software: Estilos e Padrões de Design.</w:t>
      </w:r>
      <w:r>
        <w:rPr>
          <w:szCs w:val="24"/>
        </w:rPr>
        <w:t xml:space="preserve">  2021. Disponível em: &lt;</w:t>
      </w:r>
      <w:r w:rsidRPr="001A1B7E">
        <w:t xml:space="preserve"> </w:t>
      </w:r>
      <w:r w:rsidRPr="001A1B7E">
        <w:rPr>
          <w:szCs w:val="24"/>
        </w:rPr>
        <w:t>https://medium.com/@marcelomg21/arquitetura-de-software-estilos-e-padr%C3%B5es-de-design-50d62d684ef2</w:t>
      </w:r>
      <w:r>
        <w:rPr>
          <w:szCs w:val="24"/>
        </w:rPr>
        <w:t>&gt;. Acesso em 24 nov. 2023.</w:t>
      </w:r>
    </w:p>
    <w:p w14:paraId="190FDC66" w14:textId="77777777" w:rsidR="00744444" w:rsidRDefault="00744444" w:rsidP="00DD4AAF">
      <w:pPr>
        <w:spacing w:line="240" w:lineRule="auto"/>
        <w:ind w:firstLine="0"/>
        <w:jc w:val="left"/>
        <w:rPr>
          <w:szCs w:val="24"/>
        </w:rPr>
      </w:pPr>
    </w:p>
    <w:p w14:paraId="2905E865" w14:textId="6A567905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 w:rsidRPr="00DD4AAF">
        <w:rPr>
          <w:iCs/>
          <w:color w:val="000000" w:themeColor="text1"/>
          <w:szCs w:val="24"/>
        </w:rPr>
        <w:t xml:space="preserve">GUEDES, </w:t>
      </w:r>
      <w:proofErr w:type="spellStart"/>
      <w:r w:rsidRPr="00DD4AAF">
        <w:rPr>
          <w:iCs/>
          <w:color w:val="000000" w:themeColor="text1"/>
          <w:szCs w:val="24"/>
        </w:rPr>
        <w:t>Gilleanes</w:t>
      </w:r>
      <w:proofErr w:type="spellEnd"/>
      <w:r w:rsidRPr="00DD4AAF">
        <w:rPr>
          <w:iCs/>
          <w:color w:val="000000" w:themeColor="text1"/>
          <w:szCs w:val="24"/>
        </w:rPr>
        <w:t xml:space="preserve"> T. A. </w:t>
      </w:r>
      <w:r w:rsidRPr="00DD4AAF">
        <w:rPr>
          <w:b/>
          <w:iCs/>
          <w:color w:val="000000" w:themeColor="text1"/>
          <w:szCs w:val="24"/>
        </w:rPr>
        <w:t>UML 2 Uma Abordagem prática</w:t>
      </w:r>
      <w:r w:rsidRPr="00DD4AAF">
        <w:rPr>
          <w:iCs/>
          <w:color w:val="000000" w:themeColor="text1"/>
          <w:szCs w:val="24"/>
        </w:rPr>
        <w:t>, São Paulo: Novatec, 200</w:t>
      </w:r>
      <w:r w:rsidR="00924427">
        <w:rPr>
          <w:iCs/>
          <w:color w:val="000000" w:themeColor="text1"/>
          <w:szCs w:val="24"/>
        </w:rPr>
        <w:t>11</w:t>
      </w:r>
      <w:r w:rsidRPr="00DD4AAF">
        <w:rPr>
          <w:iCs/>
          <w:color w:val="000000" w:themeColor="text1"/>
          <w:szCs w:val="24"/>
        </w:rPr>
        <w:t>.</w:t>
      </w:r>
    </w:p>
    <w:p w14:paraId="25341CD1" w14:textId="77777777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</w:p>
    <w:p w14:paraId="62B1407C" w14:textId="77777777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 w:rsidRPr="00DD4AAF">
        <w:rPr>
          <w:iCs/>
          <w:color w:val="000000" w:themeColor="text1"/>
          <w:szCs w:val="24"/>
        </w:rPr>
        <w:t xml:space="preserve">GUEDES, </w:t>
      </w:r>
      <w:proofErr w:type="spellStart"/>
      <w:r w:rsidRPr="00DD4AAF">
        <w:rPr>
          <w:iCs/>
          <w:color w:val="000000" w:themeColor="text1"/>
          <w:szCs w:val="24"/>
        </w:rPr>
        <w:t>Gilleanes</w:t>
      </w:r>
      <w:proofErr w:type="spellEnd"/>
      <w:r w:rsidRPr="00DD4AAF">
        <w:rPr>
          <w:iCs/>
          <w:color w:val="000000" w:themeColor="text1"/>
          <w:szCs w:val="24"/>
        </w:rPr>
        <w:t xml:space="preserve"> T. A. </w:t>
      </w:r>
      <w:r w:rsidRPr="00DD4AAF">
        <w:rPr>
          <w:b/>
          <w:iCs/>
          <w:color w:val="000000" w:themeColor="text1"/>
          <w:szCs w:val="24"/>
        </w:rPr>
        <w:t>UML Uma Abordagem prática</w:t>
      </w:r>
      <w:r w:rsidRPr="00DD4AAF">
        <w:rPr>
          <w:iCs/>
          <w:color w:val="000000" w:themeColor="text1"/>
          <w:szCs w:val="24"/>
        </w:rPr>
        <w:t>, 3 ed. São Paulo: Novatec, 2008.</w:t>
      </w:r>
    </w:p>
    <w:p w14:paraId="02056160" w14:textId="77777777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</w:p>
    <w:p w14:paraId="4503AE10" w14:textId="52DAAC44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IBM. </w:t>
      </w:r>
      <w:r w:rsidRPr="005C5037">
        <w:rPr>
          <w:b/>
          <w:bCs/>
          <w:szCs w:val="24"/>
        </w:rPr>
        <w:t>O que é uma API?</w:t>
      </w:r>
      <w:r>
        <w:rPr>
          <w:b/>
          <w:bCs/>
          <w:szCs w:val="24"/>
        </w:rPr>
        <w:t xml:space="preserve">. </w:t>
      </w:r>
      <w:r w:rsidR="002828C7">
        <w:rPr>
          <w:b/>
          <w:bCs/>
          <w:szCs w:val="24"/>
        </w:rPr>
        <w:t xml:space="preserve"> </w:t>
      </w:r>
      <w:r>
        <w:rPr>
          <w:szCs w:val="24"/>
        </w:rPr>
        <w:t>2023. Disponível: &lt;</w:t>
      </w:r>
      <w:r w:rsidRPr="005C5037">
        <w:rPr>
          <w:szCs w:val="24"/>
        </w:rPr>
        <w:t>https://www.ibm.com/</w:t>
      </w:r>
      <w:proofErr w:type="spellStart"/>
      <w:r w:rsidRPr="005C5037">
        <w:rPr>
          <w:szCs w:val="24"/>
        </w:rPr>
        <w:t>br-pt</w:t>
      </w:r>
      <w:proofErr w:type="spellEnd"/>
      <w:r w:rsidRPr="005C5037">
        <w:rPr>
          <w:szCs w:val="24"/>
        </w:rPr>
        <w:t>/</w:t>
      </w:r>
      <w:proofErr w:type="spellStart"/>
      <w:r w:rsidRPr="005C5037">
        <w:rPr>
          <w:szCs w:val="24"/>
        </w:rPr>
        <w:t>topics</w:t>
      </w:r>
      <w:proofErr w:type="spellEnd"/>
      <w:r w:rsidRPr="005C5037">
        <w:rPr>
          <w:szCs w:val="24"/>
        </w:rPr>
        <w:t>/</w:t>
      </w:r>
      <w:proofErr w:type="spellStart"/>
      <w:r w:rsidRPr="005C5037">
        <w:rPr>
          <w:szCs w:val="24"/>
        </w:rPr>
        <w:t>api</w:t>
      </w:r>
      <w:proofErr w:type="spellEnd"/>
      <w:r>
        <w:rPr>
          <w:szCs w:val="24"/>
        </w:rPr>
        <w:t>&gt;. Acesso: 03 dez. 2023.</w:t>
      </w:r>
    </w:p>
    <w:p w14:paraId="6889C42B" w14:textId="77777777" w:rsidR="00744444" w:rsidRPr="005C5037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39396D8F" w14:textId="18A408B9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  <w:r>
        <w:rPr>
          <w:szCs w:val="24"/>
          <w:shd w:val="clear" w:color="auto" w:fill="FFFFFF"/>
        </w:rPr>
        <w:t xml:space="preserve">LISBOA, </w:t>
      </w:r>
      <w:proofErr w:type="spellStart"/>
      <w:r>
        <w:rPr>
          <w:szCs w:val="24"/>
          <w:shd w:val="clear" w:color="auto" w:fill="FFFFFF"/>
        </w:rPr>
        <w:t>Ândlei</w:t>
      </w:r>
      <w:proofErr w:type="spellEnd"/>
      <w:r>
        <w:rPr>
          <w:szCs w:val="24"/>
          <w:shd w:val="clear" w:color="auto" w:fill="FFFFFF"/>
        </w:rPr>
        <w:t xml:space="preserve">. </w:t>
      </w:r>
      <w:r w:rsidRPr="002828C7">
        <w:rPr>
          <w:b/>
          <w:szCs w:val="24"/>
          <w:shd w:val="clear" w:color="auto" w:fill="FFFFFF"/>
        </w:rPr>
        <w:t>Por que criar Personas?.</w:t>
      </w:r>
      <w:r>
        <w:rPr>
          <w:szCs w:val="24"/>
          <w:shd w:val="clear" w:color="auto" w:fill="FFFFFF"/>
        </w:rPr>
        <w:t xml:space="preserve"> Disponível em: &lt;</w:t>
      </w:r>
      <w:r w:rsidR="002828C7" w:rsidRPr="002828C7">
        <w:rPr>
          <w:szCs w:val="24"/>
          <w:shd w:val="clear" w:color="auto" w:fill="FFFFFF"/>
        </w:rPr>
        <w:t>https://brasil.uxdesign.cc/por-que-criar-personas-bc796a1ffc7e</w:t>
      </w:r>
      <w:r>
        <w:rPr>
          <w:szCs w:val="24"/>
          <w:shd w:val="clear" w:color="auto" w:fill="FFFFFF"/>
        </w:rPr>
        <w:t>&gt;. Acesso em: 26 nov. 2023.</w:t>
      </w:r>
    </w:p>
    <w:p w14:paraId="67EF6FF4" w14:textId="67A6E02B" w:rsidR="00072052" w:rsidRDefault="00072052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</w:p>
    <w:p w14:paraId="08C1A4D4" w14:textId="77777777" w:rsidR="00072052" w:rsidRDefault="00072052" w:rsidP="00072052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LUCIDCHART. </w:t>
      </w:r>
      <w:r w:rsidRPr="002828C7">
        <w:rPr>
          <w:b/>
          <w:szCs w:val="24"/>
        </w:rPr>
        <w:t>O que é um diagrama de sequência UML?</w:t>
      </w:r>
      <w:r>
        <w:rPr>
          <w:szCs w:val="24"/>
        </w:rPr>
        <w:t>. Disponível:</w:t>
      </w:r>
    </w:p>
    <w:p w14:paraId="4C7A1FF8" w14:textId="06A9E8C0" w:rsidR="00F328A6" w:rsidRDefault="00072052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&lt;</w:t>
      </w:r>
      <w:r w:rsidRPr="002828C7">
        <w:rPr>
          <w:szCs w:val="24"/>
        </w:rPr>
        <w:t>https://www.lucidchart.com/pages/pt/o-que-e-diagrama-de-sequencia-uml</w:t>
      </w:r>
      <w:r>
        <w:rPr>
          <w:szCs w:val="24"/>
        </w:rPr>
        <w:t>&gt;. Acesso em: 07 jun. 2024.</w:t>
      </w:r>
    </w:p>
    <w:p w14:paraId="32A66636" w14:textId="1BDCF4D9" w:rsidR="00F328A6" w:rsidRDefault="00F328A6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>
        <w:t xml:space="preserve">MACORATTI, J. (2019). </w:t>
      </w:r>
      <w:proofErr w:type="spellStart"/>
      <w:r w:rsidRPr="00962BEB">
        <w:rPr>
          <w:rStyle w:val="nfase"/>
          <w:b/>
        </w:rPr>
        <w:t>Entity</w:t>
      </w:r>
      <w:proofErr w:type="spellEnd"/>
      <w:r w:rsidRPr="00962BEB">
        <w:rPr>
          <w:rStyle w:val="nfase"/>
          <w:b/>
        </w:rPr>
        <w:t xml:space="preserve"> Framework Core - </w:t>
      </w:r>
      <w:r w:rsidRPr="00962BEB">
        <w:rPr>
          <w:rStyle w:val="nfase"/>
          <w:b/>
          <w:i w:val="0"/>
        </w:rPr>
        <w:t>Mapeando um Banco de Dados Relacional</w:t>
      </w:r>
      <w:r>
        <w:rPr>
          <w:rStyle w:val="nfase"/>
        </w:rPr>
        <w:t>.</w:t>
      </w:r>
      <w:r>
        <w:t xml:space="preserve"> </w:t>
      </w:r>
      <w:proofErr w:type="spellStart"/>
      <w:proofErr w:type="gramStart"/>
      <w:r>
        <w:t>Novatec</w:t>
      </w:r>
      <w:proofErr w:type="spellEnd"/>
      <w:r>
        <w:t xml:space="preserve"> Editora</w:t>
      </w:r>
      <w:proofErr w:type="gramEnd"/>
      <w:r>
        <w:t>.</w:t>
      </w:r>
    </w:p>
    <w:p w14:paraId="4005DFD0" w14:textId="43C6366B" w:rsidR="00F328A6" w:rsidRDefault="00F328A6" w:rsidP="00F328A6">
      <w:pPr>
        <w:spacing w:line="240" w:lineRule="auto"/>
        <w:ind w:firstLine="0"/>
        <w:rPr>
          <w:szCs w:val="24"/>
        </w:rPr>
      </w:pPr>
      <w:r>
        <w:rPr>
          <w:szCs w:val="24"/>
        </w:rPr>
        <w:lastRenderedPageBreak/>
        <w:t xml:space="preserve">MAGALHÃES, R. M., MELLO, L. C. B., BANDEIRA, R. A. de M. </w:t>
      </w:r>
      <w:r>
        <w:rPr>
          <w:b/>
          <w:szCs w:val="24"/>
        </w:rPr>
        <w:t>Planejamento e controle de obras civis: estudo de caso múltiplo em construtoras no Rio de Janeiro.</w:t>
      </w:r>
      <w:r>
        <w:rPr>
          <w:szCs w:val="24"/>
        </w:rPr>
        <w:t xml:space="preserve"> </w:t>
      </w:r>
      <w:r>
        <w:rPr>
          <w:i/>
          <w:iCs/>
          <w:szCs w:val="24"/>
        </w:rPr>
        <w:t>Gestão &amp; Produção</w:t>
      </w:r>
      <w:r>
        <w:rPr>
          <w:szCs w:val="24"/>
        </w:rPr>
        <w:t xml:space="preserve">, 25(1), 44-55, 2018. Disponível em: </w:t>
      </w:r>
      <w:hyperlink r:id="rId51" w:history="1">
        <w:r w:rsidR="00084603" w:rsidRPr="00084603">
          <w:rPr>
            <w:rStyle w:val="Hyperlink"/>
            <w:color w:val="auto"/>
            <w:szCs w:val="24"/>
            <w:u w:val="none"/>
          </w:rPr>
          <w:t>http://dx.doi.org/10.1590/0104-530X2079-15</w:t>
        </w:r>
      </w:hyperlink>
      <w:r>
        <w:rPr>
          <w:szCs w:val="24"/>
        </w:rPr>
        <w:t>.</w:t>
      </w:r>
    </w:p>
    <w:p w14:paraId="1200D7B5" w14:textId="26228FEC" w:rsidR="00084603" w:rsidRDefault="00084603" w:rsidP="00F328A6">
      <w:pPr>
        <w:spacing w:line="240" w:lineRule="auto"/>
        <w:ind w:firstLine="0"/>
        <w:rPr>
          <w:szCs w:val="24"/>
        </w:rPr>
      </w:pPr>
    </w:p>
    <w:p w14:paraId="16F81D8A" w14:textId="086AB860" w:rsidR="00084603" w:rsidRPr="00084603" w:rsidRDefault="00084603" w:rsidP="00F328A6">
      <w:pPr>
        <w:spacing w:line="240" w:lineRule="auto"/>
        <w:ind w:firstLine="0"/>
        <w:rPr>
          <w:szCs w:val="24"/>
        </w:rPr>
      </w:pPr>
      <w:r w:rsidRPr="00084603">
        <w:rPr>
          <w:szCs w:val="24"/>
        </w:rPr>
        <w:t xml:space="preserve">MARTIN, Robert C. </w:t>
      </w:r>
      <w:r w:rsidRPr="00084603">
        <w:rPr>
          <w:b/>
          <w:szCs w:val="24"/>
        </w:rPr>
        <w:t>Arquitetura limpa: O guia do artesão para estrutura e design de software</w:t>
      </w:r>
      <w:r>
        <w:rPr>
          <w:szCs w:val="24"/>
        </w:rPr>
        <w:t>.</w:t>
      </w:r>
    </w:p>
    <w:p w14:paraId="55DC4F9F" w14:textId="77777777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</w:p>
    <w:p w14:paraId="6B2CE74E" w14:textId="5CED9C78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MICROSOFT</w:t>
      </w:r>
      <w:r w:rsidR="002828C7">
        <w:rPr>
          <w:b/>
          <w:bCs/>
          <w:szCs w:val="24"/>
        </w:rPr>
        <w:t>.</w:t>
      </w:r>
      <w:r w:rsidRPr="00386263">
        <w:rPr>
          <w:b/>
          <w:bCs/>
          <w:szCs w:val="24"/>
        </w:rPr>
        <w:t xml:space="preserve"> Criar </w:t>
      </w:r>
      <w:proofErr w:type="spellStart"/>
      <w:r w:rsidRPr="00386263">
        <w:rPr>
          <w:b/>
          <w:bCs/>
          <w:szCs w:val="24"/>
        </w:rPr>
        <w:t>DTOs</w:t>
      </w:r>
      <w:proofErr w:type="spellEnd"/>
      <w:r w:rsidRPr="00386263">
        <w:rPr>
          <w:b/>
          <w:bCs/>
          <w:szCs w:val="24"/>
        </w:rPr>
        <w:t xml:space="preserve"> (objetos de transferência de dados).</w:t>
      </w:r>
      <w:r>
        <w:rPr>
          <w:szCs w:val="24"/>
        </w:rPr>
        <w:t xml:space="preserve"> 17 julho 2023. Disponível: &lt;</w:t>
      </w:r>
      <w:r w:rsidRPr="00386263">
        <w:rPr>
          <w:szCs w:val="24"/>
        </w:rPr>
        <w:t>https://learn.microsoft.com/pt-br/aspnet/web-api/overview/data/using-web-api-with-entity-framework/part-5</w:t>
      </w:r>
      <w:r>
        <w:rPr>
          <w:szCs w:val="24"/>
        </w:rPr>
        <w:t>&gt;. Acesso em: 03 dez. 2023.</w:t>
      </w:r>
    </w:p>
    <w:p w14:paraId="027F7EC2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04CB1248" w14:textId="77777777" w:rsidR="008F6944" w:rsidRDefault="008F6944" w:rsidP="008F69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903D64">
        <w:rPr>
          <w:b/>
          <w:bCs/>
          <w:szCs w:val="24"/>
        </w:rPr>
        <w:t>O que é o Visual Studio?</w:t>
      </w:r>
      <w:r>
        <w:rPr>
          <w:szCs w:val="24"/>
        </w:rPr>
        <w:t>. 28 outubro 2023.</w:t>
      </w:r>
    </w:p>
    <w:p w14:paraId="7D8914D1" w14:textId="77777777" w:rsidR="008F6944" w:rsidRPr="00903D64" w:rsidRDefault="008F6944" w:rsidP="008F69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Disponível:  &lt;</w:t>
      </w:r>
      <w:r w:rsidRPr="00903D64">
        <w:rPr>
          <w:szCs w:val="24"/>
        </w:rPr>
        <w:t>https://learn.microsoft.com/pt-br/visualstudio/get-started/visual-studio-ide?view=vs-2022</w:t>
      </w:r>
      <w:r>
        <w:rPr>
          <w:szCs w:val="24"/>
        </w:rPr>
        <w:t>&gt;. Acesso em: 03 dez. 2023.</w:t>
      </w:r>
    </w:p>
    <w:p w14:paraId="1D2164AA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0AA2A0A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F05C94">
        <w:rPr>
          <w:b/>
          <w:bCs/>
          <w:szCs w:val="24"/>
        </w:rPr>
        <w:t>Um tour pela linguagem C#</w:t>
      </w:r>
      <w:r>
        <w:rPr>
          <w:szCs w:val="24"/>
        </w:rPr>
        <w:t>. 15 fevereiro 2023. Disponível: &lt;</w:t>
      </w:r>
      <w:r w:rsidRPr="00F05C94">
        <w:rPr>
          <w:szCs w:val="24"/>
        </w:rPr>
        <w:t>https://learn.microsoft.com/pt-br/dotnet/csharp/tour-of-csharp/</w:t>
      </w:r>
      <w:r>
        <w:rPr>
          <w:szCs w:val="24"/>
        </w:rPr>
        <w:t>&gt;. Acesso em: 03 dez. 2023.</w:t>
      </w:r>
    </w:p>
    <w:p w14:paraId="414533AD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5B1B910E" w14:textId="00F06CE6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E84C5F">
        <w:rPr>
          <w:b/>
          <w:bCs/>
          <w:szCs w:val="24"/>
        </w:rPr>
        <w:t>Visual Studio Code</w:t>
      </w:r>
      <w:r>
        <w:rPr>
          <w:b/>
          <w:bCs/>
          <w:szCs w:val="24"/>
        </w:rPr>
        <w:t xml:space="preserve">. </w:t>
      </w:r>
      <w:r w:rsidRPr="00E84C5F">
        <w:rPr>
          <w:szCs w:val="24"/>
        </w:rPr>
        <w:t>2023. Disponível:</w:t>
      </w:r>
      <w:r>
        <w:rPr>
          <w:b/>
          <w:bCs/>
          <w:szCs w:val="24"/>
        </w:rPr>
        <w:t xml:space="preserve"> &lt;</w:t>
      </w:r>
      <w:r w:rsidRPr="00E84C5F">
        <w:rPr>
          <w:szCs w:val="24"/>
        </w:rPr>
        <w:t>https://visualstudio.microsoft.com/</w:t>
      </w:r>
      <w:proofErr w:type="spellStart"/>
      <w:r w:rsidRPr="00E84C5F">
        <w:rPr>
          <w:szCs w:val="24"/>
        </w:rPr>
        <w:t>pt-br</w:t>
      </w:r>
      <w:proofErr w:type="spellEnd"/>
      <w:r w:rsidRPr="00E84C5F">
        <w:rPr>
          <w:szCs w:val="24"/>
        </w:rPr>
        <w:t>/#</w:t>
      </w:r>
      <w:proofErr w:type="spellStart"/>
      <w:r w:rsidRPr="00E84C5F">
        <w:rPr>
          <w:szCs w:val="24"/>
        </w:rPr>
        <w:t>vscode-section</w:t>
      </w:r>
      <w:proofErr w:type="spellEnd"/>
      <w:r>
        <w:rPr>
          <w:b/>
          <w:bCs/>
          <w:szCs w:val="24"/>
        </w:rPr>
        <w:t>&gt;</w:t>
      </w:r>
      <w:r>
        <w:rPr>
          <w:szCs w:val="24"/>
        </w:rPr>
        <w:t>. Acesso em: 03 dez. 2023.</w:t>
      </w:r>
    </w:p>
    <w:p w14:paraId="26C5B523" w14:textId="77777777" w:rsidR="00072052" w:rsidRDefault="00072052" w:rsidP="00072052">
      <w:pPr>
        <w:spacing w:line="240" w:lineRule="auto"/>
        <w:ind w:firstLine="0"/>
        <w:jc w:val="left"/>
        <w:rPr>
          <w:szCs w:val="24"/>
        </w:rPr>
      </w:pPr>
    </w:p>
    <w:p w14:paraId="79C8C8A1" w14:textId="0F949721" w:rsidR="00072052" w:rsidRDefault="00072052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2828C7">
        <w:rPr>
          <w:b/>
          <w:szCs w:val="24"/>
        </w:rPr>
        <w:t>O que é o Visual Studio?</w:t>
      </w:r>
      <w:r>
        <w:rPr>
          <w:b/>
          <w:szCs w:val="24"/>
        </w:rPr>
        <w:t xml:space="preserve">. </w:t>
      </w:r>
      <w:r>
        <w:rPr>
          <w:szCs w:val="24"/>
        </w:rPr>
        <w:t>Disponível:  &lt;</w:t>
      </w:r>
      <w:r w:rsidRPr="00903D64">
        <w:rPr>
          <w:szCs w:val="24"/>
        </w:rPr>
        <w:t>https://learn.microsoft.com/pt-br/visualstudio/get-started/visual-studio-ide?view=vs-2022</w:t>
      </w:r>
      <w:r>
        <w:rPr>
          <w:szCs w:val="24"/>
        </w:rPr>
        <w:t>&gt;. Acesso em: 03 dez. 2023.</w:t>
      </w:r>
    </w:p>
    <w:p w14:paraId="0627C902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B98B49B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NEVES, V. </w:t>
      </w:r>
      <w:r w:rsidRPr="002828C7">
        <w:rPr>
          <w:b/>
          <w:bCs/>
          <w:szCs w:val="24"/>
        </w:rPr>
        <w:t>React:</w:t>
      </w:r>
      <w:r w:rsidRPr="002828C7">
        <w:rPr>
          <w:b/>
          <w:szCs w:val="24"/>
        </w:rPr>
        <w:t xml:space="preserve"> o que é, como funciona e um Guia dessa popular ferramenta JS.</w:t>
      </w:r>
      <w:r>
        <w:rPr>
          <w:szCs w:val="24"/>
        </w:rPr>
        <w:t xml:space="preserve"> 17 janeiro 2023. Disponível: &lt;</w:t>
      </w:r>
      <w:r w:rsidRPr="00F05C94">
        <w:t xml:space="preserve"> </w:t>
      </w:r>
      <w:r w:rsidRPr="00F05C94">
        <w:rPr>
          <w:szCs w:val="24"/>
        </w:rPr>
        <w:t>https://www.alura.com.br/artigos/react-js</w:t>
      </w:r>
      <w:r>
        <w:rPr>
          <w:szCs w:val="24"/>
        </w:rPr>
        <w:t>&gt;. Acesso em: 03 dez. 2023.</w:t>
      </w:r>
    </w:p>
    <w:p w14:paraId="44F2A95D" w14:textId="77777777" w:rsidR="00744444" w:rsidRPr="00BF5982" w:rsidRDefault="00744444" w:rsidP="00744444">
      <w:pPr>
        <w:spacing w:line="240" w:lineRule="auto"/>
        <w:ind w:firstLine="0"/>
        <w:jc w:val="left"/>
        <w:rPr>
          <w:szCs w:val="24"/>
          <w:u w:val="single"/>
        </w:rPr>
      </w:pPr>
    </w:p>
    <w:p w14:paraId="3C557513" w14:textId="5FFB39B5" w:rsidR="00744444" w:rsidRDefault="00744444" w:rsidP="004948CB">
      <w:pPr>
        <w:spacing w:line="240" w:lineRule="auto"/>
        <w:ind w:firstLine="0"/>
        <w:jc w:val="left"/>
        <w:rPr>
          <w:szCs w:val="24"/>
        </w:rPr>
      </w:pPr>
      <w:r w:rsidRPr="004948CB">
        <w:rPr>
          <w:szCs w:val="24"/>
        </w:rPr>
        <w:t>ORACLE</w:t>
      </w:r>
      <w:r>
        <w:rPr>
          <w:szCs w:val="24"/>
        </w:rPr>
        <w:t xml:space="preserve">. </w:t>
      </w:r>
      <w:r w:rsidRPr="002828C7">
        <w:rPr>
          <w:b/>
          <w:szCs w:val="24"/>
        </w:rPr>
        <w:t>O que é um Banco de Dados?.</w:t>
      </w:r>
      <w:r>
        <w:rPr>
          <w:szCs w:val="24"/>
        </w:rPr>
        <w:t xml:space="preserve"> 2023. Disponível:</w:t>
      </w:r>
      <w:r w:rsidRPr="00150599">
        <w:rPr>
          <w:szCs w:val="24"/>
        </w:rPr>
        <w:t>https://www.oracle.com/br/database/what-is-database/</w:t>
      </w:r>
      <w:r>
        <w:rPr>
          <w:szCs w:val="24"/>
        </w:rPr>
        <w:t>&gt;. Acesso em: 21 nov. 2023.</w:t>
      </w:r>
    </w:p>
    <w:p w14:paraId="43E1BA35" w14:textId="77777777" w:rsidR="0000036A" w:rsidRDefault="0000036A" w:rsidP="004948CB">
      <w:pPr>
        <w:spacing w:line="240" w:lineRule="auto"/>
        <w:ind w:firstLine="0"/>
        <w:jc w:val="left"/>
        <w:rPr>
          <w:szCs w:val="24"/>
        </w:rPr>
      </w:pPr>
    </w:p>
    <w:p w14:paraId="6872A4CE" w14:textId="49FE1A64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 w:rsidRPr="00DD4AAF">
        <w:rPr>
          <w:color w:val="000000" w:themeColor="text1"/>
          <w:szCs w:val="24"/>
        </w:rPr>
        <w:t xml:space="preserve">WATRALL, E; SIARTO, J. </w:t>
      </w:r>
      <w:r w:rsidRPr="002828C7">
        <w:rPr>
          <w:b/>
          <w:color w:val="000000" w:themeColor="text1"/>
          <w:szCs w:val="24"/>
        </w:rPr>
        <w:t>Use A Cabeça! Web Design</w:t>
      </w:r>
      <w:r w:rsidR="002828C7">
        <w:rPr>
          <w:color w:val="000000" w:themeColor="text1"/>
          <w:szCs w:val="24"/>
        </w:rPr>
        <w:t>.</w:t>
      </w:r>
      <w:r w:rsidRPr="00DE7727">
        <w:rPr>
          <w:color w:val="000000" w:themeColor="text1"/>
          <w:szCs w:val="24"/>
        </w:rPr>
        <w:t xml:space="preserve"> Alta Books, 2009. </w:t>
      </w:r>
      <w:r w:rsidRPr="00DE7727">
        <w:rPr>
          <w:color w:val="FF0000"/>
          <w:szCs w:val="24"/>
        </w:rPr>
        <w:br/>
      </w:r>
      <w:r w:rsidRPr="00DE7727">
        <w:rPr>
          <w:color w:val="FF0000"/>
          <w:szCs w:val="24"/>
        </w:rPr>
        <w:br/>
      </w:r>
      <w:r>
        <w:rPr>
          <w:szCs w:val="24"/>
        </w:rPr>
        <w:t xml:space="preserve">OLIVEIRA, D. </w:t>
      </w:r>
      <w:r w:rsidRPr="002828C7">
        <w:rPr>
          <w:b/>
          <w:szCs w:val="24"/>
        </w:rPr>
        <w:t>MER e DER: Definições, Banco de Dados e Exemplos</w:t>
      </w:r>
      <w:r w:rsidRPr="002828C7">
        <w:rPr>
          <w:szCs w:val="24"/>
        </w:rPr>
        <w:t>.</w:t>
      </w:r>
      <w:r>
        <w:rPr>
          <w:szCs w:val="24"/>
        </w:rPr>
        <w:t xml:space="preserve"> 18 setembro 2023. Disponível:&lt;</w:t>
      </w:r>
      <w:r w:rsidRPr="004948CB">
        <w:rPr>
          <w:szCs w:val="24"/>
        </w:rPr>
        <w:t>https://www.alura.com.br/artigos/</w:t>
      </w:r>
      <w:proofErr w:type="spellStart"/>
      <w:r w:rsidRPr="004948CB">
        <w:rPr>
          <w:szCs w:val="24"/>
        </w:rPr>
        <w:t>mer</w:t>
      </w:r>
      <w:proofErr w:type="spellEnd"/>
      <w:r w:rsidRPr="004948CB">
        <w:rPr>
          <w:szCs w:val="24"/>
        </w:rPr>
        <w:t>-e-der-</w:t>
      </w:r>
      <w:proofErr w:type="spellStart"/>
      <w:r w:rsidRPr="004948CB">
        <w:rPr>
          <w:szCs w:val="24"/>
        </w:rPr>
        <w:t>funcoes</w:t>
      </w:r>
      <w:proofErr w:type="spellEnd"/>
      <w:r>
        <w:rPr>
          <w:szCs w:val="24"/>
        </w:rPr>
        <w:t>&gt;. Acesso em: 21 nov. 2023.</w:t>
      </w:r>
    </w:p>
    <w:p w14:paraId="344743C4" w14:textId="2CFF8AE0" w:rsidR="00E93FD1" w:rsidRDefault="00E93FD1" w:rsidP="00744444">
      <w:pPr>
        <w:spacing w:line="240" w:lineRule="auto"/>
        <w:ind w:firstLine="0"/>
        <w:jc w:val="left"/>
        <w:rPr>
          <w:szCs w:val="24"/>
        </w:rPr>
      </w:pPr>
    </w:p>
    <w:p w14:paraId="627F7097" w14:textId="4106AA70" w:rsidR="00E93FD1" w:rsidRDefault="00E93FD1" w:rsidP="00744444">
      <w:pPr>
        <w:spacing w:line="240" w:lineRule="auto"/>
        <w:ind w:firstLine="0"/>
        <w:jc w:val="left"/>
        <w:rPr>
          <w:rStyle w:val="ui-provider"/>
        </w:rPr>
      </w:pPr>
      <w:r>
        <w:rPr>
          <w:szCs w:val="24"/>
        </w:rPr>
        <w:t xml:space="preserve">SOMMERVILLE, Ian. </w:t>
      </w:r>
      <w:r w:rsidRPr="00E93FD1">
        <w:rPr>
          <w:b/>
          <w:szCs w:val="24"/>
        </w:rPr>
        <w:t>Engenharia de software</w:t>
      </w:r>
      <w:r>
        <w:rPr>
          <w:szCs w:val="24"/>
        </w:rPr>
        <w:t xml:space="preserve">. </w:t>
      </w:r>
      <w:r>
        <w:rPr>
          <w:rStyle w:val="ui-provider"/>
        </w:rPr>
        <w:t xml:space="preserve">8. ed. São Paulo: Pearson </w:t>
      </w:r>
      <w:proofErr w:type="spellStart"/>
      <w:r>
        <w:rPr>
          <w:rStyle w:val="ui-provider"/>
        </w:rPr>
        <w:t>Addison</w:t>
      </w:r>
      <w:proofErr w:type="spellEnd"/>
      <w:r>
        <w:rPr>
          <w:rStyle w:val="ui-provider"/>
        </w:rPr>
        <w:t>-Wesley, 2007.</w:t>
      </w:r>
    </w:p>
    <w:p w14:paraId="37C5541E" w14:textId="2838DD0A" w:rsidR="00626D66" w:rsidRDefault="00626D66" w:rsidP="00744444">
      <w:pPr>
        <w:spacing w:line="240" w:lineRule="auto"/>
        <w:ind w:firstLine="0"/>
        <w:jc w:val="left"/>
        <w:rPr>
          <w:rStyle w:val="ui-provider"/>
        </w:rPr>
      </w:pPr>
    </w:p>
    <w:p w14:paraId="373A8406" w14:textId="77777777" w:rsidR="00626D66" w:rsidRPr="00626D66" w:rsidRDefault="00626D66" w:rsidP="00626D66">
      <w:pPr>
        <w:spacing w:line="240" w:lineRule="auto"/>
        <w:ind w:firstLine="0"/>
        <w:jc w:val="left"/>
        <w:rPr>
          <w:rStyle w:val="ui-provider"/>
        </w:rPr>
      </w:pPr>
      <w:r w:rsidRPr="00626D66">
        <w:rPr>
          <w:rStyle w:val="ui-provider"/>
        </w:rPr>
        <w:t xml:space="preserve">SOMMERVILLE, Ian. </w:t>
      </w:r>
      <w:r w:rsidRPr="00626D66">
        <w:rPr>
          <w:rStyle w:val="ui-provider"/>
          <w:b/>
        </w:rPr>
        <w:t xml:space="preserve">Engenharia de Software / Ian </w:t>
      </w:r>
      <w:proofErr w:type="spellStart"/>
      <w:proofErr w:type="gramStart"/>
      <w:r w:rsidRPr="00626D66">
        <w:rPr>
          <w:rStyle w:val="ui-provider"/>
          <w:b/>
        </w:rPr>
        <w:t>Sommerville</w:t>
      </w:r>
      <w:proofErr w:type="spellEnd"/>
      <w:r w:rsidRPr="00626D66">
        <w:rPr>
          <w:rStyle w:val="ui-provider"/>
        </w:rPr>
        <w:t xml:space="preserve"> ;</w:t>
      </w:r>
      <w:proofErr w:type="gramEnd"/>
      <w:r w:rsidRPr="00626D66">
        <w:rPr>
          <w:rStyle w:val="ui-provider"/>
        </w:rPr>
        <w:t xml:space="preserve"> tradução Ivan </w:t>
      </w:r>
      <w:proofErr w:type="spellStart"/>
      <w:r w:rsidRPr="00626D66">
        <w:rPr>
          <w:rStyle w:val="ui-provider"/>
        </w:rPr>
        <w:t>Bosnic</w:t>
      </w:r>
      <w:proofErr w:type="spellEnd"/>
      <w:r w:rsidRPr="00626D66">
        <w:rPr>
          <w:rStyle w:val="ui-provider"/>
        </w:rPr>
        <w:t xml:space="preserve"> e </w:t>
      </w:r>
      <w:proofErr w:type="spellStart"/>
      <w:r w:rsidRPr="00626D66">
        <w:rPr>
          <w:rStyle w:val="ui-provider"/>
        </w:rPr>
        <w:t>Kalinka</w:t>
      </w:r>
      <w:proofErr w:type="spellEnd"/>
      <w:r w:rsidRPr="00626D66">
        <w:rPr>
          <w:rStyle w:val="ui-provider"/>
        </w:rPr>
        <w:t xml:space="preserve"> G. de O. Gonçalves; revisão técnica </w:t>
      </w:r>
      <w:proofErr w:type="spellStart"/>
      <w:r w:rsidRPr="00626D66">
        <w:rPr>
          <w:rStyle w:val="ui-provider"/>
        </w:rPr>
        <w:t>Kechi</w:t>
      </w:r>
      <w:proofErr w:type="spellEnd"/>
      <w:r w:rsidRPr="00626D66">
        <w:rPr>
          <w:rStyle w:val="ui-provider"/>
        </w:rPr>
        <w:t xml:space="preserve"> </w:t>
      </w:r>
      <w:proofErr w:type="spellStart"/>
      <w:r w:rsidRPr="00626D66">
        <w:rPr>
          <w:rStyle w:val="ui-provider"/>
        </w:rPr>
        <w:t>Hirama</w:t>
      </w:r>
      <w:proofErr w:type="spellEnd"/>
      <w:r w:rsidRPr="00626D66">
        <w:rPr>
          <w:rStyle w:val="ui-provider"/>
        </w:rPr>
        <w:t xml:space="preserve">. — 9. ed. — São </w:t>
      </w:r>
      <w:proofErr w:type="gramStart"/>
      <w:r w:rsidRPr="00626D66">
        <w:rPr>
          <w:rStyle w:val="ui-provider"/>
        </w:rPr>
        <w:t>Paulo :</w:t>
      </w:r>
      <w:proofErr w:type="gramEnd"/>
      <w:r w:rsidRPr="00626D66">
        <w:rPr>
          <w:rStyle w:val="ui-provider"/>
        </w:rPr>
        <w:t xml:space="preserve"> Pearson</w:t>
      </w:r>
    </w:p>
    <w:p w14:paraId="28848FD1" w14:textId="5AE7B6DD" w:rsidR="00626D66" w:rsidRDefault="00626D66" w:rsidP="00626D66">
      <w:pPr>
        <w:spacing w:line="240" w:lineRule="auto"/>
        <w:ind w:firstLine="0"/>
        <w:jc w:val="left"/>
        <w:rPr>
          <w:rStyle w:val="ui-provider"/>
        </w:rPr>
      </w:pPr>
      <w:r w:rsidRPr="00626D66">
        <w:rPr>
          <w:rStyle w:val="ui-provider"/>
        </w:rPr>
        <w:t>Prentice Hall, 2011.</w:t>
      </w:r>
    </w:p>
    <w:p w14:paraId="4042DBE8" w14:textId="77777777" w:rsidR="0000036A" w:rsidRDefault="0000036A" w:rsidP="00744444">
      <w:pPr>
        <w:spacing w:line="240" w:lineRule="auto"/>
        <w:ind w:firstLine="0"/>
        <w:jc w:val="left"/>
        <w:rPr>
          <w:rStyle w:val="ui-provider"/>
        </w:rPr>
      </w:pPr>
    </w:p>
    <w:p w14:paraId="77CE10B3" w14:textId="199C82F8" w:rsidR="003B02F5" w:rsidRDefault="00C14997" w:rsidP="00744444">
      <w:pPr>
        <w:spacing w:line="240" w:lineRule="auto"/>
        <w:ind w:firstLine="0"/>
        <w:jc w:val="left"/>
      </w:pPr>
      <w:r>
        <w:t xml:space="preserve">PRESSMAN, R. S. (2016). </w:t>
      </w:r>
      <w:r w:rsidRPr="00C14997">
        <w:rPr>
          <w:rStyle w:val="nfase"/>
          <w:b/>
          <w:i w:val="0"/>
        </w:rPr>
        <w:t>Engenharia de Software: Uma Abordagem Profissional</w:t>
      </w:r>
      <w:r>
        <w:t xml:space="preserve"> (8ª ed.). </w:t>
      </w:r>
      <w:r w:rsidR="002E0F9E">
        <w:t>AMGH</w:t>
      </w:r>
      <w:r>
        <w:t>.</w:t>
      </w:r>
    </w:p>
    <w:p w14:paraId="16D24C54" w14:textId="77777777" w:rsidR="003B02F5" w:rsidRPr="003B02F5" w:rsidRDefault="003B02F5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t xml:space="preserve">SILBERSCHATZ, Abraham. </w:t>
      </w:r>
      <w:r w:rsidRPr="003B02F5">
        <w:rPr>
          <w:b/>
          <w:bCs/>
          <w:szCs w:val="24"/>
        </w:rPr>
        <w:t>Sistemas de Banco de Dados</w:t>
      </w:r>
      <w:r w:rsidRPr="003B02F5">
        <w:rPr>
          <w:szCs w:val="24"/>
        </w:rPr>
        <w:t>. 6. ed. São Paulo: McGraw-Hill, 2012.</w:t>
      </w:r>
    </w:p>
    <w:p w14:paraId="1CC701CB" w14:textId="7C39FDD2" w:rsidR="003B02F5" w:rsidRDefault="003B02F5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lastRenderedPageBreak/>
        <w:t xml:space="preserve">TEOREY, </w:t>
      </w:r>
      <w:proofErr w:type="spellStart"/>
      <w:r w:rsidRPr="003B02F5">
        <w:rPr>
          <w:szCs w:val="24"/>
        </w:rPr>
        <w:t>Toby</w:t>
      </w:r>
      <w:proofErr w:type="spellEnd"/>
      <w:r w:rsidRPr="003B02F5">
        <w:rPr>
          <w:szCs w:val="24"/>
        </w:rPr>
        <w:t xml:space="preserve"> J. </w:t>
      </w:r>
      <w:r w:rsidRPr="003B02F5">
        <w:rPr>
          <w:b/>
          <w:bCs/>
          <w:szCs w:val="24"/>
        </w:rPr>
        <w:t>Projeto e Modelagem de Banco de Dados</w:t>
      </w:r>
      <w:r w:rsidRPr="003B02F5">
        <w:rPr>
          <w:szCs w:val="24"/>
        </w:rPr>
        <w:t>. 2. ed. São Paulo: Pearson, 2011.</w:t>
      </w:r>
    </w:p>
    <w:p w14:paraId="00918D31" w14:textId="2F1BEBC5" w:rsidR="003B02F5" w:rsidRPr="00F328A6" w:rsidRDefault="003203B6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203B6">
        <w:rPr>
          <w:szCs w:val="24"/>
        </w:rPr>
        <w:t>MICROSOFT. "</w:t>
      </w:r>
      <w:r w:rsidRPr="003203B6">
        <w:rPr>
          <w:b/>
          <w:szCs w:val="24"/>
        </w:rPr>
        <w:t xml:space="preserve">Documentação do </w:t>
      </w:r>
      <w:proofErr w:type="spellStart"/>
      <w:r w:rsidRPr="003203B6">
        <w:rPr>
          <w:b/>
          <w:szCs w:val="24"/>
        </w:rPr>
        <w:t>Entity</w:t>
      </w:r>
      <w:proofErr w:type="spellEnd"/>
      <w:r w:rsidRPr="003203B6">
        <w:rPr>
          <w:b/>
          <w:szCs w:val="24"/>
        </w:rPr>
        <w:t xml:space="preserve"> Framework."</w:t>
      </w:r>
      <w:r w:rsidRPr="003203B6">
        <w:rPr>
          <w:szCs w:val="24"/>
        </w:rPr>
        <w:t xml:space="preserve"> Disponível em: </w:t>
      </w:r>
      <w:r w:rsidR="0000036A">
        <w:rPr>
          <w:szCs w:val="24"/>
        </w:rPr>
        <w:t>&lt;</w:t>
      </w:r>
      <w:r w:rsidRPr="003203B6">
        <w:rPr>
          <w:szCs w:val="24"/>
        </w:rPr>
        <w:t>https://learn.microsoft.com/</w:t>
      </w:r>
      <w:proofErr w:type="spellStart"/>
      <w:r w:rsidRPr="003203B6">
        <w:rPr>
          <w:szCs w:val="24"/>
        </w:rPr>
        <w:t>pt-br</w:t>
      </w:r>
      <w:proofErr w:type="spellEnd"/>
      <w:r w:rsidRPr="003203B6">
        <w:rPr>
          <w:szCs w:val="24"/>
        </w:rPr>
        <w:t>/</w:t>
      </w:r>
      <w:proofErr w:type="spellStart"/>
      <w:r w:rsidRPr="003203B6">
        <w:rPr>
          <w:szCs w:val="24"/>
        </w:rPr>
        <w:t>aspnet</w:t>
      </w:r>
      <w:proofErr w:type="spellEnd"/>
      <w:r w:rsidRPr="003203B6">
        <w:rPr>
          <w:szCs w:val="24"/>
        </w:rPr>
        <w:t>/</w:t>
      </w:r>
      <w:proofErr w:type="spellStart"/>
      <w:r w:rsidRPr="003203B6">
        <w:rPr>
          <w:szCs w:val="24"/>
        </w:rPr>
        <w:t>entity</w:t>
      </w:r>
      <w:proofErr w:type="spellEnd"/>
      <w:r w:rsidRPr="003203B6">
        <w:rPr>
          <w:szCs w:val="24"/>
        </w:rPr>
        <w:t>-framework</w:t>
      </w:r>
      <w:r w:rsidR="0000036A">
        <w:rPr>
          <w:szCs w:val="24"/>
        </w:rPr>
        <w:t>&gt;.</w:t>
      </w:r>
      <w:r w:rsidRPr="003203B6">
        <w:rPr>
          <w:szCs w:val="24"/>
        </w:rPr>
        <w:t xml:space="preserve"> Acesso em: 3 out. 2024.</w:t>
      </w:r>
    </w:p>
    <w:sectPr w:rsidR="003B02F5" w:rsidRPr="00F328A6" w:rsidSect="001C0DDF">
      <w:headerReference w:type="default" r:id="rId52"/>
      <w:headerReference w:type="first" r:id="rId53"/>
      <w:pgSz w:w="11907" w:h="16840" w:code="9"/>
      <w:pgMar w:top="1418" w:right="1134" w:bottom="1134" w:left="1701" w:header="720" w:footer="720" w:gutter="0"/>
      <w:pgNumType w:start="3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EFD357" w14:textId="77777777" w:rsidR="00B938F1" w:rsidRDefault="00B938F1">
      <w:r>
        <w:separator/>
      </w:r>
    </w:p>
  </w:endnote>
  <w:endnote w:type="continuationSeparator" w:id="0">
    <w:p w14:paraId="2CC90104" w14:textId="77777777" w:rsidR="00B938F1" w:rsidRDefault="00B938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A37E0C" w14:textId="77777777" w:rsidR="00B938F1" w:rsidRDefault="00B938F1">
      <w:r>
        <w:separator/>
      </w:r>
    </w:p>
  </w:footnote>
  <w:footnote w:type="continuationSeparator" w:id="0">
    <w:p w14:paraId="59278379" w14:textId="77777777" w:rsidR="00B938F1" w:rsidRDefault="00B938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96109A" w:rsidRPr="00CB3577" w:rsidRDefault="0096109A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96109A" w:rsidRDefault="0096109A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E0ED6" w14:textId="77777777" w:rsidR="0096109A" w:rsidRDefault="0096109A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470C0507" w14:textId="77777777" w:rsidR="0096109A" w:rsidRDefault="0096109A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326022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080"/>
        </w:tabs>
        <w:ind w:left="504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21765FF1"/>
    <w:multiLevelType w:val="multilevel"/>
    <w:tmpl w:val="0D56ED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2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23702EAD"/>
    <w:multiLevelType w:val="multilevel"/>
    <w:tmpl w:val="8FB20E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2E2621CF"/>
    <w:multiLevelType w:val="multilevel"/>
    <w:tmpl w:val="4A621D9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8" w15:restartNumberingAfterBreak="0">
    <w:nsid w:val="3101420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3C558CC"/>
    <w:multiLevelType w:val="hybridMultilevel"/>
    <w:tmpl w:val="A8DCA5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A472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12" w15:restartNumberingAfterBreak="0">
    <w:nsid w:val="52C2287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78329B"/>
    <w:multiLevelType w:val="multilevel"/>
    <w:tmpl w:val="4984A18C"/>
    <w:numStyleLink w:val="Estilo1"/>
  </w:abstractNum>
  <w:abstractNum w:abstractNumId="14" w15:restartNumberingAfterBreak="0">
    <w:nsid w:val="662A14C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6" w15:restartNumberingAfterBreak="0">
    <w:nsid w:val="6DF6499A"/>
    <w:multiLevelType w:val="multilevel"/>
    <w:tmpl w:val="BA2CC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3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56" w:hanging="1800"/>
      </w:pPr>
      <w:rPr>
        <w:rFonts w:hint="default"/>
      </w:rPr>
    </w:lvl>
  </w:abstractNum>
  <w:abstractNum w:abstractNumId="17" w15:restartNumberingAfterBreak="0">
    <w:nsid w:val="6F990F8D"/>
    <w:multiLevelType w:val="hybridMultilevel"/>
    <w:tmpl w:val="94B2DBCA"/>
    <w:lvl w:ilvl="0" w:tplc="811EF10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E6435F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66E78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C02E87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3707F2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532AFB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FAA3A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FC47F5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5EAF2C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 w15:restartNumberingAfterBreak="0">
    <w:nsid w:val="71E07315"/>
    <w:multiLevelType w:val="hybridMultilevel"/>
    <w:tmpl w:val="63F068E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446026E"/>
    <w:multiLevelType w:val="multilevel"/>
    <w:tmpl w:val="9A728C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22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num w:numId="1">
    <w:abstractNumId w:val="22"/>
  </w:num>
  <w:num w:numId="2">
    <w:abstractNumId w:val="5"/>
  </w:num>
  <w:num w:numId="3">
    <w:abstractNumId w:val="4"/>
  </w:num>
  <w:num w:numId="4">
    <w:abstractNumId w:val="19"/>
  </w:num>
  <w:num w:numId="5">
    <w:abstractNumId w:val="11"/>
  </w:num>
  <w:num w:numId="6">
    <w:abstractNumId w:val="21"/>
  </w:num>
  <w:num w:numId="7">
    <w:abstractNumId w:val="2"/>
  </w:num>
  <w:num w:numId="8">
    <w:abstractNumId w:val="15"/>
  </w:num>
  <w:num w:numId="9">
    <w:abstractNumId w:val="5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931"/>
          </w:tabs>
          <w:ind w:left="1355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252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88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96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32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10">
    <w:abstractNumId w:val="0"/>
  </w:num>
  <w:num w:numId="11">
    <w:abstractNumId w:val="5"/>
  </w:num>
  <w:num w:numId="12">
    <w:abstractNumId w:val="7"/>
  </w:num>
  <w:num w:numId="13">
    <w:abstractNumId w:val="13"/>
  </w:num>
  <w:num w:numId="14">
    <w:abstractNumId w:val="6"/>
  </w:num>
  <w:num w:numId="15">
    <w:abstractNumId w:val="3"/>
  </w:num>
  <w:num w:numId="16">
    <w:abstractNumId w:val="20"/>
  </w:num>
  <w:num w:numId="17">
    <w:abstractNumId w:val="17"/>
  </w:num>
  <w:num w:numId="18">
    <w:abstractNumId w:val="9"/>
  </w:num>
  <w:num w:numId="19">
    <w:abstractNumId w:val="16"/>
  </w:num>
  <w:num w:numId="20">
    <w:abstractNumId w:val="2"/>
  </w:num>
  <w:num w:numId="21">
    <w:abstractNumId w:val="2"/>
  </w:num>
  <w:num w:numId="22">
    <w:abstractNumId w:val="2"/>
  </w:num>
  <w:num w:numId="23">
    <w:abstractNumId w:val="3"/>
    <w:lvlOverride w:ilvl="0">
      <w:startOverride w:val="3"/>
    </w:lvlOverride>
    <w:lvlOverride w:ilvl="1">
      <w:startOverride w:val="1"/>
    </w:lvlOverride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2"/>
  </w:num>
  <w:num w:numId="29">
    <w:abstractNumId w:val="2"/>
    <w:lvlOverride w:ilvl="0">
      <w:startOverride w:val="1"/>
    </w:lvlOverride>
  </w:num>
  <w:num w:numId="30">
    <w:abstractNumId w:val="3"/>
  </w:num>
  <w:num w:numId="31">
    <w:abstractNumId w:val="3"/>
  </w:num>
  <w:num w:numId="32">
    <w:abstractNumId w:val="3"/>
  </w:num>
  <w:num w:numId="33">
    <w:abstractNumId w:val="2"/>
  </w:num>
  <w:num w:numId="34">
    <w:abstractNumId w:val="2"/>
  </w:num>
  <w:num w:numId="35">
    <w:abstractNumId w:val="3"/>
  </w:num>
  <w:num w:numId="36">
    <w:abstractNumId w:val="10"/>
  </w:num>
  <w:num w:numId="37">
    <w:abstractNumId w:val="18"/>
  </w:num>
  <w:num w:numId="38">
    <w:abstractNumId w:val="12"/>
  </w:num>
  <w:num w:numId="39">
    <w:abstractNumId w:val="8"/>
  </w:num>
  <w:num w:numId="40">
    <w:abstractNumId w:val="1"/>
  </w:num>
  <w:num w:numId="41">
    <w:abstractNumId w:val="1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0036A"/>
    <w:rsid w:val="000124B3"/>
    <w:rsid w:val="00016320"/>
    <w:rsid w:val="0001688E"/>
    <w:rsid w:val="00026FD4"/>
    <w:rsid w:val="00032CBA"/>
    <w:rsid w:val="00036632"/>
    <w:rsid w:val="00036E22"/>
    <w:rsid w:val="00036ED2"/>
    <w:rsid w:val="00037281"/>
    <w:rsid w:val="00037393"/>
    <w:rsid w:val="000415C9"/>
    <w:rsid w:val="00042B75"/>
    <w:rsid w:val="00044CE7"/>
    <w:rsid w:val="000458F9"/>
    <w:rsid w:val="00050777"/>
    <w:rsid w:val="0005345E"/>
    <w:rsid w:val="000568BF"/>
    <w:rsid w:val="000574C0"/>
    <w:rsid w:val="00062707"/>
    <w:rsid w:val="00066F48"/>
    <w:rsid w:val="0006721E"/>
    <w:rsid w:val="00067DF4"/>
    <w:rsid w:val="00072052"/>
    <w:rsid w:val="00084603"/>
    <w:rsid w:val="00087D4A"/>
    <w:rsid w:val="00092B12"/>
    <w:rsid w:val="000957BE"/>
    <w:rsid w:val="000959C0"/>
    <w:rsid w:val="00096186"/>
    <w:rsid w:val="0009786F"/>
    <w:rsid w:val="000A3E3D"/>
    <w:rsid w:val="000A6C43"/>
    <w:rsid w:val="000B0F31"/>
    <w:rsid w:val="000B3CA3"/>
    <w:rsid w:val="000C091A"/>
    <w:rsid w:val="000C1569"/>
    <w:rsid w:val="000C59F4"/>
    <w:rsid w:val="000C6BA2"/>
    <w:rsid w:val="000C789E"/>
    <w:rsid w:val="000D46E2"/>
    <w:rsid w:val="000D5A75"/>
    <w:rsid w:val="000D74CE"/>
    <w:rsid w:val="000E0159"/>
    <w:rsid w:val="000E0D04"/>
    <w:rsid w:val="000E2981"/>
    <w:rsid w:val="000E5412"/>
    <w:rsid w:val="000E7173"/>
    <w:rsid w:val="000F1FED"/>
    <w:rsid w:val="00103AA3"/>
    <w:rsid w:val="0012018C"/>
    <w:rsid w:val="001205A4"/>
    <w:rsid w:val="001215C8"/>
    <w:rsid w:val="00123AFA"/>
    <w:rsid w:val="00130337"/>
    <w:rsid w:val="001321EE"/>
    <w:rsid w:val="001374EE"/>
    <w:rsid w:val="00141244"/>
    <w:rsid w:val="001424B9"/>
    <w:rsid w:val="0014257C"/>
    <w:rsid w:val="00143FC2"/>
    <w:rsid w:val="00144AB0"/>
    <w:rsid w:val="00145D0B"/>
    <w:rsid w:val="00150599"/>
    <w:rsid w:val="0015698F"/>
    <w:rsid w:val="001606A3"/>
    <w:rsid w:val="0016194A"/>
    <w:rsid w:val="00164154"/>
    <w:rsid w:val="00172787"/>
    <w:rsid w:val="001744DB"/>
    <w:rsid w:val="0017694E"/>
    <w:rsid w:val="0018242C"/>
    <w:rsid w:val="00182671"/>
    <w:rsid w:val="0019490B"/>
    <w:rsid w:val="001A00F6"/>
    <w:rsid w:val="001A27E3"/>
    <w:rsid w:val="001A544C"/>
    <w:rsid w:val="001A6ED4"/>
    <w:rsid w:val="001B467A"/>
    <w:rsid w:val="001B59DA"/>
    <w:rsid w:val="001B6738"/>
    <w:rsid w:val="001C0DDF"/>
    <w:rsid w:val="001C47C0"/>
    <w:rsid w:val="001C6C13"/>
    <w:rsid w:val="001D3715"/>
    <w:rsid w:val="001D59B6"/>
    <w:rsid w:val="001E4583"/>
    <w:rsid w:val="001E4D55"/>
    <w:rsid w:val="001F6E8B"/>
    <w:rsid w:val="001F71A5"/>
    <w:rsid w:val="0020102D"/>
    <w:rsid w:val="00207819"/>
    <w:rsid w:val="00207C29"/>
    <w:rsid w:val="00216DF0"/>
    <w:rsid w:val="002202AE"/>
    <w:rsid w:val="002222CE"/>
    <w:rsid w:val="00224D0D"/>
    <w:rsid w:val="0022538F"/>
    <w:rsid w:val="00231025"/>
    <w:rsid w:val="00232066"/>
    <w:rsid w:val="00232A89"/>
    <w:rsid w:val="00235ECF"/>
    <w:rsid w:val="00236F70"/>
    <w:rsid w:val="0024044B"/>
    <w:rsid w:val="002427E2"/>
    <w:rsid w:val="0025001D"/>
    <w:rsid w:val="00250872"/>
    <w:rsid w:val="00250BF1"/>
    <w:rsid w:val="002513A6"/>
    <w:rsid w:val="002520EC"/>
    <w:rsid w:val="00252480"/>
    <w:rsid w:val="002560D4"/>
    <w:rsid w:val="0025759A"/>
    <w:rsid w:val="00262D99"/>
    <w:rsid w:val="0026608E"/>
    <w:rsid w:val="00266133"/>
    <w:rsid w:val="0027162A"/>
    <w:rsid w:val="0027273F"/>
    <w:rsid w:val="0027686E"/>
    <w:rsid w:val="002828C7"/>
    <w:rsid w:val="002839A5"/>
    <w:rsid w:val="00287023"/>
    <w:rsid w:val="0028755C"/>
    <w:rsid w:val="002901E3"/>
    <w:rsid w:val="00296D26"/>
    <w:rsid w:val="002A080C"/>
    <w:rsid w:val="002A2CD1"/>
    <w:rsid w:val="002A3BB9"/>
    <w:rsid w:val="002A4E08"/>
    <w:rsid w:val="002A5103"/>
    <w:rsid w:val="002A62A8"/>
    <w:rsid w:val="002A75D9"/>
    <w:rsid w:val="002B3561"/>
    <w:rsid w:val="002B4516"/>
    <w:rsid w:val="002B4AF9"/>
    <w:rsid w:val="002B6200"/>
    <w:rsid w:val="002B6354"/>
    <w:rsid w:val="002C473E"/>
    <w:rsid w:val="002C7769"/>
    <w:rsid w:val="002D06EA"/>
    <w:rsid w:val="002D0959"/>
    <w:rsid w:val="002D15B9"/>
    <w:rsid w:val="002E0F9E"/>
    <w:rsid w:val="002E2746"/>
    <w:rsid w:val="002E595B"/>
    <w:rsid w:val="002E5C02"/>
    <w:rsid w:val="002E5C78"/>
    <w:rsid w:val="002F5C76"/>
    <w:rsid w:val="00300F1A"/>
    <w:rsid w:val="00302A43"/>
    <w:rsid w:val="003031D3"/>
    <w:rsid w:val="00304FA0"/>
    <w:rsid w:val="0030726E"/>
    <w:rsid w:val="003074D5"/>
    <w:rsid w:val="003109F0"/>
    <w:rsid w:val="00312A39"/>
    <w:rsid w:val="00315DA5"/>
    <w:rsid w:val="003160D5"/>
    <w:rsid w:val="003203B6"/>
    <w:rsid w:val="0032265F"/>
    <w:rsid w:val="00331369"/>
    <w:rsid w:val="00334E86"/>
    <w:rsid w:val="003364C3"/>
    <w:rsid w:val="00341505"/>
    <w:rsid w:val="00351172"/>
    <w:rsid w:val="003514ED"/>
    <w:rsid w:val="0035270A"/>
    <w:rsid w:val="0035585C"/>
    <w:rsid w:val="00357D18"/>
    <w:rsid w:val="003630A2"/>
    <w:rsid w:val="0036423A"/>
    <w:rsid w:val="0036733D"/>
    <w:rsid w:val="00376416"/>
    <w:rsid w:val="00377CE6"/>
    <w:rsid w:val="003837A3"/>
    <w:rsid w:val="0038554E"/>
    <w:rsid w:val="00391327"/>
    <w:rsid w:val="0039401D"/>
    <w:rsid w:val="00395602"/>
    <w:rsid w:val="00395B09"/>
    <w:rsid w:val="003A45D5"/>
    <w:rsid w:val="003A6A3C"/>
    <w:rsid w:val="003B02F5"/>
    <w:rsid w:val="003B0E7E"/>
    <w:rsid w:val="003C1327"/>
    <w:rsid w:val="003C2238"/>
    <w:rsid w:val="003C51E4"/>
    <w:rsid w:val="003D17E0"/>
    <w:rsid w:val="003D6E96"/>
    <w:rsid w:val="003E40C2"/>
    <w:rsid w:val="003F0919"/>
    <w:rsid w:val="003F320A"/>
    <w:rsid w:val="003F646F"/>
    <w:rsid w:val="003F671E"/>
    <w:rsid w:val="004024FD"/>
    <w:rsid w:val="004078B8"/>
    <w:rsid w:val="00412A0B"/>
    <w:rsid w:val="004135E6"/>
    <w:rsid w:val="00414CAF"/>
    <w:rsid w:val="00415323"/>
    <w:rsid w:val="00415379"/>
    <w:rsid w:val="00426284"/>
    <w:rsid w:val="00435CAC"/>
    <w:rsid w:val="00440BE2"/>
    <w:rsid w:val="00442214"/>
    <w:rsid w:val="00444355"/>
    <w:rsid w:val="00445244"/>
    <w:rsid w:val="004458C7"/>
    <w:rsid w:val="00446916"/>
    <w:rsid w:val="004516C0"/>
    <w:rsid w:val="0045363C"/>
    <w:rsid w:val="0045370B"/>
    <w:rsid w:val="00456D6D"/>
    <w:rsid w:val="00460066"/>
    <w:rsid w:val="004621DD"/>
    <w:rsid w:val="0046421D"/>
    <w:rsid w:val="00464B1A"/>
    <w:rsid w:val="004719A1"/>
    <w:rsid w:val="00486E7E"/>
    <w:rsid w:val="00492AD5"/>
    <w:rsid w:val="00493443"/>
    <w:rsid w:val="004948CB"/>
    <w:rsid w:val="004A0971"/>
    <w:rsid w:val="004A653D"/>
    <w:rsid w:val="004A7264"/>
    <w:rsid w:val="004B4AA6"/>
    <w:rsid w:val="004C384A"/>
    <w:rsid w:val="004C4A71"/>
    <w:rsid w:val="004C6F62"/>
    <w:rsid w:val="004D1AC5"/>
    <w:rsid w:val="004E0086"/>
    <w:rsid w:val="004E1507"/>
    <w:rsid w:val="004E4DF7"/>
    <w:rsid w:val="004E6EC8"/>
    <w:rsid w:val="004E7A7F"/>
    <w:rsid w:val="00502844"/>
    <w:rsid w:val="00503143"/>
    <w:rsid w:val="0050508B"/>
    <w:rsid w:val="00507DA4"/>
    <w:rsid w:val="00521E3B"/>
    <w:rsid w:val="00522EAA"/>
    <w:rsid w:val="0052593C"/>
    <w:rsid w:val="005274C2"/>
    <w:rsid w:val="0053241A"/>
    <w:rsid w:val="00533BA1"/>
    <w:rsid w:val="00537857"/>
    <w:rsid w:val="00541E59"/>
    <w:rsid w:val="00543F2F"/>
    <w:rsid w:val="005464AE"/>
    <w:rsid w:val="005470F2"/>
    <w:rsid w:val="0055376A"/>
    <w:rsid w:val="005556A5"/>
    <w:rsid w:val="0055576A"/>
    <w:rsid w:val="00555E8D"/>
    <w:rsid w:val="00564368"/>
    <w:rsid w:val="00565D2C"/>
    <w:rsid w:val="00567EC4"/>
    <w:rsid w:val="005700E4"/>
    <w:rsid w:val="00585E17"/>
    <w:rsid w:val="0059589C"/>
    <w:rsid w:val="005A48B8"/>
    <w:rsid w:val="005B03E8"/>
    <w:rsid w:val="005C5509"/>
    <w:rsid w:val="005C599D"/>
    <w:rsid w:val="005D348B"/>
    <w:rsid w:val="005D5C45"/>
    <w:rsid w:val="005D69BB"/>
    <w:rsid w:val="005D79D4"/>
    <w:rsid w:val="005D7B9F"/>
    <w:rsid w:val="005E40A0"/>
    <w:rsid w:val="005E5AB6"/>
    <w:rsid w:val="005E64FB"/>
    <w:rsid w:val="005E7B1B"/>
    <w:rsid w:val="005F0977"/>
    <w:rsid w:val="005F3687"/>
    <w:rsid w:val="005F48C5"/>
    <w:rsid w:val="005F682D"/>
    <w:rsid w:val="005F772A"/>
    <w:rsid w:val="00600287"/>
    <w:rsid w:val="00601A20"/>
    <w:rsid w:val="00617E22"/>
    <w:rsid w:val="00620CAE"/>
    <w:rsid w:val="00623A01"/>
    <w:rsid w:val="00624C52"/>
    <w:rsid w:val="00626D66"/>
    <w:rsid w:val="006337C8"/>
    <w:rsid w:val="00635C5F"/>
    <w:rsid w:val="006372D6"/>
    <w:rsid w:val="0064122B"/>
    <w:rsid w:val="0064229C"/>
    <w:rsid w:val="00644473"/>
    <w:rsid w:val="00656826"/>
    <w:rsid w:val="006734B2"/>
    <w:rsid w:val="00681D0E"/>
    <w:rsid w:val="0069249C"/>
    <w:rsid w:val="00692C8E"/>
    <w:rsid w:val="006948D1"/>
    <w:rsid w:val="00694C31"/>
    <w:rsid w:val="00696343"/>
    <w:rsid w:val="006A1C0F"/>
    <w:rsid w:val="006A4C56"/>
    <w:rsid w:val="006A5BB4"/>
    <w:rsid w:val="006A64DC"/>
    <w:rsid w:val="006C04EC"/>
    <w:rsid w:val="006C0ECC"/>
    <w:rsid w:val="006C5269"/>
    <w:rsid w:val="006C57FC"/>
    <w:rsid w:val="006C791E"/>
    <w:rsid w:val="006D34CB"/>
    <w:rsid w:val="006E441C"/>
    <w:rsid w:val="006E4EB5"/>
    <w:rsid w:val="006F09FB"/>
    <w:rsid w:val="00702117"/>
    <w:rsid w:val="007046D9"/>
    <w:rsid w:val="007111F9"/>
    <w:rsid w:val="0071505F"/>
    <w:rsid w:val="007165D7"/>
    <w:rsid w:val="007178DD"/>
    <w:rsid w:val="007224DA"/>
    <w:rsid w:val="00722AD1"/>
    <w:rsid w:val="00724F53"/>
    <w:rsid w:val="00727673"/>
    <w:rsid w:val="00732FB4"/>
    <w:rsid w:val="00742BC6"/>
    <w:rsid w:val="00744444"/>
    <w:rsid w:val="00746C86"/>
    <w:rsid w:val="00747750"/>
    <w:rsid w:val="00751AA7"/>
    <w:rsid w:val="007656F2"/>
    <w:rsid w:val="00770AFF"/>
    <w:rsid w:val="0077129E"/>
    <w:rsid w:val="007763AE"/>
    <w:rsid w:val="0078596F"/>
    <w:rsid w:val="007944D7"/>
    <w:rsid w:val="00794617"/>
    <w:rsid w:val="007948DE"/>
    <w:rsid w:val="00795F25"/>
    <w:rsid w:val="007961AD"/>
    <w:rsid w:val="00796FD6"/>
    <w:rsid w:val="007974A1"/>
    <w:rsid w:val="007A1156"/>
    <w:rsid w:val="007A3F10"/>
    <w:rsid w:val="007A458A"/>
    <w:rsid w:val="007A5197"/>
    <w:rsid w:val="007A6E26"/>
    <w:rsid w:val="007A7859"/>
    <w:rsid w:val="007B048E"/>
    <w:rsid w:val="007B10A6"/>
    <w:rsid w:val="007B15AA"/>
    <w:rsid w:val="007B24AA"/>
    <w:rsid w:val="007D132A"/>
    <w:rsid w:val="007D1386"/>
    <w:rsid w:val="007D2381"/>
    <w:rsid w:val="007D6C66"/>
    <w:rsid w:val="007D7F95"/>
    <w:rsid w:val="007E569B"/>
    <w:rsid w:val="007E5E7C"/>
    <w:rsid w:val="007E7A2F"/>
    <w:rsid w:val="007F05A8"/>
    <w:rsid w:val="007F54C5"/>
    <w:rsid w:val="008046AB"/>
    <w:rsid w:val="00806110"/>
    <w:rsid w:val="00820EBA"/>
    <w:rsid w:val="00822E4F"/>
    <w:rsid w:val="0082521E"/>
    <w:rsid w:val="00825680"/>
    <w:rsid w:val="008260DC"/>
    <w:rsid w:val="00826E75"/>
    <w:rsid w:val="00834205"/>
    <w:rsid w:val="00836632"/>
    <w:rsid w:val="008377A2"/>
    <w:rsid w:val="008400CA"/>
    <w:rsid w:val="00842CCD"/>
    <w:rsid w:val="0084487E"/>
    <w:rsid w:val="00844F90"/>
    <w:rsid w:val="00850627"/>
    <w:rsid w:val="00857AEC"/>
    <w:rsid w:val="0086430A"/>
    <w:rsid w:val="00865F90"/>
    <w:rsid w:val="00866F91"/>
    <w:rsid w:val="008755E4"/>
    <w:rsid w:val="00880D0C"/>
    <w:rsid w:val="00882D34"/>
    <w:rsid w:val="0089185A"/>
    <w:rsid w:val="0089269C"/>
    <w:rsid w:val="00895FD4"/>
    <w:rsid w:val="008A1316"/>
    <w:rsid w:val="008A190D"/>
    <w:rsid w:val="008A3696"/>
    <w:rsid w:val="008A438D"/>
    <w:rsid w:val="008A4763"/>
    <w:rsid w:val="008A507C"/>
    <w:rsid w:val="008A5B50"/>
    <w:rsid w:val="008A6850"/>
    <w:rsid w:val="008B30D9"/>
    <w:rsid w:val="008B3A8E"/>
    <w:rsid w:val="008B58BE"/>
    <w:rsid w:val="008C0278"/>
    <w:rsid w:val="008C1130"/>
    <w:rsid w:val="008C298C"/>
    <w:rsid w:val="008D00C9"/>
    <w:rsid w:val="008D16A9"/>
    <w:rsid w:val="008D2291"/>
    <w:rsid w:val="008D3115"/>
    <w:rsid w:val="008D3D00"/>
    <w:rsid w:val="008E456A"/>
    <w:rsid w:val="008E56BE"/>
    <w:rsid w:val="008F6944"/>
    <w:rsid w:val="008F711E"/>
    <w:rsid w:val="0090029C"/>
    <w:rsid w:val="009015FA"/>
    <w:rsid w:val="00903E2E"/>
    <w:rsid w:val="00905369"/>
    <w:rsid w:val="009077D1"/>
    <w:rsid w:val="00911C88"/>
    <w:rsid w:val="00911ECB"/>
    <w:rsid w:val="00922B10"/>
    <w:rsid w:val="00924427"/>
    <w:rsid w:val="009316DC"/>
    <w:rsid w:val="00932EBE"/>
    <w:rsid w:val="009351AB"/>
    <w:rsid w:val="00940B0B"/>
    <w:rsid w:val="00942290"/>
    <w:rsid w:val="00943BD3"/>
    <w:rsid w:val="00947270"/>
    <w:rsid w:val="009516DF"/>
    <w:rsid w:val="00955AC5"/>
    <w:rsid w:val="00956A20"/>
    <w:rsid w:val="0096109A"/>
    <w:rsid w:val="00961477"/>
    <w:rsid w:val="00962BEB"/>
    <w:rsid w:val="009727D0"/>
    <w:rsid w:val="0097412A"/>
    <w:rsid w:val="009762E4"/>
    <w:rsid w:val="00977C8C"/>
    <w:rsid w:val="00981C54"/>
    <w:rsid w:val="0098235B"/>
    <w:rsid w:val="00991C2D"/>
    <w:rsid w:val="009A0210"/>
    <w:rsid w:val="009A2471"/>
    <w:rsid w:val="009A3683"/>
    <w:rsid w:val="009B3AAA"/>
    <w:rsid w:val="009C46BA"/>
    <w:rsid w:val="009C511F"/>
    <w:rsid w:val="009D655E"/>
    <w:rsid w:val="009D700F"/>
    <w:rsid w:val="009E10FD"/>
    <w:rsid w:val="009E196C"/>
    <w:rsid w:val="009E3029"/>
    <w:rsid w:val="009E7588"/>
    <w:rsid w:val="009F4885"/>
    <w:rsid w:val="009F76DA"/>
    <w:rsid w:val="00A01824"/>
    <w:rsid w:val="00A02DDF"/>
    <w:rsid w:val="00A0400C"/>
    <w:rsid w:val="00A10BD9"/>
    <w:rsid w:val="00A14D71"/>
    <w:rsid w:val="00A201EC"/>
    <w:rsid w:val="00A40043"/>
    <w:rsid w:val="00A44993"/>
    <w:rsid w:val="00A4594E"/>
    <w:rsid w:val="00A478D9"/>
    <w:rsid w:val="00A53006"/>
    <w:rsid w:val="00A54925"/>
    <w:rsid w:val="00A57793"/>
    <w:rsid w:val="00A61CDE"/>
    <w:rsid w:val="00A61D25"/>
    <w:rsid w:val="00A6210C"/>
    <w:rsid w:val="00A62763"/>
    <w:rsid w:val="00A63DC7"/>
    <w:rsid w:val="00A6524C"/>
    <w:rsid w:val="00A70452"/>
    <w:rsid w:val="00A708F2"/>
    <w:rsid w:val="00A71844"/>
    <w:rsid w:val="00A71923"/>
    <w:rsid w:val="00A72881"/>
    <w:rsid w:val="00A7540B"/>
    <w:rsid w:val="00A77264"/>
    <w:rsid w:val="00A833A5"/>
    <w:rsid w:val="00A837A3"/>
    <w:rsid w:val="00A852B6"/>
    <w:rsid w:val="00A8549E"/>
    <w:rsid w:val="00A92E19"/>
    <w:rsid w:val="00A9517C"/>
    <w:rsid w:val="00A9588C"/>
    <w:rsid w:val="00AA022C"/>
    <w:rsid w:val="00AA0CB7"/>
    <w:rsid w:val="00AA113A"/>
    <w:rsid w:val="00AA2A0C"/>
    <w:rsid w:val="00AA41BB"/>
    <w:rsid w:val="00AB3C23"/>
    <w:rsid w:val="00AB6909"/>
    <w:rsid w:val="00AB6AC3"/>
    <w:rsid w:val="00AC183E"/>
    <w:rsid w:val="00AC3889"/>
    <w:rsid w:val="00AC5FC8"/>
    <w:rsid w:val="00AD18E2"/>
    <w:rsid w:val="00AD24F8"/>
    <w:rsid w:val="00AD3C53"/>
    <w:rsid w:val="00AD4103"/>
    <w:rsid w:val="00AF494F"/>
    <w:rsid w:val="00AF6F97"/>
    <w:rsid w:val="00B058DB"/>
    <w:rsid w:val="00B10AF3"/>
    <w:rsid w:val="00B10BD4"/>
    <w:rsid w:val="00B16664"/>
    <w:rsid w:val="00B23D81"/>
    <w:rsid w:val="00B2649D"/>
    <w:rsid w:val="00B275D2"/>
    <w:rsid w:val="00B30348"/>
    <w:rsid w:val="00B3219B"/>
    <w:rsid w:val="00B321E5"/>
    <w:rsid w:val="00B32AEE"/>
    <w:rsid w:val="00B439A6"/>
    <w:rsid w:val="00B44560"/>
    <w:rsid w:val="00B44765"/>
    <w:rsid w:val="00B46F3E"/>
    <w:rsid w:val="00B47012"/>
    <w:rsid w:val="00B54992"/>
    <w:rsid w:val="00B54D25"/>
    <w:rsid w:val="00B56E1C"/>
    <w:rsid w:val="00B61408"/>
    <w:rsid w:val="00B623C1"/>
    <w:rsid w:val="00B65375"/>
    <w:rsid w:val="00B6588B"/>
    <w:rsid w:val="00B65F1B"/>
    <w:rsid w:val="00B67459"/>
    <w:rsid w:val="00B67BA8"/>
    <w:rsid w:val="00B76300"/>
    <w:rsid w:val="00B82022"/>
    <w:rsid w:val="00B82F46"/>
    <w:rsid w:val="00B82F60"/>
    <w:rsid w:val="00B853B5"/>
    <w:rsid w:val="00B86F2D"/>
    <w:rsid w:val="00B930C7"/>
    <w:rsid w:val="00B93752"/>
    <w:rsid w:val="00B938F1"/>
    <w:rsid w:val="00B94371"/>
    <w:rsid w:val="00B973C5"/>
    <w:rsid w:val="00B97CA9"/>
    <w:rsid w:val="00BA05F1"/>
    <w:rsid w:val="00BA7689"/>
    <w:rsid w:val="00BB3733"/>
    <w:rsid w:val="00BB380B"/>
    <w:rsid w:val="00BB3F9A"/>
    <w:rsid w:val="00BB4AF3"/>
    <w:rsid w:val="00BC263E"/>
    <w:rsid w:val="00BC6599"/>
    <w:rsid w:val="00BD1A71"/>
    <w:rsid w:val="00BD2E76"/>
    <w:rsid w:val="00BD4058"/>
    <w:rsid w:val="00BE0BDB"/>
    <w:rsid w:val="00BE0DFB"/>
    <w:rsid w:val="00BE18FC"/>
    <w:rsid w:val="00BE1CDF"/>
    <w:rsid w:val="00BE4B7E"/>
    <w:rsid w:val="00BF6AD1"/>
    <w:rsid w:val="00BF79E7"/>
    <w:rsid w:val="00C14997"/>
    <w:rsid w:val="00C16322"/>
    <w:rsid w:val="00C164DC"/>
    <w:rsid w:val="00C16D47"/>
    <w:rsid w:val="00C203F2"/>
    <w:rsid w:val="00C21629"/>
    <w:rsid w:val="00C21911"/>
    <w:rsid w:val="00C22155"/>
    <w:rsid w:val="00C27343"/>
    <w:rsid w:val="00C37939"/>
    <w:rsid w:val="00C416C4"/>
    <w:rsid w:val="00C418D6"/>
    <w:rsid w:val="00C41FBB"/>
    <w:rsid w:val="00C47097"/>
    <w:rsid w:val="00C47F89"/>
    <w:rsid w:val="00C50A66"/>
    <w:rsid w:val="00C56D23"/>
    <w:rsid w:val="00C571B5"/>
    <w:rsid w:val="00C576CF"/>
    <w:rsid w:val="00C61BC4"/>
    <w:rsid w:val="00C62898"/>
    <w:rsid w:val="00C671BA"/>
    <w:rsid w:val="00C77D22"/>
    <w:rsid w:val="00C87BB6"/>
    <w:rsid w:val="00C93DD6"/>
    <w:rsid w:val="00C93DD8"/>
    <w:rsid w:val="00C95957"/>
    <w:rsid w:val="00C976E7"/>
    <w:rsid w:val="00CA0CFD"/>
    <w:rsid w:val="00CA4370"/>
    <w:rsid w:val="00CB1EFA"/>
    <w:rsid w:val="00CB3577"/>
    <w:rsid w:val="00CB6DF5"/>
    <w:rsid w:val="00CC38A6"/>
    <w:rsid w:val="00CC4DB1"/>
    <w:rsid w:val="00CC7261"/>
    <w:rsid w:val="00CD3B52"/>
    <w:rsid w:val="00CD47AF"/>
    <w:rsid w:val="00CD69D6"/>
    <w:rsid w:val="00CD7D60"/>
    <w:rsid w:val="00CE2940"/>
    <w:rsid w:val="00CE5646"/>
    <w:rsid w:val="00CF645F"/>
    <w:rsid w:val="00D06088"/>
    <w:rsid w:val="00D13467"/>
    <w:rsid w:val="00D2387D"/>
    <w:rsid w:val="00D24BEF"/>
    <w:rsid w:val="00D25880"/>
    <w:rsid w:val="00D2678A"/>
    <w:rsid w:val="00D3337B"/>
    <w:rsid w:val="00D33E4C"/>
    <w:rsid w:val="00D37DCE"/>
    <w:rsid w:val="00D4038C"/>
    <w:rsid w:val="00D40B60"/>
    <w:rsid w:val="00D440AF"/>
    <w:rsid w:val="00D44974"/>
    <w:rsid w:val="00D45BEF"/>
    <w:rsid w:val="00D51EAB"/>
    <w:rsid w:val="00D531F7"/>
    <w:rsid w:val="00D65E49"/>
    <w:rsid w:val="00D66164"/>
    <w:rsid w:val="00D671E1"/>
    <w:rsid w:val="00D67518"/>
    <w:rsid w:val="00D75803"/>
    <w:rsid w:val="00D8006F"/>
    <w:rsid w:val="00D836C9"/>
    <w:rsid w:val="00D933B4"/>
    <w:rsid w:val="00D964D9"/>
    <w:rsid w:val="00DA1DFB"/>
    <w:rsid w:val="00DA4689"/>
    <w:rsid w:val="00DB33D5"/>
    <w:rsid w:val="00DB42AD"/>
    <w:rsid w:val="00DB6D33"/>
    <w:rsid w:val="00DC33F2"/>
    <w:rsid w:val="00DC4948"/>
    <w:rsid w:val="00DD0B92"/>
    <w:rsid w:val="00DD2C3C"/>
    <w:rsid w:val="00DD3CA6"/>
    <w:rsid w:val="00DD475C"/>
    <w:rsid w:val="00DD4AAF"/>
    <w:rsid w:val="00DD5040"/>
    <w:rsid w:val="00DE0E82"/>
    <w:rsid w:val="00DE6049"/>
    <w:rsid w:val="00DE7727"/>
    <w:rsid w:val="00DE7AF7"/>
    <w:rsid w:val="00DF0DED"/>
    <w:rsid w:val="00E0153E"/>
    <w:rsid w:val="00E043C7"/>
    <w:rsid w:val="00E04E7C"/>
    <w:rsid w:val="00E0757D"/>
    <w:rsid w:val="00E13DBA"/>
    <w:rsid w:val="00E1550C"/>
    <w:rsid w:val="00E20799"/>
    <w:rsid w:val="00E208D6"/>
    <w:rsid w:val="00E23EB6"/>
    <w:rsid w:val="00E23F38"/>
    <w:rsid w:val="00E24618"/>
    <w:rsid w:val="00E24D17"/>
    <w:rsid w:val="00E27275"/>
    <w:rsid w:val="00E31D16"/>
    <w:rsid w:val="00E34BCC"/>
    <w:rsid w:val="00E37636"/>
    <w:rsid w:val="00E40080"/>
    <w:rsid w:val="00E41870"/>
    <w:rsid w:val="00E47F65"/>
    <w:rsid w:val="00E536B4"/>
    <w:rsid w:val="00E56F72"/>
    <w:rsid w:val="00E75503"/>
    <w:rsid w:val="00E807C0"/>
    <w:rsid w:val="00E84D90"/>
    <w:rsid w:val="00E861FC"/>
    <w:rsid w:val="00E8748E"/>
    <w:rsid w:val="00E92184"/>
    <w:rsid w:val="00E93FD1"/>
    <w:rsid w:val="00E97B01"/>
    <w:rsid w:val="00E97EC7"/>
    <w:rsid w:val="00EA02DD"/>
    <w:rsid w:val="00EA2F4E"/>
    <w:rsid w:val="00EA3E86"/>
    <w:rsid w:val="00EA7528"/>
    <w:rsid w:val="00EA7D90"/>
    <w:rsid w:val="00EB10C4"/>
    <w:rsid w:val="00EB2E8B"/>
    <w:rsid w:val="00EB3CD4"/>
    <w:rsid w:val="00EB4EFE"/>
    <w:rsid w:val="00EB503B"/>
    <w:rsid w:val="00EC6A73"/>
    <w:rsid w:val="00EC7A27"/>
    <w:rsid w:val="00ED1845"/>
    <w:rsid w:val="00EE1E50"/>
    <w:rsid w:val="00EE3741"/>
    <w:rsid w:val="00EE6CAB"/>
    <w:rsid w:val="00EE764F"/>
    <w:rsid w:val="00EF0313"/>
    <w:rsid w:val="00EF3BED"/>
    <w:rsid w:val="00EF4235"/>
    <w:rsid w:val="00EF4328"/>
    <w:rsid w:val="00F019D7"/>
    <w:rsid w:val="00F01BCF"/>
    <w:rsid w:val="00F066D7"/>
    <w:rsid w:val="00F117A3"/>
    <w:rsid w:val="00F247B4"/>
    <w:rsid w:val="00F2599A"/>
    <w:rsid w:val="00F26ECC"/>
    <w:rsid w:val="00F2768E"/>
    <w:rsid w:val="00F30BBB"/>
    <w:rsid w:val="00F328A6"/>
    <w:rsid w:val="00F33D48"/>
    <w:rsid w:val="00F3541E"/>
    <w:rsid w:val="00F413D5"/>
    <w:rsid w:val="00F43D74"/>
    <w:rsid w:val="00F550AD"/>
    <w:rsid w:val="00F56F1A"/>
    <w:rsid w:val="00F57E28"/>
    <w:rsid w:val="00F606E9"/>
    <w:rsid w:val="00F70CEC"/>
    <w:rsid w:val="00F724F4"/>
    <w:rsid w:val="00F75D4C"/>
    <w:rsid w:val="00F8108B"/>
    <w:rsid w:val="00F81E8C"/>
    <w:rsid w:val="00FA28E4"/>
    <w:rsid w:val="00FB0586"/>
    <w:rsid w:val="00FB1824"/>
    <w:rsid w:val="00FB2B95"/>
    <w:rsid w:val="00FB7CCC"/>
    <w:rsid w:val="00FB7DEB"/>
    <w:rsid w:val="00FC79D0"/>
    <w:rsid w:val="00FD03B4"/>
    <w:rsid w:val="00FD141E"/>
    <w:rsid w:val="00FD3E57"/>
    <w:rsid w:val="00FD7ABF"/>
    <w:rsid w:val="00FE20B8"/>
    <w:rsid w:val="00FE3618"/>
    <w:rsid w:val="00FE4A21"/>
    <w:rsid w:val="00FE6B01"/>
    <w:rsid w:val="00FF4921"/>
    <w:rsid w:val="00FF5415"/>
    <w:rsid w:val="0F768D4E"/>
    <w:rsid w:val="239B179F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BCB3F52"/>
  <w15:docId w15:val="{DAA1E99B-4BB4-4BCA-B0BB-A780DD398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2C7769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7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5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5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5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5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5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3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4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6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uiPriority w:val="22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  <w:lang w:bidi="ar-SA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8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10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character" w:customStyle="1" w:styleId="ui-provider">
    <w:name w:val="ui-provider"/>
    <w:basedOn w:val="Fontepargpadro"/>
    <w:rsid w:val="0014257C"/>
  </w:style>
  <w:style w:type="character" w:styleId="MenoPendente">
    <w:name w:val="Unresolved Mention"/>
    <w:basedOn w:val="Fontepargpadro"/>
    <w:uiPriority w:val="99"/>
    <w:semiHidden/>
    <w:unhideWhenUsed/>
    <w:rsid w:val="004948CB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09786F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9786F"/>
  </w:style>
  <w:style w:type="character" w:customStyle="1" w:styleId="eop">
    <w:name w:val="eop"/>
    <w:basedOn w:val="Fontepargpadro"/>
    <w:rsid w:val="0009786F"/>
  </w:style>
  <w:style w:type="character" w:customStyle="1" w:styleId="scxw205300481">
    <w:name w:val="scxw205300481"/>
    <w:basedOn w:val="Fontepargpadro"/>
    <w:rsid w:val="0009786F"/>
  </w:style>
  <w:style w:type="character" w:customStyle="1" w:styleId="wacimagecontainer">
    <w:name w:val="wacimagecontainer"/>
    <w:basedOn w:val="Fontepargpadro"/>
    <w:rsid w:val="0009786F"/>
  </w:style>
  <w:style w:type="character" w:styleId="nfase">
    <w:name w:val="Emphasis"/>
    <w:basedOn w:val="Fontepargpadro"/>
    <w:uiPriority w:val="20"/>
    <w:qFormat/>
    <w:rsid w:val="00DD4AA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45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0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2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5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8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3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5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3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4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6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4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56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5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9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12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95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0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98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6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9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9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7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96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9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5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1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3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9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45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3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79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3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73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8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26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7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8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1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3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2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6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85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8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6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04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31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64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67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9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3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8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34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57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9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68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5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86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99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6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3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8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3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70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53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6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1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47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3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7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93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2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04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18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16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2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10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98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4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45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4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4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8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9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36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5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7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15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23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73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29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2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80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3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4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25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93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42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64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0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16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4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79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5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92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2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5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1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4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2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2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7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4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6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30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13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54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11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4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30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91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5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22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6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88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52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39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6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0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54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76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96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6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3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4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57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5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92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2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6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33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4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3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03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0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6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8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1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sv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s://aws.amazon.com/pt/what-is/restful-api/" TargetMode="External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sv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2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sv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sv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hyperlink" Target="http://dx.doi.org/10.1590/0104-530X2079-15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://usabilidoido.com.br/personas_e_cenarios_para_antecipar_o_futuro_.html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1e594c8-fc59-46cc-ac97-efcc48248c25" xsi:nil="true"/>
    <lcf76f155ced4ddcb4097134ff3c332f xmlns="91e594c8-fc59-46cc-ac97-efcc48248c25">
      <Terms xmlns="http://schemas.microsoft.com/office/infopath/2007/PartnerControls"/>
    </lcf76f155ced4ddcb4097134ff3c332f>
    <TaxCatchAll xmlns="694e49e0-2d0e-4094-9ddb-014a03f90dce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D9AD00491A6E44ABF39A5A3948930A" ma:contentTypeVersion="11" ma:contentTypeDescription="Crie um novo documento." ma:contentTypeScope="" ma:versionID="1611a2d82f3977ae7db8617b5a32d906">
  <xsd:schema xmlns:xsd="http://www.w3.org/2001/XMLSchema" xmlns:xs="http://www.w3.org/2001/XMLSchema" xmlns:p="http://schemas.microsoft.com/office/2006/metadata/properties" xmlns:ns2="91e594c8-fc59-46cc-ac97-efcc48248c25" xmlns:ns3="694e49e0-2d0e-4094-9ddb-014a03f90dce" targetNamespace="http://schemas.microsoft.com/office/2006/metadata/properties" ma:root="true" ma:fieldsID="404ebc276b3ab87a6929f0d970d4b6f4" ns2:_="" ns3:_="">
    <xsd:import namespace="91e594c8-fc59-46cc-ac97-efcc48248c25"/>
    <xsd:import namespace="694e49e0-2d0e-4094-9ddb-014a03f90dc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e594c8-fc59-46cc-ac97-efcc48248c2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e49e0-2d0e-4094-9ddb-014a03f90dce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7433e58-8d84-45f2-a10d-ccb0844e2ae8}" ma:internalName="TaxCatchAll" ma:showField="CatchAllData" ma:web="694e49e0-2d0e-4094-9ddb-014a03f90dc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62AFF8-5A06-497A-AEA1-819F616E5047}">
  <ds:schemaRefs>
    <ds:schemaRef ds:uri="http://schemas.microsoft.com/office/2006/metadata/properties"/>
    <ds:schemaRef ds:uri="http://schemas.microsoft.com/office/infopath/2007/PartnerControls"/>
    <ds:schemaRef ds:uri="91e594c8-fc59-46cc-ac97-efcc48248c25"/>
    <ds:schemaRef ds:uri="694e49e0-2d0e-4094-9ddb-014a03f90dce"/>
  </ds:schemaRefs>
</ds:datastoreItem>
</file>

<file path=customXml/itemProps2.xml><?xml version="1.0" encoding="utf-8"?>
<ds:datastoreItem xmlns:ds="http://schemas.openxmlformats.org/officeDocument/2006/customXml" ds:itemID="{345D490D-8240-4CC2-8FEE-390E2AC7DA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e594c8-fc59-46cc-ac97-efcc48248c25"/>
    <ds:schemaRef ds:uri="694e49e0-2d0e-4094-9ddb-014a03f90d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030A8A1-0A29-4F1F-A01C-CF399840DB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</Template>
  <TotalTime>1088</TotalTime>
  <Pages>87</Pages>
  <Words>21383</Words>
  <Characters>115472</Characters>
  <Application>Microsoft Office Word</Application>
  <DocSecurity>0</DocSecurity>
  <Lines>962</Lines>
  <Paragraphs>273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136582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creator>c</dc:creator>
  <cp:lastModifiedBy>Guilherme  Angelo</cp:lastModifiedBy>
  <cp:revision>77</cp:revision>
  <cp:lastPrinted>2023-12-04T02:04:00Z</cp:lastPrinted>
  <dcterms:created xsi:type="dcterms:W3CDTF">2023-12-04T01:51:00Z</dcterms:created>
  <dcterms:modified xsi:type="dcterms:W3CDTF">2024-11-07T13:50:00Z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0x0101006CD9AD00491A6E44ABF39A5A3948930A</vt:lpwstr>
  </property>
</Properties>
</file>