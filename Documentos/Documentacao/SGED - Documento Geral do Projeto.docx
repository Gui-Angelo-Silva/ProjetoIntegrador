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0ECCFEE3" w14:textId="77777777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>Figura 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F328A6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F328A6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56068917" w14:textId="51CD1F05" w:rsidR="00A02DDF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68645679" w:history="1">
        <w:r w:rsidR="00A02DDF" w:rsidRPr="00572FEB">
          <w:rPr>
            <w:rStyle w:val="Hyperlink"/>
            <w:noProof/>
          </w:rPr>
          <w:t>1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INTRODUÇÃO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_Toc168645679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</w:t>
        </w:r>
        <w:r w:rsidR="00A02DDF">
          <w:rPr>
            <w:noProof/>
            <w:webHidden/>
          </w:rPr>
          <w:fldChar w:fldCharType="end"/>
        </w:r>
      </w:hyperlink>
    </w:p>
    <w:p w14:paraId="53C624AD" w14:textId="1884E873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0" w:history="1">
        <w:r w:rsidR="00A02DDF" w:rsidRPr="00572FEB">
          <w:rPr>
            <w:rStyle w:val="Hyperlink"/>
            <w:noProof/>
          </w:rPr>
          <w:t>2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LEVANTAMENTO DE REQUISITOS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7379DB35" w14:textId="7AC50BE7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1" w:history="1">
        <w:r w:rsidR="00A02DDF" w:rsidRPr="00572FEB">
          <w:rPr>
            <w:rStyle w:val="Hyperlink"/>
            <w:noProof/>
          </w:rPr>
          <w:t>2.1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objetivos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24DB82B5" w14:textId="3673DE3C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2" w:history="1">
        <w:r w:rsidR="00A02DDF" w:rsidRPr="00572FEB">
          <w:rPr>
            <w:rStyle w:val="Hyperlink"/>
            <w:noProof/>
          </w:rPr>
          <w:t>2.2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 sistema atual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14321660" w14:textId="4272823C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3" w:history="1">
        <w:r w:rsidR="00A02DDF" w:rsidRPr="00572FEB">
          <w:rPr>
            <w:rStyle w:val="Hyperlink"/>
            <w:noProof/>
          </w:rPr>
          <w:t>2.3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principais problemas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60911253" w14:textId="74909211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4" w:history="1">
        <w:r w:rsidR="00A02DDF" w:rsidRPr="00572FEB">
          <w:rPr>
            <w:rStyle w:val="Hyperlink"/>
            <w:noProof/>
          </w:rPr>
          <w:t>2.4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</w:t>
        </w:r>
        <w:r w:rsidR="00A02DDF">
          <w:rPr>
            <w:noProof/>
            <w:webHidden/>
          </w:rPr>
          <w:fldChar w:fldCharType="end"/>
        </w:r>
      </w:hyperlink>
    </w:p>
    <w:p w14:paraId="3878F5DC" w14:textId="109992BA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5" w:history="1">
        <w:r w:rsidR="00A02DDF" w:rsidRPr="00572FEB">
          <w:rPr>
            <w:rStyle w:val="Hyperlink"/>
            <w:noProof/>
          </w:rPr>
          <w:t>2.5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não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8</w:t>
        </w:r>
        <w:r w:rsidR="00A02DDF">
          <w:rPr>
            <w:noProof/>
            <w:webHidden/>
          </w:rPr>
          <w:fldChar w:fldCharType="end"/>
        </w:r>
      </w:hyperlink>
    </w:p>
    <w:p w14:paraId="137CCE7E" w14:textId="7915A866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6" w:history="1">
        <w:r w:rsidR="00A02DDF" w:rsidRPr="00572FEB">
          <w:rPr>
            <w:rStyle w:val="Hyperlink"/>
            <w:noProof/>
          </w:rPr>
          <w:t>3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VISÃO DE CASO DE USO – UML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360A7BE2" w14:textId="6741D947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7" w:history="1">
        <w:r w:rsidR="00A02DDF" w:rsidRPr="00572FEB">
          <w:rPr>
            <w:rStyle w:val="Hyperlink"/>
            <w:noProof/>
          </w:rPr>
          <w:t>3.1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4B3F6B36" w14:textId="7FCB5267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8" w:history="1">
        <w:r w:rsidR="00A02DDF" w:rsidRPr="00572FEB">
          <w:rPr>
            <w:rStyle w:val="Hyperlink"/>
            <w:noProof/>
          </w:rPr>
          <w:t>3.2 Dicionário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5B00D5DA" w14:textId="6E643FC4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9" w:history="1">
        <w:r w:rsidR="00A02DDF" w:rsidRPr="00572FEB">
          <w:rPr>
            <w:rStyle w:val="Hyperlink"/>
            <w:noProof/>
          </w:rPr>
          <w:t>3.3 Definição dos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A18E0DD" w14:textId="05269DBD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0" w:history="1">
        <w:r w:rsidR="00A02DDF" w:rsidRPr="00572FEB">
          <w:rPr>
            <w:rStyle w:val="Hyperlink"/>
            <w:noProof/>
          </w:rPr>
          <w:t>3.4 Lista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17</w:t>
        </w:r>
        <w:r w:rsidR="00A02DDF">
          <w:rPr>
            <w:noProof/>
            <w:webHidden/>
          </w:rPr>
          <w:fldChar w:fldCharType="end"/>
        </w:r>
      </w:hyperlink>
    </w:p>
    <w:p w14:paraId="377761DE" w14:textId="06415693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1" w:history="1">
        <w:r w:rsidR="00A02DDF" w:rsidRPr="00572FEB">
          <w:rPr>
            <w:rStyle w:val="Hyperlink"/>
            <w:noProof/>
          </w:rPr>
          <w:t>3.4. Diagrama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24</w:t>
        </w:r>
        <w:r w:rsidR="00A02DDF">
          <w:rPr>
            <w:noProof/>
            <w:webHidden/>
          </w:rPr>
          <w:fldChar w:fldCharType="end"/>
        </w:r>
      </w:hyperlink>
    </w:p>
    <w:p w14:paraId="79F2447B" w14:textId="57368B8E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2" w:history="1">
        <w:r w:rsidR="00A02DDF" w:rsidRPr="00572FEB">
          <w:rPr>
            <w:rStyle w:val="Hyperlink"/>
            <w:noProof/>
          </w:rPr>
          <w:t>3.5. Diagrama de Casos de uso individuais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5E3A23C9" w14:textId="7C0FBA42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3" w:history="1">
        <w:r w:rsidR="00A02DDF" w:rsidRPr="00572FEB">
          <w:rPr>
            <w:rStyle w:val="Hyperlink"/>
            <w:noProof/>
          </w:rPr>
          <w:t>3.6. Diagrama de Sequência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30</w:t>
        </w:r>
        <w:r w:rsidR="00A02DDF">
          <w:rPr>
            <w:noProof/>
            <w:webHidden/>
          </w:rPr>
          <w:fldChar w:fldCharType="end"/>
        </w:r>
      </w:hyperlink>
    </w:p>
    <w:p w14:paraId="777BAEA8" w14:textId="4EA8713E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4" w:history="1">
        <w:r w:rsidR="00A02DDF" w:rsidRPr="00572FEB">
          <w:rPr>
            <w:rStyle w:val="Hyperlink"/>
            <w:noProof/>
          </w:rPr>
          <w:t>4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DEFINIÇÃO DA INTERFACE COM O USUÁRIO (UX) (3º semestre)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5EE85EA9" w14:textId="63939873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5" w:history="1">
        <w:r w:rsidR="00A02DDF" w:rsidRPr="00572FEB">
          <w:rPr>
            <w:rStyle w:val="Hyperlink"/>
            <w:noProof/>
          </w:rPr>
          <w:t>4.1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cenário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13846E83" w14:textId="732C1355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6" w:history="1">
        <w:r w:rsidR="00A02DDF" w:rsidRPr="00572FEB">
          <w:rPr>
            <w:rStyle w:val="Hyperlink"/>
            <w:noProof/>
          </w:rPr>
          <w:t>4.2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personas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5A904765" w14:textId="3ADFB0E9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7" w:history="1">
        <w:r w:rsidR="00A02DDF" w:rsidRPr="00572FEB">
          <w:rPr>
            <w:rStyle w:val="Hyperlink"/>
            <w:noProof/>
          </w:rPr>
          <w:t>4.3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Esboços de tela (wireframes)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C0FC32F" w14:textId="0F8F0A50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8" w:history="1">
        <w:r w:rsidR="00A02DDF" w:rsidRPr="00572FEB">
          <w:rPr>
            <w:rStyle w:val="Hyperlink"/>
            <w:noProof/>
          </w:rPr>
          <w:t>4.4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Protótipos de tela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3BFC594" w14:textId="34CF908F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9" w:history="1">
        <w:r w:rsidR="00A02DDF" w:rsidRPr="00572FEB">
          <w:rPr>
            <w:rStyle w:val="Hyperlink"/>
            <w:noProof/>
          </w:rPr>
          <w:t>5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BANCO DE DADOS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F0BA0FF" w14:textId="589FFD42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0" w:history="1">
        <w:r w:rsidR="00A02DDF" w:rsidRPr="00572FEB">
          <w:rPr>
            <w:rStyle w:val="Hyperlink"/>
            <w:noProof/>
          </w:rPr>
          <w:t>5.1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Modelo Entidade Relacionamento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C2C357F" w14:textId="2A23363F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1" w:history="1">
        <w:r w:rsidR="00A02DDF" w:rsidRPr="00572FEB">
          <w:rPr>
            <w:rStyle w:val="Hyperlink"/>
            <w:noProof/>
          </w:rPr>
          <w:t>5.2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Script das tabelas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270D2154" w14:textId="3630D2CB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2" w:history="1">
        <w:r w:rsidR="00A02DDF" w:rsidRPr="00572FEB">
          <w:rPr>
            <w:rStyle w:val="Hyperlink"/>
            <w:noProof/>
          </w:rPr>
          <w:t>6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ARQUITETURA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DC46556" w14:textId="36195C8C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3" w:history="1">
        <w:r w:rsidR="00A02DDF" w:rsidRPr="00572FEB">
          <w:rPr>
            <w:rStyle w:val="Hyperlink"/>
            <w:noProof/>
          </w:rPr>
          <w:t>6.1 Arquitetura de desenvolvimento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2707B92" w14:textId="3379BF65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4" w:history="1">
        <w:r w:rsidR="00A02DDF" w:rsidRPr="00572FEB">
          <w:rPr>
            <w:rStyle w:val="Hyperlink"/>
            <w:noProof/>
          </w:rPr>
          <w:t>6.1.1 Tecnologia utilizada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20415606" w14:textId="626D1470" w:rsidR="00A02DDF" w:rsidRDefault="00F328A6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5" w:history="1">
        <w:r w:rsidR="00A02DDF" w:rsidRPr="00572FEB">
          <w:rPr>
            <w:rStyle w:val="Hyperlink"/>
            <w:noProof/>
          </w:rPr>
          <w:t>6.2 Telas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058DF0AF" w14:textId="2D75B401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6" w:history="1">
        <w:r w:rsidR="00A02DDF" w:rsidRPr="00572FEB">
          <w:rPr>
            <w:rStyle w:val="Hyperlink"/>
            <w:noProof/>
          </w:rPr>
          <w:t>7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CONCLUSÃO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62</w:t>
        </w:r>
        <w:r w:rsidR="00A02DDF">
          <w:rPr>
            <w:noProof/>
            <w:webHidden/>
          </w:rPr>
          <w:fldChar w:fldCharType="end"/>
        </w:r>
      </w:hyperlink>
    </w:p>
    <w:p w14:paraId="31572E82" w14:textId="40CF256F" w:rsidR="00A02DDF" w:rsidRDefault="00F328A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7" w:history="1">
        <w:r w:rsidR="00A02DDF" w:rsidRPr="00572FEB">
          <w:rPr>
            <w:rStyle w:val="Hyperlink"/>
            <w:noProof/>
          </w:rPr>
          <w:t>8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REFERÊNCIAS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63</w:t>
        </w:r>
        <w:r w:rsidR="00A02DDF">
          <w:rPr>
            <w:noProof/>
            <w:webHidden/>
          </w:rPr>
          <w:fldChar w:fldCharType="end"/>
        </w:r>
      </w:hyperlink>
    </w:p>
    <w:p w14:paraId="48239BC6" w14:textId="73F340B6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68645679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F328A6">
      <w:pPr>
        <w:pStyle w:val="SemEspaamento"/>
        <w:spacing w:after="240"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F328A6" w:rsidRDefault="00F328A6" w:rsidP="00F328A6">
      <w:pPr>
        <w:pStyle w:val="SemEspaamento"/>
        <w:ind w:left="2268" w:firstLine="851"/>
        <w:jc w:val="both"/>
        <w:rPr>
          <w:sz w:val="22"/>
          <w:szCs w:val="22"/>
        </w:rPr>
      </w:pPr>
      <w: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68645680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68645681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68645682"/>
      <w:r w:rsidRPr="00DE0E82">
        <w:rPr>
          <w:szCs w:val="24"/>
        </w:rPr>
        <w:t>Descrição do sistema atual</w:t>
      </w:r>
      <w:bookmarkEnd w:id="18"/>
    </w:p>
    <w:p w14:paraId="5D4DD625" w14:textId="77777777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136B7E74" w14:textId="77777777" w:rsidR="00DE7727" w:rsidRPr="001A544C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5DDD36DE" w14:textId="77777777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783A504F" w14:textId="77777777" w:rsidR="0045370B" w:rsidRDefault="0045370B" w:rsidP="0045370B">
      <w:pPr>
        <w:pStyle w:val="Ttulo2"/>
        <w:rPr>
          <w:szCs w:val="24"/>
        </w:rPr>
      </w:pPr>
      <w:bookmarkStart w:id="19" w:name="_Toc168645683"/>
      <w:r w:rsidRPr="00DE0E82">
        <w:rPr>
          <w:szCs w:val="24"/>
        </w:rPr>
        <w:t>Descrição dos principais problemas</w:t>
      </w:r>
      <w:bookmarkEnd w:id="19"/>
    </w:p>
    <w:p w14:paraId="183A4F19" w14:textId="11959DED" w:rsidR="0045370B" w:rsidRPr="0045370B" w:rsidRDefault="0045370B" w:rsidP="0045370B">
      <w:pPr>
        <w:rPr>
          <w:u w:val="single"/>
        </w:rPr>
      </w:pPr>
      <w:r>
        <w:rPr>
          <w:rStyle w:val="ui-provider"/>
        </w:rPr>
        <w:t xml:space="preserve">A equipe do projeto identificou um problema relacionado ao desenvolvimento do banco de dados. Ele envolve a necessidade de armazenar uma vasta quantidade de dados, bem </w:t>
      </w:r>
      <w:r>
        <w:rPr>
          <w:rStyle w:val="ui-provider"/>
        </w:rPr>
        <w:lastRenderedPageBreak/>
        <w:t>como informações sensíveis. Portanto, não será permitido a negligência da segurança do banco de dados.</w:t>
      </w:r>
    </w:p>
    <w:p w14:paraId="3238F0CD" w14:textId="77777777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3D52E0AC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68645684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4035D593" w14:textId="05A04645" w:rsidR="005C599D" w:rsidRDefault="005C599D" w:rsidP="005C599D">
      <w:pPr>
        <w:pStyle w:val="Legenda"/>
        <w:keepNext/>
        <w:jc w:val="left"/>
      </w:pPr>
      <w:bookmarkStart w:id="26" w:name="_Toc16868842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68645685"/>
      <w:r w:rsidRPr="00DE0E82">
        <w:rPr>
          <w:szCs w:val="24"/>
        </w:rPr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49D9128" w:rsidR="005C599D" w:rsidRDefault="005C599D" w:rsidP="005C599D">
      <w:pPr>
        <w:pStyle w:val="Legenda"/>
        <w:keepNext/>
        <w:jc w:val="both"/>
      </w:pPr>
      <w:bookmarkStart w:id="28" w:name="_Toc16868842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</w:t>
      </w:r>
      <w:r w:rsidR="00456D6D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lastRenderedPageBreak/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6864568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68645687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processo de refatoração é facilitado pelo uso do modelo de diagrama de classe, que identifica erros de design durante as etapas iniciais. Esse diagrama ilustra como a complexidade do sistema tende a aumentar com o tempo. No entanto, a clareza visual do sistema facilita a refatoração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051D7225" w14:textId="3AA6D67D" w:rsidR="008755E4" w:rsidRPr="008755E4" w:rsidRDefault="008755E4" w:rsidP="008755E4">
      <w:pPr>
        <w:pStyle w:val="Legenda"/>
        <w:keepNext/>
        <w:jc w:val="both"/>
        <w:rPr>
          <w:b w:val="0"/>
        </w:rPr>
      </w:pPr>
      <w:bookmarkStart w:id="31" w:name="_Toc168645603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6864568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6D4C6ACE" w:rsidR="00E043C7" w:rsidRDefault="00E043C7" w:rsidP="00E043C7">
      <w:pPr>
        <w:pStyle w:val="Legenda"/>
        <w:keepNext/>
        <w:jc w:val="left"/>
      </w:pPr>
      <w:bookmarkStart w:id="33" w:name="_Toc168688430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3</w:t>
      </w:r>
      <w:r w:rsidR="00456D6D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25F16459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37D44244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21B410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6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Email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7160EF8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7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26F31CE0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8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667B9B7D" w:rsidR="008A3696" w:rsidRDefault="008A3696" w:rsidP="008A3696">
      <w:pPr>
        <w:pStyle w:val="Legenda"/>
        <w:keepNext/>
        <w:jc w:val="left"/>
      </w:pPr>
      <w:bookmarkStart w:id="39" w:name="_Toc16868843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B56A99B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10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34FF062A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11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372595C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12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0CF7493A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1383B91B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53291BBC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47091814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proofErr w:type="gramStart"/>
      <w:r>
        <w:rPr>
          <w:color w:val="000000" w:themeColor="text1"/>
          <w:szCs w:val="24"/>
        </w:rPr>
        <w:t xml:space="preserve">classe </w:t>
      </w:r>
      <w:r w:rsidR="00EA3E86">
        <w:rPr>
          <w:color w:val="000000" w:themeColor="text1"/>
          <w:szCs w:val="24"/>
        </w:rPr>
        <w:t>Uso</w:t>
      </w:r>
      <w:proofErr w:type="gram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58942D1A" w14:textId="770AF160" w:rsidR="00EA3E86" w:rsidRDefault="00EA3E86" w:rsidP="00EA3E86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Integer</w:t>
            </w:r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68645689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74D2CFF2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6864569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6864569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648F91B9" w:rsidR="004C4A71" w:rsidRDefault="004C4A71" w:rsidP="004C4A71">
      <w:pPr>
        <w:pStyle w:val="Legenda"/>
        <w:keepNext/>
        <w:jc w:val="both"/>
      </w:pPr>
      <w:bookmarkStart w:id="71" w:name="_Toc168645605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</w:t>
      </w:r>
      <w:r w:rsidR="00456D6D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6864569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5F99305F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B09A8C7" w:rsidR="00905369" w:rsidRDefault="00905369" w:rsidP="00905369">
      <w:pPr>
        <w:pStyle w:val="Legenda"/>
        <w:keepNext/>
        <w:jc w:val="left"/>
      </w:pPr>
      <w:bookmarkStart w:id="75" w:name="_Toc16864560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1B1A2A22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7</w:t>
      </w:r>
      <w:r w:rsidR="00456D6D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>Administrado logado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0DF0ADD1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8</w:t>
      </w:r>
      <w:r w:rsidR="00456D6D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EED9F7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5D430130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17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3B2E4A00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18</w:t>
      </w:r>
      <w:r w:rsidR="00456D6D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65239928" w:rsidR="00BE1CDF" w:rsidRDefault="00BE1CDF" w:rsidP="00BE1CDF">
      <w:pPr>
        <w:pStyle w:val="Legenda"/>
        <w:keepNext/>
        <w:jc w:val="left"/>
      </w:pPr>
      <w:bookmarkStart w:id="80" w:name="_Toc168688458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60B7318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239BF0D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1A9DA1E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21</w:t>
      </w:r>
      <w:r w:rsidR="00456D6D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6AD64D37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22</w:t>
      </w:r>
      <w:r w:rsidR="00456D6D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A9D679A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955AC5">
        <w:rPr>
          <w:noProof/>
        </w:rPr>
        <w:t>23</w:t>
      </w:r>
      <w:r w:rsidR="00456D6D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6864569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r w:rsidR="006E441C">
        <w:t>Diagrama de Sequência para Cadastro de Estado</w:t>
      </w:r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DD7CEEB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10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r w:rsidR="00A71844">
        <w:t xml:space="preserve">Diagrama de Sequência </w:t>
      </w:r>
      <w:r>
        <w:t>para Exclusão de Estado</w:t>
      </w:r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01DA92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77CE6" w:rsidRPr="00BD1A71">
        <w:rPr>
          <w:b/>
          <w:noProof/>
        </w:rPr>
        <w:t>11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6" w:name="_Toc168645694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6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7" w:name="_Toc168645695"/>
      <w:r w:rsidRPr="002B3561">
        <w:t>Descrição de cenário</w:t>
      </w:r>
      <w:bookmarkEnd w:id="87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81A2334" w:rsidR="00FD3E57" w:rsidRDefault="00FD3E57" w:rsidP="00FD3E57">
      <w:pPr>
        <w:pStyle w:val="Legenda"/>
        <w:keepNext/>
        <w:jc w:val="both"/>
      </w:pPr>
      <w:bookmarkStart w:id="88" w:name="_Toc168645612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8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5A369A24" w:rsidR="00FD3E57" w:rsidRDefault="00FD3E57" w:rsidP="00FD3E57">
      <w:pPr>
        <w:pStyle w:val="Legenda"/>
        <w:keepNext/>
        <w:jc w:val="both"/>
      </w:pPr>
      <w:bookmarkStart w:id="89" w:name="_Toc16864561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9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68645696"/>
      <w:r w:rsidRPr="002B3561">
        <w:t>Descrição de personas</w:t>
      </w:r>
      <w:bookmarkEnd w:id="90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5835AF61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1" w:name="_Toc168645614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1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2511A6D3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2" w:name="_Toc16864561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2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68645697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3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6D391A6" w:rsidR="00FD3E57" w:rsidRDefault="00FD3E57" w:rsidP="00FD3E57">
      <w:pPr>
        <w:pStyle w:val="Legenda"/>
        <w:keepNext/>
        <w:jc w:val="both"/>
      </w:pPr>
      <w:bookmarkStart w:id="94" w:name="_Toc16864561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17</w:t>
      </w:r>
      <w:r w:rsidR="00456D6D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4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“Email”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97850E9" w:rsidR="00FD3E57" w:rsidRDefault="00FD3E57" w:rsidP="00FD3E57">
      <w:pPr>
        <w:pStyle w:val="Legenda"/>
        <w:keepNext/>
        <w:jc w:val="both"/>
      </w:pPr>
      <w:bookmarkStart w:id="95" w:name="_Toc16864561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18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5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E61B28E" w:rsidR="00FD3E57" w:rsidRDefault="00FD3E57" w:rsidP="00FD3E57">
      <w:pPr>
        <w:pStyle w:val="Legenda"/>
        <w:keepNext/>
        <w:jc w:val="both"/>
      </w:pPr>
      <w:bookmarkStart w:id="96" w:name="_Toc16864561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6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1896B5E" w:rsidR="00FD3E57" w:rsidRDefault="00FD3E57" w:rsidP="00FD3E57">
      <w:pPr>
        <w:pStyle w:val="Legenda"/>
        <w:keepNext/>
        <w:jc w:val="both"/>
      </w:pPr>
      <w:bookmarkStart w:id="97" w:name="_Toc16864561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7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8" w:name="_Toc168645698"/>
      <w:r w:rsidRPr="002B3561">
        <w:t>Protótipos</w:t>
      </w:r>
      <w:r w:rsidR="00866F91" w:rsidRPr="002B3561">
        <w:t xml:space="preserve"> de tela</w:t>
      </w:r>
      <w:bookmarkEnd w:id="98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5D79088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9" w:name="_Toc168645620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21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9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3E59428A" w:rsidR="00FD3E57" w:rsidRDefault="00FD3E57" w:rsidP="00FD3E57">
      <w:pPr>
        <w:pStyle w:val="Legenda"/>
        <w:keepNext/>
        <w:jc w:val="both"/>
      </w:pPr>
      <w:bookmarkStart w:id="100" w:name="_Toc168645621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22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0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>O centro da tela é ocupado pelo dashboard, um espaço dinâmico e informativo que apresenta cartões indicativos de diferentes categorias de documentos. Esses cards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305FBD77" w:rsidR="00FD3E57" w:rsidRDefault="00FD3E57" w:rsidP="00FD3E57">
      <w:pPr>
        <w:pStyle w:val="Legenda"/>
        <w:keepNext/>
        <w:jc w:val="both"/>
      </w:pPr>
      <w:bookmarkStart w:id="101" w:name="_Toc168645622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1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026DF733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2" w:name="_Toc16864562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24</w:t>
      </w:r>
      <w:r w:rsidR="00456D6D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2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3" w:name="_Toc168645699"/>
      <w:r>
        <w:rPr>
          <w:caps w:val="0"/>
        </w:rPr>
        <w:lastRenderedPageBreak/>
        <w:t>BANCO DE DADOS</w:t>
      </w:r>
      <w:bookmarkEnd w:id="103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r w:rsidRPr="005470F2">
        <w:t xml:space="preserve">Silberschatz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 xml:space="preserve">Dados (SGBDs)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4" w:name="_Toc168645700"/>
      <w:r w:rsidRPr="00981C54">
        <w:t>Modelo Entidade Relacionamento</w:t>
      </w:r>
      <w:bookmarkEnd w:id="104"/>
    </w:p>
    <w:p w14:paraId="55B22E00" w14:textId="40AF299C" w:rsidR="002A3BB9" w:rsidRDefault="000D46E2" w:rsidP="004948CB">
      <w:r w:rsidRPr="000D46E2">
        <w:t>Silberschatz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r>
        <w:t xml:space="preserve">Teorey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1CF4D543" w:rsidR="004E0086" w:rsidRDefault="004E0086" w:rsidP="004E0086">
      <w:pPr>
        <w:pStyle w:val="Legenda"/>
        <w:keepNext/>
        <w:jc w:val="left"/>
      </w:pPr>
      <w:bookmarkStart w:id="105" w:name="_Toc16864562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25</w:t>
      </w:r>
      <w:r w:rsidR="00456D6D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5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79AE06E" w14:textId="02D5D09B" w:rsid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6" w:name="_Toc168645701"/>
      <w:r>
        <w:t>Script das tabela</w:t>
      </w:r>
      <w:bookmarkEnd w:id="106"/>
      <w:r w:rsidR="00962BEB">
        <w:t>s</w:t>
      </w:r>
    </w:p>
    <w:p w14:paraId="35FAC54B" w14:textId="77777777" w:rsidR="00962BEB" w:rsidRPr="00962BEB" w:rsidRDefault="00962BEB" w:rsidP="00962BEB"/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52D78D87" w:rsidR="001B59DA" w:rsidRDefault="001B59DA" w:rsidP="00B930C7">
      <w:r w:rsidRPr="001B59DA">
        <w:t xml:space="preserve">A seguir, 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325D6689" w:rsidR="008D00C9" w:rsidRPr="001B59DA" w:rsidRDefault="001B59DA" w:rsidP="001B59DA">
      <w:pPr>
        <w:spacing w:line="240" w:lineRule="auto"/>
        <w:ind w:left="2268" w:firstLine="0"/>
        <w:rPr>
          <w:sz w:val="20"/>
        </w:rPr>
      </w:pPr>
      <w:r>
        <w:rPr>
          <w:sz w:val="20"/>
        </w:rPr>
        <w:lastRenderedPageBreak/>
        <w:t>“</w:t>
      </w:r>
      <w:r w:rsidRPr="001B59DA">
        <w:rPr>
          <w:sz w:val="20"/>
        </w:rPr>
        <w:t>Segundo a Microsoft O EF (</w:t>
      </w:r>
      <w:proofErr w:type="spellStart"/>
      <w:r w:rsidRPr="001B59DA">
        <w:rPr>
          <w:sz w:val="20"/>
        </w:rPr>
        <w:t>Entity</w:t>
      </w:r>
      <w:proofErr w:type="spellEnd"/>
      <w:r w:rsidRPr="001B59DA">
        <w:rPr>
          <w:sz w:val="20"/>
        </w:rPr>
        <w:t xml:space="preserve"> Framework) é um </w:t>
      </w:r>
      <w:proofErr w:type="spellStart"/>
      <w:r w:rsidRPr="001B59DA">
        <w:rPr>
          <w:sz w:val="20"/>
        </w:rPr>
        <w:t>mapeador</w:t>
      </w:r>
      <w:proofErr w:type="spellEnd"/>
      <w:r w:rsidRPr="001B59DA">
        <w:rPr>
          <w:sz w:val="20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</w:p>
    <w:p w14:paraId="49A74FB8" w14:textId="77777777" w:rsidR="00836632" w:rsidRDefault="00836632" w:rsidP="00836632">
      <w:pPr>
        <w:pStyle w:val="Legenda"/>
        <w:keepNext/>
      </w:pPr>
    </w:p>
    <w:p w14:paraId="37432678" w14:textId="32AA11AC" w:rsidR="00836632" w:rsidRDefault="00836632" w:rsidP="00836632">
      <w:pPr>
        <w:pStyle w:val="Legenda"/>
        <w:keepNext/>
      </w:pPr>
    </w:p>
    <w:p w14:paraId="24BEFC1A" w14:textId="46E8156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24</w:t>
      </w:r>
      <w:r>
        <w:fldChar w:fldCharType="end"/>
      </w:r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79E11018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25</w:t>
      </w:r>
      <w:r>
        <w:fldChar w:fldCharType="end"/>
      </w:r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792252E8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26</w:t>
      </w:r>
      <w:r>
        <w:fldChar w:fldCharType="end"/>
      </w:r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36DC109D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27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iddocumentoprocesso uuid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varying(50)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descricaodocumento character varying(500)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observacaodocumento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</w:rPr>
              <w:t>arquivodocumento bytea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statusdocumentoprocesso integer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idprocesso uuid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idtipodocumentoetapa integer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6D31AFF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28</w:t>
      </w:r>
      <w:r>
        <w:fldChar w:fldCharType="end"/>
      </w:r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962BEB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imagempessoa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650FFD1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29</w:t>
      </w:r>
      <w:r>
        <w:fldChar w:fldCharType="end"/>
      </w:r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14C4678A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30</w:t>
      </w:r>
      <w:r>
        <w:fldChar w:fldCharType="end"/>
      </w:r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78FD2122" w:rsidR="00836632" w:rsidRDefault="00836632" w:rsidP="00836632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31</w:t>
      </w:r>
      <w: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107521A3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32</w:t>
      </w:r>
      <w:r>
        <w:fldChar w:fldCharType="end"/>
      </w:r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0E940427" w:rsidR="00EE6CAB" w:rsidRDefault="00EE6CAB" w:rsidP="00EE6CAB">
      <w:pPr>
        <w:pStyle w:val="Legenda"/>
        <w:keepNext/>
        <w:jc w:val="left"/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33</w:t>
      </w:r>
      <w:r>
        <w:fldChar w:fldCharType="end"/>
      </w:r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1DF180AA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34</w:t>
      </w:r>
      <w:r>
        <w:fldChar w:fldCharType="end"/>
      </w:r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3BF56A75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 w:rsidR="00955AC5">
        <w:rPr>
          <w:noProof/>
        </w:rPr>
        <w:t>35</w:t>
      </w:r>
      <w: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962BEB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370259C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2EEAA8D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idresponsavel integer,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idaprovador integer</w:t>
            </w:r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1DE7D83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idusuario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2DBC13C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570573E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r w:rsidRPr="002E2746">
              <w:rPr>
                <w:bCs/>
                <w:sz w:val="20"/>
              </w:rPr>
              <w:t>idtipodocumentoetapa integer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2AA70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5275B5F0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807CD09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0FC02E83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02FF5406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962BEB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0D7C8FD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11FD9FD2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r w:rsidRPr="002E2746">
              <w:rPr>
                <w:bCs/>
                <w:sz w:val="20"/>
                <w:lang w:val="en-US"/>
              </w:rPr>
              <w:t>idusuario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imagempessoa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nomepessoa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emailpessoa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telefonepessoa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cpfcnpjpessoa character varying(18)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rgiepessoa character varying(15)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varying(50)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cargousuario character varying(50)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statususuario boolean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idtipousuario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4A6282A1" w14:textId="2CF4364E" w:rsidR="005E5AB6" w:rsidRDefault="00962BEB" w:rsidP="00962BEB">
      <w:pPr>
        <w:pStyle w:val="Ttulo2"/>
        <w:numPr>
          <w:ilvl w:val="1"/>
          <w:numId w:val="13"/>
        </w:numPr>
        <w:ind w:left="426"/>
        <w:rPr>
          <w:sz w:val="23"/>
          <w:szCs w:val="23"/>
        </w:rPr>
      </w:pPr>
      <w:r>
        <w:rPr>
          <w:sz w:val="23"/>
          <w:szCs w:val="23"/>
        </w:rPr>
        <w:t>M</w:t>
      </w:r>
      <w:r>
        <w:rPr>
          <w:sz w:val="19"/>
          <w:szCs w:val="19"/>
        </w:rPr>
        <w:t xml:space="preserve">apeamento </w:t>
      </w:r>
      <w:r>
        <w:rPr>
          <w:sz w:val="23"/>
          <w:szCs w:val="23"/>
        </w:rPr>
        <w:t>O</w:t>
      </w:r>
      <w:r>
        <w:rPr>
          <w:sz w:val="19"/>
          <w:szCs w:val="19"/>
        </w:rPr>
        <w:t xml:space="preserve">bjeto </w:t>
      </w:r>
      <w:r>
        <w:rPr>
          <w:sz w:val="23"/>
          <w:szCs w:val="23"/>
        </w:rPr>
        <w:t>R</w:t>
      </w:r>
      <w:r>
        <w:rPr>
          <w:sz w:val="19"/>
          <w:szCs w:val="19"/>
        </w:rPr>
        <w:t xml:space="preserve">elacional </w:t>
      </w:r>
      <w:r>
        <w:rPr>
          <w:sz w:val="23"/>
          <w:szCs w:val="23"/>
        </w:rPr>
        <w:t>– ORM</w:t>
      </w:r>
    </w:p>
    <w:p w14:paraId="6096C55E" w14:textId="77777777" w:rsidR="00962BEB" w:rsidRDefault="00962BEB" w:rsidP="00962BEB"/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7751D091" w:rsidR="00962BEB" w:rsidRPr="00962BEB" w:rsidRDefault="00962BEB" w:rsidP="00962BEB">
      <w:r>
        <w:t xml:space="preserve">Dentro do </w:t>
      </w:r>
      <w:r w:rsidRPr="00962BEB">
        <w:t xml:space="preserve">C#, o </w:t>
      </w:r>
      <w:proofErr w:type="spellStart"/>
      <w:r w:rsidRPr="00962BEB">
        <w:t>Entity</w:t>
      </w:r>
      <w:proofErr w:type="spellEnd"/>
      <w:r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Pr="00962BEB">
        <w:t>Entity</w:t>
      </w:r>
      <w:proofErr w:type="spellEnd"/>
      <w:r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07" w:name="_Toc168645702"/>
      <w:r>
        <w:rPr>
          <w:szCs w:val="24"/>
        </w:rPr>
        <w:lastRenderedPageBreak/>
        <w:t>ARQUITETURA DE SOFTWARE</w:t>
      </w:r>
      <w:bookmarkEnd w:id="107"/>
    </w:p>
    <w:p w14:paraId="130BE70D" w14:textId="33C96FC1" w:rsidR="0009786F" w:rsidRDefault="0009786F" w:rsidP="00FD3E57">
      <w:r>
        <w:t xml:space="preserve">A arquitetura de software refere-se à estrutura fundamental de um sistema de software e à organização de seus componentes ou módulos, bem como às relações entre elas. Essa estrutura fornece uma visão de alto nível do sistema, ajudando a guiar o design e a implementação para atender aos requisitos funcionais e não funcionais do software. </w:t>
      </w:r>
    </w:p>
    <w:p w14:paraId="33ABDAAA" w14:textId="4EB93F97" w:rsidR="0009786F" w:rsidRDefault="0009786F" w:rsidP="00FD3E57">
      <w:r>
        <w:t xml:space="preserve">Segundo GONÇALVES (2021), existem diversos tipos de padrões arquiteturais, que são formulados como soluções abrangentes e reutilizáveis de componentes de aplicação, com o objetivo de resolver problemas comuns que surgem dentro de um contexto específico. Portanto, os padrões representam uma abordagem consistente e reutilizável para desafios que ocorrem repetidamente. </w:t>
      </w:r>
    </w:p>
    <w:p w14:paraId="573B1A7F" w14:textId="62F081B3" w:rsidR="0009786F" w:rsidRDefault="0009786F" w:rsidP="0009786F">
      <w:r>
        <w:t>A introdução de uma arquitetura de software eficiente no sistema de gerenciamento de documentos de obra da Prefeitura de Jales traz consigo uma série de benefícios significativos e adaptados às demandas específicas desse cenário. Esses benefícios abrangem desde a organização eficaz dos documentos até a melhoria na comunicação interna, garantindo uma gestão integrada e eficiente das operações municipais.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08" w:name="_Toc168645703"/>
      <w:r w:rsidRPr="002B3561">
        <w:t xml:space="preserve">6.1 </w:t>
      </w:r>
      <w:r w:rsidR="0045363C" w:rsidRPr="002B3561">
        <w:t>Arquitetura de desenvolvimento</w:t>
      </w:r>
      <w:bookmarkEnd w:id="108"/>
    </w:p>
    <w:p w14:paraId="7A98624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 estrutura do código no backend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</w:t>
      </w:r>
      <w:bookmarkStart w:id="109" w:name="_GoBack"/>
      <w:bookmarkEnd w:id="109"/>
      <w:r>
        <w:t xml:space="preserve">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 xml:space="preserve"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</w:t>
      </w:r>
      <w:r>
        <w:lastRenderedPageBreak/>
        <w:t>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5079E3CA" w:rsidR="00EF4328" w:rsidRDefault="00EF4328" w:rsidP="00EF4328">
      <w:pPr>
        <w:pStyle w:val="Ttulo2"/>
        <w:numPr>
          <w:ilvl w:val="0"/>
          <w:numId w:val="0"/>
        </w:numPr>
      </w:pPr>
      <w:bookmarkStart w:id="110" w:name="_Toc168645704"/>
      <w:r w:rsidRPr="002B3561">
        <w:t>6.1</w:t>
      </w:r>
      <w:r>
        <w:t>.1</w:t>
      </w:r>
      <w:r w:rsidRPr="002B3561">
        <w:t xml:space="preserve"> </w:t>
      </w:r>
      <w:r w:rsidR="00E31D16">
        <w:t xml:space="preserve">Tecnologia </w:t>
      </w:r>
      <w:r>
        <w:t>utilizada</w:t>
      </w:r>
      <w:bookmarkEnd w:id="110"/>
    </w:p>
    <w:p w14:paraId="0126CEB3" w14:textId="2176586E" w:rsidR="00E31D16" w:rsidRDefault="00E31D16" w:rsidP="00E31D16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7895BAD7" w:rsidR="00E31D16" w:rsidRDefault="00E31D16" w:rsidP="00E31D16">
      <w:pPr>
        <w:pStyle w:val="Legenda"/>
        <w:keepNext/>
        <w:jc w:val="left"/>
      </w:pPr>
      <w:bookmarkStart w:id="111" w:name="_Toc16864562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26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11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r>
        <w:rPr>
          <w:iCs/>
        </w:rPr>
        <w:t>E</w:t>
      </w:r>
      <w:r w:rsidRPr="00903D64">
        <w:rPr>
          <w:iCs/>
        </w:rPr>
        <w:t>nd</w:t>
      </w:r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52A15F7A" w14:textId="2996C8ED" w:rsidR="00E31D16" w:rsidRDefault="00E31D16" w:rsidP="00E31D16">
      <w:pPr>
        <w:pStyle w:val="Legenda"/>
        <w:keepNext/>
        <w:jc w:val="left"/>
      </w:pPr>
      <w:bookmarkStart w:id="112" w:name="_Toc168645626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27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12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 xml:space="preserve">Linguagem utilizada (Back-End):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6D41E21D" w:rsidR="00E31D16" w:rsidRDefault="00E31D16" w:rsidP="00E31D16">
      <w:pPr>
        <w:pStyle w:val="Legenda"/>
        <w:keepNext/>
        <w:jc w:val="left"/>
      </w:pPr>
      <w:bookmarkStart w:id="113" w:name="_Toc16864562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>Logo Visual Studio Code.</w:t>
      </w:r>
      <w:bookmarkEnd w:id="113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 xml:space="preserve">IDE utilizada (Front-End): </w:t>
      </w:r>
      <w:r w:rsidRPr="00E84C5F">
        <w:rPr>
          <w:iCs/>
        </w:rPr>
        <w:t>O Visual Studio Code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JavaScript,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98D5C2D" w:rsidR="00E31D16" w:rsidRDefault="00E31D16" w:rsidP="00E31D16">
      <w:pPr>
        <w:pStyle w:val="Legenda"/>
        <w:keepNext/>
        <w:jc w:val="left"/>
      </w:pPr>
      <w:bookmarkStart w:id="114" w:name="_Toc16864562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29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14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</w:t>
      </w:r>
      <w:proofErr w:type="spellStart"/>
      <w:r w:rsidRPr="00F05C94">
        <w:rPr>
          <w:iCs/>
        </w:rPr>
        <w:t>React</w:t>
      </w:r>
      <w:proofErr w:type="spellEnd"/>
      <w:r w:rsidRPr="00F05C94">
        <w:rPr>
          <w:iCs/>
        </w:rPr>
        <w:t xml:space="preserve"> é uma biblioteca JavaScript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15" w:name="_Toc168645705"/>
      <w:r w:rsidRPr="002B3561">
        <w:t xml:space="preserve">6.2 </w:t>
      </w:r>
      <w:r w:rsidR="004C384A" w:rsidRPr="002B3561">
        <w:t>Telas do sistema</w:t>
      </w:r>
      <w:bookmarkEnd w:id="115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lastRenderedPageBreak/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37EAADC1" w:rsidR="00377CE6" w:rsidRDefault="00377CE6" w:rsidP="00377CE6">
      <w:pPr>
        <w:pStyle w:val="Legenda"/>
        <w:keepNext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30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570B2D54" w14:textId="77777777" w:rsidR="00FD3E57" w:rsidRDefault="00FD3E57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029DAF4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0BE54BA8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2B7290EF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5578A742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B632183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3F19B9C3" w:rsidR="00377CE6" w:rsidRDefault="00377CE6" w:rsidP="00377CE6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5EC13B74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4478320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B9E9386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E307F0E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40654E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736F3FC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7B60910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CF4E855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2E17940A" w:rsidR="00B94371" w:rsidRDefault="00B94371" w:rsidP="00B94371">
      <w:pPr>
        <w:pStyle w:val="Legenda"/>
        <w:keepNext/>
        <w:jc w:val="both"/>
      </w:pPr>
      <w:bookmarkStart w:id="116" w:name="_Toc16864562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6E4EB5">
        <w:rPr>
          <w:b w:val="0"/>
          <w:noProof/>
        </w:rPr>
        <w:t>– Tela Principal de Controle</w:t>
      </w:r>
      <w:bookmarkEnd w:id="116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47CC8D81" w14:textId="04A5BA11" w:rsidR="008D16A9" w:rsidRDefault="0009786F" w:rsidP="00FD3E5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55EF9893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276B89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F0432C4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252093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FE60782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A526AC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9FAC12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33E7B8B" w14:textId="77777777" w:rsidR="002E595B" w:rsidRDefault="002E595B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681276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072A9D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B673A4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BBEE19E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5ECF0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B21A89" w14:textId="77777777" w:rsidR="004E0086" w:rsidRDefault="004E0086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E338B08" w14:textId="0EB11628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17" w:name="_Toc168645630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17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49EF98E4" w14:textId="7921E9C3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2B68FA94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1BB70F6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A43384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E33976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E4C848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C88F5E7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AB44B99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D4F5D8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25F54CD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5BEAE8F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C29B3F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933D763" w14:textId="46AF3BA4" w:rsidR="00B94371" w:rsidRDefault="00B94371" w:rsidP="00B94371">
      <w:pPr>
        <w:pStyle w:val="Legenda"/>
        <w:keepNext/>
        <w:jc w:val="both"/>
      </w:pPr>
      <w:bookmarkStart w:id="118" w:name="_Toc168645631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34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18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54DAFAD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FF68B8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30164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B4E0578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ECD77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029E4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68CBBD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36C73801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19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77CE6">
        <w:rPr>
          <w:b/>
          <w:noProof/>
        </w:rPr>
        <w:t>35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19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183DDD45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40505DE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A78C17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441A044" w14:textId="29B7DCE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A24796" w14:textId="77777777" w:rsidR="001744DB" w:rsidRDefault="001744DB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B40AA0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7EE0943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20" w:name="_Toc16864563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20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121" w:name="_Toc311676965"/>
      <w:bookmarkStart w:id="122" w:name="_Toc311677333"/>
      <w:bookmarkStart w:id="123" w:name="_Toc168645706"/>
      <w:r w:rsidRPr="00DE0E82">
        <w:rPr>
          <w:szCs w:val="24"/>
        </w:rPr>
        <w:lastRenderedPageBreak/>
        <w:t>CONCLUSÃO</w:t>
      </w:r>
      <w:bookmarkEnd w:id="121"/>
      <w:bookmarkEnd w:id="122"/>
      <w:bookmarkEnd w:id="123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24" w:name="_Toc311656349"/>
      <w:bookmarkStart w:id="125" w:name="_Toc311656616"/>
      <w:bookmarkStart w:id="126" w:name="_Toc311676966"/>
      <w:bookmarkStart w:id="127" w:name="_Toc311677334"/>
      <w:bookmarkStart w:id="128" w:name="_Toc168645707"/>
      <w:r w:rsidRPr="00DE0E82">
        <w:rPr>
          <w:szCs w:val="24"/>
        </w:rPr>
        <w:lastRenderedPageBreak/>
        <w:t>REFERÊNCIAS</w:t>
      </w:r>
      <w:bookmarkEnd w:id="124"/>
      <w:bookmarkEnd w:id="125"/>
      <w:bookmarkEnd w:id="126"/>
      <w:bookmarkEnd w:id="127"/>
      <w:bookmarkEnd w:id="128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9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3B984275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7B048E">
        <w:rPr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>, São Paulo: Novatec,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>, 3 ed. São Paulo: Novatec,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4C7A1FF8" w14:textId="06A9E8C0" w:rsidR="00F328A6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32A66636" w14:textId="1BDCF4D9" w:rsidR="00F328A6" w:rsidRDefault="00F328A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.</w:t>
      </w:r>
    </w:p>
    <w:p w14:paraId="4005DFD0" w14:textId="2E895A26" w:rsidR="00F328A6" w:rsidRPr="00072052" w:rsidRDefault="00F328A6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>, 25(1), 44-55, 2018. Disponível em: http://dx.doi.org/10.1590/0104-530X2079-15.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>Visual Studio Code</w:t>
      </w:r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1CCB59DB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4042DBE8" w14:textId="77777777" w:rsidR="0000036A" w:rsidRDefault="0000036A" w:rsidP="00744444">
      <w:pPr>
        <w:spacing w:line="240" w:lineRule="auto"/>
        <w:ind w:firstLine="0"/>
        <w:jc w:val="left"/>
        <w:rPr>
          <w:rStyle w:val="ui-provider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2F1BEBC5" w:rsidR="003B02F5" w:rsidRPr="00F328A6" w:rsidRDefault="003203B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sectPr w:rsidR="003B02F5" w:rsidRPr="00F328A6" w:rsidSect="001C0DDF">
      <w:headerReference w:type="default" r:id="rId50"/>
      <w:headerReference w:type="first" r:id="rId51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F22C7E" w14:textId="77777777" w:rsidR="00E75503" w:rsidRDefault="00E75503">
      <w:r>
        <w:separator/>
      </w:r>
    </w:p>
  </w:endnote>
  <w:endnote w:type="continuationSeparator" w:id="0">
    <w:p w14:paraId="301C07A0" w14:textId="77777777" w:rsidR="00E75503" w:rsidRDefault="00E755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BE2AD" w14:textId="77777777" w:rsidR="00E75503" w:rsidRDefault="00E75503">
      <w:r>
        <w:separator/>
      </w:r>
    </w:p>
  </w:footnote>
  <w:footnote w:type="continuationSeparator" w:id="0">
    <w:p w14:paraId="6806B1AE" w14:textId="77777777" w:rsidR="00E75503" w:rsidRDefault="00E755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328A6" w:rsidRPr="00CB3577" w:rsidRDefault="00F328A6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328A6" w:rsidRDefault="00F328A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F328A6" w:rsidRDefault="00F328A6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328A6" w:rsidRDefault="00F328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E4583"/>
    <w:rsid w:val="001E4D55"/>
    <w:rsid w:val="001F6E8B"/>
    <w:rsid w:val="001F71A5"/>
    <w:rsid w:val="0020102D"/>
    <w:rsid w:val="00207819"/>
    <w:rsid w:val="00207C29"/>
    <w:rsid w:val="00216DF0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D06EA"/>
    <w:rsid w:val="002D0959"/>
    <w:rsid w:val="002D15B9"/>
    <w:rsid w:val="002E0F9E"/>
    <w:rsid w:val="002E2746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265F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7A3"/>
    <w:rsid w:val="0038554E"/>
    <w:rsid w:val="00391327"/>
    <w:rsid w:val="0039401D"/>
    <w:rsid w:val="00395602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E0086"/>
    <w:rsid w:val="004E1507"/>
    <w:rsid w:val="004E4DF7"/>
    <w:rsid w:val="004E6EC8"/>
    <w:rsid w:val="004E7A7F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337C8"/>
    <w:rsid w:val="00635C5F"/>
    <w:rsid w:val="006372D6"/>
    <w:rsid w:val="0064122B"/>
    <w:rsid w:val="0064229C"/>
    <w:rsid w:val="00644473"/>
    <w:rsid w:val="00656826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6C66"/>
    <w:rsid w:val="007D7F95"/>
    <w:rsid w:val="007E569B"/>
    <w:rsid w:val="007E5E7C"/>
    <w:rsid w:val="007E7A2F"/>
    <w:rsid w:val="007F05A8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477"/>
    <w:rsid w:val="00962BEB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4DC"/>
    <w:rsid w:val="00C16D47"/>
    <w:rsid w:val="00C203F2"/>
    <w:rsid w:val="00C21629"/>
    <w:rsid w:val="00C21911"/>
    <w:rsid w:val="00C22155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E1E50"/>
    <w:rsid w:val="00EE3741"/>
    <w:rsid w:val="00EE6CAB"/>
    <w:rsid w:val="00EE764F"/>
    <w:rsid w:val="00EF0313"/>
    <w:rsid w:val="00EF3BED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D00C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3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589E7E-D02B-40ED-8DDE-DF203543C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986</TotalTime>
  <Pages>1</Pages>
  <Words>20141</Words>
  <Characters>108767</Characters>
  <Application>Microsoft Office Word</Application>
  <DocSecurity>0</DocSecurity>
  <Lines>906</Lines>
  <Paragraphs>257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128651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74</cp:revision>
  <cp:lastPrinted>2023-12-04T02:04:00Z</cp:lastPrinted>
  <dcterms:created xsi:type="dcterms:W3CDTF">2023-12-04T01:51:00Z</dcterms:created>
  <dcterms:modified xsi:type="dcterms:W3CDTF">2024-11-07T11:48:00Z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