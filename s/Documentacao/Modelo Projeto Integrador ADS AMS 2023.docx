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E0E82" w:rsidR="00F724F4" w:rsidP="239B179F" w:rsidRDefault="007D1386" w14:paraId="32D513F8" w14:textId="5599338F">
      <w:pPr>
        <w:pStyle w:val="Pargrafocentralizado"/>
        <w:spacing w:line="360" w:lineRule="auto"/>
        <w:jc w:val="center"/>
      </w:pPr>
      <w:r w:rsidR="0F768D4E">
        <w:rPr/>
        <w:t>-</w:t>
      </w:r>
      <w:r w:rsidR="007D1386">
        <w:drawing>
          <wp:inline wp14:editId="388C9A12" wp14:anchorId="632D22B9">
            <wp:extent cx="5760084" cy="875030"/>
            <wp:effectExtent l="0" t="0" r="0" b="1270"/>
            <wp:docPr id="1963214181" name="Imagem 1963214181" descr="\\10.67.95.250\biblioteca\BIBLIOTECA\Identidade visual CPS\Cabeçalho Fatec Jales_2023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63214181"/>
                    <pic:cNvPicPr/>
                  </pic:nvPicPr>
                  <pic:blipFill>
                    <a:blip r:embed="Rad92802a87ec4c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0E82" w:rsidR="00BE0BDB" w:rsidP="00AB6909" w:rsidRDefault="00BE0BDB" w14:paraId="336BDFB2" w14:textId="77777777">
      <w:pPr>
        <w:pStyle w:val="Pargrafocentralizado"/>
        <w:spacing w:line="360" w:lineRule="auto"/>
        <w:rPr>
          <w:szCs w:val="24"/>
        </w:rPr>
      </w:pPr>
    </w:p>
    <w:p w:rsidRPr="00DE0E82" w:rsidR="00BE0BDB" w:rsidP="239B179F" w:rsidRDefault="00BE0BDB" w14:paraId="4C7177E5" w14:textId="77777777" w14:noSpellErr="1">
      <w:pPr>
        <w:pStyle w:val="Pargrafocentralizado"/>
        <w:spacing w:line="360" w:lineRule="auto"/>
        <w:jc w:val="left"/>
      </w:pPr>
    </w:p>
    <w:p w:rsidRPr="00DE0E82" w:rsidR="00F724F4" w:rsidP="00AB6909" w:rsidRDefault="00F724F4" w14:paraId="381169ED" w14:textId="77777777">
      <w:pPr>
        <w:pStyle w:val="Pargrafocentralizado"/>
        <w:spacing w:line="360" w:lineRule="auto"/>
        <w:rPr>
          <w:szCs w:val="24"/>
        </w:rPr>
      </w:pPr>
    </w:p>
    <w:p w:rsidRPr="00DE0E82" w:rsidR="00F724F4" w:rsidP="00AB6909" w:rsidRDefault="00F724F4" w14:paraId="0F198BDB" w14:textId="77777777">
      <w:pPr>
        <w:pStyle w:val="Pargrafocentralizado"/>
        <w:spacing w:line="360" w:lineRule="auto"/>
        <w:rPr>
          <w:szCs w:val="24"/>
        </w:rPr>
      </w:pPr>
    </w:p>
    <w:p w:rsidRPr="00DE0E82" w:rsidR="00E04E7C" w:rsidP="00AB6909" w:rsidRDefault="004A7264" w14:paraId="62171378" w14:textId="77777777">
      <w:pPr>
        <w:pStyle w:val="Pargrafocentralizado"/>
        <w:spacing w:line="360" w:lineRule="auto"/>
        <w:rPr>
          <w:b/>
          <w:smallCaps/>
          <w:szCs w:val="24"/>
        </w:rPr>
      </w:pPr>
      <w:r w:rsidRPr="00DE0E82">
        <w:rPr>
          <w:b/>
          <w:smallCaps/>
          <w:szCs w:val="24"/>
        </w:rPr>
        <w:t>Nome do Aluno</w:t>
      </w:r>
      <w:r w:rsidRPr="00DE0E82" w:rsidR="00FB1824">
        <w:rPr>
          <w:b/>
          <w:smallCaps/>
          <w:szCs w:val="24"/>
        </w:rPr>
        <w:t xml:space="preserve"> Completo</w:t>
      </w:r>
    </w:p>
    <w:p w:rsidRPr="00DE0E82" w:rsidR="00C62898" w:rsidP="00C62898" w:rsidRDefault="00C62898" w14:paraId="2A52C44D" w14:textId="77777777">
      <w:pPr>
        <w:pStyle w:val="Pargrafocentralizado"/>
        <w:spacing w:line="360" w:lineRule="auto"/>
        <w:rPr>
          <w:b/>
          <w:smallCaps/>
          <w:szCs w:val="24"/>
        </w:rPr>
      </w:pPr>
      <w:r w:rsidRPr="00DE0E82">
        <w:rPr>
          <w:b/>
          <w:smallCaps/>
          <w:szCs w:val="24"/>
        </w:rPr>
        <w:t>Nome do Aluno Completo</w:t>
      </w:r>
    </w:p>
    <w:p w:rsidR="00F724F4" w:rsidP="00AB6909" w:rsidRDefault="00F724F4" w14:paraId="4441926B" w14:textId="77777777">
      <w:pPr>
        <w:pStyle w:val="Pargrafocentralizado"/>
        <w:spacing w:line="360" w:lineRule="auto"/>
        <w:rPr>
          <w:b/>
          <w:smallCaps/>
          <w:szCs w:val="24"/>
        </w:rPr>
      </w:pPr>
    </w:p>
    <w:p w:rsidRPr="00DE0E82" w:rsidR="00732FB4" w:rsidP="00AB6909" w:rsidRDefault="00732FB4" w14:paraId="229AE18C" w14:textId="77777777">
      <w:pPr>
        <w:pStyle w:val="Pargrafocentralizado"/>
        <w:spacing w:line="360" w:lineRule="auto"/>
        <w:rPr>
          <w:szCs w:val="24"/>
        </w:rPr>
      </w:pPr>
    </w:p>
    <w:p w:rsidRPr="00DE0E82" w:rsidR="00770AFF" w:rsidP="00AB6909" w:rsidRDefault="00770AFF" w14:paraId="2ACB870F" w14:textId="77777777">
      <w:pPr>
        <w:pStyle w:val="Pargrafocentralizado"/>
        <w:spacing w:line="360" w:lineRule="auto"/>
        <w:rPr>
          <w:szCs w:val="24"/>
        </w:rPr>
      </w:pPr>
    </w:p>
    <w:p w:rsidRPr="00DE0E82" w:rsidR="00770AFF" w:rsidP="00AB6909" w:rsidRDefault="00770AFF" w14:paraId="5D092410" w14:textId="77777777">
      <w:pPr>
        <w:pStyle w:val="Pargrafocentralizado"/>
        <w:spacing w:line="360" w:lineRule="auto"/>
        <w:rPr>
          <w:szCs w:val="24"/>
        </w:rPr>
      </w:pPr>
    </w:p>
    <w:p w:rsidRPr="00DE0E82" w:rsidR="00770AFF" w:rsidP="00AB6909" w:rsidRDefault="00770AFF" w14:paraId="42B95CF1" w14:textId="77777777">
      <w:pPr>
        <w:pStyle w:val="Pargrafocentralizado"/>
        <w:spacing w:line="360" w:lineRule="auto"/>
        <w:rPr>
          <w:szCs w:val="24"/>
        </w:rPr>
      </w:pPr>
    </w:p>
    <w:p w:rsidRPr="00DE0E82" w:rsidR="00B67459" w:rsidP="00B67459" w:rsidRDefault="00B67459" w14:paraId="5C2F6F4D" w14:textId="77777777">
      <w:pPr>
        <w:pStyle w:val="Pargrafocentralizado"/>
        <w:spacing w:line="360" w:lineRule="auto"/>
        <w:rPr>
          <w:b/>
          <w:szCs w:val="24"/>
        </w:rPr>
      </w:pPr>
      <w:r w:rsidRPr="00DE0E82">
        <w:rPr>
          <w:b/>
          <w:szCs w:val="24"/>
        </w:rPr>
        <w:t>TÍTULO DO</w:t>
      </w:r>
      <w:r w:rsidRPr="00DE0E82" w:rsidR="00FB1824">
        <w:rPr>
          <w:b/>
          <w:szCs w:val="24"/>
        </w:rPr>
        <w:t xml:space="preserve"> TRABALHO EM LETRAS MAIÚSCULAS</w:t>
      </w:r>
    </w:p>
    <w:p w:rsidRPr="00DE0E82" w:rsidR="00F724F4" w:rsidP="00AB6909" w:rsidRDefault="00F724F4" w14:paraId="22CDD070" w14:textId="77777777">
      <w:pPr>
        <w:pStyle w:val="Pargrafocentralizado"/>
        <w:spacing w:line="360" w:lineRule="auto"/>
        <w:rPr>
          <w:szCs w:val="24"/>
        </w:rPr>
      </w:pPr>
    </w:p>
    <w:p w:rsidRPr="00DE0E82" w:rsidR="00FB1824" w:rsidP="00AB6909" w:rsidRDefault="00FB1824" w14:paraId="4CC22F01" w14:textId="77777777">
      <w:pPr>
        <w:pStyle w:val="Pargrafocentralizado"/>
        <w:spacing w:line="360" w:lineRule="auto"/>
        <w:rPr>
          <w:szCs w:val="24"/>
        </w:rPr>
      </w:pPr>
    </w:p>
    <w:p w:rsidRPr="00DE0E82" w:rsidR="00FB1824" w:rsidP="00AB6909" w:rsidRDefault="00FB1824" w14:paraId="50921CCB" w14:textId="77777777">
      <w:pPr>
        <w:pStyle w:val="Pargrafocentralizado"/>
        <w:spacing w:line="360" w:lineRule="auto"/>
        <w:rPr>
          <w:szCs w:val="24"/>
        </w:rPr>
      </w:pPr>
    </w:p>
    <w:p w:rsidRPr="00DE0E82" w:rsidR="00FB1824" w:rsidP="00AB6909" w:rsidRDefault="00FB1824" w14:paraId="10677303" w14:textId="77777777">
      <w:pPr>
        <w:pStyle w:val="Pargrafocentralizado"/>
        <w:spacing w:line="360" w:lineRule="auto"/>
        <w:rPr>
          <w:szCs w:val="24"/>
        </w:rPr>
      </w:pPr>
    </w:p>
    <w:p w:rsidRPr="00EB4EFE" w:rsidR="00EB3CD4" w:rsidP="00AB6909" w:rsidRDefault="009E7588" w14:paraId="6BB3F6B4" w14:textId="5BDB9575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Pr="00EB4EFE" w:rsidR="00EB3CD4">
        <w:rPr>
          <w:b/>
          <w:szCs w:val="24"/>
        </w:rPr>
        <w:t xml:space="preserve"> </w:t>
      </w:r>
    </w:p>
    <w:p w:rsidRPr="00DE0E82" w:rsidR="00770AFF" w:rsidP="00AB6909" w:rsidRDefault="00FB1824" w14:paraId="720C5591" w14:textId="34E8C95D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>
        <w:rPr>
          <w:szCs w:val="24"/>
        </w:rPr>
        <w:t xml:space="preserve">Tópicos Avançado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:rsidRPr="00DE0E82" w:rsidR="00770AFF" w:rsidP="00AB6909" w:rsidRDefault="00770AFF" w14:paraId="2F2B603F" w14:textId="77777777">
      <w:pPr>
        <w:pStyle w:val="Pargrafocentralizado"/>
        <w:spacing w:line="360" w:lineRule="auto"/>
        <w:rPr>
          <w:szCs w:val="24"/>
        </w:rPr>
      </w:pPr>
    </w:p>
    <w:p w:rsidRPr="00DE0E82" w:rsidR="00F724F4" w:rsidP="00AB6909" w:rsidRDefault="00F724F4" w14:paraId="2E181BF7" w14:textId="77777777">
      <w:pPr>
        <w:pStyle w:val="Pargrafocentralizado"/>
        <w:spacing w:line="360" w:lineRule="auto"/>
        <w:rPr>
          <w:szCs w:val="24"/>
        </w:rPr>
      </w:pPr>
    </w:p>
    <w:p w:rsidRPr="00DE0E82" w:rsidR="00F724F4" w:rsidP="00AB6909" w:rsidRDefault="00F724F4" w14:paraId="6DF5ACB8" w14:textId="77777777">
      <w:pPr>
        <w:pStyle w:val="Pargrafocentralizado"/>
        <w:spacing w:line="360" w:lineRule="auto"/>
        <w:rPr>
          <w:szCs w:val="24"/>
        </w:rPr>
      </w:pPr>
    </w:p>
    <w:p w:rsidR="00F724F4" w:rsidP="00AB6909" w:rsidRDefault="00F724F4" w14:paraId="04EFEE75" w14:textId="77777777">
      <w:pPr>
        <w:pStyle w:val="Pargrafocentralizado"/>
        <w:spacing w:line="360" w:lineRule="auto"/>
        <w:rPr>
          <w:szCs w:val="24"/>
        </w:rPr>
      </w:pPr>
    </w:p>
    <w:p w:rsidR="00B93752" w:rsidP="00AB6909" w:rsidRDefault="00B93752" w14:paraId="039BA94B" w14:textId="77777777">
      <w:pPr>
        <w:pStyle w:val="Pargrafocentralizado"/>
        <w:spacing w:line="360" w:lineRule="auto"/>
        <w:rPr>
          <w:szCs w:val="24"/>
        </w:rPr>
      </w:pPr>
    </w:p>
    <w:p w:rsidR="00D67518" w:rsidP="00AB6909" w:rsidRDefault="00D67518" w14:paraId="05BA4ADC" w14:textId="77777777">
      <w:pPr>
        <w:pStyle w:val="Pargrafocentralizado"/>
        <w:spacing w:line="360" w:lineRule="auto"/>
        <w:rPr>
          <w:szCs w:val="24"/>
        </w:rPr>
      </w:pPr>
    </w:p>
    <w:p w:rsidRPr="00DE0E82" w:rsidR="00F117A3" w:rsidP="00AB6909" w:rsidRDefault="00F117A3" w14:paraId="56D69EA1" w14:textId="77777777">
      <w:pPr>
        <w:pStyle w:val="Pargrafocentralizado"/>
        <w:spacing w:line="360" w:lineRule="auto"/>
        <w:rPr>
          <w:szCs w:val="24"/>
        </w:rPr>
      </w:pPr>
    </w:p>
    <w:p w:rsidRPr="00DE0E82" w:rsidR="000A6C43" w:rsidP="00AB6909" w:rsidRDefault="00770AFF" w14:paraId="029075FC" w14:textId="77777777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:rsidR="00351172" w:rsidP="00AB6909" w:rsidRDefault="000A6C43" w14:paraId="7B0B02CF" w14:textId="494E5F6A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:rsidR="00F117A3" w:rsidP="00AB6909" w:rsidRDefault="00F117A3" w14:paraId="7077BD3A" w14:textId="77777777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:rsidRPr="00DE0E82" w:rsidR="00537857" w:rsidP="00AB6909" w:rsidRDefault="00537857" w14:paraId="3CA35EEB" w14:textId="77777777">
      <w:pPr>
        <w:pStyle w:val="Universidade"/>
        <w:spacing w:line="360" w:lineRule="auto"/>
        <w:rPr>
          <w:b w:val="0"/>
          <w:bCs/>
          <w:sz w:val="24"/>
          <w:szCs w:val="24"/>
        </w:rPr>
      </w:pPr>
    </w:p>
    <w:p w:rsidRPr="00DE0E82" w:rsidR="00F724F4" w:rsidP="00A14D71" w:rsidRDefault="00F724F4" w14:paraId="627D3928" w14:textId="77777777">
      <w:pPr>
        <w:pStyle w:val="Ttulo"/>
        <w:rPr>
          <w:szCs w:val="24"/>
        </w:rPr>
      </w:pPr>
      <w:r w:rsidRPr="00DE0E82">
        <w:rPr>
          <w:szCs w:val="24"/>
        </w:rPr>
        <w:t>SUMÁRIO</w:t>
      </w:r>
      <w:r w:rsidRPr="00DE0E82" w:rsidR="00FB1824">
        <w:rPr>
          <w:szCs w:val="24"/>
        </w:rPr>
        <w:t xml:space="preserve"> </w:t>
      </w:r>
    </w:p>
    <w:p w:rsidRPr="00DE0E82" w:rsidR="00BD4058" w:rsidP="00A14D71" w:rsidRDefault="00BD4058" w14:paraId="7906A0EC" w14:textId="77777777">
      <w:pPr>
        <w:pStyle w:val="Sumrio7"/>
        <w:rPr>
          <w:szCs w:val="24"/>
        </w:rPr>
      </w:pPr>
      <w:bookmarkStart w:name="_Toc253375252" w:id="0"/>
    </w:p>
    <w:p w:rsidR="00C93DD6" w:rsidRDefault="00460066" w14:paraId="53408946" w14:textId="16D156F9">
      <w:pPr>
        <w:pStyle w:val="Sumrio1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Pr="00DE0E82" w:rsidR="00A14D71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history="1" w:anchor="_Toc144809989">
        <w:r w:rsidRPr="00B10A92" w:rsidR="00C93DD6">
          <w:rPr>
            <w:rStyle w:val="Hyperlink"/>
            <w:noProof/>
          </w:rPr>
          <w:t>1</w:t>
        </w:r>
        <w:r w:rsidR="00C93DD6">
          <w:rPr>
            <w:rFonts w:asciiTheme="minorHAnsi" w:hAnsiTheme="minorHAnsi" w:eastAsiaTheme="minorEastAsia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B10A92" w:rsidR="00C93DD6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:rsidR="00C93DD6" w:rsidRDefault="00C93DD6" w14:paraId="6DDF3631" w14:textId="0AD214E7">
      <w:pPr>
        <w:pStyle w:val="Sumrio1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hyperlink w:history="1" w:anchor="_Toc144809990">
        <w:r w:rsidRPr="00B10A92">
          <w:rPr>
            <w:rStyle w:val="Hyperlink"/>
            <w:noProof/>
          </w:rPr>
          <w:t>2</w:t>
        </w:r>
        <w:r>
          <w:rPr>
            <w:rFonts w:asciiTheme="minorHAnsi" w:hAnsiTheme="minorHAnsi" w:eastAsiaTheme="minorEastAsia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LEVANTAMENTO DE 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272EE7FE" w14:textId="3239566F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09991">
        <w:r w:rsidRPr="00B10A92">
          <w:rPr>
            <w:rStyle w:val="Hyperlink"/>
            <w:noProof/>
          </w:rPr>
          <w:t>2.1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Descrição dos objetivos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4D86CE38" w14:textId="2B17426E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09992">
        <w:r w:rsidRPr="00B10A92">
          <w:rPr>
            <w:rStyle w:val="Hyperlink"/>
            <w:noProof/>
          </w:rPr>
          <w:t>2.2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Descrição do sistema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47A2171B" w14:textId="69534EFC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09993">
        <w:r w:rsidRPr="00B10A92">
          <w:rPr>
            <w:rStyle w:val="Hyperlink"/>
            <w:noProof/>
          </w:rPr>
          <w:t>2.3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Descrição dos principais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305D3BB4" w14:textId="20252D5C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09994">
        <w:r w:rsidRPr="00B10A92">
          <w:rPr>
            <w:rStyle w:val="Hyperlink"/>
            <w:noProof/>
          </w:rPr>
          <w:t>2.4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Descrição dos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03C83A84" w14:textId="0C224319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09995">
        <w:r w:rsidRPr="00B10A92">
          <w:rPr>
            <w:rStyle w:val="Hyperlink"/>
            <w:noProof/>
          </w:rPr>
          <w:t>2.5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Descrição dos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3379906D" w14:textId="08CC853B">
      <w:pPr>
        <w:pStyle w:val="Sumrio1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hyperlink w:history="1" w:anchor="_Toc144809996">
        <w:r w:rsidRPr="00B10A92">
          <w:rPr>
            <w:rStyle w:val="Hyperlink"/>
            <w:noProof/>
          </w:rPr>
          <w:t>3</w:t>
        </w:r>
        <w:r>
          <w:rPr>
            <w:rFonts w:asciiTheme="minorHAnsi" w:hAnsiTheme="minorHAnsi" w:eastAsiaTheme="minorEastAsia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VISÃO DE CASO DE USO –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59A68175" w14:textId="211A9B2C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09997">
        <w:r w:rsidRPr="00B10A92">
          <w:rPr>
            <w:rStyle w:val="Hyperlink"/>
            <w:noProof/>
          </w:rPr>
          <w:t>3.1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63C159DE" w14:textId="0F602134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09998">
        <w:r w:rsidRPr="00B10A92">
          <w:rPr>
            <w:rStyle w:val="Hyperlink"/>
            <w:noProof/>
          </w:rPr>
          <w:t>3.2 Dicionário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0BA176DD" w14:textId="46B4D924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09999">
        <w:r w:rsidRPr="00B10A92">
          <w:rPr>
            <w:rStyle w:val="Hyperlink"/>
            <w:noProof/>
          </w:rPr>
          <w:t>3.3 Definição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_Toc144809999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4C59AE43" w14:textId="2006B08F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0">
        <w:r w:rsidRPr="00B10A92">
          <w:rPr>
            <w:rStyle w:val="Hyperlink"/>
            <w:noProof/>
          </w:rPr>
          <w:t>3.4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277F201A" w14:textId="23926547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1">
        <w:r w:rsidRPr="00B10A92">
          <w:rPr>
            <w:rStyle w:val="Hyperlink"/>
            <w:noProof/>
          </w:rPr>
          <w:t>3.4.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52FF3E2A" w14:textId="5433F4F8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2">
        <w:r w:rsidRPr="00B10A92">
          <w:rPr>
            <w:rStyle w:val="Hyperlink"/>
            <w:noProof/>
          </w:rPr>
          <w:t>3.5. Diagrama de Casos de uso individuais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2500BE5B" w14:textId="3DB34206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3">
        <w:r w:rsidRPr="00B10A92">
          <w:rPr>
            <w:rStyle w:val="Hyperlink"/>
            <w:noProof/>
          </w:rPr>
          <w:t>3.6. Diagrama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28936E85" w14:textId="3BC4DC2A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4">
        <w:r w:rsidRPr="00B10A92">
          <w:rPr>
            <w:rStyle w:val="Hyperlink"/>
            <w:noProof/>
          </w:rPr>
          <w:t>3.7. Diagrama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3B03A667" w14:textId="78AAE537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5">
        <w:r w:rsidRPr="00B10A92">
          <w:rPr>
            <w:rStyle w:val="Hyperlink"/>
            <w:noProof/>
          </w:rPr>
          <w:t>3.8. 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16139F34" w14:textId="6B2B480F">
      <w:pPr>
        <w:pStyle w:val="Sumrio1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hyperlink w:history="1" w:anchor="_Toc144810006">
        <w:r w:rsidRPr="00B10A92">
          <w:rPr>
            <w:rStyle w:val="Hyperlink"/>
            <w:noProof/>
          </w:rPr>
          <w:t>4</w:t>
        </w:r>
        <w:r>
          <w:rPr>
            <w:rFonts w:asciiTheme="minorHAnsi" w:hAnsiTheme="minorHAnsi" w:eastAsiaTheme="minorEastAsia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DEFINIÇÃO DA INTERFACE COM O USUÁRIO (UX) (3º semstre)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09CF42F2" w14:textId="488733A5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7">
        <w:r w:rsidRPr="00B10A92">
          <w:rPr>
            <w:rStyle w:val="Hyperlink"/>
            <w:noProof/>
          </w:rPr>
          <w:t>4.1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Descrição de cenário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6F47E21A" w14:textId="12AEE12F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8">
        <w:r w:rsidRPr="00B10A92">
          <w:rPr>
            <w:rStyle w:val="Hyperlink"/>
            <w:noProof/>
          </w:rPr>
          <w:t>4.2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Descrição de 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33B9F562" w14:textId="102354F2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09">
        <w:r w:rsidRPr="00B10A92">
          <w:rPr>
            <w:rStyle w:val="Hyperlink"/>
            <w:noProof/>
          </w:rPr>
          <w:t>4.3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Esboços de tela (wireframes)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000786D9" w14:textId="65DB8826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10">
        <w:r w:rsidRPr="00B10A92">
          <w:rPr>
            <w:rStyle w:val="Hyperlink"/>
            <w:noProof/>
          </w:rPr>
          <w:t>4.4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Protótipos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3BCCE8EE" w14:textId="54E85A21">
      <w:pPr>
        <w:pStyle w:val="Sumrio1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hyperlink w:history="1" w:anchor="_Toc144810011">
        <w:r w:rsidRPr="00B10A92">
          <w:rPr>
            <w:rStyle w:val="Hyperlink"/>
            <w:noProof/>
          </w:rPr>
          <w:t>5</w:t>
        </w:r>
        <w:r>
          <w:rPr>
            <w:rFonts w:asciiTheme="minorHAnsi" w:hAnsiTheme="minorHAnsi" w:eastAsiaTheme="minorEastAsia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3F10D1D9" w14:textId="448E2DCB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12">
        <w:r w:rsidRPr="00B10A92">
          <w:rPr>
            <w:rStyle w:val="Hyperlink"/>
            <w:noProof/>
          </w:rPr>
          <w:t>5.1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Modelo Entidade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034F3BB7" w14:textId="7CBB7AD6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13">
        <w:r w:rsidRPr="00B10A92">
          <w:rPr>
            <w:rStyle w:val="Hyperlink"/>
            <w:noProof/>
          </w:rPr>
          <w:t>5.2</w:t>
        </w:r>
        <w:r>
          <w:rPr>
            <w:rFonts w:asciiTheme="minorHAnsi" w:hAnsiTheme="minorHAnsi"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Script das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11B292B5" w14:textId="501027C4">
      <w:pPr>
        <w:pStyle w:val="Sumrio1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hyperlink w:history="1" w:anchor="_Toc144810014">
        <w:r w:rsidRPr="00B10A92">
          <w:rPr>
            <w:rStyle w:val="Hyperlink"/>
            <w:noProof/>
          </w:rPr>
          <w:t>6</w:t>
        </w:r>
        <w:r>
          <w:rPr>
            <w:rFonts w:asciiTheme="minorHAnsi" w:hAnsiTheme="minorHAnsi" w:eastAsiaTheme="minorEastAsia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ARQUITETURA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0AB2D837" w14:textId="3C7302ED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15">
        <w:r w:rsidRPr="00B10A92">
          <w:rPr>
            <w:rStyle w:val="Hyperlink"/>
            <w:noProof/>
          </w:rPr>
          <w:t>6.1 Arquitetura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0A1D71C7" w14:textId="778DCF4B">
      <w:pPr>
        <w:pStyle w:val="Sumrio2"/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history="1" w:anchor="_Toc144810016">
        <w:r w:rsidRPr="00B10A92">
          <w:rPr>
            <w:rStyle w:val="Hyperlink"/>
            <w:noProof/>
          </w:rPr>
          <w:t>6.2 Telas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26A290D3" w14:textId="2E84E3E8">
      <w:pPr>
        <w:pStyle w:val="Sumrio1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hyperlink w:history="1" w:anchor="_Toc144810017">
        <w:r w:rsidRPr="00B10A92">
          <w:rPr>
            <w:rStyle w:val="Hyperlink"/>
            <w:noProof/>
          </w:rPr>
          <w:t>7</w:t>
        </w:r>
        <w:r>
          <w:rPr>
            <w:rFonts w:asciiTheme="minorHAnsi" w:hAnsiTheme="minorHAnsi" w:eastAsiaTheme="minorEastAsia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3DD6" w:rsidRDefault="00C93DD6" w14:paraId="459AA49A" w14:textId="1DDD158E">
      <w:pPr>
        <w:pStyle w:val="Sumrio1"/>
        <w:rPr>
          <w:rFonts w:asciiTheme="minorHAnsi" w:hAnsiTheme="minorHAnsi" w:eastAsiaTheme="minorEastAsia" w:cstheme="minorBidi"/>
          <w:b w:val="0"/>
          <w:noProof/>
          <w:kern w:val="2"/>
          <w:sz w:val="22"/>
          <w:szCs w:val="22"/>
          <w14:ligatures w14:val="standardContextual"/>
        </w:rPr>
      </w:pPr>
      <w:hyperlink w:history="1" w:anchor="_Toc144810018">
        <w:r w:rsidRPr="00B10A92">
          <w:rPr>
            <w:rStyle w:val="Hyperlink"/>
            <w:noProof/>
          </w:rPr>
          <w:t>8</w:t>
        </w:r>
        <w:r>
          <w:rPr>
            <w:rFonts w:asciiTheme="minorHAnsi" w:hAnsiTheme="minorHAnsi" w:eastAsiaTheme="minorEastAsia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Pr="00B10A92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_Toc144810018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Pr="00DE0E82" w:rsidR="00A14D71" w:rsidP="00A14D71" w:rsidRDefault="00460066" w14:paraId="48239BC6" w14:textId="58A97964">
      <w:pPr>
        <w:rPr>
          <w:szCs w:val="24"/>
        </w:rPr>
        <w:sectPr w:rsidRPr="00DE0E82" w:rsidR="00A14D71" w:rsidSect="0035270A">
          <w:pgSz w:w="11907" w:h="16840" w:orient="portrait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:rsidRPr="00DE0E82" w:rsidR="00236F70" w:rsidP="00BD4058" w:rsidRDefault="00236F70" w14:paraId="191BE1F5" w14:textId="1B744EDA">
      <w:pPr>
        <w:pStyle w:val="Ttulo1"/>
        <w:rPr>
          <w:szCs w:val="24"/>
        </w:rPr>
      </w:pPr>
      <w:bookmarkStart w:name="_Toc311655753" w:id="1"/>
      <w:bookmarkStart w:name="_Toc311656220" w:id="2"/>
      <w:bookmarkStart w:name="_Toc311656307" w:id="3"/>
      <w:bookmarkStart w:name="_Toc311656574" w:id="4"/>
      <w:bookmarkStart w:name="_Toc311676921" w:id="5"/>
      <w:bookmarkStart w:name="_Toc311677289" w:id="6"/>
      <w:bookmarkStart w:name="_Toc144809989" w:id="7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Pr="00DE0E82" w:rsidR="00C571B5" w:rsidP="00F26ECC" w:rsidRDefault="00C571B5" w14:paraId="5DB8447A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F26ECC" w:rsidP="00F26ECC" w:rsidRDefault="00F26ECC" w14:paraId="0127D94F" w14:textId="77777777">
      <w:pPr>
        <w:pStyle w:val="Pargrafo"/>
        <w:spacing w:before="0" w:line="360" w:lineRule="auto"/>
        <w:ind w:firstLine="851"/>
        <w:rPr>
          <w:szCs w:val="24"/>
        </w:rPr>
      </w:pPr>
      <w:r w:rsidRPr="00DE0E82">
        <w:rPr>
          <w:szCs w:val="24"/>
        </w:rPr>
        <w:t>É a parte inicial do trabalho em que são apresentados o tema e sua relevâ</w:t>
      </w:r>
      <w:r w:rsidR="00EB10C4">
        <w:rPr>
          <w:szCs w:val="24"/>
        </w:rPr>
        <w:t xml:space="preserve">ncia (justificativa), </w:t>
      </w:r>
      <w:r w:rsidRPr="00DE0E82" w:rsidR="00C47097">
        <w:rPr>
          <w:szCs w:val="24"/>
        </w:rPr>
        <w:t>e a que se destina o trabalho</w:t>
      </w:r>
      <w:r w:rsidR="009A2471">
        <w:rPr>
          <w:szCs w:val="24"/>
        </w:rPr>
        <w:t xml:space="preserve"> (objetivo)</w:t>
      </w:r>
      <w:r w:rsidRPr="00DE0E82" w:rsidR="009A2471">
        <w:rPr>
          <w:szCs w:val="24"/>
        </w:rPr>
        <w:t>.</w:t>
      </w:r>
    </w:p>
    <w:p w:rsidRPr="00DE0E82" w:rsidR="00C571B5" w:rsidP="00F26ECC" w:rsidRDefault="00C571B5" w14:paraId="70C86F22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DD3CA6" w:rsidRDefault="00C571B5" w14:paraId="545C5779" w14:textId="77777777">
      <w:pPr>
        <w:rPr>
          <w:szCs w:val="24"/>
        </w:rPr>
      </w:pPr>
    </w:p>
    <w:p w:rsidRPr="00DE0E82" w:rsidR="00C571B5" w:rsidP="00F26ECC" w:rsidRDefault="00C571B5" w14:paraId="7594A687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62C5869F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4ECA6C16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46A1582A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36C02ABC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05344238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40DD229B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7E8559FD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5CDA3C44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3B46D232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26FAABAC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7998A159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6F72D88D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23EA97EE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79D33EEE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38221684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0EC688B8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7177A83F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167E7BF0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0D657431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082732A7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62CEE2A5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35D9B3B3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571B5" w:rsidP="00F26ECC" w:rsidRDefault="00C571B5" w14:paraId="7BCFB91C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E2940" w:rsidP="00F26ECC" w:rsidRDefault="00CE2940" w14:paraId="6AFD5444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E2940" w:rsidP="00F26ECC" w:rsidRDefault="00CE2940" w14:paraId="1396A087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CE2940" w:rsidP="00F26ECC" w:rsidRDefault="00CE2940" w14:paraId="14991D35" w14:textId="77777777">
      <w:pPr>
        <w:pStyle w:val="Pargrafo"/>
        <w:spacing w:before="0" w:line="360" w:lineRule="auto"/>
        <w:ind w:firstLine="851"/>
        <w:rPr>
          <w:szCs w:val="24"/>
        </w:rPr>
      </w:pPr>
    </w:p>
    <w:p w:rsidRPr="00DE0E82" w:rsidR="00F724F4" w:rsidP="00F43D74" w:rsidRDefault="00F43D74" w14:paraId="51023CA4" w14:textId="35B7D772">
      <w:pPr>
        <w:pStyle w:val="Ttulo1"/>
        <w:ind w:left="426"/>
        <w:rPr>
          <w:szCs w:val="24"/>
        </w:rPr>
      </w:pPr>
      <w:bookmarkStart w:name="_Toc253375253" w:id="8"/>
      <w:bookmarkStart w:name="_Toc311655756" w:id="9"/>
      <w:bookmarkStart w:name="_Toc311656223" w:id="10"/>
      <w:bookmarkStart w:name="_Toc311656310" w:id="11"/>
      <w:bookmarkStart w:name="_Toc311656577" w:id="12"/>
      <w:bookmarkStart w:name="_Toc311676927" w:id="13"/>
      <w:bookmarkStart w:name="_Toc311677295" w:id="14"/>
      <w:r w:rsidRPr="00DE0E82">
        <w:rPr>
          <w:szCs w:val="24"/>
        </w:rPr>
        <w:lastRenderedPageBreak/>
        <w:t xml:space="preserve">  </w:t>
      </w:r>
      <w:bookmarkStart w:name="_Toc144809990" w:id="15"/>
      <w:r w:rsidRPr="00DE0E82" w:rsidR="00F724F4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:rsidRPr="00DE0E82" w:rsidR="00FB1824" w:rsidP="00FB1824" w:rsidRDefault="00FB1824" w14:paraId="5DDD36DE" w14:textId="77777777">
      <w:pPr>
        <w:pStyle w:val="Default"/>
        <w:rPr>
          <w:rFonts w:ascii="Times New Roman" w:hAnsi="Times New Roman" w:cs="Times New Roman"/>
        </w:rPr>
      </w:pPr>
    </w:p>
    <w:p w:rsidRPr="00DE0E82" w:rsidR="00AC5FC8" w:rsidP="00FB1824" w:rsidRDefault="00AC5FC8" w14:paraId="0A8ED3F2" w14:textId="77777777">
      <w:pPr>
        <w:pStyle w:val="Pargrafo"/>
        <w:ind w:firstLine="0"/>
        <w:rPr>
          <w:szCs w:val="24"/>
        </w:rPr>
      </w:pPr>
    </w:p>
    <w:p w:rsidRPr="00C93DD6" w:rsidR="007A6E26" w:rsidP="007A6E26" w:rsidRDefault="00FB1824" w14:paraId="2465909B" w14:textId="5AC4B021">
      <w:pPr>
        <w:pStyle w:val="Ttulo2"/>
        <w:rPr>
          <w:szCs w:val="24"/>
        </w:rPr>
      </w:pPr>
      <w:bookmarkStart w:name="_Toc311655848" w:id="16"/>
      <w:bookmarkStart w:name="_Toc311655928" w:id="17"/>
      <w:bookmarkStart w:name="_Toc311656059" w:id="18"/>
      <w:bookmarkStart w:name="_Toc311656108" w:id="19"/>
      <w:bookmarkStart w:name="_Toc311656224" w:id="20"/>
      <w:bookmarkStart w:name="_Toc253375254" w:id="21"/>
      <w:bookmarkStart w:name="_Toc311655757" w:id="22"/>
      <w:bookmarkStart w:name="_Toc311656228" w:id="23"/>
      <w:bookmarkStart w:name="_Toc311656311" w:id="24"/>
      <w:bookmarkStart w:name="_Toc311656578" w:id="25"/>
      <w:bookmarkStart w:name="_Toc311676928" w:id="26"/>
      <w:bookmarkStart w:name="_Toc311677296" w:id="27"/>
      <w:bookmarkStart w:name="_Toc144809991" w:id="28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8"/>
    </w:p>
    <w:p w:rsidRPr="00DE0E82" w:rsidR="007A6E26" w:rsidP="007A6E26" w:rsidRDefault="007A6E26" w14:paraId="67694BCB" w14:textId="77777777">
      <w:pPr>
        <w:pStyle w:val="Ttulo2"/>
        <w:numPr>
          <w:ilvl w:val="0"/>
          <w:numId w:val="0"/>
        </w:numPr>
        <w:rPr>
          <w:szCs w:val="24"/>
        </w:rPr>
      </w:pPr>
    </w:p>
    <w:p w:rsidRPr="00DE0E82" w:rsidR="00FB1824" w:rsidP="00BA7689" w:rsidRDefault="00FB1824" w14:paraId="4D8DA182" w14:textId="38A1B6B0">
      <w:pPr>
        <w:pStyle w:val="Ttulo2"/>
        <w:rPr>
          <w:szCs w:val="24"/>
        </w:rPr>
      </w:pPr>
      <w:bookmarkStart w:name="_Toc144809992" w:id="29"/>
      <w:r w:rsidRPr="00DE0E82">
        <w:rPr>
          <w:szCs w:val="24"/>
        </w:rPr>
        <w:t>Descrição do sistema atual</w:t>
      </w:r>
      <w:bookmarkEnd w:id="29"/>
    </w:p>
    <w:p w:rsidRPr="00DE0E82" w:rsidR="00FB1824" w:rsidP="00FB1824" w:rsidRDefault="00FB1824" w14:paraId="4D79CE3E" w14:textId="77777777">
      <w:pPr>
        <w:rPr>
          <w:szCs w:val="24"/>
        </w:rPr>
      </w:pPr>
    </w:p>
    <w:p w:rsidRPr="00DE0E82" w:rsidR="00FB1824" w:rsidP="00BA7689" w:rsidRDefault="00FB1824" w14:paraId="54EA0E71" w14:textId="0E63FD54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name="_Toc144809993" w:id="30"/>
      <w:bookmarkEnd w:id="21"/>
      <w:bookmarkEnd w:id="22"/>
      <w:bookmarkEnd w:id="23"/>
      <w:bookmarkEnd w:id="24"/>
      <w:bookmarkEnd w:id="25"/>
      <w:bookmarkEnd w:id="26"/>
      <w:bookmarkEnd w:id="27"/>
      <w:r w:rsidRPr="00DE0E82">
        <w:rPr>
          <w:szCs w:val="24"/>
        </w:rPr>
        <w:t>Descrição dos principais problemas</w:t>
      </w:r>
      <w:bookmarkEnd w:id="30"/>
    </w:p>
    <w:p w:rsidRPr="00DE0E82" w:rsidR="00FB1824" w:rsidP="00FB1824" w:rsidRDefault="00FB1824" w14:paraId="3238F0CD" w14:textId="77777777">
      <w:pPr>
        <w:rPr>
          <w:szCs w:val="24"/>
        </w:rPr>
      </w:pPr>
    </w:p>
    <w:p w:rsidRPr="00DE0E82" w:rsidR="00FB1824" w:rsidP="00BA7689" w:rsidRDefault="00FB1824" w14:paraId="4D7AA397" w14:textId="220C1FFF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name="_Toc144809994" w:id="31"/>
      <w:r w:rsidRPr="00DE0E82">
        <w:rPr>
          <w:szCs w:val="24"/>
        </w:rPr>
        <w:t>Descrição dos requisitos funcionais</w:t>
      </w:r>
      <w:bookmarkEnd w:id="31"/>
    </w:p>
    <w:p w:rsidRPr="00DE0E82" w:rsidR="00FB1824" w:rsidP="00FB1824" w:rsidRDefault="00FB1824" w14:paraId="74E2BDC1" w14:textId="77777777">
      <w:pPr>
        <w:rPr>
          <w:szCs w:val="24"/>
        </w:rPr>
      </w:pPr>
    </w:p>
    <w:p w:rsidRPr="00DE0E82" w:rsidR="00F724F4" w:rsidP="00BA7689" w:rsidRDefault="00FB1824" w14:paraId="39969684" w14:textId="4B9CE8C4">
      <w:pPr>
        <w:pStyle w:val="Ttulo2"/>
        <w:rPr>
          <w:szCs w:val="24"/>
        </w:rPr>
      </w:pPr>
      <w:bookmarkStart w:name="_Toc144809995" w:id="32"/>
      <w:r w:rsidRPr="00DE0E82">
        <w:rPr>
          <w:szCs w:val="24"/>
        </w:rPr>
        <w:t>Descrição dos requisitos não funcionais</w:t>
      </w:r>
      <w:bookmarkEnd w:id="32"/>
    </w:p>
    <w:p w:rsidRPr="00DE0E82" w:rsidR="00857AEC" w:rsidP="00857AEC" w:rsidRDefault="00857AEC" w14:paraId="6119141A" w14:textId="77777777">
      <w:pPr>
        <w:rPr>
          <w:szCs w:val="24"/>
        </w:rPr>
      </w:pPr>
    </w:p>
    <w:p w:rsidRPr="00DE0E82" w:rsidR="00857AEC" w:rsidP="00857AEC" w:rsidRDefault="00857AEC" w14:paraId="1A251498" w14:textId="77777777">
      <w:pPr>
        <w:rPr>
          <w:szCs w:val="24"/>
        </w:rPr>
      </w:pPr>
    </w:p>
    <w:p w:rsidRPr="00DE0E82" w:rsidR="00426284" w:rsidP="009F4885" w:rsidRDefault="00426284" w14:paraId="1B93DB52" w14:textId="77777777">
      <w:pPr>
        <w:rPr>
          <w:szCs w:val="24"/>
        </w:rPr>
      </w:pPr>
    </w:p>
    <w:p w:rsidRPr="00DE0E82" w:rsidR="009F4885" w:rsidP="009F4885" w:rsidRDefault="009F4885" w14:paraId="125192F0" w14:textId="77777777">
      <w:pPr>
        <w:rPr>
          <w:szCs w:val="24"/>
        </w:rPr>
      </w:pPr>
    </w:p>
    <w:p w:rsidRPr="00DE0E82" w:rsidR="009F4885" w:rsidP="009F4885" w:rsidRDefault="009F4885" w14:paraId="5E7EB2DD" w14:textId="77777777">
      <w:pPr>
        <w:rPr>
          <w:szCs w:val="24"/>
        </w:rPr>
      </w:pPr>
    </w:p>
    <w:p w:rsidRPr="00DE0E82" w:rsidR="009F4885" w:rsidP="009F4885" w:rsidRDefault="009F4885" w14:paraId="3DA0B289" w14:textId="77777777">
      <w:pPr>
        <w:rPr>
          <w:szCs w:val="24"/>
        </w:rPr>
      </w:pPr>
    </w:p>
    <w:p w:rsidRPr="00DE0E82" w:rsidR="009F4885" w:rsidP="009F4885" w:rsidRDefault="009F4885" w14:paraId="58EDFAF9" w14:textId="77777777">
      <w:pPr>
        <w:rPr>
          <w:szCs w:val="24"/>
        </w:rPr>
      </w:pPr>
    </w:p>
    <w:p w:rsidRPr="00DE0E82" w:rsidR="009F4885" w:rsidP="009F4885" w:rsidRDefault="009F4885" w14:paraId="3CC20E0E" w14:textId="77777777">
      <w:pPr>
        <w:rPr>
          <w:szCs w:val="24"/>
        </w:rPr>
      </w:pPr>
    </w:p>
    <w:p w:rsidRPr="00DE0E82" w:rsidR="009F4885" w:rsidP="009F4885" w:rsidRDefault="009F4885" w14:paraId="7BA202A1" w14:textId="77777777">
      <w:pPr>
        <w:rPr>
          <w:szCs w:val="24"/>
        </w:rPr>
      </w:pPr>
    </w:p>
    <w:p w:rsidRPr="00DE0E82" w:rsidR="009F4885" w:rsidP="009F4885" w:rsidRDefault="009F4885" w14:paraId="114BC8A3" w14:textId="77777777">
      <w:pPr>
        <w:rPr>
          <w:szCs w:val="24"/>
        </w:rPr>
      </w:pPr>
    </w:p>
    <w:p w:rsidRPr="00DE0E82" w:rsidR="009F4885" w:rsidP="009F4885" w:rsidRDefault="009F4885" w14:paraId="235CC94B" w14:textId="77777777">
      <w:pPr>
        <w:rPr>
          <w:szCs w:val="24"/>
        </w:rPr>
      </w:pPr>
    </w:p>
    <w:p w:rsidR="009F4885" w:rsidP="009F4885" w:rsidRDefault="009F4885" w14:paraId="39A2FEF0" w14:textId="77777777">
      <w:pPr>
        <w:rPr>
          <w:szCs w:val="24"/>
        </w:rPr>
      </w:pPr>
    </w:p>
    <w:p w:rsidR="000959C0" w:rsidP="009F4885" w:rsidRDefault="000959C0" w14:paraId="3D1B1BF9" w14:textId="77777777">
      <w:pPr>
        <w:rPr>
          <w:szCs w:val="24"/>
        </w:rPr>
      </w:pPr>
    </w:p>
    <w:p w:rsidR="000959C0" w:rsidP="009F4885" w:rsidRDefault="000959C0" w14:paraId="540CF0AE" w14:textId="77777777">
      <w:pPr>
        <w:rPr>
          <w:szCs w:val="24"/>
        </w:rPr>
      </w:pPr>
    </w:p>
    <w:p w:rsidR="000959C0" w:rsidP="009F4885" w:rsidRDefault="000959C0" w14:paraId="0F7A1928" w14:textId="77777777">
      <w:pPr>
        <w:rPr>
          <w:szCs w:val="24"/>
        </w:rPr>
      </w:pPr>
    </w:p>
    <w:p w:rsidR="000959C0" w:rsidP="009F4885" w:rsidRDefault="000959C0" w14:paraId="5A23D41E" w14:textId="77777777">
      <w:pPr>
        <w:rPr>
          <w:szCs w:val="24"/>
        </w:rPr>
      </w:pPr>
    </w:p>
    <w:p w:rsidR="000959C0" w:rsidP="009F4885" w:rsidRDefault="000959C0" w14:paraId="2B8D72C5" w14:textId="77777777">
      <w:pPr>
        <w:rPr>
          <w:szCs w:val="24"/>
        </w:rPr>
      </w:pPr>
    </w:p>
    <w:p w:rsidR="000959C0" w:rsidP="009F4885" w:rsidRDefault="000959C0" w14:paraId="6C78AA4F" w14:textId="77777777">
      <w:pPr>
        <w:rPr>
          <w:szCs w:val="24"/>
        </w:rPr>
      </w:pPr>
    </w:p>
    <w:p w:rsidR="000959C0" w:rsidP="009F4885" w:rsidRDefault="000959C0" w14:paraId="6C2A821F" w14:textId="77777777">
      <w:pPr>
        <w:rPr>
          <w:szCs w:val="24"/>
        </w:rPr>
      </w:pPr>
    </w:p>
    <w:p w:rsidR="000959C0" w:rsidP="009F4885" w:rsidRDefault="000959C0" w14:paraId="35CECEFB" w14:textId="77777777">
      <w:pPr>
        <w:rPr>
          <w:szCs w:val="24"/>
        </w:rPr>
      </w:pPr>
    </w:p>
    <w:p w:rsidR="000959C0" w:rsidP="009F4885" w:rsidRDefault="000959C0" w14:paraId="59E7466D" w14:textId="77777777">
      <w:pPr>
        <w:rPr>
          <w:szCs w:val="24"/>
        </w:rPr>
      </w:pPr>
    </w:p>
    <w:p w:rsidR="000959C0" w:rsidP="009F4885" w:rsidRDefault="000959C0" w14:paraId="1885BC3C" w14:textId="77777777">
      <w:pPr>
        <w:rPr>
          <w:szCs w:val="24"/>
        </w:rPr>
      </w:pPr>
    </w:p>
    <w:p w:rsidR="000959C0" w:rsidP="009F4885" w:rsidRDefault="000959C0" w14:paraId="5D930E34" w14:textId="77777777">
      <w:pPr>
        <w:rPr>
          <w:szCs w:val="24"/>
        </w:rPr>
      </w:pPr>
    </w:p>
    <w:p w:rsidRPr="00DE0E82" w:rsidR="000959C0" w:rsidP="000959C0" w:rsidRDefault="000959C0" w14:paraId="6D94DADF" w14:textId="2E2AFA06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name="_Toc144809996" w:id="33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:rsidR="000959C0" w:rsidP="000959C0" w:rsidRDefault="000959C0" w14:paraId="029D9221" w14:textId="77777777">
      <w:pPr>
        <w:pStyle w:val="Ttulo2"/>
        <w:numPr>
          <w:ilvl w:val="0"/>
          <w:numId w:val="0"/>
        </w:numPr>
        <w:rPr>
          <w:szCs w:val="24"/>
        </w:rPr>
      </w:pPr>
    </w:p>
    <w:p w:rsidR="000959C0" w:rsidP="000959C0" w:rsidRDefault="000959C0" w14:paraId="71FBABDD" w14:textId="109679DC">
      <w:pPr>
        <w:pStyle w:val="Ttulo2"/>
        <w:numPr>
          <w:ilvl w:val="0"/>
          <w:numId w:val="0"/>
        </w:numPr>
        <w:rPr>
          <w:szCs w:val="24"/>
        </w:rPr>
      </w:pPr>
      <w:bookmarkStart w:name="_Toc144809997" w:id="34"/>
      <w:r w:rsidRPr="000959C0">
        <w:rPr>
          <w:szCs w:val="24"/>
        </w:rPr>
        <w:t>3.1 Diagrama de Classes</w:t>
      </w:r>
      <w:bookmarkEnd w:id="34"/>
    </w:p>
    <w:p w:rsidR="0098235B" w:rsidP="000959C0" w:rsidRDefault="00732FB4" w14:paraId="5EFD401C" w14:textId="1C359A2E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:rsidRPr="00AD24F8" w:rsidR="00BC263E" w:rsidP="00BC263E" w:rsidRDefault="00BC263E" w14:paraId="1D7C0475" w14:textId="5E0C6324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Pr="00AD24F8" w:rsidR="00B6588B">
        <w:rPr>
          <w:i/>
          <w:iCs/>
          <w:color w:val="FF0000"/>
          <w:szCs w:val="24"/>
        </w:rPr>
        <w:t xml:space="preserve"> </w:t>
      </w:r>
    </w:p>
    <w:p w:rsidR="004024FD" w:rsidP="004024FD" w:rsidRDefault="004024FD" w14:paraId="247B48AA" w14:textId="77777777">
      <w:pPr>
        <w:pStyle w:val="Ttulo2"/>
        <w:numPr>
          <w:ilvl w:val="0"/>
          <w:numId w:val="0"/>
        </w:numPr>
        <w:rPr>
          <w:szCs w:val="24"/>
        </w:rPr>
      </w:pPr>
    </w:p>
    <w:p w:rsidRPr="008C298C" w:rsidR="004024FD" w:rsidP="004024FD" w:rsidRDefault="004024FD" w14:paraId="47AA9F2A" w14:textId="7AB32888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name="_Toc144809998" w:id="35"/>
      <w:r w:rsidRPr="00DF0DED">
        <w:rPr>
          <w:szCs w:val="24"/>
        </w:rPr>
        <w:t>3.</w:t>
      </w:r>
      <w:r w:rsidRPr="00DF0DED" w:rsidR="00BC263E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:rsidR="00732FB4" w:rsidP="000959C0" w:rsidRDefault="00A9517C" w14:paraId="349168A2" w14:textId="50624294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:rsidR="008C298C" w:rsidP="000959C0" w:rsidRDefault="008C298C" w14:paraId="64A117C8" w14:textId="77777777">
      <w:pPr>
        <w:pStyle w:val="Pargrafo"/>
        <w:ind w:firstLine="0"/>
        <w:rPr>
          <w:color w:val="FF0000"/>
          <w:szCs w:val="24"/>
        </w:rPr>
      </w:pPr>
    </w:p>
    <w:p w:rsidRPr="004C384A" w:rsidR="008C298C" w:rsidP="008C298C" w:rsidRDefault="008C298C" w14:paraId="7BB158E5" w14:textId="77777777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:rsidRPr="004C384A" w:rsidR="008C298C" w:rsidP="008C298C" w:rsidRDefault="008C298C" w14:paraId="5DAC3CE1" w14:textId="77777777">
      <w:pPr>
        <w:rPr>
          <w:rFonts w:ascii="Arial" w:hAnsi="Arial" w:cs="Arial"/>
          <w:color w:val="FF0000"/>
        </w:rPr>
      </w:pPr>
    </w:p>
    <w:p w:rsidRPr="004C384A" w:rsidR="008C298C" w:rsidP="008C298C" w:rsidRDefault="008C298C" w14:paraId="33A86EF6" w14:textId="77777777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Pr="004C384A" w:rsidR="004C384A" w:rsidTr="00317A6C" w14:paraId="68B26E21" w14:textId="77777777">
        <w:tc>
          <w:tcPr>
            <w:tcW w:w="3020" w:type="dxa"/>
          </w:tcPr>
          <w:p w:rsidRPr="004C384A" w:rsidR="008C298C" w:rsidP="00317A6C" w:rsidRDefault="008C298C" w14:paraId="5FB5AA6F" w14:textId="77777777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:rsidRPr="004C384A" w:rsidR="008C298C" w:rsidP="00317A6C" w:rsidRDefault="008C298C" w14:paraId="575840B6" w14:textId="77777777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:rsidRPr="004C384A" w:rsidR="008C298C" w:rsidP="00317A6C" w:rsidRDefault="008C298C" w14:paraId="6FB75E88" w14:textId="77777777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Pr="004C384A" w:rsidR="004C384A" w:rsidTr="00317A6C" w14:paraId="05D30FCE" w14:textId="77777777">
        <w:tc>
          <w:tcPr>
            <w:tcW w:w="3020" w:type="dxa"/>
          </w:tcPr>
          <w:p w:rsidRPr="004C384A" w:rsidR="008C298C" w:rsidP="00317A6C" w:rsidRDefault="008C298C" w14:paraId="2037E964" w14:textId="77777777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:rsidRPr="004C384A" w:rsidR="008C298C" w:rsidP="00317A6C" w:rsidRDefault="008C298C" w14:paraId="1C016F68" w14:textId="77777777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:rsidRPr="004C384A" w:rsidR="008C298C" w:rsidP="00317A6C" w:rsidRDefault="008C298C" w14:paraId="7E1BA698" w14:textId="77777777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:rsidRPr="004C384A" w:rsidR="008C298C" w:rsidP="008C298C" w:rsidRDefault="008C298C" w14:paraId="0D120B9C" w14:textId="77777777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:rsidR="008C298C" w:rsidP="000959C0" w:rsidRDefault="008C298C" w14:paraId="460E586E" w14:textId="2F63554B">
      <w:pPr>
        <w:pStyle w:val="Pargrafo"/>
        <w:ind w:firstLine="0"/>
        <w:rPr>
          <w:color w:val="FF0000"/>
          <w:szCs w:val="24"/>
        </w:rPr>
      </w:pPr>
    </w:p>
    <w:p w:rsidR="000959C0" w:rsidP="000959C0" w:rsidRDefault="0098235B" w14:paraId="4967EF5C" w14:textId="52674426">
      <w:pPr>
        <w:pStyle w:val="Ttulo2"/>
        <w:numPr>
          <w:ilvl w:val="0"/>
          <w:numId w:val="0"/>
        </w:numPr>
        <w:rPr>
          <w:szCs w:val="24"/>
        </w:rPr>
      </w:pPr>
      <w:bookmarkStart w:name="_Toc144809999" w:id="36"/>
      <w:r>
        <w:rPr>
          <w:szCs w:val="24"/>
        </w:rPr>
        <w:t>3</w:t>
      </w:r>
      <w:r w:rsidRPr="000959C0" w:rsidR="000959C0">
        <w:rPr>
          <w:szCs w:val="24"/>
        </w:rPr>
        <w:t>.</w:t>
      </w:r>
      <w:r w:rsidR="00BC263E">
        <w:rPr>
          <w:szCs w:val="24"/>
        </w:rPr>
        <w:t>3</w:t>
      </w:r>
      <w:r w:rsidRPr="000959C0" w:rsidR="000959C0">
        <w:rPr>
          <w:szCs w:val="24"/>
        </w:rPr>
        <w:t xml:space="preserve"> Definição dos Atores</w:t>
      </w:r>
      <w:bookmarkEnd w:id="36"/>
    </w:p>
    <w:p w:rsidRPr="0098235B" w:rsidR="00732FB4" w:rsidP="00732FB4" w:rsidRDefault="00732FB4" w14:paraId="33567477" w14:textId="77777777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:rsidR="000959C0" w:rsidP="000959C0" w:rsidRDefault="000959C0" w14:paraId="16BEBD1E" w14:textId="77777777"/>
    <w:p w:rsidRPr="006C04EC" w:rsidR="006C04EC" w:rsidP="006C04EC" w:rsidRDefault="006C04EC" w14:paraId="2E69F11B" w14:textId="27A6E49D">
      <w:pPr>
        <w:pStyle w:val="Ttulo2"/>
        <w:numPr>
          <w:ilvl w:val="0"/>
          <w:numId w:val="0"/>
        </w:numPr>
        <w:rPr>
          <w:szCs w:val="24"/>
        </w:rPr>
      </w:pPr>
      <w:bookmarkStart w:name="_Toc253375267" w:id="37"/>
      <w:bookmarkStart w:name="_Toc311655770" w:id="38"/>
      <w:bookmarkStart w:name="_Toc311656242" w:id="39"/>
      <w:bookmarkStart w:name="_Toc311656324" w:id="40"/>
      <w:bookmarkStart w:name="_Toc311656591" w:id="41"/>
      <w:bookmarkStart w:name="_Toc311676941" w:id="42"/>
      <w:bookmarkStart w:name="_Toc311677309" w:id="43"/>
      <w:bookmarkStart w:name="_Toc356377170" w:id="44"/>
      <w:bookmarkStart w:name="_Toc144810000" w:id="45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6C04EC" w:rsidP="006C04EC" w:rsidRDefault="006C04EC" w14:paraId="31535E0B" w14:textId="77777777">
      <w:pPr>
        <w:rPr>
          <w:szCs w:val="24"/>
        </w:rPr>
      </w:pPr>
    </w:p>
    <w:p w:rsidRPr="00B439A6" w:rsidR="006C04EC" w:rsidP="006C04EC" w:rsidRDefault="006C04EC" w14:paraId="664B9F8A" w14:textId="77777777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:rsidR="006C04EC" w:rsidP="006C04EC" w:rsidRDefault="006C04EC" w14:paraId="7E345F46" w14:textId="77777777">
      <w:pPr>
        <w:pStyle w:val="Pargrafo"/>
        <w:spacing w:before="0" w:line="360" w:lineRule="auto"/>
        <w:ind w:left="360" w:firstLine="0"/>
        <w:rPr>
          <w:szCs w:val="24"/>
        </w:rPr>
      </w:pPr>
    </w:p>
    <w:p w:rsidRPr="00681D0E" w:rsidR="006C04EC" w:rsidP="006C04EC" w:rsidRDefault="006C04EC" w14:paraId="3A380115" w14:textId="77777777">
      <w:pPr>
        <w:pStyle w:val="Legenda"/>
        <w:jc w:val="both"/>
      </w:pPr>
      <w:bookmarkStart w:name="_Toc356377024" w:id="46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Pr="00770AFF" w:rsidR="006C04EC" w:rsidTr="002C55D0" w14:paraId="72DB7BF9" w14:textId="77777777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:rsidRPr="00770AFF" w:rsidR="006C04EC" w:rsidP="002C55D0" w:rsidRDefault="006C04EC" w14:paraId="118E57D3" w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:rsidRPr="00770AFF" w:rsidR="006C04EC" w:rsidP="002C55D0" w:rsidRDefault="006C04EC" w14:paraId="1CCC0149" w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:rsidRPr="00770AFF" w:rsidR="006C04EC" w:rsidP="002C55D0" w:rsidRDefault="006C04EC" w14:paraId="595A19DF" w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:rsidRPr="00770AFF" w:rsidR="006C04EC" w:rsidP="002C55D0" w:rsidRDefault="006C04EC" w14:paraId="709F5D5F" w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:rsidRPr="00770AFF" w:rsidR="006C04EC" w:rsidP="002C55D0" w:rsidRDefault="006C04EC" w14:paraId="2CCDEBCA" w14:textId="77777777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Pr="00770AFF" w:rsidR="006C04EC" w:rsidTr="002C55D0" w14:paraId="298BFAF6" w14:textId="77777777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:rsidRPr="00770AFF" w:rsidR="006C04EC" w:rsidP="002C55D0" w:rsidRDefault="006C04EC" w14:paraId="692FE642" w14:textId="77777777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:rsidRPr="00770AFF" w:rsidR="006C04EC" w:rsidP="002C55D0" w:rsidRDefault="006C04EC" w14:paraId="6DA153E8" w14:textId="77777777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:rsidRPr="00770AFF" w:rsidR="006C04EC" w:rsidP="002C55D0" w:rsidRDefault="006C04EC" w14:paraId="611CD4A1" w14:textId="77777777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:rsidRPr="00770AFF" w:rsidR="006C04EC" w:rsidP="002C55D0" w:rsidRDefault="006C04EC" w14:paraId="2A160D51" w14:textId="77777777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:rsidRPr="00770AFF" w:rsidR="006C04EC" w:rsidP="002C55D0" w:rsidRDefault="006C04EC" w14:paraId="2B099453" w14:textId="77777777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Pr="00770AFF" w:rsidR="006C04EC" w:rsidTr="002C55D0" w14:paraId="178A6F06" w14:textId="77777777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:rsidRPr="00770AFF" w:rsidR="006C04EC" w:rsidP="002C55D0" w:rsidRDefault="006C04EC" w14:paraId="7A277BCA" w14:textId="77777777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:rsidRPr="00770AFF" w:rsidR="006C04EC" w:rsidP="002C55D0" w:rsidRDefault="006C04EC" w14:paraId="57C4FF13" w14:textId="77777777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:rsidRPr="00770AFF" w:rsidR="006C04EC" w:rsidP="002C55D0" w:rsidRDefault="006C04EC" w14:paraId="3B7A5E22" w14:textId="77777777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:rsidRPr="00770AFF" w:rsidR="006C04EC" w:rsidP="002C55D0" w:rsidRDefault="006C04EC" w14:paraId="607A1D36" w14:textId="77777777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:rsidRPr="00770AFF" w:rsidR="006C04EC" w:rsidP="002C55D0" w:rsidRDefault="006C04EC" w14:paraId="47BF78CF" w14:textId="77777777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:rsidR="006C04EC" w:rsidP="000959C0" w:rsidRDefault="006C04EC" w14:paraId="34D1FA25" w14:textId="77777777"/>
    <w:p w:rsidR="000959C0" w:rsidP="000959C0" w:rsidRDefault="000959C0" w14:paraId="7676236C" w14:textId="30146962">
      <w:pPr>
        <w:pStyle w:val="Ttulo2"/>
        <w:numPr>
          <w:ilvl w:val="0"/>
          <w:numId w:val="0"/>
        </w:numPr>
        <w:rPr>
          <w:szCs w:val="24"/>
        </w:rPr>
      </w:pPr>
      <w:bookmarkStart w:name="_Toc144810001" w:id="47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:rsidRPr="0098235B" w:rsidR="00732FB4" w:rsidP="00732FB4" w:rsidRDefault="00732FB4" w14:paraId="2D39D91A" w14:textId="77777777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:rsidR="0098235B" w:rsidP="000959C0" w:rsidRDefault="0098235B" w14:paraId="1F4A7F75" w14:textId="77777777"/>
    <w:p w:rsidR="004719A1" w:rsidP="000959C0" w:rsidRDefault="004719A1" w14:paraId="08086A26" w14:textId="77777777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:rsidR="00B623C1" w:rsidP="004719A1" w:rsidRDefault="004719A1" w14:paraId="45DCE196" w14:textId="77777777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A1" w:rsidP="004719A1" w:rsidRDefault="004719A1" w14:paraId="45C710A8" w14:textId="77777777">
      <w:pPr>
        <w:ind w:firstLine="0"/>
        <w:jc w:val="center"/>
      </w:pPr>
      <w:r>
        <w:t>Fonte: Silva, 2016.</w:t>
      </w:r>
    </w:p>
    <w:p w:rsidR="004719A1" w:rsidP="004719A1" w:rsidRDefault="004719A1" w14:paraId="00D6DCB8" w14:textId="77777777">
      <w:pPr>
        <w:ind w:firstLine="0"/>
        <w:jc w:val="center"/>
      </w:pPr>
    </w:p>
    <w:p w:rsidR="000959C0" w:rsidP="000959C0" w:rsidRDefault="006C04EC" w14:paraId="4DDE3098" w14:textId="4D9DFBFB">
      <w:pPr>
        <w:pStyle w:val="Ttulo2"/>
        <w:numPr>
          <w:ilvl w:val="0"/>
          <w:numId w:val="0"/>
        </w:numPr>
        <w:rPr>
          <w:szCs w:val="24"/>
        </w:rPr>
      </w:pPr>
      <w:bookmarkStart w:name="_Toc144810002" w:id="48"/>
      <w:r>
        <w:rPr>
          <w:szCs w:val="24"/>
        </w:rPr>
        <w:t>3.5</w:t>
      </w:r>
      <w:r w:rsidRPr="000959C0" w:rsidR="000959C0">
        <w:rPr>
          <w:szCs w:val="24"/>
        </w:rPr>
        <w:t>. Diagrama de Casos de uso individuais</w:t>
      </w:r>
      <w:bookmarkEnd w:id="48"/>
    </w:p>
    <w:p w:rsidR="00E0757D" w:rsidP="00E0757D" w:rsidRDefault="004719A1" w14:paraId="5FFB286F" w14:textId="77777777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Pr="00E0757D" w:rsid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 w:rsidR="00E0757D">
        <w:rPr>
          <w:i/>
          <w:color w:val="1F497D" w:themeColor="text2"/>
          <w:szCs w:val="24"/>
        </w:rPr>
        <w:t>etc..</w:t>
      </w:r>
      <w:proofErr w:type="gramEnd"/>
      <w:r w:rsidRPr="00E0757D" w:rsidR="00E0757D">
        <w:rPr>
          <w:i/>
          <w:color w:val="1F497D" w:themeColor="text2"/>
          <w:szCs w:val="24"/>
        </w:rPr>
        <w:t>)</w:t>
      </w:r>
    </w:p>
    <w:p w:rsidR="00A77264" w:rsidP="00A77264" w:rsidRDefault="00A77264" w14:paraId="414B213C" w14:textId="77777777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:rsidR="00A77264" w:rsidP="00A77264" w:rsidRDefault="00A77264" w14:paraId="7A46DEBF" w14:textId="77777777">
      <w:pPr>
        <w:rPr>
          <w:b/>
        </w:rPr>
      </w:pPr>
    </w:p>
    <w:p w:rsidR="00A77264" w:rsidP="00A77264" w:rsidRDefault="00A77264" w14:paraId="0BDC516E" w14:textId="77777777">
      <w:pPr>
        <w:ind w:firstLine="0"/>
      </w:pPr>
      <w:r w:rsidRPr="00A77264">
        <w:t>3.5.1 – Caso de uso: Cadastrar Atendimento</w:t>
      </w:r>
    </w:p>
    <w:p w:rsidRPr="00A77264" w:rsidR="00A77264" w:rsidP="00A77264" w:rsidRDefault="00A77264" w14:paraId="1E2CAF2C" w14:textId="77777777">
      <w:pPr>
        <w:ind w:firstLine="0"/>
      </w:pPr>
    </w:p>
    <w:p w:rsidR="00A77264" w:rsidP="00A77264" w:rsidRDefault="00A77264" w14:paraId="3348E607" w14:textId="77777777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:rsidR="00A77264" w:rsidP="00A77264" w:rsidRDefault="00A77264" w14:paraId="0EAD797B" w14:textId="77777777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264" w:rsidP="00A77264" w:rsidRDefault="00A77264" w14:paraId="301A1C7B" w14:textId="77777777">
      <w:pPr>
        <w:ind w:firstLine="0"/>
        <w:jc w:val="center"/>
      </w:pPr>
      <w:r>
        <w:t>Fonte: Silva, 2016.</w:t>
      </w:r>
    </w:p>
    <w:p w:rsidR="00A77264" w:rsidP="00A77264" w:rsidRDefault="00A77264" w14:paraId="74C36862" w14:textId="77777777">
      <w:pPr>
        <w:ind w:firstLine="0"/>
        <w:jc w:val="center"/>
      </w:pPr>
    </w:p>
    <w:p w:rsidRPr="001E4D55" w:rsidR="001E4D55" w:rsidP="001E4D55" w:rsidRDefault="001E4D55" w14:paraId="07885F4E" w14:textId="77777777">
      <w:pPr>
        <w:ind w:firstLine="0"/>
        <w:rPr>
          <w:b/>
        </w:rPr>
      </w:pPr>
      <w:r w:rsidRPr="001E4D55">
        <w:rPr>
          <w:b/>
        </w:rPr>
        <w:t>Fluxo Normal</w:t>
      </w:r>
    </w:p>
    <w:p w:rsidR="001E4D55" w:rsidP="001E4D55" w:rsidRDefault="001E4D55" w14:paraId="15BCF5CD" w14:textId="77777777">
      <w:pPr>
        <w:ind w:firstLine="0"/>
      </w:pPr>
      <w:r>
        <w:t>1-AtorAdm solicita exclusão do registro da pessoa</w:t>
      </w:r>
    </w:p>
    <w:p w:rsidR="001E4D55" w:rsidP="001E4D55" w:rsidRDefault="001E4D55" w14:paraId="0D2E715F" w14:textId="77777777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:rsidR="001E4D55" w:rsidP="001E4D55" w:rsidRDefault="001E4D55" w14:paraId="49C01052" w14:textId="77777777">
      <w:pPr>
        <w:ind w:firstLine="0"/>
      </w:pPr>
      <w:r>
        <w:t>3-AtorAdm confirma exclusão do registro</w:t>
      </w:r>
    </w:p>
    <w:p w:rsidR="001E4D55" w:rsidP="001E4D55" w:rsidRDefault="001E4D55" w14:paraId="683EE637" w14:textId="77777777">
      <w:pPr>
        <w:ind w:firstLine="0"/>
      </w:pPr>
      <w:r>
        <w:t>4-Sistema exclui registro</w:t>
      </w:r>
    </w:p>
    <w:p w:rsidR="001E4D55" w:rsidP="001E4D55" w:rsidRDefault="001E4D55" w14:paraId="5012B04F" w14:textId="77777777">
      <w:pPr>
        <w:ind w:firstLine="0"/>
      </w:pPr>
      <w:r>
        <w:lastRenderedPageBreak/>
        <w:t>5-Sistema envia msg07: "Registro excluído com sucesso!"</w:t>
      </w:r>
    </w:p>
    <w:p w:rsidR="001E4D55" w:rsidP="001E4D55" w:rsidRDefault="001E4D55" w14:paraId="7802A8DA" w14:textId="77777777">
      <w:pPr>
        <w:ind w:firstLine="0"/>
      </w:pPr>
      <w:r>
        <w:t>6-Sistema atualiza banco de dados e retorna ao Caso de Uso "Alterar Pessoa"</w:t>
      </w:r>
    </w:p>
    <w:p w:rsidR="001E4D55" w:rsidP="001E4D55" w:rsidRDefault="001E4D55" w14:paraId="1914B174" w14:textId="77777777">
      <w:pPr>
        <w:ind w:firstLine="0"/>
      </w:pPr>
    </w:p>
    <w:p w:rsidRPr="001E4D55" w:rsidR="001E4D55" w:rsidP="001E4D55" w:rsidRDefault="001E4D55" w14:paraId="49E8652A" w14:textId="77777777">
      <w:pPr>
        <w:ind w:firstLine="0"/>
        <w:rPr>
          <w:b/>
        </w:rPr>
      </w:pPr>
      <w:r w:rsidRPr="001E4D55">
        <w:rPr>
          <w:b/>
        </w:rPr>
        <w:t>Fluxo Exceção</w:t>
      </w:r>
    </w:p>
    <w:p w:rsidR="001E4D55" w:rsidP="001E4D55" w:rsidRDefault="001E4D55" w14:paraId="737DD4AC" w14:textId="77777777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:rsidR="001E4D55" w:rsidP="001E4D55" w:rsidRDefault="001E4D55" w14:paraId="3D54B136" w14:textId="77777777">
      <w:pPr>
        <w:ind w:firstLine="0"/>
      </w:pPr>
      <w:r>
        <w:t>2.1-AtorAdm não confirma exclusão do registro</w:t>
      </w:r>
    </w:p>
    <w:p w:rsidR="001E4D55" w:rsidP="001E4D55" w:rsidRDefault="001E4D55" w14:paraId="751F3FA7" w14:textId="77777777">
      <w:pPr>
        <w:ind w:firstLine="0"/>
      </w:pPr>
      <w:r>
        <w:t>2.2-Sistema cancela ação</w:t>
      </w:r>
    </w:p>
    <w:p w:rsidR="001E4D55" w:rsidP="001E4D55" w:rsidRDefault="001E4D55" w14:paraId="4AD9DE1B" w14:textId="77777777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:rsidR="001E4D55" w:rsidP="001E4D55" w:rsidRDefault="001E4D55" w14:paraId="232A9624" w14:textId="77777777">
      <w:pPr>
        <w:ind w:firstLine="0"/>
      </w:pPr>
    </w:p>
    <w:p w:rsidR="001E4D55" w:rsidP="001E4D55" w:rsidRDefault="001E4D55" w14:paraId="33CE9EDF" w14:textId="77777777">
      <w:pPr>
        <w:ind w:firstLine="0"/>
      </w:pPr>
      <w:r>
        <w:t>Fluxo Alternativo</w:t>
      </w:r>
    </w:p>
    <w:p w:rsidR="001E4D55" w:rsidP="001E4D55" w:rsidRDefault="001E4D55" w14:paraId="18B1A8E8" w14:textId="77777777">
      <w:pPr>
        <w:ind w:firstLine="0"/>
      </w:pPr>
      <w:r>
        <w:t>4-Sistema exclui registro</w:t>
      </w:r>
    </w:p>
    <w:p w:rsidR="001E4D55" w:rsidP="001E4D55" w:rsidRDefault="001E4D55" w14:paraId="72A9823A" w14:textId="77777777">
      <w:pPr>
        <w:ind w:firstLine="0"/>
      </w:pPr>
      <w:r>
        <w:t>4.1-Sistema identifica erros de conexão com banco de dados ao excluir registro</w:t>
      </w:r>
    </w:p>
    <w:p w:rsidR="001E4D55" w:rsidP="001E4D55" w:rsidRDefault="001E4D55" w14:paraId="6BF5E2E1" w14:textId="77777777">
      <w:pPr>
        <w:ind w:firstLine="0"/>
      </w:pPr>
      <w:r>
        <w:t>4.2-Sistema envia msg07:"Erro s de conexão de BD"</w:t>
      </w:r>
    </w:p>
    <w:p w:rsidR="00732FB4" w:rsidP="001E4D55" w:rsidRDefault="001E4D55" w14:paraId="530DBCA9" w14:textId="77777777">
      <w:pPr>
        <w:ind w:firstLine="0"/>
      </w:pPr>
      <w:r>
        <w:t>4.3-Sistema retorna ao item 1</w:t>
      </w:r>
    </w:p>
    <w:p w:rsidR="00A77264" w:rsidP="00A77264" w:rsidRDefault="00A77264" w14:paraId="510B8106" w14:textId="77777777">
      <w:pPr>
        <w:ind w:firstLine="0"/>
      </w:pPr>
    </w:p>
    <w:p w:rsidR="00BB3F9A" w:rsidP="00BB3F9A" w:rsidRDefault="00BB3F9A" w14:paraId="7F50EB0E" w14:textId="0162539E">
      <w:pPr>
        <w:pStyle w:val="Ttulo2"/>
        <w:numPr>
          <w:ilvl w:val="0"/>
          <w:numId w:val="0"/>
        </w:numPr>
        <w:rPr>
          <w:szCs w:val="24"/>
        </w:rPr>
      </w:pPr>
      <w:bookmarkStart w:name="_Toc144810003" w:id="49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:rsidR="00235ECF" w:rsidP="00235ECF" w:rsidRDefault="00235ECF" w14:paraId="5E566FE5" w14:textId="77777777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:rsidR="00235ECF" w:rsidP="00235ECF" w:rsidRDefault="00235ECF" w14:paraId="350F8F1D" w14:textId="77777777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do mesmo. </w:t>
      </w:r>
    </w:p>
    <w:p w:rsidR="00BB3F9A" w:rsidP="00BB3F9A" w:rsidRDefault="00BB3F9A" w14:paraId="30F22D18" w14:textId="77777777"/>
    <w:p w:rsidR="00B6588B" w:rsidP="00B6588B" w:rsidRDefault="0039401D" w14:paraId="355F6CE7" w14:textId="2102F3FC">
      <w:pPr>
        <w:pStyle w:val="Ttulo2"/>
        <w:numPr>
          <w:ilvl w:val="0"/>
          <w:numId w:val="0"/>
        </w:numPr>
        <w:rPr>
          <w:szCs w:val="24"/>
        </w:rPr>
      </w:pPr>
      <w:bookmarkStart w:name="_Toc144810004" w:id="50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:rsidR="0039401D" w:rsidP="0039401D" w:rsidRDefault="0039401D" w14:paraId="2A805FFD" w14:textId="77777777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:rsidR="0039401D" w:rsidP="00BB3F9A" w:rsidRDefault="0039401D" w14:paraId="19EF3B5D" w14:textId="77777777"/>
    <w:p w:rsidR="00B6588B" w:rsidP="00B6588B" w:rsidRDefault="00235ECF" w14:paraId="72FC8AB3" w14:textId="1913440D">
      <w:pPr>
        <w:pStyle w:val="Ttulo2"/>
        <w:numPr>
          <w:ilvl w:val="0"/>
          <w:numId w:val="0"/>
        </w:numPr>
        <w:rPr>
          <w:szCs w:val="24"/>
        </w:rPr>
      </w:pPr>
      <w:bookmarkStart w:name="_Toc144810005" w:id="51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:rsidR="00235ECF" w:rsidP="00235ECF" w:rsidRDefault="00235ECF" w14:paraId="695FFA3E" w14:textId="77777777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:rsidR="00235ECF" w:rsidP="00BB3F9A" w:rsidRDefault="00235ECF" w14:paraId="220FFE88" w14:textId="77777777"/>
    <w:p w:rsidR="0039401D" w:rsidP="00BB3F9A" w:rsidRDefault="0039401D" w14:paraId="5AA4715C" w14:textId="77777777"/>
    <w:p w:rsidRPr="00BB3F9A" w:rsidR="0039401D" w:rsidP="00BB3F9A" w:rsidRDefault="0039401D" w14:paraId="719DBAF9" w14:textId="77777777"/>
    <w:p w:rsidRPr="002B3561" w:rsidR="007944D7" w:rsidP="005F772A" w:rsidRDefault="0082521E" w14:paraId="66CF192F" w14:textId="3691E7AF">
      <w:pPr>
        <w:pStyle w:val="Ttulo1"/>
        <w:ind w:left="426"/>
      </w:pPr>
      <w:bookmarkStart w:name="_Toc144810006" w:id="52"/>
      <w:r w:rsidRPr="002B3561">
        <w:lastRenderedPageBreak/>
        <w:t>DEFINIÇÃO DA INTERFACE COM O USUÁRIO</w:t>
      </w:r>
      <w:r w:rsidRPr="002B3561" w:rsidR="007944D7">
        <w:t xml:space="preserve"> </w:t>
      </w:r>
      <w:r w:rsidRPr="002B3561" w:rsidR="00B6588B">
        <w:t>(</w:t>
      </w:r>
      <w:r w:rsidRPr="002B3561">
        <w:t>UX</w:t>
      </w:r>
      <w:r w:rsidRPr="002B3561" w:rsidR="00B6588B">
        <w:t>)</w:t>
      </w:r>
      <w:r w:rsidRPr="002B3561" w:rsidR="007A458A">
        <w:t xml:space="preserve"> (3º semstre)</w:t>
      </w:r>
      <w:bookmarkEnd w:id="52"/>
    </w:p>
    <w:p w:rsidRPr="002B3561" w:rsidR="007944D7" w:rsidP="007944D7" w:rsidRDefault="00B6588B" w14:paraId="69B92985" w14:textId="4CFC4E09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name="_Toc144810007" w:id="53"/>
      <w:r w:rsidRPr="002B3561">
        <w:t>Descrição de cenário</w:t>
      </w:r>
      <w:bookmarkEnd w:id="53"/>
    </w:p>
    <w:p w:rsidR="00B6588B" w:rsidP="00B6588B" w:rsidRDefault="009762E4" w14:paraId="5FD1B598" w14:textId="3E852E57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Pr="00B6588B" w:rsidR="00B6588B">
        <w:rPr>
          <w:color w:val="FF0000"/>
        </w:rPr>
        <w:t>descrever pelo menos 2 cenários de uso relevantes para o sistema)</w:t>
      </w:r>
    </w:p>
    <w:p w:rsidRPr="00B6588B" w:rsidR="00B6588B" w:rsidP="00B6588B" w:rsidRDefault="00B6588B" w14:paraId="6604768E" w14:textId="77777777">
      <w:pPr>
        <w:rPr>
          <w:color w:val="FF0000"/>
        </w:rPr>
      </w:pPr>
    </w:p>
    <w:p w:rsidRPr="002B3561" w:rsidR="00B6588B" w:rsidP="00B6588B" w:rsidRDefault="00B6588B" w14:paraId="6BCBF466" w14:textId="5ED7759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name="_Toc144810008" w:id="54"/>
      <w:r w:rsidRPr="002B3561">
        <w:t>Descrição de personas</w:t>
      </w:r>
      <w:bookmarkEnd w:id="54"/>
    </w:p>
    <w:p w:rsidR="00B6588B" w:rsidP="009762E4" w:rsidRDefault="009762E4" w14:paraId="28A2C298" w14:textId="0A16792F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Pr="00B6588B" w:rsid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Pr="00B6588B" w:rsidR="00B6588B">
        <w:rPr>
          <w:color w:val="FF0000"/>
        </w:rPr>
        <w:t xml:space="preserve"> relevantes para o sistema)</w:t>
      </w:r>
    </w:p>
    <w:p w:rsidR="00B6588B" w:rsidP="00B6588B" w:rsidRDefault="00B6588B" w14:paraId="04F54099" w14:textId="4FBBD6B8">
      <w:pPr>
        <w:rPr>
          <w:color w:val="FF0000"/>
        </w:rPr>
      </w:pPr>
    </w:p>
    <w:p w:rsidRPr="002B3561" w:rsidR="00B6588B" w:rsidP="00B6588B" w:rsidRDefault="000E2981" w14:paraId="4EF2DBE5" w14:textId="2FC994DF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name="_Toc144810009" w:id="55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5"/>
    </w:p>
    <w:p w:rsidR="000E2981" w:rsidP="000E2981" w:rsidRDefault="000E2981" w14:paraId="6360F092" w14:textId="18FA0EC5"/>
    <w:p w:rsidR="000E2981" w:rsidP="000E2981" w:rsidRDefault="000E2981" w14:paraId="61CBAB1E" w14:textId="672FC688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:rsidRPr="000E2981" w:rsidR="000E2981" w:rsidP="000E2981" w:rsidRDefault="000E2981" w14:paraId="4C156D76" w14:textId="77777777"/>
    <w:p w:rsidRPr="002B3561" w:rsidR="00B6588B" w:rsidP="00FD0AE4" w:rsidRDefault="0053241A" w14:paraId="74291FF7" w14:textId="56FB0D42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name="_Toc144810010" w:id="56"/>
      <w:r w:rsidRPr="002B3561">
        <w:t>Protótipos</w:t>
      </w:r>
      <w:r w:rsidRPr="002B3561" w:rsidR="00866F91">
        <w:t xml:space="preserve"> de tela</w:t>
      </w:r>
      <w:bookmarkEnd w:id="56"/>
      <w:r w:rsidRPr="002B3561" w:rsidR="00866F91">
        <w:t xml:space="preserve"> </w:t>
      </w:r>
    </w:p>
    <w:p w:rsidR="00E23F38" w:rsidP="00E23F38" w:rsidRDefault="00E23F38" w14:paraId="58A99892" w14:textId="77777777">
      <w:pPr>
        <w:pStyle w:val="PargrafodaLista"/>
        <w:ind w:left="360" w:firstLine="0"/>
        <w:rPr>
          <w:color w:val="FF0000"/>
        </w:rPr>
      </w:pPr>
    </w:p>
    <w:p w:rsidR="0053241A" w:rsidP="00E23F38" w:rsidRDefault="0053241A" w14:paraId="093A495C" w14:textId="6372E8FA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:rsidRPr="0053241A" w:rsidR="00B54D25" w:rsidP="00E23F38" w:rsidRDefault="00B54D25" w14:paraId="4A60A266" w14:textId="1B33AAC9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:rsidRPr="00E23F38" w:rsidR="007944D7" w:rsidP="00E23F38" w:rsidRDefault="007944D7" w14:paraId="5AC85C55" w14:textId="58D48A9F">
      <w:pPr>
        <w:rPr>
          <w:color w:val="FF0000"/>
        </w:rPr>
      </w:pPr>
    </w:p>
    <w:p w:rsidRPr="00092B12" w:rsidR="00092B12" w:rsidP="005F772A" w:rsidRDefault="009A2471" w14:paraId="4B1AD985" w14:textId="6F927A86">
      <w:pPr>
        <w:pStyle w:val="Ttulo1"/>
        <w:ind w:left="426"/>
      </w:pPr>
      <w:bookmarkStart w:name="_Toc144810011" w:id="57"/>
      <w:r>
        <w:rPr>
          <w:caps w:val="0"/>
        </w:rPr>
        <w:lastRenderedPageBreak/>
        <w:t>BANCO DE DADOS</w:t>
      </w:r>
      <w:bookmarkEnd w:id="57"/>
    </w:p>
    <w:p w:rsidRPr="007944D7" w:rsidR="007944D7" w:rsidP="007944D7" w:rsidRDefault="007944D7" w14:paraId="68F1E161" w14:textId="7777777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:rsidRPr="00981C54" w:rsidR="00981C54" w:rsidP="007944D7" w:rsidRDefault="00981C54" w14:paraId="60178EEB" w14:textId="2D31C225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name="_Toc144810012" w:id="58"/>
      <w:r w:rsidRPr="00981C54">
        <w:t>Modelo Entidade Relacionamento</w:t>
      </w:r>
      <w:bookmarkEnd w:id="58"/>
    </w:p>
    <w:p w:rsidRPr="003A45D5" w:rsidR="00092B12" w:rsidP="00092B12" w:rsidRDefault="00092B12" w14:paraId="02D2B1C7" w14:textId="77777777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:rsidRPr="00770AFF" w:rsidR="006C04EC" w:rsidP="006C04EC" w:rsidRDefault="006C04EC" w14:paraId="67FAE20D" w14:textId="77777777">
      <w:pPr>
        <w:pStyle w:val="Legenda"/>
        <w:rPr>
          <w:szCs w:val="24"/>
        </w:rPr>
      </w:pPr>
      <w:bookmarkStart w:name="_Toc320011802" w:id="59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:rsidR="006C04EC" w:rsidP="006C04EC" w:rsidRDefault="006C04EC" w14:paraId="1EBF06DC" w14:textId="77777777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54" w:rsidRDefault="00981C54" w14:paraId="7D0971FD" w14:textId="77777777">
      <w:pPr>
        <w:spacing w:line="240" w:lineRule="auto"/>
        <w:ind w:firstLine="0"/>
        <w:jc w:val="left"/>
        <w:rPr>
          <w:szCs w:val="24"/>
        </w:rPr>
      </w:pPr>
    </w:p>
    <w:p w:rsidR="00B44765" w:rsidRDefault="00B44765" w14:paraId="6E66F1A4" w14:textId="77777777">
      <w:pPr>
        <w:spacing w:line="240" w:lineRule="auto"/>
        <w:ind w:firstLine="0"/>
        <w:jc w:val="left"/>
        <w:rPr>
          <w:szCs w:val="24"/>
        </w:rPr>
      </w:pPr>
    </w:p>
    <w:p w:rsidR="00B44765" w:rsidRDefault="00B44765" w14:paraId="7E510ECB" w14:textId="77777777">
      <w:pPr>
        <w:spacing w:line="240" w:lineRule="auto"/>
        <w:ind w:firstLine="0"/>
        <w:jc w:val="left"/>
        <w:rPr>
          <w:szCs w:val="24"/>
        </w:rPr>
      </w:pPr>
    </w:p>
    <w:p w:rsidRPr="00981C54" w:rsidR="00981C54" w:rsidP="00981C54" w:rsidRDefault="00981C54" w14:paraId="06B18972" w14:textId="7777777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name="_Toc144810013" w:id="60"/>
      <w:r>
        <w:t>Script das tabelas</w:t>
      </w:r>
      <w:bookmarkEnd w:id="60"/>
    </w:p>
    <w:p w:rsidR="00092B12" w:rsidP="00537857" w:rsidRDefault="006734B2" w14:paraId="63F28C17" w14:textId="47E82759">
      <w:pPr>
        <w:pStyle w:val="Ttulo1"/>
        <w:rPr>
          <w:szCs w:val="24"/>
        </w:rPr>
      </w:pPr>
      <w:bookmarkStart w:name="_Toc144810014" w:id="61"/>
      <w:r>
        <w:rPr>
          <w:szCs w:val="24"/>
        </w:rPr>
        <w:lastRenderedPageBreak/>
        <w:t>ARQUITETURA DE SOFTWARE</w:t>
      </w:r>
      <w:bookmarkEnd w:id="61"/>
    </w:p>
    <w:p w:rsidR="0045363C" w:rsidP="009A3683" w:rsidRDefault="0045363C" w14:paraId="2FFD51DC" w14:textId="77777777">
      <w:pPr>
        <w:pStyle w:val="Ttulo2"/>
        <w:numPr>
          <w:ilvl w:val="0"/>
          <w:numId w:val="0"/>
        </w:numPr>
      </w:pPr>
    </w:p>
    <w:p w:rsidRPr="002B3561" w:rsidR="009A3683" w:rsidP="009A3683" w:rsidRDefault="009A3683" w14:paraId="71B5117C" w14:textId="689DCDDB">
      <w:pPr>
        <w:pStyle w:val="Ttulo2"/>
        <w:numPr>
          <w:ilvl w:val="0"/>
          <w:numId w:val="0"/>
        </w:numPr>
      </w:pPr>
      <w:bookmarkStart w:name="_Toc144810015" w:id="62"/>
      <w:r w:rsidRPr="002B3561">
        <w:t xml:space="preserve">6.1 </w:t>
      </w:r>
      <w:r w:rsidRPr="002B3561" w:rsidR="0045363C">
        <w:t>Arquitetura de desenvolvimento</w:t>
      </w:r>
      <w:bookmarkEnd w:id="62"/>
    </w:p>
    <w:p w:rsidR="00CD69D6" w:rsidP="006337C8" w:rsidRDefault="00CD69D6" w14:paraId="3E895843" w14:textId="788C6F2C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Pr="009A3683" w:rsidR="00304FA0">
        <w:rPr>
          <w:i/>
          <w:color w:val="FF0000"/>
        </w:rPr>
        <w:t>, arquitetura de desenvolvimento</w:t>
      </w:r>
      <w:r w:rsidRPr="009A3683" w:rsidR="009A3683">
        <w:rPr>
          <w:i/>
          <w:color w:val="FF0000"/>
        </w:rPr>
        <w:t xml:space="preserve"> (Sugestão: fazer um diagrama de Componentes para demonstrar a estrutura do sistema e suas camadas)</w:t>
      </w:r>
    </w:p>
    <w:p w:rsidR="0045363C" w:rsidP="006337C8" w:rsidRDefault="0045363C" w14:paraId="3E91DCCD" w14:textId="7CD07B03">
      <w:pPr>
        <w:pStyle w:val="Pargrafo"/>
        <w:rPr>
          <w:i/>
          <w:color w:val="FF0000"/>
        </w:rPr>
      </w:pPr>
    </w:p>
    <w:p w:rsidRPr="002B3561" w:rsidR="0045363C" w:rsidP="0045363C" w:rsidRDefault="0045363C" w14:paraId="73C629FB" w14:textId="3950844E">
      <w:pPr>
        <w:pStyle w:val="Ttulo2"/>
        <w:numPr>
          <w:ilvl w:val="0"/>
          <w:numId w:val="0"/>
        </w:numPr>
      </w:pPr>
      <w:bookmarkStart w:name="_Toc144810016" w:id="63"/>
      <w:r w:rsidRPr="002B3561">
        <w:t xml:space="preserve">6.2 </w:t>
      </w:r>
      <w:r w:rsidRPr="002B3561" w:rsidR="004C384A">
        <w:t>Telas do sistema</w:t>
      </w:r>
      <w:bookmarkEnd w:id="63"/>
      <w:r w:rsidRPr="002B3561" w:rsidR="004C384A">
        <w:t xml:space="preserve"> </w:t>
      </w:r>
    </w:p>
    <w:p w:rsidR="006337C8" w:rsidP="004C384A" w:rsidRDefault="000E7173" w14:paraId="6AF5389A" w14:textId="03D9CBD1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:rsidR="000E7173" w:rsidP="006337C8" w:rsidRDefault="000E7173" w14:paraId="59B7D006" w14:textId="3370F2EF">
      <w:pPr>
        <w:pStyle w:val="Pargrafo"/>
        <w:rPr>
          <w:i/>
          <w:color w:val="1F497D" w:themeColor="text2"/>
        </w:rPr>
      </w:pPr>
    </w:p>
    <w:p w:rsidR="00B275D2" w:rsidP="002D0959" w:rsidRDefault="00B275D2" w14:paraId="5C895B83" w14:textId="77777777">
      <w:pPr>
        <w:pStyle w:val="Pargrafo"/>
        <w:rPr>
          <w:i/>
          <w:color w:val="1F497D" w:themeColor="text2"/>
        </w:rPr>
      </w:pPr>
    </w:p>
    <w:p w:rsidRPr="00DE0E82" w:rsidR="00567EC4" w:rsidP="00E34BCC" w:rsidRDefault="0052593C" w14:paraId="629A7001" w14:textId="77777777">
      <w:pPr>
        <w:pStyle w:val="Ttulo1"/>
        <w:rPr>
          <w:szCs w:val="24"/>
        </w:rPr>
      </w:pPr>
      <w:bookmarkStart w:name="_Toc311676965" w:id="64"/>
      <w:bookmarkStart w:name="_Toc311677333" w:id="65"/>
      <w:bookmarkStart w:name="_Toc144810017" w:id="66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:rsidRPr="00DE0E82" w:rsidR="00036E22" w:rsidP="00036E22" w:rsidRDefault="00036E22" w14:paraId="59C7CE79" w14:textId="77777777">
      <w:pPr>
        <w:pStyle w:val="Referncia"/>
        <w:rPr>
          <w:szCs w:val="24"/>
        </w:rPr>
      </w:pPr>
    </w:p>
    <w:p w:rsidRPr="00DE0E82" w:rsidR="00EB10C4" w:rsidP="00EB10C4" w:rsidRDefault="00EB10C4" w14:paraId="6148D850" w14:textId="77777777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:rsidRPr="00DE0E82" w:rsidR="00036E22" w:rsidP="00036E22" w:rsidRDefault="00036E22" w14:paraId="429F6588" w14:textId="77777777">
      <w:pPr>
        <w:pStyle w:val="Referncia"/>
        <w:rPr>
          <w:szCs w:val="24"/>
        </w:rPr>
      </w:pPr>
    </w:p>
    <w:p w:rsidRPr="00DE0E82" w:rsidR="00036E22" w:rsidP="00036E22" w:rsidRDefault="00036E22" w14:paraId="7806DE88" w14:textId="77777777">
      <w:pPr>
        <w:pStyle w:val="Referncia"/>
        <w:rPr>
          <w:szCs w:val="24"/>
        </w:rPr>
      </w:pPr>
    </w:p>
    <w:p w:rsidRPr="00DE0E82" w:rsidR="00036E22" w:rsidP="00036E22" w:rsidRDefault="00036E22" w14:paraId="3A93F63A" w14:textId="77777777">
      <w:pPr>
        <w:pStyle w:val="Referncia"/>
        <w:rPr>
          <w:szCs w:val="24"/>
        </w:rPr>
      </w:pPr>
    </w:p>
    <w:p w:rsidRPr="00DE0E82" w:rsidR="00036E22" w:rsidP="00036E22" w:rsidRDefault="00036E22" w14:paraId="5959DB6C" w14:textId="77777777">
      <w:pPr>
        <w:pStyle w:val="Referncia"/>
        <w:rPr>
          <w:szCs w:val="24"/>
        </w:rPr>
      </w:pPr>
    </w:p>
    <w:p w:rsidRPr="00DE0E82" w:rsidR="00036E22" w:rsidP="00036E22" w:rsidRDefault="00036E22" w14:paraId="67439B98" w14:textId="77777777">
      <w:pPr>
        <w:pStyle w:val="Referncia"/>
        <w:rPr>
          <w:szCs w:val="24"/>
        </w:rPr>
      </w:pPr>
    </w:p>
    <w:p w:rsidRPr="00DE0E82" w:rsidR="00036E22" w:rsidP="00036E22" w:rsidRDefault="00036E22" w14:paraId="27B4FC7F" w14:textId="77777777">
      <w:pPr>
        <w:pStyle w:val="Referncia"/>
        <w:rPr>
          <w:szCs w:val="24"/>
        </w:rPr>
      </w:pPr>
    </w:p>
    <w:p w:rsidRPr="00DE0E82" w:rsidR="00036E22" w:rsidP="00036E22" w:rsidRDefault="00036E22" w14:paraId="65476BA7" w14:textId="77777777">
      <w:pPr>
        <w:pStyle w:val="Referncia"/>
        <w:rPr>
          <w:szCs w:val="24"/>
        </w:rPr>
      </w:pPr>
    </w:p>
    <w:p w:rsidRPr="00DE0E82" w:rsidR="00036E22" w:rsidP="00036E22" w:rsidRDefault="00036E22" w14:paraId="7FF9C57F" w14:textId="77777777">
      <w:pPr>
        <w:pStyle w:val="Referncia"/>
        <w:rPr>
          <w:szCs w:val="24"/>
        </w:rPr>
      </w:pPr>
    </w:p>
    <w:p w:rsidRPr="00DE0E82" w:rsidR="00036E22" w:rsidP="00036E22" w:rsidRDefault="00036E22" w14:paraId="2C1AA58E" w14:textId="77777777">
      <w:pPr>
        <w:pStyle w:val="Referncia"/>
        <w:rPr>
          <w:szCs w:val="24"/>
        </w:rPr>
      </w:pPr>
    </w:p>
    <w:p w:rsidRPr="00DE0E82" w:rsidR="00036E22" w:rsidP="00036E22" w:rsidRDefault="00036E22" w14:paraId="154DFB5A" w14:textId="77777777">
      <w:pPr>
        <w:pStyle w:val="Referncia"/>
        <w:rPr>
          <w:szCs w:val="24"/>
        </w:rPr>
      </w:pPr>
    </w:p>
    <w:p w:rsidRPr="00DE0E82" w:rsidR="00036E22" w:rsidP="00036E22" w:rsidRDefault="00036E22" w14:paraId="6BB05919" w14:textId="77777777">
      <w:pPr>
        <w:pStyle w:val="Referncia"/>
        <w:rPr>
          <w:szCs w:val="24"/>
        </w:rPr>
      </w:pPr>
    </w:p>
    <w:p w:rsidRPr="00DE0E82" w:rsidR="00036E22" w:rsidP="00036E22" w:rsidRDefault="00036E22" w14:paraId="67571721" w14:textId="77777777">
      <w:pPr>
        <w:pStyle w:val="Referncia"/>
        <w:rPr>
          <w:szCs w:val="24"/>
        </w:rPr>
      </w:pPr>
    </w:p>
    <w:p w:rsidRPr="00DE0E82" w:rsidR="00036E22" w:rsidP="00036E22" w:rsidRDefault="00036E22" w14:paraId="131F415B" w14:textId="77777777">
      <w:pPr>
        <w:pStyle w:val="Referncia"/>
        <w:rPr>
          <w:szCs w:val="24"/>
        </w:rPr>
      </w:pPr>
    </w:p>
    <w:p w:rsidRPr="00DE0E82" w:rsidR="00036E22" w:rsidP="00036E22" w:rsidRDefault="00036E22" w14:paraId="311AF6E8" w14:textId="77777777">
      <w:pPr>
        <w:pStyle w:val="Referncia"/>
        <w:rPr>
          <w:szCs w:val="24"/>
        </w:rPr>
      </w:pPr>
    </w:p>
    <w:p w:rsidRPr="00DE0E82" w:rsidR="00036E22" w:rsidP="00036E22" w:rsidRDefault="00036E22" w14:paraId="727EFA9E" w14:textId="77777777">
      <w:pPr>
        <w:pStyle w:val="Referncia"/>
        <w:rPr>
          <w:szCs w:val="24"/>
        </w:rPr>
      </w:pPr>
    </w:p>
    <w:p w:rsidRPr="00DE0E82" w:rsidR="00036E22" w:rsidP="00036E22" w:rsidRDefault="00036E22" w14:paraId="0C618586" w14:textId="77777777">
      <w:pPr>
        <w:pStyle w:val="Referncia"/>
        <w:rPr>
          <w:szCs w:val="24"/>
        </w:rPr>
      </w:pPr>
    </w:p>
    <w:p w:rsidRPr="00DE0E82" w:rsidR="00036E22" w:rsidP="00036E22" w:rsidRDefault="00036E22" w14:paraId="144C1E8E" w14:textId="77777777">
      <w:pPr>
        <w:pStyle w:val="Referncia"/>
        <w:rPr>
          <w:szCs w:val="24"/>
        </w:rPr>
      </w:pPr>
    </w:p>
    <w:p w:rsidRPr="00DE0E82" w:rsidR="00036E22" w:rsidP="00036E22" w:rsidRDefault="00036E22" w14:paraId="473CDBE4" w14:textId="77777777">
      <w:pPr>
        <w:pStyle w:val="Referncia"/>
        <w:rPr>
          <w:szCs w:val="24"/>
        </w:rPr>
      </w:pPr>
    </w:p>
    <w:p w:rsidRPr="00DE0E82" w:rsidR="00036E22" w:rsidP="00036E22" w:rsidRDefault="00036E22" w14:paraId="04CC9D69" w14:textId="77777777">
      <w:pPr>
        <w:pStyle w:val="Referncia"/>
        <w:rPr>
          <w:szCs w:val="24"/>
        </w:rPr>
      </w:pPr>
    </w:p>
    <w:p w:rsidRPr="00DE0E82" w:rsidR="00036E22" w:rsidP="00036E22" w:rsidRDefault="00036E22" w14:paraId="38BF87FB" w14:textId="77777777">
      <w:pPr>
        <w:pStyle w:val="Referncia"/>
        <w:rPr>
          <w:szCs w:val="24"/>
        </w:rPr>
      </w:pPr>
    </w:p>
    <w:p w:rsidRPr="00DE0E82" w:rsidR="00036E22" w:rsidP="00036E22" w:rsidRDefault="00036E22" w14:paraId="26D082EC" w14:textId="77777777">
      <w:pPr>
        <w:pStyle w:val="Referncia"/>
        <w:rPr>
          <w:szCs w:val="24"/>
        </w:rPr>
      </w:pPr>
    </w:p>
    <w:p w:rsidRPr="00DE0E82" w:rsidR="00036E22" w:rsidP="00036E22" w:rsidRDefault="00036E22" w14:paraId="283B704D" w14:textId="77777777">
      <w:pPr>
        <w:pStyle w:val="Referncia"/>
        <w:rPr>
          <w:szCs w:val="24"/>
        </w:rPr>
      </w:pPr>
    </w:p>
    <w:p w:rsidRPr="00DE0E82" w:rsidR="00036E22" w:rsidP="00036E22" w:rsidRDefault="00036E22" w14:paraId="0B500847" w14:textId="77777777">
      <w:pPr>
        <w:pStyle w:val="Referncia"/>
        <w:rPr>
          <w:szCs w:val="24"/>
        </w:rPr>
      </w:pPr>
    </w:p>
    <w:p w:rsidRPr="00DE0E82" w:rsidR="00AB3C23" w:rsidP="00036E22" w:rsidRDefault="00AB3C23" w14:paraId="185A3827" w14:textId="77777777">
      <w:pPr>
        <w:pStyle w:val="Referncia"/>
        <w:rPr>
          <w:szCs w:val="24"/>
        </w:rPr>
      </w:pPr>
    </w:p>
    <w:p w:rsidRPr="00DE0E82" w:rsidR="00AB3C23" w:rsidP="00036E22" w:rsidRDefault="00AB3C23" w14:paraId="5828F806" w14:textId="77777777">
      <w:pPr>
        <w:pStyle w:val="Referncia"/>
        <w:rPr>
          <w:szCs w:val="24"/>
        </w:rPr>
      </w:pPr>
    </w:p>
    <w:p w:rsidRPr="00DE0E82" w:rsidR="00AB3C23" w:rsidP="00036E22" w:rsidRDefault="00AB3C23" w14:paraId="36BFDF70" w14:textId="77777777">
      <w:pPr>
        <w:pStyle w:val="Referncia"/>
        <w:rPr>
          <w:szCs w:val="24"/>
        </w:rPr>
      </w:pPr>
    </w:p>
    <w:p w:rsidRPr="00DE0E82" w:rsidR="00AB3C23" w:rsidP="00036E22" w:rsidRDefault="00AB3C23" w14:paraId="79EB9CAF" w14:textId="77777777">
      <w:pPr>
        <w:pStyle w:val="Referncia"/>
        <w:rPr>
          <w:szCs w:val="24"/>
        </w:rPr>
      </w:pPr>
    </w:p>
    <w:p w:rsidRPr="00DE0E82" w:rsidR="00567EC4" w:rsidP="000959C0" w:rsidRDefault="00567EC4" w14:paraId="5EE6CCF9" w14:textId="77777777">
      <w:pPr>
        <w:pStyle w:val="Ttulo1"/>
        <w:ind w:left="426"/>
        <w:rPr>
          <w:szCs w:val="24"/>
        </w:rPr>
      </w:pPr>
      <w:bookmarkStart w:name="_Toc311656349" w:id="67"/>
      <w:bookmarkStart w:name="_Toc311656616" w:id="68"/>
      <w:bookmarkStart w:name="_Toc311676966" w:id="69"/>
      <w:bookmarkStart w:name="_Toc311677334" w:id="70"/>
      <w:bookmarkStart w:name="_Toc144810018" w:id="71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:rsidR="007961AD" w:rsidP="007961AD" w:rsidRDefault="007961AD" w14:paraId="57525FC5" w14:textId="18C2AA2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:rsidRPr="00DE0E82" w:rsidR="00567EC4" w:rsidP="0086430A" w:rsidRDefault="00567EC4" w14:paraId="0E30F750" w14:textId="77777777">
      <w:pPr>
        <w:ind w:firstLine="0"/>
        <w:rPr>
          <w:szCs w:val="24"/>
        </w:rPr>
      </w:pPr>
    </w:p>
    <w:p w:rsidRPr="00DE0E82" w:rsidR="0086430A" w:rsidP="00820EBA" w:rsidRDefault="0086430A" w14:paraId="078C7D60" w14:textId="77777777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:rsidRPr="00DE0E82" w:rsidR="0086430A" w:rsidP="00820EBA" w:rsidRDefault="0086430A" w14:paraId="33B28007" w14:textId="77777777">
      <w:pPr>
        <w:spacing w:line="240" w:lineRule="auto"/>
        <w:ind w:firstLine="0"/>
        <w:jc w:val="left"/>
        <w:rPr>
          <w:szCs w:val="24"/>
        </w:rPr>
      </w:pPr>
    </w:p>
    <w:p w:rsidRPr="00DE0E82" w:rsidR="00A01824" w:rsidP="00820EBA" w:rsidRDefault="00A01824" w14:paraId="61E65034" w14:textId="77777777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:rsidRPr="00DE0E82" w:rsidR="00A01824" w:rsidP="00820EBA" w:rsidRDefault="00A01824" w14:paraId="5B9FB58D" w14:textId="77777777">
      <w:pPr>
        <w:spacing w:line="240" w:lineRule="auto"/>
        <w:ind w:firstLine="0"/>
        <w:jc w:val="left"/>
        <w:rPr>
          <w:szCs w:val="24"/>
        </w:rPr>
      </w:pPr>
    </w:p>
    <w:p w:rsidRPr="00DE0E82" w:rsidR="0086430A" w:rsidP="00820EBA" w:rsidRDefault="0086430A" w14:paraId="1904DA30" w14:textId="77777777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:rsidRPr="00DE0E82" w:rsidR="0086430A" w:rsidP="00820EBA" w:rsidRDefault="0086430A" w14:paraId="6A330F7E" w14:textId="77777777">
      <w:pPr>
        <w:spacing w:line="240" w:lineRule="auto"/>
        <w:ind w:firstLine="0"/>
        <w:jc w:val="left"/>
        <w:rPr>
          <w:szCs w:val="24"/>
        </w:rPr>
      </w:pPr>
    </w:p>
    <w:p w:rsidRPr="00DE0E82" w:rsidR="0086430A" w:rsidP="00820EBA" w:rsidRDefault="0086430A" w14:paraId="43E64D7C" w14:textId="77777777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:rsidRPr="00DE0E82" w:rsidR="0086430A" w:rsidP="00820EBA" w:rsidRDefault="0086430A" w14:paraId="7537596C" w14:textId="77777777">
      <w:pPr>
        <w:spacing w:line="240" w:lineRule="auto"/>
        <w:ind w:firstLine="0"/>
        <w:jc w:val="left"/>
        <w:rPr>
          <w:szCs w:val="24"/>
        </w:rPr>
      </w:pPr>
    </w:p>
    <w:p w:rsidRPr="00DE0E82" w:rsidR="0086430A" w:rsidP="00820EBA" w:rsidRDefault="0086430A" w14:paraId="676E7A18" w14:textId="77777777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:rsidRPr="00DE0E82" w:rsidR="0086430A" w:rsidP="00820EBA" w:rsidRDefault="0086430A" w14:paraId="144EE049" w14:textId="77777777">
      <w:pPr>
        <w:spacing w:line="240" w:lineRule="auto"/>
        <w:ind w:firstLine="0"/>
        <w:jc w:val="left"/>
        <w:rPr>
          <w:szCs w:val="24"/>
        </w:rPr>
      </w:pPr>
    </w:p>
    <w:p w:rsidRPr="00DE0E82" w:rsidR="0086430A" w:rsidP="00820EBA" w:rsidRDefault="0086430A" w14:paraId="30FF03C6" w14:textId="77777777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:rsidRPr="00DE0E82" w:rsidR="00A833A5" w:rsidP="00820EBA" w:rsidRDefault="00A833A5" w14:paraId="42407FB2" w14:textId="77777777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:rsidRPr="00DE0E82" w:rsidR="00EF4235" w:rsidP="00820EBA" w:rsidRDefault="00A833A5" w14:paraId="3F6FB56B" w14:textId="77777777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3 ed.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:rsidRPr="00DE0E82" w:rsidR="00A833A5" w:rsidP="00820EBA" w:rsidRDefault="00A833A5" w14:paraId="3B8F96F9" w14:textId="77777777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:rsidRPr="00DE0E82" w:rsidR="00EF4235" w:rsidP="00820EBA" w:rsidRDefault="00A833A5" w14:paraId="0E9FA4C7" w14:textId="77777777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:rsidRPr="00DE0E82" w:rsidR="0086430A" w:rsidP="00820EBA" w:rsidRDefault="0086430A" w14:paraId="1D81235D" w14:textId="77777777">
      <w:pPr>
        <w:ind w:firstLine="0"/>
        <w:jc w:val="left"/>
        <w:rPr>
          <w:szCs w:val="24"/>
        </w:rPr>
      </w:pPr>
    </w:p>
    <w:p w:rsidRPr="00DE0E82" w:rsidR="00A01824" w:rsidP="00820EBA" w:rsidRDefault="00A01824" w14:paraId="7E365BAE" w14:textId="77777777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:rsidRPr="00DE0E82" w:rsidR="00A01824" w:rsidP="00820EBA" w:rsidRDefault="00A01824" w14:paraId="06682B8F" w14:textId="77777777">
      <w:pPr>
        <w:ind w:firstLine="0"/>
        <w:jc w:val="left"/>
        <w:rPr>
          <w:szCs w:val="24"/>
        </w:rPr>
      </w:pPr>
    </w:p>
    <w:sectPr w:rsidRPr="00DE0E82" w:rsidR="00A01824" w:rsidSect="001C0DDF">
      <w:headerReference w:type="default" r:id="rId12"/>
      <w:headerReference w:type="first" r:id="rId13"/>
      <w:pgSz w:w="11907" w:h="16840" w:orient="portrait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2CCD" w:rsidRDefault="00842CCD" w14:paraId="414E3531" w14:textId="77777777">
      <w:r>
        <w:separator/>
      </w:r>
    </w:p>
  </w:endnote>
  <w:endnote w:type="continuationSeparator" w:id="0">
    <w:p w:rsidR="00842CCD" w:rsidRDefault="00842CCD" w14:paraId="7FCB296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2CCD" w:rsidRDefault="00842CCD" w14:paraId="6B8788A7" w14:textId="77777777">
      <w:r>
        <w:separator/>
      </w:r>
    </w:p>
  </w:footnote>
  <w:footnote w:type="continuationSeparator" w:id="0">
    <w:p w:rsidR="00842CCD" w:rsidRDefault="00842CCD" w14:paraId="10ABBEA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:rsidRPr="00CB3577" w:rsidR="001D59B6" w:rsidRDefault="00460066" w14:paraId="5A5925FD" w14:textId="77777777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Pr="00CB3577" w:rsidR="001D59B6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:rsidR="00A01824" w:rsidRDefault="00A01824" w14:paraId="2913471C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DDF" w:rsidRDefault="001C0DDF" w14:paraId="687E0ED6" w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:rsidR="001C0DDF" w:rsidRDefault="001C0DDF" w14:paraId="470C050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9" w15:restartNumberingAfterBreak="0">
    <w:nsid w:val="6378329B"/>
    <w:multiLevelType w:val="multilevel"/>
    <w:tmpl w:val="4984A18C"/>
    <w:numStyleLink w:val="Estilo1"/>
  </w:abstractNum>
  <w:abstractNum w:abstractNumId="10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3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abstractNum w:abstractNumId="14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6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514921184">
    <w:abstractNumId w:val="16"/>
  </w:num>
  <w:num w:numId="2" w16cid:durableId="1189833207">
    <w:abstractNumId w:val="4"/>
  </w:num>
  <w:num w:numId="3" w16cid:durableId="678123780">
    <w:abstractNumId w:val="3"/>
  </w:num>
  <w:num w:numId="4" w16cid:durableId="1800221918">
    <w:abstractNumId w:val="13"/>
  </w:num>
  <w:num w:numId="5" w16cid:durableId="846481749">
    <w:abstractNumId w:val="8"/>
  </w:num>
  <w:num w:numId="6" w16cid:durableId="109395616">
    <w:abstractNumId w:val="15"/>
  </w:num>
  <w:num w:numId="7" w16cid:durableId="1671827629">
    <w:abstractNumId w:val="1"/>
  </w:num>
  <w:num w:numId="8" w16cid:durableId="1207253170">
    <w:abstractNumId w:val="10"/>
  </w:num>
  <w:num w:numId="9" w16cid:durableId="880435339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570533793">
    <w:abstractNumId w:val="0"/>
  </w:num>
  <w:num w:numId="11" w16cid:durableId="1727797885">
    <w:abstractNumId w:val="4"/>
  </w:num>
  <w:num w:numId="12" w16cid:durableId="900798468">
    <w:abstractNumId w:val="6"/>
  </w:num>
  <w:num w:numId="13" w16cid:durableId="1674797672">
    <w:abstractNumId w:val="9"/>
  </w:num>
  <w:num w:numId="14" w16cid:durableId="2123111526">
    <w:abstractNumId w:val="5"/>
  </w:num>
  <w:num w:numId="15" w16cid:durableId="2142338794">
    <w:abstractNumId w:val="2"/>
  </w:num>
  <w:num w:numId="16" w16cid:durableId="1343166284">
    <w:abstractNumId w:val="14"/>
  </w:num>
  <w:num w:numId="17" w16cid:durableId="1728410061">
    <w:abstractNumId w:val="12"/>
  </w:num>
  <w:num w:numId="18" w16cid:durableId="503403241">
    <w:abstractNumId w:val="7"/>
  </w:num>
  <w:num w:numId="19" w16cid:durableId="1757826662">
    <w:abstractNumId w:val="11"/>
  </w:num>
  <w:num w:numId="20" w16cid:durableId="486362320">
    <w:abstractNumId w:val="1"/>
  </w:num>
  <w:num w:numId="21" w16cid:durableId="1005867624">
    <w:abstractNumId w:val="1"/>
  </w:num>
  <w:num w:numId="22" w16cid:durableId="1969122232">
    <w:abstractNumId w:val="1"/>
  </w:num>
  <w:num w:numId="23" w16cid:durableId="447747772">
    <w:abstractNumId w:val="2"/>
    <w:lvlOverride w:ilvl="0">
      <w:startOverride w:val="3"/>
    </w:lvlOverride>
    <w:lvlOverride w:ilvl="1">
      <w:startOverride w:val="1"/>
    </w:lvlOverride>
  </w:num>
  <w:num w:numId="24" w16cid:durableId="1596943172">
    <w:abstractNumId w:val="2"/>
  </w:num>
  <w:num w:numId="25" w16cid:durableId="728184445">
    <w:abstractNumId w:val="2"/>
  </w:num>
  <w:num w:numId="26" w16cid:durableId="891187692">
    <w:abstractNumId w:val="2"/>
  </w:num>
  <w:num w:numId="27" w16cid:durableId="189683262">
    <w:abstractNumId w:val="2"/>
  </w:num>
  <w:num w:numId="28" w16cid:durableId="1401177370">
    <w:abstractNumId w:val="1"/>
  </w:num>
  <w:num w:numId="29" w16cid:durableId="761217449">
    <w:abstractNumId w:val="1"/>
    <w:lvlOverride w:ilvl="0">
      <w:startOverride w:val="1"/>
    </w:lvlOverride>
  </w:num>
  <w:num w:numId="30" w16cid:durableId="99765120">
    <w:abstractNumId w:val="2"/>
  </w:num>
  <w:num w:numId="31" w16cid:durableId="627710063">
    <w:abstractNumId w:val="2"/>
  </w:num>
  <w:num w:numId="32" w16cid:durableId="1265073481">
    <w:abstractNumId w:val="2"/>
  </w:num>
  <w:num w:numId="33" w16cid:durableId="1382166506">
    <w:abstractNumId w:val="1"/>
  </w:num>
  <w:num w:numId="34" w16cid:durableId="2053264748">
    <w:abstractNumId w:val="1"/>
  </w:num>
  <w:num w:numId="35" w16cid:durableId="1106198902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lang="en-US" w:vendorID="64" w:dllVersion="0" w:nlCheck="1" w:checkStyle="0" w:appName="MSWord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C091A"/>
    <w:rsid w:val="000C1569"/>
    <w:rsid w:val="000C789E"/>
    <w:rsid w:val="000E0159"/>
    <w:rsid w:val="000E2981"/>
    <w:rsid w:val="000E5412"/>
    <w:rsid w:val="000E7173"/>
    <w:rsid w:val="000F1FED"/>
    <w:rsid w:val="00103AA3"/>
    <w:rsid w:val="0012018C"/>
    <w:rsid w:val="001205A4"/>
    <w:rsid w:val="00130337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B467A"/>
    <w:rsid w:val="001B6738"/>
    <w:rsid w:val="001C0DDF"/>
    <w:rsid w:val="001C47C0"/>
    <w:rsid w:val="001C6C13"/>
    <w:rsid w:val="001D59B6"/>
    <w:rsid w:val="001E4583"/>
    <w:rsid w:val="001E4D55"/>
    <w:rsid w:val="00216DF0"/>
    <w:rsid w:val="002222CE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A0210"/>
    <w:rsid w:val="009A2471"/>
    <w:rsid w:val="009A3683"/>
    <w:rsid w:val="009B3AAA"/>
    <w:rsid w:val="009C46BA"/>
    <w:rsid w:val="009D655E"/>
    <w:rsid w:val="009D700F"/>
    <w:rsid w:val="009E196C"/>
    <w:rsid w:val="009E7588"/>
    <w:rsid w:val="009F4885"/>
    <w:rsid w:val="009F76DA"/>
    <w:rsid w:val="00A01824"/>
    <w:rsid w:val="00A0400C"/>
    <w:rsid w:val="00A14D71"/>
    <w:rsid w:val="00A201EC"/>
    <w:rsid w:val="00A4594E"/>
    <w:rsid w:val="00A54925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2F46"/>
    <w:rsid w:val="00B853B5"/>
    <w:rsid w:val="00B86F2D"/>
    <w:rsid w:val="00B93752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F3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" w:customStyle="1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styleId="Autor" w:customStyle="1">
    <w:name w:val="Autor"/>
    <w:next w:val="Pargrafocentralizado"/>
    <w:rsid w:val="00B10BD4"/>
    <w:pPr>
      <w:jc w:val="center"/>
    </w:pPr>
    <w:rPr>
      <w:noProof/>
      <w:sz w:val="32"/>
    </w:rPr>
  </w:style>
  <w:style w:type="paragraph" w:styleId="Dedicatria" w:customStyle="1">
    <w:name w:val="Dedicatória"/>
    <w:rsid w:val="00B10BD4"/>
    <w:pPr>
      <w:spacing w:before="120"/>
      <w:ind w:left="3402"/>
      <w:jc w:val="both"/>
    </w:pPr>
    <w:rPr>
      <w:sz w:val="24"/>
    </w:rPr>
  </w:style>
  <w:style w:type="paragraph" w:styleId="Epgrafe" w:customStyle="1">
    <w:name w:val="Epígrafe"/>
    <w:basedOn w:val="Dedicatria"/>
    <w:rsid w:val="00B10BD4"/>
  </w:style>
  <w:style w:type="paragraph" w:styleId="Epgrafe-autor" w:customStyle="1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styleId="Default" w:customStyle="1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pndiceAnexotexto" w:customStyle="1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styleId="Referncia" w:customStyle="1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styleId="Figura" w:customStyle="1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styleId="Figura-nome" w:customStyle="1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styleId="Sigla" w:customStyle="1">
    <w:name w:val="Sigla"/>
    <w:basedOn w:val="Abreviatura"/>
    <w:rsid w:val="00B10BD4"/>
  </w:style>
  <w:style w:type="paragraph" w:styleId="Abreviatura" w:customStyle="1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styleId="Pargrafocentralizado" w:customStyle="1">
    <w:name w:val="Parágrafo centralizado"/>
    <w:rsid w:val="00B10BD4"/>
    <w:pPr>
      <w:jc w:val="center"/>
    </w:pPr>
    <w:rPr>
      <w:sz w:val="24"/>
    </w:rPr>
  </w:style>
  <w:style w:type="paragraph" w:styleId="Localedata" w:customStyle="1">
    <w:name w:val="Local e data"/>
    <w:next w:val="Pargrafosimples"/>
    <w:rsid w:val="00B10BD4"/>
    <w:pPr>
      <w:jc w:val="center"/>
    </w:pPr>
    <w:rPr>
      <w:noProof/>
      <w:sz w:val="24"/>
    </w:rPr>
  </w:style>
  <w:style w:type="paragraph" w:styleId="Pargrafosimples" w:customStyle="1">
    <w:name w:val="Parágrafo simples"/>
    <w:rsid w:val="00B10BD4"/>
    <w:pPr>
      <w:jc w:val="both"/>
    </w:pPr>
    <w:rPr>
      <w:sz w:val="24"/>
    </w:rPr>
  </w:style>
  <w:style w:type="paragraph" w:styleId="Dadosdotrabalho" w:customStyle="1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styleId="Itemnumerado1" w:customStyle="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styleId="Tabela-nome" w:customStyle="1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styleId="Tabela" w:customStyle="1">
    <w:name w:val="Tabela"/>
    <w:rsid w:val="00B10BD4"/>
    <w:pPr>
      <w:keepNext/>
    </w:pPr>
    <w:rPr>
      <w:sz w:val="24"/>
    </w:rPr>
  </w:style>
  <w:style w:type="paragraph" w:styleId="Quadro-nome" w:customStyle="1">
    <w:name w:val="Quadro - nome"/>
    <w:basedOn w:val="Tabela-nome"/>
    <w:rsid w:val="00B10BD4"/>
  </w:style>
  <w:style w:type="paragraph" w:styleId="Quadro" w:customStyle="1">
    <w:name w:val="Quadro"/>
    <w:basedOn w:val="Tabela"/>
    <w:rsid w:val="00B10BD4"/>
  </w:style>
  <w:style w:type="paragraph" w:styleId="Catalogao" w:customStyle="1">
    <w:name w:val="Catalogação"/>
    <w:rsid w:val="00B10BD4"/>
    <w:pPr>
      <w:pBdr>
        <w:top w:val="single" w:color="auto" w:sz="4" w:space="8"/>
        <w:left w:val="single" w:color="auto" w:sz="4" w:space="8"/>
        <w:bottom w:val="single" w:color="auto" w:sz="4" w:space="8"/>
        <w:right w:val="single" w:color="auto" w:sz="4" w:space="8"/>
      </w:pBdr>
      <w:tabs>
        <w:tab w:val="left" w:pos="993"/>
      </w:tabs>
      <w:ind w:left="567" w:right="567"/>
      <w:jc w:val="both"/>
    </w:pPr>
    <w:rPr>
      <w:sz w:val="24"/>
    </w:rPr>
  </w:style>
  <w:style w:type="paragraph" w:styleId="Universidade" w:customStyle="1">
    <w:name w:val="Universidade"/>
    <w:rsid w:val="00B10BD4"/>
    <w:pPr>
      <w:jc w:val="center"/>
    </w:pPr>
    <w:rPr>
      <w:b/>
      <w:sz w:val="40"/>
    </w:rPr>
  </w:style>
  <w:style w:type="paragraph" w:styleId="Item1" w:customStyle="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styleId="CIP" w:customStyle="1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styleId="Figura-cdigo" w:customStyle="1">
    <w:name w:val="Figura - código"/>
    <w:rsid w:val="00B10BD4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ourier New" w:hAnsi="Courier New"/>
      <w:noProof/>
    </w:rPr>
  </w:style>
  <w:style w:type="paragraph" w:styleId="Faculdade" w:customStyle="1">
    <w:name w:val="Faculdade"/>
    <w:rsid w:val="00B10BD4"/>
    <w:pPr>
      <w:jc w:val="center"/>
    </w:pPr>
    <w:rPr>
      <w:b/>
      <w:sz w:val="32"/>
    </w:rPr>
  </w:style>
  <w:style w:type="paragraph" w:styleId="Figura-cdigo-linha1" w:customStyle="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styleId="Item2" w:customStyle="1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styleId="Itemnumerado2" w:customStyle="1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styleId="Abstract" w:customStyle="1">
    <w:name w:val="Abstract"/>
    <w:basedOn w:val="Pargrafo"/>
    <w:rsid w:val="00B10BD4"/>
    <w:pPr>
      <w:spacing w:before="0"/>
    </w:pPr>
    <w:rPr>
      <w:i/>
    </w:rPr>
  </w:style>
  <w:style w:type="paragraph" w:styleId="Resumo" w:customStyle="1">
    <w:name w:val="Resumo"/>
    <w:basedOn w:val="Pargrafo"/>
    <w:rsid w:val="00B10BD4"/>
    <w:pPr>
      <w:spacing w:before="0"/>
    </w:pPr>
  </w:style>
  <w:style w:type="paragraph" w:styleId="Pargrafosemespaoantes" w:customStyle="1">
    <w:name w:val="Parágrafo sem espaço antes"/>
    <w:basedOn w:val="Pargrafo"/>
    <w:rsid w:val="00B10BD4"/>
    <w:pPr>
      <w:spacing w:before="0"/>
    </w:pPr>
  </w:style>
  <w:style w:type="paragraph" w:styleId="Palavras-chaves" w:customStyle="1">
    <w:name w:val="Palavras-chaves"/>
    <w:basedOn w:val="Resumo"/>
    <w:rsid w:val="00B10BD4"/>
    <w:pPr>
      <w:spacing w:before="120"/>
      <w:ind w:firstLine="0"/>
    </w:pPr>
  </w:style>
  <w:style w:type="paragraph" w:styleId="Key-words" w:customStyle="1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styleId="Ttulo10" w:customStyle="1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styleId="style5" w:customStyle="1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styleId="Ttulo2Char" w:customStyle="1">
    <w:name w:val="Título 2 Char"/>
    <w:link w:val="Ttulo2"/>
    <w:rsid w:val="0052593C"/>
    <w:rPr>
      <w:smallCaps/>
      <w:sz w:val="24"/>
    </w:rPr>
  </w:style>
  <w:style w:type="paragraph" w:styleId="contedodatabela" w:customStyle="1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Ttulo3Char" w:customStyle="1">
    <w:name w:val="Título 3 Char"/>
    <w:link w:val="Ttulo3"/>
    <w:rsid w:val="00DD3CA6"/>
    <w:rPr>
      <w:sz w:val="24"/>
      <w:lang w:bidi="ar-SA"/>
    </w:rPr>
  </w:style>
  <w:style w:type="character" w:styleId="TtuloChar" w:customStyle="1">
    <w:name w:val="Título Char"/>
    <w:link w:val="Ttulo"/>
    <w:rsid w:val="00440BE2"/>
    <w:rPr>
      <w:b/>
      <w:sz w:val="24"/>
      <w:lang w:bidi="ar-SA"/>
    </w:rPr>
  </w:style>
  <w:style w:type="paragraph" w:styleId="SemEspao" w:customStyle="1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hAnsi="Arial" w:eastAsia="Calibri"/>
      <w:b/>
      <w:szCs w:val="24"/>
      <w:lang w:eastAsia="en-US"/>
    </w:rPr>
  </w:style>
  <w:style w:type="character" w:styleId="SemEspaoChar" w:customStyle="1">
    <w:name w:val="Sem Espaço Char"/>
    <w:link w:val="SemEspao"/>
    <w:rsid w:val="00D75803"/>
    <w:rPr>
      <w:rFonts w:ascii="Arial" w:hAnsi="Arial" w:eastAsia="Calibri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styleId="CabealhoChar" w:customStyle="1">
    <w:name w:val="Cabeçalho Char"/>
    <w:link w:val="Cabealho"/>
    <w:uiPriority w:val="99"/>
    <w:rsid w:val="008B58BE"/>
    <w:rPr>
      <w:sz w:val="24"/>
      <w:lang w:bidi="ar-SA"/>
    </w:rPr>
  </w:style>
  <w:style w:type="character" w:styleId="RodapChar" w:customStyle="1">
    <w:name w:val="Rodapé Char"/>
    <w:link w:val="Rodap"/>
    <w:uiPriority w:val="99"/>
    <w:rsid w:val="0097412A"/>
    <w:rPr>
      <w:sz w:val="24"/>
    </w:rPr>
  </w:style>
  <w:style w:type="character" w:styleId="hps" w:customStyle="1">
    <w:name w:val="hps"/>
    <w:basedOn w:val="Fontepargpadro"/>
    <w:rsid w:val="00E536B4"/>
  </w:style>
  <w:style w:type="numbering" w:styleId="Estilo1" w:customStyle="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styleId="Anexo" w:customStyle="1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styleId="TextodebaloChar" w:customStyle="1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styleId="Apndice" w:customStyle="1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ad92802a87ec4c04" Type="http://schemas.openxmlformats.org/officeDocument/2006/relationships/image" Target="/media/image3.png"/><Relationship Id="rId10" Type="http://schemas.openxmlformats.org/officeDocument/2006/relationships/image" Target="media/image3.emf"/><Relationship Id="Rab19f803f92e4f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eed10-7dd7-473f-937a-82e06b414fdb}"/>
      </w:docPartPr>
      <w:docPartBody>
        <w:p w14:paraId="7F9EDB3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6019F6-B001-416E-894D-B81B04FCEA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15659-7484-47C8-86AD-4D487F654A46}"/>
</file>

<file path=customXml/itemProps3.xml><?xml version="1.0" encoding="utf-8"?>
<ds:datastoreItem xmlns:ds="http://schemas.openxmlformats.org/officeDocument/2006/customXml" ds:itemID="{87F41EE9-D0ED-46D2-98A3-6ADED8281B26}"/>
</file>

<file path=customXml/itemProps4.xml><?xml version="1.0" encoding="utf-8"?>
<ds:datastoreItem xmlns:ds="http://schemas.openxmlformats.org/officeDocument/2006/customXml" ds:itemID="{7762AFF8-5A06-497A-AEA1-819F616E50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modelo-tcc.dot</ap:Template>
  <ap:Application>Microsoft Word for the web</ap:Application>
  <ap:DocSecurity>0</ap:DocSecurity>
  <ap:ScaleCrop>false</ap:ScaleCrop>
  <ap:Company>Universidade Luterana do Brasil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EDUARDO LOPES FONSECA GONZALES</cp:lastModifiedBy>
  <cp:revision>3</cp:revision>
  <cp:lastPrinted>2010-02-07T21:29:00Z</cp:lastPrinted>
  <dcterms:created xsi:type="dcterms:W3CDTF">2023-09-05T15:42:00Z</dcterms:created>
  <dcterms:modified xsi:type="dcterms:W3CDTF">2023-09-05T17:07:32Z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